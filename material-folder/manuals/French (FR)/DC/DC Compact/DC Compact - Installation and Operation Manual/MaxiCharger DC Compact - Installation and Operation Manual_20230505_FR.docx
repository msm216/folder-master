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8F538C" w14:textId="3C3D9C00" w:rsidR="00F02390" w:rsidRPr="00D05492" w:rsidRDefault="00D05492" w:rsidP="00A61226">
      <w:pPr>
        <w:pStyle w:val="Trademark"/>
        <w:spacing w:beforeLines="100" w:before="240" w:afterLines="50" w:line="240" w:lineRule="auto"/>
        <w:jc w:val="center"/>
        <w:rPr>
          <w:rFonts w:eastAsia="宋体" w:cs="Arial"/>
          <w:lang w:val="fr-FR" w:eastAsia="en-US"/>
        </w:rPr>
      </w:pPr>
      <w:bookmarkStart w:id="0" w:name="OLE_LINK20"/>
      <w:bookmarkStart w:id="1" w:name="OLE_LINK19"/>
      <w:r w:rsidRPr="00DE1661">
        <w:rPr>
          <w:noProof/>
        </w:rPr>
        <w:drawing>
          <wp:inline distT="0" distB="0" distL="0" distR="0" wp14:anchorId="77870FB3" wp14:editId="13724A21">
            <wp:extent cx="1852550" cy="2863033"/>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0kW_封面图.png"/>
                    <pic:cNvPicPr/>
                  </pic:nvPicPr>
                  <pic:blipFill>
                    <a:blip r:embed="rId8">
                      <a:extLst>
                        <a:ext uri="{28A0092B-C50C-407E-A947-70E740481C1C}">
                          <a14:useLocalDpi xmlns:a14="http://schemas.microsoft.com/office/drawing/2010/main" val="0"/>
                        </a:ext>
                      </a:extLst>
                    </a:blip>
                    <a:stretch>
                      <a:fillRect/>
                    </a:stretch>
                  </pic:blipFill>
                  <pic:spPr bwMode="auto">
                    <a:xfrm>
                      <a:off x="0" y="0"/>
                      <a:ext cx="1856237" cy="286873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29688D7" wp14:editId="040C559C">
            <wp:extent cx="2208414" cy="3505932"/>
            <wp:effectExtent l="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封面--立柱.png"/>
                    <pic:cNvPicPr/>
                  </pic:nvPicPr>
                  <pic:blipFill>
                    <a:blip r:embed="rId9">
                      <a:extLst>
                        <a:ext uri="{28A0092B-C50C-407E-A947-70E740481C1C}">
                          <a14:useLocalDpi xmlns:a14="http://schemas.microsoft.com/office/drawing/2010/main" val="0"/>
                        </a:ext>
                      </a:extLst>
                    </a:blip>
                    <a:stretch>
                      <a:fillRect/>
                    </a:stretch>
                  </pic:blipFill>
                  <pic:spPr>
                    <a:xfrm>
                      <a:off x="0" y="0"/>
                      <a:ext cx="2224879" cy="3532071"/>
                    </a:xfrm>
                    <a:prstGeom prst="rect">
                      <a:avLst/>
                    </a:prstGeom>
                  </pic:spPr>
                </pic:pic>
              </a:graphicData>
            </a:graphic>
          </wp:inline>
        </w:drawing>
      </w:r>
    </w:p>
    <w:p w14:paraId="10172CE8" w14:textId="6129CCEC" w:rsidR="00F02390" w:rsidRPr="00D05492" w:rsidRDefault="00F02390" w:rsidP="00A61226">
      <w:pPr>
        <w:pStyle w:val="Trademark"/>
        <w:spacing w:beforeLines="100" w:before="240" w:afterLines="50" w:line="240" w:lineRule="auto"/>
        <w:jc w:val="center"/>
        <w:rPr>
          <w:rFonts w:eastAsia="宋体" w:cs="Arial"/>
          <w:sz w:val="36"/>
          <w:szCs w:val="36"/>
          <w:u w:val="single"/>
          <w:lang w:val="fr-FR"/>
        </w:rPr>
      </w:pPr>
      <w:r w:rsidRPr="00D05492">
        <w:rPr>
          <w:rFonts w:eastAsia="宋体" w:cs="Arial"/>
          <w:bCs/>
          <w:sz w:val="36"/>
          <w:szCs w:val="36"/>
          <w:u w:val="single"/>
          <w:lang w:val="fr-FR"/>
        </w:rPr>
        <w:t>Manuel d'installation et d'utilisation</w:t>
      </w:r>
    </w:p>
    <w:p w14:paraId="625CF1BA" w14:textId="3C8B7284" w:rsidR="00F02390" w:rsidRPr="00D05492" w:rsidRDefault="00F02390" w:rsidP="00A61226">
      <w:pPr>
        <w:pStyle w:val="Trademark"/>
        <w:spacing w:beforeLines="100" w:before="240" w:afterLines="50" w:line="240" w:lineRule="auto"/>
        <w:jc w:val="center"/>
        <w:rPr>
          <w:rFonts w:eastAsia="宋体" w:cs="Arial"/>
          <w:b w:val="0"/>
          <w:lang w:val="fr-FR"/>
        </w:rPr>
      </w:pPr>
      <w:proofErr w:type="spellStart"/>
      <w:r w:rsidRPr="00D05492">
        <w:rPr>
          <w:rFonts w:eastAsia="宋体" w:cs="Arial"/>
          <w:b w:val="0"/>
          <w:lang w:val="fr-FR"/>
        </w:rPr>
        <w:t>MaxiCharger</w:t>
      </w:r>
      <w:proofErr w:type="spellEnd"/>
      <w:r w:rsidRPr="00D05492">
        <w:rPr>
          <w:rFonts w:eastAsia="宋体" w:cs="Arial"/>
          <w:b w:val="0"/>
          <w:lang w:val="fr-FR"/>
        </w:rPr>
        <w:t xml:space="preserve"> DC </w:t>
      </w:r>
      <w:r w:rsidR="005201A3" w:rsidRPr="00D05492">
        <w:rPr>
          <w:rFonts w:eastAsia="宋体" w:cs="Arial"/>
          <w:b w:val="0"/>
          <w:lang w:val="fr-FR"/>
        </w:rPr>
        <w:t>Compact</w:t>
      </w:r>
      <w:r w:rsidR="00032861" w:rsidRPr="00D05492">
        <w:rPr>
          <w:rFonts w:eastAsia="宋体" w:cs="Arial"/>
          <w:b w:val="0"/>
          <w:lang w:val="fr-FR"/>
        </w:rPr>
        <w:t xml:space="preserve"> (</w:t>
      </w:r>
      <w:r w:rsidR="00B12BCD" w:rsidRPr="00D05492">
        <w:rPr>
          <w:rFonts w:eastAsia="宋体" w:cs="Arial"/>
          <w:b w:val="0"/>
          <w:lang w:val="fr-FR"/>
        </w:rPr>
        <w:t>UE</w:t>
      </w:r>
      <w:r w:rsidR="00032861" w:rsidRPr="00D05492">
        <w:rPr>
          <w:rFonts w:eastAsia="宋体" w:cs="Arial"/>
          <w:b w:val="0"/>
          <w:lang w:val="fr-FR"/>
        </w:rPr>
        <w:t>)</w:t>
      </w:r>
    </w:p>
    <w:p w14:paraId="4492BAFC" w14:textId="4CA38CAC" w:rsidR="00F02390" w:rsidRPr="00D05492" w:rsidRDefault="00D05492" w:rsidP="00A61226">
      <w:pPr>
        <w:pStyle w:val="Trademark"/>
        <w:spacing w:beforeLines="100" w:before="240" w:afterLines="50" w:line="240" w:lineRule="auto"/>
        <w:rPr>
          <w:rFonts w:eastAsia="宋体" w:cs="Arial"/>
          <w:lang w:val="fr-FR" w:eastAsia="en-US"/>
        </w:rPr>
      </w:pPr>
      <w:r>
        <w:rPr>
          <w:rFonts w:eastAsia="宋体" w:cs="Arial"/>
          <w:lang w:val="fr-FR" w:eastAsia="en-US"/>
        </w:rPr>
        <w:br w:type="page"/>
      </w:r>
    </w:p>
    <w:p w14:paraId="29C9196B" w14:textId="5485122D" w:rsidR="00783D51" w:rsidRPr="00D05492" w:rsidRDefault="009E5F78" w:rsidP="00A61226">
      <w:pPr>
        <w:pStyle w:val="Trademark"/>
        <w:spacing w:beforeLines="100" w:before="240" w:afterLines="50" w:line="240" w:lineRule="auto"/>
        <w:rPr>
          <w:rFonts w:eastAsia="宋体" w:cs="Arial"/>
          <w:sz w:val="18"/>
          <w:lang w:val="fr-FR"/>
        </w:rPr>
      </w:pPr>
      <w:r w:rsidRPr="00D05492">
        <w:rPr>
          <w:rFonts w:eastAsia="宋体" w:cs="Arial"/>
          <w:lang w:val="fr-FR" w:eastAsia="en-US"/>
        </w:rPr>
        <w:lastRenderedPageBreak/>
        <w:t>Marques commerciales</w:t>
      </w:r>
    </w:p>
    <w:p w14:paraId="22E0EC9F" w14:textId="34C9069A" w:rsidR="00783D51" w:rsidRPr="00D05492" w:rsidRDefault="00B33DDF" w:rsidP="00A61226">
      <w:pPr>
        <w:pStyle w:val="EN"/>
        <w:spacing w:line="240" w:lineRule="auto"/>
        <w:rPr>
          <w:rFonts w:eastAsia="宋体"/>
          <w:lang w:val="fr-FR"/>
        </w:rPr>
      </w:pPr>
      <w:r w:rsidRPr="00D05492">
        <w:rPr>
          <w:rFonts w:eastAsia="宋体"/>
          <w:lang w:val="fr-FR"/>
        </w:rPr>
        <w:t>Autel</w:t>
      </w:r>
      <w:r w:rsidRPr="00D05492">
        <w:rPr>
          <w:rFonts w:eastAsia="宋体"/>
          <w:vertAlign w:val="superscript"/>
          <w:lang w:val="fr-FR"/>
        </w:rPr>
        <w:t xml:space="preserve">® </w:t>
      </w:r>
      <w:r w:rsidRPr="00D05492">
        <w:rPr>
          <w:rFonts w:eastAsia="宋体"/>
          <w:lang w:val="fr-FR"/>
        </w:rPr>
        <w:t xml:space="preserve">et </w:t>
      </w:r>
      <w:proofErr w:type="spellStart"/>
      <w:r w:rsidRPr="00D05492">
        <w:rPr>
          <w:rFonts w:eastAsia="宋体"/>
          <w:lang w:val="fr-FR"/>
        </w:rPr>
        <w:t>MaxiCharger</w:t>
      </w:r>
      <w:proofErr w:type="spellEnd"/>
      <w:r w:rsidRPr="00D05492">
        <w:rPr>
          <w:rFonts w:eastAsia="宋体"/>
          <w:vertAlign w:val="superscript"/>
          <w:lang w:val="fr-FR"/>
        </w:rPr>
        <w:t>®</w:t>
      </w:r>
      <w:r w:rsidRPr="00D05492">
        <w:rPr>
          <w:rFonts w:eastAsia="宋体"/>
          <w:lang w:val="fr-FR"/>
        </w:rPr>
        <w:t xml:space="preserve"> sont des marques commerciales d'Autel Intelligent </w:t>
      </w:r>
      <w:proofErr w:type="spellStart"/>
      <w:r w:rsidRPr="00D05492">
        <w:rPr>
          <w:rFonts w:eastAsia="宋体"/>
          <w:lang w:val="fr-FR"/>
        </w:rPr>
        <w:t>Technology</w:t>
      </w:r>
      <w:proofErr w:type="spellEnd"/>
      <w:r w:rsidRPr="00D05492">
        <w:rPr>
          <w:rFonts w:eastAsia="宋体"/>
          <w:lang w:val="fr-FR"/>
        </w:rPr>
        <w:t xml:space="preserve"> Corp</w:t>
      </w:r>
      <w:r w:rsidR="00A66F5C" w:rsidRPr="00D05492">
        <w:rPr>
          <w:rFonts w:eastAsia="宋体"/>
          <w:lang w:val="fr-FR"/>
        </w:rPr>
        <w:t>.</w:t>
      </w:r>
      <w:r w:rsidRPr="00D05492">
        <w:rPr>
          <w:rFonts w:eastAsia="宋体"/>
          <w:lang w:val="fr-FR"/>
        </w:rPr>
        <w:t>, Ltd</w:t>
      </w:r>
      <w:r w:rsidR="00A66F5C" w:rsidRPr="00D05492">
        <w:rPr>
          <w:rFonts w:eastAsia="宋体"/>
          <w:lang w:val="fr-FR"/>
        </w:rPr>
        <w:t>.</w:t>
      </w:r>
      <w:r w:rsidRPr="00D05492">
        <w:rPr>
          <w:rFonts w:eastAsia="宋体"/>
          <w:lang w:val="fr-FR"/>
        </w:rPr>
        <w:t xml:space="preserve">, déposées en Chine, aux Etats-Unis et dans d'autres pays. </w:t>
      </w:r>
      <w:r w:rsidR="00DC6CA2" w:rsidRPr="00D05492">
        <w:rPr>
          <w:rFonts w:eastAsia="宋体"/>
          <w:lang w:val="fr-FR"/>
        </w:rPr>
        <w:t>Toutes les autres marques sont des marques commerciales ou des marques déposées de leurs titulaires respectifs.</w:t>
      </w:r>
    </w:p>
    <w:p w14:paraId="29E265EE" w14:textId="7F34F46A" w:rsidR="00783D51" w:rsidRPr="00D05492" w:rsidRDefault="009E5F78" w:rsidP="00A61226">
      <w:pPr>
        <w:pStyle w:val="Trademark"/>
        <w:spacing w:beforeLines="50" w:afterLines="50" w:line="240" w:lineRule="auto"/>
        <w:rPr>
          <w:rFonts w:eastAsia="宋体" w:cs="Arial"/>
          <w:lang w:val="fr-FR" w:eastAsia="en-US"/>
        </w:rPr>
      </w:pPr>
      <w:r w:rsidRPr="00D05492">
        <w:rPr>
          <w:rFonts w:eastAsia="宋体" w:cs="Arial"/>
          <w:lang w:val="fr-FR" w:eastAsia="en-US"/>
        </w:rPr>
        <w:t>Informations sur le droit d'auteur</w:t>
      </w:r>
    </w:p>
    <w:p w14:paraId="6D6D30F4" w14:textId="1A0C6FC9" w:rsidR="00783D51" w:rsidRPr="00D05492" w:rsidRDefault="009E5F78" w:rsidP="00A61226">
      <w:pPr>
        <w:pStyle w:val="EN"/>
        <w:spacing w:line="240" w:lineRule="auto"/>
        <w:rPr>
          <w:rFonts w:eastAsia="宋体"/>
          <w:lang w:val="fr-FR"/>
        </w:rPr>
      </w:pPr>
      <w:r w:rsidRPr="00D05492">
        <w:rPr>
          <w:rFonts w:eastAsia="宋体"/>
          <w:lang w:val="fr-FR"/>
        </w:rPr>
        <w:t>Aucune partie de ce manuel ne peut être reproduite, stockée dans un système de recherche ou transmise, sous quelque forme ou par quelque moyen que ce soit, électronique, mécanique, photocopie, enregistrement ou autre, sans l'autorisation écrite préalable d'Autel.</w:t>
      </w:r>
    </w:p>
    <w:p w14:paraId="10FBE426" w14:textId="478EC16E" w:rsidR="00783D51" w:rsidRPr="00D05492" w:rsidRDefault="009E5F78" w:rsidP="00A61226">
      <w:pPr>
        <w:pStyle w:val="Trademark"/>
        <w:spacing w:beforeLines="50" w:afterLines="50" w:line="240" w:lineRule="auto"/>
        <w:rPr>
          <w:rFonts w:eastAsia="宋体" w:cs="Arial"/>
          <w:lang w:val="fr-FR" w:eastAsia="en-US"/>
        </w:rPr>
      </w:pPr>
      <w:r w:rsidRPr="00D05492">
        <w:rPr>
          <w:rFonts w:eastAsia="宋体" w:cs="Arial"/>
          <w:lang w:val="fr-FR" w:eastAsia="en-US"/>
        </w:rPr>
        <w:t>Exclusion des garanties et limitation des responsabilités</w:t>
      </w:r>
    </w:p>
    <w:p w14:paraId="0BE211D7" w14:textId="77777777" w:rsidR="009E5F78" w:rsidRPr="00D05492" w:rsidRDefault="009E5F78" w:rsidP="00A61226">
      <w:pPr>
        <w:pStyle w:val="EN"/>
        <w:spacing w:line="240" w:lineRule="auto"/>
        <w:rPr>
          <w:rFonts w:eastAsia="宋体"/>
          <w:lang w:val="fr-FR"/>
        </w:rPr>
      </w:pPr>
      <w:r w:rsidRPr="00D05492">
        <w:rPr>
          <w:rFonts w:eastAsia="宋体"/>
          <w:lang w:val="fr-FR"/>
        </w:rPr>
        <w:t>Toutes les informations, spécifications et illustrations contenues dans ce manuel sont basées sur les dernières informations disponibles au moment de l'impression.</w:t>
      </w:r>
    </w:p>
    <w:p w14:paraId="7AD317D4" w14:textId="77777777" w:rsidR="009E5F78" w:rsidRPr="00D05492" w:rsidRDefault="009E5F78" w:rsidP="00A61226">
      <w:pPr>
        <w:pStyle w:val="EN"/>
        <w:spacing w:line="240" w:lineRule="auto"/>
        <w:rPr>
          <w:rFonts w:eastAsia="宋体"/>
          <w:lang w:val="fr-FR"/>
        </w:rPr>
      </w:pPr>
      <w:r w:rsidRPr="00D05492">
        <w:rPr>
          <w:rFonts w:eastAsia="宋体"/>
          <w:lang w:val="fr-FR"/>
        </w:rPr>
        <w:t>Autel se réserve le droit d'apporter des modifications à tout moment sans préavis. Bien que l'exactitude des informations contenues dans ce manuel ait été soigneusement vérifiée, aucune garantie n'est donnée quant à l'exhaustivité et à l'exactitude du contenu, y compris, mais sans s'y limiter, les spécifications, les fonctions et les illustrations du produit.</w:t>
      </w:r>
    </w:p>
    <w:p w14:paraId="6E9E0228" w14:textId="0F461F19" w:rsidR="00783D51" w:rsidRPr="00D05492" w:rsidRDefault="009E5F78" w:rsidP="00A61226">
      <w:pPr>
        <w:pStyle w:val="EN"/>
        <w:spacing w:line="240" w:lineRule="auto"/>
        <w:rPr>
          <w:rFonts w:eastAsia="宋体"/>
          <w:lang w:val="fr-FR"/>
        </w:rPr>
      </w:pPr>
      <w:r w:rsidRPr="00D05492">
        <w:rPr>
          <w:rFonts w:eastAsia="宋体"/>
          <w:lang w:val="fr-FR"/>
        </w:rPr>
        <w:t>Autel ne sera pas responsable de tout dommage direct, spécial, accessoire, indirect ou de tout dommage économique consécutif (y compris la perte de profits).</w:t>
      </w:r>
    </w:p>
    <w:p w14:paraId="3EC5B0B7" w14:textId="753FC2C7" w:rsidR="00783D51" w:rsidRPr="00D05492" w:rsidRDefault="00865CBA" w:rsidP="00A61226">
      <w:pPr>
        <w:pStyle w:val="NOTE0"/>
        <w:spacing w:beforeLines="50" w:before="120" w:afterLines="50" w:after="120" w:line="240" w:lineRule="auto"/>
        <w:ind w:left="284"/>
        <w:rPr>
          <w:rFonts w:eastAsia="宋体" w:cs="Arial"/>
          <w:b/>
          <w:lang w:val="fr-FR"/>
        </w:rPr>
      </w:pPr>
      <w:bookmarkStart w:id="2" w:name="OLE_LINK23"/>
      <w:bookmarkEnd w:id="0"/>
      <w:bookmarkEnd w:id="1"/>
      <w:r w:rsidRPr="00D05492">
        <w:rPr>
          <w:rFonts w:eastAsia="宋体" w:cs="Arial"/>
          <w:b/>
          <w:noProof/>
        </w:rPr>
        <w:drawing>
          <wp:anchor distT="0" distB="0" distL="114300" distR="114300" simplePos="0" relativeHeight="251758592" behindDoc="0" locked="0" layoutInCell="1" allowOverlap="1" wp14:anchorId="66C8ACC7" wp14:editId="04A7BE7F">
            <wp:simplePos x="0" y="0"/>
            <wp:positionH relativeFrom="margin">
              <wp:align>left</wp:align>
            </wp:positionH>
            <wp:positionV relativeFrom="paragraph">
              <wp:posOffset>25400</wp:posOffset>
            </wp:positionV>
            <wp:extent cx="144145" cy="144145"/>
            <wp:effectExtent l="0" t="0" r="8255" b="8255"/>
            <wp:wrapNone/>
            <wp:docPr id="24137" name="图片 2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00783D51" w:rsidRPr="00D05492">
        <w:rPr>
          <w:rFonts w:eastAsia="宋体" w:cs="Arial"/>
          <w:b/>
          <w:lang w:val="fr-FR"/>
        </w:rPr>
        <w:t>IMPORTANT</w:t>
      </w:r>
    </w:p>
    <w:p w14:paraId="411943CF" w14:textId="6F118F2B" w:rsidR="00783D51" w:rsidRPr="00D05492" w:rsidRDefault="009E5F78" w:rsidP="00A61226">
      <w:pPr>
        <w:pStyle w:val="NOTE0"/>
        <w:spacing w:beforeLines="50" w:before="120" w:afterLines="50" w:after="120" w:line="240" w:lineRule="auto"/>
        <w:ind w:left="284"/>
        <w:rPr>
          <w:rFonts w:eastAsia="宋体" w:cs="Arial"/>
          <w:lang w:val="fr-FR"/>
        </w:rPr>
      </w:pPr>
      <w:bookmarkStart w:id="3" w:name="OLE_LINK76"/>
      <w:bookmarkEnd w:id="2"/>
      <w:proofErr w:type="gramStart"/>
      <w:r w:rsidRPr="00D05492">
        <w:rPr>
          <w:rFonts w:eastAsia="宋体" w:cs="Arial"/>
          <w:lang w:val="fr-FR"/>
        </w:rPr>
        <w:t>veuillez</w:t>
      </w:r>
      <w:proofErr w:type="gramEnd"/>
      <w:r w:rsidRPr="00D05492">
        <w:rPr>
          <w:rFonts w:eastAsia="宋体" w:cs="Arial"/>
          <w:lang w:val="fr-FR"/>
        </w:rPr>
        <w:t xml:space="preserve"> lire attentivement ce manuel avant d'utiliser ou d'entretenir cet équipement, en accordant une attention particulière aux avertissements et aux précautions de sécurité.</w:t>
      </w:r>
    </w:p>
    <w:p w14:paraId="014B2230" w14:textId="01DE8764" w:rsidR="00783D51" w:rsidRPr="00D05492" w:rsidRDefault="009E5F78" w:rsidP="00A61226">
      <w:pPr>
        <w:pStyle w:val="Trademark"/>
        <w:spacing w:beforeLines="50" w:afterLines="50" w:line="240" w:lineRule="auto"/>
        <w:rPr>
          <w:rFonts w:eastAsia="宋体" w:cs="Arial"/>
          <w:lang w:val="fr-FR" w:eastAsia="en-US"/>
        </w:rPr>
      </w:pPr>
      <w:r w:rsidRPr="00D05492">
        <w:rPr>
          <w:rFonts w:eastAsia="宋体" w:cs="Arial"/>
          <w:lang w:val="fr-FR" w:eastAsia="en-US"/>
        </w:rPr>
        <w:t>Pour les services et l'assistance :</w:t>
      </w:r>
    </w:p>
    <w:p w14:paraId="3A6B3194" w14:textId="41F7A9CA" w:rsidR="00783D51" w:rsidRPr="00D05492" w:rsidRDefault="00783D51" w:rsidP="00A61226">
      <w:pPr>
        <w:pStyle w:val="EN"/>
        <w:spacing w:line="240" w:lineRule="auto"/>
        <w:rPr>
          <w:rFonts w:eastAsia="宋体"/>
          <w:lang w:val="it-IT"/>
        </w:rPr>
      </w:pPr>
      <w:r w:rsidRPr="00D05492">
        <w:rPr>
          <w:rFonts w:eastAsia="宋体"/>
          <w:lang w:val="it-IT"/>
        </w:rPr>
        <w:t xml:space="preserve">Web: </w:t>
      </w:r>
      <w:r w:rsidR="00FA6CA5" w:rsidRPr="00D05492">
        <w:rPr>
          <w:rStyle w:val="Char0"/>
          <w:rFonts w:eastAsia="宋体" w:cs="Arial"/>
          <w:i w:val="0"/>
          <w:u w:val="single"/>
          <w:lang w:val="it-IT"/>
        </w:rPr>
        <w:t>www.autelenergy.com</w:t>
      </w:r>
    </w:p>
    <w:p w14:paraId="3D59BFB4" w14:textId="7787E6E1" w:rsidR="00783D51" w:rsidRPr="00D05492" w:rsidRDefault="009E5F78" w:rsidP="00A61226">
      <w:pPr>
        <w:pStyle w:val="EN"/>
        <w:spacing w:line="240" w:lineRule="auto"/>
        <w:rPr>
          <w:rFonts w:eastAsia="宋体"/>
          <w:lang w:val="it-IT"/>
        </w:rPr>
      </w:pPr>
      <w:r w:rsidRPr="00D05492">
        <w:rPr>
          <w:rFonts w:eastAsia="宋体"/>
          <w:lang w:val="it-IT"/>
        </w:rPr>
        <w:t>Tél: +49 (0) 89 540299608 (Europe)</w:t>
      </w:r>
    </w:p>
    <w:p w14:paraId="4CF24E4A" w14:textId="4207EB93" w:rsidR="00783D51" w:rsidRPr="00D05492" w:rsidRDefault="00783D51" w:rsidP="00A61226">
      <w:pPr>
        <w:pStyle w:val="EN"/>
        <w:spacing w:line="240" w:lineRule="auto"/>
        <w:rPr>
          <w:rFonts w:eastAsia="宋体"/>
          <w:lang w:val="fr-FR"/>
        </w:rPr>
      </w:pPr>
      <w:proofErr w:type="gramStart"/>
      <w:r w:rsidRPr="00D05492">
        <w:rPr>
          <w:rFonts w:eastAsia="宋体"/>
          <w:lang w:val="fr-FR"/>
        </w:rPr>
        <w:t>Email:</w:t>
      </w:r>
      <w:proofErr w:type="gramEnd"/>
      <w:r w:rsidRPr="00D05492">
        <w:rPr>
          <w:rFonts w:eastAsia="宋体"/>
          <w:lang w:val="fr-FR"/>
        </w:rPr>
        <w:t xml:space="preserve"> </w:t>
      </w:r>
      <w:r w:rsidR="00D535D8" w:rsidRPr="00D05492">
        <w:rPr>
          <w:rFonts w:eastAsia="宋体"/>
          <w:color w:val="0000FF"/>
          <w:u w:val="single"/>
          <w:lang w:val="fr-FR"/>
        </w:rPr>
        <w:t>evsu</w:t>
      </w:r>
      <w:r w:rsidR="00D535D8" w:rsidRPr="00D05492">
        <w:rPr>
          <w:rStyle w:val="Char0"/>
          <w:rFonts w:eastAsia="宋体" w:cs="Arial"/>
          <w:i w:val="0"/>
          <w:u w:val="single"/>
          <w:lang w:val="fr-FR"/>
        </w:rPr>
        <w:t>pport.eu@autel.com</w:t>
      </w:r>
    </w:p>
    <w:bookmarkEnd w:id="3"/>
    <w:p w14:paraId="06B25B55" w14:textId="25F2E82B" w:rsidR="00783D51" w:rsidRPr="00D05492" w:rsidRDefault="009E5F78" w:rsidP="00A61226">
      <w:pPr>
        <w:pStyle w:val="EN"/>
        <w:spacing w:line="240" w:lineRule="auto"/>
        <w:rPr>
          <w:rFonts w:eastAsia="宋体"/>
          <w:lang w:val="fr-FR"/>
        </w:rPr>
      </w:pPr>
      <w:r w:rsidRPr="00D05492">
        <w:rPr>
          <w:rFonts w:eastAsia="宋体"/>
          <w:lang w:val="fr-FR"/>
        </w:rPr>
        <w:t>Pour une assistance technique sur tous les autres marchés, veuillez contacter votre distributeur local.</w:t>
      </w:r>
    </w:p>
    <w:p w14:paraId="735B3CE3" w14:textId="26DC1E6C" w:rsidR="001D035A" w:rsidRPr="00D05492" w:rsidRDefault="001D035A" w:rsidP="00A61226">
      <w:pPr>
        <w:spacing w:beforeLines="50" w:afterLines="50" w:line="240" w:lineRule="auto"/>
        <w:rPr>
          <w:rFonts w:eastAsia="宋体"/>
          <w:bCs/>
          <w:kern w:val="2"/>
          <w:lang w:val="fr-FR"/>
        </w:rPr>
      </w:pPr>
      <w:r w:rsidRPr="00D05492">
        <w:rPr>
          <w:rFonts w:eastAsia="宋体"/>
          <w:lang w:val="fr-FR"/>
        </w:rPr>
        <w:br w:type="page"/>
      </w:r>
    </w:p>
    <w:p w14:paraId="6587D7D8" w14:textId="77777777" w:rsidR="002C6F13" w:rsidRPr="00D05492" w:rsidRDefault="002C6F13" w:rsidP="00A61226">
      <w:pPr>
        <w:pStyle w:val="ItemList"/>
        <w:spacing w:beforeLines="50" w:before="120" w:afterLines="50" w:after="120" w:line="240" w:lineRule="auto"/>
        <w:rPr>
          <w:rFonts w:eastAsia="宋体"/>
          <w:lang w:val="fr-FR"/>
        </w:rPr>
        <w:sectPr w:rsidR="002C6F13" w:rsidRPr="00D05492" w:rsidSect="00D26989">
          <w:footerReference w:type="default" r:id="rId11"/>
          <w:pgSz w:w="8392" w:h="11907"/>
          <w:pgMar w:top="567" w:right="567" w:bottom="567" w:left="567" w:header="0" w:footer="340" w:gutter="0"/>
          <w:pgNumType w:fmt="lowerRoman" w:start="1"/>
          <w:cols w:space="720"/>
          <w:docGrid w:linePitch="245"/>
        </w:sectPr>
      </w:pPr>
    </w:p>
    <w:sdt>
      <w:sdtPr>
        <w:rPr>
          <w:rFonts w:ascii="Arial" w:eastAsia="宋体" w:hAnsi="Arial" w:cs="Arial"/>
          <w:color w:val="auto"/>
          <w:kern w:val="44"/>
          <w:sz w:val="18"/>
          <w:szCs w:val="18"/>
          <w:lang w:val="fr-FR"/>
        </w:rPr>
        <w:id w:val="263502860"/>
        <w:docPartObj>
          <w:docPartGallery w:val="Table of Contents"/>
          <w:docPartUnique/>
        </w:docPartObj>
      </w:sdtPr>
      <w:sdtEndPr>
        <w:rPr>
          <w:b/>
          <w:bCs/>
        </w:rPr>
      </w:sdtEndPr>
      <w:sdtContent>
        <w:p w14:paraId="370CB90D" w14:textId="7B297DC7" w:rsidR="0076791B" w:rsidRPr="00D05492" w:rsidRDefault="00E4523B" w:rsidP="00A61226">
          <w:pPr>
            <w:pStyle w:val="TOC"/>
            <w:spacing w:line="240" w:lineRule="auto"/>
            <w:jc w:val="center"/>
            <w:rPr>
              <w:rFonts w:ascii="Arial" w:eastAsia="宋体" w:hAnsi="Arial" w:cs="Arial"/>
              <w:color w:val="auto"/>
              <w:lang w:val="fr-FR"/>
            </w:rPr>
          </w:pPr>
          <w:r w:rsidRPr="00D05492">
            <w:rPr>
              <w:rFonts w:ascii="Arial" w:eastAsia="宋体" w:hAnsi="Arial" w:cs="Arial"/>
              <w:b/>
              <w:bCs/>
              <w:color w:val="auto"/>
              <w:sz w:val="24"/>
              <w:szCs w:val="24"/>
              <w:lang w:val="fr-FR"/>
            </w:rPr>
            <w:t>SOMMAIRE</w:t>
          </w:r>
        </w:p>
        <w:p w14:paraId="6300116A" w14:textId="0F53BB74" w:rsidR="00A61226" w:rsidRPr="00D05492" w:rsidRDefault="0076791B" w:rsidP="00A61226">
          <w:pPr>
            <w:pStyle w:val="TOC1"/>
            <w:tabs>
              <w:tab w:val="right" w:leader="dot" w:pos="7248"/>
            </w:tabs>
            <w:spacing w:before="48" w:after="48" w:line="240" w:lineRule="auto"/>
            <w:ind w:left="286" w:hanging="286"/>
            <w:rPr>
              <w:rFonts w:eastAsiaTheme="minorEastAsia"/>
              <w:b w:val="0"/>
              <w:bCs w:val="0"/>
              <w:caps w:val="0"/>
              <w:noProof/>
              <w:kern w:val="2"/>
              <w:sz w:val="21"/>
              <w:szCs w:val="22"/>
              <w14:ligatures w14:val="standardContextual"/>
            </w:rPr>
          </w:pPr>
          <w:r w:rsidRPr="00D05492">
            <w:rPr>
              <w:rFonts w:eastAsia="宋体"/>
              <w:lang w:val="fr-FR"/>
            </w:rPr>
            <w:fldChar w:fldCharType="begin"/>
          </w:r>
          <w:r w:rsidRPr="00D05492">
            <w:rPr>
              <w:rFonts w:eastAsia="宋体"/>
              <w:lang w:val="fr-FR"/>
            </w:rPr>
            <w:instrText xml:space="preserve"> TOC \o "1-3" \h \z \u </w:instrText>
          </w:r>
          <w:r w:rsidRPr="00D05492">
            <w:rPr>
              <w:rFonts w:eastAsia="宋体"/>
              <w:lang w:val="fr-FR"/>
            </w:rPr>
            <w:fldChar w:fldCharType="separate"/>
          </w:r>
          <w:hyperlink w:anchor="_Toc134462237" w:history="1">
            <w:r w:rsidR="00A61226" w:rsidRPr="00D05492">
              <w:rPr>
                <w:rStyle w:val="af2"/>
                <w:rFonts w:eastAsia="宋体"/>
                <w:caps w:val="0"/>
                <w:noProof/>
                <w:lang w:val="fr-FR"/>
                <w14:scene3d>
                  <w14:camera w14:prst="orthographicFront"/>
                  <w14:lightRig w14:rig="threePt" w14:dir="t">
                    <w14:rot w14:lat="0" w14:lon="0" w14:rev="0"/>
                  </w14:lightRig>
                </w14:scene3d>
              </w:rPr>
              <w:t>1</w:t>
            </w:r>
            <w:r w:rsidR="00A61226" w:rsidRPr="00D05492">
              <w:rPr>
                <w:rStyle w:val="af2"/>
                <w:rFonts w:eastAsia="宋体"/>
                <w:caps w:val="0"/>
                <w:noProof/>
                <w:lang w:val="fr-FR"/>
              </w:rPr>
              <w:t xml:space="preserve"> Utilisation de ce manuel</w:t>
            </w:r>
            <w:r w:rsidR="00A61226" w:rsidRPr="00D05492">
              <w:rPr>
                <w:caps w:val="0"/>
                <w:noProof/>
                <w:webHidden/>
              </w:rPr>
              <w:tab/>
            </w:r>
            <w:r w:rsidR="00A61226" w:rsidRPr="00D05492">
              <w:rPr>
                <w:caps w:val="0"/>
                <w:noProof/>
                <w:webHidden/>
              </w:rPr>
              <w:fldChar w:fldCharType="begin"/>
            </w:r>
            <w:r w:rsidR="00A61226" w:rsidRPr="00D05492">
              <w:rPr>
                <w:caps w:val="0"/>
                <w:noProof/>
                <w:webHidden/>
              </w:rPr>
              <w:instrText xml:space="preserve"> PAGEREF _Toc134462237 \h </w:instrText>
            </w:r>
            <w:r w:rsidR="00A61226" w:rsidRPr="00D05492">
              <w:rPr>
                <w:caps w:val="0"/>
                <w:noProof/>
                <w:webHidden/>
              </w:rPr>
            </w:r>
            <w:r w:rsidR="00A61226" w:rsidRPr="00D05492">
              <w:rPr>
                <w:caps w:val="0"/>
                <w:noProof/>
                <w:webHidden/>
              </w:rPr>
              <w:fldChar w:fldCharType="separate"/>
            </w:r>
            <w:r w:rsidR="00A61226" w:rsidRPr="00D05492">
              <w:rPr>
                <w:caps w:val="0"/>
                <w:noProof/>
                <w:webHidden/>
              </w:rPr>
              <w:t>1</w:t>
            </w:r>
            <w:r w:rsidR="00A61226" w:rsidRPr="00D05492">
              <w:rPr>
                <w:caps w:val="0"/>
                <w:noProof/>
                <w:webHidden/>
              </w:rPr>
              <w:fldChar w:fldCharType="end"/>
            </w:r>
          </w:hyperlink>
        </w:p>
        <w:p w14:paraId="14A8F39D" w14:textId="7829D8AC"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38" w:history="1">
            <w:r w:rsidR="00A61226" w:rsidRPr="00D05492">
              <w:rPr>
                <w:rStyle w:val="af2"/>
                <w:rFonts w:eastAsia="宋体"/>
                <w:smallCaps w:val="0"/>
                <w:lang w:val="fr-FR"/>
                <w14:scene3d>
                  <w14:camera w14:prst="orthographicFront"/>
                  <w14:lightRig w14:rig="threePt" w14:dir="t">
                    <w14:rot w14:lat="0" w14:lon="0" w14:rev="0"/>
                  </w14:lightRig>
                </w14:scene3d>
              </w:rPr>
              <w:t>1.1</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Conventions</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_Toc134462238 \h </w:instrText>
            </w:r>
            <w:r w:rsidR="00A61226" w:rsidRPr="00D05492">
              <w:rPr>
                <w:smallCaps w:val="0"/>
                <w:webHidden/>
              </w:rPr>
            </w:r>
            <w:r w:rsidR="00A61226" w:rsidRPr="00D05492">
              <w:rPr>
                <w:smallCaps w:val="0"/>
                <w:webHidden/>
              </w:rPr>
              <w:fldChar w:fldCharType="separate"/>
            </w:r>
            <w:r w:rsidR="00A61226" w:rsidRPr="00D05492">
              <w:rPr>
                <w:smallCaps w:val="0"/>
                <w:webHidden/>
              </w:rPr>
              <w:t>1</w:t>
            </w:r>
            <w:r w:rsidR="00A61226" w:rsidRPr="00D05492">
              <w:rPr>
                <w:smallCaps w:val="0"/>
                <w:webHidden/>
              </w:rPr>
              <w:fldChar w:fldCharType="end"/>
            </w:r>
          </w:hyperlink>
        </w:p>
        <w:p w14:paraId="30969B4A" w14:textId="7B713C9F"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39" w:history="1">
            <w:r w:rsidR="00A61226" w:rsidRPr="00D05492">
              <w:rPr>
                <w:rStyle w:val="af2"/>
                <w:rFonts w:eastAsia="宋体"/>
                <w:lang w:val="fr-FR"/>
                <w14:scene3d>
                  <w14:camera w14:prst="orthographicFront"/>
                  <w14:lightRig w14:rig="threePt" w14:dir="t">
                    <w14:rot w14:lat="0" w14:lon="0" w14:rev="0"/>
                  </w14:lightRig>
                </w14:scene3d>
              </w:rPr>
              <w:t>1.1.1</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Texte en gras</w:t>
            </w:r>
            <w:r w:rsidR="00A61226" w:rsidRPr="00D05492">
              <w:rPr>
                <w:webHidden/>
              </w:rPr>
              <w:tab/>
            </w:r>
            <w:r w:rsidR="00A61226" w:rsidRPr="00D05492">
              <w:rPr>
                <w:webHidden/>
              </w:rPr>
              <w:fldChar w:fldCharType="begin"/>
            </w:r>
            <w:r w:rsidR="00A61226" w:rsidRPr="00D05492">
              <w:rPr>
                <w:webHidden/>
              </w:rPr>
              <w:instrText xml:space="preserve"> PAGEREF _Toc134462239 \h </w:instrText>
            </w:r>
            <w:r w:rsidR="00A61226" w:rsidRPr="00D05492">
              <w:rPr>
                <w:webHidden/>
              </w:rPr>
            </w:r>
            <w:r w:rsidR="00A61226" w:rsidRPr="00D05492">
              <w:rPr>
                <w:webHidden/>
              </w:rPr>
              <w:fldChar w:fldCharType="separate"/>
            </w:r>
            <w:r w:rsidR="00A61226" w:rsidRPr="00D05492">
              <w:rPr>
                <w:webHidden/>
              </w:rPr>
              <w:t>1</w:t>
            </w:r>
            <w:r w:rsidR="00A61226" w:rsidRPr="00D05492">
              <w:rPr>
                <w:webHidden/>
              </w:rPr>
              <w:fldChar w:fldCharType="end"/>
            </w:r>
          </w:hyperlink>
        </w:p>
        <w:p w14:paraId="1CD023C7" w14:textId="1D0BB177"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40" w:history="1">
            <w:r w:rsidR="00A61226" w:rsidRPr="00D05492">
              <w:rPr>
                <w:rStyle w:val="af2"/>
                <w:rFonts w:eastAsia="宋体"/>
                <w:lang w:val="fr-FR"/>
                <w14:scene3d>
                  <w14:camera w14:prst="orthographicFront"/>
                  <w14:lightRig w14:rig="threePt" w14:dir="t">
                    <w14:rot w14:lat="0" w14:lon="0" w14:rev="0"/>
                  </w14:lightRig>
                </w14:scene3d>
              </w:rPr>
              <w:t>1.1.2</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Mots de signalisation</w:t>
            </w:r>
            <w:r w:rsidR="00A61226" w:rsidRPr="00D05492">
              <w:rPr>
                <w:webHidden/>
              </w:rPr>
              <w:tab/>
            </w:r>
            <w:r w:rsidR="00A61226" w:rsidRPr="00D05492">
              <w:rPr>
                <w:webHidden/>
              </w:rPr>
              <w:fldChar w:fldCharType="begin"/>
            </w:r>
            <w:r w:rsidR="00A61226" w:rsidRPr="00D05492">
              <w:rPr>
                <w:webHidden/>
              </w:rPr>
              <w:instrText xml:space="preserve"> PAGEREF _Toc134462240 \h </w:instrText>
            </w:r>
            <w:r w:rsidR="00A61226" w:rsidRPr="00D05492">
              <w:rPr>
                <w:webHidden/>
              </w:rPr>
            </w:r>
            <w:r w:rsidR="00A61226" w:rsidRPr="00D05492">
              <w:rPr>
                <w:webHidden/>
              </w:rPr>
              <w:fldChar w:fldCharType="separate"/>
            </w:r>
            <w:r w:rsidR="00A61226" w:rsidRPr="00D05492">
              <w:rPr>
                <w:webHidden/>
              </w:rPr>
              <w:t>1</w:t>
            </w:r>
            <w:r w:rsidR="00A61226" w:rsidRPr="00D05492">
              <w:rPr>
                <w:webHidden/>
              </w:rPr>
              <w:fldChar w:fldCharType="end"/>
            </w:r>
          </w:hyperlink>
        </w:p>
        <w:p w14:paraId="77F93E1D" w14:textId="2DF4E899"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41" w:history="1">
            <w:r w:rsidR="00A61226" w:rsidRPr="00D05492">
              <w:rPr>
                <w:rStyle w:val="af2"/>
                <w:rFonts w:eastAsia="宋体"/>
                <w:lang w:val="fr-FR"/>
                <w14:scene3d>
                  <w14:camera w14:prst="orthographicFront"/>
                  <w14:lightRig w14:rig="threePt" w14:dir="t">
                    <w14:rot w14:lat="0" w14:lon="0" w14:rev="0"/>
                  </w14:lightRig>
                </w14:scene3d>
              </w:rPr>
              <w:t>1.1.3</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Hyperliens</w:t>
            </w:r>
            <w:r w:rsidR="00A61226" w:rsidRPr="00D05492">
              <w:rPr>
                <w:webHidden/>
              </w:rPr>
              <w:tab/>
            </w:r>
            <w:r w:rsidR="00A61226" w:rsidRPr="00D05492">
              <w:rPr>
                <w:webHidden/>
              </w:rPr>
              <w:fldChar w:fldCharType="begin"/>
            </w:r>
            <w:r w:rsidR="00A61226" w:rsidRPr="00D05492">
              <w:rPr>
                <w:webHidden/>
              </w:rPr>
              <w:instrText xml:space="preserve"> PAGEREF _Toc134462241 \h </w:instrText>
            </w:r>
            <w:r w:rsidR="00A61226" w:rsidRPr="00D05492">
              <w:rPr>
                <w:webHidden/>
              </w:rPr>
            </w:r>
            <w:r w:rsidR="00A61226" w:rsidRPr="00D05492">
              <w:rPr>
                <w:webHidden/>
              </w:rPr>
              <w:fldChar w:fldCharType="separate"/>
            </w:r>
            <w:r w:rsidR="00A61226" w:rsidRPr="00D05492">
              <w:rPr>
                <w:webHidden/>
              </w:rPr>
              <w:t>1</w:t>
            </w:r>
            <w:r w:rsidR="00A61226" w:rsidRPr="00D05492">
              <w:rPr>
                <w:webHidden/>
              </w:rPr>
              <w:fldChar w:fldCharType="end"/>
            </w:r>
          </w:hyperlink>
        </w:p>
        <w:p w14:paraId="2FD0E0E9" w14:textId="63E711BC"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42" w:history="1">
            <w:r w:rsidR="00A61226" w:rsidRPr="00D05492">
              <w:rPr>
                <w:rStyle w:val="af2"/>
                <w:rFonts w:eastAsia="宋体"/>
                <w:lang w:val="fr-FR"/>
                <w14:scene3d>
                  <w14:camera w14:prst="orthographicFront"/>
                  <w14:lightRig w14:rig="threePt" w14:dir="t">
                    <w14:rot w14:lat="0" w14:lon="0" w14:rev="0"/>
                  </w14:lightRig>
                </w14:scene3d>
              </w:rPr>
              <w:t>1.1.4</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Illustrations</w:t>
            </w:r>
            <w:r w:rsidR="00A61226" w:rsidRPr="00D05492">
              <w:rPr>
                <w:webHidden/>
              </w:rPr>
              <w:tab/>
            </w:r>
            <w:r w:rsidR="00A61226" w:rsidRPr="00D05492">
              <w:rPr>
                <w:webHidden/>
              </w:rPr>
              <w:fldChar w:fldCharType="begin"/>
            </w:r>
            <w:r w:rsidR="00A61226" w:rsidRPr="00D05492">
              <w:rPr>
                <w:webHidden/>
              </w:rPr>
              <w:instrText xml:space="preserve"> PAGEREF _Toc134462242 \h </w:instrText>
            </w:r>
            <w:r w:rsidR="00A61226" w:rsidRPr="00D05492">
              <w:rPr>
                <w:webHidden/>
              </w:rPr>
            </w:r>
            <w:r w:rsidR="00A61226" w:rsidRPr="00D05492">
              <w:rPr>
                <w:webHidden/>
              </w:rPr>
              <w:fldChar w:fldCharType="separate"/>
            </w:r>
            <w:r w:rsidR="00A61226" w:rsidRPr="00D05492">
              <w:rPr>
                <w:webHidden/>
              </w:rPr>
              <w:t>1</w:t>
            </w:r>
            <w:r w:rsidR="00A61226" w:rsidRPr="00D05492">
              <w:rPr>
                <w:webHidden/>
              </w:rPr>
              <w:fldChar w:fldCharType="end"/>
            </w:r>
          </w:hyperlink>
        </w:p>
        <w:p w14:paraId="7B512694" w14:textId="11F44360"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43" w:history="1">
            <w:r w:rsidR="00A61226" w:rsidRPr="00D05492">
              <w:rPr>
                <w:rStyle w:val="af2"/>
                <w:rFonts w:eastAsia="宋体"/>
                <w:lang w:val="fr-FR"/>
                <w14:scene3d>
                  <w14:camera w14:prst="orthographicFront"/>
                  <w14:lightRig w14:rig="threePt" w14:dir="t">
                    <w14:rot w14:lat="0" w14:lon="0" w14:rev="0"/>
                  </w14:lightRig>
                </w14:scene3d>
              </w:rPr>
              <w:t>1.1.5</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Historique des révisions</w:t>
            </w:r>
            <w:r w:rsidR="00A61226" w:rsidRPr="00D05492">
              <w:rPr>
                <w:webHidden/>
              </w:rPr>
              <w:tab/>
            </w:r>
            <w:r w:rsidR="00A61226" w:rsidRPr="00D05492">
              <w:rPr>
                <w:webHidden/>
              </w:rPr>
              <w:fldChar w:fldCharType="begin"/>
            </w:r>
            <w:r w:rsidR="00A61226" w:rsidRPr="00D05492">
              <w:rPr>
                <w:webHidden/>
              </w:rPr>
              <w:instrText xml:space="preserve"> PAGEREF _Toc134462243 \h </w:instrText>
            </w:r>
            <w:r w:rsidR="00A61226" w:rsidRPr="00D05492">
              <w:rPr>
                <w:webHidden/>
              </w:rPr>
            </w:r>
            <w:r w:rsidR="00A61226" w:rsidRPr="00D05492">
              <w:rPr>
                <w:webHidden/>
              </w:rPr>
              <w:fldChar w:fldCharType="separate"/>
            </w:r>
            <w:r w:rsidR="00A61226" w:rsidRPr="00D05492">
              <w:rPr>
                <w:webHidden/>
              </w:rPr>
              <w:t>2</w:t>
            </w:r>
            <w:r w:rsidR="00A61226" w:rsidRPr="00D05492">
              <w:rPr>
                <w:webHidden/>
              </w:rPr>
              <w:fldChar w:fldCharType="end"/>
            </w:r>
          </w:hyperlink>
        </w:p>
        <w:p w14:paraId="7341F718" w14:textId="119B5A91" w:rsidR="00A61226" w:rsidRPr="00D05492" w:rsidRDefault="00000000" w:rsidP="00A61226">
          <w:pPr>
            <w:pStyle w:val="TOC1"/>
            <w:tabs>
              <w:tab w:val="right" w:leader="dot" w:pos="7248"/>
            </w:tabs>
            <w:spacing w:before="48" w:after="48" w:line="240" w:lineRule="auto"/>
            <w:ind w:left="286" w:hanging="286"/>
            <w:rPr>
              <w:rFonts w:eastAsiaTheme="minorEastAsia"/>
              <w:b w:val="0"/>
              <w:bCs w:val="0"/>
              <w:caps w:val="0"/>
              <w:noProof/>
              <w:kern w:val="2"/>
              <w:sz w:val="21"/>
              <w:szCs w:val="22"/>
              <w14:ligatures w14:val="standardContextual"/>
            </w:rPr>
          </w:pPr>
          <w:hyperlink w:anchor="_Toc134462244" w:history="1">
            <w:r w:rsidR="00A61226" w:rsidRPr="00D05492">
              <w:rPr>
                <w:rStyle w:val="af2"/>
                <w:rFonts w:eastAsia="宋体"/>
                <w:caps w:val="0"/>
                <w:noProof/>
                <w:lang w:val="fr-FR"/>
                <w14:scene3d>
                  <w14:camera w14:prst="orthographicFront"/>
                  <w14:lightRig w14:rig="threePt" w14:dir="t">
                    <w14:rot w14:lat="0" w14:lon="0" w14:rev="0"/>
                  </w14:lightRig>
                </w14:scene3d>
              </w:rPr>
              <w:t>2</w:t>
            </w:r>
            <w:r w:rsidR="00A61226" w:rsidRPr="00D05492">
              <w:rPr>
                <w:rStyle w:val="af2"/>
                <w:rFonts w:eastAsia="宋体"/>
                <w:caps w:val="0"/>
                <w:noProof/>
                <w:lang w:val="fr-FR"/>
              </w:rPr>
              <w:t xml:space="preserve"> Sécurité</w:t>
            </w:r>
            <w:r w:rsidR="00A61226" w:rsidRPr="00D05492">
              <w:rPr>
                <w:caps w:val="0"/>
                <w:noProof/>
                <w:webHidden/>
              </w:rPr>
              <w:tab/>
            </w:r>
            <w:r w:rsidR="00A61226" w:rsidRPr="00D05492">
              <w:rPr>
                <w:caps w:val="0"/>
                <w:noProof/>
                <w:webHidden/>
              </w:rPr>
              <w:fldChar w:fldCharType="begin"/>
            </w:r>
            <w:r w:rsidR="00A61226" w:rsidRPr="00D05492">
              <w:rPr>
                <w:caps w:val="0"/>
                <w:noProof/>
                <w:webHidden/>
              </w:rPr>
              <w:instrText xml:space="preserve"> PAGEREF _Toc134462244 \h </w:instrText>
            </w:r>
            <w:r w:rsidR="00A61226" w:rsidRPr="00D05492">
              <w:rPr>
                <w:caps w:val="0"/>
                <w:noProof/>
                <w:webHidden/>
              </w:rPr>
            </w:r>
            <w:r w:rsidR="00A61226" w:rsidRPr="00D05492">
              <w:rPr>
                <w:caps w:val="0"/>
                <w:noProof/>
                <w:webHidden/>
              </w:rPr>
              <w:fldChar w:fldCharType="separate"/>
            </w:r>
            <w:r w:rsidR="00A61226" w:rsidRPr="00D05492">
              <w:rPr>
                <w:caps w:val="0"/>
                <w:noProof/>
                <w:webHidden/>
              </w:rPr>
              <w:t>3</w:t>
            </w:r>
            <w:r w:rsidR="00A61226" w:rsidRPr="00D05492">
              <w:rPr>
                <w:caps w:val="0"/>
                <w:noProof/>
                <w:webHidden/>
              </w:rPr>
              <w:fldChar w:fldCharType="end"/>
            </w:r>
          </w:hyperlink>
        </w:p>
        <w:p w14:paraId="44B15352" w14:textId="4F5F899E"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45" w:history="1">
            <w:r w:rsidR="00A61226" w:rsidRPr="00D05492">
              <w:rPr>
                <w:rStyle w:val="af2"/>
                <w:rFonts w:eastAsia="宋体"/>
                <w:smallCaps w:val="0"/>
                <w:lang w:val="fr-FR"/>
                <w14:scene3d>
                  <w14:camera w14:prst="orthographicFront"/>
                  <w14:lightRig w14:rig="threePt" w14:dir="t">
                    <w14:rot w14:lat="0" w14:lon="0" w14:rev="0"/>
                  </w14:lightRig>
                </w14:scene3d>
              </w:rPr>
              <w:t>2.1</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Avertissements en matière de sécurité</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_Toc134462245 \h </w:instrText>
            </w:r>
            <w:r w:rsidR="00A61226" w:rsidRPr="00D05492">
              <w:rPr>
                <w:smallCaps w:val="0"/>
                <w:webHidden/>
              </w:rPr>
            </w:r>
            <w:r w:rsidR="00A61226" w:rsidRPr="00D05492">
              <w:rPr>
                <w:smallCaps w:val="0"/>
                <w:webHidden/>
              </w:rPr>
              <w:fldChar w:fldCharType="separate"/>
            </w:r>
            <w:r w:rsidR="00A61226" w:rsidRPr="00D05492">
              <w:rPr>
                <w:smallCaps w:val="0"/>
                <w:webHidden/>
              </w:rPr>
              <w:t>3</w:t>
            </w:r>
            <w:r w:rsidR="00A61226" w:rsidRPr="00D05492">
              <w:rPr>
                <w:smallCaps w:val="0"/>
                <w:webHidden/>
              </w:rPr>
              <w:fldChar w:fldCharType="end"/>
            </w:r>
          </w:hyperlink>
        </w:p>
        <w:p w14:paraId="61D65784" w14:textId="755BBC43"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46" w:history="1">
            <w:r w:rsidR="00A61226" w:rsidRPr="00D05492">
              <w:rPr>
                <w:rStyle w:val="af2"/>
                <w:rFonts w:eastAsia="宋体"/>
                <w:smallCaps w:val="0"/>
                <w:lang w:val="fr-FR"/>
                <w14:scene3d>
                  <w14:camera w14:prst="orthographicFront"/>
                  <w14:lightRig w14:rig="threePt" w14:dir="t">
                    <w14:rot w14:lat="0" w14:lon="0" w14:rev="0"/>
                  </w14:lightRig>
                </w14:scene3d>
              </w:rPr>
              <w:t>2.2</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Instructions sur l'élimination</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_Toc134462246 \h </w:instrText>
            </w:r>
            <w:r w:rsidR="00A61226" w:rsidRPr="00D05492">
              <w:rPr>
                <w:smallCaps w:val="0"/>
                <w:webHidden/>
              </w:rPr>
            </w:r>
            <w:r w:rsidR="00A61226" w:rsidRPr="00D05492">
              <w:rPr>
                <w:smallCaps w:val="0"/>
                <w:webHidden/>
              </w:rPr>
              <w:fldChar w:fldCharType="separate"/>
            </w:r>
            <w:r w:rsidR="00A61226" w:rsidRPr="00D05492">
              <w:rPr>
                <w:smallCaps w:val="0"/>
                <w:webHidden/>
              </w:rPr>
              <w:t>3</w:t>
            </w:r>
            <w:r w:rsidR="00A61226" w:rsidRPr="00D05492">
              <w:rPr>
                <w:smallCaps w:val="0"/>
                <w:webHidden/>
              </w:rPr>
              <w:fldChar w:fldCharType="end"/>
            </w:r>
          </w:hyperlink>
        </w:p>
        <w:p w14:paraId="76E83DEA" w14:textId="0E888839" w:rsidR="00A61226" w:rsidRPr="00D05492" w:rsidRDefault="00000000" w:rsidP="00A61226">
          <w:pPr>
            <w:pStyle w:val="TOC1"/>
            <w:tabs>
              <w:tab w:val="right" w:leader="dot" w:pos="7248"/>
            </w:tabs>
            <w:spacing w:before="48" w:after="48" w:line="240" w:lineRule="auto"/>
            <w:ind w:left="286" w:hanging="286"/>
            <w:rPr>
              <w:rFonts w:eastAsiaTheme="minorEastAsia"/>
              <w:b w:val="0"/>
              <w:bCs w:val="0"/>
              <w:caps w:val="0"/>
              <w:noProof/>
              <w:kern w:val="2"/>
              <w:sz w:val="21"/>
              <w:szCs w:val="22"/>
              <w14:ligatures w14:val="standardContextual"/>
            </w:rPr>
          </w:pPr>
          <w:hyperlink w:anchor="_Toc134462247" w:history="1">
            <w:r w:rsidR="00A61226" w:rsidRPr="00D05492">
              <w:rPr>
                <w:rStyle w:val="af2"/>
                <w:rFonts w:eastAsia="宋体"/>
                <w:caps w:val="0"/>
                <w:noProof/>
                <w:lang w:val="fr-FR"/>
                <w14:scene3d>
                  <w14:camera w14:prst="orthographicFront"/>
                  <w14:lightRig w14:rig="threePt" w14:dir="t">
                    <w14:rot w14:lat="0" w14:lon="0" w14:rev="0"/>
                  </w14:lightRig>
                </w14:scene3d>
              </w:rPr>
              <w:t>3</w:t>
            </w:r>
            <w:r w:rsidR="00A61226" w:rsidRPr="00D05492">
              <w:rPr>
                <w:rStyle w:val="af2"/>
                <w:rFonts w:eastAsia="宋体"/>
                <w:caps w:val="0"/>
                <w:noProof/>
                <w:lang w:val="fr-FR"/>
              </w:rPr>
              <w:t xml:space="preserve"> Généralités</w:t>
            </w:r>
            <w:r w:rsidR="00A61226" w:rsidRPr="00D05492">
              <w:rPr>
                <w:caps w:val="0"/>
                <w:noProof/>
                <w:webHidden/>
              </w:rPr>
              <w:tab/>
            </w:r>
            <w:r w:rsidR="00A61226" w:rsidRPr="00D05492">
              <w:rPr>
                <w:caps w:val="0"/>
                <w:noProof/>
                <w:webHidden/>
              </w:rPr>
              <w:fldChar w:fldCharType="begin"/>
            </w:r>
            <w:r w:rsidR="00A61226" w:rsidRPr="00D05492">
              <w:rPr>
                <w:caps w:val="0"/>
                <w:noProof/>
                <w:webHidden/>
              </w:rPr>
              <w:instrText xml:space="preserve"> PAGEREF _Toc134462247 \h </w:instrText>
            </w:r>
            <w:r w:rsidR="00A61226" w:rsidRPr="00D05492">
              <w:rPr>
                <w:caps w:val="0"/>
                <w:noProof/>
                <w:webHidden/>
              </w:rPr>
            </w:r>
            <w:r w:rsidR="00A61226" w:rsidRPr="00D05492">
              <w:rPr>
                <w:caps w:val="0"/>
                <w:noProof/>
                <w:webHidden/>
              </w:rPr>
              <w:fldChar w:fldCharType="separate"/>
            </w:r>
            <w:r w:rsidR="00A61226" w:rsidRPr="00D05492">
              <w:rPr>
                <w:caps w:val="0"/>
                <w:noProof/>
                <w:webHidden/>
              </w:rPr>
              <w:t>4</w:t>
            </w:r>
            <w:r w:rsidR="00A61226" w:rsidRPr="00D05492">
              <w:rPr>
                <w:caps w:val="0"/>
                <w:noProof/>
                <w:webHidden/>
              </w:rPr>
              <w:fldChar w:fldCharType="end"/>
            </w:r>
          </w:hyperlink>
        </w:p>
        <w:p w14:paraId="469C277A" w14:textId="03831C7A"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48" w:history="1">
            <w:r w:rsidR="00A61226" w:rsidRPr="00D05492">
              <w:rPr>
                <w:rStyle w:val="af2"/>
                <w:rFonts w:eastAsia="宋体"/>
                <w:smallCaps w:val="0"/>
                <w:lang w:val="fr-FR"/>
                <w14:scene3d>
                  <w14:camera w14:prst="orthographicFront"/>
                  <w14:lightRig w14:rig="threePt" w14:dir="t">
                    <w14:rot w14:lat="0" w14:lon="0" w14:rev="0"/>
                  </w14:lightRig>
                </w14:scene3d>
              </w:rPr>
              <w:t>3.1</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Aperçu du produit (extérieur)</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_Toc134462248 \h </w:instrText>
            </w:r>
            <w:r w:rsidR="00A61226" w:rsidRPr="00D05492">
              <w:rPr>
                <w:smallCaps w:val="0"/>
                <w:webHidden/>
              </w:rPr>
            </w:r>
            <w:r w:rsidR="00A61226" w:rsidRPr="00D05492">
              <w:rPr>
                <w:smallCaps w:val="0"/>
                <w:webHidden/>
              </w:rPr>
              <w:fldChar w:fldCharType="separate"/>
            </w:r>
            <w:r w:rsidR="00A61226" w:rsidRPr="00D05492">
              <w:rPr>
                <w:smallCaps w:val="0"/>
                <w:webHidden/>
              </w:rPr>
              <w:t>5</w:t>
            </w:r>
            <w:r w:rsidR="00A61226" w:rsidRPr="00D05492">
              <w:rPr>
                <w:smallCaps w:val="0"/>
                <w:webHidden/>
              </w:rPr>
              <w:fldChar w:fldCharType="end"/>
            </w:r>
          </w:hyperlink>
        </w:p>
        <w:p w14:paraId="6FA35BB1" w14:textId="6FF5A36D"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49" w:history="1">
            <w:r w:rsidR="00A61226" w:rsidRPr="00D05492">
              <w:rPr>
                <w:rStyle w:val="af2"/>
                <w:rFonts w:eastAsia="宋体"/>
                <w:smallCaps w:val="0"/>
                <w:lang w:val="fr-FR"/>
                <w14:scene3d>
                  <w14:camera w14:prst="orthographicFront"/>
                  <w14:lightRig w14:rig="threePt" w14:dir="t">
                    <w14:rot w14:lat="0" w14:lon="0" w14:rev="0"/>
                  </w14:lightRig>
                </w14:scene3d>
              </w:rPr>
              <w:t>3.2</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Aperçu du produit (intérieur)</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_Toc134462249 \h </w:instrText>
            </w:r>
            <w:r w:rsidR="00A61226" w:rsidRPr="00D05492">
              <w:rPr>
                <w:smallCaps w:val="0"/>
                <w:webHidden/>
              </w:rPr>
            </w:r>
            <w:r w:rsidR="00A61226" w:rsidRPr="00D05492">
              <w:rPr>
                <w:smallCaps w:val="0"/>
                <w:webHidden/>
              </w:rPr>
              <w:fldChar w:fldCharType="separate"/>
            </w:r>
            <w:r w:rsidR="00A61226" w:rsidRPr="00D05492">
              <w:rPr>
                <w:smallCaps w:val="0"/>
                <w:webHidden/>
              </w:rPr>
              <w:t>6</w:t>
            </w:r>
            <w:r w:rsidR="00A61226" w:rsidRPr="00D05492">
              <w:rPr>
                <w:smallCaps w:val="0"/>
                <w:webHidden/>
              </w:rPr>
              <w:fldChar w:fldCharType="end"/>
            </w:r>
          </w:hyperlink>
        </w:p>
        <w:p w14:paraId="6901967A" w14:textId="7A36C264"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50" w:history="1">
            <w:r w:rsidR="00A61226" w:rsidRPr="00D05492">
              <w:rPr>
                <w:rStyle w:val="af2"/>
                <w:rFonts w:eastAsia="宋体"/>
                <w:smallCaps w:val="0"/>
                <w:lang w:val="fr-FR"/>
                <w14:scene3d>
                  <w14:camera w14:prst="orthographicFront"/>
                  <w14:lightRig w14:rig="threePt" w14:dir="t">
                    <w14:rot w14:lat="0" w14:lon="0" w14:rev="0"/>
                  </w14:lightRig>
                </w14:scene3d>
              </w:rPr>
              <w:t>3.3</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Spécifications techniques</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_Toc134462250 \h </w:instrText>
            </w:r>
            <w:r w:rsidR="00A61226" w:rsidRPr="00D05492">
              <w:rPr>
                <w:smallCaps w:val="0"/>
                <w:webHidden/>
              </w:rPr>
            </w:r>
            <w:r w:rsidR="00A61226" w:rsidRPr="00D05492">
              <w:rPr>
                <w:smallCaps w:val="0"/>
                <w:webHidden/>
              </w:rPr>
              <w:fldChar w:fldCharType="separate"/>
            </w:r>
            <w:r w:rsidR="00A61226" w:rsidRPr="00D05492">
              <w:rPr>
                <w:smallCaps w:val="0"/>
                <w:webHidden/>
              </w:rPr>
              <w:t>7</w:t>
            </w:r>
            <w:r w:rsidR="00A61226" w:rsidRPr="00D05492">
              <w:rPr>
                <w:smallCaps w:val="0"/>
                <w:webHidden/>
              </w:rPr>
              <w:fldChar w:fldCharType="end"/>
            </w:r>
          </w:hyperlink>
        </w:p>
        <w:p w14:paraId="7CF6A5DA" w14:textId="18496EEC"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51" w:history="1">
            <w:r w:rsidR="00A61226" w:rsidRPr="00D05492">
              <w:rPr>
                <w:rStyle w:val="af2"/>
                <w:rFonts w:eastAsia="宋体"/>
                <w:smallCaps w:val="0"/>
                <w:lang w:val="fr-FR"/>
                <w14:scene3d>
                  <w14:camera w14:prst="orthographicFront"/>
                  <w14:lightRig w14:rig="threePt" w14:dir="t">
                    <w14:rot w14:lat="0" w14:lon="0" w14:rev="0"/>
                  </w14:lightRig>
                </w14:scene3d>
              </w:rPr>
              <w:t>3.4</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Dimensions du produit</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_Toc134462251 \h </w:instrText>
            </w:r>
            <w:r w:rsidR="00A61226" w:rsidRPr="00D05492">
              <w:rPr>
                <w:smallCaps w:val="0"/>
                <w:webHidden/>
              </w:rPr>
            </w:r>
            <w:r w:rsidR="00A61226" w:rsidRPr="00D05492">
              <w:rPr>
                <w:smallCaps w:val="0"/>
                <w:webHidden/>
              </w:rPr>
              <w:fldChar w:fldCharType="separate"/>
            </w:r>
            <w:r w:rsidR="00A61226" w:rsidRPr="00D05492">
              <w:rPr>
                <w:smallCaps w:val="0"/>
                <w:webHidden/>
              </w:rPr>
              <w:t>10</w:t>
            </w:r>
            <w:r w:rsidR="00A61226" w:rsidRPr="00D05492">
              <w:rPr>
                <w:smallCaps w:val="0"/>
                <w:webHidden/>
              </w:rPr>
              <w:fldChar w:fldCharType="end"/>
            </w:r>
          </w:hyperlink>
        </w:p>
        <w:p w14:paraId="1D458CBD" w14:textId="35250647" w:rsidR="00A61226" w:rsidRPr="00D05492" w:rsidRDefault="00000000" w:rsidP="00A61226">
          <w:pPr>
            <w:pStyle w:val="TOC1"/>
            <w:tabs>
              <w:tab w:val="right" w:leader="dot" w:pos="7248"/>
            </w:tabs>
            <w:spacing w:before="48" w:after="48" w:line="240" w:lineRule="auto"/>
            <w:ind w:left="286" w:hanging="286"/>
            <w:rPr>
              <w:rFonts w:eastAsiaTheme="minorEastAsia"/>
              <w:b w:val="0"/>
              <w:bCs w:val="0"/>
              <w:caps w:val="0"/>
              <w:noProof/>
              <w:kern w:val="2"/>
              <w:sz w:val="21"/>
              <w:szCs w:val="22"/>
              <w14:ligatures w14:val="standardContextual"/>
            </w:rPr>
          </w:pPr>
          <w:hyperlink w:anchor="_Toc134462252" w:history="1">
            <w:r w:rsidR="00A61226" w:rsidRPr="00D05492">
              <w:rPr>
                <w:rStyle w:val="af2"/>
                <w:rFonts w:eastAsia="宋体"/>
                <w:caps w:val="0"/>
                <w:noProof/>
                <w:lang w:val="fr-FR"/>
                <w14:scene3d>
                  <w14:camera w14:prst="orthographicFront"/>
                  <w14:lightRig w14:rig="threePt" w14:dir="t">
                    <w14:rot w14:lat="0" w14:lon="0" w14:rev="0"/>
                  </w14:lightRig>
                </w14:scene3d>
              </w:rPr>
              <w:t>4</w:t>
            </w:r>
            <w:r w:rsidR="00A61226" w:rsidRPr="00D05492">
              <w:rPr>
                <w:rStyle w:val="af2"/>
                <w:rFonts w:eastAsia="宋体"/>
                <w:caps w:val="0"/>
                <w:noProof/>
                <w:lang w:val="fr-FR"/>
              </w:rPr>
              <w:t xml:space="preserve"> Préparation</w:t>
            </w:r>
            <w:r w:rsidR="00A61226" w:rsidRPr="00D05492">
              <w:rPr>
                <w:caps w:val="0"/>
                <w:noProof/>
                <w:webHidden/>
              </w:rPr>
              <w:tab/>
            </w:r>
            <w:r w:rsidR="00A61226" w:rsidRPr="00D05492">
              <w:rPr>
                <w:caps w:val="0"/>
                <w:noProof/>
                <w:webHidden/>
              </w:rPr>
              <w:fldChar w:fldCharType="begin"/>
            </w:r>
            <w:r w:rsidR="00A61226" w:rsidRPr="00D05492">
              <w:rPr>
                <w:caps w:val="0"/>
                <w:noProof/>
                <w:webHidden/>
              </w:rPr>
              <w:instrText xml:space="preserve"> PAGEREF _Toc134462252 \h </w:instrText>
            </w:r>
            <w:r w:rsidR="00A61226" w:rsidRPr="00D05492">
              <w:rPr>
                <w:caps w:val="0"/>
                <w:noProof/>
                <w:webHidden/>
              </w:rPr>
            </w:r>
            <w:r w:rsidR="00A61226" w:rsidRPr="00D05492">
              <w:rPr>
                <w:caps w:val="0"/>
                <w:noProof/>
                <w:webHidden/>
              </w:rPr>
              <w:fldChar w:fldCharType="separate"/>
            </w:r>
            <w:r w:rsidR="00A61226" w:rsidRPr="00D05492">
              <w:rPr>
                <w:caps w:val="0"/>
                <w:noProof/>
                <w:webHidden/>
              </w:rPr>
              <w:t>12</w:t>
            </w:r>
            <w:r w:rsidR="00A61226" w:rsidRPr="00D05492">
              <w:rPr>
                <w:caps w:val="0"/>
                <w:noProof/>
                <w:webHidden/>
              </w:rPr>
              <w:fldChar w:fldCharType="end"/>
            </w:r>
          </w:hyperlink>
        </w:p>
        <w:p w14:paraId="103501E9" w14:textId="0E2727EA"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53" w:history="1">
            <w:r w:rsidR="00A61226" w:rsidRPr="00D05492">
              <w:rPr>
                <w:rStyle w:val="af2"/>
                <w:rFonts w:eastAsia="宋体"/>
                <w:smallCaps w:val="0"/>
                <w:lang w:val="fr-FR"/>
                <w14:scene3d>
                  <w14:camera w14:prst="orthographicFront"/>
                  <w14:lightRig w14:rig="threePt" w14:dir="t">
                    <w14:rot w14:lat="0" w14:lon="0" w14:rev="0"/>
                  </w14:lightRig>
                </w14:scene3d>
              </w:rPr>
              <w:t>4.1</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Avant de commencer</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_Toc134462253 \h </w:instrText>
            </w:r>
            <w:r w:rsidR="00A61226" w:rsidRPr="00D05492">
              <w:rPr>
                <w:smallCaps w:val="0"/>
                <w:webHidden/>
              </w:rPr>
            </w:r>
            <w:r w:rsidR="00A61226" w:rsidRPr="00D05492">
              <w:rPr>
                <w:smallCaps w:val="0"/>
                <w:webHidden/>
              </w:rPr>
              <w:fldChar w:fldCharType="separate"/>
            </w:r>
            <w:r w:rsidR="00A61226" w:rsidRPr="00D05492">
              <w:rPr>
                <w:smallCaps w:val="0"/>
                <w:webHidden/>
              </w:rPr>
              <w:t>12</w:t>
            </w:r>
            <w:r w:rsidR="00A61226" w:rsidRPr="00D05492">
              <w:rPr>
                <w:smallCaps w:val="0"/>
                <w:webHidden/>
              </w:rPr>
              <w:fldChar w:fldCharType="end"/>
            </w:r>
          </w:hyperlink>
        </w:p>
        <w:p w14:paraId="5C96F38D" w14:textId="2FDB704E"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54" w:history="1">
            <w:r w:rsidR="00A61226" w:rsidRPr="00D05492">
              <w:rPr>
                <w:rStyle w:val="af2"/>
                <w:rFonts w:eastAsia="宋体"/>
                <w:smallCaps w:val="0"/>
                <w:lang w:val="fr-FR"/>
                <w14:scene3d>
                  <w14:camera w14:prst="orthographicFront"/>
                  <w14:lightRig w14:rig="threePt" w14:dir="t">
                    <w14:rot w14:lat="0" w14:lon="0" w14:rev="0"/>
                  </w14:lightRig>
                </w14:scene3d>
              </w:rPr>
              <w:t>4.2</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Outils d'installation</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_Toc134462254 \h </w:instrText>
            </w:r>
            <w:r w:rsidR="00A61226" w:rsidRPr="00D05492">
              <w:rPr>
                <w:smallCaps w:val="0"/>
                <w:webHidden/>
              </w:rPr>
            </w:r>
            <w:r w:rsidR="00A61226" w:rsidRPr="00D05492">
              <w:rPr>
                <w:smallCaps w:val="0"/>
                <w:webHidden/>
              </w:rPr>
              <w:fldChar w:fldCharType="separate"/>
            </w:r>
            <w:r w:rsidR="00A61226" w:rsidRPr="00D05492">
              <w:rPr>
                <w:smallCaps w:val="0"/>
                <w:webHidden/>
              </w:rPr>
              <w:t>12</w:t>
            </w:r>
            <w:r w:rsidR="00A61226" w:rsidRPr="00D05492">
              <w:rPr>
                <w:smallCaps w:val="0"/>
                <w:webHidden/>
              </w:rPr>
              <w:fldChar w:fldCharType="end"/>
            </w:r>
          </w:hyperlink>
        </w:p>
        <w:p w14:paraId="260A52FF" w14:textId="14BE5179" w:rsidR="00A61226" w:rsidRPr="00D05492" w:rsidRDefault="00000000" w:rsidP="00A61226">
          <w:pPr>
            <w:pStyle w:val="TOC1"/>
            <w:tabs>
              <w:tab w:val="right" w:leader="dot" w:pos="7248"/>
            </w:tabs>
            <w:spacing w:before="48" w:after="48" w:line="240" w:lineRule="auto"/>
            <w:ind w:left="286" w:hanging="286"/>
            <w:rPr>
              <w:rFonts w:eastAsiaTheme="minorEastAsia"/>
              <w:b w:val="0"/>
              <w:bCs w:val="0"/>
              <w:caps w:val="0"/>
              <w:noProof/>
              <w:kern w:val="2"/>
              <w:sz w:val="21"/>
              <w:szCs w:val="22"/>
              <w14:ligatures w14:val="standardContextual"/>
            </w:rPr>
          </w:pPr>
          <w:hyperlink w:anchor="_Toc134462255" w:history="1">
            <w:r w:rsidR="00A61226" w:rsidRPr="00D05492">
              <w:rPr>
                <w:rStyle w:val="af2"/>
                <w:rFonts w:eastAsia="宋体"/>
                <w:caps w:val="0"/>
                <w:noProof/>
                <w:lang w:val="fr-FR"/>
                <w14:scene3d>
                  <w14:camera w14:prst="orthographicFront"/>
                  <w14:lightRig w14:rig="threePt" w14:dir="t">
                    <w14:rot w14:lat="0" w14:lon="0" w14:rev="0"/>
                  </w14:lightRig>
                </w14:scene3d>
              </w:rPr>
              <w:t>5</w:t>
            </w:r>
            <w:r w:rsidR="00A61226" w:rsidRPr="00D05492">
              <w:rPr>
                <w:rStyle w:val="af2"/>
                <w:rFonts w:eastAsia="宋体"/>
                <w:caps w:val="0"/>
                <w:noProof/>
                <w:lang w:val="fr-FR"/>
              </w:rPr>
              <w:t xml:space="preserve"> Installation</w:t>
            </w:r>
            <w:r w:rsidR="00A61226" w:rsidRPr="00D05492">
              <w:rPr>
                <w:caps w:val="0"/>
                <w:noProof/>
                <w:webHidden/>
              </w:rPr>
              <w:tab/>
            </w:r>
            <w:r w:rsidR="00A61226" w:rsidRPr="00D05492">
              <w:rPr>
                <w:caps w:val="0"/>
                <w:noProof/>
                <w:webHidden/>
              </w:rPr>
              <w:fldChar w:fldCharType="begin"/>
            </w:r>
            <w:r w:rsidR="00A61226" w:rsidRPr="00D05492">
              <w:rPr>
                <w:caps w:val="0"/>
                <w:noProof/>
                <w:webHidden/>
              </w:rPr>
              <w:instrText xml:space="preserve"> PAGEREF _Toc134462255 \h </w:instrText>
            </w:r>
            <w:r w:rsidR="00A61226" w:rsidRPr="00D05492">
              <w:rPr>
                <w:caps w:val="0"/>
                <w:noProof/>
                <w:webHidden/>
              </w:rPr>
            </w:r>
            <w:r w:rsidR="00A61226" w:rsidRPr="00D05492">
              <w:rPr>
                <w:caps w:val="0"/>
                <w:noProof/>
                <w:webHidden/>
              </w:rPr>
              <w:fldChar w:fldCharType="separate"/>
            </w:r>
            <w:r w:rsidR="00A61226" w:rsidRPr="00D05492">
              <w:rPr>
                <w:caps w:val="0"/>
                <w:noProof/>
                <w:webHidden/>
              </w:rPr>
              <w:t>14</w:t>
            </w:r>
            <w:r w:rsidR="00A61226" w:rsidRPr="00D05492">
              <w:rPr>
                <w:caps w:val="0"/>
                <w:noProof/>
                <w:webHidden/>
              </w:rPr>
              <w:fldChar w:fldCharType="end"/>
            </w:r>
          </w:hyperlink>
        </w:p>
        <w:p w14:paraId="751ED441" w14:textId="6FFCAB50"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56" w:history="1">
            <w:r w:rsidR="00A61226" w:rsidRPr="00D05492">
              <w:rPr>
                <w:rStyle w:val="af2"/>
                <w:rFonts w:eastAsia="宋体"/>
                <w:smallCaps w:val="0"/>
                <w:lang w:val="fr-FR"/>
                <w14:scene3d>
                  <w14:camera w14:prst="orthographicFront"/>
                  <w14:lightRig w14:rig="threePt" w14:dir="t">
                    <w14:rot w14:lat="0" w14:lon="0" w14:rev="0"/>
                  </w14:lightRig>
                </w14:scene3d>
              </w:rPr>
              <w:t>5.1</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Déballage</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_Toc134462256 \h </w:instrText>
            </w:r>
            <w:r w:rsidR="00A61226" w:rsidRPr="00D05492">
              <w:rPr>
                <w:smallCaps w:val="0"/>
                <w:webHidden/>
              </w:rPr>
            </w:r>
            <w:r w:rsidR="00A61226" w:rsidRPr="00D05492">
              <w:rPr>
                <w:smallCaps w:val="0"/>
                <w:webHidden/>
              </w:rPr>
              <w:fldChar w:fldCharType="separate"/>
            </w:r>
            <w:r w:rsidR="00A61226" w:rsidRPr="00D05492">
              <w:rPr>
                <w:smallCaps w:val="0"/>
                <w:webHidden/>
              </w:rPr>
              <w:t>15</w:t>
            </w:r>
            <w:r w:rsidR="00A61226" w:rsidRPr="00D05492">
              <w:rPr>
                <w:smallCaps w:val="0"/>
                <w:webHidden/>
              </w:rPr>
              <w:fldChar w:fldCharType="end"/>
            </w:r>
          </w:hyperlink>
        </w:p>
        <w:p w14:paraId="3AC1B6BA" w14:textId="6C391059"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57" w:history="1">
            <w:r w:rsidR="00A61226" w:rsidRPr="00D05492">
              <w:rPr>
                <w:rStyle w:val="af2"/>
                <w:rFonts w:eastAsia="宋体"/>
                <w:smallCaps w:val="0"/>
                <w:lang w:val="fr-FR"/>
                <w14:scene3d>
                  <w14:camera w14:prst="orthographicFront"/>
                  <w14:lightRig w14:rig="threePt" w14:dir="t">
                    <w14:rot w14:lat="0" w14:lon="0" w14:rev="0"/>
                  </w14:lightRig>
                </w14:scene3d>
              </w:rPr>
              <w:t>5.2</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Déplacement du MaxiCharger</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_Toc134462257 \h </w:instrText>
            </w:r>
            <w:r w:rsidR="00A61226" w:rsidRPr="00D05492">
              <w:rPr>
                <w:smallCaps w:val="0"/>
                <w:webHidden/>
              </w:rPr>
            </w:r>
            <w:r w:rsidR="00A61226" w:rsidRPr="00D05492">
              <w:rPr>
                <w:smallCaps w:val="0"/>
                <w:webHidden/>
              </w:rPr>
              <w:fldChar w:fldCharType="separate"/>
            </w:r>
            <w:r w:rsidR="00A61226" w:rsidRPr="00D05492">
              <w:rPr>
                <w:smallCaps w:val="0"/>
                <w:webHidden/>
              </w:rPr>
              <w:t>16</w:t>
            </w:r>
            <w:r w:rsidR="00A61226" w:rsidRPr="00D05492">
              <w:rPr>
                <w:smallCaps w:val="0"/>
                <w:webHidden/>
              </w:rPr>
              <w:fldChar w:fldCharType="end"/>
            </w:r>
          </w:hyperlink>
        </w:p>
        <w:p w14:paraId="348BD3D0" w14:textId="792F2E16"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58" w:history="1">
            <w:r w:rsidR="00A61226" w:rsidRPr="00D05492">
              <w:rPr>
                <w:rStyle w:val="af2"/>
                <w:rFonts w:eastAsia="宋体"/>
                <w:smallCaps w:val="0"/>
                <w:lang w:val="fr-FR"/>
                <w14:scene3d>
                  <w14:camera w14:prst="orthographicFront"/>
                  <w14:lightRig w14:rig="threePt" w14:dir="t">
                    <w14:rot w14:lat="0" w14:lon="0" w14:rev="0"/>
                  </w14:lightRig>
                </w14:scene3d>
              </w:rPr>
              <w:t>5.3</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Installation du MaxiCharger et du piédestal</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_Toc134462258 \h </w:instrText>
            </w:r>
            <w:r w:rsidR="00A61226" w:rsidRPr="00D05492">
              <w:rPr>
                <w:smallCaps w:val="0"/>
                <w:webHidden/>
              </w:rPr>
            </w:r>
            <w:r w:rsidR="00A61226" w:rsidRPr="00D05492">
              <w:rPr>
                <w:smallCaps w:val="0"/>
                <w:webHidden/>
              </w:rPr>
              <w:fldChar w:fldCharType="separate"/>
            </w:r>
            <w:r w:rsidR="00A61226" w:rsidRPr="00D05492">
              <w:rPr>
                <w:smallCaps w:val="0"/>
                <w:webHidden/>
              </w:rPr>
              <w:t>18</w:t>
            </w:r>
            <w:r w:rsidR="00A61226" w:rsidRPr="00D05492">
              <w:rPr>
                <w:smallCaps w:val="0"/>
                <w:webHidden/>
              </w:rPr>
              <w:fldChar w:fldCharType="end"/>
            </w:r>
          </w:hyperlink>
        </w:p>
        <w:p w14:paraId="7349AF05" w14:textId="22DAC0E1"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59" w:history="1">
            <w:r w:rsidR="00A61226" w:rsidRPr="00D05492">
              <w:rPr>
                <w:rStyle w:val="af2"/>
                <w:rFonts w:eastAsia="宋体"/>
                <w:lang w:val="fr-FR"/>
                <w14:scene3d>
                  <w14:camera w14:prst="orthographicFront"/>
                  <w14:lightRig w14:rig="threePt" w14:dir="t">
                    <w14:rot w14:lat="0" w14:lon="0" w14:rev="0"/>
                  </w14:lightRig>
                </w14:scene3d>
              </w:rPr>
              <w:t>5.3.1</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Exigences en matière de localisation</w:t>
            </w:r>
            <w:r w:rsidR="00A61226" w:rsidRPr="00D05492">
              <w:rPr>
                <w:webHidden/>
              </w:rPr>
              <w:tab/>
            </w:r>
            <w:r w:rsidR="00A61226" w:rsidRPr="00D05492">
              <w:rPr>
                <w:webHidden/>
              </w:rPr>
              <w:fldChar w:fldCharType="begin"/>
            </w:r>
            <w:r w:rsidR="00A61226" w:rsidRPr="00D05492">
              <w:rPr>
                <w:webHidden/>
              </w:rPr>
              <w:instrText xml:space="preserve"> PAGEREF _Toc134462259 \h </w:instrText>
            </w:r>
            <w:r w:rsidR="00A61226" w:rsidRPr="00D05492">
              <w:rPr>
                <w:webHidden/>
              </w:rPr>
            </w:r>
            <w:r w:rsidR="00A61226" w:rsidRPr="00D05492">
              <w:rPr>
                <w:webHidden/>
              </w:rPr>
              <w:fldChar w:fldCharType="separate"/>
            </w:r>
            <w:r w:rsidR="00A61226" w:rsidRPr="00D05492">
              <w:rPr>
                <w:webHidden/>
              </w:rPr>
              <w:t>18</w:t>
            </w:r>
            <w:r w:rsidR="00A61226" w:rsidRPr="00D05492">
              <w:rPr>
                <w:webHidden/>
              </w:rPr>
              <w:fldChar w:fldCharType="end"/>
            </w:r>
          </w:hyperlink>
        </w:p>
        <w:p w14:paraId="6CCC5890" w14:textId="33CD756A"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60" w:history="1">
            <w:r w:rsidR="00A61226" w:rsidRPr="00D05492">
              <w:rPr>
                <w:rStyle w:val="af2"/>
                <w:rFonts w:eastAsia="宋体"/>
                <w:lang w:val="fr-FR"/>
                <w14:scene3d>
                  <w14:camera w14:prst="orthographicFront"/>
                  <w14:lightRig w14:rig="threePt" w14:dir="t">
                    <w14:rot w14:lat="0" w14:lon="0" w14:rev="0"/>
                  </w14:lightRig>
                </w14:scene3d>
              </w:rPr>
              <w:t>5.3.2</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Vérification de l'emballage</w:t>
            </w:r>
            <w:r w:rsidR="00A61226" w:rsidRPr="00D05492">
              <w:rPr>
                <w:webHidden/>
              </w:rPr>
              <w:tab/>
            </w:r>
            <w:r w:rsidR="00A61226" w:rsidRPr="00D05492">
              <w:rPr>
                <w:webHidden/>
              </w:rPr>
              <w:fldChar w:fldCharType="begin"/>
            </w:r>
            <w:r w:rsidR="00A61226" w:rsidRPr="00D05492">
              <w:rPr>
                <w:webHidden/>
              </w:rPr>
              <w:instrText xml:space="preserve"> PAGEREF _Toc134462260 \h </w:instrText>
            </w:r>
            <w:r w:rsidR="00A61226" w:rsidRPr="00D05492">
              <w:rPr>
                <w:webHidden/>
              </w:rPr>
            </w:r>
            <w:r w:rsidR="00A61226" w:rsidRPr="00D05492">
              <w:rPr>
                <w:webHidden/>
              </w:rPr>
              <w:fldChar w:fldCharType="separate"/>
            </w:r>
            <w:r w:rsidR="00A61226" w:rsidRPr="00D05492">
              <w:rPr>
                <w:webHidden/>
              </w:rPr>
              <w:t>19</w:t>
            </w:r>
            <w:r w:rsidR="00A61226" w:rsidRPr="00D05492">
              <w:rPr>
                <w:webHidden/>
              </w:rPr>
              <w:fldChar w:fldCharType="end"/>
            </w:r>
          </w:hyperlink>
        </w:p>
        <w:p w14:paraId="766E6EFD" w14:textId="5EBF3E73"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61" w:history="1">
            <w:r w:rsidR="00A61226" w:rsidRPr="00D05492">
              <w:rPr>
                <w:rStyle w:val="af2"/>
                <w:rFonts w:eastAsia="宋体"/>
                <w:lang w:val="fr-FR"/>
                <w14:scene3d>
                  <w14:camera w14:prst="orthographicFront"/>
                  <w14:lightRig w14:rig="threePt" w14:dir="t">
                    <w14:rot w14:lat="0" w14:lon="0" w14:rev="0"/>
                  </w14:lightRig>
                </w14:scene3d>
              </w:rPr>
              <w:t>5.3.3</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Pour commencer</w:t>
            </w:r>
            <w:r w:rsidR="00A61226" w:rsidRPr="00D05492">
              <w:rPr>
                <w:webHidden/>
              </w:rPr>
              <w:tab/>
            </w:r>
            <w:r w:rsidR="00A61226" w:rsidRPr="00D05492">
              <w:rPr>
                <w:webHidden/>
              </w:rPr>
              <w:fldChar w:fldCharType="begin"/>
            </w:r>
            <w:r w:rsidR="00A61226" w:rsidRPr="00D05492">
              <w:rPr>
                <w:webHidden/>
              </w:rPr>
              <w:instrText xml:space="preserve"> PAGEREF _Toc134462261 \h </w:instrText>
            </w:r>
            <w:r w:rsidR="00A61226" w:rsidRPr="00D05492">
              <w:rPr>
                <w:webHidden/>
              </w:rPr>
            </w:r>
            <w:r w:rsidR="00A61226" w:rsidRPr="00D05492">
              <w:rPr>
                <w:webHidden/>
              </w:rPr>
              <w:fldChar w:fldCharType="separate"/>
            </w:r>
            <w:r w:rsidR="00A61226" w:rsidRPr="00D05492">
              <w:rPr>
                <w:webHidden/>
              </w:rPr>
              <w:t>20</w:t>
            </w:r>
            <w:r w:rsidR="00A61226" w:rsidRPr="00D05492">
              <w:rPr>
                <w:webHidden/>
              </w:rPr>
              <w:fldChar w:fldCharType="end"/>
            </w:r>
          </w:hyperlink>
        </w:p>
        <w:p w14:paraId="05A4E8A8" w14:textId="04B36C5C"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62" w:history="1">
            <w:r w:rsidR="00A61226" w:rsidRPr="00D05492">
              <w:rPr>
                <w:rStyle w:val="af2"/>
                <w:rFonts w:eastAsia="宋体"/>
                <w:lang w:val="fr-FR"/>
                <w14:scene3d>
                  <w14:camera w14:prst="orthographicFront"/>
                  <w14:lightRig w14:rig="threePt" w14:dir="t">
                    <w14:rot w14:lat="0" w14:lon="0" w14:rev="0"/>
                  </w14:lightRig>
                </w14:scene3d>
              </w:rPr>
              <w:t>5.3.4</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Terminer l'installation</w:t>
            </w:r>
            <w:r w:rsidR="00A61226" w:rsidRPr="00D05492">
              <w:rPr>
                <w:webHidden/>
              </w:rPr>
              <w:tab/>
            </w:r>
            <w:r w:rsidR="00A61226" w:rsidRPr="00D05492">
              <w:rPr>
                <w:webHidden/>
              </w:rPr>
              <w:fldChar w:fldCharType="begin"/>
            </w:r>
            <w:r w:rsidR="00A61226" w:rsidRPr="00D05492">
              <w:rPr>
                <w:webHidden/>
              </w:rPr>
              <w:instrText xml:space="preserve"> PAGEREF _Toc134462262 \h </w:instrText>
            </w:r>
            <w:r w:rsidR="00A61226" w:rsidRPr="00D05492">
              <w:rPr>
                <w:webHidden/>
              </w:rPr>
            </w:r>
            <w:r w:rsidR="00A61226" w:rsidRPr="00D05492">
              <w:rPr>
                <w:webHidden/>
              </w:rPr>
              <w:fldChar w:fldCharType="separate"/>
            </w:r>
            <w:r w:rsidR="00A61226" w:rsidRPr="00D05492">
              <w:rPr>
                <w:webHidden/>
              </w:rPr>
              <w:t>25</w:t>
            </w:r>
            <w:r w:rsidR="00A61226" w:rsidRPr="00D05492">
              <w:rPr>
                <w:webHidden/>
              </w:rPr>
              <w:fldChar w:fldCharType="end"/>
            </w:r>
          </w:hyperlink>
        </w:p>
        <w:p w14:paraId="227E3B8A" w14:textId="5807D6AE"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63" w:history="1">
            <w:r w:rsidR="00A61226" w:rsidRPr="00D05492">
              <w:rPr>
                <w:rStyle w:val="af2"/>
                <w:rFonts w:eastAsia="宋体"/>
                <w:smallCaps w:val="0"/>
                <w:lang w:val="fr-FR"/>
                <w14:scene3d>
                  <w14:camera w14:prst="orthographicFront"/>
                  <w14:lightRig w14:rig="threePt" w14:dir="t">
                    <w14:rot w14:lat="0" w14:lon="0" w14:rev="0"/>
                  </w14:lightRig>
                </w14:scene3d>
              </w:rPr>
              <w:t>5.4</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Installation du MaxiCharger monté sur piédestal</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_Toc134462263 \h </w:instrText>
            </w:r>
            <w:r w:rsidR="00A61226" w:rsidRPr="00D05492">
              <w:rPr>
                <w:smallCaps w:val="0"/>
                <w:webHidden/>
              </w:rPr>
            </w:r>
            <w:r w:rsidR="00A61226" w:rsidRPr="00D05492">
              <w:rPr>
                <w:smallCaps w:val="0"/>
                <w:webHidden/>
              </w:rPr>
              <w:fldChar w:fldCharType="separate"/>
            </w:r>
            <w:r w:rsidR="00A61226" w:rsidRPr="00D05492">
              <w:rPr>
                <w:smallCaps w:val="0"/>
                <w:webHidden/>
              </w:rPr>
              <w:t>27</w:t>
            </w:r>
            <w:r w:rsidR="00A61226" w:rsidRPr="00D05492">
              <w:rPr>
                <w:smallCaps w:val="0"/>
                <w:webHidden/>
              </w:rPr>
              <w:fldChar w:fldCharType="end"/>
            </w:r>
          </w:hyperlink>
        </w:p>
        <w:p w14:paraId="5FBEF40C" w14:textId="0DE04103"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64" w:history="1">
            <w:r w:rsidR="00A61226" w:rsidRPr="00D05492">
              <w:rPr>
                <w:rStyle w:val="af2"/>
                <w:rFonts w:eastAsia="宋体"/>
                <w:lang w:val="fr-FR"/>
                <w14:scene3d>
                  <w14:camera w14:prst="orthographicFront"/>
                  <w14:lightRig w14:rig="threePt" w14:dir="t">
                    <w14:rot w14:lat="0" w14:lon="0" w14:rev="0"/>
                  </w14:lightRig>
                </w14:scene3d>
              </w:rPr>
              <w:t>5.4.1</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Exigences en matière de localisation</w:t>
            </w:r>
            <w:r w:rsidR="00A61226" w:rsidRPr="00D05492">
              <w:rPr>
                <w:webHidden/>
              </w:rPr>
              <w:tab/>
            </w:r>
            <w:r w:rsidR="00A61226" w:rsidRPr="00D05492">
              <w:rPr>
                <w:webHidden/>
              </w:rPr>
              <w:fldChar w:fldCharType="begin"/>
            </w:r>
            <w:r w:rsidR="00A61226" w:rsidRPr="00D05492">
              <w:rPr>
                <w:webHidden/>
              </w:rPr>
              <w:instrText xml:space="preserve"> PAGEREF _Toc134462264 \h </w:instrText>
            </w:r>
            <w:r w:rsidR="00A61226" w:rsidRPr="00D05492">
              <w:rPr>
                <w:webHidden/>
              </w:rPr>
            </w:r>
            <w:r w:rsidR="00A61226" w:rsidRPr="00D05492">
              <w:rPr>
                <w:webHidden/>
              </w:rPr>
              <w:fldChar w:fldCharType="separate"/>
            </w:r>
            <w:r w:rsidR="00A61226" w:rsidRPr="00D05492">
              <w:rPr>
                <w:webHidden/>
              </w:rPr>
              <w:t>27</w:t>
            </w:r>
            <w:r w:rsidR="00A61226" w:rsidRPr="00D05492">
              <w:rPr>
                <w:webHidden/>
              </w:rPr>
              <w:fldChar w:fldCharType="end"/>
            </w:r>
          </w:hyperlink>
        </w:p>
        <w:p w14:paraId="3BA5652C" w14:textId="39AD4770"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65" w:history="1">
            <w:r w:rsidR="00A61226" w:rsidRPr="00D05492">
              <w:rPr>
                <w:rStyle w:val="af2"/>
                <w:rFonts w:eastAsia="宋体"/>
                <w:lang w:val="fr-FR"/>
                <w14:scene3d>
                  <w14:camera w14:prst="orthographicFront"/>
                  <w14:lightRig w14:rig="threePt" w14:dir="t">
                    <w14:rot w14:lat="0" w14:lon="0" w14:rev="0"/>
                  </w14:lightRig>
                </w14:scene3d>
              </w:rPr>
              <w:t>5.4.2</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Vérification de l'emballage</w:t>
            </w:r>
            <w:r w:rsidR="00A61226" w:rsidRPr="00D05492">
              <w:rPr>
                <w:webHidden/>
              </w:rPr>
              <w:tab/>
            </w:r>
            <w:r w:rsidR="00A61226" w:rsidRPr="00D05492">
              <w:rPr>
                <w:webHidden/>
              </w:rPr>
              <w:fldChar w:fldCharType="begin"/>
            </w:r>
            <w:r w:rsidR="00A61226" w:rsidRPr="00D05492">
              <w:rPr>
                <w:webHidden/>
              </w:rPr>
              <w:instrText xml:space="preserve"> PAGEREF _Toc134462265 \h </w:instrText>
            </w:r>
            <w:r w:rsidR="00A61226" w:rsidRPr="00D05492">
              <w:rPr>
                <w:webHidden/>
              </w:rPr>
            </w:r>
            <w:r w:rsidR="00A61226" w:rsidRPr="00D05492">
              <w:rPr>
                <w:webHidden/>
              </w:rPr>
              <w:fldChar w:fldCharType="separate"/>
            </w:r>
            <w:r w:rsidR="00A61226" w:rsidRPr="00D05492">
              <w:rPr>
                <w:webHidden/>
              </w:rPr>
              <w:t>28</w:t>
            </w:r>
            <w:r w:rsidR="00A61226" w:rsidRPr="00D05492">
              <w:rPr>
                <w:webHidden/>
              </w:rPr>
              <w:fldChar w:fldCharType="end"/>
            </w:r>
          </w:hyperlink>
        </w:p>
        <w:p w14:paraId="532729A4" w14:textId="2EE1E44A"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66" w:history="1">
            <w:r w:rsidR="00A61226" w:rsidRPr="00D05492">
              <w:rPr>
                <w:rStyle w:val="af2"/>
                <w:rFonts w:eastAsia="宋体"/>
                <w:lang w:val="fr-FR"/>
                <w14:scene3d>
                  <w14:camera w14:prst="orthographicFront"/>
                  <w14:lightRig w14:rig="threePt" w14:dir="t">
                    <w14:rot w14:lat="0" w14:lon="0" w14:rev="0"/>
                  </w14:lightRig>
                </w14:scene3d>
              </w:rPr>
              <w:t>5.4.3</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Pour commencer</w:t>
            </w:r>
            <w:r w:rsidR="00A61226" w:rsidRPr="00D05492">
              <w:rPr>
                <w:webHidden/>
              </w:rPr>
              <w:tab/>
            </w:r>
            <w:r w:rsidR="00A61226" w:rsidRPr="00D05492">
              <w:rPr>
                <w:webHidden/>
              </w:rPr>
              <w:fldChar w:fldCharType="begin"/>
            </w:r>
            <w:r w:rsidR="00A61226" w:rsidRPr="00D05492">
              <w:rPr>
                <w:webHidden/>
              </w:rPr>
              <w:instrText xml:space="preserve"> PAGEREF _Toc134462266 \h </w:instrText>
            </w:r>
            <w:r w:rsidR="00A61226" w:rsidRPr="00D05492">
              <w:rPr>
                <w:webHidden/>
              </w:rPr>
            </w:r>
            <w:r w:rsidR="00A61226" w:rsidRPr="00D05492">
              <w:rPr>
                <w:webHidden/>
              </w:rPr>
              <w:fldChar w:fldCharType="separate"/>
            </w:r>
            <w:r w:rsidR="00A61226" w:rsidRPr="00D05492">
              <w:rPr>
                <w:webHidden/>
              </w:rPr>
              <w:t>29</w:t>
            </w:r>
            <w:r w:rsidR="00A61226" w:rsidRPr="00D05492">
              <w:rPr>
                <w:webHidden/>
              </w:rPr>
              <w:fldChar w:fldCharType="end"/>
            </w:r>
          </w:hyperlink>
        </w:p>
        <w:p w14:paraId="20755E8F" w14:textId="6831A52D"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67" w:history="1">
            <w:r w:rsidR="00A61226" w:rsidRPr="00D05492">
              <w:rPr>
                <w:rStyle w:val="af2"/>
                <w:rFonts w:eastAsia="宋体"/>
                <w:lang w:val="fr-FR"/>
                <w14:scene3d>
                  <w14:camera w14:prst="orthographicFront"/>
                  <w14:lightRig w14:rig="threePt" w14:dir="t">
                    <w14:rot w14:lat="0" w14:lon="0" w14:rev="0"/>
                  </w14:lightRig>
                </w14:scene3d>
              </w:rPr>
              <w:t>5.4.4</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Terminer l'installation</w:t>
            </w:r>
            <w:r w:rsidR="00A61226" w:rsidRPr="00D05492">
              <w:rPr>
                <w:webHidden/>
              </w:rPr>
              <w:tab/>
            </w:r>
            <w:r w:rsidR="00A61226" w:rsidRPr="00D05492">
              <w:rPr>
                <w:webHidden/>
              </w:rPr>
              <w:fldChar w:fldCharType="begin"/>
            </w:r>
            <w:r w:rsidR="00A61226" w:rsidRPr="00D05492">
              <w:rPr>
                <w:webHidden/>
              </w:rPr>
              <w:instrText xml:space="preserve"> PAGEREF _Toc134462267 \h </w:instrText>
            </w:r>
            <w:r w:rsidR="00A61226" w:rsidRPr="00D05492">
              <w:rPr>
                <w:webHidden/>
              </w:rPr>
            </w:r>
            <w:r w:rsidR="00A61226" w:rsidRPr="00D05492">
              <w:rPr>
                <w:webHidden/>
              </w:rPr>
              <w:fldChar w:fldCharType="separate"/>
            </w:r>
            <w:r w:rsidR="00A61226" w:rsidRPr="00D05492">
              <w:rPr>
                <w:webHidden/>
              </w:rPr>
              <w:t>34</w:t>
            </w:r>
            <w:r w:rsidR="00A61226" w:rsidRPr="00D05492">
              <w:rPr>
                <w:webHidden/>
              </w:rPr>
              <w:fldChar w:fldCharType="end"/>
            </w:r>
          </w:hyperlink>
        </w:p>
        <w:p w14:paraId="51B94F97" w14:textId="4457FCD5"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68" w:history="1">
            <w:r w:rsidR="00A61226" w:rsidRPr="00D05492">
              <w:rPr>
                <w:rStyle w:val="af2"/>
                <w:rFonts w:eastAsia="宋体"/>
                <w:smallCaps w:val="0"/>
                <w:lang w:val="fr-FR"/>
                <w14:scene3d>
                  <w14:camera w14:prst="orthographicFront"/>
                  <w14:lightRig w14:rig="threePt" w14:dir="t">
                    <w14:rot w14:lat="0" w14:lon="0" w14:rev="0"/>
                  </w14:lightRig>
                </w14:scene3d>
              </w:rPr>
              <w:t>5.5</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Installation du MaxiCharger et du chariot</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_Toc134462268 \h </w:instrText>
            </w:r>
            <w:r w:rsidR="00A61226" w:rsidRPr="00D05492">
              <w:rPr>
                <w:smallCaps w:val="0"/>
                <w:webHidden/>
              </w:rPr>
            </w:r>
            <w:r w:rsidR="00A61226" w:rsidRPr="00D05492">
              <w:rPr>
                <w:smallCaps w:val="0"/>
                <w:webHidden/>
              </w:rPr>
              <w:fldChar w:fldCharType="separate"/>
            </w:r>
            <w:r w:rsidR="00A61226" w:rsidRPr="00D05492">
              <w:rPr>
                <w:smallCaps w:val="0"/>
                <w:webHidden/>
              </w:rPr>
              <w:t>36</w:t>
            </w:r>
            <w:r w:rsidR="00A61226" w:rsidRPr="00D05492">
              <w:rPr>
                <w:smallCaps w:val="0"/>
                <w:webHidden/>
              </w:rPr>
              <w:fldChar w:fldCharType="end"/>
            </w:r>
          </w:hyperlink>
        </w:p>
        <w:p w14:paraId="4D2F442C" w14:textId="5077070F"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69" w:history="1">
            <w:r w:rsidR="00A61226" w:rsidRPr="00D05492">
              <w:rPr>
                <w:rStyle w:val="af2"/>
                <w:rFonts w:eastAsia="宋体"/>
                <w:lang w:val="fr-FR"/>
                <w14:scene3d>
                  <w14:camera w14:prst="orthographicFront"/>
                  <w14:lightRig w14:rig="threePt" w14:dir="t">
                    <w14:rot w14:lat="0" w14:lon="0" w14:rev="0"/>
                  </w14:lightRig>
                </w14:scene3d>
              </w:rPr>
              <w:t>5.5.1</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Vérification de l'emballage</w:t>
            </w:r>
            <w:r w:rsidR="00A61226" w:rsidRPr="00D05492">
              <w:rPr>
                <w:webHidden/>
              </w:rPr>
              <w:tab/>
            </w:r>
            <w:r w:rsidR="00A61226" w:rsidRPr="00D05492">
              <w:rPr>
                <w:webHidden/>
              </w:rPr>
              <w:fldChar w:fldCharType="begin"/>
            </w:r>
            <w:r w:rsidR="00A61226" w:rsidRPr="00D05492">
              <w:rPr>
                <w:webHidden/>
              </w:rPr>
              <w:instrText xml:space="preserve"> PAGEREF _Toc134462269 \h </w:instrText>
            </w:r>
            <w:r w:rsidR="00A61226" w:rsidRPr="00D05492">
              <w:rPr>
                <w:webHidden/>
              </w:rPr>
            </w:r>
            <w:r w:rsidR="00A61226" w:rsidRPr="00D05492">
              <w:rPr>
                <w:webHidden/>
              </w:rPr>
              <w:fldChar w:fldCharType="separate"/>
            </w:r>
            <w:r w:rsidR="00A61226" w:rsidRPr="00D05492">
              <w:rPr>
                <w:webHidden/>
              </w:rPr>
              <w:t>36</w:t>
            </w:r>
            <w:r w:rsidR="00A61226" w:rsidRPr="00D05492">
              <w:rPr>
                <w:webHidden/>
              </w:rPr>
              <w:fldChar w:fldCharType="end"/>
            </w:r>
          </w:hyperlink>
        </w:p>
        <w:p w14:paraId="2957308A" w14:textId="0E9608E7"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70" w:history="1">
            <w:r w:rsidR="00A61226" w:rsidRPr="00D05492">
              <w:rPr>
                <w:rStyle w:val="af2"/>
                <w:rFonts w:eastAsia="宋体"/>
                <w:lang w:val="fr-FR"/>
                <w14:scene3d>
                  <w14:camera w14:prst="orthographicFront"/>
                  <w14:lightRig w14:rig="threePt" w14:dir="t">
                    <w14:rot w14:lat="0" w14:lon="0" w14:rev="0"/>
                  </w14:lightRig>
                </w14:scene3d>
              </w:rPr>
              <w:t>5.5.2</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Pour commencer</w:t>
            </w:r>
            <w:r w:rsidR="00A61226" w:rsidRPr="00D05492">
              <w:rPr>
                <w:webHidden/>
              </w:rPr>
              <w:tab/>
            </w:r>
            <w:r w:rsidR="00A61226" w:rsidRPr="00D05492">
              <w:rPr>
                <w:webHidden/>
              </w:rPr>
              <w:fldChar w:fldCharType="begin"/>
            </w:r>
            <w:r w:rsidR="00A61226" w:rsidRPr="00D05492">
              <w:rPr>
                <w:webHidden/>
              </w:rPr>
              <w:instrText xml:space="preserve"> PAGEREF _Toc134462270 \h </w:instrText>
            </w:r>
            <w:r w:rsidR="00A61226" w:rsidRPr="00D05492">
              <w:rPr>
                <w:webHidden/>
              </w:rPr>
            </w:r>
            <w:r w:rsidR="00A61226" w:rsidRPr="00D05492">
              <w:rPr>
                <w:webHidden/>
              </w:rPr>
              <w:fldChar w:fldCharType="separate"/>
            </w:r>
            <w:r w:rsidR="00A61226" w:rsidRPr="00D05492">
              <w:rPr>
                <w:webHidden/>
              </w:rPr>
              <w:t>36</w:t>
            </w:r>
            <w:r w:rsidR="00A61226" w:rsidRPr="00D05492">
              <w:rPr>
                <w:webHidden/>
              </w:rPr>
              <w:fldChar w:fldCharType="end"/>
            </w:r>
          </w:hyperlink>
        </w:p>
        <w:p w14:paraId="10EDEED5" w14:textId="65770FE5"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71" w:history="1">
            <w:r w:rsidR="00A61226" w:rsidRPr="00D05492">
              <w:rPr>
                <w:rStyle w:val="af2"/>
                <w:rFonts w:eastAsia="宋体"/>
                <w:lang w:val="fr-FR"/>
                <w14:scene3d>
                  <w14:camera w14:prst="orthographicFront"/>
                  <w14:lightRig w14:rig="threePt" w14:dir="t">
                    <w14:rot w14:lat="0" w14:lon="0" w14:rev="0"/>
                  </w14:lightRig>
                </w14:scene3d>
              </w:rPr>
              <w:t>5.5.3</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Terminer l'installation</w:t>
            </w:r>
            <w:r w:rsidR="00A61226" w:rsidRPr="00D05492">
              <w:rPr>
                <w:webHidden/>
              </w:rPr>
              <w:tab/>
            </w:r>
            <w:r w:rsidR="00A61226" w:rsidRPr="00D05492">
              <w:rPr>
                <w:webHidden/>
              </w:rPr>
              <w:fldChar w:fldCharType="begin"/>
            </w:r>
            <w:r w:rsidR="00A61226" w:rsidRPr="00D05492">
              <w:rPr>
                <w:webHidden/>
              </w:rPr>
              <w:instrText xml:space="preserve"> PAGEREF _Toc134462271 \h </w:instrText>
            </w:r>
            <w:r w:rsidR="00A61226" w:rsidRPr="00D05492">
              <w:rPr>
                <w:webHidden/>
              </w:rPr>
            </w:r>
            <w:r w:rsidR="00A61226" w:rsidRPr="00D05492">
              <w:rPr>
                <w:webHidden/>
              </w:rPr>
              <w:fldChar w:fldCharType="separate"/>
            </w:r>
            <w:r w:rsidR="00A61226" w:rsidRPr="00D05492">
              <w:rPr>
                <w:webHidden/>
              </w:rPr>
              <w:t>38</w:t>
            </w:r>
            <w:r w:rsidR="00A61226" w:rsidRPr="00D05492">
              <w:rPr>
                <w:webHidden/>
              </w:rPr>
              <w:fldChar w:fldCharType="end"/>
            </w:r>
          </w:hyperlink>
        </w:p>
        <w:p w14:paraId="12F02CE9" w14:textId="5049D4B7"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72" w:history="1">
            <w:r w:rsidR="00A61226" w:rsidRPr="00D05492">
              <w:rPr>
                <w:rStyle w:val="af2"/>
                <w:rFonts w:eastAsia="宋体"/>
                <w:smallCaps w:val="0"/>
                <w:lang w:val="fr-FR"/>
                <w14:scene3d>
                  <w14:camera w14:prst="orthographicFront"/>
                  <w14:lightRig w14:rig="threePt" w14:dir="t">
                    <w14:rot w14:lat="0" w14:lon="0" w14:rev="0"/>
                  </w14:lightRig>
                </w14:scene3d>
              </w:rPr>
              <w:t>5.6</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Câblage de l'alimentation électrique</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_Toc134462272 \h </w:instrText>
            </w:r>
            <w:r w:rsidR="00A61226" w:rsidRPr="00D05492">
              <w:rPr>
                <w:smallCaps w:val="0"/>
                <w:webHidden/>
              </w:rPr>
            </w:r>
            <w:r w:rsidR="00A61226" w:rsidRPr="00D05492">
              <w:rPr>
                <w:smallCaps w:val="0"/>
                <w:webHidden/>
              </w:rPr>
              <w:fldChar w:fldCharType="separate"/>
            </w:r>
            <w:r w:rsidR="00A61226" w:rsidRPr="00D05492">
              <w:rPr>
                <w:smallCaps w:val="0"/>
                <w:webHidden/>
              </w:rPr>
              <w:t>40</w:t>
            </w:r>
            <w:r w:rsidR="00A61226" w:rsidRPr="00D05492">
              <w:rPr>
                <w:smallCaps w:val="0"/>
                <w:webHidden/>
              </w:rPr>
              <w:fldChar w:fldCharType="end"/>
            </w:r>
          </w:hyperlink>
        </w:p>
        <w:p w14:paraId="22F79DB8" w14:textId="78B575F0"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73" w:history="1">
            <w:r w:rsidR="00A61226" w:rsidRPr="00D05492">
              <w:rPr>
                <w:rStyle w:val="af2"/>
                <w:rFonts w:eastAsia="宋体"/>
                <w:lang w:val="fr-FR"/>
                <w14:scene3d>
                  <w14:camera w14:prst="orthographicFront"/>
                  <w14:lightRig w14:rig="threePt" w14:dir="t">
                    <w14:rot w14:lat="0" w14:lon="0" w14:rev="0"/>
                  </w14:lightRig>
                </w14:scene3d>
              </w:rPr>
              <w:t>5.6.1</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Informations sur le câble d'entrée AC</w:t>
            </w:r>
            <w:r w:rsidR="00A61226" w:rsidRPr="00D05492">
              <w:rPr>
                <w:webHidden/>
              </w:rPr>
              <w:tab/>
            </w:r>
            <w:r w:rsidR="00A61226" w:rsidRPr="00D05492">
              <w:rPr>
                <w:webHidden/>
              </w:rPr>
              <w:fldChar w:fldCharType="begin"/>
            </w:r>
            <w:r w:rsidR="00A61226" w:rsidRPr="00D05492">
              <w:rPr>
                <w:webHidden/>
              </w:rPr>
              <w:instrText xml:space="preserve"> PAGEREF _Toc134462273 \h </w:instrText>
            </w:r>
            <w:r w:rsidR="00A61226" w:rsidRPr="00D05492">
              <w:rPr>
                <w:webHidden/>
              </w:rPr>
            </w:r>
            <w:r w:rsidR="00A61226" w:rsidRPr="00D05492">
              <w:rPr>
                <w:webHidden/>
              </w:rPr>
              <w:fldChar w:fldCharType="separate"/>
            </w:r>
            <w:r w:rsidR="00A61226" w:rsidRPr="00D05492">
              <w:rPr>
                <w:webHidden/>
              </w:rPr>
              <w:t>40</w:t>
            </w:r>
            <w:r w:rsidR="00A61226" w:rsidRPr="00D05492">
              <w:rPr>
                <w:webHidden/>
              </w:rPr>
              <w:fldChar w:fldCharType="end"/>
            </w:r>
          </w:hyperlink>
        </w:p>
        <w:p w14:paraId="106A62BB" w14:textId="5C24A9C5"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74" w:history="1">
            <w:r w:rsidR="00A61226" w:rsidRPr="00D05492">
              <w:rPr>
                <w:rStyle w:val="af2"/>
                <w:rFonts w:eastAsia="宋体"/>
                <w:lang w:val="fr-FR"/>
                <w14:scene3d>
                  <w14:camera w14:prst="orthographicFront"/>
                  <w14:lightRig w14:rig="threePt" w14:dir="t">
                    <w14:rot w14:lat="0" w14:lon="0" w14:rev="0"/>
                  </w14:lightRig>
                </w14:scene3d>
              </w:rPr>
              <w:t>5.6.2</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Ouverture de la porte</w:t>
            </w:r>
            <w:r w:rsidR="00A61226" w:rsidRPr="00D05492">
              <w:rPr>
                <w:webHidden/>
              </w:rPr>
              <w:tab/>
            </w:r>
            <w:r w:rsidR="00A61226" w:rsidRPr="00D05492">
              <w:rPr>
                <w:webHidden/>
              </w:rPr>
              <w:fldChar w:fldCharType="begin"/>
            </w:r>
            <w:r w:rsidR="00A61226" w:rsidRPr="00D05492">
              <w:rPr>
                <w:webHidden/>
              </w:rPr>
              <w:instrText xml:space="preserve"> PAGEREF _Toc134462274 \h </w:instrText>
            </w:r>
            <w:r w:rsidR="00A61226" w:rsidRPr="00D05492">
              <w:rPr>
                <w:webHidden/>
              </w:rPr>
            </w:r>
            <w:r w:rsidR="00A61226" w:rsidRPr="00D05492">
              <w:rPr>
                <w:webHidden/>
              </w:rPr>
              <w:fldChar w:fldCharType="separate"/>
            </w:r>
            <w:r w:rsidR="00A61226" w:rsidRPr="00D05492">
              <w:rPr>
                <w:webHidden/>
              </w:rPr>
              <w:t>40</w:t>
            </w:r>
            <w:r w:rsidR="00A61226" w:rsidRPr="00D05492">
              <w:rPr>
                <w:webHidden/>
              </w:rPr>
              <w:fldChar w:fldCharType="end"/>
            </w:r>
          </w:hyperlink>
        </w:p>
        <w:p w14:paraId="5C5A4CF7" w14:textId="7A0A9171"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75" w:history="1">
            <w:r w:rsidR="00A61226" w:rsidRPr="00D05492">
              <w:rPr>
                <w:rStyle w:val="af2"/>
                <w:rFonts w:eastAsia="宋体"/>
                <w:lang w:val="fr-FR"/>
                <w14:scene3d>
                  <w14:camera w14:prst="orthographicFront"/>
                  <w14:lightRig w14:rig="threePt" w14:dir="t">
                    <w14:rot w14:lat="0" w14:lon="0" w14:rev="0"/>
                  </w14:lightRig>
                </w14:scene3d>
              </w:rPr>
              <w:t>5.6.3</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Connexion du câble d'entrée AC</w:t>
            </w:r>
            <w:r w:rsidR="00A61226" w:rsidRPr="00D05492">
              <w:rPr>
                <w:webHidden/>
              </w:rPr>
              <w:tab/>
            </w:r>
            <w:r w:rsidR="00A61226" w:rsidRPr="00D05492">
              <w:rPr>
                <w:webHidden/>
              </w:rPr>
              <w:fldChar w:fldCharType="begin"/>
            </w:r>
            <w:r w:rsidR="00A61226" w:rsidRPr="00D05492">
              <w:rPr>
                <w:webHidden/>
              </w:rPr>
              <w:instrText xml:space="preserve"> PAGEREF _Toc134462275 \h </w:instrText>
            </w:r>
            <w:r w:rsidR="00A61226" w:rsidRPr="00D05492">
              <w:rPr>
                <w:webHidden/>
              </w:rPr>
            </w:r>
            <w:r w:rsidR="00A61226" w:rsidRPr="00D05492">
              <w:rPr>
                <w:webHidden/>
              </w:rPr>
              <w:fldChar w:fldCharType="separate"/>
            </w:r>
            <w:r w:rsidR="00A61226" w:rsidRPr="00D05492">
              <w:rPr>
                <w:webHidden/>
              </w:rPr>
              <w:t>42</w:t>
            </w:r>
            <w:r w:rsidR="00A61226" w:rsidRPr="00D05492">
              <w:rPr>
                <w:webHidden/>
              </w:rPr>
              <w:fldChar w:fldCharType="end"/>
            </w:r>
          </w:hyperlink>
        </w:p>
        <w:p w14:paraId="0F477FF1" w14:textId="32826E25"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76" w:history="1">
            <w:r w:rsidR="00A61226" w:rsidRPr="00D05492">
              <w:rPr>
                <w:rStyle w:val="af2"/>
                <w:rFonts w:eastAsia="宋体"/>
                <w:smallCaps w:val="0"/>
                <w:lang w:val="fr-FR"/>
                <w14:scene3d>
                  <w14:camera w14:prst="orthographicFront"/>
                  <w14:lightRig w14:rig="threePt" w14:dir="t">
                    <w14:rot w14:lat="0" w14:lon="0" w14:rev="0"/>
                  </w14:lightRig>
                </w14:scene3d>
              </w:rPr>
              <w:t>5.7</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Connexion à l'internet</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_Toc134462276 \h </w:instrText>
            </w:r>
            <w:r w:rsidR="00A61226" w:rsidRPr="00D05492">
              <w:rPr>
                <w:smallCaps w:val="0"/>
                <w:webHidden/>
              </w:rPr>
            </w:r>
            <w:r w:rsidR="00A61226" w:rsidRPr="00D05492">
              <w:rPr>
                <w:smallCaps w:val="0"/>
                <w:webHidden/>
              </w:rPr>
              <w:fldChar w:fldCharType="separate"/>
            </w:r>
            <w:r w:rsidR="00A61226" w:rsidRPr="00D05492">
              <w:rPr>
                <w:smallCaps w:val="0"/>
                <w:webHidden/>
              </w:rPr>
              <w:t>44</w:t>
            </w:r>
            <w:r w:rsidR="00A61226" w:rsidRPr="00D05492">
              <w:rPr>
                <w:smallCaps w:val="0"/>
                <w:webHidden/>
              </w:rPr>
              <w:fldChar w:fldCharType="end"/>
            </w:r>
          </w:hyperlink>
        </w:p>
        <w:p w14:paraId="4503FCB8" w14:textId="68D07B39"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77" w:history="1">
            <w:r w:rsidR="00A61226" w:rsidRPr="00D05492">
              <w:rPr>
                <w:rStyle w:val="af2"/>
                <w:rFonts w:eastAsia="宋体"/>
                <w:lang w:val="fr-FR"/>
                <w14:scene3d>
                  <w14:camera w14:prst="orthographicFront"/>
                  <w14:lightRig w14:rig="threePt" w14:dir="t">
                    <w14:rot w14:lat="0" w14:lon="0" w14:rev="0"/>
                  </w14:lightRig>
                </w14:scene3d>
              </w:rPr>
              <w:t>5.7.1</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Via le câble Ethernet</w:t>
            </w:r>
            <w:r w:rsidR="00A61226" w:rsidRPr="00D05492">
              <w:rPr>
                <w:webHidden/>
              </w:rPr>
              <w:tab/>
            </w:r>
            <w:r w:rsidR="00A61226" w:rsidRPr="00D05492">
              <w:rPr>
                <w:webHidden/>
              </w:rPr>
              <w:fldChar w:fldCharType="begin"/>
            </w:r>
            <w:r w:rsidR="00A61226" w:rsidRPr="00D05492">
              <w:rPr>
                <w:webHidden/>
              </w:rPr>
              <w:instrText xml:space="preserve"> PAGEREF _Toc134462277 \h </w:instrText>
            </w:r>
            <w:r w:rsidR="00A61226" w:rsidRPr="00D05492">
              <w:rPr>
                <w:webHidden/>
              </w:rPr>
            </w:r>
            <w:r w:rsidR="00A61226" w:rsidRPr="00D05492">
              <w:rPr>
                <w:webHidden/>
              </w:rPr>
              <w:fldChar w:fldCharType="separate"/>
            </w:r>
            <w:r w:rsidR="00A61226" w:rsidRPr="00D05492">
              <w:rPr>
                <w:webHidden/>
              </w:rPr>
              <w:t>44</w:t>
            </w:r>
            <w:r w:rsidR="00A61226" w:rsidRPr="00D05492">
              <w:rPr>
                <w:webHidden/>
              </w:rPr>
              <w:fldChar w:fldCharType="end"/>
            </w:r>
          </w:hyperlink>
        </w:p>
        <w:p w14:paraId="4502F337" w14:textId="6A2402E6"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78" w:history="1">
            <w:r w:rsidR="00A61226" w:rsidRPr="00D05492">
              <w:rPr>
                <w:rStyle w:val="af2"/>
                <w:rFonts w:eastAsia="宋体"/>
                <w:lang w:val="fr-FR"/>
                <w14:scene3d>
                  <w14:camera w14:prst="orthographicFront"/>
                  <w14:lightRig w14:rig="threePt" w14:dir="t">
                    <w14:rot w14:lat="0" w14:lon="0" w14:rev="0"/>
                  </w14:lightRig>
                </w14:scene3d>
              </w:rPr>
              <w:t>5.7.2</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Via le réseau cellulaire</w:t>
            </w:r>
            <w:r w:rsidR="00A61226" w:rsidRPr="00D05492">
              <w:rPr>
                <w:webHidden/>
              </w:rPr>
              <w:tab/>
            </w:r>
            <w:r w:rsidR="00A61226" w:rsidRPr="00D05492">
              <w:rPr>
                <w:webHidden/>
              </w:rPr>
              <w:fldChar w:fldCharType="begin"/>
            </w:r>
            <w:r w:rsidR="00A61226" w:rsidRPr="00D05492">
              <w:rPr>
                <w:webHidden/>
              </w:rPr>
              <w:instrText xml:space="preserve"> PAGEREF _Toc134462278 \h </w:instrText>
            </w:r>
            <w:r w:rsidR="00A61226" w:rsidRPr="00D05492">
              <w:rPr>
                <w:webHidden/>
              </w:rPr>
            </w:r>
            <w:r w:rsidR="00A61226" w:rsidRPr="00D05492">
              <w:rPr>
                <w:webHidden/>
              </w:rPr>
              <w:fldChar w:fldCharType="separate"/>
            </w:r>
            <w:r w:rsidR="00A61226" w:rsidRPr="00D05492">
              <w:rPr>
                <w:webHidden/>
              </w:rPr>
              <w:t>44</w:t>
            </w:r>
            <w:r w:rsidR="00A61226" w:rsidRPr="00D05492">
              <w:rPr>
                <w:webHidden/>
              </w:rPr>
              <w:fldChar w:fldCharType="end"/>
            </w:r>
          </w:hyperlink>
        </w:p>
        <w:p w14:paraId="1D394CB0" w14:textId="22B9289A"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79" w:history="1">
            <w:r w:rsidR="00A61226" w:rsidRPr="00D05492">
              <w:rPr>
                <w:rStyle w:val="af2"/>
                <w:rFonts w:eastAsia="宋体"/>
                <w:smallCaps w:val="0"/>
                <w:lang w:val="fr-FR"/>
                <w14:scene3d>
                  <w14:camera w14:prst="orthographicFront"/>
                  <w14:lightRig w14:rig="threePt" w14:dir="t">
                    <w14:rot w14:lat="0" w14:lon="0" w14:rev="0"/>
                  </w14:lightRig>
                </w14:scene3d>
              </w:rPr>
              <w:t>5.8</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Installation du dispositif de protection en amont</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_Toc134462279 \h </w:instrText>
            </w:r>
            <w:r w:rsidR="00A61226" w:rsidRPr="00D05492">
              <w:rPr>
                <w:smallCaps w:val="0"/>
                <w:webHidden/>
              </w:rPr>
            </w:r>
            <w:r w:rsidR="00A61226" w:rsidRPr="00D05492">
              <w:rPr>
                <w:smallCaps w:val="0"/>
                <w:webHidden/>
              </w:rPr>
              <w:fldChar w:fldCharType="separate"/>
            </w:r>
            <w:r w:rsidR="00A61226" w:rsidRPr="00D05492">
              <w:rPr>
                <w:smallCaps w:val="0"/>
                <w:webHidden/>
              </w:rPr>
              <w:t>46</w:t>
            </w:r>
            <w:r w:rsidR="00A61226" w:rsidRPr="00D05492">
              <w:rPr>
                <w:smallCaps w:val="0"/>
                <w:webHidden/>
              </w:rPr>
              <w:fldChar w:fldCharType="end"/>
            </w:r>
          </w:hyperlink>
        </w:p>
        <w:p w14:paraId="3A3FCF42" w14:textId="01D16811"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80" w:history="1">
            <w:r w:rsidR="00A61226" w:rsidRPr="00D05492">
              <w:rPr>
                <w:rStyle w:val="af2"/>
                <w:rFonts w:eastAsia="宋体"/>
                <w:smallCaps w:val="0"/>
                <w:lang w:val="fr-FR"/>
                <w14:scene3d>
                  <w14:camera w14:prst="orthographicFront"/>
                  <w14:lightRig w14:rig="threePt" w14:dir="t">
                    <w14:rot w14:lat="0" w14:lon="0" w14:rev="0"/>
                  </w14:lightRig>
                </w14:scene3d>
              </w:rPr>
              <w:t>5.9</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Branchez la fiche industrielle sur la prise</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_Toc134462280 \h </w:instrText>
            </w:r>
            <w:r w:rsidR="00A61226" w:rsidRPr="00D05492">
              <w:rPr>
                <w:smallCaps w:val="0"/>
                <w:webHidden/>
              </w:rPr>
            </w:r>
            <w:r w:rsidR="00A61226" w:rsidRPr="00D05492">
              <w:rPr>
                <w:smallCaps w:val="0"/>
                <w:webHidden/>
              </w:rPr>
              <w:fldChar w:fldCharType="separate"/>
            </w:r>
            <w:r w:rsidR="00A61226" w:rsidRPr="00D05492">
              <w:rPr>
                <w:smallCaps w:val="0"/>
                <w:webHidden/>
              </w:rPr>
              <w:t>46</w:t>
            </w:r>
            <w:r w:rsidR="00A61226" w:rsidRPr="00D05492">
              <w:rPr>
                <w:smallCaps w:val="0"/>
                <w:webHidden/>
              </w:rPr>
              <w:fldChar w:fldCharType="end"/>
            </w:r>
          </w:hyperlink>
        </w:p>
        <w:p w14:paraId="3CFEF037" w14:textId="3AE684D2" w:rsidR="00A61226" w:rsidRPr="00D05492" w:rsidRDefault="00000000" w:rsidP="00A61226">
          <w:pPr>
            <w:pStyle w:val="TOC1"/>
            <w:tabs>
              <w:tab w:val="right" w:leader="dot" w:pos="7248"/>
            </w:tabs>
            <w:spacing w:before="48" w:after="48" w:line="240" w:lineRule="auto"/>
            <w:ind w:left="286" w:hanging="286"/>
            <w:rPr>
              <w:rFonts w:eastAsiaTheme="minorEastAsia"/>
              <w:b w:val="0"/>
              <w:bCs w:val="0"/>
              <w:caps w:val="0"/>
              <w:noProof/>
              <w:kern w:val="2"/>
              <w:sz w:val="21"/>
              <w:szCs w:val="22"/>
              <w14:ligatures w14:val="standardContextual"/>
            </w:rPr>
          </w:pPr>
          <w:hyperlink w:anchor="_Toc134462281" w:history="1">
            <w:r w:rsidR="00A61226" w:rsidRPr="00D05492">
              <w:rPr>
                <w:rStyle w:val="af2"/>
                <w:rFonts w:eastAsia="宋体"/>
                <w:caps w:val="0"/>
                <w:noProof/>
                <w:lang w:val="fr-FR"/>
                <w14:scene3d>
                  <w14:camera w14:prst="orthographicFront"/>
                  <w14:lightRig w14:rig="threePt" w14:dir="t">
                    <w14:rot w14:lat="0" w14:lon="0" w14:rev="0"/>
                  </w14:lightRig>
                </w14:scene3d>
              </w:rPr>
              <w:t>6</w:t>
            </w:r>
            <w:r w:rsidR="00A61226" w:rsidRPr="00D05492">
              <w:rPr>
                <w:rStyle w:val="af2"/>
                <w:rFonts w:eastAsia="宋体"/>
                <w:caps w:val="0"/>
                <w:noProof/>
                <w:lang w:val="fr-FR"/>
              </w:rPr>
              <w:t xml:space="preserve"> Opération</w:t>
            </w:r>
            <w:r w:rsidR="00A61226" w:rsidRPr="00D05492">
              <w:rPr>
                <w:caps w:val="0"/>
                <w:noProof/>
                <w:webHidden/>
              </w:rPr>
              <w:tab/>
            </w:r>
            <w:r w:rsidR="00A61226" w:rsidRPr="00D05492">
              <w:rPr>
                <w:caps w:val="0"/>
                <w:noProof/>
                <w:webHidden/>
              </w:rPr>
              <w:fldChar w:fldCharType="begin"/>
            </w:r>
            <w:r w:rsidR="00A61226" w:rsidRPr="00D05492">
              <w:rPr>
                <w:caps w:val="0"/>
                <w:noProof/>
                <w:webHidden/>
              </w:rPr>
              <w:instrText xml:space="preserve"> PAGEREF _Toc134462281 \h </w:instrText>
            </w:r>
            <w:r w:rsidR="00A61226" w:rsidRPr="00D05492">
              <w:rPr>
                <w:caps w:val="0"/>
                <w:noProof/>
                <w:webHidden/>
              </w:rPr>
            </w:r>
            <w:r w:rsidR="00A61226" w:rsidRPr="00D05492">
              <w:rPr>
                <w:caps w:val="0"/>
                <w:noProof/>
                <w:webHidden/>
              </w:rPr>
              <w:fldChar w:fldCharType="separate"/>
            </w:r>
            <w:r w:rsidR="00A61226" w:rsidRPr="00D05492">
              <w:rPr>
                <w:caps w:val="0"/>
                <w:noProof/>
                <w:webHidden/>
              </w:rPr>
              <w:t>47</w:t>
            </w:r>
            <w:r w:rsidR="00A61226" w:rsidRPr="00D05492">
              <w:rPr>
                <w:caps w:val="0"/>
                <w:noProof/>
                <w:webHidden/>
              </w:rPr>
              <w:fldChar w:fldCharType="end"/>
            </w:r>
          </w:hyperlink>
        </w:p>
        <w:p w14:paraId="1B5254A3" w14:textId="7D15431B"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82" w:history="1">
            <w:r w:rsidR="00A61226" w:rsidRPr="00D05492">
              <w:rPr>
                <w:rStyle w:val="af2"/>
                <w:rFonts w:eastAsia="宋体"/>
                <w:smallCaps w:val="0"/>
                <w:lang w:val="fr-FR"/>
                <w14:scene3d>
                  <w14:camera w14:prst="orthographicFront"/>
                  <w14:lightRig w14:rig="threePt" w14:dir="t">
                    <w14:rot w14:lat="0" w14:lon="0" w14:rev="0"/>
                  </w14:lightRig>
                </w14:scene3d>
              </w:rPr>
              <w:t>6.1</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Procédure de charge</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_Toc134462282 \h </w:instrText>
            </w:r>
            <w:r w:rsidR="00A61226" w:rsidRPr="00D05492">
              <w:rPr>
                <w:smallCaps w:val="0"/>
                <w:webHidden/>
              </w:rPr>
            </w:r>
            <w:r w:rsidR="00A61226" w:rsidRPr="00D05492">
              <w:rPr>
                <w:smallCaps w:val="0"/>
                <w:webHidden/>
              </w:rPr>
              <w:fldChar w:fldCharType="separate"/>
            </w:r>
            <w:r w:rsidR="00A61226" w:rsidRPr="00D05492">
              <w:rPr>
                <w:smallCaps w:val="0"/>
                <w:webHidden/>
              </w:rPr>
              <w:t>47</w:t>
            </w:r>
            <w:r w:rsidR="00A61226" w:rsidRPr="00D05492">
              <w:rPr>
                <w:smallCaps w:val="0"/>
                <w:webHidden/>
              </w:rPr>
              <w:fldChar w:fldCharType="end"/>
            </w:r>
          </w:hyperlink>
        </w:p>
        <w:p w14:paraId="40859ED9" w14:textId="4EB14E7A"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83" w:history="1">
            <w:r w:rsidR="00A61226" w:rsidRPr="00D05492">
              <w:rPr>
                <w:rStyle w:val="af2"/>
                <w:rFonts w:eastAsia="宋体"/>
                <w:lang w:val="fr-FR"/>
                <w14:scene3d>
                  <w14:camera w14:prst="orthographicFront"/>
                  <w14:lightRig w14:rig="threePt" w14:dir="t">
                    <w14:rot w14:lat="0" w14:lon="0" w14:rev="0"/>
                  </w14:lightRig>
                </w14:scene3d>
              </w:rPr>
              <w:t>6.1.1</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Mode Veille</w:t>
            </w:r>
            <w:r w:rsidR="00A61226" w:rsidRPr="00D05492">
              <w:rPr>
                <w:webHidden/>
              </w:rPr>
              <w:tab/>
            </w:r>
            <w:r w:rsidR="00A61226" w:rsidRPr="00D05492">
              <w:rPr>
                <w:webHidden/>
              </w:rPr>
              <w:fldChar w:fldCharType="begin"/>
            </w:r>
            <w:r w:rsidR="00A61226" w:rsidRPr="00D05492">
              <w:rPr>
                <w:webHidden/>
              </w:rPr>
              <w:instrText xml:space="preserve"> PAGEREF _Toc134462283 \h </w:instrText>
            </w:r>
            <w:r w:rsidR="00A61226" w:rsidRPr="00D05492">
              <w:rPr>
                <w:webHidden/>
              </w:rPr>
            </w:r>
            <w:r w:rsidR="00A61226" w:rsidRPr="00D05492">
              <w:rPr>
                <w:webHidden/>
              </w:rPr>
              <w:fldChar w:fldCharType="separate"/>
            </w:r>
            <w:r w:rsidR="00A61226" w:rsidRPr="00D05492">
              <w:rPr>
                <w:webHidden/>
              </w:rPr>
              <w:t>47</w:t>
            </w:r>
            <w:r w:rsidR="00A61226" w:rsidRPr="00D05492">
              <w:rPr>
                <w:webHidden/>
              </w:rPr>
              <w:fldChar w:fldCharType="end"/>
            </w:r>
          </w:hyperlink>
        </w:p>
        <w:p w14:paraId="612BB60F" w14:textId="7ABAEFE8"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84" w:history="1">
            <w:r w:rsidR="00A61226" w:rsidRPr="00D05492">
              <w:rPr>
                <w:rStyle w:val="af2"/>
                <w:rFonts w:eastAsia="宋体"/>
                <w:lang w:val="fr-FR"/>
                <w14:scene3d>
                  <w14:camera w14:prst="orthographicFront"/>
                  <w14:lightRig w14:rig="threePt" w14:dir="t">
                    <w14:rot w14:lat="0" w14:lon="0" w14:rev="0"/>
                  </w14:lightRig>
                </w14:scene3d>
              </w:rPr>
              <w:t>6.1.2</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Autorisation</w:t>
            </w:r>
            <w:r w:rsidR="00A61226" w:rsidRPr="00D05492">
              <w:rPr>
                <w:webHidden/>
              </w:rPr>
              <w:tab/>
            </w:r>
            <w:r w:rsidR="00A61226" w:rsidRPr="00D05492">
              <w:rPr>
                <w:webHidden/>
              </w:rPr>
              <w:fldChar w:fldCharType="begin"/>
            </w:r>
            <w:r w:rsidR="00A61226" w:rsidRPr="00D05492">
              <w:rPr>
                <w:webHidden/>
              </w:rPr>
              <w:instrText xml:space="preserve"> PAGEREF _Toc134462284 \h </w:instrText>
            </w:r>
            <w:r w:rsidR="00A61226" w:rsidRPr="00D05492">
              <w:rPr>
                <w:webHidden/>
              </w:rPr>
            </w:r>
            <w:r w:rsidR="00A61226" w:rsidRPr="00D05492">
              <w:rPr>
                <w:webHidden/>
              </w:rPr>
              <w:fldChar w:fldCharType="separate"/>
            </w:r>
            <w:r w:rsidR="00A61226" w:rsidRPr="00D05492">
              <w:rPr>
                <w:webHidden/>
              </w:rPr>
              <w:t>48</w:t>
            </w:r>
            <w:r w:rsidR="00A61226" w:rsidRPr="00D05492">
              <w:rPr>
                <w:webHidden/>
              </w:rPr>
              <w:fldChar w:fldCharType="end"/>
            </w:r>
          </w:hyperlink>
        </w:p>
        <w:p w14:paraId="64F4455F" w14:textId="0653A5C4"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85" w:history="1">
            <w:r w:rsidR="00A61226" w:rsidRPr="00D05492">
              <w:rPr>
                <w:rStyle w:val="af2"/>
                <w:rFonts w:eastAsia="宋体"/>
                <w:lang w:val="fr-FR"/>
                <w14:scene3d>
                  <w14:camera w14:prst="orthographicFront"/>
                  <w14:lightRig w14:rig="threePt" w14:dir="t">
                    <w14:rot w14:lat="0" w14:lon="0" w14:rev="0"/>
                  </w14:lightRig>
                </w14:scene3d>
              </w:rPr>
              <w:t>6.1.3</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Démarrer la charge</w:t>
            </w:r>
            <w:r w:rsidR="00A61226" w:rsidRPr="00D05492">
              <w:rPr>
                <w:webHidden/>
              </w:rPr>
              <w:tab/>
            </w:r>
            <w:r w:rsidR="00A61226" w:rsidRPr="00D05492">
              <w:rPr>
                <w:webHidden/>
              </w:rPr>
              <w:fldChar w:fldCharType="begin"/>
            </w:r>
            <w:r w:rsidR="00A61226" w:rsidRPr="00D05492">
              <w:rPr>
                <w:webHidden/>
              </w:rPr>
              <w:instrText xml:space="preserve"> PAGEREF _Toc134462285 \h </w:instrText>
            </w:r>
            <w:r w:rsidR="00A61226" w:rsidRPr="00D05492">
              <w:rPr>
                <w:webHidden/>
              </w:rPr>
            </w:r>
            <w:r w:rsidR="00A61226" w:rsidRPr="00D05492">
              <w:rPr>
                <w:webHidden/>
              </w:rPr>
              <w:fldChar w:fldCharType="separate"/>
            </w:r>
            <w:r w:rsidR="00A61226" w:rsidRPr="00D05492">
              <w:rPr>
                <w:webHidden/>
              </w:rPr>
              <w:t>49</w:t>
            </w:r>
            <w:r w:rsidR="00A61226" w:rsidRPr="00D05492">
              <w:rPr>
                <w:webHidden/>
              </w:rPr>
              <w:fldChar w:fldCharType="end"/>
            </w:r>
          </w:hyperlink>
        </w:p>
        <w:p w14:paraId="0A164B3F" w14:textId="717C8840"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86" w:history="1">
            <w:r w:rsidR="00A61226" w:rsidRPr="00D05492">
              <w:rPr>
                <w:rStyle w:val="af2"/>
                <w:rFonts w:eastAsia="宋体"/>
                <w:lang w:val="fr-FR"/>
                <w14:scene3d>
                  <w14:camera w14:prst="orthographicFront"/>
                  <w14:lightRig w14:rig="threePt" w14:dir="t">
                    <w14:rot w14:lat="0" w14:lon="0" w14:rev="0"/>
                  </w14:lightRig>
                </w14:scene3d>
              </w:rPr>
              <w:t>6.1.4</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Charge</w:t>
            </w:r>
            <w:r w:rsidR="00A61226" w:rsidRPr="00D05492">
              <w:rPr>
                <w:webHidden/>
              </w:rPr>
              <w:tab/>
            </w:r>
            <w:r w:rsidR="00A61226" w:rsidRPr="00D05492">
              <w:rPr>
                <w:webHidden/>
              </w:rPr>
              <w:fldChar w:fldCharType="begin"/>
            </w:r>
            <w:r w:rsidR="00A61226" w:rsidRPr="00D05492">
              <w:rPr>
                <w:webHidden/>
              </w:rPr>
              <w:instrText xml:space="preserve"> PAGEREF _Toc134462286 \h </w:instrText>
            </w:r>
            <w:r w:rsidR="00A61226" w:rsidRPr="00D05492">
              <w:rPr>
                <w:webHidden/>
              </w:rPr>
            </w:r>
            <w:r w:rsidR="00A61226" w:rsidRPr="00D05492">
              <w:rPr>
                <w:webHidden/>
              </w:rPr>
              <w:fldChar w:fldCharType="separate"/>
            </w:r>
            <w:r w:rsidR="00A61226" w:rsidRPr="00D05492">
              <w:rPr>
                <w:webHidden/>
              </w:rPr>
              <w:t>50</w:t>
            </w:r>
            <w:r w:rsidR="00A61226" w:rsidRPr="00D05492">
              <w:rPr>
                <w:webHidden/>
              </w:rPr>
              <w:fldChar w:fldCharType="end"/>
            </w:r>
          </w:hyperlink>
        </w:p>
        <w:p w14:paraId="14515B6C" w14:textId="022C769C"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87" w:history="1">
            <w:r w:rsidR="00A61226" w:rsidRPr="00D05492">
              <w:rPr>
                <w:rStyle w:val="af2"/>
                <w:rFonts w:eastAsia="宋体"/>
                <w:lang w:val="fr-FR"/>
                <w14:scene3d>
                  <w14:camera w14:prst="orthographicFront"/>
                  <w14:lightRig w14:rig="threePt" w14:dir="t">
                    <w14:rot w14:lat="0" w14:lon="0" w14:rev="0"/>
                  </w14:lightRig>
                </w14:scene3d>
              </w:rPr>
              <w:t>6.1.5</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Arrêter la charge</w:t>
            </w:r>
            <w:r w:rsidR="00A61226" w:rsidRPr="00D05492">
              <w:rPr>
                <w:webHidden/>
              </w:rPr>
              <w:tab/>
            </w:r>
            <w:r w:rsidR="00A61226" w:rsidRPr="00D05492">
              <w:rPr>
                <w:webHidden/>
              </w:rPr>
              <w:fldChar w:fldCharType="begin"/>
            </w:r>
            <w:r w:rsidR="00A61226" w:rsidRPr="00D05492">
              <w:rPr>
                <w:webHidden/>
              </w:rPr>
              <w:instrText xml:space="preserve"> PAGEREF _Toc134462287 \h </w:instrText>
            </w:r>
            <w:r w:rsidR="00A61226" w:rsidRPr="00D05492">
              <w:rPr>
                <w:webHidden/>
              </w:rPr>
            </w:r>
            <w:r w:rsidR="00A61226" w:rsidRPr="00D05492">
              <w:rPr>
                <w:webHidden/>
              </w:rPr>
              <w:fldChar w:fldCharType="separate"/>
            </w:r>
            <w:r w:rsidR="00A61226" w:rsidRPr="00D05492">
              <w:rPr>
                <w:webHidden/>
              </w:rPr>
              <w:t>51</w:t>
            </w:r>
            <w:r w:rsidR="00A61226" w:rsidRPr="00D05492">
              <w:rPr>
                <w:webHidden/>
              </w:rPr>
              <w:fldChar w:fldCharType="end"/>
            </w:r>
          </w:hyperlink>
        </w:p>
        <w:p w14:paraId="102D062B" w14:textId="706E17A7"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88" w:history="1">
            <w:r w:rsidR="00A61226" w:rsidRPr="00D05492">
              <w:rPr>
                <w:rStyle w:val="af2"/>
                <w:rFonts w:eastAsia="宋体"/>
                <w:lang w:val="fr-FR"/>
                <w14:scene3d>
                  <w14:camera w14:prst="orthographicFront"/>
                  <w14:lightRig w14:rig="threePt" w14:dir="t">
                    <w14:rot w14:lat="0" w14:lon="0" w14:rev="0"/>
                  </w14:lightRig>
                </w14:scene3d>
              </w:rPr>
              <w:t>6.1.6</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Fin de la charge</w:t>
            </w:r>
            <w:r w:rsidR="00A61226" w:rsidRPr="00D05492">
              <w:rPr>
                <w:webHidden/>
              </w:rPr>
              <w:tab/>
            </w:r>
            <w:r w:rsidR="00A61226" w:rsidRPr="00D05492">
              <w:rPr>
                <w:webHidden/>
              </w:rPr>
              <w:fldChar w:fldCharType="begin"/>
            </w:r>
            <w:r w:rsidR="00A61226" w:rsidRPr="00D05492">
              <w:rPr>
                <w:webHidden/>
              </w:rPr>
              <w:instrText xml:space="preserve"> PAGEREF _Toc134462288 \h </w:instrText>
            </w:r>
            <w:r w:rsidR="00A61226" w:rsidRPr="00D05492">
              <w:rPr>
                <w:webHidden/>
              </w:rPr>
            </w:r>
            <w:r w:rsidR="00A61226" w:rsidRPr="00D05492">
              <w:rPr>
                <w:webHidden/>
              </w:rPr>
              <w:fldChar w:fldCharType="separate"/>
            </w:r>
            <w:r w:rsidR="00A61226" w:rsidRPr="00D05492">
              <w:rPr>
                <w:webHidden/>
              </w:rPr>
              <w:t>51</w:t>
            </w:r>
            <w:r w:rsidR="00A61226" w:rsidRPr="00D05492">
              <w:rPr>
                <w:webHidden/>
              </w:rPr>
              <w:fldChar w:fldCharType="end"/>
            </w:r>
          </w:hyperlink>
        </w:p>
        <w:p w14:paraId="2A52617C" w14:textId="60864359"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89" w:history="1">
            <w:r w:rsidR="00A61226" w:rsidRPr="00D05492">
              <w:rPr>
                <w:rStyle w:val="af2"/>
                <w:rFonts w:eastAsia="宋体"/>
                <w:smallCaps w:val="0"/>
                <w:lang w:val="fr-FR"/>
                <w14:scene3d>
                  <w14:camera w14:prst="orthographicFront"/>
                  <w14:lightRig w14:rig="threePt" w14:dir="t">
                    <w14:rot w14:lat="0" w14:lon="0" w14:rev="0"/>
                  </w14:lightRig>
                </w14:scene3d>
              </w:rPr>
              <w:t>6.2</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Erreurs de charge</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_Toc134462289 \h </w:instrText>
            </w:r>
            <w:r w:rsidR="00A61226" w:rsidRPr="00D05492">
              <w:rPr>
                <w:smallCaps w:val="0"/>
                <w:webHidden/>
              </w:rPr>
            </w:r>
            <w:r w:rsidR="00A61226" w:rsidRPr="00D05492">
              <w:rPr>
                <w:smallCaps w:val="0"/>
                <w:webHidden/>
              </w:rPr>
              <w:fldChar w:fldCharType="separate"/>
            </w:r>
            <w:r w:rsidR="00A61226" w:rsidRPr="00D05492">
              <w:rPr>
                <w:smallCaps w:val="0"/>
                <w:webHidden/>
              </w:rPr>
              <w:t>52</w:t>
            </w:r>
            <w:r w:rsidR="00A61226" w:rsidRPr="00D05492">
              <w:rPr>
                <w:smallCaps w:val="0"/>
                <w:webHidden/>
              </w:rPr>
              <w:fldChar w:fldCharType="end"/>
            </w:r>
          </w:hyperlink>
        </w:p>
        <w:p w14:paraId="35729EED" w14:textId="201AC655"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90" w:history="1">
            <w:r w:rsidR="00A61226" w:rsidRPr="00D05492">
              <w:rPr>
                <w:rStyle w:val="af2"/>
                <w:rFonts w:eastAsia="宋体"/>
                <w:lang w:val="fr-FR"/>
                <w14:scene3d>
                  <w14:camera w14:prst="orthographicFront"/>
                  <w14:lightRig w14:rig="threePt" w14:dir="t">
                    <w14:rot w14:lat="0" w14:lon="0" w14:rev="0"/>
                  </w14:lightRig>
                </w14:scene3d>
              </w:rPr>
              <w:t>6.2.1</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Erreur de connexion du connecteur</w:t>
            </w:r>
            <w:r w:rsidR="00A61226" w:rsidRPr="00D05492">
              <w:rPr>
                <w:webHidden/>
              </w:rPr>
              <w:tab/>
            </w:r>
            <w:r w:rsidR="00A61226" w:rsidRPr="00D05492">
              <w:rPr>
                <w:webHidden/>
              </w:rPr>
              <w:fldChar w:fldCharType="begin"/>
            </w:r>
            <w:r w:rsidR="00A61226" w:rsidRPr="00D05492">
              <w:rPr>
                <w:webHidden/>
              </w:rPr>
              <w:instrText xml:space="preserve"> PAGEREF _Toc134462290 \h </w:instrText>
            </w:r>
            <w:r w:rsidR="00A61226" w:rsidRPr="00D05492">
              <w:rPr>
                <w:webHidden/>
              </w:rPr>
            </w:r>
            <w:r w:rsidR="00A61226" w:rsidRPr="00D05492">
              <w:rPr>
                <w:webHidden/>
              </w:rPr>
              <w:fldChar w:fldCharType="separate"/>
            </w:r>
            <w:r w:rsidR="00A61226" w:rsidRPr="00D05492">
              <w:rPr>
                <w:webHidden/>
              </w:rPr>
              <w:t>52</w:t>
            </w:r>
            <w:r w:rsidR="00A61226" w:rsidRPr="00D05492">
              <w:rPr>
                <w:webHidden/>
              </w:rPr>
              <w:fldChar w:fldCharType="end"/>
            </w:r>
          </w:hyperlink>
        </w:p>
        <w:p w14:paraId="0947AB84" w14:textId="59FEBFD0"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91" w:history="1">
            <w:r w:rsidR="00A61226" w:rsidRPr="00D05492">
              <w:rPr>
                <w:rStyle w:val="af2"/>
                <w:rFonts w:eastAsia="宋体"/>
                <w:lang w:val="fr-FR"/>
                <w14:scene3d>
                  <w14:camera w14:prst="orthographicFront"/>
                  <w14:lightRig w14:rig="threePt" w14:dir="t">
                    <w14:rot w14:lat="0" w14:lon="0" w14:rev="0"/>
                  </w14:lightRig>
                </w14:scene3d>
              </w:rPr>
              <w:t>6.2.2</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Échec de l'autorisation</w:t>
            </w:r>
            <w:r w:rsidR="00A61226" w:rsidRPr="00D05492">
              <w:rPr>
                <w:webHidden/>
              </w:rPr>
              <w:tab/>
            </w:r>
            <w:r w:rsidR="00A61226" w:rsidRPr="00D05492">
              <w:rPr>
                <w:webHidden/>
              </w:rPr>
              <w:fldChar w:fldCharType="begin"/>
            </w:r>
            <w:r w:rsidR="00A61226" w:rsidRPr="00D05492">
              <w:rPr>
                <w:webHidden/>
              </w:rPr>
              <w:instrText xml:space="preserve"> PAGEREF _Toc134462291 \h </w:instrText>
            </w:r>
            <w:r w:rsidR="00A61226" w:rsidRPr="00D05492">
              <w:rPr>
                <w:webHidden/>
              </w:rPr>
            </w:r>
            <w:r w:rsidR="00A61226" w:rsidRPr="00D05492">
              <w:rPr>
                <w:webHidden/>
              </w:rPr>
              <w:fldChar w:fldCharType="separate"/>
            </w:r>
            <w:r w:rsidR="00A61226" w:rsidRPr="00D05492">
              <w:rPr>
                <w:webHidden/>
              </w:rPr>
              <w:t>52</w:t>
            </w:r>
            <w:r w:rsidR="00A61226" w:rsidRPr="00D05492">
              <w:rPr>
                <w:webHidden/>
              </w:rPr>
              <w:fldChar w:fldCharType="end"/>
            </w:r>
          </w:hyperlink>
        </w:p>
        <w:p w14:paraId="1D8B8A06" w14:textId="2AA55423"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92" w:history="1">
            <w:r w:rsidR="00A61226" w:rsidRPr="00D05492">
              <w:rPr>
                <w:rStyle w:val="af2"/>
                <w:rFonts w:eastAsia="宋体"/>
                <w:lang w:val="fr-FR"/>
                <w14:scene3d>
                  <w14:camera w14:prst="orthographicFront"/>
                  <w14:lightRig w14:rig="threePt" w14:dir="t">
                    <w14:rot w14:lat="0" w14:lon="0" w14:rev="0"/>
                  </w14:lightRig>
                </w14:scene3d>
              </w:rPr>
              <w:t>6.2.3</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Échec du démarrage de la charge</w:t>
            </w:r>
            <w:r w:rsidR="00A61226" w:rsidRPr="00D05492">
              <w:rPr>
                <w:webHidden/>
              </w:rPr>
              <w:tab/>
            </w:r>
            <w:r w:rsidR="00A61226" w:rsidRPr="00D05492">
              <w:rPr>
                <w:webHidden/>
              </w:rPr>
              <w:fldChar w:fldCharType="begin"/>
            </w:r>
            <w:r w:rsidR="00A61226" w:rsidRPr="00D05492">
              <w:rPr>
                <w:webHidden/>
              </w:rPr>
              <w:instrText xml:space="preserve"> PAGEREF _Toc134462292 \h </w:instrText>
            </w:r>
            <w:r w:rsidR="00A61226" w:rsidRPr="00D05492">
              <w:rPr>
                <w:webHidden/>
              </w:rPr>
            </w:r>
            <w:r w:rsidR="00A61226" w:rsidRPr="00D05492">
              <w:rPr>
                <w:webHidden/>
              </w:rPr>
              <w:fldChar w:fldCharType="separate"/>
            </w:r>
            <w:r w:rsidR="00A61226" w:rsidRPr="00D05492">
              <w:rPr>
                <w:webHidden/>
              </w:rPr>
              <w:t>52</w:t>
            </w:r>
            <w:r w:rsidR="00A61226" w:rsidRPr="00D05492">
              <w:rPr>
                <w:webHidden/>
              </w:rPr>
              <w:fldChar w:fldCharType="end"/>
            </w:r>
          </w:hyperlink>
        </w:p>
        <w:p w14:paraId="0D3ABBF5" w14:textId="0F21E231"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93" w:history="1">
            <w:r w:rsidR="00A61226" w:rsidRPr="00D05492">
              <w:rPr>
                <w:rStyle w:val="af2"/>
                <w:rFonts w:eastAsia="宋体"/>
                <w:lang w:val="fr-FR"/>
                <w14:scene3d>
                  <w14:camera w14:prst="orthographicFront"/>
                  <w14:lightRig w14:rig="threePt" w14:dir="t">
                    <w14:rot w14:lat="0" w14:lon="0" w14:rev="0"/>
                  </w14:lightRig>
                </w14:scene3d>
              </w:rPr>
              <w:t>6.2.4</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Échec de la charge</w:t>
            </w:r>
            <w:r w:rsidR="00A61226" w:rsidRPr="00D05492">
              <w:rPr>
                <w:webHidden/>
              </w:rPr>
              <w:tab/>
            </w:r>
            <w:r w:rsidR="00A61226" w:rsidRPr="00D05492">
              <w:rPr>
                <w:webHidden/>
              </w:rPr>
              <w:fldChar w:fldCharType="begin"/>
            </w:r>
            <w:r w:rsidR="00A61226" w:rsidRPr="00D05492">
              <w:rPr>
                <w:webHidden/>
              </w:rPr>
              <w:instrText xml:space="preserve"> PAGEREF _Toc134462293 \h </w:instrText>
            </w:r>
            <w:r w:rsidR="00A61226" w:rsidRPr="00D05492">
              <w:rPr>
                <w:webHidden/>
              </w:rPr>
            </w:r>
            <w:r w:rsidR="00A61226" w:rsidRPr="00D05492">
              <w:rPr>
                <w:webHidden/>
              </w:rPr>
              <w:fldChar w:fldCharType="separate"/>
            </w:r>
            <w:r w:rsidR="00A61226" w:rsidRPr="00D05492">
              <w:rPr>
                <w:webHidden/>
              </w:rPr>
              <w:t>52</w:t>
            </w:r>
            <w:r w:rsidR="00A61226" w:rsidRPr="00D05492">
              <w:rPr>
                <w:webHidden/>
              </w:rPr>
              <w:fldChar w:fldCharType="end"/>
            </w:r>
          </w:hyperlink>
        </w:p>
        <w:p w14:paraId="21496D30" w14:textId="7EF192B6"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94" w:history="1">
            <w:r w:rsidR="00A61226" w:rsidRPr="00D05492">
              <w:rPr>
                <w:rStyle w:val="af2"/>
                <w:rFonts w:eastAsia="宋体"/>
                <w:smallCaps w:val="0"/>
                <w:lang w:val="fr-FR"/>
                <w14:scene3d>
                  <w14:camera w14:prst="orthographicFront"/>
                  <w14:lightRig w14:rig="threePt" w14:dir="t">
                    <w14:rot w14:lat="0" w14:lon="0" w14:rev="0"/>
                  </w14:lightRig>
                </w14:scene3d>
              </w:rPr>
              <w:t>6.3</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Réponse à l'arrêt d'urgence</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_Toc134462294 \h </w:instrText>
            </w:r>
            <w:r w:rsidR="00A61226" w:rsidRPr="00D05492">
              <w:rPr>
                <w:smallCaps w:val="0"/>
                <w:webHidden/>
              </w:rPr>
            </w:r>
            <w:r w:rsidR="00A61226" w:rsidRPr="00D05492">
              <w:rPr>
                <w:smallCaps w:val="0"/>
                <w:webHidden/>
              </w:rPr>
              <w:fldChar w:fldCharType="separate"/>
            </w:r>
            <w:r w:rsidR="00A61226" w:rsidRPr="00D05492">
              <w:rPr>
                <w:smallCaps w:val="0"/>
                <w:webHidden/>
              </w:rPr>
              <w:t>52</w:t>
            </w:r>
            <w:r w:rsidR="00A61226" w:rsidRPr="00D05492">
              <w:rPr>
                <w:smallCaps w:val="0"/>
                <w:webHidden/>
              </w:rPr>
              <w:fldChar w:fldCharType="end"/>
            </w:r>
          </w:hyperlink>
        </w:p>
        <w:p w14:paraId="18EE9358" w14:textId="783F0271"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95" w:history="1">
            <w:r w:rsidR="00A61226" w:rsidRPr="00D05492">
              <w:rPr>
                <w:rStyle w:val="af2"/>
                <w:rFonts w:eastAsia="宋体"/>
                <w:smallCaps w:val="0"/>
                <w:lang w:val="fr-FR"/>
                <w14:scene3d>
                  <w14:camera w14:prst="orthographicFront"/>
                  <w14:lightRig w14:rig="threePt" w14:dir="t">
                    <w14:rot w14:lat="0" w14:lon="0" w14:rev="0"/>
                  </w14:lightRig>
                </w14:scene3d>
              </w:rPr>
              <w:t>6.4</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Mise hors tension du MaxiCharger</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_Toc134462295 \h </w:instrText>
            </w:r>
            <w:r w:rsidR="00A61226" w:rsidRPr="00D05492">
              <w:rPr>
                <w:smallCaps w:val="0"/>
                <w:webHidden/>
              </w:rPr>
            </w:r>
            <w:r w:rsidR="00A61226" w:rsidRPr="00D05492">
              <w:rPr>
                <w:smallCaps w:val="0"/>
                <w:webHidden/>
              </w:rPr>
              <w:fldChar w:fldCharType="separate"/>
            </w:r>
            <w:r w:rsidR="00A61226" w:rsidRPr="00D05492">
              <w:rPr>
                <w:smallCaps w:val="0"/>
                <w:webHidden/>
              </w:rPr>
              <w:t>52</w:t>
            </w:r>
            <w:r w:rsidR="00A61226" w:rsidRPr="00D05492">
              <w:rPr>
                <w:smallCaps w:val="0"/>
                <w:webHidden/>
              </w:rPr>
              <w:fldChar w:fldCharType="end"/>
            </w:r>
          </w:hyperlink>
        </w:p>
        <w:p w14:paraId="139766B2" w14:textId="0E36914F"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96" w:history="1">
            <w:r w:rsidR="00A61226" w:rsidRPr="00D05492">
              <w:rPr>
                <w:rStyle w:val="af2"/>
                <w:rFonts w:eastAsia="宋体"/>
                <w:lang w:val="fr-FR"/>
                <w14:scene3d>
                  <w14:camera w14:prst="orthographicFront"/>
                  <w14:lightRig w14:rig="threePt" w14:dir="t">
                    <w14:rot w14:lat="0" w14:lon="0" w14:rev="0"/>
                  </w14:lightRig>
                </w14:scene3d>
              </w:rPr>
              <w:t>6.4.1</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Mesure de la tension AC</w:t>
            </w:r>
            <w:r w:rsidR="00A61226" w:rsidRPr="00D05492">
              <w:rPr>
                <w:webHidden/>
              </w:rPr>
              <w:tab/>
            </w:r>
            <w:r w:rsidR="00A61226" w:rsidRPr="00D05492">
              <w:rPr>
                <w:webHidden/>
              </w:rPr>
              <w:fldChar w:fldCharType="begin"/>
            </w:r>
            <w:r w:rsidR="00A61226" w:rsidRPr="00D05492">
              <w:rPr>
                <w:webHidden/>
              </w:rPr>
              <w:instrText xml:space="preserve"> PAGEREF _Toc134462296 \h </w:instrText>
            </w:r>
            <w:r w:rsidR="00A61226" w:rsidRPr="00D05492">
              <w:rPr>
                <w:webHidden/>
              </w:rPr>
            </w:r>
            <w:r w:rsidR="00A61226" w:rsidRPr="00D05492">
              <w:rPr>
                <w:webHidden/>
              </w:rPr>
              <w:fldChar w:fldCharType="separate"/>
            </w:r>
            <w:r w:rsidR="00A61226" w:rsidRPr="00D05492">
              <w:rPr>
                <w:webHidden/>
              </w:rPr>
              <w:t>53</w:t>
            </w:r>
            <w:r w:rsidR="00A61226" w:rsidRPr="00D05492">
              <w:rPr>
                <w:webHidden/>
              </w:rPr>
              <w:fldChar w:fldCharType="end"/>
            </w:r>
          </w:hyperlink>
        </w:p>
        <w:p w14:paraId="324B7855" w14:textId="6AA31CD5"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97" w:history="1">
            <w:r w:rsidR="00A61226" w:rsidRPr="00D05492">
              <w:rPr>
                <w:rStyle w:val="af2"/>
                <w:rFonts w:eastAsia="宋体"/>
                <w:lang w:val="fr-FR"/>
                <w14:scene3d>
                  <w14:camera w14:prst="orthographicFront"/>
                  <w14:lightRig w14:rig="threePt" w14:dir="t">
                    <w14:rot w14:lat="0" w14:lon="0" w14:rev="0"/>
                  </w14:lightRig>
                </w14:scene3d>
              </w:rPr>
              <w:t>6.4.2</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Mesure de la tension DC</w:t>
            </w:r>
            <w:r w:rsidR="00A61226" w:rsidRPr="00D05492">
              <w:rPr>
                <w:webHidden/>
              </w:rPr>
              <w:tab/>
            </w:r>
            <w:r w:rsidR="00A61226" w:rsidRPr="00D05492">
              <w:rPr>
                <w:webHidden/>
              </w:rPr>
              <w:fldChar w:fldCharType="begin"/>
            </w:r>
            <w:r w:rsidR="00A61226" w:rsidRPr="00D05492">
              <w:rPr>
                <w:webHidden/>
              </w:rPr>
              <w:instrText xml:space="preserve"> PAGEREF _Toc134462297 \h </w:instrText>
            </w:r>
            <w:r w:rsidR="00A61226" w:rsidRPr="00D05492">
              <w:rPr>
                <w:webHidden/>
              </w:rPr>
            </w:r>
            <w:r w:rsidR="00A61226" w:rsidRPr="00D05492">
              <w:rPr>
                <w:webHidden/>
              </w:rPr>
              <w:fldChar w:fldCharType="separate"/>
            </w:r>
            <w:r w:rsidR="00A61226" w:rsidRPr="00D05492">
              <w:rPr>
                <w:webHidden/>
              </w:rPr>
              <w:t>54</w:t>
            </w:r>
            <w:r w:rsidR="00A61226" w:rsidRPr="00D05492">
              <w:rPr>
                <w:webHidden/>
              </w:rPr>
              <w:fldChar w:fldCharType="end"/>
            </w:r>
          </w:hyperlink>
        </w:p>
        <w:p w14:paraId="14541B2A" w14:textId="47D243EF"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298" w:history="1">
            <w:r w:rsidR="00A61226" w:rsidRPr="00D05492">
              <w:rPr>
                <w:rStyle w:val="af2"/>
                <w:rFonts w:eastAsia="宋体"/>
                <w:smallCaps w:val="0"/>
                <w:lang w:val="fr-FR"/>
                <w14:scene3d>
                  <w14:camera w14:prst="orthographicFront"/>
                  <w14:lightRig w14:rig="threePt" w14:dir="t">
                    <w14:rot w14:lat="0" w14:lon="0" w14:rev="0"/>
                  </w14:lightRig>
                </w14:scene3d>
              </w:rPr>
              <w:t>6.5</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Opérations du portail de service local</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_Toc134462298 \h </w:instrText>
            </w:r>
            <w:r w:rsidR="00A61226" w:rsidRPr="00D05492">
              <w:rPr>
                <w:smallCaps w:val="0"/>
                <w:webHidden/>
              </w:rPr>
            </w:r>
            <w:r w:rsidR="00A61226" w:rsidRPr="00D05492">
              <w:rPr>
                <w:smallCaps w:val="0"/>
                <w:webHidden/>
              </w:rPr>
              <w:fldChar w:fldCharType="separate"/>
            </w:r>
            <w:r w:rsidR="00A61226" w:rsidRPr="00D05492">
              <w:rPr>
                <w:smallCaps w:val="0"/>
                <w:webHidden/>
              </w:rPr>
              <w:t>55</w:t>
            </w:r>
            <w:r w:rsidR="00A61226" w:rsidRPr="00D05492">
              <w:rPr>
                <w:smallCaps w:val="0"/>
                <w:webHidden/>
              </w:rPr>
              <w:fldChar w:fldCharType="end"/>
            </w:r>
          </w:hyperlink>
        </w:p>
        <w:p w14:paraId="79A2DC44" w14:textId="612ECAB3"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299" w:history="1">
            <w:r w:rsidR="00A61226" w:rsidRPr="00D05492">
              <w:rPr>
                <w:rStyle w:val="af2"/>
                <w:rFonts w:eastAsia="宋体"/>
                <w:lang w:val="fr-FR"/>
                <w14:scene3d>
                  <w14:camera w14:prst="orthographicFront"/>
                  <w14:lightRig w14:rig="threePt" w14:dir="t">
                    <w14:rot w14:lat="0" w14:lon="0" w14:rev="0"/>
                  </w14:lightRig>
                </w14:scene3d>
              </w:rPr>
              <w:t>6.5.1</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Paramétrage de l'OCPP</w:t>
            </w:r>
            <w:r w:rsidR="00A61226" w:rsidRPr="00D05492">
              <w:rPr>
                <w:webHidden/>
              </w:rPr>
              <w:tab/>
            </w:r>
            <w:r w:rsidR="00A61226" w:rsidRPr="00D05492">
              <w:rPr>
                <w:webHidden/>
              </w:rPr>
              <w:fldChar w:fldCharType="begin"/>
            </w:r>
            <w:r w:rsidR="00A61226" w:rsidRPr="00D05492">
              <w:rPr>
                <w:webHidden/>
              </w:rPr>
              <w:instrText xml:space="preserve"> PAGEREF _Toc134462299 \h </w:instrText>
            </w:r>
            <w:r w:rsidR="00A61226" w:rsidRPr="00D05492">
              <w:rPr>
                <w:webHidden/>
              </w:rPr>
            </w:r>
            <w:r w:rsidR="00A61226" w:rsidRPr="00D05492">
              <w:rPr>
                <w:webHidden/>
              </w:rPr>
              <w:fldChar w:fldCharType="separate"/>
            </w:r>
            <w:r w:rsidR="00A61226" w:rsidRPr="00D05492">
              <w:rPr>
                <w:webHidden/>
              </w:rPr>
              <w:t>55</w:t>
            </w:r>
            <w:r w:rsidR="00A61226" w:rsidRPr="00D05492">
              <w:rPr>
                <w:webHidden/>
              </w:rPr>
              <w:fldChar w:fldCharType="end"/>
            </w:r>
          </w:hyperlink>
        </w:p>
        <w:p w14:paraId="77E91DE0" w14:textId="7ECA5CD9"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300" w:history="1">
            <w:r w:rsidR="00A61226" w:rsidRPr="00D05492">
              <w:rPr>
                <w:rStyle w:val="af2"/>
                <w:rFonts w:eastAsia="宋体"/>
                <w:lang w:val="fr-FR"/>
                <w14:scene3d>
                  <w14:camera w14:prst="orthographicFront"/>
                  <w14:lightRig w14:rig="threePt" w14:dir="t">
                    <w14:rot w14:lat="0" w14:lon="0" w14:rev="0"/>
                  </w14:lightRig>
                </w14:scene3d>
              </w:rPr>
              <w:t>6.5.2</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Configuration de la plateforme cloud</w:t>
            </w:r>
            <w:r w:rsidR="00A61226" w:rsidRPr="00D05492">
              <w:rPr>
                <w:webHidden/>
              </w:rPr>
              <w:tab/>
            </w:r>
            <w:r w:rsidR="00A61226" w:rsidRPr="00D05492">
              <w:rPr>
                <w:webHidden/>
              </w:rPr>
              <w:fldChar w:fldCharType="begin"/>
            </w:r>
            <w:r w:rsidR="00A61226" w:rsidRPr="00D05492">
              <w:rPr>
                <w:webHidden/>
              </w:rPr>
              <w:instrText xml:space="preserve"> PAGEREF _Toc134462300 \h </w:instrText>
            </w:r>
            <w:r w:rsidR="00A61226" w:rsidRPr="00D05492">
              <w:rPr>
                <w:webHidden/>
              </w:rPr>
            </w:r>
            <w:r w:rsidR="00A61226" w:rsidRPr="00D05492">
              <w:rPr>
                <w:webHidden/>
              </w:rPr>
              <w:fldChar w:fldCharType="separate"/>
            </w:r>
            <w:r w:rsidR="00A61226" w:rsidRPr="00D05492">
              <w:rPr>
                <w:webHidden/>
              </w:rPr>
              <w:t>55</w:t>
            </w:r>
            <w:r w:rsidR="00A61226" w:rsidRPr="00D05492">
              <w:rPr>
                <w:webHidden/>
              </w:rPr>
              <w:fldChar w:fldCharType="end"/>
            </w:r>
          </w:hyperlink>
        </w:p>
        <w:p w14:paraId="452C2046" w14:textId="4DD5691E" w:rsidR="00A61226" w:rsidRPr="00D05492" w:rsidRDefault="00000000" w:rsidP="00A61226">
          <w:pPr>
            <w:pStyle w:val="TOC1"/>
            <w:tabs>
              <w:tab w:val="right" w:leader="dot" w:pos="7248"/>
            </w:tabs>
            <w:spacing w:before="48" w:after="48" w:line="240" w:lineRule="auto"/>
            <w:ind w:left="286" w:hanging="286"/>
            <w:rPr>
              <w:rFonts w:eastAsiaTheme="minorEastAsia"/>
              <w:b w:val="0"/>
              <w:bCs w:val="0"/>
              <w:caps w:val="0"/>
              <w:noProof/>
              <w:kern w:val="2"/>
              <w:sz w:val="21"/>
              <w:szCs w:val="22"/>
              <w14:ligatures w14:val="standardContextual"/>
            </w:rPr>
          </w:pPr>
          <w:hyperlink w:anchor="_Toc134462301" w:history="1">
            <w:r w:rsidR="00A61226" w:rsidRPr="00D05492">
              <w:rPr>
                <w:rStyle w:val="af2"/>
                <w:rFonts w:eastAsia="宋体"/>
                <w:caps w:val="0"/>
                <w:noProof/>
                <w:lang w:val="fr-FR"/>
                <w14:scene3d>
                  <w14:camera w14:prst="orthographicFront"/>
                  <w14:lightRig w14:rig="threePt" w14:dir="t">
                    <w14:rot w14:lat="0" w14:lon="0" w14:rev="0"/>
                  </w14:lightRig>
                </w14:scene3d>
              </w:rPr>
              <w:t>7</w:t>
            </w:r>
            <w:r w:rsidR="00A61226" w:rsidRPr="00D05492">
              <w:rPr>
                <w:rStyle w:val="af2"/>
                <w:rFonts w:eastAsia="宋体"/>
                <w:caps w:val="0"/>
                <w:noProof/>
                <w:lang w:val="fr-FR"/>
              </w:rPr>
              <w:t xml:space="preserve"> Entretien</w:t>
            </w:r>
            <w:r w:rsidR="00A61226" w:rsidRPr="00D05492">
              <w:rPr>
                <w:caps w:val="0"/>
                <w:noProof/>
                <w:webHidden/>
              </w:rPr>
              <w:tab/>
            </w:r>
            <w:r w:rsidR="00A61226" w:rsidRPr="00D05492">
              <w:rPr>
                <w:caps w:val="0"/>
                <w:noProof/>
                <w:webHidden/>
              </w:rPr>
              <w:fldChar w:fldCharType="begin"/>
            </w:r>
            <w:r w:rsidR="00A61226" w:rsidRPr="00D05492">
              <w:rPr>
                <w:caps w:val="0"/>
                <w:noProof/>
                <w:webHidden/>
              </w:rPr>
              <w:instrText xml:space="preserve"> PAGEREF _Toc134462301 \h </w:instrText>
            </w:r>
            <w:r w:rsidR="00A61226" w:rsidRPr="00D05492">
              <w:rPr>
                <w:caps w:val="0"/>
                <w:noProof/>
                <w:webHidden/>
              </w:rPr>
            </w:r>
            <w:r w:rsidR="00A61226" w:rsidRPr="00D05492">
              <w:rPr>
                <w:caps w:val="0"/>
                <w:noProof/>
                <w:webHidden/>
              </w:rPr>
              <w:fldChar w:fldCharType="separate"/>
            </w:r>
            <w:r w:rsidR="00A61226" w:rsidRPr="00D05492">
              <w:rPr>
                <w:caps w:val="0"/>
                <w:noProof/>
                <w:webHidden/>
              </w:rPr>
              <w:t>56</w:t>
            </w:r>
            <w:r w:rsidR="00A61226" w:rsidRPr="00D05492">
              <w:rPr>
                <w:caps w:val="0"/>
                <w:noProof/>
                <w:webHidden/>
              </w:rPr>
              <w:fldChar w:fldCharType="end"/>
            </w:r>
          </w:hyperlink>
        </w:p>
        <w:p w14:paraId="48DEE7AF" w14:textId="3087F6CE"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302" w:history="1">
            <w:r w:rsidR="00A61226" w:rsidRPr="00D05492">
              <w:rPr>
                <w:rStyle w:val="af2"/>
                <w:rFonts w:eastAsia="宋体"/>
                <w:smallCaps w:val="0"/>
                <w:lang w:val="fr-FR"/>
                <w14:scene3d>
                  <w14:camera w14:prst="orthographicFront"/>
                  <w14:lightRig w14:rig="threePt" w14:dir="t">
                    <w14:rot w14:lat="0" w14:lon="0" w14:rev="0"/>
                  </w14:lightRig>
                </w14:scene3d>
              </w:rPr>
              <w:t>7.1</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Entretien de routine</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_Toc134462302 \h </w:instrText>
            </w:r>
            <w:r w:rsidR="00A61226" w:rsidRPr="00D05492">
              <w:rPr>
                <w:smallCaps w:val="0"/>
                <w:webHidden/>
              </w:rPr>
            </w:r>
            <w:r w:rsidR="00A61226" w:rsidRPr="00D05492">
              <w:rPr>
                <w:smallCaps w:val="0"/>
                <w:webHidden/>
              </w:rPr>
              <w:fldChar w:fldCharType="separate"/>
            </w:r>
            <w:r w:rsidR="00A61226" w:rsidRPr="00D05492">
              <w:rPr>
                <w:smallCaps w:val="0"/>
                <w:webHidden/>
              </w:rPr>
              <w:t>56</w:t>
            </w:r>
            <w:r w:rsidR="00A61226" w:rsidRPr="00D05492">
              <w:rPr>
                <w:smallCaps w:val="0"/>
                <w:webHidden/>
              </w:rPr>
              <w:fldChar w:fldCharType="end"/>
            </w:r>
          </w:hyperlink>
        </w:p>
        <w:p w14:paraId="2A6AFEA4" w14:textId="40BCF463"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303" w:history="1">
            <w:r w:rsidR="00A61226" w:rsidRPr="00D05492">
              <w:rPr>
                <w:rStyle w:val="af2"/>
                <w:rFonts w:eastAsia="宋体"/>
                <w:lang w:val="fr-FR"/>
                <w14:scene3d>
                  <w14:camera w14:prst="orthographicFront"/>
                  <w14:lightRig w14:rig="threePt" w14:dir="t">
                    <w14:rot w14:lat="0" w14:lon="0" w14:rev="0"/>
                  </w14:lightRig>
                </w14:scene3d>
              </w:rPr>
              <w:t>7.1.1</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Entretien du dispositif à courant résiduel</w:t>
            </w:r>
            <w:r w:rsidR="00A61226" w:rsidRPr="00D05492">
              <w:rPr>
                <w:webHidden/>
              </w:rPr>
              <w:tab/>
            </w:r>
            <w:r w:rsidR="00A61226" w:rsidRPr="00D05492">
              <w:rPr>
                <w:webHidden/>
              </w:rPr>
              <w:fldChar w:fldCharType="begin"/>
            </w:r>
            <w:r w:rsidR="00A61226" w:rsidRPr="00D05492">
              <w:rPr>
                <w:webHidden/>
              </w:rPr>
              <w:instrText xml:space="preserve"> PAGEREF _Toc134462303 \h </w:instrText>
            </w:r>
            <w:r w:rsidR="00A61226" w:rsidRPr="00D05492">
              <w:rPr>
                <w:webHidden/>
              </w:rPr>
            </w:r>
            <w:r w:rsidR="00A61226" w:rsidRPr="00D05492">
              <w:rPr>
                <w:webHidden/>
              </w:rPr>
              <w:fldChar w:fldCharType="separate"/>
            </w:r>
            <w:r w:rsidR="00A61226" w:rsidRPr="00D05492">
              <w:rPr>
                <w:webHidden/>
              </w:rPr>
              <w:t>56</w:t>
            </w:r>
            <w:r w:rsidR="00A61226" w:rsidRPr="00D05492">
              <w:rPr>
                <w:webHidden/>
              </w:rPr>
              <w:fldChar w:fldCharType="end"/>
            </w:r>
          </w:hyperlink>
        </w:p>
        <w:p w14:paraId="65B799CA" w14:textId="19055F56"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304" w:history="1">
            <w:r w:rsidR="00A61226" w:rsidRPr="00D05492">
              <w:rPr>
                <w:rStyle w:val="af2"/>
                <w:rFonts w:eastAsia="宋体"/>
                <w:lang w:val="fr-FR"/>
                <w14:scene3d>
                  <w14:camera w14:prst="orthographicFront"/>
                  <w14:lightRig w14:rig="threePt" w14:dir="t">
                    <w14:rot w14:lat="0" w14:lon="0" w14:rev="0"/>
                  </w14:lightRig>
                </w14:scene3d>
              </w:rPr>
              <w:t>7.1.2</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Nettoyage du MaxiCharger</w:t>
            </w:r>
            <w:r w:rsidR="00A61226" w:rsidRPr="00D05492">
              <w:rPr>
                <w:webHidden/>
              </w:rPr>
              <w:tab/>
            </w:r>
            <w:r w:rsidR="00A61226" w:rsidRPr="00D05492">
              <w:rPr>
                <w:webHidden/>
              </w:rPr>
              <w:fldChar w:fldCharType="begin"/>
            </w:r>
            <w:r w:rsidR="00A61226" w:rsidRPr="00D05492">
              <w:rPr>
                <w:webHidden/>
              </w:rPr>
              <w:instrText xml:space="preserve"> PAGEREF _Toc134462304 \h </w:instrText>
            </w:r>
            <w:r w:rsidR="00A61226" w:rsidRPr="00D05492">
              <w:rPr>
                <w:webHidden/>
              </w:rPr>
            </w:r>
            <w:r w:rsidR="00A61226" w:rsidRPr="00D05492">
              <w:rPr>
                <w:webHidden/>
              </w:rPr>
              <w:fldChar w:fldCharType="separate"/>
            </w:r>
            <w:r w:rsidR="00A61226" w:rsidRPr="00D05492">
              <w:rPr>
                <w:webHidden/>
              </w:rPr>
              <w:t>57</w:t>
            </w:r>
            <w:r w:rsidR="00A61226" w:rsidRPr="00D05492">
              <w:rPr>
                <w:webHidden/>
              </w:rPr>
              <w:fldChar w:fldCharType="end"/>
            </w:r>
          </w:hyperlink>
        </w:p>
        <w:p w14:paraId="4F93CDC6" w14:textId="048259F1" w:rsidR="00A61226" w:rsidRPr="00D05492" w:rsidRDefault="00000000" w:rsidP="00A61226">
          <w:pPr>
            <w:pStyle w:val="TOC3"/>
            <w:spacing w:line="240" w:lineRule="auto"/>
            <w:ind w:left="284"/>
            <w:rPr>
              <w:rFonts w:eastAsiaTheme="minorEastAsia"/>
              <w:i w:val="0"/>
              <w:iCs w:val="0"/>
              <w:kern w:val="2"/>
              <w:sz w:val="21"/>
              <w:szCs w:val="22"/>
              <w14:ligatures w14:val="standardContextual"/>
            </w:rPr>
          </w:pPr>
          <w:hyperlink w:anchor="_Toc134462305" w:history="1">
            <w:r w:rsidR="00A61226" w:rsidRPr="00D05492">
              <w:rPr>
                <w:rStyle w:val="af2"/>
                <w:rFonts w:eastAsia="宋体"/>
                <w:lang w:val="fr-FR"/>
                <w14:scene3d>
                  <w14:camera w14:prst="orthographicFront"/>
                  <w14:lightRig w14:rig="threePt" w14:dir="t">
                    <w14:rot w14:lat="0" w14:lon="0" w14:rev="0"/>
                  </w14:lightRig>
                </w14:scene3d>
              </w:rPr>
              <w:t>7.1.3</w:t>
            </w:r>
            <w:r w:rsidR="00A61226" w:rsidRPr="00D05492">
              <w:rPr>
                <w:rFonts w:eastAsiaTheme="minorEastAsia"/>
                <w:i w:val="0"/>
                <w:iCs w:val="0"/>
                <w:kern w:val="2"/>
                <w:sz w:val="21"/>
                <w:szCs w:val="22"/>
                <w14:ligatures w14:val="standardContextual"/>
              </w:rPr>
              <w:tab/>
            </w:r>
            <w:r w:rsidR="00A61226" w:rsidRPr="00D05492">
              <w:rPr>
                <w:rStyle w:val="af2"/>
                <w:rFonts w:eastAsia="宋体"/>
                <w:lang w:val="fr-FR"/>
              </w:rPr>
              <w:t>Nettoyage et remplacement du filtre</w:t>
            </w:r>
            <w:r w:rsidR="00A61226" w:rsidRPr="00D05492">
              <w:rPr>
                <w:webHidden/>
              </w:rPr>
              <w:tab/>
            </w:r>
            <w:r w:rsidR="00A61226" w:rsidRPr="00D05492">
              <w:rPr>
                <w:webHidden/>
              </w:rPr>
              <w:fldChar w:fldCharType="begin"/>
            </w:r>
            <w:r w:rsidR="00A61226" w:rsidRPr="00D05492">
              <w:rPr>
                <w:webHidden/>
              </w:rPr>
              <w:instrText xml:space="preserve"> PAGEREF _Toc134462305 \h </w:instrText>
            </w:r>
            <w:r w:rsidR="00A61226" w:rsidRPr="00D05492">
              <w:rPr>
                <w:webHidden/>
              </w:rPr>
            </w:r>
            <w:r w:rsidR="00A61226" w:rsidRPr="00D05492">
              <w:rPr>
                <w:webHidden/>
              </w:rPr>
              <w:fldChar w:fldCharType="separate"/>
            </w:r>
            <w:r w:rsidR="00A61226" w:rsidRPr="00D05492">
              <w:rPr>
                <w:webHidden/>
              </w:rPr>
              <w:t>57</w:t>
            </w:r>
            <w:r w:rsidR="00A61226" w:rsidRPr="00D05492">
              <w:rPr>
                <w:webHidden/>
              </w:rPr>
              <w:fldChar w:fldCharType="end"/>
            </w:r>
          </w:hyperlink>
        </w:p>
        <w:p w14:paraId="7449F447" w14:textId="4333A72A"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306" w:history="1">
            <w:r w:rsidR="00A61226" w:rsidRPr="00D05492">
              <w:rPr>
                <w:rStyle w:val="af2"/>
                <w:rFonts w:eastAsia="宋体"/>
                <w:smallCaps w:val="0"/>
                <w:lang w:val="fr-FR"/>
                <w14:scene3d>
                  <w14:camera w14:prst="orthographicFront"/>
                  <w14:lightRig w14:rig="threePt" w14:dir="t">
                    <w14:rot w14:lat="0" w14:lon="0" w14:rev="0"/>
                  </w14:lightRig>
                </w14:scene3d>
              </w:rPr>
              <w:t>7.2</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Inspection et entretien</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_Toc134462306 \h </w:instrText>
            </w:r>
            <w:r w:rsidR="00A61226" w:rsidRPr="00D05492">
              <w:rPr>
                <w:smallCaps w:val="0"/>
                <w:webHidden/>
              </w:rPr>
            </w:r>
            <w:r w:rsidR="00A61226" w:rsidRPr="00D05492">
              <w:rPr>
                <w:smallCaps w:val="0"/>
                <w:webHidden/>
              </w:rPr>
              <w:fldChar w:fldCharType="separate"/>
            </w:r>
            <w:r w:rsidR="00A61226" w:rsidRPr="00D05492">
              <w:rPr>
                <w:smallCaps w:val="0"/>
                <w:webHidden/>
              </w:rPr>
              <w:t>58</w:t>
            </w:r>
            <w:r w:rsidR="00A61226" w:rsidRPr="00D05492">
              <w:rPr>
                <w:smallCaps w:val="0"/>
                <w:webHidden/>
              </w:rPr>
              <w:fldChar w:fldCharType="end"/>
            </w:r>
          </w:hyperlink>
        </w:p>
        <w:p w14:paraId="542D2F58" w14:textId="55AF7371"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307" w:history="1">
            <w:r w:rsidR="00A61226" w:rsidRPr="00D05492">
              <w:rPr>
                <w:rStyle w:val="af2"/>
                <w:rFonts w:eastAsia="宋体"/>
                <w:smallCaps w:val="0"/>
                <w:lang w:val="fr-FR"/>
                <w14:scene3d>
                  <w14:camera w14:prst="orthographicFront"/>
                  <w14:lightRig w14:rig="threePt" w14:dir="t">
                    <w14:rot w14:lat="0" w14:lon="0" w14:rev="0"/>
                  </w14:lightRig>
                </w14:scene3d>
              </w:rPr>
              <w:t>7.3</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Entretien à distance</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_Toc134462307 \h </w:instrText>
            </w:r>
            <w:r w:rsidR="00A61226" w:rsidRPr="00D05492">
              <w:rPr>
                <w:smallCaps w:val="0"/>
                <w:webHidden/>
              </w:rPr>
            </w:r>
            <w:r w:rsidR="00A61226" w:rsidRPr="00D05492">
              <w:rPr>
                <w:smallCaps w:val="0"/>
                <w:webHidden/>
              </w:rPr>
              <w:fldChar w:fldCharType="separate"/>
            </w:r>
            <w:r w:rsidR="00A61226" w:rsidRPr="00D05492">
              <w:rPr>
                <w:smallCaps w:val="0"/>
                <w:webHidden/>
              </w:rPr>
              <w:t>59</w:t>
            </w:r>
            <w:r w:rsidR="00A61226" w:rsidRPr="00D05492">
              <w:rPr>
                <w:smallCaps w:val="0"/>
                <w:webHidden/>
              </w:rPr>
              <w:fldChar w:fldCharType="end"/>
            </w:r>
          </w:hyperlink>
        </w:p>
        <w:p w14:paraId="647E1E01" w14:textId="5CCD038A"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308" w:history="1">
            <w:r w:rsidR="00A61226" w:rsidRPr="00D05492">
              <w:rPr>
                <w:rStyle w:val="af2"/>
                <w:rFonts w:eastAsia="宋体"/>
                <w:smallCaps w:val="0"/>
                <w:lang w:val="fr-FR"/>
                <w14:scene3d>
                  <w14:camera w14:prst="orthographicFront"/>
                  <w14:lightRig w14:rig="threePt" w14:dir="t">
                    <w14:rot w14:lat="0" w14:lon="0" w14:rev="0"/>
                  </w14:lightRig>
                </w14:scene3d>
              </w:rPr>
              <w:t>7.4</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Programme d'entretien</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_Toc134462308 \h </w:instrText>
            </w:r>
            <w:r w:rsidR="00A61226" w:rsidRPr="00D05492">
              <w:rPr>
                <w:smallCaps w:val="0"/>
                <w:webHidden/>
              </w:rPr>
            </w:r>
            <w:r w:rsidR="00A61226" w:rsidRPr="00D05492">
              <w:rPr>
                <w:smallCaps w:val="0"/>
                <w:webHidden/>
              </w:rPr>
              <w:fldChar w:fldCharType="separate"/>
            </w:r>
            <w:r w:rsidR="00A61226" w:rsidRPr="00D05492">
              <w:rPr>
                <w:smallCaps w:val="0"/>
                <w:webHidden/>
              </w:rPr>
              <w:t>59</w:t>
            </w:r>
            <w:r w:rsidR="00A61226" w:rsidRPr="00D05492">
              <w:rPr>
                <w:smallCaps w:val="0"/>
                <w:webHidden/>
              </w:rPr>
              <w:fldChar w:fldCharType="end"/>
            </w:r>
          </w:hyperlink>
        </w:p>
        <w:p w14:paraId="555200CD" w14:textId="0F632555" w:rsidR="00A61226" w:rsidRPr="00D05492" w:rsidRDefault="00000000" w:rsidP="00A61226">
          <w:pPr>
            <w:pStyle w:val="TOC1"/>
            <w:tabs>
              <w:tab w:val="right" w:leader="dot" w:pos="7248"/>
            </w:tabs>
            <w:spacing w:before="48" w:after="48" w:line="240" w:lineRule="auto"/>
            <w:ind w:left="286" w:hanging="286"/>
            <w:rPr>
              <w:rFonts w:eastAsiaTheme="minorEastAsia"/>
              <w:b w:val="0"/>
              <w:bCs w:val="0"/>
              <w:caps w:val="0"/>
              <w:noProof/>
              <w:kern w:val="2"/>
              <w:sz w:val="21"/>
              <w:szCs w:val="22"/>
              <w14:ligatures w14:val="standardContextual"/>
            </w:rPr>
          </w:pPr>
          <w:hyperlink w:anchor="_Toc134462309" w:history="1">
            <w:r w:rsidR="00A61226" w:rsidRPr="00D05492">
              <w:rPr>
                <w:rStyle w:val="af2"/>
                <w:rFonts w:eastAsia="宋体"/>
                <w:caps w:val="0"/>
                <w:noProof/>
                <w:lang w:val="fr-FR"/>
                <w14:scene3d>
                  <w14:camera w14:prst="orthographicFront"/>
                  <w14:lightRig w14:rig="threePt" w14:dir="t">
                    <w14:rot w14:lat="0" w14:lon="0" w14:rev="0"/>
                  </w14:lightRig>
                </w14:scene3d>
              </w:rPr>
              <w:t>8</w:t>
            </w:r>
            <w:r w:rsidR="00A61226" w:rsidRPr="00D05492">
              <w:rPr>
                <w:rStyle w:val="af2"/>
                <w:rFonts w:eastAsia="宋体"/>
                <w:caps w:val="0"/>
                <w:noProof/>
                <w:lang w:val="fr-FR"/>
              </w:rPr>
              <w:t xml:space="preserve"> Dépannage et service</w:t>
            </w:r>
            <w:r w:rsidR="00A61226" w:rsidRPr="00D05492">
              <w:rPr>
                <w:caps w:val="0"/>
                <w:noProof/>
                <w:webHidden/>
              </w:rPr>
              <w:tab/>
            </w:r>
            <w:r w:rsidR="00A61226" w:rsidRPr="00D05492">
              <w:rPr>
                <w:caps w:val="0"/>
                <w:noProof/>
                <w:webHidden/>
              </w:rPr>
              <w:fldChar w:fldCharType="begin"/>
            </w:r>
            <w:r w:rsidR="00A61226" w:rsidRPr="00D05492">
              <w:rPr>
                <w:caps w:val="0"/>
                <w:noProof/>
                <w:webHidden/>
              </w:rPr>
              <w:instrText xml:space="preserve"> PAGEREF _Toc134462309 \h </w:instrText>
            </w:r>
            <w:r w:rsidR="00A61226" w:rsidRPr="00D05492">
              <w:rPr>
                <w:caps w:val="0"/>
                <w:noProof/>
                <w:webHidden/>
              </w:rPr>
            </w:r>
            <w:r w:rsidR="00A61226" w:rsidRPr="00D05492">
              <w:rPr>
                <w:caps w:val="0"/>
                <w:noProof/>
                <w:webHidden/>
              </w:rPr>
              <w:fldChar w:fldCharType="separate"/>
            </w:r>
            <w:r w:rsidR="00A61226" w:rsidRPr="00D05492">
              <w:rPr>
                <w:caps w:val="0"/>
                <w:noProof/>
                <w:webHidden/>
              </w:rPr>
              <w:t>60</w:t>
            </w:r>
            <w:r w:rsidR="00A61226" w:rsidRPr="00D05492">
              <w:rPr>
                <w:caps w:val="0"/>
                <w:noProof/>
                <w:webHidden/>
              </w:rPr>
              <w:fldChar w:fldCharType="end"/>
            </w:r>
          </w:hyperlink>
        </w:p>
        <w:p w14:paraId="45F59CA7" w14:textId="5BF7F0F7"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310" w:history="1">
            <w:r w:rsidR="00A61226" w:rsidRPr="00D05492">
              <w:rPr>
                <w:rStyle w:val="af2"/>
                <w:rFonts w:eastAsia="宋体"/>
                <w:smallCaps w:val="0"/>
                <w:lang w:val="fr-FR"/>
                <w14:scene3d>
                  <w14:camera w14:prst="orthographicFront"/>
                  <w14:lightRig w14:rig="threePt" w14:dir="t">
                    <w14:rot w14:lat="0" w14:lon="0" w14:rev="0"/>
                  </w14:lightRig>
                </w14:scene3d>
              </w:rPr>
              <w:t>8.1</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Dépannage</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_Toc134462310 \h </w:instrText>
            </w:r>
            <w:r w:rsidR="00A61226" w:rsidRPr="00D05492">
              <w:rPr>
                <w:smallCaps w:val="0"/>
                <w:webHidden/>
              </w:rPr>
            </w:r>
            <w:r w:rsidR="00A61226" w:rsidRPr="00D05492">
              <w:rPr>
                <w:smallCaps w:val="0"/>
                <w:webHidden/>
              </w:rPr>
              <w:fldChar w:fldCharType="separate"/>
            </w:r>
            <w:r w:rsidR="00A61226" w:rsidRPr="00D05492">
              <w:rPr>
                <w:smallCaps w:val="0"/>
                <w:webHidden/>
              </w:rPr>
              <w:t>60</w:t>
            </w:r>
            <w:r w:rsidR="00A61226" w:rsidRPr="00D05492">
              <w:rPr>
                <w:smallCaps w:val="0"/>
                <w:webHidden/>
              </w:rPr>
              <w:fldChar w:fldCharType="end"/>
            </w:r>
          </w:hyperlink>
        </w:p>
        <w:p w14:paraId="7A8786E2" w14:textId="3E9738AB" w:rsidR="00A61226" w:rsidRPr="00D05492" w:rsidRDefault="00000000" w:rsidP="00A61226">
          <w:pPr>
            <w:pStyle w:val="TOC2"/>
            <w:spacing w:line="240" w:lineRule="auto"/>
            <w:rPr>
              <w:rFonts w:eastAsiaTheme="minorEastAsia"/>
              <w:smallCaps w:val="0"/>
              <w:kern w:val="2"/>
              <w:sz w:val="21"/>
              <w:szCs w:val="22"/>
              <w14:ligatures w14:val="standardContextual"/>
            </w:rPr>
          </w:pPr>
          <w:hyperlink w:anchor="_Toc134462311" w:history="1">
            <w:r w:rsidR="00A61226" w:rsidRPr="00D05492">
              <w:rPr>
                <w:rStyle w:val="af2"/>
                <w:rFonts w:eastAsia="宋体"/>
                <w:smallCaps w:val="0"/>
                <w:lang w:val="fr-FR"/>
                <w14:scene3d>
                  <w14:camera w14:prst="orthographicFront"/>
                  <w14:lightRig w14:rig="threePt" w14:dir="t">
                    <w14:rot w14:lat="0" w14:lon="0" w14:rev="0"/>
                  </w14:lightRig>
                </w14:scene3d>
              </w:rPr>
              <w:t>8.2</w:t>
            </w:r>
            <w:r w:rsidR="00A61226" w:rsidRPr="00D05492">
              <w:rPr>
                <w:rFonts w:eastAsiaTheme="minorEastAsia"/>
                <w:smallCaps w:val="0"/>
                <w:kern w:val="2"/>
                <w:sz w:val="21"/>
                <w:szCs w:val="22"/>
                <w14:ligatures w14:val="standardContextual"/>
              </w:rPr>
              <w:tab/>
            </w:r>
            <w:r w:rsidR="00A61226" w:rsidRPr="00D05492">
              <w:rPr>
                <w:rStyle w:val="af2"/>
                <w:rFonts w:eastAsia="宋体"/>
                <w:smallCaps w:val="0"/>
                <w:lang w:val="fr-FR"/>
              </w:rPr>
              <w:t>Service</w:t>
            </w:r>
            <w:r w:rsidR="00A61226" w:rsidRPr="00D05492">
              <w:rPr>
                <w:smallCaps w:val="0"/>
                <w:webHidden/>
              </w:rPr>
              <w:tab/>
            </w:r>
            <w:r w:rsidR="00A61226" w:rsidRPr="00D05492">
              <w:rPr>
                <w:smallCaps w:val="0"/>
                <w:webHidden/>
              </w:rPr>
              <w:fldChar w:fldCharType="begin"/>
            </w:r>
            <w:r w:rsidR="00A61226" w:rsidRPr="00D05492">
              <w:rPr>
                <w:smallCaps w:val="0"/>
                <w:webHidden/>
              </w:rPr>
              <w:instrText xml:space="preserve"> PAGEREF _Toc134462311 \h </w:instrText>
            </w:r>
            <w:r w:rsidR="00A61226" w:rsidRPr="00D05492">
              <w:rPr>
                <w:smallCaps w:val="0"/>
                <w:webHidden/>
              </w:rPr>
            </w:r>
            <w:r w:rsidR="00A61226" w:rsidRPr="00D05492">
              <w:rPr>
                <w:smallCaps w:val="0"/>
                <w:webHidden/>
              </w:rPr>
              <w:fldChar w:fldCharType="separate"/>
            </w:r>
            <w:r w:rsidR="00A61226" w:rsidRPr="00D05492">
              <w:rPr>
                <w:smallCaps w:val="0"/>
                <w:webHidden/>
              </w:rPr>
              <w:t>63</w:t>
            </w:r>
            <w:r w:rsidR="00A61226" w:rsidRPr="00D05492">
              <w:rPr>
                <w:smallCaps w:val="0"/>
                <w:webHidden/>
              </w:rPr>
              <w:fldChar w:fldCharType="end"/>
            </w:r>
          </w:hyperlink>
        </w:p>
        <w:p w14:paraId="7E23F498" w14:textId="3C4E9299" w:rsidR="0076791B" w:rsidRPr="00D05492" w:rsidRDefault="0076791B" w:rsidP="00A61226">
          <w:pPr>
            <w:spacing w:beforeLines="50" w:afterLines="50" w:line="240" w:lineRule="auto"/>
            <w:ind w:left="0"/>
            <w:rPr>
              <w:rFonts w:eastAsia="宋体"/>
              <w:lang w:val="fr-FR"/>
            </w:rPr>
          </w:pPr>
          <w:r w:rsidRPr="00D05492">
            <w:rPr>
              <w:rFonts w:eastAsia="宋体"/>
              <w:b/>
              <w:bCs/>
              <w:lang w:val="fr-FR"/>
            </w:rPr>
            <w:fldChar w:fldCharType="end"/>
          </w:r>
        </w:p>
      </w:sdtContent>
    </w:sdt>
    <w:p w14:paraId="739616B6" w14:textId="77777777" w:rsidR="0020019A" w:rsidRPr="00D05492" w:rsidRDefault="0020019A" w:rsidP="00A61226">
      <w:pPr>
        <w:pStyle w:val="TOC1"/>
        <w:tabs>
          <w:tab w:val="right" w:leader="dot" w:pos="7248"/>
        </w:tabs>
        <w:spacing w:beforeLines="50" w:before="120" w:afterLines="50" w:after="120" w:line="240" w:lineRule="auto"/>
        <w:ind w:left="284" w:hanging="284"/>
        <w:rPr>
          <w:rFonts w:eastAsia="宋体"/>
          <w:b w:val="0"/>
          <w:caps w:val="0"/>
          <w:lang w:val="fr-FR"/>
        </w:rPr>
        <w:sectPr w:rsidR="0020019A" w:rsidRPr="00D05492" w:rsidSect="00D26989">
          <w:footerReference w:type="default" r:id="rId12"/>
          <w:pgSz w:w="8392" w:h="11907"/>
          <w:pgMar w:top="567" w:right="567" w:bottom="567" w:left="567" w:header="0" w:footer="340" w:gutter="0"/>
          <w:pgNumType w:fmt="lowerRoman"/>
          <w:cols w:space="720"/>
          <w:docGrid w:linePitch="245"/>
        </w:sectPr>
      </w:pPr>
    </w:p>
    <w:p w14:paraId="799C69DC" w14:textId="5FF24059" w:rsidR="00B67D5F" w:rsidRPr="00D05492" w:rsidRDefault="009E5F78" w:rsidP="00A61226">
      <w:pPr>
        <w:pStyle w:val="10"/>
        <w:rPr>
          <w:rFonts w:eastAsia="宋体"/>
          <w:lang w:val="fr-FR"/>
        </w:rPr>
      </w:pPr>
      <w:bookmarkStart w:id="4" w:name="_Toc113974745"/>
      <w:bookmarkStart w:id="5" w:name="_Toc134462237"/>
      <w:r w:rsidRPr="00D05492">
        <w:rPr>
          <w:rFonts w:eastAsia="宋体"/>
          <w:lang w:val="fr-FR"/>
        </w:rPr>
        <w:lastRenderedPageBreak/>
        <w:t>Utilisation de ce manuel</w:t>
      </w:r>
      <w:bookmarkEnd w:id="4"/>
      <w:bookmarkEnd w:id="5"/>
    </w:p>
    <w:p w14:paraId="28F79587" w14:textId="48A51A03" w:rsidR="008A3BA3" w:rsidRPr="00D05492" w:rsidRDefault="00EA2962" w:rsidP="00A61226">
      <w:pPr>
        <w:pStyle w:val="EN"/>
        <w:spacing w:line="240" w:lineRule="auto"/>
        <w:rPr>
          <w:rFonts w:eastAsia="宋体"/>
          <w:lang w:val="fr-FR"/>
        </w:rPr>
      </w:pPr>
      <w:bookmarkStart w:id="6" w:name="1.1_Function_of_this_document"/>
      <w:bookmarkStart w:id="7" w:name="_bookmark1"/>
      <w:bookmarkEnd w:id="6"/>
      <w:bookmarkEnd w:id="7"/>
      <w:r w:rsidRPr="00D05492">
        <w:rPr>
          <w:rFonts w:eastAsia="宋体"/>
          <w:lang w:val="fr-FR"/>
        </w:rPr>
        <w:t xml:space="preserve">Ce manuel fournit les procédures d'installation et d'utilisation de </w:t>
      </w:r>
      <w:proofErr w:type="spellStart"/>
      <w:r w:rsidRPr="00D05492">
        <w:rPr>
          <w:rFonts w:eastAsia="宋体"/>
          <w:lang w:val="fr-FR"/>
        </w:rPr>
        <w:t>MaxiCharger</w:t>
      </w:r>
      <w:proofErr w:type="spellEnd"/>
      <w:r w:rsidRPr="00D05492">
        <w:rPr>
          <w:rFonts w:eastAsia="宋体"/>
          <w:lang w:val="fr-FR"/>
        </w:rPr>
        <w:t xml:space="preserve"> DC Compact. Lisez ce manuel et familiarisez-vous avec les instructions de </w:t>
      </w:r>
      <w:proofErr w:type="spellStart"/>
      <w:r w:rsidRPr="00D05492">
        <w:rPr>
          <w:rFonts w:eastAsia="宋体"/>
          <w:lang w:val="fr-FR"/>
        </w:rPr>
        <w:t>MaxiCharger</w:t>
      </w:r>
      <w:proofErr w:type="spellEnd"/>
      <w:r w:rsidRPr="00D05492">
        <w:rPr>
          <w:rFonts w:eastAsia="宋体"/>
          <w:lang w:val="fr-FR"/>
        </w:rPr>
        <w:t xml:space="preserve"> avant l'installation afin d'assurer une utilisation réussie.</w:t>
      </w:r>
    </w:p>
    <w:p w14:paraId="33DEB513" w14:textId="63C2971D" w:rsidR="00103D66" w:rsidRPr="00D05492" w:rsidRDefault="009E5F78" w:rsidP="00A61226">
      <w:pPr>
        <w:pStyle w:val="EN"/>
        <w:spacing w:line="240" w:lineRule="auto"/>
        <w:rPr>
          <w:rFonts w:eastAsia="宋体"/>
          <w:lang w:val="fr-FR"/>
        </w:rPr>
      </w:pPr>
      <w:bookmarkStart w:id="8" w:name="1.2_Target_group"/>
      <w:bookmarkStart w:id="9" w:name="_bookmark2"/>
      <w:bookmarkEnd w:id="8"/>
      <w:bookmarkEnd w:id="9"/>
      <w:r w:rsidRPr="00D05492">
        <w:rPr>
          <w:rFonts w:eastAsia="宋体"/>
          <w:lang w:val="fr-FR"/>
        </w:rPr>
        <w:t>Ce document est destiné à ces groupes :</w:t>
      </w:r>
    </w:p>
    <w:p w14:paraId="01D57398" w14:textId="1BB072BA" w:rsidR="00103D66" w:rsidRPr="00D05492" w:rsidRDefault="009E5F78" w:rsidP="00A61226">
      <w:pPr>
        <w:pStyle w:val="ItemList"/>
        <w:spacing w:beforeLines="50" w:before="120" w:afterLines="50" w:after="120" w:line="240" w:lineRule="auto"/>
        <w:rPr>
          <w:rFonts w:eastAsia="宋体"/>
          <w:lang w:val="fr-FR"/>
        </w:rPr>
      </w:pPr>
      <w:r w:rsidRPr="00D05492">
        <w:rPr>
          <w:rFonts w:eastAsia="宋体"/>
          <w:lang w:val="fr-FR"/>
        </w:rPr>
        <w:t xml:space="preserve">Propriétaire du </w:t>
      </w:r>
      <w:proofErr w:type="spellStart"/>
      <w:r w:rsidRPr="00D05492">
        <w:rPr>
          <w:rFonts w:eastAsia="宋体"/>
          <w:lang w:val="fr-FR"/>
        </w:rPr>
        <w:t>MaxiCharger</w:t>
      </w:r>
      <w:proofErr w:type="spellEnd"/>
    </w:p>
    <w:p w14:paraId="74C051F3" w14:textId="1057E81B" w:rsidR="00103D66" w:rsidRPr="00D05492" w:rsidRDefault="00E4523B" w:rsidP="00A61226">
      <w:pPr>
        <w:pStyle w:val="ItemList"/>
        <w:spacing w:beforeLines="50" w:before="120" w:afterLines="50" w:after="120" w:line="240" w:lineRule="auto"/>
        <w:rPr>
          <w:rFonts w:eastAsia="宋体"/>
          <w:lang w:val="fr-FR"/>
        </w:rPr>
      </w:pPr>
      <w:r w:rsidRPr="00D05492">
        <w:rPr>
          <w:rFonts w:eastAsia="宋体"/>
          <w:lang w:val="fr-FR"/>
        </w:rPr>
        <w:t>Ingénieur d'installation</w:t>
      </w:r>
    </w:p>
    <w:p w14:paraId="0D9C2AE0" w14:textId="4E93EC29" w:rsidR="00B67D5F" w:rsidRPr="00D05492" w:rsidRDefault="009E5F78" w:rsidP="00A61226">
      <w:pPr>
        <w:pStyle w:val="2"/>
        <w:spacing w:before="240" w:afterLines="50" w:line="240" w:lineRule="auto"/>
        <w:ind w:left="578" w:hanging="578"/>
        <w:rPr>
          <w:rFonts w:eastAsia="宋体" w:cs="Arial"/>
          <w:lang w:val="fr-FR"/>
        </w:rPr>
      </w:pPr>
      <w:bookmarkStart w:id="10" w:name="1.3_Revision_history"/>
      <w:bookmarkStart w:id="11" w:name="_bookmark3"/>
      <w:bookmarkStart w:id="12" w:name="1.4_Language"/>
      <w:bookmarkStart w:id="13" w:name="_bookmark4"/>
      <w:bookmarkStart w:id="14" w:name="_Toc113974746"/>
      <w:bookmarkStart w:id="15" w:name="_Toc134462238"/>
      <w:bookmarkEnd w:id="10"/>
      <w:bookmarkEnd w:id="11"/>
      <w:bookmarkEnd w:id="12"/>
      <w:bookmarkEnd w:id="13"/>
      <w:r w:rsidRPr="00D05492">
        <w:rPr>
          <w:rFonts w:eastAsia="宋体" w:cs="Arial"/>
          <w:lang w:val="fr-FR"/>
        </w:rPr>
        <w:t>Conventions</w:t>
      </w:r>
      <w:bookmarkEnd w:id="14"/>
      <w:bookmarkEnd w:id="15"/>
    </w:p>
    <w:p w14:paraId="3B258B46" w14:textId="79BE4D00" w:rsidR="00103D66" w:rsidRPr="00D05492" w:rsidRDefault="009E5F78" w:rsidP="00A61226">
      <w:pPr>
        <w:pStyle w:val="3"/>
        <w:spacing w:before="240" w:afterLines="50" w:line="240" w:lineRule="auto"/>
        <w:rPr>
          <w:rFonts w:eastAsia="宋体"/>
          <w:lang w:val="fr-FR"/>
        </w:rPr>
      </w:pPr>
      <w:bookmarkStart w:id="16" w:name="_Toc113974747"/>
      <w:bookmarkStart w:id="17" w:name="_Toc134462239"/>
      <w:r w:rsidRPr="00D05492">
        <w:rPr>
          <w:rFonts w:eastAsia="宋体"/>
          <w:lang w:val="fr-FR"/>
        </w:rPr>
        <w:t>Texte en gras</w:t>
      </w:r>
      <w:bookmarkEnd w:id="16"/>
      <w:bookmarkEnd w:id="17"/>
    </w:p>
    <w:p w14:paraId="43BAC796" w14:textId="0847ABE6" w:rsidR="00103D66" w:rsidRPr="00D05492" w:rsidRDefault="00E4523B" w:rsidP="00A61226">
      <w:pPr>
        <w:pStyle w:val="EN"/>
        <w:spacing w:line="240" w:lineRule="auto"/>
        <w:rPr>
          <w:rFonts w:eastAsia="宋体"/>
          <w:lang w:val="fr-FR"/>
        </w:rPr>
      </w:pPr>
      <w:r w:rsidRPr="00D05492">
        <w:rPr>
          <w:rFonts w:eastAsia="宋体"/>
          <w:lang w:val="fr-FR"/>
        </w:rPr>
        <w:t>Le texte en gras est utilisé pour mettre en évidence les éléments sélectionnables tels que les boutons et les options de menu.</w:t>
      </w:r>
    </w:p>
    <w:p w14:paraId="6F87A9D2" w14:textId="27FA2BB5" w:rsidR="00103D66" w:rsidRPr="00D05492" w:rsidRDefault="00E4523B" w:rsidP="00A61226">
      <w:pPr>
        <w:pStyle w:val="3"/>
        <w:spacing w:before="240" w:afterLines="50" w:line="240" w:lineRule="auto"/>
        <w:rPr>
          <w:rFonts w:eastAsia="宋体"/>
          <w:lang w:val="fr-FR"/>
        </w:rPr>
      </w:pPr>
      <w:bookmarkStart w:id="18" w:name="_Toc134462240"/>
      <w:r w:rsidRPr="00D05492">
        <w:rPr>
          <w:rFonts w:eastAsia="宋体"/>
          <w:lang w:val="fr-FR"/>
        </w:rPr>
        <w:t>Mots de signalisation</w:t>
      </w:r>
      <w:bookmarkEnd w:id="18"/>
    </w:p>
    <w:p w14:paraId="2F9096B7" w14:textId="77777777" w:rsidR="009E5F78" w:rsidRPr="00D05492" w:rsidRDefault="009E5F78" w:rsidP="00A61226">
      <w:pPr>
        <w:pStyle w:val="ItemList"/>
        <w:spacing w:beforeLines="50" w:before="120" w:afterLines="50" w:after="120" w:line="240" w:lineRule="auto"/>
        <w:rPr>
          <w:rFonts w:eastAsia="宋体"/>
          <w:bCs w:val="0"/>
          <w:lang w:val="fr-FR"/>
        </w:rPr>
      </w:pPr>
      <w:r w:rsidRPr="00D05492">
        <w:rPr>
          <w:rFonts w:eastAsia="宋体"/>
          <w:b/>
          <w:lang w:val="fr-FR"/>
        </w:rPr>
        <w:t xml:space="preserve">NOTE : </w:t>
      </w:r>
      <w:r w:rsidRPr="00D05492">
        <w:rPr>
          <w:rFonts w:eastAsia="宋体"/>
          <w:bCs w:val="0"/>
          <w:lang w:val="fr-FR"/>
        </w:rPr>
        <w:t>fournit des informations utiles telles que des explications supplémentaires, des conseils et des commentaires.</w:t>
      </w:r>
    </w:p>
    <w:p w14:paraId="58F2B0FD" w14:textId="77777777" w:rsidR="009E5F78" w:rsidRPr="00D05492" w:rsidRDefault="009E5F78" w:rsidP="00A61226">
      <w:pPr>
        <w:pStyle w:val="ItemList"/>
        <w:spacing w:beforeLines="50" w:before="120" w:afterLines="50" w:after="120" w:line="240" w:lineRule="auto"/>
        <w:rPr>
          <w:rFonts w:eastAsia="宋体"/>
          <w:bCs w:val="0"/>
          <w:lang w:val="fr-FR"/>
        </w:rPr>
      </w:pPr>
      <w:r w:rsidRPr="00D05492">
        <w:rPr>
          <w:rFonts w:eastAsia="宋体"/>
          <w:b/>
          <w:lang w:val="fr-FR"/>
        </w:rPr>
        <w:t>IMPORTANT :</w:t>
      </w:r>
      <w:r w:rsidRPr="00D05492">
        <w:rPr>
          <w:rFonts w:eastAsia="宋体"/>
          <w:bCs w:val="0"/>
          <w:lang w:val="fr-FR"/>
        </w:rPr>
        <w:t xml:space="preserve"> indique une situation qui, si elle n'est pas évitée, peut entraîner des dommages à l'équipement de test ou au véhicule.</w:t>
      </w:r>
    </w:p>
    <w:p w14:paraId="3AAD5712" w14:textId="5A9C3E7D" w:rsidR="00857C19" w:rsidRPr="00D05492" w:rsidRDefault="00857C19" w:rsidP="00A61226">
      <w:pPr>
        <w:pStyle w:val="ItemList"/>
        <w:spacing w:beforeLines="50" w:before="120" w:afterLines="50" w:after="120" w:line="240" w:lineRule="auto"/>
        <w:rPr>
          <w:rFonts w:eastAsia="宋体"/>
          <w:lang w:val="fr-FR"/>
        </w:rPr>
      </w:pPr>
      <w:r w:rsidRPr="00D05492">
        <w:rPr>
          <w:rFonts w:eastAsia="宋体"/>
          <w:b/>
          <w:lang w:val="fr-FR"/>
        </w:rPr>
        <w:t>DANGER</w:t>
      </w:r>
      <w:r w:rsidR="00EA2962" w:rsidRPr="00D05492">
        <w:rPr>
          <w:rFonts w:eastAsia="宋体"/>
          <w:b/>
          <w:lang w:val="fr-FR"/>
        </w:rPr>
        <w:t xml:space="preserve"> </w:t>
      </w:r>
      <w:r w:rsidRPr="00D05492">
        <w:rPr>
          <w:rFonts w:eastAsia="宋体"/>
          <w:lang w:val="fr-FR"/>
        </w:rPr>
        <w:t xml:space="preserve">: </w:t>
      </w:r>
      <w:r w:rsidR="00EA2962" w:rsidRPr="00D05492">
        <w:rPr>
          <w:rFonts w:eastAsia="宋体"/>
          <w:lang w:val="fr-FR"/>
        </w:rPr>
        <w:t xml:space="preserve">indique une situation dangereuse imminente avec un haut niveau de risque qui, si le </w:t>
      </w:r>
      <w:r w:rsidR="00EA2962" w:rsidRPr="00D05492">
        <w:rPr>
          <w:rFonts w:eastAsia="宋体"/>
          <w:bCs w:val="0"/>
          <w:lang w:val="fr-FR"/>
        </w:rPr>
        <w:t>danger</w:t>
      </w:r>
      <w:r w:rsidR="00EA2962" w:rsidRPr="00D05492">
        <w:rPr>
          <w:rFonts w:eastAsia="宋体"/>
          <w:lang w:val="fr-FR"/>
        </w:rPr>
        <w:t xml:space="preserve"> n'est pas évité, entraînera la mort ou des blessures graves.</w:t>
      </w:r>
    </w:p>
    <w:p w14:paraId="26F21339" w14:textId="2CC09641" w:rsidR="00857C19" w:rsidRPr="00D05492" w:rsidRDefault="00EA2962" w:rsidP="00A61226">
      <w:pPr>
        <w:pStyle w:val="ItemList"/>
        <w:spacing w:before="48" w:after="48" w:line="240" w:lineRule="auto"/>
        <w:rPr>
          <w:rFonts w:eastAsia="宋体"/>
          <w:lang w:val="fr-FR"/>
        </w:rPr>
      </w:pPr>
      <w:r w:rsidRPr="00D05492">
        <w:rPr>
          <w:rFonts w:eastAsia="宋体"/>
          <w:b/>
          <w:lang w:val="fr-FR"/>
        </w:rPr>
        <w:t xml:space="preserve">AVERTISSEMENT : </w:t>
      </w:r>
      <w:r w:rsidRPr="00D05492">
        <w:rPr>
          <w:rFonts w:eastAsia="宋体"/>
          <w:lang w:val="fr-FR"/>
        </w:rPr>
        <w:t>indique une situation potentiellement dangereuse avec un niveau de risque modéré qui, si l'avertissement n'est pas respecté, pourrait entraîner la mort ou des blessures graves.</w:t>
      </w:r>
    </w:p>
    <w:p w14:paraId="7A060A11" w14:textId="2554FA82" w:rsidR="008A3BA3" w:rsidRPr="00D05492" w:rsidRDefault="00EA2962" w:rsidP="00A61226">
      <w:pPr>
        <w:pStyle w:val="ItemList"/>
        <w:spacing w:beforeLines="50" w:before="120" w:afterLines="50" w:after="120" w:line="240" w:lineRule="auto"/>
        <w:rPr>
          <w:rFonts w:eastAsia="宋体"/>
          <w:lang w:val="fr-FR"/>
        </w:rPr>
      </w:pPr>
      <w:r w:rsidRPr="00D05492">
        <w:rPr>
          <w:rFonts w:eastAsia="宋体"/>
          <w:b/>
          <w:lang w:val="fr-FR"/>
        </w:rPr>
        <w:t xml:space="preserve">ATTENTION : </w:t>
      </w:r>
      <w:r w:rsidR="00B27C80" w:rsidRPr="00D05492">
        <w:rPr>
          <w:rFonts w:eastAsia="宋体"/>
          <w:lang w:val="fr-FR"/>
        </w:rPr>
        <w:t>indique une situation potentiellement dangereuse avec un niveau de risque moyen qui, si les précautions ne sont pas respectées, pourrait entraîner des blessures mineures ou modérées ou endommager l'équipement.</w:t>
      </w:r>
    </w:p>
    <w:p w14:paraId="2BA7F76D" w14:textId="32A38DF4" w:rsidR="0035279D" w:rsidRPr="00D05492" w:rsidRDefault="00B27C80" w:rsidP="00A61226">
      <w:pPr>
        <w:pStyle w:val="3"/>
        <w:spacing w:before="240" w:line="240" w:lineRule="auto"/>
        <w:rPr>
          <w:rFonts w:eastAsia="宋体"/>
          <w:lang w:val="fr-FR"/>
        </w:rPr>
      </w:pPr>
      <w:bookmarkStart w:id="19" w:name="_Toc134462241"/>
      <w:r w:rsidRPr="00D05492">
        <w:rPr>
          <w:rFonts w:eastAsia="宋体"/>
          <w:lang w:val="fr-FR"/>
        </w:rPr>
        <w:t>Hyperliens</w:t>
      </w:r>
      <w:bookmarkEnd w:id="19"/>
    </w:p>
    <w:p w14:paraId="65CBDA53" w14:textId="3A663BDC" w:rsidR="0035279D" w:rsidRPr="00D05492" w:rsidRDefault="00B27C80" w:rsidP="00A61226">
      <w:pPr>
        <w:pStyle w:val="EN"/>
        <w:spacing w:line="240" w:lineRule="auto"/>
        <w:rPr>
          <w:rFonts w:eastAsia="宋体"/>
          <w:lang w:val="fr-FR"/>
        </w:rPr>
      </w:pPr>
      <w:r w:rsidRPr="00D05492">
        <w:rPr>
          <w:rFonts w:eastAsia="宋体"/>
          <w:lang w:val="fr-FR"/>
        </w:rPr>
        <w:t>Les documents électroniques contiennent des hyperliens et des liens qui vous permettent d'accéder à d'autres articles, procédures et illustrations connexes.</w:t>
      </w:r>
    </w:p>
    <w:p w14:paraId="5883982A" w14:textId="77777777" w:rsidR="0035279D" w:rsidRPr="00D05492" w:rsidRDefault="0035279D" w:rsidP="00A61226">
      <w:pPr>
        <w:pStyle w:val="3"/>
        <w:spacing w:before="240" w:line="240" w:lineRule="auto"/>
        <w:rPr>
          <w:rFonts w:eastAsia="宋体"/>
          <w:lang w:val="fr-FR"/>
        </w:rPr>
      </w:pPr>
      <w:bookmarkStart w:id="20" w:name="_Toc133150423"/>
      <w:bookmarkStart w:id="21" w:name="_Toc134462242"/>
      <w:r w:rsidRPr="00D05492">
        <w:rPr>
          <w:rFonts w:eastAsia="宋体"/>
          <w:lang w:val="fr-FR"/>
        </w:rPr>
        <w:t>Illustrations</w:t>
      </w:r>
      <w:bookmarkEnd w:id="20"/>
      <w:bookmarkEnd w:id="21"/>
    </w:p>
    <w:p w14:paraId="4B716052" w14:textId="792930C9" w:rsidR="0035279D" w:rsidRPr="00D05492" w:rsidRDefault="00B27C80" w:rsidP="00A61226">
      <w:pPr>
        <w:pStyle w:val="EN"/>
        <w:spacing w:line="240" w:lineRule="auto"/>
        <w:rPr>
          <w:rFonts w:eastAsia="宋体"/>
          <w:lang w:val="fr-FR"/>
        </w:rPr>
      </w:pPr>
      <w:r w:rsidRPr="00D05492">
        <w:rPr>
          <w:rFonts w:eastAsia="宋体"/>
          <w:lang w:val="fr-FR"/>
        </w:rPr>
        <w:t>Les illustrations utilisées dans ce manuel ne servent que d'exemples ; le(s) produit(s) réel(s) ou les écrans peuvent varier.</w:t>
      </w:r>
    </w:p>
    <w:p w14:paraId="5788F431" w14:textId="700F387D" w:rsidR="0035279D" w:rsidRPr="00D05492" w:rsidRDefault="001509C1" w:rsidP="00A61226">
      <w:pPr>
        <w:pStyle w:val="3"/>
        <w:spacing w:before="240" w:line="240" w:lineRule="auto"/>
        <w:rPr>
          <w:rFonts w:eastAsia="宋体"/>
          <w:lang w:val="fr-FR"/>
        </w:rPr>
      </w:pPr>
      <w:bookmarkStart w:id="22" w:name="_Toc134462243"/>
      <w:r w:rsidRPr="00D05492">
        <w:rPr>
          <w:rFonts w:eastAsia="宋体"/>
          <w:lang w:val="fr-FR"/>
        </w:rPr>
        <w:lastRenderedPageBreak/>
        <w:t>Historique des révisions</w:t>
      </w:r>
      <w:bookmarkEnd w:id="22"/>
    </w:p>
    <w:tbl>
      <w:tblPr>
        <w:tblStyle w:val="af4"/>
        <w:tblW w:w="0" w:type="auto"/>
        <w:tblInd w:w="284" w:type="dxa"/>
        <w:tblBorders>
          <w:left w:val="none" w:sz="0" w:space="0" w:color="auto"/>
          <w:right w:val="none" w:sz="0" w:space="0" w:color="auto"/>
        </w:tblBorders>
        <w:tblLook w:val="04A0" w:firstRow="1" w:lastRow="0" w:firstColumn="1" w:lastColumn="0" w:noHBand="0" w:noVBand="1"/>
      </w:tblPr>
      <w:tblGrid>
        <w:gridCol w:w="2168"/>
        <w:gridCol w:w="2355"/>
        <w:gridCol w:w="2451"/>
      </w:tblGrid>
      <w:tr w:rsidR="0035279D" w:rsidRPr="00D05492" w14:paraId="3ED8BE20" w14:textId="77777777" w:rsidTr="00BD1924">
        <w:tc>
          <w:tcPr>
            <w:tcW w:w="2168" w:type="dxa"/>
            <w:tcBorders>
              <w:bottom w:val="nil"/>
              <w:right w:val="nil"/>
            </w:tcBorders>
            <w:shd w:val="clear" w:color="auto" w:fill="D9D9D9" w:themeFill="background1" w:themeFillShade="D9"/>
          </w:tcPr>
          <w:p w14:paraId="3C0CE3CD" w14:textId="77777777" w:rsidR="0035279D" w:rsidRPr="00D05492" w:rsidRDefault="0035279D" w:rsidP="00A61226">
            <w:pPr>
              <w:pStyle w:val="BodytextUserManual"/>
              <w:spacing w:before="120" w:after="120"/>
              <w:ind w:left="561" w:hanging="561"/>
              <w:rPr>
                <w:b/>
                <w:szCs w:val="18"/>
                <w:lang w:val="fr-FR"/>
              </w:rPr>
            </w:pPr>
            <w:r w:rsidRPr="00D05492">
              <w:rPr>
                <w:b/>
                <w:szCs w:val="18"/>
                <w:lang w:val="fr-FR"/>
              </w:rPr>
              <w:t>Version</w:t>
            </w:r>
          </w:p>
        </w:tc>
        <w:tc>
          <w:tcPr>
            <w:tcW w:w="2355" w:type="dxa"/>
            <w:tcBorders>
              <w:left w:val="nil"/>
              <w:bottom w:val="nil"/>
              <w:right w:val="nil"/>
            </w:tcBorders>
            <w:shd w:val="clear" w:color="auto" w:fill="D9D9D9" w:themeFill="background1" w:themeFillShade="D9"/>
          </w:tcPr>
          <w:p w14:paraId="558C0DCE" w14:textId="77777777" w:rsidR="0035279D" w:rsidRPr="00D05492" w:rsidRDefault="0035279D" w:rsidP="00A61226">
            <w:pPr>
              <w:pStyle w:val="BodytextUserManual"/>
              <w:spacing w:before="120" w:after="120"/>
              <w:ind w:left="561" w:hanging="561"/>
              <w:rPr>
                <w:b/>
                <w:szCs w:val="18"/>
                <w:lang w:val="fr-FR"/>
              </w:rPr>
            </w:pPr>
            <w:r w:rsidRPr="00D05492">
              <w:rPr>
                <w:b/>
                <w:szCs w:val="18"/>
                <w:lang w:val="fr-FR"/>
              </w:rPr>
              <w:t>Date</w:t>
            </w:r>
          </w:p>
        </w:tc>
        <w:tc>
          <w:tcPr>
            <w:tcW w:w="2451" w:type="dxa"/>
            <w:tcBorders>
              <w:left w:val="nil"/>
              <w:bottom w:val="nil"/>
            </w:tcBorders>
            <w:shd w:val="clear" w:color="auto" w:fill="D9D9D9" w:themeFill="background1" w:themeFillShade="D9"/>
          </w:tcPr>
          <w:p w14:paraId="78FA8BF9" w14:textId="77777777" w:rsidR="0035279D" w:rsidRPr="00D05492" w:rsidRDefault="0035279D" w:rsidP="00A61226">
            <w:pPr>
              <w:pStyle w:val="BodytextUserManual"/>
              <w:spacing w:before="120" w:after="120"/>
              <w:ind w:left="561" w:hanging="561"/>
              <w:rPr>
                <w:b/>
                <w:szCs w:val="18"/>
                <w:lang w:val="fr-FR"/>
              </w:rPr>
            </w:pPr>
            <w:r w:rsidRPr="00D05492">
              <w:rPr>
                <w:b/>
                <w:szCs w:val="18"/>
                <w:lang w:val="fr-FR"/>
              </w:rPr>
              <w:t>Descriptions</w:t>
            </w:r>
          </w:p>
        </w:tc>
      </w:tr>
      <w:tr w:rsidR="0035279D" w:rsidRPr="00D05492" w14:paraId="40CA4A87" w14:textId="77777777" w:rsidTr="00BD1924">
        <w:tc>
          <w:tcPr>
            <w:tcW w:w="2168" w:type="dxa"/>
            <w:tcBorders>
              <w:top w:val="nil"/>
              <w:bottom w:val="single" w:sz="4" w:space="0" w:color="auto"/>
              <w:right w:val="nil"/>
            </w:tcBorders>
          </w:tcPr>
          <w:p w14:paraId="1C02B668" w14:textId="77777777" w:rsidR="0035279D" w:rsidRPr="00D05492" w:rsidRDefault="0035279D" w:rsidP="00A61226">
            <w:pPr>
              <w:pStyle w:val="BodytextUserManual"/>
              <w:spacing w:before="120" w:after="120"/>
              <w:ind w:left="559" w:hanging="559"/>
              <w:rPr>
                <w:szCs w:val="18"/>
                <w:lang w:val="fr-FR"/>
              </w:rPr>
            </w:pPr>
            <w:r w:rsidRPr="00D05492">
              <w:rPr>
                <w:szCs w:val="18"/>
                <w:lang w:val="fr-FR"/>
              </w:rPr>
              <w:t>V1</w:t>
            </w:r>
          </w:p>
        </w:tc>
        <w:tc>
          <w:tcPr>
            <w:tcW w:w="2355" w:type="dxa"/>
            <w:tcBorders>
              <w:top w:val="nil"/>
              <w:left w:val="nil"/>
              <w:bottom w:val="single" w:sz="4" w:space="0" w:color="auto"/>
              <w:right w:val="nil"/>
            </w:tcBorders>
          </w:tcPr>
          <w:p w14:paraId="2F1C7306" w14:textId="75D5AEAD" w:rsidR="0035279D" w:rsidRPr="00D05492" w:rsidRDefault="00B12BCD" w:rsidP="00A61226">
            <w:pPr>
              <w:pStyle w:val="BodytextUserManual"/>
              <w:spacing w:before="120" w:after="120"/>
              <w:ind w:left="559" w:hanging="559"/>
              <w:rPr>
                <w:szCs w:val="18"/>
                <w:lang w:val="fr-FR"/>
              </w:rPr>
            </w:pPr>
            <w:r w:rsidRPr="00D05492">
              <w:rPr>
                <w:szCs w:val="18"/>
                <w:lang w:val="fr-FR"/>
              </w:rPr>
              <w:t>25.11.</w:t>
            </w:r>
            <w:r w:rsidR="0035279D" w:rsidRPr="00D05492">
              <w:rPr>
                <w:szCs w:val="18"/>
                <w:lang w:val="fr-FR"/>
              </w:rPr>
              <w:t>2022</w:t>
            </w:r>
          </w:p>
        </w:tc>
        <w:tc>
          <w:tcPr>
            <w:tcW w:w="2451" w:type="dxa"/>
            <w:tcBorders>
              <w:top w:val="nil"/>
              <w:left w:val="nil"/>
              <w:bottom w:val="single" w:sz="4" w:space="0" w:color="auto"/>
            </w:tcBorders>
          </w:tcPr>
          <w:p w14:paraId="71756C57" w14:textId="7415FECD" w:rsidR="0035279D" w:rsidRPr="00D05492" w:rsidRDefault="001509C1" w:rsidP="00A61226">
            <w:pPr>
              <w:pStyle w:val="BodytextUserManual"/>
              <w:spacing w:before="120" w:after="120"/>
              <w:ind w:left="559" w:hanging="559"/>
              <w:rPr>
                <w:szCs w:val="18"/>
                <w:lang w:val="fr-FR"/>
              </w:rPr>
            </w:pPr>
            <w:r w:rsidRPr="00D05492">
              <w:rPr>
                <w:szCs w:val="18"/>
                <w:lang w:val="fr-FR"/>
              </w:rPr>
              <w:t>Version initiale</w:t>
            </w:r>
          </w:p>
        </w:tc>
      </w:tr>
      <w:tr w:rsidR="0035279D" w:rsidRPr="00D05492" w14:paraId="191B3659" w14:textId="77777777" w:rsidTr="00BD1924">
        <w:tc>
          <w:tcPr>
            <w:tcW w:w="2168" w:type="dxa"/>
            <w:tcBorders>
              <w:top w:val="single" w:sz="4" w:space="0" w:color="auto"/>
              <w:bottom w:val="single" w:sz="4" w:space="0" w:color="auto"/>
              <w:right w:val="nil"/>
            </w:tcBorders>
          </w:tcPr>
          <w:p w14:paraId="2B99FFE0" w14:textId="77777777" w:rsidR="0035279D" w:rsidRPr="00D05492" w:rsidRDefault="0035279D" w:rsidP="00A61226">
            <w:pPr>
              <w:pStyle w:val="BodytextUserManual"/>
              <w:spacing w:before="120" w:after="120"/>
              <w:ind w:left="559" w:hanging="559"/>
              <w:rPr>
                <w:szCs w:val="18"/>
                <w:lang w:val="fr-FR"/>
              </w:rPr>
            </w:pPr>
            <w:r w:rsidRPr="00D05492">
              <w:rPr>
                <w:szCs w:val="18"/>
                <w:lang w:val="fr-FR"/>
              </w:rPr>
              <w:t>V2</w:t>
            </w:r>
          </w:p>
        </w:tc>
        <w:tc>
          <w:tcPr>
            <w:tcW w:w="2355" w:type="dxa"/>
            <w:tcBorders>
              <w:top w:val="single" w:sz="4" w:space="0" w:color="auto"/>
              <w:left w:val="nil"/>
              <w:bottom w:val="single" w:sz="4" w:space="0" w:color="auto"/>
              <w:right w:val="nil"/>
            </w:tcBorders>
          </w:tcPr>
          <w:p w14:paraId="4DF9FE41" w14:textId="46DA1E71" w:rsidR="0035279D" w:rsidRPr="00D05492" w:rsidRDefault="00B12BCD" w:rsidP="00A61226">
            <w:pPr>
              <w:pStyle w:val="BodytextUserManual"/>
              <w:spacing w:before="120" w:after="120"/>
              <w:ind w:left="559" w:hanging="559"/>
              <w:rPr>
                <w:szCs w:val="18"/>
                <w:lang w:val="fr-FR"/>
              </w:rPr>
            </w:pPr>
            <w:r w:rsidRPr="00D05492">
              <w:rPr>
                <w:szCs w:val="18"/>
                <w:lang w:val="fr-FR"/>
              </w:rPr>
              <w:t>20.02.</w:t>
            </w:r>
            <w:r w:rsidR="0035279D" w:rsidRPr="00D05492">
              <w:rPr>
                <w:szCs w:val="18"/>
                <w:lang w:val="fr-FR"/>
              </w:rPr>
              <w:t>2023</w:t>
            </w:r>
          </w:p>
        </w:tc>
        <w:tc>
          <w:tcPr>
            <w:tcW w:w="2451" w:type="dxa"/>
            <w:tcBorders>
              <w:top w:val="single" w:sz="4" w:space="0" w:color="auto"/>
              <w:left w:val="nil"/>
              <w:bottom w:val="single" w:sz="4" w:space="0" w:color="auto"/>
            </w:tcBorders>
          </w:tcPr>
          <w:p w14:paraId="0A9BE134" w14:textId="7CFB5E9F" w:rsidR="0035279D" w:rsidRPr="00D05492" w:rsidRDefault="001509C1" w:rsidP="00A61226">
            <w:pPr>
              <w:pStyle w:val="BodytextUserManual"/>
              <w:spacing w:before="120" w:after="120"/>
              <w:ind w:left="0"/>
              <w:jc w:val="left"/>
              <w:rPr>
                <w:szCs w:val="18"/>
                <w:lang w:val="fr-FR"/>
              </w:rPr>
            </w:pPr>
            <w:r w:rsidRPr="00D05492">
              <w:rPr>
                <w:szCs w:val="18"/>
                <w:lang w:val="fr-FR"/>
              </w:rPr>
              <w:t>Révision complète</w:t>
            </w:r>
          </w:p>
        </w:tc>
      </w:tr>
      <w:tr w:rsidR="0035279D" w:rsidRPr="00D05492" w14:paraId="18D19080" w14:textId="77777777" w:rsidTr="00BD1924">
        <w:tc>
          <w:tcPr>
            <w:tcW w:w="2168" w:type="dxa"/>
            <w:tcBorders>
              <w:top w:val="single" w:sz="4" w:space="0" w:color="auto"/>
              <w:bottom w:val="single" w:sz="4" w:space="0" w:color="auto"/>
              <w:right w:val="nil"/>
            </w:tcBorders>
          </w:tcPr>
          <w:p w14:paraId="4400BF7C" w14:textId="77777777" w:rsidR="0035279D" w:rsidRPr="00D05492" w:rsidRDefault="0035279D" w:rsidP="00A61226">
            <w:pPr>
              <w:pStyle w:val="BodytextUserManual"/>
              <w:spacing w:before="120" w:after="120"/>
              <w:ind w:left="559" w:hanging="559"/>
              <w:rPr>
                <w:szCs w:val="18"/>
                <w:lang w:val="fr-FR"/>
              </w:rPr>
            </w:pPr>
            <w:r w:rsidRPr="00D05492">
              <w:rPr>
                <w:szCs w:val="18"/>
                <w:lang w:val="fr-FR"/>
              </w:rPr>
              <w:t>V2.1</w:t>
            </w:r>
          </w:p>
        </w:tc>
        <w:tc>
          <w:tcPr>
            <w:tcW w:w="2355" w:type="dxa"/>
            <w:tcBorders>
              <w:top w:val="single" w:sz="4" w:space="0" w:color="auto"/>
              <w:left w:val="nil"/>
              <w:bottom w:val="single" w:sz="4" w:space="0" w:color="auto"/>
              <w:right w:val="nil"/>
            </w:tcBorders>
          </w:tcPr>
          <w:p w14:paraId="6BBED900" w14:textId="4A8283A5" w:rsidR="0035279D" w:rsidRPr="00D05492" w:rsidRDefault="00B12BCD" w:rsidP="00A61226">
            <w:pPr>
              <w:pStyle w:val="BodytextUserManual"/>
              <w:spacing w:before="120" w:after="120"/>
              <w:ind w:left="559" w:hanging="559"/>
              <w:rPr>
                <w:szCs w:val="18"/>
                <w:lang w:val="fr-FR"/>
              </w:rPr>
            </w:pPr>
            <w:r w:rsidRPr="00D05492">
              <w:rPr>
                <w:szCs w:val="18"/>
                <w:lang w:val="fr-FR"/>
              </w:rPr>
              <w:t>23.04.</w:t>
            </w:r>
            <w:r w:rsidR="0035279D" w:rsidRPr="00D05492">
              <w:rPr>
                <w:szCs w:val="18"/>
                <w:lang w:val="fr-FR"/>
              </w:rPr>
              <w:t>2023</w:t>
            </w:r>
          </w:p>
        </w:tc>
        <w:tc>
          <w:tcPr>
            <w:tcW w:w="2451" w:type="dxa"/>
            <w:tcBorders>
              <w:top w:val="single" w:sz="4" w:space="0" w:color="auto"/>
              <w:left w:val="nil"/>
              <w:bottom w:val="single" w:sz="4" w:space="0" w:color="auto"/>
            </w:tcBorders>
          </w:tcPr>
          <w:p w14:paraId="1397D6DB" w14:textId="498C4321" w:rsidR="0035279D" w:rsidRPr="00D05492" w:rsidRDefault="001509C1" w:rsidP="00A61226">
            <w:pPr>
              <w:pStyle w:val="BodytextUserManual"/>
              <w:spacing w:before="120" w:after="120"/>
              <w:ind w:left="0"/>
              <w:jc w:val="left"/>
              <w:rPr>
                <w:szCs w:val="18"/>
                <w:lang w:val="fr-FR"/>
              </w:rPr>
            </w:pPr>
            <w:r w:rsidRPr="00D05492">
              <w:rPr>
                <w:szCs w:val="18"/>
                <w:lang w:val="fr-FR"/>
              </w:rPr>
              <w:t>Révision du nom du produit</w:t>
            </w:r>
          </w:p>
          <w:p w14:paraId="431A3ACB" w14:textId="712BCBEA" w:rsidR="0035279D" w:rsidRPr="00D05492" w:rsidRDefault="001509C1" w:rsidP="00A61226">
            <w:pPr>
              <w:pStyle w:val="BodytextUserManual"/>
              <w:spacing w:before="120" w:after="120"/>
              <w:ind w:left="0"/>
              <w:jc w:val="left"/>
              <w:rPr>
                <w:szCs w:val="18"/>
                <w:lang w:val="fr-FR"/>
              </w:rPr>
            </w:pPr>
            <w:r w:rsidRPr="00D05492">
              <w:rPr>
                <w:szCs w:val="18"/>
                <w:lang w:val="fr-FR"/>
              </w:rPr>
              <w:t>Révision linguistique</w:t>
            </w:r>
          </w:p>
          <w:p w14:paraId="604E502A" w14:textId="67F43610" w:rsidR="0035279D" w:rsidRPr="00D05492" w:rsidRDefault="001509C1" w:rsidP="00A61226">
            <w:pPr>
              <w:pStyle w:val="BodytextUserManual"/>
              <w:spacing w:before="120" w:after="120"/>
              <w:ind w:left="0"/>
              <w:jc w:val="left"/>
              <w:rPr>
                <w:szCs w:val="18"/>
                <w:lang w:val="fr-FR"/>
              </w:rPr>
            </w:pPr>
            <w:r w:rsidRPr="00D05492">
              <w:rPr>
                <w:szCs w:val="18"/>
                <w:lang w:val="fr-FR"/>
              </w:rPr>
              <w:t>Ajout de 2.1 Protection contre l'incendie</w:t>
            </w:r>
          </w:p>
          <w:p w14:paraId="376653F8" w14:textId="1C76171A" w:rsidR="0035279D" w:rsidRPr="00D05492" w:rsidRDefault="001509C1" w:rsidP="00A61226">
            <w:pPr>
              <w:pStyle w:val="BodytextUserManual"/>
              <w:spacing w:before="120" w:after="120"/>
              <w:ind w:left="0"/>
              <w:jc w:val="left"/>
              <w:rPr>
                <w:szCs w:val="18"/>
                <w:lang w:val="fr-FR"/>
              </w:rPr>
            </w:pPr>
            <w:r w:rsidRPr="00D05492">
              <w:rPr>
                <w:szCs w:val="18"/>
                <w:lang w:val="fr-FR"/>
              </w:rPr>
              <w:t>Ajout de 2.2 Instructions sur l'élimination</w:t>
            </w:r>
          </w:p>
          <w:p w14:paraId="6BB01C78" w14:textId="6B663625" w:rsidR="0035279D" w:rsidRPr="00D05492" w:rsidRDefault="001509C1" w:rsidP="00A61226">
            <w:pPr>
              <w:pStyle w:val="BodytextUserManual"/>
              <w:spacing w:before="120" w:after="120"/>
              <w:ind w:left="0"/>
              <w:jc w:val="left"/>
              <w:rPr>
                <w:szCs w:val="18"/>
                <w:lang w:val="fr-FR"/>
              </w:rPr>
            </w:pPr>
            <w:r w:rsidRPr="00D05492">
              <w:rPr>
                <w:szCs w:val="18"/>
                <w:lang w:val="fr-FR"/>
              </w:rPr>
              <w:t>Ajout de 3.4 Dimensions du produit</w:t>
            </w:r>
          </w:p>
          <w:p w14:paraId="5E411D74" w14:textId="200052D5" w:rsidR="0035279D" w:rsidRPr="00D05492" w:rsidRDefault="001509C1" w:rsidP="00A61226">
            <w:pPr>
              <w:pStyle w:val="BodytextUserManual"/>
              <w:spacing w:before="120" w:after="120"/>
              <w:ind w:left="0"/>
              <w:jc w:val="left"/>
              <w:rPr>
                <w:szCs w:val="18"/>
                <w:lang w:val="fr-FR"/>
              </w:rPr>
            </w:pPr>
            <w:r w:rsidRPr="00D05492">
              <w:rPr>
                <w:szCs w:val="18"/>
                <w:lang w:val="fr-FR"/>
              </w:rPr>
              <w:t xml:space="preserve">Mise à jour de </w:t>
            </w:r>
            <w:r w:rsidR="0035279D" w:rsidRPr="00D05492">
              <w:rPr>
                <w:szCs w:val="18"/>
                <w:lang w:val="fr-FR"/>
              </w:rPr>
              <w:t>5.</w:t>
            </w:r>
            <w:r w:rsidR="00A66F5C" w:rsidRPr="00D05492">
              <w:rPr>
                <w:szCs w:val="18"/>
                <w:lang w:val="fr-FR"/>
              </w:rPr>
              <w:t xml:space="preserve"> </w:t>
            </w:r>
            <w:r w:rsidR="0035279D" w:rsidRPr="00D05492">
              <w:rPr>
                <w:szCs w:val="18"/>
                <w:lang w:val="fr-FR"/>
              </w:rPr>
              <w:t>Installation</w:t>
            </w:r>
          </w:p>
          <w:p w14:paraId="0313E0B5" w14:textId="3F1449F1" w:rsidR="0035279D" w:rsidRPr="00D05492" w:rsidRDefault="001509C1" w:rsidP="00A61226">
            <w:pPr>
              <w:pStyle w:val="BodytextUserManual"/>
              <w:spacing w:before="120" w:after="120"/>
              <w:ind w:left="0"/>
              <w:jc w:val="left"/>
              <w:rPr>
                <w:szCs w:val="18"/>
                <w:lang w:val="fr-FR"/>
              </w:rPr>
            </w:pPr>
            <w:r w:rsidRPr="00D05492">
              <w:rPr>
                <w:szCs w:val="18"/>
                <w:lang w:val="fr-FR"/>
              </w:rPr>
              <w:t xml:space="preserve">Ajout de </w:t>
            </w:r>
            <w:r w:rsidR="0035279D" w:rsidRPr="00D05492">
              <w:rPr>
                <w:szCs w:val="18"/>
                <w:lang w:val="fr-FR"/>
              </w:rPr>
              <w:t xml:space="preserve">6.3 </w:t>
            </w:r>
            <w:r w:rsidRPr="00D05492">
              <w:rPr>
                <w:szCs w:val="18"/>
                <w:lang w:val="fr-FR"/>
              </w:rPr>
              <w:t>Réponse à l'arrêt d'urgence</w:t>
            </w:r>
          </w:p>
          <w:p w14:paraId="2CA03302" w14:textId="05DA4326" w:rsidR="0035279D" w:rsidRPr="00D05492" w:rsidRDefault="001509C1" w:rsidP="00A61226">
            <w:pPr>
              <w:pStyle w:val="BodytextUserManual"/>
              <w:spacing w:before="120" w:after="120"/>
              <w:ind w:left="0"/>
              <w:jc w:val="left"/>
              <w:rPr>
                <w:szCs w:val="18"/>
                <w:lang w:val="fr-FR"/>
              </w:rPr>
            </w:pPr>
            <w:r w:rsidRPr="00D05492">
              <w:rPr>
                <w:szCs w:val="18"/>
                <w:lang w:val="fr-FR"/>
              </w:rPr>
              <w:t xml:space="preserve">Ajout de </w:t>
            </w:r>
            <w:r w:rsidR="0035279D" w:rsidRPr="00D05492">
              <w:rPr>
                <w:szCs w:val="18"/>
                <w:lang w:val="fr-FR"/>
              </w:rPr>
              <w:t xml:space="preserve">6.5 </w:t>
            </w:r>
            <w:r w:rsidRPr="00D05492">
              <w:rPr>
                <w:szCs w:val="18"/>
                <w:lang w:val="fr-FR"/>
              </w:rPr>
              <w:t>Configuration de la plateforme Cloud</w:t>
            </w:r>
          </w:p>
        </w:tc>
      </w:tr>
    </w:tbl>
    <w:p w14:paraId="214A6BE9" w14:textId="60760B9A" w:rsidR="00467A6B" w:rsidRPr="00D05492" w:rsidRDefault="00467A6B" w:rsidP="00A61226">
      <w:pPr>
        <w:pStyle w:val="EN"/>
        <w:spacing w:line="240" w:lineRule="auto"/>
        <w:rPr>
          <w:rFonts w:eastAsia="宋体"/>
          <w:lang w:val="fr-FR"/>
        </w:rPr>
      </w:pPr>
    </w:p>
    <w:p w14:paraId="76EFFD7C" w14:textId="77777777" w:rsidR="00467A6B" w:rsidRPr="00D05492" w:rsidRDefault="00467A6B" w:rsidP="00A61226">
      <w:pPr>
        <w:spacing w:beforeLines="50" w:afterLines="50" w:line="240" w:lineRule="auto"/>
        <w:rPr>
          <w:rFonts w:eastAsia="宋体"/>
          <w:lang w:val="fr-FR"/>
        </w:rPr>
        <w:sectPr w:rsidR="00467A6B" w:rsidRPr="00D05492" w:rsidSect="00D26989">
          <w:pgSz w:w="8392" w:h="11907"/>
          <w:pgMar w:top="567" w:right="567" w:bottom="567" w:left="567" w:header="0" w:footer="340" w:gutter="0"/>
          <w:pgNumType w:start="1"/>
          <w:cols w:space="720"/>
          <w:docGrid w:linePitch="245"/>
        </w:sectPr>
      </w:pPr>
    </w:p>
    <w:p w14:paraId="5172E1C0" w14:textId="51E3CA44" w:rsidR="00E96919" w:rsidRPr="00D05492" w:rsidRDefault="001509C1" w:rsidP="00A61226">
      <w:pPr>
        <w:pStyle w:val="10"/>
        <w:ind w:left="431" w:hanging="431"/>
        <w:rPr>
          <w:rFonts w:eastAsia="宋体"/>
          <w:lang w:val="fr-FR"/>
        </w:rPr>
      </w:pPr>
      <w:bookmarkStart w:id="23" w:name="1.9_General_symbols_and_signal_words"/>
      <w:bookmarkStart w:id="24" w:name="_bookmark9"/>
      <w:bookmarkStart w:id="25" w:name="1.10_Special_symbols_for_warnings_and_da"/>
      <w:bookmarkStart w:id="26" w:name="_bookmark10"/>
      <w:bookmarkStart w:id="27" w:name="1.11_Related_documents"/>
      <w:bookmarkStart w:id="28" w:name="_bookmark11"/>
      <w:bookmarkStart w:id="29" w:name="1.12_Manufacturer_and_contact_data"/>
      <w:bookmarkStart w:id="30" w:name="_bookmark12"/>
      <w:bookmarkStart w:id="31" w:name="1.13_Abbreviations"/>
      <w:bookmarkStart w:id="32" w:name="_bookmark13"/>
      <w:bookmarkStart w:id="33" w:name="1.14_Terminology"/>
      <w:bookmarkStart w:id="34" w:name="_bookmark14"/>
      <w:bookmarkStart w:id="35" w:name="_Toc134462244"/>
      <w:bookmarkEnd w:id="23"/>
      <w:bookmarkEnd w:id="24"/>
      <w:bookmarkEnd w:id="25"/>
      <w:bookmarkEnd w:id="26"/>
      <w:bookmarkEnd w:id="27"/>
      <w:bookmarkEnd w:id="28"/>
      <w:bookmarkEnd w:id="29"/>
      <w:bookmarkEnd w:id="30"/>
      <w:bookmarkEnd w:id="31"/>
      <w:bookmarkEnd w:id="32"/>
      <w:bookmarkEnd w:id="33"/>
      <w:bookmarkEnd w:id="34"/>
      <w:r w:rsidRPr="00D05492">
        <w:rPr>
          <w:rFonts w:eastAsia="宋体"/>
          <w:lang w:val="fr-FR"/>
        </w:rPr>
        <w:lastRenderedPageBreak/>
        <w:t>Sécurité</w:t>
      </w:r>
      <w:bookmarkEnd w:id="35"/>
    </w:p>
    <w:p w14:paraId="1BD538A4" w14:textId="77777777" w:rsidR="00E96919" w:rsidRPr="00D05492" w:rsidRDefault="00E96919" w:rsidP="00A61226">
      <w:pPr>
        <w:pStyle w:val="2"/>
        <w:spacing w:before="240" w:afterLines="50" w:line="240" w:lineRule="auto"/>
        <w:ind w:left="578" w:hanging="578"/>
        <w:rPr>
          <w:rFonts w:eastAsia="宋体" w:cs="Arial"/>
          <w:lang w:val="fr-FR"/>
        </w:rPr>
      </w:pPr>
      <w:bookmarkStart w:id="36" w:name="_Toc134462245"/>
      <w:r w:rsidRPr="00D05492">
        <w:rPr>
          <w:rFonts w:eastAsia="宋体" w:cs="Arial"/>
          <w:lang w:val="fr-FR"/>
        </w:rPr>
        <w:t>Avertissements en matière de sécurité</w:t>
      </w:r>
      <w:bookmarkEnd w:id="36"/>
    </w:p>
    <w:p w14:paraId="5DEAB8AE" w14:textId="77777777" w:rsidR="00E96919" w:rsidRPr="00D05492" w:rsidRDefault="00E96919" w:rsidP="00A61226">
      <w:pPr>
        <w:pStyle w:val="af0"/>
        <w:numPr>
          <w:ilvl w:val="0"/>
          <w:numId w:val="12"/>
        </w:numPr>
        <w:spacing w:beforeLines="50" w:afterLines="50" w:line="240" w:lineRule="auto"/>
        <w:ind w:left="654"/>
        <w:rPr>
          <w:rFonts w:eastAsia="宋体"/>
          <w:lang w:val="fr-FR"/>
        </w:rPr>
      </w:pPr>
      <w:r w:rsidRPr="00D05492">
        <w:rPr>
          <w:rFonts w:eastAsia="宋体"/>
          <w:snapToGrid w:val="0"/>
          <w:lang w:val="fr-FR"/>
        </w:rPr>
        <w:t xml:space="preserve">Débranchez l'alimentation électrique du </w:t>
      </w:r>
      <w:proofErr w:type="spellStart"/>
      <w:r w:rsidRPr="00D05492">
        <w:rPr>
          <w:rFonts w:eastAsia="宋体"/>
          <w:snapToGrid w:val="0"/>
          <w:lang w:val="fr-FR"/>
        </w:rPr>
        <w:t>MaxiCharger</w:t>
      </w:r>
      <w:proofErr w:type="spellEnd"/>
      <w:r w:rsidRPr="00D05492">
        <w:rPr>
          <w:rFonts w:eastAsia="宋体"/>
          <w:snapToGrid w:val="0"/>
          <w:lang w:val="fr-FR"/>
        </w:rPr>
        <w:t xml:space="preserve"> pendant toute la procédure d'installation.</w:t>
      </w:r>
    </w:p>
    <w:p w14:paraId="10BBC188" w14:textId="77777777" w:rsidR="00E96919" w:rsidRPr="00D05492" w:rsidRDefault="00E96919" w:rsidP="00A61226">
      <w:pPr>
        <w:pStyle w:val="af0"/>
        <w:numPr>
          <w:ilvl w:val="0"/>
          <w:numId w:val="12"/>
        </w:numPr>
        <w:spacing w:beforeLines="50" w:afterLines="50" w:line="240" w:lineRule="auto"/>
        <w:ind w:left="654"/>
        <w:rPr>
          <w:rFonts w:eastAsia="宋体"/>
          <w:lang w:val="fr-FR"/>
        </w:rPr>
      </w:pPr>
      <w:r w:rsidRPr="00D05492">
        <w:rPr>
          <w:rFonts w:eastAsia="宋体"/>
          <w:lang w:val="fr-FR"/>
        </w:rPr>
        <w:t xml:space="preserve">La capacité de charge du réseau doit répondre aux exigences du </w:t>
      </w:r>
      <w:proofErr w:type="spellStart"/>
      <w:r w:rsidRPr="00D05492">
        <w:rPr>
          <w:rFonts w:eastAsia="宋体"/>
          <w:lang w:val="fr-FR"/>
        </w:rPr>
        <w:t>MaxiCharger</w:t>
      </w:r>
      <w:proofErr w:type="spellEnd"/>
      <w:r w:rsidRPr="00D05492">
        <w:rPr>
          <w:rFonts w:eastAsia="宋体"/>
          <w:lang w:val="fr-FR"/>
        </w:rPr>
        <w:t>.</w:t>
      </w:r>
    </w:p>
    <w:p w14:paraId="0DFC3B7A" w14:textId="77777777" w:rsidR="00E96919" w:rsidRPr="00D05492" w:rsidRDefault="00E96919" w:rsidP="00A61226">
      <w:pPr>
        <w:pStyle w:val="af0"/>
        <w:numPr>
          <w:ilvl w:val="0"/>
          <w:numId w:val="12"/>
        </w:numPr>
        <w:spacing w:beforeLines="50" w:afterLines="50" w:line="240" w:lineRule="auto"/>
        <w:ind w:left="654"/>
        <w:rPr>
          <w:rFonts w:eastAsia="宋体"/>
          <w:lang w:val="fr-FR"/>
        </w:rPr>
      </w:pPr>
      <w:r w:rsidRPr="00D05492">
        <w:rPr>
          <w:rFonts w:eastAsia="宋体"/>
          <w:lang w:val="fr-FR"/>
        </w:rPr>
        <w:t xml:space="preserve">Connectez le </w:t>
      </w:r>
      <w:proofErr w:type="spellStart"/>
      <w:r w:rsidRPr="00D05492">
        <w:rPr>
          <w:rFonts w:eastAsia="宋体"/>
          <w:lang w:val="fr-FR"/>
        </w:rPr>
        <w:t>MaxiCharger</w:t>
      </w:r>
      <w:proofErr w:type="spellEnd"/>
      <w:r w:rsidRPr="00D05492">
        <w:rPr>
          <w:rFonts w:eastAsia="宋体"/>
          <w:lang w:val="fr-FR"/>
        </w:rPr>
        <w:t xml:space="preserve"> à un système de câblage permanent, métallique et mis à la terre. Sinon, utilisez le conducteur de mise à la terre de l'équipement avec les conducteurs du circuit et connectez-le au terminal ou au fil de mise à la terre de l'équipement sur le produit.</w:t>
      </w:r>
    </w:p>
    <w:p w14:paraId="20826C39" w14:textId="77777777" w:rsidR="00E96919" w:rsidRPr="00D05492" w:rsidRDefault="00E96919" w:rsidP="00A61226">
      <w:pPr>
        <w:pStyle w:val="af0"/>
        <w:numPr>
          <w:ilvl w:val="0"/>
          <w:numId w:val="12"/>
        </w:numPr>
        <w:spacing w:beforeLines="50" w:afterLines="50" w:line="240" w:lineRule="auto"/>
        <w:ind w:left="654"/>
        <w:rPr>
          <w:rFonts w:eastAsia="宋体"/>
          <w:lang w:val="fr-FR"/>
        </w:rPr>
      </w:pPr>
      <w:r w:rsidRPr="00D05492">
        <w:rPr>
          <w:rFonts w:eastAsia="宋体"/>
          <w:lang w:val="fr-FR"/>
        </w:rPr>
        <w:t>Le personnel non qualifié doit garder une distance de sécurité pendant toute la procédure d'installation.</w:t>
      </w:r>
    </w:p>
    <w:p w14:paraId="467E8353" w14:textId="77777777" w:rsidR="00E96919" w:rsidRPr="00D05492" w:rsidRDefault="00E96919" w:rsidP="00A61226">
      <w:pPr>
        <w:pStyle w:val="af0"/>
        <w:numPr>
          <w:ilvl w:val="0"/>
          <w:numId w:val="12"/>
        </w:numPr>
        <w:spacing w:beforeLines="50" w:afterLines="50" w:line="240" w:lineRule="auto"/>
        <w:ind w:left="654"/>
        <w:rPr>
          <w:rFonts w:eastAsia="宋体"/>
          <w:lang w:val="fr-FR"/>
        </w:rPr>
      </w:pPr>
      <w:r w:rsidRPr="00D05492">
        <w:rPr>
          <w:rFonts w:eastAsia="宋体"/>
          <w:lang w:val="fr-FR"/>
        </w:rPr>
        <w:t xml:space="preserve">Les connexions au </w:t>
      </w:r>
      <w:proofErr w:type="spellStart"/>
      <w:r w:rsidRPr="00D05492">
        <w:rPr>
          <w:rFonts w:eastAsia="宋体"/>
          <w:lang w:val="fr-FR"/>
        </w:rPr>
        <w:t>MaxiCharger</w:t>
      </w:r>
      <w:proofErr w:type="spellEnd"/>
      <w:r w:rsidRPr="00D05492">
        <w:rPr>
          <w:rFonts w:eastAsia="宋体"/>
          <w:lang w:val="fr-FR"/>
        </w:rPr>
        <w:t xml:space="preserve"> doivent être conformes à toutes les règles locales applicables.</w:t>
      </w:r>
    </w:p>
    <w:p w14:paraId="7E80DEF7" w14:textId="77777777" w:rsidR="00E96919" w:rsidRPr="00D05492" w:rsidRDefault="00E96919" w:rsidP="00A61226">
      <w:pPr>
        <w:pStyle w:val="af0"/>
        <w:numPr>
          <w:ilvl w:val="0"/>
          <w:numId w:val="12"/>
        </w:numPr>
        <w:spacing w:beforeLines="50" w:afterLines="50" w:line="240" w:lineRule="auto"/>
        <w:ind w:left="654"/>
        <w:rPr>
          <w:rFonts w:eastAsia="宋体"/>
          <w:lang w:val="fr-FR"/>
        </w:rPr>
      </w:pPr>
      <w:r w:rsidRPr="00D05492">
        <w:rPr>
          <w:rFonts w:eastAsia="宋体"/>
          <w:lang w:val="fr-FR"/>
        </w:rPr>
        <w:t>N'utilisez que des fils électriques de calibre et d'isolation suffisants pour répondre aux besoins en courant nominal et en tension.</w:t>
      </w:r>
    </w:p>
    <w:p w14:paraId="30F6A570" w14:textId="77777777" w:rsidR="00E96919" w:rsidRPr="00D05492" w:rsidRDefault="00E96919" w:rsidP="00A61226">
      <w:pPr>
        <w:pStyle w:val="af0"/>
        <w:numPr>
          <w:ilvl w:val="0"/>
          <w:numId w:val="12"/>
        </w:numPr>
        <w:spacing w:beforeLines="50" w:afterLines="50" w:line="240" w:lineRule="auto"/>
        <w:ind w:left="654"/>
        <w:rPr>
          <w:rFonts w:eastAsia="宋体"/>
          <w:lang w:val="fr-FR"/>
        </w:rPr>
      </w:pPr>
      <w:r w:rsidRPr="00D05492">
        <w:rPr>
          <w:rFonts w:eastAsia="宋体"/>
          <w:lang w:val="fr-FR"/>
        </w:rPr>
        <w:t xml:space="preserve">Protégez le câblage à l'intérieur du </w:t>
      </w:r>
      <w:proofErr w:type="spellStart"/>
      <w:r w:rsidRPr="00D05492">
        <w:rPr>
          <w:rFonts w:eastAsia="宋体"/>
          <w:lang w:val="fr-FR"/>
        </w:rPr>
        <w:t>MaxiCharger</w:t>
      </w:r>
      <w:proofErr w:type="spellEnd"/>
      <w:r w:rsidRPr="00D05492">
        <w:rPr>
          <w:rFonts w:eastAsia="宋体"/>
          <w:lang w:val="fr-FR"/>
        </w:rPr>
        <w:t xml:space="preserve"> contre tout dommage et n'obstruez pas le câblage lors de l'entretien de l'armoire.</w:t>
      </w:r>
    </w:p>
    <w:p w14:paraId="569A5A05" w14:textId="6EC32964" w:rsidR="00A90FAC" w:rsidRPr="00D05492" w:rsidRDefault="001509C1" w:rsidP="00A61226">
      <w:pPr>
        <w:pStyle w:val="af0"/>
        <w:numPr>
          <w:ilvl w:val="0"/>
          <w:numId w:val="12"/>
        </w:numPr>
        <w:spacing w:beforeLines="20" w:before="48" w:afterLines="20" w:after="48" w:line="240" w:lineRule="auto"/>
        <w:ind w:left="654"/>
        <w:rPr>
          <w:rFonts w:eastAsia="宋体"/>
          <w:lang w:val="fr-FR"/>
        </w:rPr>
      </w:pPr>
      <w:r w:rsidRPr="00D05492">
        <w:rPr>
          <w:rFonts w:eastAsia="宋体"/>
          <w:lang w:val="fr-FR"/>
        </w:rPr>
        <w:t xml:space="preserve">Protégez </w:t>
      </w:r>
      <w:proofErr w:type="spellStart"/>
      <w:r w:rsidRPr="00D05492">
        <w:rPr>
          <w:rFonts w:eastAsia="宋体"/>
          <w:lang w:val="fr-FR"/>
        </w:rPr>
        <w:t>MaxiCharger</w:t>
      </w:r>
      <w:proofErr w:type="spellEnd"/>
      <w:r w:rsidRPr="00D05492">
        <w:rPr>
          <w:rFonts w:eastAsia="宋体"/>
          <w:lang w:val="fr-FR"/>
        </w:rPr>
        <w:t xml:space="preserve"> avec des dispositifs et des mesures de sécurité comme spécifié par les règles locales.</w:t>
      </w:r>
    </w:p>
    <w:p w14:paraId="7A7C5757" w14:textId="5CB379F4" w:rsidR="00A90FAC" w:rsidRPr="00D05492" w:rsidRDefault="001509C1" w:rsidP="00A61226">
      <w:pPr>
        <w:pStyle w:val="af0"/>
        <w:numPr>
          <w:ilvl w:val="0"/>
          <w:numId w:val="12"/>
        </w:numPr>
        <w:spacing w:beforeLines="20" w:before="48" w:afterLines="20" w:after="48" w:line="240" w:lineRule="auto"/>
        <w:ind w:left="654"/>
        <w:rPr>
          <w:rFonts w:eastAsia="宋体"/>
          <w:lang w:val="fr-FR"/>
        </w:rPr>
      </w:pPr>
      <w:r w:rsidRPr="00D05492">
        <w:rPr>
          <w:rFonts w:eastAsia="宋体"/>
          <w:lang w:val="fr-FR"/>
        </w:rPr>
        <w:t>N'installez ni n'utilisez cet appareil à proximité de matériaux, de produits chimiques ou de vapeurs inflammables, explosifs, agressifs ou combustibles.</w:t>
      </w:r>
    </w:p>
    <w:p w14:paraId="0F2FA988" w14:textId="7B088C04" w:rsidR="00A90FAC" w:rsidRPr="00D05492" w:rsidRDefault="001509C1" w:rsidP="00A61226">
      <w:pPr>
        <w:pStyle w:val="af0"/>
        <w:numPr>
          <w:ilvl w:val="0"/>
          <w:numId w:val="12"/>
        </w:numPr>
        <w:spacing w:beforeLines="20" w:before="48" w:afterLines="20" w:after="48" w:line="240" w:lineRule="auto"/>
        <w:ind w:left="654"/>
        <w:rPr>
          <w:rFonts w:eastAsia="宋体"/>
          <w:lang w:val="fr-FR"/>
        </w:rPr>
      </w:pPr>
      <w:r w:rsidRPr="00D05492">
        <w:rPr>
          <w:rFonts w:eastAsia="宋体"/>
          <w:lang w:val="fr-FR"/>
        </w:rPr>
        <w:t>Le cas échéant, installez un système d'alarme incendie à proximité de cet appareil afin de détecter les premiers départs de feu.</w:t>
      </w:r>
    </w:p>
    <w:p w14:paraId="328782E0" w14:textId="18DAE67A" w:rsidR="00A90FAC" w:rsidRPr="00D05492" w:rsidRDefault="000B5535" w:rsidP="00A61226">
      <w:pPr>
        <w:pStyle w:val="af0"/>
        <w:numPr>
          <w:ilvl w:val="0"/>
          <w:numId w:val="12"/>
        </w:numPr>
        <w:spacing w:beforeLines="20" w:before="48" w:afterLines="20" w:after="48" w:line="240" w:lineRule="auto"/>
        <w:ind w:left="654"/>
        <w:rPr>
          <w:rFonts w:eastAsia="宋体"/>
          <w:lang w:val="fr-FR"/>
        </w:rPr>
      </w:pPr>
      <w:r w:rsidRPr="00D05492">
        <w:rPr>
          <w:rFonts w:eastAsia="宋体"/>
          <w:b/>
          <w:lang w:val="fr-FR"/>
        </w:rPr>
        <w:t>En cas de contradiction entre les spécifications ou réglementations mentionnées dans le présent manuel et les règles locales, il convient de se référer à ces dernières.</w:t>
      </w:r>
    </w:p>
    <w:p w14:paraId="68F6F18E" w14:textId="7EAC38A5" w:rsidR="00A90FAC" w:rsidRPr="00D05492" w:rsidRDefault="000B5535" w:rsidP="00A61226">
      <w:pPr>
        <w:pStyle w:val="2"/>
        <w:spacing w:before="240" w:afterLines="50" w:line="240" w:lineRule="auto"/>
        <w:ind w:left="578" w:hanging="578"/>
        <w:rPr>
          <w:rFonts w:eastAsia="宋体" w:cs="Arial"/>
          <w:lang w:val="fr-FR"/>
        </w:rPr>
      </w:pPr>
      <w:bookmarkStart w:id="37" w:name="_Toc134462246"/>
      <w:r w:rsidRPr="00D05492">
        <w:rPr>
          <w:rFonts w:eastAsia="宋体" w:cs="Arial"/>
          <w:lang w:val="fr-FR"/>
        </w:rPr>
        <w:t>Instructions sur l'élimination</w:t>
      </w:r>
      <w:bookmarkEnd w:id="37"/>
    </w:p>
    <w:p w14:paraId="649DB2D8" w14:textId="2ED4BF59" w:rsidR="00A90FAC" w:rsidRPr="00D05492" w:rsidRDefault="000B5535" w:rsidP="00A61226">
      <w:pPr>
        <w:spacing w:beforeLines="20" w:before="48" w:afterLines="20" w:after="48" w:line="240" w:lineRule="auto"/>
        <w:ind w:left="234"/>
        <w:rPr>
          <w:rFonts w:eastAsia="宋体"/>
          <w:lang w:val="fr-FR"/>
        </w:rPr>
      </w:pPr>
      <w:r w:rsidRPr="00D05492">
        <w:rPr>
          <w:rFonts w:eastAsia="宋体"/>
          <w:lang w:val="fr-FR"/>
        </w:rPr>
        <w:t>Une manipulation incorrecte des déchets peut avoir un effet négatif sur l'environnement et la santé humaine en raison des substances dangereuses potentielles. Une élimination correcte de la borne de recharge peut faciliter la réutilisation et le recyclage des matériaux, ainsi que la protection de l'environnement.</w:t>
      </w:r>
    </w:p>
    <w:p w14:paraId="10E2F5A4" w14:textId="493DB33E" w:rsidR="00A90FAC" w:rsidRPr="00D05492" w:rsidRDefault="000B5535" w:rsidP="00A61226">
      <w:pPr>
        <w:pStyle w:val="af0"/>
        <w:numPr>
          <w:ilvl w:val="0"/>
          <w:numId w:val="59"/>
        </w:numPr>
        <w:spacing w:beforeLines="20" w:before="48" w:afterLines="20" w:after="48" w:line="240" w:lineRule="auto"/>
        <w:rPr>
          <w:rFonts w:eastAsia="宋体"/>
          <w:lang w:val="fr-FR"/>
        </w:rPr>
      </w:pPr>
      <w:r w:rsidRPr="00D05492">
        <w:rPr>
          <w:rFonts w:eastAsia="宋体"/>
          <w:lang w:val="fr-FR"/>
        </w:rPr>
        <w:t>Respectez les règles locales lors de l'élimination des pièces, des matériaux d'emballage ou de la borne de recharge.</w:t>
      </w:r>
    </w:p>
    <w:p w14:paraId="6DF66101" w14:textId="0C792796" w:rsidR="00A90FAC" w:rsidRPr="00D05492" w:rsidRDefault="000B5535" w:rsidP="00A61226">
      <w:pPr>
        <w:pStyle w:val="af0"/>
        <w:numPr>
          <w:ilvl w:val="0"/>
          <w:numId w:val="59"/>
        </w:numPr>
        <w:spacing w:beforeLines="20" w:before="48" w:afterLines="20" w:after="48" w:line="240" w:lineRule="auto"/>
        <w:rPr>
          <w:rFonts w:eastAsia="宋体"/>
          <w:lang w:val="fr-FR"/>
        </w:rPr>
      </w:pPr>
      <w:r w:rsidRPr="00D05492">
        <w:rPr>
          <w:rFonts w:eastAsia="宋体"/>
          <w:lang w:val="fr-FR"/>
        </w:rPr>
        <w:t>Mettez au rebut les équipements électriques et électroniques séparément, conformément à la directive</w:t>
      </w:r>
      <w:r w:rsidR="00B12BCD" w:rsidRPr="00D05492">
        <w:rPr>
          <w:rFonts w:eastAsia="宋体"/>
          <w:lang w:val="fr-FR"/>
        </w:rPr>
        <w:t xml:space="preserve"> </w:t>
      </w:r>
      <w:r w:rsidRPr="00D05492">
        <w:rPr>
          <w:rFonts w:eastAsia="宋体"/>
          <w:lang w:val="fr-FR"/>
        </w:rPr>
        <w:t>2012/19/U</w:t>
      </w:r>
      <w:r w:rsidR="00B12BCD" w:rsidRPr="00D05492">
        <w:rPr>
          <w:rFonts w:eastAsia="宋体"/>
          <w:lang w:val="fr-FR"/>
        </w:rPr>
        <w:t>E relative aux déchets d'équipements électriques et électroniques (DEEE)</w:t>
      </w:r>
      <w:r w:rsidRPr="00D05492">
        <w:rPr>
          <w:rFonts w:eastAsia="宋体"/>
          <w:lang w:val="fr-FR"/>
        </w:rPr>
        <w:t>.</w:t>
      </w:r>
    </w:p>
    <w:p w14:paraId="10424D28" w14:textId="75A03450" w:rsidR="00A90FAC" w:rsidRPr="00D05492" w:rsidRDefault="000B5535" w:rsidP="00A61226">
      <w:pPr>
        <w:pStyle w:val="af0"/>
        <w:numPr>
          <w:ilvl w:val="0"/>
          <w:numId w:val="59"/>
        </w:numPr>
        <w:spacing w:beforeLines="20" w:before="48" w:afterLines="20" w:after="48" w:line="240" w:lineRule="auto"/>
        <w:rPr>
          <w:rFonts w:eastAsia="宋体"/>
          <w:lang w:val="fr-FR"/>
        </w:rPr>
      </w:pPr>
      <w:r w:rsidRPr="00D05492">
        <w:rPr>
          <w:rFonts w:eastAsia="宋体"/>
          <w:lang w:val="fr-FR"/>
        </w:rPr>
        <w:t>Ne mélangez pas ou ne jetez pas la borne de recharge avec les ordures ménagères.</w:t>
      </w:r>
    </w:p>
    <w:p w14:paraId="480D73C7" w14:textId="396777FC" w:rsidR="00B67D5F" w:rsidRPr="00D05492" w:rsidRDefault="00E4523B" w:rsidP="00A61226">
      <w:pPr>
        <w:pStyle w:val="10"/>
        <w:ind w:left="431" w:hanging="431"/>
        <w:rPr>
          <w:rFonts w:eastAsia="宋体"/>
          <w:lang w:val="fr-FR"/>
        </w:rPr>
      </w:pPr>
      <w:bookmarkStart w:id="38" w:name="_Toc134462247"/>
      <w:r w:rsidRPr="00D05492">
        <w:rPr>
          <w:rFonts w:eastAsia="宋体"/>
          <w:lang w:val="fr-FR"/>
        </w:rPr>
        <w:lastRenderedPageBreak/>
        <w:t>Généralités</w:t>
      </w:r>
      <w:bookmarkEnd w:id="38"/>
    </w:p>
    <w:p w14:paraId="41C2104C" w14:textId="1D8DB97A" w:rsidR="00C5287C" w:rsidRPr="00D05492" w:rsidRDefault="00817B94" w:rsidP="00A61226">
      <w:pPr>
        <w:pStyle w:val="EN"/>
        <w:spacing w:line="240" w:lineRule="auto"/>
        <w:rPr>
          <w:rFonts w:eastAsia="宋体"/>
          <w:kern w:val="44"/>
          <w:lang w:val="fr-FR"/>
        </w:rPr>
      </w:pPr>
      <w:proofErr w:type="spellStart"/>
      <w:r w:rsidRPr="00D05492">
        <w:rPr>
          <w:rFonts w:eastAsia="宋体"/>
          <w:lang w:val="fr-FR"/>
        </w:rPr>
        <w:t>MaxiCharger</w:t>
      </w:r>
      <w:proofErr w:type="spellEnd"/>
      <w:r w:rsidRPr="00D05492">
        <w:rPr>
          <w:rFonts w:eastAsia="宋体"/>
          <w:lang w:val="fr-FR"/>
        </w:rPr>
        <w:t xml:space="preserve"> DC Compact est conçu pour charger les véhicules électriques (ci-après dénommés </w:t>
      </w:r>
      <w:r w:rsidR="00EC5D70" w:rsidRPr="00D05492">
        <w:rPr>
          <w:rFonts w:eastAsia="宋体"/>
          <w:lang w:val="fr-FR"/>
        </w:rPr>
        <w:t>VE</w:t>
      </w:r>
      <w:r w:rsidRPr="00D05492">
        <w:rPr>
          <w:rFonts w:eastAsia="宋体"/>
          <w:lang w:val="fr-FR"/>
        </w:rPr>
        <w:t>). Nos bornes de recharge offrent des solutions de recharge sûres, fiables, rapides et intelligentes.</w:t>
      </w:r>
    </w:p>
    <w:p w14:paraId="3D0833E2" w14:textId="34C0511E" w:rsidR="00FC7BDA" w:rsidRPr="00D05492" w:rsidRDefault="00817B94" w:rsidP="00A61226">
      <w:pPr>
        <w:pStyle w:val="EN"/>
        <w:spacing w:line="240" w:lineRule="auto"/>
        <w:rPr>
          <w:rFonts w:eastAsia="宋体"/>
          <w:lang w:val="fr-FR"/>
        </w:rPr>
      </w:pPr>
      <w:bookmarkStart w:id="39" w:name="3.1_Type_plate"/>
      <w:bookmarkStart w:id="40" w:name="_bookmark30"/>
      <w:bookmarkStart w:id="41" w:name="3.2_Intended_use"/>
      <w:bookmarkStart w:id="42" w:name="_bookmark31"/>
      <w:bookmarkEnd w:id="39"/>
      <w:bookmarkEnd w:id="40"/>
      <w:bookmarkEnd w:id="41"/>
      <w:bookmarkEnd w:id="42"/>
      <w:proofErr w:type="spellStart"/>
      <w:r w:rsidRPr="00D05492">
        <w:rPr>
          <w:rFonts w:eastAsia="宋体"/>
          <w:lang w:val="fr-FR"/>
        </w:rPr>
        <w:t>MaxiCharger</w:t>
      </w:r>
      <w:proofErr w:type="spellEnd"/>
      <w:r w:rsidRPr="00D05492">
        <w:rPr>
          <w:rFonts w:eastAsia="宋体"/>
          <w:lang w:val="fr-FR"/>
        </w:rPr>
        <w:t xml:space="preserve"> est destiné à la charge en courant continu des véhicules électriques et peut être utilisé à l'intérieur comme en plein air :</w:t>
      </w:r>
    </w:p>
    <w:p w14:paraId="082D8783" w14:textId="451AA5CE" w:rsidR="00FC7BDA" w:rsidRPr="00D05492" w:rsidRDefault="00E4523B" w:rsidP="00A61226">
      <w:pPr>
        <w:pStyle w:val="EN"/>
        <w:numPr>
          <w:ilvl w:val="0"/>
          <w:numId w:val="52"/>
        </w:numPr>
        <w:spacing w:line="240" w:lineRule="auto"/>
        <w:rPr>
          <w:rFonts w:eastAsia="宋体"/>
          <w:lang w:val="fr-FR"/>
        </w:rPr>
      </w:pPr>
      <w:r w:rsidRPr="00D05492">
        <w:rPr>
          <w:rFonts w:eastAsia="宋体"/>
          <w:lang w:val="fr-FR"/>
        </w:rPr>
        <w:t>Flottes</w:t>
      </w:r>
    </w:p>
    <w:p w14:paraId="15D80ADE" w14:textId="59DC825E" w:rsidR="00FC7BDA" w:rsidRPr="00D05492" w:rsidRDefault="00E4523B" w:rsidP="00A61226">
      <w:pPr>
        <w:pStyle w:val="EN"/>
        <w:numPr>
          <w:ilvl w:val="0"/>
          <w:numId w:val="52"/>
        </w:numPr>
        <w:spacing w:line="240" w:lineRule="auto"/>
        <w:rPr>
          <w:rFonts w:eastAsia="宋体"/>
          <w:lang w:val="fr-FR"/>
        </w:rPr>
      </w:pPr>
      <w:r w:rsidRPr="00D05492">
        <w:rPr>
          <w:rFonts w:eastAsia="宋体"/>
          <w:lang w:val="fr-FR"/>
        </w:rPr>
        <w:t>Aires de repos sur les autoroutes</w:t>
      </w:r>
    </w:p>
    <w:p w14:paraId="00774179" w14:textId="1E02C738" w:rsidR="00FC7BDA" w:rsidRPr="00D05492" w:rsidRDefault="00A63C4C" w:rsidP="00A61226">
      <w:pPr>
        <w:pStyle w:val="EN"/>
        <w:numPr>
          <w:ilvl w:val="0"/>
          <w:numId w:val="52"/>
        </w:numPr>
        <w:spacing w:line="240" w:lineRule="auto"/>
        <w:rPr>
          <w:rFonts w:eastAsia="宋体"/>
          <w:lang w:val="fr-FR"/>
        </w:rPr>
      </w:pPr>
      <w:r w:rsidRPr="00D05492">
        <w:rPr>
          <w:rFonts w:eastAsia="宋体"/>
          <w:lang w:val="fr-FR"/>
        </w:rPr>
        <w:t>Parkings commerciaux</w:t>
      </w:r>
    </w:p>
    <w:p w14:paraId="2A040C69" w14:textId="7BC63A63" w:rsidR="004107F2" w:rsidRPr="00D05492" w:rsidRDefault="00A63C4C" w:rsidP="00A61226">
      <w:pPr>
        <w:pStyle w:val="EN"/>
        <w:numPr>
          <w:ilvl w:val="0"/>
          <w:numId w:val="52"/>
        </w:numPr>
        <w:spacing w:line="240" w:lineRule="auto"/>
        <w:rPr>
          <w:rFonts w:eastAsia="宋体"/>
          <w:lang w:val="fr-FR"/>
        </w:rPr>
      </w:pPr>
      <w:r w:rsidRPr="00D05492">
        <w:rPr>
          <w:rFonts w:eastAsia="宋体"/>
          <w:lang w:val="fr-FR"/>
        </w:rPr>
        <w:t>Autres lieux</w:t>
      </w:r>
    </w:p>
    <w:p w14:paraId="6084EAA9" w14:textId="00A679FA" w:rsidR="00E52FAA" w:rsidRPr="00D05492" w:rsidRDefault="00E52FAA" w:rsidP="00A61226">
      <w:pPr>
        <w:pStyle w:val="NOTE0"/>
        <w:spacing w:beforeLines="50" w:before="120" w:afterLines="50" w:after="120" w:line="240" w:lineRule="auto"/>
        <w:ind w:left="284"/>
        <w:rPr>
          <w:rFonts w:eastAsia="宋体" w:cs="Arial"/>
          <w:b/>
          <w:lang w:val="fr-FR"/>
        </w:rPr>
      </w:pPr>
      <w:r w:rsidRPr="00D05492">
        <w:rPr>
          <w:rFonts w:eastAsia="宋体" w:cs="Arial"/>
          <w:b/>
          <w:noProof/>
          <w:snapToGrid/>
        </w:rPr>
        <w:drawing>
          <wp:anchor distT="0" distB="0" distL="114300" distR="114300" simplePos="0" relativeHeight="252136448" behindDoc="0" locked="0" layoutInCell="1" allowOverlap="1" wp14:anchorId="39B3848F" wp14:editId="18DB993F">
            <wp:simplePos x="0" y="0"/>
            <wp:positionH relativeFrom="leftMargin">
              <wp:posOffset>350520</wp:posOffset>
            </wp:positionH>
            <wp:positionV relativeFrom="paragraph">
              <wp:posOffset>24130</wp:posOffset>
            </wp:positionV>
            <wp:extent cx="161925" cy="145415"/>
            <wp:effectExtent l="0" t="0" r="9525" b="698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危险.jpg"/>
                    <pic:cNvPicPr/>
                  </pic:nvPicPr>
                  <pic:blipFill>
                    <a:blip r:embed="rId13">
                      <a:extLst>
                        <a:ext uri="{28A0092B-C50C-407E-A947-70E740481C1C}">
                          <a14:useLocalDpi xmlns:a14="http://schemas.microsoft.com/office/drawing/2010/main" val="0"/>
                        </a:ext>
                      </a:extLst>
                    </a:blip>
                    <a:stretch>
                      <a:fillRect/>
                    </a:stretch>
                  </pic:blipFill>
                  <pic:spPr>
                    <a:xfrm>
                      <a:off x="0" y="0"/>
                      <a:ext cx="161925" cy="145415"/>
                    </a:xfrm>
                    <a:prstGeom prst="rect">
                      <a:avLst/>
                    </a:prstGeom>
                  </pic:spPr>
                </pic:pic>
              </a:graphicData>
            </a:graphic>
          </wp:anchor>
        </w:drawing>
      </w:r>
      <w:r w:rsidRPr="00D05492">
        <w:rPr>
          <w:rFonts w:eastAsia="宋体" w:cs="Arial"/>
          <w:b/>
          <w:lang w:val="fr-FR"/>
        </w:rPr>
        <w:t>DANGER</w:t>
      </w:r>
    </w:p>
    <w:p w14:paraId="0DBD04F7" w14:textId="636D0904" w:rsidR="00225364" w:rsidRPr="00D05492" w:rsidRDefault="00A63C4C" w:rsidP="00A61226">
      <w:pPr>
        <w:pStyle w:val="NOTE0"/>
        <w:numPr>
          <w:ilvl w:val="0"/>
          <w:numId w:val="34"/>
        </w:numPr>
        <w:spacing w:beforeLines="50" w:before="120" w:afterLines="50" w:after="120" w:line="240" w:lineRule="auto"/>
        <w:rPr>
          <w:rFonts w:eastAsia="宋体" w:cs="Arial"/>
          <w:lang w:val="fr-FR"/>
        </w:rPr>
      </w:pPr>
      <w:r w:rsidRPr="00D05492">
        <w:rPr>
          <w:rFonts w:eastAsia="宋体" w:cs="Arial"/>
          <w:lang w:val="fr-FR"/>
        </w:rPr>
        <w:t>Ne faites pas fonctionner l'équipement d'une manière autre que celle décrite dans ce manuel ou dans d'autres documents connexes. Le non-respect des instructions peut entraîner des blessures corporelles et/ou des dommages matériels.</w:t>
      </w:r>
    </w:p>
    <w:p w14:paraId="060F8B43" w14:textId="6B547777" w:rsidR="00E52FAA" w:rsidRPr="00D05492" w:rsidRDefault="00A63C4C" w:rsidP="00A61226">
      <w:pPr>
        <w:pStyle w:val="NOTE0"/>
        <w:numPr>
          <w:ilvl w:val="0"/>
          <w:numId w:val="34"/>
        </w:numPr>
        <w:spacing w:beforeLines="50" w:before="120" w:afterLines="50" w:after="120" w:line="240" w:lineRule="auto"/>
        <w:rPr>
          <w:rFonts w:eastAsia="宋体" w:cs="Arial"/>
          <w:lang w:val="fr-FR"/>
        </w:rPr>
      </w:pPr>
      <w:r w:rsidRPr="00D05492">
        <w:rPr>
          <w:rFonts w:eastAsia="宋体" w:cs="Arial"/>
          <w:lang w:val="fr-FR"/>
        </w:rPr>
        <w:t xml:space="preserve">N'utilisez le </w:t>
      </w:r>
      <w:proofErr w:type="spellStart"/>
      <w:r w:rsidRPr="00D05492">
        <w:rPr>
          <w:rFonts w:eastAsia="宋体" w:cs="Arial"/>
          <w:lang w:val="fr-FR"/>
        </w:rPr>
        <w:t>MaxiCharger</w:t>
      </w:r>
      <w:proofErr w:type="spellEnd"/>
      <w:r w:rsidRPr="00D05492">
        <w:rPr>
          <w:rFonts w:eastAsia="宋体" w:cs="Arial"/>
          <w:lang w:val="fr-FR"/>
        </w:rPr>
        <w:t xml:space="preserve"> que comme prévu.</w:t>
      </w:r>
    </w:p>
    <w:p w14:paraId="4AE73AC6" w14:textId="2DA0714C" w:rsidR="00225364" w:rsidRPr="00D05492" w:rsidRDefault="00D1133C" w:rsidP="00A61226">
      <w:pPr>
        <w:pStyle w:val="NOTE"/>
        <w:spacing w:beforeLines="50" w:before="120" w:afterLines="50" w:after="120" w:line="240" w:lineRule="auto"/>
        <w:rPr>
          <w:rFonts w:eastAsia="宋体"/>
          <w:b/>
          <w:snapToGrid w:val="0"/>
          <w:lang w:val="fr-FR"/>
        </w:rPr>
      </w:pPr>
      <w:r w:rsidRPr="00D05492">
        <w:rPr>
          <w:rFonts w:eastAsia="宋体"/>
        </w:rPr>
        <w:drawing>
          <wp:anchor distT="0" distB="0" distL="114300" distR="114300" simplePos="0" relativeHeight="252620800" behindDoc="0" locked="0" layoutInCell="1" allowOverlap="1" wp14:anchorId="20FEF451" wp14:editId="579C9595">
            <wp:simplePos x="0" y="0"/>
            <wp:positionH relativeFrom="margin">
              <wp:align>left</wp:align>
            </wp:positionH>
            <wp:positionV relativeFrom="paragraph">
              <wp:posOffset>6985</wp:posOffset>
            </wp:positionV>
            <wp:extent cx="145415" cy="145415"/>
            <wp:effectExtent l="0" t="0" r="6985" b="6985"/>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225364" w:rsidRPr="00D05492">
        <w:rPr>
          <w:rFonts w:eastAsia="宋体"/>
          <w:b/>
          <w:snapToGrid w:val="0"/>
          <w:lang w:val="fr-FR"/>
        </w:rPr>
        <w:t>NOTE</w:t>
      </w:r>
    </w:p>
    <w:p w14:paraId="6997AF97" w14:textId="42DB0179" w:rsidR="00E52FAA" w:rsidRPr="00D05492" w:rsidRDefault="00A63C4C" w:rsidP="00A61226">
      <w:pPr>
        <w:pStyle w:val="NOTE"/>
        <w:spacing w:beforeLines="50" w:before="120" w:afterLines="50" w:after="120" w:line="240" w:lineRule="auto"/>
        <w:rPr>
          <w:rFonts w:eastAsia="宋体"/>
          <w:snapToGrid w:val="0"/>
          <w:lang w:val="fr-FR"/>
        </w:rPr>
      </w:pPr>
      <w:r w:rsidRPr="00D05492">
        <w:rPr>
          <w:rFonts w:eastAsia="宋体"/>
          <w:snapToGrid w:val="0"/>
          <w:lang w:val="fr-FR"/>
        </w:rPr>
        <w:t>Les images et illustrations présentées dans ce manuel peuvent différer légèrement du produit réel.</w:t>
      </w:r>
    </w:p>
    <w:p w14:paraId="326A2B94" w14:textId="6DD63712" w:rsidR="004107F2" w:rsidRPr="00D05492" w:rsidRDefault="00A63C4C" w:rsidP="00A61226">
      <w:pPr>
        <w:pStyle w:val="EN"/>
        <w:spacing w:line="240" w:lineRule="auto"/>
        <w:rPr>
          <w:rFonts w:eastAsia="宋体"/>
          <w:lang w:val="fr-FR"/>
        </w:rPr>
      </w:pPr>
      <w:r w:rsidRPr="00D05492">
        <w:rPr>
          <w:rFonts w:eastAsia="宋体"/>
          <w:lang w:val="fr-FR"/>
        </w:rPr>
        <w:t xml:space="preserve">Ce manuel vous expliquera comment installer et utiliser le </w:t>
      </w:r>
      <w:proofErr w:type="spellStart"/>
      <w:r w:rsidRPr="00D05492">
        <w:rPr>
          <w:rFonts w:eastAsia="宋体"/>
          <w:lang w:val="fr-FR"/>
        </w:rPr>
        <w:t>MaxiCharger</w:t>
      </w:r>
      <w:proofErr w:type="spellEnd"/>
      <w:r w:rsidRPr="00D05492">
        <w:rPr>
          <w:rFonts w:eastAsia="宋体"/>
          <w:lang w:val="fr-FR"/>
        </w:rPr>
        <w:t>.</w:t>
      </w:r>
    </w:p>
    <w:p w14:paraId="2058B0A8" w14:textId="77777777" w:rsidR="008F3E23" w:rsidRPr="00D05492" w:rsidRDefault="008F3E23" w:rsidP="00A61226">
      <w:pPr>
        <w:spacing w:beforeLines="50" w:afterLines="50" w:line="240" w:lineRule="auto"/>
        <w:rPr>
          <w:rFonts w:eastAsia="宋体"/>
          <w:lang w:val="fr-FR"/>
        </w:rPr>
      </w:pPr>
      <w:bookmarkStart w:id="43" w:name="3.3_Working_principles"/>
      <w:bookmarkStart w:id="44" w:name="_bookmark32"/>
      <w:bookmarkStart w:id="45" w:name="3.4_Overview"/>
      <w:bookmarkStart w:id="46" w:name="_bookmark35"/>
      <w:bookmarkStart w:id="47" w:name="3.4.1_Overview_of_the_system"/>
      <w:bookmarkStart w:id="48" w:name="_bookmark36"/>
      <w:bookmarkStart w:id="49" w:name="_Ref101876619"/>
      <w:bookmarkStart w:id="50" w:name="_Toc101951996"/>
      <w:bookmarkEnd w:id="43"/>
      <w:bookmarkEnd w:id="44"/>
      <w:bookmarkEnd w:id="45"/>
      <w:bookmarkEnd w:id="46"/>
      <w:bookmarkEnd w:id="47"/>
      <w:bookmarkEnd w:id="48"/>
    </w:p>
    <w:p w14:paraId="582E4A7B" w14:textId="1C706ED5" w:rsidR="0020019A" w:rsidRPr="00D05492" w:rsidRDefault="0020019A" w:rsidP="00A61226">
      <w:pPr>
        <w:spacing w:beforeLines="50" w:afterLines="50" w:line="240" w:lineRule="auto"/>
        <w:rPr>
          <w:rFonts w:eastAsia="宋体"/>
          <w:lang w:val="fr-FR"/>
        </w:rPr>
        <w:sectPr w:rsidR="0020019A" w:rsidRPr="00D05492" w:rsidSect="00D26989">
          <w:pgSz w:w="8392" w:h="11907"/>
          <w:pgMar w:top="567" w:right="567" w:bottom="567" w:left="567" w:header="0" w:footer="340" w:gutter="0"/>
          <w:cols w:space="720"/>
          <w:docGrid w:linePitch="245"/>
        </w:sectPr>
      </w:pPr>
    </w:p>
    <w:p w14:paraId="3568C742" w14:textId="7A8D424C" w:rsidR="005D5A73" w:rsidRPr="00D05492" w:rsidRDefault="00A63C4C" w:rsidP="00A61226">
      <w:pPr>
        <w:pStyle w:val="2"/>
        <w:spacing w:before="240" w:afterLines="50" w:line="240" w:lineRule="auto"/>
        <w:ind w:left="578" w:hanging="578"/>
        <w:rPr>
          <w:rFonts w:eastAsia="宋体" w:cs="Arial"/>
          <w:lang w:val="fr-FR"/>
        </w:rPr>
      </w:pPr>
      <w:bookmarkStart w:id="51" w:name="_Toc134462248"/>
      <w:bookmarkEnd w:id="49"/>
      <w:bookmarkEnd w:id="50"/>
      <w:r w:rsidRPr="00D05492">
        <w:rPr>
          <w:rFonts w:eastAsia="宋体" w:cs="Arial"/>
          <w:lang w:val="fr-FR"/>
        </w:rPr>
        <w:lastRenderedPageBreak/>
        <w:t>Aperçu du produit (extérieur)</w:t>
      </w:r>
      <w:bookmarkEnd w:id="51"/>
    </w:p>
    <w:tbl>
      <w:tblPr>
        <w:tblStyle w:val="af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4413"/>
      </w:tblGrid>
      <w:tr w:rsidR="00951AFF" w:rsidRPr="00D05492" w14:paraId="37558C2C" w14:textId="77777777" w:rsidTr="00AF66B3">
        <w:tc>
          <w:tcPr>
            <w:tcW w:w="2835" w:type="dxa"/>
          </w:tcPr>
          <w:p w14:paraId="21274FAD" w14:textId="183565E8" w:rsidR="00951AFF" w:rsidRPr="00D05492" w:rsidRDefault="00951AFF" w:rsidP="00A61226">
            <w:pPr>
              <w:spacing w:beforeLines="50" w:before="120" w:afterLines="50" w:after="120"/>
              <w:ind w:left="0"/>
              <w:jc w:val="left"/>
              <w:rPr>
                <w:rFonts w:eastAsia="宋体"/>
                <w:lang w:val="fr-FR"/>
              </w:rPr>
            </w:pPr>
            <w:bookmarkStart w:id="52" w:name="_Ref103185500"/>
            <w:bookmarkStart w:id="53" w:name="_Ref103869934"/>
            <w:bookmarkStart w:id="54" w:name="_Toc106900392"/>
            <w:bookmarkStart w:id="55" w:name="_Toc106983264"/>
            <w:r w:rsidRPr="00D05492">
              <w:rPr>
                <w:rFonts w:eastAsia="宋体"/>
                <w:noProof/>
              </w:rPr>
              <w:drawing>
                <wp:inline distT="0" distB="0" distL="0" distR="0" wp14:anchorId="53933857" wp14:editId="0BD06A5F">
                  <wp:extent cx="1629799" cy="2593074"/>
                  <wp:effectExtent l="0" t="0" r="889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0kW_正面图.jpg"/>
                          <pic:cNvPicPr/>
                        </pic:nvPicPr>
                        <pic:blipFill>
                          <a:blip r:embed="rId15">
                            <a:grayscl/>
                            <a:extLst>
                              <a:ext uri="{28A0092B-C50C-407E-A947-70E740481C1C}">
                                <a14:useLocalDpi xmlns:a14="http://schemas.microsoft.com/office/drawing/2010/main" val="0"/>
                              </a:ext>
                            </a:extLst>
                          </a:blip>
                          <a:stretch>
                            <a:fillRect/>
                          </a:stretch>
                        </pic:blipFill>
                        <pic:spPr>
                          <a:xfrm>
                            <a:off x="0" y="0"/>
                            <a:ext cx="1632569" cy="2597481"/>
                          </a:xfrm>
                          <a:prstGeom prst="rect">
                            <a:avLst/>
                          </a:prstGeom>
                        </pic:spPr>
                      </pic:pic>
                    </a:graphicData>
                  </a:graphic>
                </wp:inline>
              </w:drawing>
            </w:r>
            <w:bookmarkEnd w:id="52"/>
            <w:bookmarkEnd w:id="53"/>
            <w:bookmarkEnd w:id="54"/>
            <w:bookmarkEnd w:id="55"/>
          </w:p>
        </w:tc>
        <w:tc>
          <w:tcPr>
            <w:tcW w:w="4413" w:type="dxa"/>
          </w:tcPr>
          <w:p w14:paraId="40D25A12" w14:textId="42FA2233" w:rsidR="00951AFF" w:rsidRPr="00D05492" w:rsidRDefault="00817B94" w:rsidP="00A61226">
            <w:pPr>
              <w:pStyle w:val="af0"/>
              <w:numPr>
                <w:ilvl w:val="0"/>
                <w:numId w:val="43"/>
              </w:numPr>
              <w:spacing w:beforeLines="50" w:before="120" w:afterLines="50" w:after="120"/>
              <w:ind w:left="930"/>
              <w:rPr>
                <w:rFonts w:eastAsia="宋体"/>
                <w:lang w:val="fr-FR"/>
              </w:rPr>
            </w:pPr>
            <w:r w:rsidRPr="00D05492">
              <w:rPr>
                <w:rFonts w:eastAsia="宋体"/>
                <w:lang w:val="fr-FR"/>
              </w:rPr>
              <w:t>Capteur de lumière ambiante</w:t>
            </w:r>
          </w:p>
          <w:p w14:paraId="60D63CF4" w14:textId="77777777" w:rsidR="00951AFF" w:rsidRPr="00D05492" w:rsidRDefault="00951AFF" w:rsidP="00A61226">
            <w:pPr>
              <w:pStyle w:val="af0"/>
              <w:numPr>
                <w:ilvl w:val="0"/>
                <w:numId w:val="43"/>
              </w:numPr>
              <w:spacing w:beforeLines="50" w:before="120" w:afterLines="50" w:after="120"/>
              <w:rPr>
                <w:rFonts w:eastAsia="宋体"/>
                <w:lang w:val="fr-FR"/>
              </w:rPr>
            </w:pPr>
            <w:r w:rsidRPr="00D05492">
              <w:rPr>
                <w:rFonts w:eastAsia="宋体"/>
                <w:lang w:val="fr-FR"/>
              </w:rPr>
              <w:t>Écran tactile</w:t>
            </w:r>
          </w:p>
          <w:p w14:paraId="15ED435F" w14:textId="29BA7085" w:rsidR="00951AFF" w:rsidRPr="00D05492" w:rsidRDefault="00A66F5C" w:rsidP="00A61226">
            <w:pPr>
              <w:pStyle w:val="af0"/>
              <w:numPr>
                <w:ilvl w:val="0"/>
                <w:numId w:val="43"/>
              </w:numPr>
              <w:spacing w:beforeLines="50" w:before="120" w:afterLines="50" w:after="120"/>
              <w:rPr>
                <w:rFonts w:eastAsia="宋体"/>
                <w:lang w:val="fr-FR"/>
              </w:rPr>
            </w:pPr>
            <w:r w:rsidRPr="00D05492">
              <w:rPr>
                <w:rFonts w:eastAsia="宋体"/>
                <w:lang w:val="fr-FR"/>
              </w:rPr>
              <w:t>Lecteur de carte RFID</w:t>
            </w:r>
          </w:p>
          <w:p w14:paraId="4A3E481C" w14:textId="77777777" w:rsidR="00951AFF" w:rsidRPr="00D05492" w:rsidRDefault="00951AFF" w:rsidP="00A61226">
            <w:pPr>
              <w:pStyle w:val="af0"/>
              <w:numPr>
                <w:ilvl w:val="0"/>
                <w:numId w:val="43"/>
              </w:numPr>
              <w:spacing w:beforeLines="50" w:before="120" w:afterLines="50" w:after="120"/>
              <w:rPr>
                <w:rFonts w:eastAsia="宋体"/>
                <w:lang w:val="fr-FR"/>
              </w:rPr>
            </w:pPr>
            <w:r w:rsidRPr="00D05492">
              <w:rPr>
                <w:rFonts w:eastAsia="宋体"/>
                <w:lang w:val="fr-FR"/>
              </w:rPr>
              <w:t>Dispositif de paiement POS (facultatif)</w:t>
            </w:r>
          </w:p>
          <w:p w14:paraId="526147A4" w14:textId="77777777" w:rsidR="00951AFF" w:rsidRPr="00D05492" w:rsidRDefault="00951AFF" w:rsidP="00A61226">
            <w:pPr>
              <w:pStyle w:val="af0"/>
              <w:numPr>
                <w:ilvl w:val="0"/>
                <w:numId w:val="43"/>
              </w:numPr>
              <w:spacing w:beforeLines="50" w:before="120" w:afterLines="50" w:after="120"/>
              <w:rPr>
                <w:rFonts w:eastAsia="宋体"/>
                <w:lang w:val="fr-FR"/>
              </w:rPr>
            </w:pPr>
            <w:r w:rsidRPr="00D05492">
              <w:rPr>
                <w:rFonts w:eastAsia="宋体"/>
                <w:lang w:val="fr-FR"/>
              </w:rPr>
              <w:t>Câble de chargement VE</w:t>
            </w:r>
          </w:p>
          <w:p w14:paraId="790646E0" w14:textId="77777777" w:rsidR="00951AFF" w:rsidRPr="00D05492" w:rsidRDefault="00951AFF" w:rsidP="00A61226">
            <w:pPr>
              <w:pStyle w:val="af0"/>
              <w:numPr>
                <w:ilvl w:val="0"/>
                <w:numId w:val="43"/>
              </w:numPr>
              <w:spacing w:beforeLines="50" w:before="120" w:afterLines="50" w:after="120"/>
              <w:rPr>
                <w:rFonts w:eastAsia="宋体"/>
                <w:lang w:val="fr-FR"/>
              </w:rPr>
            </w:pPr>
            <w:r w:rsidRPr="00D05492">
              <w:rPr>
                <w:rFonts w:eastAsia="宋体"/>
                <w:lang w:val="fr-FR"/>
              </w:rPr>
              <w:t>Port du câble Ethernet</w:t>
            </w:r>
          </w:p>
          <w:p w14:paraId="00D9F996" w14:textId="77777777" w:rsidR="00951AFF" w:rsidRPr="00D05492" w:rsidRDefault="00951AFF" w:rsidP="00A61226">
            <w:pPr>
              <w:pStyle w:val="af0"/>
              <w:numPr>
                <w:ilvl w:val="0"/>
                <w:numId w:val="43"/>
              </w:numPr>
              <w:spacing w:beforeLines="50" w:before="120" w:afterLines="50" w:after="120"/>
              <w:rPr>
                <w:rFonts w:eastAsia="宋体"/>
                <w:lang w:val="fr-FR"/>
              </w:rPr>
            </w:pPr>
            <w:r w:rsidRPr="00D05492">
              <w:rPr>
                <w:rFonts w:eastAsia="宋体"/>
                <w:lang w:val="fr-FR"/>
              </w:rPr>
              <w:t>Trou d'entrée AC</w:t>
            </w:r>
          </w:p>
          <w:p w14:paraId="4548ACDC" w14:textId="77777777" w:rsidR="00951AFF" w:rsidRPr="00D05492" w:rsidRDefault="00951AFF" w:rsidP="00A61226">
            <w:pPr>
              <w:pStyle w:val="af0"/>
              <w:numPr>
                <w:ilvl w:val="0"/>
                <w:numId w:val="43"/>
              </w:numPr>
              <w:spacing w:beforeLines="50" w:before="120" w:afterLines="50" w:after="120"/>
              <w:rPr>
                <w:rFonts w:eastAsia="宋体"/>
                <w:lang w:val="fr-FR"/>
              </w:rPr>
            </w:pPr>
            <w:r w:rsidRPr="00D05492">
              <w:rPr>
                <w:rFonts w:eastAsia="宋体"/>
                <w:lang w:val="fr-FR"/>
              </w:rPr>
              <w:t>Event — un à droite et un à gauche</w:t>
            </w:r>
          </w:p>
          <w:p w14:paraId="101C44B3" w14:textId="77777777" w:rsidR="00951AFF" w:rsidRPr="00D05492" w:rsidRDefault="00951AFF" w:rsidP="00A61226">
            <w:pPr>
              <w:pStyle w:val="af0"/>
              <w:numPr>
                <w:ilvl w:val="0"/>
                <w:numId w:val="43"/>
              </w:numPr>
              <w:spacing w:beforeLines="50" w:before="120" w:afterLines="50" w:after="120"/>
              <w:rPr>
                <w:rFonts w:eastAsia="宋体"/>
                <w:lang w:val="fr-FR"/>
              </w:rPr>
            </w:pPr>
            <w:r w:rsidRPr="00D05492">
              <w:rPr>
                <w:rFonts w:eastAsia="宋体"/>
                <w:lang w:val="fr-FR"/>
              </w:rPr>
              <w:t>Fente</w:t>
            </w:r>
          </w:p>
          <w:p w14:paraId="27843EA0" w14:textId="77777777" w:rsidR="00951AFF" w:rsidRPr="00D05492" w:rsidRDefault="00951AFF" w:rsidP="00A61226">
            <w:pPr>
              <w:pStyle w:val="af0"/>
              <w:numPr>
                <w:ilvl w:val="0"/>
                <w:numId w:val="43"/>
              </w:numPr>
              <w:spacing w:beforeLines="50" w:before="120" w:afterLines="50" w:after="120"/>
              <w:rPr>
                <w:rFonts w:eastAsia="宋体"/>
                <w:lang w:val="fr-FR"/>
              </w:rPr>
            </w:pPr>
            <w:r w:rsidRPr="00D05492">
              <w:rPr>
                <w:rFonts w:eastAsia="宋体"/>
                <w:lang w:val="fr-FR"/>
              </w:rPr>
              <w:t>Rainure</w:t>
            </w:r>
          </w:p>
          <w:p w14:paraId="1763516D" w14:textId="77777777" w:rsidR="00951AFF" w:rsidRPr="00D05492" w:rsidRDefault="00951AFF" w:rsidP="00A61226">
            <w:pPr>
              <w:pStyle w:val="af0"/>
              <w:numPr>
                <w:ilvl w:val="0"/>
                <w:numId w:val="43"/>
              </w:numPr>
              <w:spacing w:beforeLines="50" w:before="120" w:afterLines="50" w:after="120"/>
              <w:rPr>
                <w:rFonts w:eastAsia="宋体"/>
                <w:lang w:val="fr-FR"/>
              </w:rPr>
            </w:pPr>
            <w:r w:rsidRPr="00D05492">
              <w:rPr>
                <w:rFonts w:eastAsia="宋体"/>
                <w:lang w:val="fr-FR"/>
              </w:rPr>
              <w:t>Lunette</w:t>
            </w:r>
          </w:p>
          <w:p w14:paraId="7C287676" w14:textId="6D614A3D" w:rsidR="00951AFF" w:rsidRPr="00D05492" w:rsidRDefault="00951AFF" w:rsidP="00A61226">
            <w:pPr>
              <w:pStyle w:val="af0"/>
              <w:numPr>
                <w:ilvl w:val="0"/>
                <w:numId w:val="43"/>
              </w:numPr>
              <w:spacing w:beforeLines="50" w:before="120" w:afterLines="50" w:after="120"/>
              <w:rPr>
                <w:rFonts w:eastAsia="宋体"/>
                <w:lang w:val="fr-FR"/>
              </w:rPr>
            </w:pPr>
            <w:r w:rsidRPr="00D05492">
              <w:rPr>
                <w:rFonts w:eastAsia="宋体"/>
                <w:lang w:val="fr-FR"/>
              </w:rPr>
              <w:t>Poignée de levage</w:t>
            </w:r>
          </w:p>
        </w:tc>
      </w:tr>
    </w:tbl>
    <w:p w14:paraId="77982E5D" w14:textId="3B7CCC6B" w:rsidR="002637CB" w:rsidRPr="00D05492" w:rsidRDefault="002637CB" w:rsidP="00A61226">
      <w:pPr>
        <w:spacing w:beforeLines="50" w:afterLines="50" w:line="240" w:lineRule="auto"/>
        <w:ind w:left="0"/>
        <w:jc w:val="left"/>
        <w:rPr>
          <w:rFonts w:eastAsia="宋体"/>
          <w:lang w:val="fr-FR"/>
        </w:rPr>
      </w:pPr>
    </w:p>
    <w:p w14:paraId="10C8139E" w14:textId="395F99AC" w:rsidR="009D3249" w:rsidRPr="00D05492" w:rsidRDefault="0020019A" w:rsidP="00A61226">
      <w:pPr>
        <w:spacing w:beforeLines="50" w:afterLines="50" w:line="240" w:lineRule="auto"/>
        <w:rPr>
          <w:rFonts w:eastAsia="宋体"/>
          <w:lang w:val="fr-FR"/>
        </w:rPr>
      </w:pPr>
      <w:r w:rsidRPr="00D05492">
        <w:rPr>
          <w:rFonts w:eastAsia="宋体"/>
          <w:noProof/>
        </w:rPr>
        <w:drawing>
          <wp:inline distT="0" distB="0" distL="0" distR="0" wp14:anchorId="6475AA6C" wp14:editId="61D0E08B">
            <wp:extent cx="834886" cy="2475182"/>
            <wp:effectExtent l="0" t="0" r="3810" b="1905"/>
            <wp:docPr id="35" name="图片 35" descr="图片包含 表格&#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图片包含 表格&#10;&#10;描述已自动生成"/>
                    <pic:cNvPicPr/>
                  </pic:nvPicPr>
                  <pic:blipFill>
                    <a:blip r:embed="rId16">
                      <a:grayscl/>
                      <a:extLst>
                        <a:ext uri="{28A0092B-C50C-407E-A947-70E740481C1C}">
                          <a14:useLocalDpi xmlns:a14="http://schemas.microsoft.com/office/drawing/2010/main" val="0"/>
                        </a:ext>
                      </a:extLst>
                    </a:blip>
                    <a:stretch>
                      <a:fillRect/>
                    </a:stretch>
                  </pic:blipFill>
                  <pic:spPr>
                    <a:xfrm>
                      <a:off x="0" y="0"/>
                      <a:ext cx="834886" cy="2475182"/>
                    </a:xfrm>
                    <a:prstGeom prst="rect">
                      <a:avLst/>
                    </a:prstGeom>
                  </pic:spPr>
                </pic:pic>
              </a:graphicData>
            </a:graphic>
          </wp:inline>
        </w:drawing>
      </w:r>
      <w:r w:rsidRPr="00D05492">
        <w:rPr>
          <w:rFonts w:eastAsia="宋体"/>
          <w:lang w:val="fr-FR"/>
        </w:rPr>
        <w:t xml:space="preserve">  </w:t>
      </w:r>
      <w:r w:rsidRPr="00D05492">
        <w:rPr>
          <w:rFonts w:eastAsia="宋体"/>
          <w:noProof/>
        </w:rPr>
        <w:drawing>
          <wp:inline distT="0" distB="0" distL="0" distR="0" wp14:anchorId="4574D5BC" wp14:editId="26983B65">
            <wp:extent cx="1600835" cy="2376805"/>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0kW_背面图.jpg"/>
                    <pic:cNvPicPr/>
                  </pic:nvPicPr>
                  <pic:blipFill>
                    <a:blip r:embed="rId17">
                      <a:grayscl/>
                      <a:extLst>
                        <a:ext uri="{28A0092B-C50C-407E-A947-70E740481C1C}">
                          <a14:useLocalDpi xmlns:a14="http://schemas.microsoft.com/office/drawing/2010/main" val="0"/>
                        </a:ext>
                      </a:extLst>
                    </a:blip>
                    <a:stretch>
                      <a:fillRect/>
                    </a:stretch>
                  </pic:blipFill>
                  <pic:spPr>
                    <a:xfrm>
                      <a:off x="0" y="0"/>
                      <a:ext cx="1600835" cy="2376805"/>
                    </a:xfrm>
                    <a:prstGeom prst="rect">
                      <a:avLst/>
                    </a:prstGeom>
                  </pic:spPr>
                </pic:pic>
              </a:graphicData>
            </a:graphic>
          </wp:inline>
        </w:drawing>
      </w:r>
      <w:r w:rsidRPr="00D05492">
        <w:rPr>
          <w:rFonts w:eastAsia="宋体"/>
          <w:noProof/>
        </w:rPr>
        <w:drawing>
          <wp:inline distT="0" distB="0" distL="0" distR="0" wp14:anchorId="04B207A6" wp14:editId="3487C0A6">
            <wp:extent cx="1590309" cy="922351"/>
            <wp:effectExtent l="0" t="0" r="0" b="0"/>
            <wp:docPr id="62" name="图片 6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图示&#10;&#10;描述已自动生成"/>
                    <pic:cNvPicPr/>
                  </pic:nvPicPr>
                  <pic:blipFill>
                    <a:blip r:embed="rId18">
                      <a:grayscl/>
                      <a:extLst>
                        <a:ext uri="{28A0092B-C50C-407E-A947-70E740481C1C}">
                          <a14:useLocalDpi xmlns:a14="http://schemas.microsoft.com/office/drawing/2010/main" val="0"/>
                        </a:ext>
                      </a:extLst>
                    </a:blip>
                    <a:stretch>
                      <a:fillRect/>
                    </a:stretch>
                  </pic:blipFill>
                  <pic:spPr>
                    <a:xfrm>
                      <a:off x="0" y="0"/>
                      <a:ext cx="1593978" cy="924479"/>
                    </a:xfrm>
                    <a:prstGeom prst="rect">
                      <a:avLst/>
                    </a:prstGeom>
                  </pic:spPr>
                </pic:pic>
              </a:graphicData>
            </a:graphic>
          </wp:inline>
        </w:drawing>
      </w:r>
    </w:p>
    <w:p w14:paraId="7B021602" w14:textId="3ED0AA46" w:rsidR="0020019A" w:rsidRPr="00D05492" w:rsidRDefault="0020019A" w:rsidP="00A61226">
      <w:pPr>
        <w:spacing w:line="240" w:lineRule="auto"/>
        <w:rPr>
          <w:rFonts w:eastAsia="宋体"/>
          <w:bCs/>
          <w:kern w:val="2"/>
          <w:lang w:val="fr-FR"/>
        </w:rPr>
      </w:pPr>
      <w:r w:rsidRPr="00D05492">
        <w:rPr>
          <w:rFonts w:eastAsia="宋体"/>
          <w:lang w:val="fr-FR"/>
        </w:rPr>
        <w:br w:type="page"/>
      </w:r>
    </w:p>
    <w:p w14:paraId="093CB37A" w14:textId="353A55FB" w:rsidR="00953A43" w:rsidRPr="00D05492" w:rsidRDefault="005B4EDA" w:rsidP="00A61226">
      <w:pPr>
        <w:pStyle w:val="2"/>
        <w:spacing w:before="240" w:afterLines="50" w:line="240" w:lineRule="auto"/>
        <w:ind w:left="578" w:hanging="578"/>
        <w:rPr>
          <w:rFonts w:eastAsia="宋体" w:cs="Arial"/>
          <w:lang w:val="fr-FR"/>
        </w:rPr>
      </w:pPr>
      <w:bookmarkStart w:id="56" w:name="_Toc134462249"/>
      <w:r w:rsidRPr="00D05492">
        <w:rPr>
          <w:rFonts w:eastAsia="宋体" w:cs="Arial"/>
          <w:lang w:val="fr-FR"/>
        </w:rPr>
        <w:lastRenderedPageBreak/>
        <w:t>Aperçu du produit (intérieur)</w:t>
      </w:r>
      <w:bookmarkEnd w:id="56"/>
    </w:p>
    <w:p w14:paraId="0F8AF358" w14:textId="60A62A71" w:rsidR="00A44832" w:rsidRPr="00D05492" w:rsidRDefault="00A44832" w:rsidP="00A61226">
      <w:pPr>
        <w:pStyle w:val="EN"/>
        <w:spacing w:line="240" w:lineRule="auto"/>
        <w:rPr>
          <w:rFonts w:eastAsia="宋体"/>
          <w:lang w:val="fr-FR"/>
        </w:rPr>
      </w:pPr>
    </w:p>
    <w:tbl>
      <w:tblPr>
        <w:tblStyle w:val="af4"/>
        <w:tblW w:w="679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56"/>
        <w:gridCol w:w="3343"/>
      </w:tblGrid>
      <w:tr w:rsidR="00A44832" w:rsidRPr="00D05492" w14:paraId="03C3CD62" w14:textId="537C4AC4" w:rsidTr="005003A4">
        <w:trPr>
          <w:jc w:val="center"/>
        </w:trPr>
        <w:tc>
          <w:tcPr>
            <w:tcW w:w="3456" w:type="dxa"/>
            <w:vMerge w:val="restart"/>
            <w:vAlign w:val="center"/>
          </w:tcPr>
          <w:p w14:paraId="24AC33DA" w14:textId="722D9B88" w:rsidR="00A44832" w:rsidRPr="00D05492" w:rsidRDefault="00A44832" w:rsidP="00A61226">
            <w:pPr>
              <w:pStyle w:val="EN"/>
              <w:spacing w:before="120" w:after="120"/>
              <w:ind w:left="0"/>
              <w:jc w:val="center"/>
              <w:rPr>
                <w:rFonts w:eastAsia="宋体"/>
                <w:lang w:val="fr-FR"/>
              </w:rPr>
            </w:pPr>
            <w:r w:rsidRPr="00D05492">
              <w:rPr>
                <w:rFonts w:eastAsia="宋体"/>
                <w:noProof/>
              </w:rPr>
              <w:drawing>
                <wp:inline distT="0" distB="0" distL="0" distR="0" wp14:anchorId="5AB49F4C" wp14:editId="62E30277">
                  <wp:extent cx="2055478" cy="2775447"/>
                  <wp:effectExtent l="0" t="0" r="2540" b="635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欧标120kW直流桩关键器件透视图0.jpg"/>
                          <pic:cNvPicPr/>
                        </pic:nvPicPr>
                        <pic:blipFill>
                          <a:blip r:embed="rId19">
                            <a:extLst>
                              <a:ext uri="{28A0092B-C50C-407E-A947-70E740481C1C}">
                                <a14:useLocalDpi xmlns:a14="http://schemas.microsoft.com/office/drawing/2010/main" val="0"/>
                              </a:ext>
                            </a:extLst>
                          </a:blip>
                          <a:stretch>
                            <a:fillRect/>
                          </a:stretch>
                        </pic:blipFill>
                        <pic:spPr>
                          <a:xfrm>
                            <a:off x="0" y="0"/>
                            <a:ext cx="2059386" cy="2780724"/>
                          </a:xfrm>
                          <a:prstGeom prst="rect">
                            <a:avLst/>
                          </a:prstGeom>
                        </pic:spPr>
                      </pic:pic>
                    </a:graphicData>
                  </a:graphic>
                </wp:inline>
              </w:drawing>
            </w:r>
          </w:p>
        </w:tc>
        <w:tc>
          <w:tcPr>
            <w:tcW w:w="3343" w:type="dxa"/>
          </w:tcPr>
          <w:p w14:paraId="624D27DA" w14:textId="5EF37DFB" w:rsidR="00A44832" w:rsidRPr="00D05492" w:rsidRDefault="00817B94" w:rsidP="00A61226">
            <w:pPr>
              <w:pStyle w:val="EN"/>
              <w:numPr>
                <w:ilvl w:val="0"/>
                <w:numId w:val="56"/>
              </w:numPr>
              <w:spacing w:before="120" w:after="120"/>
              <w:rPr>
                <w:rFonts w:eastAsia="宋体"/>
                <w:lang w:val="fr-FR"/>
              </w:rPr>
            </w:pPr>
            <w:r w:rsidRPr="00D05492">
              <w:rPr>
                <w:rFonts w:eastAsia="宋体"/>
                <w:lang w:val="fr-FR"/>
              </w:rPr>
              <w:t>Unité de contrôle de communication 1</w:t>
            </w:r>
          </w:p>
        </w:tc>
      </w:tr>
      <w:tr w:rsidR="00A44832" w:rsidRPr="00D05492" w14:paraId="79FDA61E" w14:textId="44FED08E" w:rsidTr="005003A4">
        <w:trPr>
          <w:jc w:val="center"/>
        </w:trPr>
        <w:tc>
          <w:tcPr>
            <w:tcW w:w="3456" w:type="dxa"/>
            <w:vMerge/>
          </w:tcPr>
          <w:p w14:paraId="33ACA3E9" w14:textId="66F0C3E7" w:rsidR="00A44832" w:rsidRPr="00D05492" w:rsidRDefault="00A44832" w:rsidP="00A61226">
            <w:pPr>
              <w:pStyle w:val="EN"/>
              <w:spacing w:before="120" w:after="120"/>
              <w:ind w:left="0"/>
              <w:rPr>
                <w:rFonts w:eastAsia="宋体"/>
                <w:lang w:val="fr-FR"/>
              </w:rPr>
            </w:pPr>
          </w:p>
        </w:tc>
        <w:tc>
          <w:tcPr>
            <w:tcW w:w="3343" w:type="dxa"/>
          </w:tcPr>
          <w:p w14:paraId="7E93A2CF" w14:textId="587AFF48" w:rsidR="00A44832" w:rsidRPr="00D05492" w:rsidRDefault="00817B94" w:rsidP="00A61226">
            <w:pPr>
              <w:pStyle w:val="EN"/>
              <w:numPr>
                <w:ilvl w:val="0"/>
                <w:numId w:val="56"/>
              </w:numPr>
              <w:spacing w:before="120" w:after="120"/>
              <w:rPr>
                <w:rFonts w:eastAsia="宋体"/>
                <w:lang w:val="fr-FR"/>
              </w:rPr>
            </w:pPr>
            <w:r w:rsidRPr="00D05492">
              <w:rPr>
                <w:rFonts w:eastAsia="宋体"/>
                <w:lang w:val="fr-FR"/>
              </w:rPr>
              <w:t>Unité de contrôle de l'équipement</w:t>
            </w:r>
          </w:p>
        </w:tc>
      </w:tr>
      <w:tr w:rsidR="00A44832" w:rsidRPr="00D05492" w14:paraId="6CC4E9BE" w14:textId="00D9ED7E" w:rsidTr="005003A4">
        <w:trPr>
          <w:jc w:val="center"/>
        </w:trPr>
        <w:tc>
          <w:tcPr>
            <w:tcW w:w="3456" w:type="dxa"/>
            <w:vMerge/>
          </w:tcPr>
          <w:p w14:paraId="36C51219" w14:textId="3D9868E8" w:rsidR="00A44832" w:rsidRPr="00D05492" w:rsidRDefault="00A44832" w:rsidP="00A61226">
            <w:pPr>
              <w:pStyle w:val="EN"/>
              <w:spacing w:before="120" w:after="120"/>
              <w:ind w:left="0"/>
              <w:rPr>
                <w:rFonts w:eastAsia="宋体"/>
                <w:lang w:val="fr-FR"/>
              </w:rPr>
            </w:pPr>
          </w:p>
        </w:tc>
        <w:tc>
          <w:tcPr>
            <w:tcW w:w="3343" w:type="dxa"/>
          </w:tcPr>
          <w:p w14:paraId="4378ABDA" w14:textId="0D3F76A5" w:rsidR="00A44832" w:rsidRPr="00D05492" w:rsidRDefault="00817B94" w:rsidP="00A61226">
            <w:pPr>
              <w:pStyle w:val="EN"/>
              <w:numPr>
                <w:ilvl w:val="0"/>
                <w:numId w:val="56"/>
              </w:numPr>
              <w:spacing w:before="120" w:after="120"/>
              <w:rPr>
                <w:rFonts w:eastAsia="宋体"/>
                <w:lang w:val="fr-FR"/>
              </w:rPr>
            </w:pPr>
            <w:r w:rsidRPr="00D05492">
              <w:rPr>
                <w:rFonts w:eastAsia="宋体"/>
                <w:lang w:val="fr-FR"/>
              </w:rPr>
              <w:t>Unité de contrôle de communication 2</w:t>
            </w:r>
          </w:p>
        </w:tc>
      </w:tr>
      <w:tr w:rsidR="00A44832" w:rsidRPr="00D05492" w14:paraId="3BF0A918" w14:textId="0765A311" w:rsidTr="005003A4">
        <w:trPr>
          <w:jc w:val="center"/>
        </w:trPr>
        <w:tc>
          <w:tcPr>
            <w:tcW w:w="3456" w:type="dxa"/>
            <w:vMerge/>
          </w:tcPr>
          <w:p w14:paraId="53AFD62A" w14:textId="1AFD6D04" w:rsidR="00A44832" w:rsidRPr="00D05492" w:rsidRDefault="00A44832" w:rsidP="00A61226">
            <w:pPr>
              <w:pStyle w:val="EN"/>
              <w:spacing w:before="120" w:after="120"/>
              <w:ind w:left="0"/>
              <w:rPr>
                <w:rFonts w:eastAsia="宋体"/>
                <w:lang w:val="fr-FR"/>
              </w:rPr>
            </w:pPr>
          </w:p>
        </w:tc>
        <w:tc>
          <w:tcPr>
            <w:tcW w:w="3343" w:type="dxa"/>
          </w:tcPr>
          <w:p w14:paraId="612D6C16" w14:textId="39BDA9BC" w:rsidR="00A44832" w:rsidRPr="00D05492" w:rsidRDefault="005B4EDA" w:rsidP="00A61226">
            <w:pPr>
              <w:pStyle w:val="EN"/>
              <w:numPr>
                <w:ilvl w:val="0"/>
                <w:numId w:val="56"/>
              </w:numPr>
              <w:spacing w:before="120" w:after="120"/>
              <w:rPr>
                <w:rFonts w:eastAsia="宋体"/>
                <w:lang w:val="fr-FR"/>
              </w:rPr>
            </w:pPr>
            <w:r w:rsidRPr="00D05492">
              <w:rPr>
                <w:rFonts w:eastAsia="宋体"/>
                <w:lang w:val="fr-FR"/>
              </w:rPr>
              <w:t>Compteur d'énergie (PJ1)</w:t>
            </w:r>
          </w:p>
        </w:tc>
      </w:tr>
      <w:tr w:rsidR="00A44832" w:rsidRPr="00D05492" w14:paraId="3553F407" w14:textId="26986894" w:rsidTr="005003A4">
        <w:trPr>
          <w:jc w:val="center"/>
        </w:trPr>
        <w:tc>
          <w:tcPr>
            <w:tcW w:w="3456" w:type="dxa"/>
            <w:vMerge/>
          </w:tcPr>
          <w:p w14:paraId="77B87173" w14:textId="074BF90A" w:rsidR="00A44832" w:rsidRPr="00D05492" w:rsidRDefault="00A44832" w:rsidP="00A61226">
            <w:pPr>
              <w:pStyle w:val="EN"/>
              <w:spacing w:before="120" w:after="120"/>
              <w:ind w:left="0"/>
              <w:rPr>
                <w:rFonts w:eastAsia="宋体"/>
                <w:lang w:val="fr-FR"/>
              </w:rPr>
            </w:pPr>
          </w:p>
        </w:tc>
        <w:tc>
          <w:tcPr>
            <w:tcW w:w="3343" w:type="dxa"/>
          </w:tcPr>
          <w:p w14:paraId="3FF0AE69" w14:textId="1153430D" w:rsidR="00A44832" w:rsidRPr="00D05492" w:rsidRDefault="005B4EDA" w:rsidP="00A61226">
            <w:pPr>
              <w:pStyle w:val="EN"/>
              <w:numPr>
                <w:ilvl w:val="0"/>
                <w:numId w:val="56"/>
              </w:numPr>
              <w:spacing w:before="120" w:after="120"/>
              <w:rPr>
                <w:rFonts w:eastAsia="宋体"/>
                <w:lang w:val="fr-FR"/>
              </w:rPr>
            </w:pPr>
            <w:r w:rsidRPr="00D05492">
              <w:rPr>
                <w:rFonts w:eastAsia="宋体"/>
                <w:lang w:val="fr-FR"/>
              </w:rPr>
              <w:t>Compteur d'énergie (PJ2)</w:t>
            </w:r>
          </w:p>
        </w:tc>
      </w:tr>
      <w:tr w:rsidR="00A44832" w:rsidRPr="00D05492" w14:paraId="628923BB" w14:textId="0F5FD846" w:rsidTr="005003A4">
        <w:trPr>
          <w:jc w:val="center"/>
        </w:trPr>
        <w:tc>
          <w:tcPr>
            <w:tcW w:w="3456" w:type="dxa"/>
            <w:vMerge/>
          </w:tcPr>
          <w:p w14:paraId="6C6FB407" w14:textId="089DAC29" w:rsidR="00A44832" w:rsidRPr="00D05492" w:rsidRDefault="00A44832" w:rsidP="00A61226">
            <w:pPr>
              <w:pStyle w:val="EN"/>
              <w:spacing w:before="120" w:after="120"/>
              <w:ind w:left="0"/>
              <w:rPr>
                <w:rFonts w:eastAsia="宋体"/>
                <w:lang w:val="fr-FR"/>
              </w:rPr>
            </w:pPr>
          </w:p>
        </w:tc>
        <w:tc>
          <w:tcPr>
            <w:tcW w:w="3343" w:type="dxa"/>
          </w:tcPr>
          <w:p w14:paraId="6AF8BF02" w14:textId="4814EDB3" w:rsidR="00A44832" w:rsidRPr="00D05492" w:rsidRDefault="005B4EDA" w:rsidP="00A61226">
            <w:pPr>
              <w:pStyle w:val="EN"/>
              <w:numPr>
                <w:ilvl w:val="0"/>
                <w:numId w:val="56"/>
              </w:numPr>
              <w:spacing w:before="120" w:after="120"/>
              <w:rPr>
                <w:rFonts w:eastAsia="宋体"/>
                <w:lang w:val="fr-FR"/>
              </w:rPr>
            </w:pPr>
            <w:r w:rsidRPr="00D05492">
              <w:rPr>
                <w:rFonts w:eastAsia="宋体"/>
                <w:lang w:val="fr-FR"/>
              </w:rPr>
              <w:t>Alimentation auxiliaire 48 V</w:t>
            </w:r>
          </w:p>
        </w:tc>
      </w:tr>
      <w:tr w:rsidR="00A44832" w:rsidRPr="00D05492" w14:paraId="491BBC7E" w14:textId="63C497CD" w:rsidTr="005003A4">
        <w:trPr>
          <w:jc w:val="center"/>
        </w:trPr>
        <w:tc>
          <w:tcPr>
            <w:tcW w:w="3456" w:type="dxa"/>
            <w:vMerge/>
          </w:tcPr>
          <w:p w14:paraId="6BF7A8E4" w14:textId="23E244DD" w:rsidR="00A44832" w:rsidRPr="00D05492" w:rsidRDefault="00A44832" w:rsidP="00A61226">
            <w:pPr>
              <w:pStyle w:val="EN"/>
              <w:spacing w:before="120" w:after="120"/>
              <w:ind w:left="0"/>
              <w:rPr>
                <w:rFonts w:eastAsia="宋体"/>
                <w:lang w:val="fr-FR"/>
              </w:rPr>
            </w:pPr>
          </w:p>
        </w:tc>
        <w:tc>
          <w:tcPr>
            <w:tcW w:w="3343" w:type="dxa"/>
          </w:tcPr>
          <w:p w14:paraId="080078DB" w14:textId="1286DBAC" w:rsidR="00A44832" w:rsidRPr="00D05492" w:rsidRDefault="005B4EDA" w:rsidP="00A61226">
            <w:pPr>
              <w:pStyle w:val="EN"/>
              <w:numPr>
                <w:ilvl w:val="0"/>
                <w:numId w:val="56"/>
              </w:numPr>
              <w:spacing w:before="120" w:after="120"/>
              <w:rPr>
                <w:rFonts w:eastAsia="宋体"/>
                <w:lang w:val="fr-FR"/>
              </w:rPr>
            </w:pPr>
            <w:r w:rsidRPr="00D05492">
              <w:rPr>
                <w:rFonts w:eastAsia="宋体"/>
                <w:lang w:val="fr-FR"/>
              </w:rPr>
              <w:t>Alimentation auxiliaire 24 V</w:t>
            </w:r>
          </w:p>
        </w:tc>
      </w:tr>
      <w:tr w:rsidR="00A44832" w:rsidRPr="00D05492" w14:paraId="4D81C06B" w14:textId="152913D2" w:rsidTr="005003A4">
        <w:trPr>
          <w:jc w:val="center"/>
        </w:trPr>
        <w:tc>
          <w:tcPr>
            <w:tcW w:w="3456" w:type="dxa"/>
            <w:vMerge/>
          </w:tcPr>
          <w:p w14:paraId="6DD74534" w14:textId="3A788CF4" w:rsidR="00A44832" w:rsidRPr="00D05492" w:rsidRDefault="00A44832" w:rsidP="00A61226">
            <w:pPr>
              <w:pStyle w:val="EN"/>
              <w:spacing w:before="120" w:after="120"/>
              <w:ind w:left="0"/>
              <w:rPr>
                <w:rFonts w:eastAsia="宋体"/>
                <w:lang w:val="fr-FR"/>
              </w:rPr>
            </w:pPr>
          </w:p>
        </w:tc>
        <w:tc>
          <w:tcPr>
            <w:tcW w:w="3343" w:type="dxa"/>
          </w:tcPr>
          <w:p w14:paraId="63EA23D9" w14:textId="5EB36515" w:rsidR="00A44832" w:rsidRPr="00D05492" w:rsidRDefault="005B4EDA" w:rsidP="00A61226">
            <w:pPr>
              <w:pStyle w:val="EN"/>
              <w:numPr>
                <w:ilvl w:val="0"/>
                <w:numId w:val="56"/>
              </w:numPr>
              <w:spacing w:before="120" w:after="120"/>
              <w:rPr>
                <w:rFonts w:eastAsia="宋体"/>
                <w:lang w:val="fr-FR"/>
              </w:rPr>
            </w:pPr>
            <w:r w:rsidRPr="00D05492">
              <w:rPr>
                <w:rFonts w:eastAsia="宋体"/>
                <w:lang w:val="fr-FR"/>
              </w:rPr>
              <w:t>Contacteur AC (KM2)</w:t>
            </w:r>
          </w:p>
        </w:tc>
      </w:tr>
      <w:tr w:rsidR="00A44832" w:rsidRPr="00D05492" w14:paraId="22E07CA8" w14:textId="286E1D64" w:rsidTr="005003A4">
        <w:trPr>
          <w:jc w:val="center"/>
        </w:trPr>
        <w:tc>
          <w:tcPr>
            <w:tcW w:w="3456" w:type="dxa"/>
            <w:vMerge/>
          </w:tcPr>
          <w:p w14:paraId="2BEA96BF" w14:textId="3DC44F19" w:rsidR="00A44832" w:rsidRPr="00D05492" w:rsidRDefault="00A44832" w:rsidP="00A61226">
            <w:pPr>
              <w:pStyle w:val="EN"/>
              <w:spacing w:before="120" w:after="120"/>
              <w:ind w:left="0"/>
              <w:rPr>
                <w:rFonts w:eastAsia="宋体"/>
                <w:lang w:val="fr-FR"/>
              </w:rPr>
            </w:pPr>
          </w:p>
        </w:tc>
        <w:tc>
          <w:tcPr>
            <w:tcW w:w="3343" w:type="dxa"/>
          </w:tcPr>
          <w:p w14:paraId="236A4BD6" w14:textId="63FB54FE" w:rsidR="00A44832" w:rsidRPr="00D05492" w:rsidRDefault="005B4EDA" w:rsidP="00A61226">
            <w:pPr>
              <w:pStyle w:val="EN"/>
              <w:numPr>
                <w:ilvl w:val="0"/>
                <w:numId w:val="56"/>
              </w:numPr>
              <w:spacing w:before="120" w:after="120"/>
              <w:rPr>
                <w:rFonts w:eastAsia="宋体"/>
                <w:lang w:val="fr-FR"/>
              </w:rPr>
            </w:pPr>
            <w:r w:rsidRPr="00D05492">
              <w:rPr>
                <w:rFonts w:eastAsia="宋体"/>
                <w:lang w:val="fr-FR"/>
              </w:rPr>
              <w:t>Contacteur AC (KM1)</w:t>
            </w:r>
          </w:p>
        </w:tc>
      </w:tr>
      <w:tr w:rsidR="00A44832" w:rsidRPr="00D05492" w14:paraId="39014820" w14:textId="3FEC27A9" w:rsidTr="005003A4">
        <w:trPr>
          <w:jc w:val="center"/>
        </w:trPr>
        <w:tc>
          <w:tcPr>
            <w:tcW w:w="3456" w:type="dxa"/>
            <w:vMerge/>
          </w:tcPr>
          <w:p w14:paraId="31DFF93C" w14:textId="2F1B3F7C" w:rsidR="00A44832" w:rsidRPr="00D05492" w:rsidRDefault="00A44832" w:rsidP="00A61226">
            <w:pPr>
              <w:pStyle w:val="EN"/>
              <w:spacing w:before="120" w:after="120"/>
              <w:ind w:left="0"/>
              <w:rPr>
                <w:rFonts w:eastAsia="宋体"/>
                <w:lang w:val="fr-FR"/>
              </w:rPr>
            </w:pPr>
          </w:p>
        </w:tc>
        <w:tc>
          <w:tcPr>
            <w:tcW w:w="3343" w:type="dxa"/>
          </w:tcPr>
          <w:p w14:paraId="61BA4CD8" w14:textId="07C0D3EB" w:rsidR="00A44832" w:rsidRPr="00D05492" w:rsidRDefault="005B4EDA" w:rsidP="00A61226">
            <w:pPr>
              <w:pStyle w:val="EN"/>
              <w:numPr>
                <w:ilvl w:val="0"/>
                <w:numId w:val="56"/>
              </w:numPr>
              <w:spacing w:before="120" w:after="120"/>
              <w:rPr>
                <w:rFonts w:eastAsia="宋体"/>
                <w:lang w:val="fr-FR"/>
              </w:rPr>
            </w:pPr>
            <w:r w:rsidRPr="00D05492">
              <w:rPr>
                <w:rFonts w:eastAsia="宋体"/>
                <w:lang w:val="fr-FR"/>
              </w:rPr>
              <w:t>Dispositif de protection contre les surtensions</w:t>
            </w:r>
          </w:p>
        </w:tc>
      </w:tr>
      <w:tr w:rsidR="00A44832" w:rsidRPr="00D05492" w14:paraId="77694B5A" w14:textId="4322DB20" w:rsidTr="005003A4">
        <w:trPr>
          <w:jc w:val="center"/>
        </w:trPr>
        <w:tc>
          <w:tcPr>
            <w:tcW w:w="3456" w:type="dxa"/>
            <w:vMerge/>
          </w:tcPr>
          <w:p w14:paraId="773E4275" w14:textId="435F43E0" w:rsidR="00A44832" w:rsidRPr="00D05492" w:rsidRDefault="00A44832" w:rsidP="00A61226">
            <w:pPr>
              <w:pStyle w:val="EN"/>
              <w:spacing w:before="120" w:after="120"/>
              <w:ind w:left="0"/>
              <w:rPr>
                <w:rFonts w:eastAsia="宋体"/>
                <w:lang w:val="fr-FR"/>
              </w:rPr>
            </w:pPr>
          </w:p>
        </w:tc>
        <w:tc>
          <w:tcPr>
            <w:tcW w:w="3343" w:type="dxa"/>
          </w:tcPr>
          <w:p w14:paraId="2B3D409B" w14:textId="35132F76" w:rsidR="00A44832" w:rsidRPr="00D05492" w:rsidRDefault="005B4EDA" w:rsidP="00A61226">
            <w:pPr>
              <w:pStyle w:val="EN"/>
              <w:numPr>
                <w:ilvl w:val="0"/>
                <w:numId w:val="56"/>
              </w:numPr>
              <w:spacing w:before="120" w:after="120"/>
              <w:rPr>
                <w:rFonts w:eastAsia="宋体"/>
                <w:lang w:val="fr-FR"/>
              </w:rPr>
            </w:pPr>
            <w:r w:rsidRPr="00D05492">
              <w:rPr>
                <w:rFonts w:eastAsia="宋体"/>
                <w:lang w:val="fr-FR"/>
              </w:rPr>
              <w:t>Fusible</w:t>
            </w:r>
          </w:p>
        </w:tc>
      </w:tr>
      <w:tr w:rsidR="00A44832" w:rsidRPr="00D05492" w14:paraId="55B9FE68" w14:textId="67E435F3" w:rsidTr="005003A4">
        <w:trPr>
          <w:jc w:val="center"/>
        </w:trPr>
        <w:tc>
          <w:tcPr>
            <w:tcW w:w="3456" w:type="dxa"/>
            <w:vMerge/>
          </w:tcPr>
          <w:p w14:paraId="513C34D0" w14:textId="38BBBB52" w:rsidR="00A44832" w:rsidRPr="00D05492" w:rsidRDefault="00A44832" w:rsidP="00A61226">
            <w:pPr>
              <w:pStyle w:val="EN"/>
              <w:spacing w:before="120" w:after="120"/>
              <w:ind w:left="0"/>
              <w:rPr>
                <w:rFonts w:eastAsia="宋体"/>
                <w:lang w:val="fr-FR"/>
              </w:rPr>
            </w:pPr>
          </w:p>
        </w:tc>
        <w:tc>
          <w:tcPr>
            <w:tcW w:w="3343" w:type="dxa"/>
          </w:tcPr>
          <w:p w14:paraId="38F69B98" w14:textId="325D1095" w:rsidR="00A44832" w:rsidRPr="00D05492" w:rsidRDefault="005B4EDA" w:rsidP="00A61226">
            <w:pPr>
              <w:pStyle w:val="EN"/>
              <w:numPr>
                <w:ilvl w:val="0"/>
                <w:numId w:val="56"/>
              </w:numPr>
              <w:spacing w:before="120" w:after="120"/>
              <w:rPr>
                <w:rFonts w:eastAsia="宋体"/>
                <w:lang w:val="fr-FR"/>
              </w:rPr>
            </w:pPr>
            <w:r w:rsidRPr="00D05492">
              <w:rPr>
                <w:rFonts w:eastAsia="宋体"/>
                <w:lang w:val="fr-FR"/>
              </w:rPr>
              <w:t>Relais intermédiaire</w:t>
            </w:r>
          </w:p>
        </w:tc>
      </w:tr>
    </w:tbl>
    <w:p w14:paraId="61B72916" w14:textId="77777777" w:rsidR="00A44832" w:rsidRPr="00D05492" w:rsidRDefault="00A44832" w:rsidP="00A61226">
      <w:pPr>
        <w:pStyle w:val="EN"/>
        <w:spacing w:line="240" w:lineRule="auto"/>
        <w:rPr>
          <w:rFonts w:eastAsia="宋体"/>
          <w:lang w:val="fr-FR"/>
        </w:rPr>
      </w:pPr>
    </w:p>
    <w:p w14:paraId="26EB9766" w14:textId="5B053776" w:rsidR="00B13CDC" w:rsidRPr="00D05492" w:rsidRDefault="00B13CDC" w:rsidP="00A61226">
      <w:pPr>
        <w:spacing w:beforeLines="50" w:afterLines="50" w:line="240" w:lineRule="auto"/>
        <w:rPr>
          <w:rFonts w:eastAsia="宋体"/>
          <w:bCs/>
          <w:kern w:val="2"/>
          <w:lang w:val="fr-FR"/>
        </w:rPr>
      </w:pPr>
      <w:r w:rsidRPr="00D05492">
        <w:rPr>
          <w:rFonts w:eastAsia="宋体"/>
          <w:lang w:val="fr-FR"/>
        </w:rPr>
        <w:br w:type="page"/>
      </w:r>
    </w:p>
    <w:p w14:paraId="574E63F5" w14:textId="17B983BF" w:rsidR="00225364" w:rsidRPr="00D05492" w:rsidRDefault="005B4EDA" w:rsidP="00A61226">
      <w:pPr>
        <w:pStyle w:val="2"/>
        <w:spacing w:before="240" w:afterLines="50" w:line="240" w:lineRule="auto"/>
        <w:ind w:left="578" w:hanging="578"/>
        <w:rPr>
          <w:rFonts w:eastAsia="宋体" w:cs="Arial"/>
          <w:lang w:val="fr-FR"/>
        </w:rPr>
      </w:pPr>
      <w:bookmarkStart w:id="57" w:name="_Toc134462250"/>
      <w:bookmarkStart w:id="58" w:name="_Ref102665761"/>
      <w:r w:rsidRPr="00D05492">
        <w:rPr>
          <w:rFonts w:eastAsia="宋体" w:cs="Arial"/>
          <w:lang w:val="fr-FR"/>
        </w:rPr>
        <w:lastRenderedPageBreak/>
        <w:t>Spécifications techniques</w:t>
      </w:r>
      <w:bookmarkEnd w:id="57"/>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56"/>
        <w:gridCol w:w="3543"/>
      </w:tblGrid>
      <w:tr w:rsidR="0003512B" w:rsidRPr="00D05492" w14:paraId="22A0E46D" w14:textId="77777777" w:rsidTr="0006153E">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256" w:type="dxa"/>
          </w:tcPr>
          <w:bookmarkEnd w:id="58"/>
          <w:p w14:paraId="4AB9F266" w14:textId="76FE0D04" w:rsidR="0003512B" w:rsidRPr="00D05492" w:rsidRDefault="00817B94" w:rsidP="00A61226">
            <w:pPr>
              <w:rPr>
                <w:rFonts w:eastAsia="宋体"/>
                <w:lang w:val="fr-FR"/>
              </w:rPr>
            </w:pPr>
            <w:r w:rsidRPr="00D05492">
              <w:rPr>
                <w:rFonts w:eastAsia="宋体"/>
                <w:lang w:val="fr-FR"/>
              </w:rPr>
              <w:t>Élément</w:t>
            </w:r>
          </w:p>
        </w:tc>
        <w:tc>
          <w:tcPr>
            <w:tcW w:w="3543" w:type="dxa"/>
          </w:tcPr>
          <w:p w14:paraId="5A9509AC" w14:textId="77777777" w:rsidR="0003512B" w:rsidRPr="00D05492" w:rsidRDefault="0003512B" w:rsidP="00A61226">
            <w:pPr>
              <w:rPr>
                <w:rFonts w:eastAsia="宋体"/>
                <w:lang w:val="fr-FR"/>
              </w:rPr>
            </w:pPr>
            <w:r w:rsidRPr="00D05492">
              <w:rPr>
                <w:rFonts w:eastAsia="宋体"/>
                <w:lang w:val="fr-FR"/>
              </w:rPr>
              <w:t>Description</w:t>
            </w:r>
          </w:p>
        </w:tc>
      </w:tr>
      <w:tr w:rsidR="0003512B" w:rsidRPr="00D05492" w14:paraId="5C16EB5A" w14:textId="77777777" w:rsidTr="00BD1924">
        <w:trPr>
          <w:trHeight w:val="454"/>
          <w:jc w:val="center"/>
        </w:trPr>
        <w:tc>
          <w:tcPr>
            <w:tcW w:w="6799" w:type="dxa"/>
            <w:gridSpan w:val="2"/>
            <w:shd w:val="clear" w:color="auto" w:fill="A8D08D" w:themeFill="accent6" w:themeFillTint="99"/>
          </w:tcPr>
          <w:p w14:paraId="1167F461" w14:textId="656F83A2" w:rsidR="0003512B" w:rsidRPr="00D05492" w:rsidRDefault="00817B94" w:rsidP="00A61226">
            <w:pPr>
              <w:rPr>
                <w:rFonts w:ascii="Arial" w:eastAsia="宋体" w:hAnsi="Arial"/>
                <w:b/>
                <w:lang w:val="fr-FR"/>
              </w:rPr>
            </w:pPr>
            <w:r w:rsidRPr="00D05492">
              <w:rPr>
                <w:rFonts w:ascii="Arial" w:eastAsia="宋体" w:hAnsi="Arial"/>
                <w:b/>
                <w:lang w:val="fr-FR"/>
              </w:rPr>
              <w:t>Informations sur le produit</w:t>
            </w:r>
          </w:p>
        </w:tc>
      </w:tr>
      <w:tr w:rsidR="0003512B" w:rsidRPr="00D05492" w14:paraId="2158140B" w14:textId="77777777" w:rsidTr="0006153E">
        <w:trPr>
          <w:trHeight w:val="611"/>
          <w:jc w:val="center"/>
        </w:trPr>
        <w:tc>
          <w:tcPr>
            <w:tcW w:w="3256" w:type="dxa"/>
            <w:vAlign w:val="center"/>
          </w:tcPr>
          <w:p w14:paraId="764FCBC9" w14:textId="080E0A28" w:rsidR="0003512B" w:rsidRPr="00D05492" w:rsidRDefault="00817B94" w:rsidP="00A61226">
            <w:pPr>
              <w:jc w:val="both"/>
              <w:rPr>
                <w:rFonts w:ascii="Arial" w:eastAsia="宋体" w:hAnsi="Arial"/>
                <w:b/>
                <w:lang w:val="fr-FR"/>
              </w:rPr>
            </w:pPr>
            <w:r w:rsidRPr="00D05492">
              <w:rPr>
                <w:rFonts w:ascii="Arial" w:eastAsia="宋体" w:hAnsi="Arial"/>
                <w:b/>
                <w:lang w:val="fr-FR"/>
              </w:rPr>
              <w:t>Puissance nominale</w:t>
            </w:r>
          </w:p>
        </w:tc>
        <w:tc>
          <w:tcPr>
            <w:tcW w:w="3543" w:type="dxa"/>
            <w:vAlign w:val="center"/>
          </w:tcPr>
          <w:p w14:paraId="6E49D407" w14:textId="77777777" w:rsidR="0003512B" w:rsidRPr="00D05492" w:rsidRDefault="0003512B" w:rsidP="002B53DA">
            <w:pPr>
              <w:pStyle w:val="ItemListinTable"/>
              <w:spacing w:before="48" w:after="48"/>
            </w:pPr>
            <w:r w:rsidRPr="00D05492">
              <w:t>40 kW, max. 47 kW</w:t>
            </w:r>
          </w:p>
        </w:tc>
      </w:tr>
      <w:tr w:rsidR="0003512B" w:rsidRPr="00D05492" w14:paraId="0ACBFA26" w14:textId="77777777" w:rsidTr="0006153E">
        <w:trPr>
          <w:trHeight w:val="563"/>
          <w:jc w:val="center"/>
        </w:trPr>
        <w:tc>
          <w:tcPr>
            <w:tcW w:w="3256" w:type="dxa"/>
            <w:vAlign w:val="center"/>
          </w:tcPr>
          <w:p w14:paraId="4B05BB71" w14:textId="472B6FDB" w:rsidR="0003512B" w:rsidRPr="00D05492" w:rsidRDefault="0003512B" w:rsidP="00A61226">
            <w:pPr>
              <w:rPr>
                <w:rFonts w:ascii="Arial" w:eastAsia="宋体" w:hAnsi="Arial"/>
                <w:b/>
                <w:lang w:val="fr-FR"/>
              </w:rPr>
            </w:pPr>
            <w:r w:rsidRPr="00D05492">
              <w:rPr>
                <w:rFonts w:ascii="Arial" w:eastAsia="宋体" w:hAnsi="Arial"/>
                <w:b/>
                <w:lang w:val="fr-FR"/>
              </w:rPr>
              <w:t>Type</w:t>
            </w:r>
            <w:r w:rsidR="00817B94" w:rsidRPr="00D05492">
              <w:rPr>
                <w:rFonts w:ascii="Arial" w:eastAsia="宋体" w:hAnsi="Arial"/>
                <w:b/>
                <w:lang w:val="fr-FR"/>
              </w:rPr>
              <w:t xml:space="preserve"> de charge</w:t>
            </w:r>
          </w:p>
        </w:tc>
        <w:tc>
          <w:tcPr>
            <w:tcW w:w="3543" w:type="dxa"/>
            <w:vAlign w:val="center"/>
          </w:tcPr>
          <w:p w14:paraId="35F4C8E6" w14:textId="77777777" w:rsidR="0003512B" w:rsidRPr="00D05492" w:rsidRDefault="0003512B" w:rsidP="002B53DA">
            <w:pPr>
              <w:pStyle w:val="ItemListinTable"/>
              <w:spacing w:before="48" w:after="48"/>
            </w:pPr>
            <w:r w:rsidRPr="00D05492">
              <w:t xml:space="preserve">Mode 4 </w:t>
            </w:r>
          </w:p>
        </w:tc>
      </w:tr>
      <w:tr w:rsidR="0003512B" w:rsidRPr="00D05492" w14:paraId="1B9AF6D9" w14:textId="77777777" w:rsidTr="0006153E">
        <w:trPr>
          <w:trHeight w:val="699"/>
          <w:jc w:val="center"/>
        </w:trPr>
        <w:tc>
          <w:tcPr>
            <w:tcW w:w="3256" w:type="dxa"/>
            <w:vAlign w:val="center"/>
          </w:tcPr>
          <w:p w14:paraId="4E482812" w14:textId="09EF9215" w:rsidR="0003512B" w:rsidRPr="00D05492" w:rsidRDefault="00817B94" w:rsidP="00A61226">
            <w:pPr>
              <w:rPr>
                <w:rFonts w:ascii="Arial" w:eastAsia="宋体" w:hAnsi="Arial"/>
                <w:b/>
                <w:lang w:val="fr-FR"/>
              </w:rPr>
            </w:pPr>
            <w:r w:rsidRPr="00D05492">
              <w:rPr>
                <w:rFonts w:ascii="Arial" w:eastAsia="宋体" w:hAnsi="Arial"/>
                <w:b/>
                <w:lang w:val="fr-FR"/>
              </w:rPr>
              <w:t>Courant de sortie maximal à la sortie A/B</w:t>
            </w:r>
          </w:p>
        </w:tc>
        <w:tc>
          <w:tcPr>
            <w:tcW w:w="3543" w:type="dxa"/>
            <w:vAlign w:val="center"/>
          </w:tcPr>
          <w:p w14:paraId="41361115" w14:textId="46C3E068" w:rsidR="0003512B" w:rsidRPr="00D05492" w:rsidRDefault="0003512B" w:rsidP="002B53DA">
            <w:pPr>
              <w:pStyle w:val="ItemListinTable"/>
              <w:numPr>
                <w:ilvl w:val="0"/>
                <w:numId w:val="35"/>
              </w:numPr>
              <w:spacing w:before="48" w:after="48"/>
            </w:pPr>
            <w:r w:rsidRPr="00D05492">
              <w:t>CCS2</w:t>
            </w:r>
            <w:r w:rsidR="00817B94" w:rsidRPr="00D05492">
              <w:t xml:space="preserve"> </w:t>
            </w:r>
            <w:r w:rsidRPr="00D05492">
              <w:t>: 130 A</w:t>
            </w:r>
          </w:p>
          <w:p w14:paraId="523A249A" w14:textId="6384D922" w:rsidR="0003512B" w:rsidRPr="00D05492" w:rsidRDefault="0003512B" w:rsidP="002B53DA">
            <w:pPr>
              <w:pStyle w:val="ItemListinTable"/>
              <w:numPr>
                <w:ilvl w:val="0"/>
                <w:numId w:val="35"/>
              </w:numPr>
              <w:spacing w:before="48" w:after="48"/>
            </w:pPr>
            <w:proofErr w:type="spellStart"/>
            <w:r w:rsidRPr="00D05492">
              <w:t>CHAdeMO</w:t>
            </w:r>
            <w:proofErr w:type="spellEnd"/>
            <w:r w:rsidR="00817B94" w:rsidRPr="00D05492">
              <w:t xml:space="preserve"> </w:t>
            </w:r>
            <w:r w:rsidRPr="00D05492">
              <w:t>: 125 A</w:t>
            </w:r>
          </w:p>
        </w:tc>
      </w:tr>
      <w:tr w:rsidR="0003512B" w:rsidRPr="00D05492" w14:paraId="357DCEEC" w14:textId="77777777" w:rsidTr="0006153E">
        <w:trPr>
          <w:trHeight w:val="1403"/>
          <w:jc w:val="center"/>
        </w:trPr>
        <w:tc>
          <w:tcPr>
            <w:tcW w:w="3256" w:type="dxa"/>
            <w:vAlign w:val="center"/>
          </w:tcPr>
          <w:p w14:paraId="22FCA093" w14:textId="6D62D263" w:rsidR="0003512B" w:rsidRPr="00D05492" w:rsidRDefault="00817B94" w:rsidP="00A61226">
            <w:pPr>
              <w:rPr>
                <w:rFonts w:ascii="Arial" w:eastAsia="宋体" w:hAnsi="Arial"/>
                <w:b/>
                <w:lang w:val="fr-FR"/>
              </w:rPr>
            </w:pPr>
            <w:r w:rsidRPr="00D05492">
              <w:rPr>
                <w:rFonts w:ascii="Arial" w:eastAsia="宋体" w:hAnsi="Arial"/>
                <w:b/>
                <w:lang w:val="fr-FR"/>
              </w:rPr>
              <w:t>Sortie A+B</w:t>
            </w:r>
          </w:p>
        </w:tc>
        <w:tc>
          <w:tcPr>
            <w:tcW w:w="3543" w:type="dxa"/>
            <w:vAlign w:val="center"/>
          </w:tcPr>
          <w:p w14:paraId="50A8F4A7" w14:textId="66C6F568" w:rsidR="0003512B" w:rsidRPr="00D05492" w:rsidRDefault="0003512B" w:rsidP="002B53DA">
            <w:pPr>
              <w:pStyle w:val="ItemListinTable"/>
              <w:numPr>
                <w:ilvl w:val="0"/>
                <w:numId w:val="35"/>
              </w:numPr>
              <w:spacing w:before="48" w:after="48"/>
            </w:pPr>
            <w:r w:rsidRPr="00D05492">
              <w:t xml:space="preserve">CCS2 + </w:t>
            </w:r>
            <w:proofErr w:type="spellStart"/>
            <w:r w:rsidRPr="00D05492">
              <w:t>CHAdeMO</w:t>
            </w:r>
            <w:proofErr w:type="spellEnd"/>
            <w:r w:rsidRPr="00D05492">
              <w:t xml:space="preserve"> (</w:t>
            </w:r>
            <w:r w:rsidR="00817B94" w:rsidRPr="00D05492">
              <w:t xml:space="preserve">Chargement simultané de 2 </w:t>
            </w:r>
            <w:r w:rsidR="00EC5D70" w:rsidRPr="00D05492">
              <w:t>VE</w:t>
            </w:r>
            <w:r w:rsidRPr="00D05492">
              <w:t>)</w:t>
            </w:r>
          </w:p>
          <w:p w14:paraId="7CBE8EEB" w14:textId="4C7E8B5F" w:rsidR="0003512B" w:rsidRPr="00D05492" w:rsidRDefault="0003512B" w:rsidP="002B53DA">
            <w:pPr>
              <w:pStyle w:val="ItemListinTable"/>
              <w:numPr>
                <w:ilvl w:val="0"/>
                <w:numId w:val="35"/>
              </w:numPr>
              <w:spacing w:before="48" w:after="48"/>
            </w:pPr>
            <w:r w:rsidRPr="00D05492">
              <w:t>CCS2 + CCS2 (</w:t>
            </w:r>
            <w:r w:rsidR="00817B94" w:rsidRPr="00D05492">
              <w:t xml:space="preserve">Chargement simultané de 2 </w:t>
            </w:r>
            <w:r w:rsidR="00EC5D70" w:rsidRPr="00D05492">
              <w:t>VE</w:t>
            </w:r>
            <w:r w:rsidRPr="00D05492">
              <w:t>)</w:t>
            </w:r>
          </w:p>
        </w:tc>
      </w:tr>
      <w:tr w:rsidR="0003512B" w:rsidRPr="00D05492" w14:paraId="280A2503" w14:textId="77777777" w:rsidTr="0006153E">
        <w:trPr>
          <w:trHeight w:val="639"/>
          <w:jc w:val="center"/>
        </w:trPr>
        <w:tc>
          <w:tcPr>
            <w:tcW w:w="3256" w:type="dxa"/>
            <w:vAlign w:val="center"/>
          </w:tcPr>
          <w:p w14:paraId="36780FD2" w14:textId="7A3E6CE0" w:rsidR="0003512B" w:rsidRPr="00D05492" w:rsidRDefault="00D42E28" w:rsidP="00A61226">
            <w:pPr>
              <w:rPr>
                <w:rFonts w:ascii="Arial" w:eastAsia="宋体" w:hAnsi="Arial"/>
                <w:b/>
                <w:lang w:val="fr-FR"/>
              </w:rPr>
            </w:pPr>
            <w:r w:rsidRPr="00D05492">
              <w:rPr>
                <w:rFonts w:ascii="Arial" w:eastAsia="宋体" w:hAnsi="Arial"/>
                <w:b/>
                <w:lang w:val="fr-FR"/>
              </w:rPr>
              <w:t>Courant AC d'entrée nominal/maximal</w:t>
            </w:r>
          </w:p>
        </w:tc>
        <w:tc>
          <w:tcPr>
            <w:tcW w:w="3543" w:type="dxa"/>
            <w:vAlign w:val="center"/>
          </w:tcPr>
          <w:p w14:paraId="3703CE32" w14:textId="77777777" w:rsidR="0003512B" w:rsidRPr="00D05492" w:rsidRDefault="0003512B" w:rsidP="002B53DA">
            <w:pPr>
              <w:pStyle w:val="ItemListinTable"/>
              <w:spacing w:before="48" w:after="48"/>
            </w:pPr>
            <w:r w:rsidRPr="00D05492">
              <w:t>75 A/82 A</w:t>
            </w:r>
          </w:p>
        </w:tc>
      </w:tr>
      <w:tr w:rsidR="0003512B" w:rsidRPr="00D05492" w14:paraId="7D5E5149" w14:textId="77777777" w:rsidTr="0006153E">
        <w:trPr>
          <w:trHeight w:val="670"/>
          <w:jc w:val="center"/>
        </w:trPr>
        <w:tc>
          <w:tcPr>
            <w:tcW w:w="3256" w:type="dxa"/>
            <w:vAlign w:val="center"/>
          </w:tcPr>
          <w:p w14:paraId="283ABD8E" w14:textId="4D7E8E7C" w:rsidR="0003512B" w:rsidRPr="00D05492" w:rsidRDefault="00D42E28" w:rsidP="00A61226">
            <w:pPr>
              <w:rPr>
                <w:rFonts w:ascii="Arial" w:eastAsia="宋体" w:hAnsi="Arial"/>
                <w:b/>
                <w:lang w:val="fr-FR"/>
              </w:rPr>
            </w:pPr>
            <w:r w:rsidRPr="00D05492">
              <w:rPr>
                <w:rFonts w:ascii="Arial" w:eastAsia="宋体" w:hAnsi="Arial"/>
                <w:b/>
                <w:lang w:val="fr-FR"/>
              </w:rPr>
              <w:t>Plage de tension d'entrée</w:t>
            </w:r>
          </w:p>
        </w:tc>
        <w:tc>
          <w:tcPr>
            <w:tcW w:w="3543" w:type="dxa"/>
            <w:vAlign w:val="center"/>
          </w:tcPr>
          <w:p w14:paraId="7086C5C7" w14:textId="77777777" w:rsidR="0003512B" w:rsidRPr="00D05492" w:rsidRDefault="0003512B" w:rsidP="002B53DA">
            <w:pPr>
              <w:pStyle w:val="ItemListinTable"/>
              <w:spacing w:before="48" w:after="48"/>
            </w:pPr>
            <w:r w:rsidRPr="00D05492">
              <w:t>400 VAC +10% ~ -10% @ 50Hz</w:t>
            </w:r>
          </w:p>
        </w:tc>
      </w:tr>
      <w:tr w:rsidR="0003512B" w:rsidRPr="00D05492" w14:paraId="0E583545" w14:textId="77777777" w:rsidTr="0006153E">
        <w:trPr>
          <w:trHeight w:val="1357"/>
          <w:jc w:val="center"/>
        </w:trPr>
        <w:tc>
          <w:tcPr>
            <w:tcW w:w="3256" w:type="dxa"/>
            <w:vAlign w:val="center"/>
          </w:tcPr>
          <w:p w14:paraId="2661503D" w14:textId="6AC35CF6" w:rsidR="0003512B" w:rsidRPr="00D05492" w:rsidRDefault="00D42E28" w:rsidP="00A61226">
            <w:pPr>
              <w:rPr>
                <w:rFonts w:ascii="Arial" w:eastAsia="宋体" w:hAnsi="Arial"/>
                <w:b/>
                <w:lang w:val="fr-FR"/>
              </w:rPr>
            </w:pPr>
            <w:r w:rsidRPr="00D05492">
              <w:rPr>
                <w:rFonts w:ascii="Arial" w:eastAsia="宋体" w:hAnsi="Arial"/>
                <w:b/>
                <w:lang w:val="fr-FR"/>
              </w:rPr>
              <w:t>Type de réseau</w:t>
            </w:r>
          </w:p>
        </w:tc>
        <w:tc>
          <w:tcPr>
            <w:tcW w:w="3543" w:type="dxa"/>
            <w:vAlign w:val="center"/>
          </w:tcPr>
          <w:p w14:paraId="7E4FEB3B" w14:textId="63528EC0" w:rsidR="0003512B" w:rsidRPr="00D05492" w:rsidRDefault="0003512B" w:rsidP="002B53DA">
            <w:pPr>
              <w:pStyle w:val="ItemListinTable"/>
              <w:numPr>
                <w:ilvl w:val="0"/>
                <w:numId w:val="36"/>
              </w:numPr>
              <w:spacing w:before="48" w:after="48"/>
            </w:pPr>
            <w:r w:rsidRPr="00D05492">
              <w:t>TN-S (</w:t>
            </w:r>
            <w:r w:rsidR="00D42E28" w:rsidRPr="00D05492">
              <w:t>nécessite RCD externe</w:t>
            </w:r>
            <w:r w:rsidRPr="00D05492">
              <w:t>)</w:t>
            </w:r>
          </w:p>
          <w:p w14:paraId="5B0023AD" w14:textId="25D687FE" w:rsidR="0003512B" w:rsidRPr="00D05492" w:rsidRDefault="0003512B" w:rsidP="002B53DA">
            <w:pPr>
              <w:pStyle w:val="ItemListinTable"/>
              <w:numPr>
                <w:ilvl w:val="0"/>
                <w:numId w:val="36"/>
              </w:numPr>
              <w:spacing w:before="48" w:after="48"/>
            </w:pPr>
            <w:r w:rsidRPr="00D05492">
              <w:t>TN-C (</w:t>
            </w:r>
            <w:r w:rsidR="00D42E28" w:rsidRPr="00D05492">
              <w:t>nécessite RCD externe</w:t>
            </w:r>
            <w:r w:rsidRPr="00D05492">
              <w:t>)</w:t>
            </w:r>
          </w:p>
          <w:p w14:paraId="2F659DC2" w14:textId="5AE8B0E5" w:rsidR="0003512B" w:rsidRPr="00D05492" w:rsidRDefault="0003512B" w:rsidP="002B53DA">
            <w:pPr>
              <w:pStyle w:val="ItemListinTable"/>
              <w:numPr>
                <w:ilvl w:val="0"/>
                <w:numId w:val="36"/>
              </w:numPr>
              <w:spacing w:before="48" w:after="48"/>
            </w:pPr>
            <w:r w:rsidRPr="00D05492">
              <w:t>TN-C-S (</w:t>
            </w:r>
            <w:r w:rsidR="00D42E28" w:rsidRPr="00D05492">
              <w:t>nécessite RCD externe</w:t>
            </w:r>
            <w:r w:rsidRPr="00D05492">
              <w:t>)</w:t>
            </w:r>
          </w:p>
          <w:p w14:paraId="6861E341" w14:textId="7A50E43E" w:rsidR="0003512B" w:rsidRPr="00D05492" w:rsidRDefault="0003512B" w:rsidP="002B53DA">
            <w:pPr>
              <w:pStyle w:val="ItemListinTable"/>
              <w:numPr>
                <w:ilvl w:val="0"/>
                <w:numId w:val="36"/>
              </w:numPr>
              <w:spacing w:before="48" w:after="48"/>
            </w:pPr>
            <w:r w:rsidRPr="00D05492">
              <w:t>TT (</w:t>
            </w:r>
            <w:r w:rsidR="00D42E28" w:rsidRPr="00D05492">
              <w:t>nécessite RCD externe</w:t>
            </w:r>
            <w:r w:rsidRPr="00D05492">
              <w:t>)</w:t>
            </w:r>
          </w:p>
        </w:tc>
      </w:tr>
      <w:tr w:rsidR="0003512B" w:rsidRPr="00D05492" w14:paraId="6F366CE5" w14:textId="77777777" w:rsidTr="0006153E">
        <w:trPr>
          <w:trHeight w:val="495"/>
          <w:jc w:val="center"/>
        </w:trPr>
        <w:tc>
          <w:tcPr>
            <w:tcW w:w="3256" w:type="dxa"/>
            <w:vAlign w:val="center"/>
          </w:tcPr>
          <w:p w14:paraId="690046D2" w14:textId="21C4A61B" w:rsidR="0003512B" w:rsidRPr="00D05492" w:rsidRDefault="00D42E28" w:rsidP="00A61226">
            <w:pPr>
              <w:rPr>
                <w:rFonts w:ascii="Arial" w:eastAsia="宋体" w:hAnsi="Arial"/>
                <w:b/>
                <w:lang w:val="fr-FR"/>
              </w:rPr>
            </w:pPr>
            <w:r w:rsidRPr="00D05492">
              <w:rPr>
                <w:rFonts w:ascii="Arial" w:eastAsia="宋体" w:hAnsi="Arial"/>
                <w:b/>
                <w:lang w:val="fr-FR"/>
              </w:rPr>
              <w:t>Connexion d'entrée AC</w:t>
            </w:r>
          </w:p>
        </w:tc>
        <w:tc>
          <w:tcPr>
            <w:tcW w:w="3543" w:type="dxa"/>
            <w:vAlign w:val="center"/>
          </w:tcPr>
          <w:p w14:paraId="4AA9CD51" w14:textId="77777777" w:rsidR="0003512B" w:rsidRPr="00D05492" w:rsidRDefault="0003512B" w:rsidP="002B53DA">
            <w:pPr>
              <w:pStyle w:val="ItemListinTable"/>
              <w:spacing w:before="48" w:after="48"/>
            </w:pPr>
            <w:r w:rsidRPr="00D05492">
              <w:t>3P + N + PE</w:t>
            </w:r>
          </w:p>
        </w:tc>
      </w:tr>
      <w:tr w:rsidR="0003512B" w:rsidRPr="00D05492" w14:paraId="519D78FB" w14:textId="77777777" w:rsidTr="0006153E">
        <w:trPr>
          <w:trHeight w:val="1040"/>
          <w:jc w:val="center"/>
        </w:trPr>
        <w:tc>
          <w:tcPr>
            <w:tcW w:w="3256" w:type="dxa"/>
            <w:vAlign w:val="center"/>
          </w:tcPr>
          <w:p w14:paraId="15FC908B" w14:textId="70FD2E0E" w:rsidR="0003512B" w:rsidRPr="00D05492" w:rsidRDefault="00D42E28" w:rsidP="00A61226">
            <w:pPr>
              <w:rPr>
                <w:rFonts w:ascii="Arial" w:eastAsia="宋体" w:hAnsi="Arial"/>
                <w:b/>
                <w:lang w:val="fr-FR"/>
              </w:rPr>
            </w:pPr>
            <w:r w:rsidRPr="00D05492">
              <w:rPr>
                <w:rFonts w:ascii="Arial" w:eastAsia="宋体" w:hAnsi="Arial"/>
                <w:b/>
                <w:lang w:val="fr-FR"/>
              </w:rPr>
              <w:t>Tension de sortie DC</w:t>
            </w:r>
          </w:p>
        </w:tc>
        <w:tc>
          <w:tcPr>
            <w:tcW w:w="3543" w:type="dxa"/>
            <w:vAlign w:val="center"/>
          </w:tcPr>
          <w:p w14:paraId="1541E802" w14:textId="72FA462D" w:rsidR="0003512B" w:rsidRPr="00D05492" w:rsidRDefault="0003512B" w:rsidP="002B53DA">
            <w:pPr>
              <w:pStyle w:val="ItemListinTable"/>
              <w:numPr>
                <w:ilvl w:val="0"/>
                <w:numId w:val="6"/>
              </w:numPr>
              <w:spacing w:before="48" w:after="48"/>
            </w:pPr>
            <w:r w:rsidRPr="00D05492">
              <w:t>CCS2</w:t>
            </w:r>
            <w:r w:rsidR="00D42E28" w:rsidRPr="00D05492">
              <w:t xml:space="preserve"> </w:t>
            </w:r>
            <w:r w:rsidRPr="00D05492">
              <w:t>: 150</w:t>
            </w:r>
            <w:r w:rsidR="00AA4229" w:rsidRPr="00D05492">
              <w:t xml:space="preserve"> à </w:t>
            </w:r>
            <w:r w:rsidRPr="00D05492">
              <w:t>950 VDC</w:t>
            </w:r>
          </w:p>
          <w:p w14:paraId="1C6E6175" w14:textId="0A694156" w:rsidR="0003512B" w:rsidRPr="00D05492" w:rsidRDefault="0003512B" w:rsidP="002B53DA">
            <w:pPr>
              <w:pStyle w:val="ItemListinTable"/>
              <w:numPr>
                <w:ilvl w:val="0"/>
                <w:numId w:val="6"/>
              </w:numPr>
              <w:spacing w:before="48" w:after="48"/>
            </w:pPr>
            <w:proofErr w:type="spellStart"/>
            <w:r w:rsidRPr="00D05492">
              <w:t>CHAdeMO</w:t>
            </w:r>
            <w:proofErr w:type="spellEnd"/>
            <w:r w:rsidR="00D42E28" w:rsidRPr="00D05492">
              <w:t xml:space="preserve"> </w:t>
            </w:r>
            <w:r w:rsidRPr="00D05492">
              <w:t>: 150</w:t>
            </w:r>
            <w:r w:rsidR="00AA4229" w:rsidRPr="00D05492">
              <w:t xml:space="preserve"> à </w:t>
            </w:r>
            <w:r w:rsidRPr="00D05492">
              <w:t>500 VDC</w:t>
            </w:r>
          </w:p>
        </w:tc>
      </w:tr>
      <w:tr w:rsidR="0003512B" w:rsidRPr="00D05492" w14:paraId="6FA5B080" w14:textId="77777777" w:rsidTr="0006153E">
        <w:trPr>
          <w:trHeight w:val="555"/>
          <w:jc w:val="center"/>
        </w:trPr>
        <w:tc>
          <w:tcPr>
            <w:tcW w:w="3256" w:type="dxa"/>
            <w:vAlign w:val="center"/>
          </w:tcPr>
          <w:p w14:paraId="213706DC" w14:textId="26A6BFB5" w:rsidR="0003512B" w:rsidRPr="00D05492" w:rsidRDefault="00D42E28" w:rsidP="00A61226">
            <w:pPr>
              <w:rPr>
                <w:rFonts w:ascii="Arial" w:eastAsia="宋体" w:hAnsi="Arial"/>
                <w:b/>
                <w:lang w:val="fr-FR"/>
              </w:rPr>
            </w:pPr>
            <w:r w:rsidRPr="00D05492">
              <w:rPr>
                <w:rFonts w:ascii="Arial" w:eastAsia="宋体" w:hAnsi="Arial"/>
                <w:b/>
                <w:lang w:val="fr-FR"/>
              </w:rPr>
              <w:t>Longueur du câble</w:t>
            </w:r>
          </w:p>
        </w:tc>
        <w:tc>
          <w:tcPr>
            <w:tcW w:w="3543" w:type="dxa"/>
            <w:vAlign w:val="center"/>
          </w:tcPr>
          <w:p w14:paraId="570ED8F2" w14:textId="42945F29" w:rsidR="0003512B" w:rsidRPr="00D05492" w:rsidRDefault="0003512B" w:rsidP="002B53DA">
            <w:pPr>
              <w:pStyle w:val="ItemListinTable"/>
              <w:spacing w:before="48" w:after="48"/>
            </w:pPr>
            <w:r w:rsidRPr="00D05492">
              <w:t>4 m/7</w:t>
            </w:r>
            <w:r w:rsidR="0006153E" w:rsidRPr="00D05492">
              <w:t>,</w:t>
            </w:r>
            <w:r w:rsidRPr="00D05492">
              <w:t>5 m</w:t>
            </w:r>
          </w:p>
        </w:tc>
      </w:tr>
      <w:tr w:rsidR="0003512B" w:rsidRPr="00D05492" w14:paraId="41AA31E5" w14:textId="77777777" w:rsidTr="0006153E">
        <w:trPr>
          <w:trHeight w:val="797"/>
          <w:jc w:val="center"/>
        </w:trPr>
        <w:tc>
          <w:tcPr>
            <w:tcW w:w="3256" w:type="dxa"/>
            <w:vAlign w:val="center"/>
          </w:tcPr>
          <w:p w14:paraId="4271109E" w14:textId="77777777" w:rsidR="0003512B" w:rsidRPr="00D05492" w:rsidRDefault="0003512B" w:rsidP="00A61226">
            <w:pPr>
              <w:rPr>
                <w:rFonts w:ascii="Arial" w:eastAsia="宋体" w:hAnsi="Arial"/>
                <w:b/>
                <w:lang w:val="fr-FR"/>
              </w:rPr>
            </w:pPr>
            <w:r w:rsidRPr="00D05492">
              <w:rPr>
                <w:rFonts w:ascii="Arial" w:eastAsia="宋体" w:hAnsi="Arial"/>
                <w:b/>
                <w:lang w:val="fr-FR"/>
              </w:rPr>
              <w:t>Protection</w:t>
            </w:r>
          </w:p>
        </w:tc>
        <w:tc>
          <w:tcPr>
            <w:tcW w:w="3543" w:type="dxa"/>
            <w:vAlign w:val="center"/>
          </w:tcPr>
          <w:p w14:paraId="06974974" w14:textId="76BC5696" w:rsidR="0003512B" w:rsidRPr="00D05492" w:rsidRDefault="00D42E28" w:rsidP="002B53DA">
            <w:pPr>
              <w:pStyle w:val="ItemListinTable"/>
              <w:numPr>
                <w:ilvl w:val="0"/>
                <w:numId w:val="60"/>
              </w:numPr>
              <w:spacing w:before="48" w:after="48"/>
            </w:pPr>
            <w:r w:rsidRPr="00D05492">
              <w:t>Surintensité</w:t>
            </w:r>
          </w:p>
          <w:p w14:paraId="74E9A8A0" w14:textId="674CB8A2" w:rsidR="0003512B" w:rsidRPr="00D05492" w:rsidRDefault="00D42E28" w:rsidP="002B53DA">
            <w:pPr>
              <w:pStyle w:val="ItemListinTable"/>
              <w:numPr>
                <w:ilvl w:val="0"/>
                <w:numId w:val="60"/>
              </w:numPr>
              <w:spacing w:before="48" w:after="48"/>
            </w:pPr>
            <w:r w:rsidRPr="00D05492">
              <w:t>Surtension</w:t>
            </w:r>
          </w:p>
          <w:p w14:paraId="42F6F8E3" w14:textId="10893CAA" w:rsidR="0003512B" w:rsidRPr="00D05492" w:rsidRDefault="00D42E28" w:rsidP="002B53DA">
            <w:pPr>
              <w:pStyle w:val="ItemListinTable"/>
              <w:numPr>
                <w:ilvl w:val="0"/>
                <w:numId w:val="60"/>
              </w:numPr>
              <w:spacing w:before="48" w:after="48"/>
            </w:pPr>
            <w:r w:rsidRPr="00D05492">
              <w:t>Sous-tension</w:t>
            </w:r>
          </w:p>
          <w:p w14:paraId="17B6F28F" w14:textId="4435FB08" w:rsidR="0003512B" w:rsidRPr="00D05492" w:rsidRDefault="00D42E28" w:rsidP="002B53DA">
            <w:pPr>
              <w:pStyle w:val="ItemListinTable"/>
              <w:numPr>
                <w:ilvl w:val="0"/>
                <w:numId w:val="60"/>
              </w:numPr>
              <w:spacing w:before="48" w:after="48"/>
            </w:pPr>
            <w:r w:rsidRPr="00D05492">
              <w:lastRenderedPageBreak/>
              <w:t>Défaut de mise à la terre</w:t>
            </w:r>
          </w:p>
          <w:p w14:paraId="60842679" w14:textId="24B8D64D" w:rsidR="0003512B" w:rsidRPr="00D05492" w:rsidRDefault="00D42E28" w:rsidP="002B53DA">
            <w:pPr>
              <w:pStyle w:val="ItemListinTable"/>
              <w:numPr>
                <w:ilvl w:val="0"/>
                <w:numId w:val="60"/>
              </w:numPr>
              <w:spacing w:before="48" w:after="48"/>
            </w:pPr>
            <w:r w:rsidRPr="00D05492">
              <w:t>Température excessive</w:t>
            </w:r>
          </w:p>
          <w:p w14:paraId="48C4D795" w14:textId="2D97DFED" w:rsidR="0003512B" w:rsidRPr="00D05492" w:rsidRDefault="00D42E28" w:rsidP="002B53DA">
            <w:pPr>
              <w:pStyle w:val="ItemListinTable"/>
              <w:numPr>
                <w:ilvl w:val="0"/>
                <w:numId w:val="60"/>
              </w:numPr>
              <w:spacing w:before="48" w:after="48"/>
            </w:pPr>
            <w:r w:rsidRPr="00D05492">
              <w:t>Court-circuit</w:t>
            </w:r>
          </w:p>
          <w:p w14:paraId="428F50FC" w14:textId="6B5077C5" w:rsidR="0003512B" w:rsidRPr="00D05492" w:rsidRDefault="00D42E28" w:rsidP="002B53DA">
            <w:pPr>
              <w:pStyle w:val="ItemListinTable"/>
              <w:numPr>
                <w:ilvl w:val="0"/>
                <w:numId w:val="60"/>
              </w:numPr>
              <w:spacing w:before="48" w:after="48"/>
            </w:pPr>
            <w:r w:rsidRPr="00D05492">
              <w:t>Moniteur d'isolation</w:t>
            </w:r>
          </w:p>
          <w:p w14:paraId="0F22B5EE" w14:textId="2CD209C6" w:rsidR="0003512B" w:rsidRPr="00D05492" w:rsidRDefault="00D42E28" w:rsidP="002B53DA">
            <w:pPr>
              <w:pStyle w:val="ItemListinTable"/>
              <w:numPr>
                <w:ilvl w:val="0"/>
                <w:numId w:val="60"/>
              </w:numPr>
              <w:spacing w:before="48" w:after="48"/>
            </w:pPr>
            <w:r w:rsidRPr="00D05492">
              <w:t>Protection contre les surtensions</w:t>
            </w:r>
          </w:p>
        </w:tc>
      </w:tr>
      <w:tr w:rsidR="0003512B" w:rsidRPr="00D05492" w14:paraId="08E69997" w14:textId="77777777" w:rsidTr="0006153E">
        <w:trPr>
          <w:trHeight w:val="541"/>
          <w:jc w:val="center"/>
        </w:trPr>
        <w:tc>
          <w:tcPr>
            <w:tcW w:w="3256" w:type="dxa"/>
            <w:vAlign w:val="center"/>
          </w:tcPr>
          <w:p w14:paraId="3948EE24" w14:textId="428A6E05" w:rsidR="0003512B" w:rsidRPr="00D05492" w:rsidRDefault="00D42E28" w:rsidP="00A61226">
            <w:pPr>
              <w:rPr>
                <w:rFonts w:ascii="Arial" w:eastAsia="宋体" w:hAnsi="Arial"/>
                <w:b/>
                <w:lang w:val="fr-FR"/>
              </w:rPr>
            </w:pPr>
            <w:r w:rsidRPr="00D05492">
              <w:rPr>
                <w:rFonts w:ascii="Arial" w:eastAsia="宋体" w:hAnsi="Arial"/>
                <w:b/>
                <w:lang w:val="fr-FR"/>
              </w:rPr>
              <w:lastRenderedPageBreak/>
              <w:t>Catégorie de surtension</w:t>
            </w:r>
          </w:p>
        </w:tc>
        <w:tc>
          <w:tcPr>
            <w:tcW w:w="3543" w:type="dxa"/>
            <w:vAlign w:val="center"/>
          </w:tcPr>
          <w:p w14:paraId="3DE4ADA6" w14:textId="746DF924" w:rsidR="0003512B" w:rsidRPr="00D05492" w:rsidRDefault="00D42E28" w:rsidP="002B53DA">
            <w:pPr>
              <w:pStyle w:val="ItemListinTable"/>
              <w:spacing w:before="48" w:after="48"/>
            </w:pPr>
            <w:r w:rsidRPr="00D05492">
              <w:t>Côté AC (entrée) OVC : III</w:t>
            </w:r>
          </w:p>
        </w:tc>
      </w:tr>
      <w:tr w:rsidR="0003512B" w:rsidRPr="00D05492" w14:paraId="44C4F4C3" w14:textId="77777777" w:rsidTr="0006153E">
        <w:trPr>
          <w:trHeight w:val="559"/>
          <w:jc w:val="center"/>
        </w:trPr>
        <w:tc>
          <w:tcPr>
            <w:tcW w:w="3256" w:type="dxa"/>
            <w:vAlign w:val="center"/>
          </w:tcPr>
          <w:p w14:paraId="119EF8FF" w14:textId="152566B3" w:rsidR="0003512B" w:rsidRPr="00D05492" w:rsidRDefault="00D42E28" w:rsidP="00A61226">
            <w:pPr>
              <w:rPr>
                <w:rFonts w:ascii="Arial" w:eastAsia="宋体" w:hAnsi="Arial"/>
                <w:b/>
                <w:lang w:val="fr-FR"/>
              </w:rPr>
            </w:pPr>
            <w:r w:rsidRPr="00D05492">
              <w:rPr>
                <w:rFonts w:ascii="Arial" w:eastAsia="宋体" w:hAnsi="Arial"/>
                <w:b/>
                <w:lang w:val="fr-FR"/>
              </w:rPr>
              <w:t>Facteur de puissance (&gt;50% de charge)</w:t>
            </w:r>
          </w:p>
        </w:tc>
        <w:tc>
          <w:tcPr>
            <w:tcW w:w="3543" w:type="dxa"/>
            <w:vAlign w:val="center"/>
          </w:tcPr>
          <w:p w14:paraId="1AC2F886" w14:textId="07A83615" w:rsidR="0003512B" w:rsidRPr="00D05492" w:rsidRDefault="0003512B" w:rsidP="002B53DA">
            <w:pPr>
              <w:pStyle w:val="ItemListinTable"/>
              <w:spacing w:before="48" w:after="48"/>
            </w:pPr>
            <w:r w:rsidRPr="00D05492">
              <w:t>≥ 0</w:t>
            </w:r>
            <w:r w:rsidR="00156B6B" w:rsidRPr="00D05492">
              <w:t>,</w:t>
            </w:r>
            <w:r w:rsidRPr="00D05492">
              <w:t>98</w:t>
            </w:r>
          </w:p>
        </w:tc>
      </w:tr>
      <w:tr w:rsidR="0003512B" w:rsidRPr="00D05492" w14:paraId="7306C1D3" w14:textId="77777777" w:rsidTr="0006153E">
        <w:trPr>
          <w:trHeight w:val="714"/>
          <w:jc w:val="center"/>
        </w:trPr>
        <w:tc>
          <w:tcPr>
            <w:tcW w:w="3256" w:type="dxa"/>
            <w:vAlign w:val="center"/>
          </w:tcPr>
          <w:p w14:paraId="49DDBB46" w14:textId="77777777" w:rsidR="00D42E28" w:rsidRPr="00D05492" w:rsidRDefault="00D42E28" w:rsidP="00A61226">
            <w:pPr>
              <w:rPr>
                <w:rFonts w:ascii="Arial" w:eastAsia="宋体" w:hAnsi="Arial"/>
                <w:b/>
                <w:lang w:val="fr-FR"/>
              </w:rPr>
            </w:pPr>
            <w:r w:rsidRPr="00D05492">
              <w:rPr>
                <w:rFonts w:ascii="Arial" w:eastAsia="宋体" w:hAnsi="Arial"/>
                <w:b/>
                <w:lang w:val="fr-FR"/>
              </w:rPr>
              <w:t xml:space="preserve">Distorsion harmonique totale </w:t>
            </w:r>
          </w:p>
          <w:p w14:paraId="2961D437" w14:textId="5A664BAA" w:rsidR="0003512B" w:rsidRPr="00D05492" w:rsidRDefault="00D42E28" w:rsidP="00A61226">
            <w:pPr>
              <w:jc w:val="both"/>
              <w:rPr>
                <w:rFonts w:ascii="Arial" w:eastAsia="宋体" w:hAnsi="Arial"/>
                <w:b/>
                <w:lang w:val="fr-FR"/>
              </w:rPr>
            </w:pPr>
            <w:r w:rsidRPr="00D05492">
              <w:rPr>
                <w:rFonts w:ascii="Arial" w:eastAsia="宋体" w:hAnsi="Arial"/>
                <w:b/>
                <w:lang w:val="fr-FR"/>
              </w:rPr>
              <w:t>(&gt;50% de charge)</w:t>
            </w:r>
          </w:p>
        </w:tc>
        <w:tc>
          <w:tcPr>
            <w:tcW w:w="3543" w:type="dxa"/>
            <w:vAlign w:val="center"/>
          </w:tcPr>
          <w:p w14:paraId="29170425" w14:textId="77777777" w:rsidR="0003512B" w:rsidRPr="00D05492" w:rsidRDefault="0003512B" w:rsidP="002B53DA">
            <w:pPr>
              <w:pStyle w:val="ItemListinTable"/>
              <w:spacing w:before="48" w:after="48"/>
            </w:pPr>
            <w:r w:rsidRPr="00D05492">
              <w:t>≤ 5%</w:t>
            </w:r>
          </w:p>
        </w:tc>
      </w:tr>
      <w:tr w:rsidR="0003512B" w:rsidRPr="00D05492" w14:paraId="5D1C8A69" w14:textId="77777777" w:rsidTr="0006153E">
        <w:trPr>
          <w:trHeight w:val="549"/>
          <w:jc w:val="center"/>
        </w:trPr>
        <w:tc>
          <w:tcPr>
            <w:tcW w:w="3256" w:type="dxa"/>
            <w:vAlign w:val="center"/>
          </w:tcPr>
          <w:p w14:paraId="6546B94E" w14:textId="4C43D544" w:rsidR="0003512B" w:rsidRPr="00D05492" w:rsidRDefault="004F2156" w:rsidP="00A61226">
            <w:pPr>
              <w:rPr>
                <w:rFonts w:ascii="Arial" w:eastAsia="宋体" w:hAnsi="Arial"/>
                <w:b/>
                <w:lang w:val="fr-FR"/>
              </w:rPr>
            </w:pPr>
            <w:r w:rsidRPr="00D05492">
              <w:rPr>
                <w:rFonts w:ascii="Arial" w:eastAsia="宋体" w:hAnsi="Arial"/>
                <w:b/>
                <w:lang w:val="fr-FR"/>
              </w:rPr>
              <w:t>Efficacité maximale</w:t>
            </w:r>
          </w:p>
        </w:tc>
        <w:tc>
          <w:tcPr>
            <w:tcW w:w="3543" w:type="dxa"/>
            <w:vAlign w:val="center"/>
          </w:tcPr>
          <w:p w14:paraId="653FD6B3" w14:textId="77777777" w:rsidR="0003512B" w:rsidRPr="00D05492" w:rsidRDefault="0003512B" w:rsidP="00A61226">
            <w:pPr>
              <w:rPr>
                <w:rFonts w:ascii="Arial" w:eastAsia="宋体" w:hAnsi="Arial"/>
                <w:lang w:val="fr-FR"/>
              </w:rPr>
            </w:pPr>
            <w:r w:rsidRPr="00D05492">
              <w:rPr>
                <w:rFonts w:ascii="Arial" w:eastAsia="宋体" w:hAnsi="Arial"/>
                <w:lang w:val="fr-FR"/>
              </w:rPr>
              <w:t>≥ 96%</w:t>
            </w:r>
          </w:p>
        </w:tc>
      </w:tr>
      <w:tr w:rsidR="0003512B" w:rsidRPr="00D05492" w14:paraId="44B2A74D" w14:textId="77777777" w:rsidTr="0006153E">
        <w:trPr>
          <w:trHeight w:val="557"/>
          <w:jc w:val="center"/>
        </w:trPr>
        <w:tc>
          <w:tcPr>
            <w:tcW w:w="3256" w:type="dxa"/>
            <w:vAlign w:val="center"/>
          </w:tcPr>
          <w:p w14:paraId="2AF6C1E0" w14:textId="51719226" w:rsidR="0003512B" w:rsidRPr="00D05492" w:rsidRDefault="004F2156" w:rsidP="00A61226">
            <w:pPr>
              <w:rPr>
                <w:rFonts w:ascii="Arial" w:eastAsia="宋体" w:hAnsi="Arial"/>
                <w:b/>
                <w:lang w:val="fr-FR"/>
              </w:rPr>
            </w:pPr>
            <w:r w:rsidRPr="00D05492">
              <w:rPr>
                <w:rFonts w:ascii="Arial" w:eastAsia="宋体" w:hAnsi="Arial"/>
                <w:b/>
                <w:lang w:val="fr-FR"/>
              </w:rPr>
              <w:t>Alimentation de secours</w:t>
            </w:r>
          </w:p>
        </w:tc>
        <w:tc>
          <w:tcPr>
            <w:tcW w:w="3543" w:type="dxa"/>
            <w:vAlign w:val="center"/>
          </w:tcPr>
          <w:p w14:paraId="57787F26" w14:textId="77777777" w:rsidR="0003512B" w:rsidRPr="00D05492" w:rsidRDefault="0003512B" w:rsidP="002B53DA">
            <w:pPr>
              <w:pStyle w:val="ItemListinTable"/>
              <w:spacing w:before="48" w:after="48"/>
            </w:pPr>
            <w:r w:rsidRPr="00D05492">
              <w:t>40 W</w:t>
            </w:r>
          </w:p>
        </w:tc>
      </w:tr>
      <w:tr w:rsidR="0003512B" w:rsidRPr="00D05492" w14:paraId="11094151" w14:textId="77777777" w:rsidTr="0006153E">
        <w:trPr>
          <w:trHeight w:val="527"/>
          <w:jc w:val="center"/>
        </w:trPr>
        <w:tc>
          <w:tcPr>
            <w:tcW w:w="3256" w:type="dxa"/>
            <w:vAlign w:val="center"/>
          </w:tcPr>
          <w:p w14:paraId="14C90E4A" w14:textId="46DDE244" w:rsidR="0003512B" w:rsidRPr="00D05492" w:rsidRDefault="004F2156" w:rsidP="00A61226">
            <w:pPr>
              <w:rPr>
                <w:rFonts w:ascii="Arial" w:eastAsia="宋体" w:hAnsi="Arial"/>
                <w:b/>
                <w:lang w:val="fr-FR"/>
              </w:rPr>
            </w:pPr>
            <w:r w:rsidRPr="00D05492">
              <w:rPr>
                <w:rFonts w:ascii="Arial" w:eastAsia="宋体" w:hAnsi="Arial"/>
                <w:b/>
                <w:lang w:val="fr-FR"/>
              </w:rPr>
              <w:t>Communication cellulaire</w:t>
            </w:r>
          </w:p>
        </w:tc>
        <w:tc>
          <w:tcPr>
            <w:tcW w:w="3543" w:type="dxa"/>
            <w:vAlign w:val="center"/>
          </w:tcPr>
          <w:p w14:paraId="0035F425" w14:textId="77777777" w:rsidR="0003512B" w:rsidRPr="00D05492" w:rsidRDefault="0003512B" w:rsidP="002B53DA">
            <w:pPr>
              <w:pStyle w:val="ItemListinTable"/>
              <w:numPr>
                <w:ilvl w:val="0"/>
                <w:numId w:val="61"/>
              </w:numPr>
              <w:spacing w:before="48" w:after="48"/>
            </w:pPr>
            <w:r w:rsidRPr="00D05492">
              <w:t>GSM</w:t>
            </w:r>
          </w:p>
          <w:p w14:paraId="30E3D8F4" w14:textId="77777777" w:rsidR="0003512B" w:rsidRPr="00D05492" w:rsidRDefault="0003512B" w:rsidP="002B53DA">
            <w:pPr>
              <w:pStyle w:val="ItemListinTable"/>
              <w:numPr>
                <w:ilvl w:val="0"/>
                <w:numId w:val="61"/>
              </w:numPr>
              <w:spacing w:before="48" w:after="48"/>
            </w:pPr>
            <w:r w:rsidRPr="00D05492">
              <w:t>4G</w:t>
            </w:r>
          </w:p>
          <w:p w14:paraId="3006D43F" w14:textId="77777777" w:rsidR="0003512B" w:rsidRPr="00D05492" w:rsidRDefault="0003512B" w:rsidP="002B53DA">
            <w:pPr>
              <w:pStyle w:val="ItemListinTable"/>
              <w:numPr>
                <w:ilvl w:val="0"/>
                <w:numId w:val="61"/>
              </w:numPr>
              <w:spacing w:before="48" w:after="48"/>
            </w:pPr>
            <w:r w:rsidRPr="00D05492">
              <w:t>LTE</w:t>
            </w:r>
          </w:p>
        </w:tc>
      </w:tr>
      <w:tr w:rsidR="0003512B" w:rsidRPr="00D05492" w14:paraId="58CCA47C" w14:textId="77777777" w:rsidTr="00BD1924">
        <w:trPr>
          <w:trHeight w:val="528"/>
          <w:jc w:val="center"/>
        </w:trPr>
        <w:tc>
          <w:tcPr>
            <w:tcW w:w="6799" w:type="dxa"/>
            <w:gridSpan w:val="2"/>
            <w:shd w:val="clear" w:color="auto" w:fill="A8D08D" w:themeFill="accent6" w:themeFillTint="99"/>
            <w:vAlign w:val="center"/>
          </w:tcPr>
          <w:p w14:paraId="2B1B7E65" w14:textId="4D0873CB" w:rsidR="0003512B" w:rsidRPr="00D05492" w:rsidRDefault="004F2156" w:rsidP="002B53DA">
            <w:pPr>
              <w:pStyle w:val="ItemListinTable"/>
              <w:spacing w:before="48" w:after="48"/>
            </w:pPr>
            <w:r w:rsidRPr="00D05492">
              <w:t>Caractéristiques générales</w:t>
            </w:r>
          </w:p>
        </w:tc>
      </w:tr>
      <w:tr w:rsidR="0003512B" w:rsidRPr="00D05492" w14:paraId="15B5A6F3" w14:textId="77777777" w:rsidTr="0006153E">
        <w:trPr>
          <w:trHeight w:val="567"/>
          <w:jc w:val="center"/>
        </w:trPr>
        <w:tc>
          <w:tcPr>
            <w:tcW w:w="3256" w:type="dxa"/>
            <w:vAlign w:val="center"/>
          </w:tcPr>
          <w:p w14:paraId="3DCF00F0" w14:textId="708F851B" w:rsidR="0003512B" w:rsidRPr="00D05492" w:rsidRDefault="005473E5" w:rsidP="00A61226">
            <w:pPr>
              <w:jc w:val="both"/>
              <w:rPr>
                <w:rFonts w:ascii="Arial" w:eastAsia="宋体" w:hAnsi="Arial"/>
                <w:b/>
                <w:lang w:val="fr-FR"/>
              </w:rPr>
            </w:pPr>
            <w:r w:rsidRPr="00D05492">
              <w:rPr>
                <w:rFonts w:ascii="Arial" w:eastAsia="宋体" w:hAnsi="Arial"/>
                <w:b/>
                <w:lang w:val="fr-FR"/>
              </w:rPr>
              <w:t>Classification du boîtier</w:t>
            </w:r>
          </w:p>
        </w:tc>
        <w:tc>
          <w:tcPr>
            <w:tcW w:w="3543" w:type="dxa"/>
            <w:vAlign w:val="center"/>
          </w:tcPr>
          <w:p w14:paraId="4963D380" w14:textId="77777777" w:rsidR="0003512B" w:rsidRPr="00D05492" w:rsidRDefault="0003512B" w:rsidP="00A61226">
            <w:pPr>
              <w:jc w:val="both"/>
              <w:rPr>
                <w:rFonts w:ascii="Arial" w:eastAsia="宋体" w:hAnsi="Arial"/>
                <w:lang w:val="fr-FR"/>
              </w:rPr>
            </w:pPr>
            <w:r w:rsidRPr="00D05492">
              <w:rPr>
                <w:rFonts w:ascii="Arial" w:eastAsia="宋体" w:hAnsi="Arial"/>
                <w:lang w:val="fr-FR"/>
              </w:rPr>
              <w:t>IP54</w:t>
            </w:r>
          </w:p>
        </w:tc>
      </w:tr>
      <w:tr w:rsidR="0003512B" w:rsidRPr="00D05492" w14:paraId="5B0789AA" w14:textId="77777777" w:rsidTr="0006153E">
        <w:trPr>
          <w:trHeight w:val="567"/>
          <w:jc w:val="center"/>
        </w:trPr>
        <w:tc>
          <w:tcPr>
            <w:tcW w:w="3256" w:type="dxa"/>
            <w:vAlign w:val="center"/>
          </w:tcPr>
          <w:p w14:paraId="74D27CC2" w14:textId="43305A20" w:rsidR="0003512B" w:rsidRPr="00D05492" w:rsidRDefault="005473E5" w:rsidP="00A61226">
            <w:pPr>
              <w:rPr>
                <w:rFonts w:ascii="Arial" w:eastAsia="宋体" w:hAnsi="Arial"/>
                <w:b/>
                <w:lang w:val="fr-FR"/>
              </w:rPr>
            </w:pPr>
            <w:r w:rsidRPr="00D05492">
              <w:rPr>
                <w:rFonts w:ascii="Arial" w:eastAsia="宋体" w:hAnsi="Arial"/>
                <w:b/>
                <w:lang w:val="fr-FR"/>
              </w:rPr>
              <w:t>Altitude de service</w:t>
            </w:r>
          </w:p>
        </w:tc>
        <w:tc>
          <w:tcPr>
            <w:tcW w:w="3543" w:type="dxa"/>
            <w:vAlign w:val="center"/>
          </w:tcPr>
          <w:p w14:paraId="4A091F6E" w14:textId="4DA1D237" w:rsidR="0003512B" w:rsidRPr="00D05492" w:rsidRDefault="005473E5" w:rsidP="00A61226">
            <w:pPr>
              <w:rPr>
                <w:rFonts w:ascii="Arial" w:eastAsia="宋体" w:hAnsi="Arial"/>
                <w:lang w:val="fr-FR"/>
              </w:rPr>
            </w:pPr>
            <w:r w:rsidRPr="00D05492">
              <w:rPr>
                <w:rFonts w:ascii="Arial" w:eastAsia="宋体" w:hAnsi="Arial"/>
                <w:lang w:val="fr-FR"/>
              </w:rPr>
              <w:t>&lt; 2000 m (2000 m à 3000 m avec dégradation de puissance)</w:t>
            </w:r>
          </w:p>
        </w:tc>
      </w:tr>
      <w:tr w:rsidR="0003512B" w:rsidRPr="00D05492" w14:paraId="7F7316A4" w14:textId="77777777" w:rsidTr="0006153E">
        <w:trPr>
          <w:trHeight w:val="567"/>
          <w:jc w:val="center"/>
        </w:trPr>
        <w:tc>
          <w:tcPr>
            <w:tcW w:w="3256" w:type="dxa"/>
            <w:vAlign w:val="center"/>
          </w:tcPr>
          <w:p w14:paraId="4B391C45" w14:textId="25C81A59" w:rsidR="0003512B" w:rsidRPr="00D05492" w:rsidRDefault="005473E5" w:rsidP="00A61226">
            <w:pPr>
              <w:rPr>
                <w:rFonts w:ascii="Arial" w:eastAsia="宋体" w:hAnsi="Arial"/>
                <w:b/>
                <w:lang w:val="fr-FR"/>
              </w:rPr>
            </w:pPr>
            <w:r w:rsidRPr="00D05492">
              <w:rPr>
                <w:rFonts w:ascii="Arial" w:eastAsia="宋体" w:hAnsi="Arial"/>
                <w:b/>
                <w:lang w:val="fr-FR"/>
              </w:rPr>
              <w:t>Plage de température de service</w:t>
            </w:r>
          </w:p>
        </w:tc>
        <w:tc>
          <w:tcPr>
            <w:tcW w:w="3543" w:type="dxa"/>
            <w:vAlign w:val="center"/>
          </w:tcPr>
          <w:p w14:paraId="68FE50EA" w14:textId="09468335" w:rsidR="0003512B" w:rsidRPr="00D05492" w:rsidRDefault="005473E5" w:rsidP="00A61226">
            <w:pPr>
              <w:rPr>
                <w:rFonts w:ascii="Arial" w:eastAsia="宋体" w:hAnsi="Arial"/>
                <w:lang w:val="fr-FR"/>
              </w:rPr>
            </w:pPr>
            <w:r w:rsidRPr="00D05492">
              <w:rPr>
                <w:rFonts w:ascii="Arial" w:eastAsia="宋体" w:hAnsi="Arial"/>
                <w:lang w:val="fr-FR"/>
              </w:rPr>
              <w:t xml:space="preserve">-30 </w:t>
            </w:r>
            <w:r w:rsidR="00AA4229" w:rsidRPr="00D05492">
              <w:rPr>
                <w:rFonts w:ascii="宋体" w:eastAsia="宋体" w:hAnsi="宋体" w:cs="宋体" w:hint="eastAsia"/>
                <w:lang w:val="fr-FR"/>
              </w:rPr>
              <w:t>℃</w:t>
            </w:r>
            <w:r w:rsidRPr="00D05492">
              <w:rPr>
                <w:rFonts w:ascii="Arial" w:eastAsia="宋体" w:hAnsi="Arial"/>
                <w:lang w:val="fr-FR"/>
              </w:rPr>
              <w:t xml:space="preserve"> à +55 </w:t>
            </w:r>
            <w:r w:rsidR="00AA4229" w:rsidRPr="00D05492">
              <w:rPr>
                <w:rFonts w:ascii="宋体" w:eastAsia="宋体" w:hAnsi="宋体" w:cs="宋体" w:hint="eastAsia"/>
                <w:lang w:val="fr-FR"/>
              </w:rPr>
              <w:t>℃</w:t>
            </w:r>
            <w:r w:rsidRPr="00D05492">
              <w:rPr>
                <w:rFonts w:ascii="Arial" w:eastAsia="宋体" w:hAnsi="Arial"/>
                <w:lang w:val="fr-FR"/>
              </w:rPr>
              <w:t xml:space="preserve"> (+45 </w:t>
            </w:r>
            <w:r w:rsidR="00AA4229" w:rsidRPr="00D05492">
              <w:rPr>
                <w:rFonts w:ascii="宋体" w:eastAsia="宋体" w:hAnsi="宋体" w:cs="宋体" w:hint="eastAsia"/>
                <w:lang w:val="fr-FR"/>
              </w:rPr>
              <w:t>℃</w:t>
            </w:r>
            <w:r w:rsidRPr="00D05492">
              <w:rPr>
                <w:rFonts w:ascii="Arial" w:eastAsia="宋体" w:hAnsi="Arial"/>
                <w:lang w:val="fr-FR"/>
              </w:rPr>
              <w:t xml:space="preserve"> à +55 </w:t>
            </w:r>
            <w:r w:rsidR="00AA4229" w:rsidRPr="00D05492">
              <w:rPr>
                <w:rFonts w:ascii="宋体" w:eastAsia="宋体" w:hAnsi="宋体" w:cs="宋体" w:hint="eastAsia"/>
                <w:lang w:val="fr-FR"/>
              </w:rPr>
              <w:t>℃</w:t>
            </w:r>
            <w:r w:rsidRPr="00D05492">
              <w:rPr>
                <w:rFonts w:ascii="Arial" w:eastAsia="宋体" w:hAnsi="Arial"/>
                <w:lang w:val="fr-FR"/>
              </w:rPr>
              <w:t xml:space="preserve"> avec dégradation linéaire de la puissance)</w:t>
            </w:r>
          </w:p>
        </w:tc>
      </w:tr>
      <w:tr w:rsidR="0003512B" w:rsidRPr="00D05492" w14:paraId="5BDBC502" w14:textId="77777777" w:rsidTr="0006153E">
        <w:trPr>
          <w:trHeight w:val="567"/>
          <w:jc w:val="center"/>
        </w:trPr>
        <w:tc>
          <w:tcPr>
            <w:tcW w:w="3256" w:type="dxa"/>
            <w:vAlign w:val="center"/>
          </w:tcPr>
          <w:p w14:paraId="7D389885" w14:textId="7F43DF8F" w:rsidR="0003512B" w:rsidRPr="00D05492" w:rsidRDefault="005473E5" w:rsidP="00A61226">
            <w:pPr>
              <w:rPr>
                <w:rFonts w:ascii="Arial" w:eastAsia="宋体" w:hAnsi="Arial"/>
                <w:b/>
                <w:lang w:val="fr-FR"/>
              </w:rPr>
            </w:pPr>
            <w:r w:rsidRPr="00D05492">
              <w:rPr>
                <w:rFonts w:ascii="Arial" w:eastAsia="宋体" w:hAnsi="Arial"/>
                <w:b/>
                <w:lang w:val="fr-FR"/>
              </w:rPr>
              <w:t>Plage de température de stockage</w:t>
            </w:r>
          </w:p>
        </w:tc>
        <w:tc>
          <w:tcPr>
            <w:tcW w:w="3543" w:type="dxa"/>
            <w:vAlign w:val="center"/>
          </w:tcPr>
          <w:p w14:paraId="7F402BC3" w14:textId="4D8A082E" w:rsidR="0003512B" w:rsidRPr="00D05492" w:rsidRDefault="0003512B" w:rsidP="00A61226">
            <w:pPr>
              <w:rPr>
                <w:rFonts w:ascii="Arial" w:eastAsia="宋体" w:hAnsi="Arial"/>
                <w:lang w:val="fr-FR"/>
              </w:rPr>
            </w:pPr>
            <w:r w:rsidRPr="00D05492">
              <w:rPr>
                <w:rFonts w:ascii="Arial" w:eastAsia="宋体" w:hAnsi="Arial"/>
                <w:lang w:val="fr-FR"/>
              </w:rPr>
              <w:t xml:space="preserve">-40 </w:t>
            </w:r>
            <w:r w:rsidR="00AA4229" w:rsidRPr="00D05492">
              <w:rPr>
                <w:rFonts w:ascii="宋体" w:eastAsia="宋体" w:hAnsi="宋体" w:cs="宋体" w:hint="eastAsia"/>
                <w:lang w:val="fr-FR"/>
              </w:rPr>
              <w:t>℃</w:t>
            </w:r>
            <w:r w:rsidRPr="00D05492">
              <w:rPr>
                <w:rFonts w:ascii="Arial" w:eastAsia="宋体" w:hAnsi="Arial"/>
                <w:lang w:val="fr-FR"/>
              </w:rPr>
              <w:t xml:space="preserve"> </w:t>
            </w:r>
            <w:r w:rsidR="005473E5" w:rsidRPr="00D05492">
              <w:rPr>
                <w:rFonts w:ascii="Arial" w:eastAsia="宋体" w:hAnsi="Arial"/>
                <w:lang w:val="fr-FR"/>
              </w:rPr>
              <w:t>à</w:t>
            </w:r>
            <w:r w:rsidRPr="00D05492">
              <w:rPr>
                <w:rFonts w:ascii="Arial" w:eastAsia="宋体" w:hAnsi="Arial"/>
                <w:lang w:val="fr-FR"/>
              </w:rPr>
              <w:t xml:space="preserve"> +70 </w:t>
            </w:r>
            <w:r w:rsidR="00AA4229" w:rsidRPr="00D05492">
              <w:rPr>
                <w:rFonts w:ascii="宋体" w:eastAsia="宋体" w:hAnsi="宋体" w:cs="宋体" w:hint="eastAsia"/>
                <w:lang w:val="fr-FR"/>
              </w:rPr>
              <w:t>℃</w:t>
            </w:r>
          </w:p>
        </w:tc>
      </w:tr>
      <w:tr w:rsidR="0003512B" w:rsidRPr="00D05492" w14:paraId="1152BD29" w14:textId="77777777" w:rsidTr="0006153E">
        <w:trPr>
          <w:trHeight w:val="567"/>
          <w:jc w:val="center"/>
        </w:trPr>
        <w:tc>
          <w:tcPr>
            <w:tcW w:w="3256" w:type="dxa"/>
            <w:vAlign w:val="center"/>
          </w:tcPr>
          <w:p w14:paraId="1921D098" w14:textId="49EE5990" w:rsidR="0003512B" w:rsidRPr="00D05492" w:rsidRDefault="005473E5" w:rsidP="00A61226">
            <w:pPr>
              <w:rPr>
                <w:rFonts w:ascii="Arial" w:eastAsia="宋体" w:hAnsi="Arial"/>
                <w:b/>
                <w:lang w:val="fr-FR"/>
              </w:rPr>
            </w:pPr>
            <w:r w:rsidRPr="00D05492">
              <w:rPr>
                <w:rFonts w:ascii="Arial" w:eastAsia="宋体" w:hAnsi="Arial"/>
                <w:b/>
                <w:lang w:val="fr-FR"/>
              </w:rPr>
              <w:t>Montage</w:t>
            </w:r>
          </w:p>
        </w:tc>
        <w:tc>
          <w:tcPr>
            <w:tcW w:w="3543" w:type="dxa"/>
            <w:vAlign w:val="center"/>
          </w:tcPr>
          <w:p w14:paraId="414C1C27" w14:textId="1932A8B6" w:rsidR="0003512B" w:rsidRPr="00D05492" w:rsidRDefault="005473E5" w:rsidP="00A61226">
            <w:pPr>
              <w:pStyle w:val="af0"/>
              <w:numPr>
                <w:ilvl w:val="0"/>
                <w:numId w:val="62"/>
              </w:numPr>
              <w:rPr>
                <w:rFonts w:ascii="Arial" w:eastAsia="宋体" w:hAnsi="Arial"/>
                <w:lang w:val="fr-FR"/>
              </w:rPr>
            </w:pPr>
            <w:r w:rsidRPr="00D05492">
              <w:rPr>
                <w:rFonts w:ascii="Arial" w:eastAsia="宋体" w:hAnsi="Arial"/>
                <w:lang w:val="fr-FR"/>
              </w:rPr>
              <w:t>Montage sur piédestal</w:t>
            </w:r>
          </w:p>
          <w:p w14:paraId="1FE0E235" w14:textId="37779FFA" w:rsidR="0003512B" w:rsidRPr="00D05492" w:rsidRDefault="005473E5" w:rsidP="00A61226">
            <w:pPr>
              <w:pStyle w:val="af0"/>
              <w:numPr>
                <w:ilvl w:val="0"/>
                <w:numId w:val="62"/>
              </w:numPr>
              <w:rPr>
                <w:rFonts w:ascii="Arial" w:eastAsia="宋体" w:hAnsi="Arial"/>
                <w:lang w:val="fr-FR"/>
              </w:rPr>
            </w:pPr>
            <w:r w:rsidRPr="00D05492">
              <w:rPr>
                <w:rFonts w:ascii="Arial" w:eastAsia="宋体" w:hAnsi="Arial"/>
                <w:lang w:val="fr-FR"/>
              </w:rPr>
              <w:t>Montage sur chariot</w:t>
            </w:r>
          </w:p>
        </w:tc>
      </w:tr>
      <w:tr w:rsidR="0003512B" w:rsidRPr="00D05492" w14:paraId="04AB7900" w14:textId="77777777" w:rsidTr="0006153E">
        <w:trPr>
          <w:trHeight w:val="567"/>
          <w:jc w:val="center"/>
        </w:trPr>
        <w:tc>
          <w:tcPr>
            <w:tcW w:w="3256" w:type="dxa"/>
            <w:vAlign w:val="center"/>
          </w:tcPr>
          <w:p w14:paraId="2E2F8053" w14:textId="77777777" w:rsidR="0003512B" w:rsidRPr="00D05492" w:rsidRDefault="0003512B" w:rsidP="00A61226">
            <w:pPr>
              <w:rPr>
                <w:rFonts w:ascii="Arial" w:eastAsia="宋体" w:hAnsi="Arial"/>
                <w:b/>
                <w:lang w:val="fr-FR"/>
              </w:rPr>
            </w:pPr>
            <w:r w:rsidRPr="00D05492">
              <w:rPr>
                <w:rFonts w:ascii="Arial" w:eastAsia="宋体" w:hAnsi="Arial"/>
                <w:b/>
                <w:lang w:val="fr-FR"/>
              </w:rPr>
              <w:t>Dimensions (W x D x H)</w:t>
            </w:r>
          </w:p>
        </w:tc>
        <w:tc>
          <w:tcPr>
            <w:tcW w:w="3543" w:type="dxa"/>
            <w:vAlign w:val="center"/>
          </w:tcPr>
          <w:p w14:paraId="6F5AACFE" w14:textId="77777777" w:rsidR="0003512B" w:rsidRPr="00D05492" w:rsidRDefault="0003512B" w:rsidP="00A61226">
            <w:pPr>
              <w:rPr>
                <w:rFonts w:ascii="Arial" w:eastAsia="宋体" w:hAnsi="Arial"/>
                <w:lang w:val="fr-FR"/>
              </w:rPr>
            </w:pPr>
            <w:r w:rsidRPr="00D05492">
              <w:rPr>
                <w:rFonts w:ascii="Arial" w:eastAsia="宋体" w:hAnsi="Arial"/>
                <w:lang w:val="fr-FR"/>
              </w:rPr>
              <w:t>550 x 265 x 1000 mm</w:t>
            </w:r>
          </w:p>
        </w:tc>
      </w:tr>
      <w:tr w:rsidR="0003512B" w:rsidRPr="00D05492" w14:paraId="58C13EF6" w14:textId="77777777" w:rsidTr="00BD1924">
        <w:trPr>
          <w:trHeight w:val="567"/>
          <w:jc w:val="center"/>
        </w:trPr>
        <w:tc>
          <w:tcPr>
            <w:tcW w:w="6799" w:type="dxa"/>
            <w:gridSpan w:val="2"/>
            <w:shd w:val="clear" w:color="auto" w:fill="A8D08D" w:themeFill="accent6" w:themeFillTint="99"/>
            <w:vAlign w:val="center"/>
          </w:tcPr>
          <w:p w14:paraId="414D97B1" w14:textId="755BAE55" w:rsidR="0003512B" w:rsidRPr="00D05492" w:rsidRDefault="005473E5" w:rsidP="00A61226">
            <w:pPr>
              <w:rPr>
                <w:rFonts w:ascii="Arial" w:eastAsia="宋体" w:hAnsi="Arial"/>
                <w:lang w:val="fr-FR"/>
              </w:rPr>
            </w:pPr>
            <w:r w:rsidRPr="00D05492">
              <w:rPr>
                <w:rFonts w:ascii="Arial" w:eastAsia="宋体" w:hAnsi="Arial"/>
                <w:b/>
                <w:lang w:val="fr-FR"/>
              </w:rPr>
              <w:t>Interface utilisateur</w:t>
            </w:r>
          </w:p>
        </w:tc>
      </w:tr>
      <w:tr w:rsidR="0003512B" w:rsidRPr="00D05492" w14:paraId="1F077DA6" w14:textId="77777777" w:rsidTr="0006153E">
        <w:trPr>
          <w:trHeight w:val="567"/>
          <w:jc w:val="center"/>
        </w:trPr>
        <w:tc>
          <w:tcPr>
            <w:tcW w:w="3256" w:type="dxa"/>
            <w:vAlign w:val="center"/>
          </w:tcPr>
          <w:p w14:paraId="08993F28" w14:textId="13EE6506" w:rsidR="0003512B" w:rsidRPr="00D05492" w:rsidRDefault="005473E5" w:rsidP="00A61226">
            <w:pPr>
              <w:jc w:val="both"/>
              <w:rPr>
                <w:rFonts w:ascii="Arial" w:eastAsia="宋体" w:hAnsi="Arial"/>
                <w:b/>
                <w:lang w:val="fr-FR"/>
              </w:rPr>
            </w:pPr>
            <w:r w:rsidRPr="00D05492">
              <w:rPr>
                <w:rFonts w:ascii="Arial" w:eastAsia="宋体" w:hAnsi="Arial"/>
                <w:b/>
                <w:lang w:val="fr-FR"/>
              </w:rPr>
              <w:lastRenderedPageBreak/>
              <w:t>Indication d'état</w:t>
            </w:r>
          </w:p>
        </w:tc>
        <w:tc>
          <w:tcPr>
            <w:tcW w:w="3543" w:type="dxa"/>
            <w:vAlign w:val="center"/>
          </w:tcPr>
          <w:p w14:paraId="7A18A88F" w14:textId="77777777" w:rsidR="0003512B" w:rsidRPr="00D05492" w:rsidRDefault="0003512B" w:rsidP="002B53DA">
            <w:pPr>
              <w:pStyle w:val="ItemListinTable"/>
              <w:spacing w:before="48" w:after="48"/>
            </w:pPr>
            <w:r w:rsidRPr="00D05492">
              <w:t>LED/APP</w:t>
            </w:r>
          </w:p>
        </w:tc>
      </w:tr>
      <w:tr w:rsidR="0003512B" w:rsidRPr="00D05492" w14:paraId="107BA662" w14:textId="77777777" w:rsidTr="0006153E">
        <w:trPr>
          <w:trHeight w:val="567"/>
          <w:jc w:val="center"/>
        </w:trPr>
        <w:tc>
          <w:tcPr>
            <w:tcW w:w="3256" w:type="dxa"/>
            <w:vAlign w:val="center"/>
          </w:tcPr>
          <w:p w14:paraId="7D6BFAFB" w14:textId="2D326934" w:rsidR="0003512B" w:rsidRPr="00D05492" w:rsidRDefault="005473E5" w:rsidP="00A61226">
            <w:pPr>
              <w:rPr>
                <w:rFonts w:ascii="Arial" w:eastAsia="宋体" w:hAnsi="Arial"/>
                <w:b/>
                <w:lang w:val="fr-FR"/>
              </w:rPr>
            </w:pPr>
            <w:r w:rsidRPr="00D05492">
              <w:rPr>
                <w:rFonts w:ascii="Arial" w:eastAsia="宋体" w:hAnsi="Arial"/>
                <w:b/>
                <w:lang w:val="fr-FR"/>
              </w:rPr>
              <w:t>Interface utilisateur</w:t>
            </w:r>
          </w:p>
        </w:tc>
        <w:tc>
          <w:tcPr>
            <w:tcW w:w="3543" w:type="dxa"/>
            <w:vAlign w:val="center"/>
          </w:tcPr>
          <w:p w14:paraId="3288596F" w14:textId="77777777" w:rsidR="0003512B" w:rsidRPr="00D05492" w:rsidRDefault="0003512B" w:rsidP="002B53DA">
            <w:pPr>
              <w:pStyle w:val="ItemListinTable"/>
              <w:numPr>
                <w:ilvl w:val="0"/>
                <w:numId w:val="37"/>
              </w:numPr>
              <w:spacing w:before="48" w:after="48"/>
            </w:pPr>
            <w:r w:rsidRPr="00D05492">
              <w:t>Autel Charge APP</w:t>
            </w:r>
          </w:p>
          <w:p w14:paraId="33DBC0AE" w14:textId="77777777" w:rsidR="0003512B" w:rsidRPr="00D05492" w:rsidRDefault="0003512B" w:rsidP="002B53DA">
            <w:pPr>
              <w:pStyle w:val="ItemListinTable"/>
              <w:numPr>
                <w:ilvl w:val="0"/>
                <w:numId w:val="37"/>
              </w:numPr>
              <w:spacing w:before="48" w:after="48"/>
            </w:pPr>
            <w:r w:rsidRPr="00D05492">
              <w:t>Autel Charge Cloud</w:t>
            </w:r>
          </w:p>
        </w:tc>
      </w:tr>
      <w:tr w:rsidR="0003512B" w:rsidRPr="00D05492" w14:paraId="61894450" w14:textId="77777777" w:rsidTr="0006153E">
        <w:trPr>
          <w:trHeight w:val="567"/>
          <w:jc w:val="center"/>
        </w:trPr>
        <w:tc>
          <w:tcPr>
            <w:tcW w:w="3256" w:type="dxa"/>
            <w:vAlign w:val="center"/>
          </w:tcPr>
          <w:p w14:paraId="72AAC8E7" w14:textId="1D85DD69" w:rsidR="0003512B" w:rsidRPr="00D05492" w:rsidRDefault="005473E5" w:rsidP="00A61226">
            <w:pPr>
              <w:rPr>
                <w:rFonts w:ascii="Arial" w:eastAsia="宋体" w:hAnsi="Arial"/>
                <w:b/>
                <w:lang w:val="fr-FR"/>
              </w:rPr>
            </w:pPr>
            <w:r w:rsidRPr="00D05492">
              <w:rPr>
                <w:rFonts w:ascii="Arial" w:eastAsia="宋体" w:hAnsi="Arial"/>
                <w:b/>
                <w:lang w:val="fr-FR"/>
              </w:rPr>
              <w:t>Connexion</w:t>
            </w:r>
          </w:p>
        </w:tc>
        <w:tc>
          <w:tcPr>
            <w:tcW w:w="3543" w:type="dxa"/>
            <w:vAlign w:val="center"/>
          </w:tcPr>
          <w:p w14:paraId="1CEA34D0" w14:textId="77777777" w:rsidR="0003512B" w:rsidRPr="00D05492" w:rsidRDefault="0003512B" w:rsidP="002B53DA">
            <w:pPr>
              <w:pStyle w:val="ItemListinTable"/>
              <w:numPr>
                <w:ilvl w:val="0"/>
                <w:numId w:val="37"/>
              </w:numPr>
              <w:spacing w:before="48" w:after="48"/>
            </w:pPr>
            <w:r w:rsidRPr="00D05492">
              <w:t>Wi-Fi</w:t>
            </w:r>
          </w:p>
          <w:p w14:paraId="5FF8E2CE" w14:textId="77777777" w:rsidR="0003512B" w:rsidRPr="00D05492" w:rsidRDefault="0003512B" w:rsidP="002B53DA">
            <w:pPr>
              <w:pStyle w:val="ItemListinTable"/>
              <w:numPr>
                <w:ilvl w:val="0"/>
                <w:numId w:val="37"/>
              </w:numPr>
              <w:spacing w:before="48" w:after="48"/>
            </w:pPr>
            <w:r w:rsidRPr="00D05492">
              <w:t>Ethernet</w:t>
            </w:r>
          </w:p>
          <w:p w14:paraId="6A21F178" w14:textId="77777777" w:rsidR="0003512B" w:rsidRPr="00D05492" w:rsidRDefault="0003512B" w:rsidP="002B53DA">
            <w:pPr>
              <w:pStyle w:val="ItemListinTable"/>
              <w:numPr>
                <w:ilvl w:val="0"/>
                <w:numId w:val="37"/>
              </w:numPr>
              <w:spacing w:before="48" w:after="48"/>
            </w:pPr>
            <w:r w:rsidRPr="00D05492">
              <w:t xml:space="preserve">CAN </w:t>
            </w:r>
          </w:p>
          <w:p w14:paraId="3339735E" w14:textId="77777777" w:rsidR="0003512B" w:rsidRPr="00D05492" w:rsidRDefault="0003512B" w:rsidP="002B53DA">
            <w:pPr>
              <w:pStyle w:val="ItemListinTable"/>
              <w:numPr>
                <w:ilvl w:val="0"/>
                <w:numId w:val="37"/>
              </w:numPr>
              <w:spacing w:before="48" w:after="48"/>
            </w:pPr>
            <w:r w:rsidRPr="00D05492">
              <w:t>RS485</w:t>
            </w:r>
          </w:p>
          <w:p w14:paraId="3E0BB0C5" w14:textId="7FDC0985" w:rsidR="0003512B" w:rsidRPr="00D05492" w:rsidRDefault="005473E5" w:rsidP="002B53DA">
            <w:pPr>
              <w:pStyle w:val="ItemListinTable"/>
              <w:numPr>
                <w:ilvl w:val="0"/>
                <w:numId w:val="37"/>
              </w:numPr>
              <w:spacing w:before="48" w:after="48"/>
            </w:pPr>
            <w:r w:rsidRPr="00D05492">
              <w:t>Réseau cellulaire</w:t>
            </w:r>
          </w:p>
        </w:tc>
      </w:tr>
      <w:tr w:rsidR="0003512B" w:rsidRPr="00D05492" w14:paraId="0C6477FF" w14:textId="77777777" w:rsidTr="0006153E">
        <w:trPr>
          <w:trHeight w:val="567"/>
          <w:jc w:val="center"/>
        </w:trPr>
        <w:tc>
          <w:tcPr>
            <w:tcW w:w="3256" w:type="dxa"/>
            <w:vAlign w:val="center"/>
          </w:tcPr>
          <w:p w14:paraId="6A0EAD97" w14:textId="6B3A5708" w:rsidR="0003512B" w:rsidRPr="00D05492" w:rsidRDefault="005473E5" w:rsidP="00A61226">
            <w:pPr>
              <w:rPr>
                <w:rFonts w:ascii="Arial" w:eastAsia="宋体" w:hAnsi="Arial"/>
                <w:b/>
                <w:lang w:val="fr-FR"/>
              </w:rPr>
            </w:pPr>
            <w:r w:rsidRPr="00D05492">
              <w:rPr>
                <w:rFonts w:ascii="Arial" w:eastAsia="宋体" w:hAnsi="Arial"/>
                <w:b/>
                <w:lang w:val="fr-FR"/>
              </w:rPr>
              <w:t>Protocoles de communication</w:t>
            </w:r>
          </w:p>
        </w:tc>
        <w:tc>
          <w:tcPr>
            <w:tcW w:w="3543" w:type="dxa"/>
            <w:vAlign w:val="center"/>
          </w:tcPr>
          <w:p w14:paraId="502675B6" w14:textId="77777777" w:rsidR="0003512B" w:rsidRPr="00D05492" w:rsidRDefault="0003512B" w:rsidP="002B53DA">
            <w:pPr>
              <w:pStyle w:val="ItemListinTable"/>
              <w:numPr>
                <w:ilvl w:val="0"/>
                <w:numId w:val="37"/>
              </w:numPr>
              <w:spacing w:before="48" w:after="48"/>
            </w:pPr>
            <w:r w:rsidRPr="00D05492">
              <w:t>OCPP 1.6 JSON</w:t>
            </w:r>
          </w:p>
          <w:p w14:paraId="6E7EAA9F" w14:textId="75F14B82" w:rsidR="0003512B" w:rsidRPr="00D05492" w:rsidRDefault="0003512B" w:rsidP="002B53DA">
            <w:pPr>
              <w:pStyle w:val="ItemListinTable"/>
              <w:numPr>
                <w:ilvl w:val="0"/>
                <w:numId w:val="37"/>
              </w:numPr>
              <w:spacing w:before="48" w:after="48"/>
            </w:pPr>
            <w:r w:rsidRPr="00D05492">
              <w:t>OCPP 2.0.1 (</w:t>
            </w:r>
            <w:r w:rsidR="005473E5" w:rsidRPr="00D05492">
              <w:t>optionnel</w:t>
            </w:r>
            <w:r w:rsidRPr="00D05492">
              <w:t>)</w:t>
            </w:r>
          </w:p>
        </w:tc>
      </w:tr>
      <w:tr w:rsidR="0003512B" w:rsidRPr="00D05492" w14:paraId="50CB627D" w14:textId="77777777" w:rsidTr="0006153E">
        <w:trPr>
          <w:trHeight w:val="567"/>
          <w:jc w:val="center"/>
        </w:trPr>
        <w:tc>
          <w:tcPr>
            <w:tcW w:w="3256" w:type="dxa"/>
            <w:vAlign w:val="center"/>
          </w:tcPr>
          <w:p w14:paraId="055C2A36" w14:textId="097F041B" w:rsidR="0003512B" w:rsidRPr="00D05492" w:rsidRDefault="005473E5" w:rsidP="00A61226">
            <w:pPr>
              <w:rPr>
                <w:rFonts w:ascii="Arial" w:eastAsia="宋体" w:hAnsi="Arial"/>
                <w:b/>
                <w:lang w:val="fr-FR"/>
              </w:rPr>
            </w:pPr>
            <w:r w:rsidRPr="00D05492">
              <w:rPr>
                <w:rFonts w:ascii="Arial" w:eastAsia="宋体" w:hAnsi="Arial"/>
                <w:b/>
                <w:lang w:val="fr-FR"/>
              </w:rPr>
              <w:t>Authentification de l'utilisateur</w:t>
            </w:r>
          </w:p>
        </w:tc>
        <w:tc>
          <w:tcPr>
            <w:tcW w:w="3543" w:type="dxa"/>
            <w:vAlign w:val="center"/>
          </w:tcPr>
          <w:p w14:paraId="3BCC126A" w14:textId="121C9D12" w:rsidR="0003512B" w:rsidRPr="00D05492" w:rsidRDefault="0003512B" w:rsidP="002B53DA">
            <w:pPr>
              <w:pStyle w:val="ItemListinTable"/>
              <w:numPr>
                <w:ilvl w:val="0"/>
                <w:numId w:val="37"/>
              </w:numPr>
              <w:spacing w:before="48" w:after="48"/>
            </w:pPr>
            <w:r w:rsidRPr="00D05492">
              <w:t>Code</w:t>
            </w:r>
            <w:r w:rsidR="005473E5" w:rsidRPr="00D05492">
              <w:t xml:space="preserve"> QR</w:t>
            </w:r>
          </w:p>
          <w:p w14:paraId="1EEB3A36" w14:textId="77777777" w:rsidR="0003512B" w:rsidRPr="00D05492" w:rsidRDefault="0003512B" w:rsidP="002B53DA">
            <w:pPr>
              <w:pStyle w:val="ItemListinTable"/>
              <w:numPr>
                <w:ilvl w:val="0"/>
                <w:numId w:val="37"/>
              </w:numPr>
              <w:spacing w:before="48" w:after="48"/>
            </w:pPr>
            <w:r w:rsidRPr="00D05492">
              <w:t>RFID</w:t>
            </w:r>
          </w:p>
          <w:p w14:paraId="4124EAF4" w14:textId="0DA458D3" w:rsidR="0003512B" w:rsidRPr="00D05492" w:rsidRDefault="005473E5" w:rsidP="002B53DA">
            <w:pPr>
              <w:pStyle w:val="ItemListinTable"/>
              <w:numPr>
                <w:ilvl w:val="0"/>
                <w:numId w:val="37"/>
              </w:numPr>
              <w:spacing w:before="48" w:after="48"/>
            </w:pPr>
            <w:r w:rsidRPr="00D05492">
              <w:t>Brancher</w:t>
            </w:r>
            <w:r w:rsidR="0003512B" w:rsidRPr="00D05492">
              <w:t xml:space="preserve"> &amp; Charge</w:t>
            </w:r>
            <w:r w:rsidRPr="00D05492">
              <w:t>r</w:t>
            </w:r>
          </w:p>
          <w:p w14:paraId="40567B77" w14:textId="376DCC85" w:rsidR="0003512B" w:rsidRPr="00D05492" w:rsidRDefault="005473E5" w:rsidP="002B53DA">
            <w:pPr>
              <w:pStyle w:val="ItemListinTable"/>
              <w:numPr>
                <w:ilvl w:val="0"/>
                <w:numId w:val="37"/>
              </w:numPr>
              <w:spacing w:before="48" w:after="48"/>
            </w:pPr>
            <w:r w:rsidRPr="00D05492">
              <w:t>Carte de crédit (optionnel)</w:t>
            </w:r>
          </w:p>
        </w:tc>
      </w:tr>
      <w:tr w:rsidR="0003512B" w:rsidRPr="00D05492" w14:paraId="5D9D1A8E" w14:textId="77777777" w:rsidTr="00BD1924">
        <w:trPr>
          <w:trHeight w:val="567"/>
          <w:jc w:val="center"/>
        </w:trPr>
        <w:tc>
          <w:tcPr>
            <w:tcW w:w="6799" w:type="dxa"/>
            <w:gridSpan w:val="2"/>
            <w:shd w:val="clear" w:color="auto" w:fill="A8D08D" w:themeFill="accent6" w:themeFillTint="99"/>
            <w:vAlign w:val="center"/>
          </w:tcPr>
          <w:p w14:paraId="258E4295" w14:textId="768CC63F" w:rsidR="0003512B" w:rsidRPr="00D05492" w:rsidRDefault="005473E5" w:rsidP="002B53DA">
            <w:pPr>
              <w:pStyle w:val="ItemListinTable"/>
              <w:spacing w:before="48" w:after="48"/>
            </w:pPr>
            <w:r w:rsidRPr="00D05492">
              <w:t>Mise à jour du logiciel</w:t>
            </w:r>
          </w:p>
        </w:tc>
      </w:tr>
      <w:tr w:rsidR="0003512B" w:rsidRPr="00D05492" w14:paraId="3484AF4D" w14:textId="77777777" w:rsidTr="0006153E">
        <w:trPr>
          <w:trHeight w:val="567"/>
          <w:jc w:val="center"/>
        </w:trPr>
        <w:tc>
          <w:tcPr>
            <w:tcW w:w="3256" w:type="dxa"/>
            <w:vAlign w:val="center"/>
          </w:tcPr>
          <w:p w14:paraId="6F109DEA" w14:textId="3B1CC338" w:rsidR="0003512B" w:rsidRPr="00D05492" w:rsidRDefault="005473E5" w:rsidP="00A61226">
            <w:pPr>
              <w:jc w:val="both"/>
              <w:rPr>
                <w:rFonts w:ascii="Arial" w:eastAsia="宋体" w:hAnsi="Arial"/>
                <w:b/>
                <w:lang w:val="fr-FR"/>
              </w:rPr>
            </w:pPr>
            <w:r w:rsidRPr="00D05492">
              <w:rPr>
                <w:rFonts w:ascii="Arial" w:eastAsia="宋体" w:hAnsi="Arial"/>
                <w:b/>
                <w:lang w:val="fr-FR"/>
              </w:rPr>
              <w:t>Mise à jour du logiciel</w:t>
            </w:r>
          </w:p>
        </w:tc>
        <w:tc>
          <w:tcPr>
            <w:tcW w:w="3543" w:type="dxa"/>
            <w:vAlign w:val="center"/>
          </w:tcPr>
          <w:p w14:paraId="6B86FC29" w14:textId="1164F22D" w:rsidR="0003512B" w:rsidRPr="00D05492" w:rsidRDefault="005473E5" w:rsidP="00A61226">
            <w:pPr>
              <w:jc w:val="both"/>
              <w:rPr>
                <w:rFonts w:ascii="Arial" w:eastAsia="宋体" w:hAnsi="Arial"/>
                <w:lang w:val="fr-FR"/>
              </w:rPr>
            </w:pPr>
            <w:r w:rsidRPr="00D05492">
              <w:rPr>
                <w:rFonts w:ascii="Arial" w:eastAsia="宋体" w:hAnsi="Arial"/>
                <w:lang w:val="fr-FR"/>
              </w:rPr>
              <w:t>Mises à jour OTA via le portail web</w:t>
            </w:r>
          </w:p>
        </w:tc>
      </w:tr>
      <w:tr w:rsidR="0003512B" w:rsidRPr="00D05492" w14:paraId="50D300FF" w14:textId="77777777" w:rsidTr="00BD1924">
        <w:trPr>
          <w:trHeight w:val="680"/>
          <w:jc w:val="center"/>
        </w:trPr>
        <w:tc>
          <w:tcPr>
            <w:tcW w:w="6799" w:type="dxa"/>
            <w:gridSpan w:val="2"/>
            <w:shd w:val="clear" w:color="auto" w:fill="A8D08D" w:themeFill="accent6" w:themeFillTint="99"/>
            <w:vAlign w:val="center"/>
          </w:tcPr>
          <w:p w14:paraId="6145E0EE" w14:textId="4EFE882D" w:rsidR="0003512B" w:rsidRPr="00D05492" w:rsidRDefault="005473E5" w:rsidP="002B53DA">
            <w:pPr>
              <w:pStyle w:val="ItemListinTable"/>
              <w:spacing w:before="48" w:after="48"/>
            </w:pPr>
            <w:r w:rsidRPr="00D05492">
              <w:t>Certification et normes</w:t>
            </w:r>
          </w:p>
        </w:tc>
      </w:tr>
      <w:tr w:rsidR="0003512B" w:rsidRPr="00D05492" w14:paraId="1A95F576" w14:textId="77777777" w:rsidTr="0006153E">
        <w:trPr>
          <w:trHeight w:val="680"/>
          <w:jc w:val="center"/>
        </w:trPr>
        <w:tc>
          <w:tcPr>
            <w:tcW w:w="3256" w:type="dxa"/>
            <w:vAlign w:val="center"/>
          </w:tcPr>
          <w:p w14:paraId="49DA1E1D" w14:textId="19DA32F1" w:rsidR="0003512B" w:rsidRPr="00D05492" w:rsidRDefault="005473E5" w:rsidP="00A61226">
            <w:pPr>
              <w:rPr>
                <w:rFonts w:ascii="Arial" w:eastAsia="宋体" w:hAnsi="Arial"/>
                <w:b/>
                <w:lang w:val="fr-FR"/>
              </w:rPr>
            </w:pPr>
            <w:r w:rsidRPr="00D05492">
              <w:rPr>
                <w:rFonts w:ascii="Arial" w:eastAsia="宋体" w:hAnsi="Arial"/>
                <w:b/>
                <w:lang w:val="fr-FR"/>
              </w:rPr>
              <w:t>Système de charge</w:t>
            </w:r>
          </w:p>
        </w:tc>
        <w:tc>
          <w:tcPr>
            <w:tcW w:w="3543" w:type="dxa"/>
            <w:vAlign w:val="center"/>
          </w:tcPr>
          <w:p w14:paraId="4FC21274" w14:textId="77777777" w:rsidR="0003512B" w:rsidRPr="00D05492" w:rsidRDefault="0003512B" w:rsidP="002B53DA">
            <w:pPr>
              <w:pStyle w:val="ItemListinTable"/>
              <w:numPr>
                <w:ilvl w:val="0"/>
                <w:numId w:val="38"/>
              </w:numPr>
              <w:spacing w:before="48" w:after="48"/>
            </w:pPr>
            <w:r w:rsidRPr="00D05492">
              <w:t>IEC 61851-1</w:t>
            </w:r>
          </w:p>
          <w:p w14:paraId="634AD6C3" w14:textId="77777777" w:rsidR="0003512B" w:rsidRPr="00D05492" w:rsidRDefault="0003512B" w:rsidP="002B53DA">
            <w:pPr>
              <w:pStyle w:val="ItemListinTable"/>
              <w:numPr>
                <w:ilvl w:val="0"/>
                <w:numId w:val="38"/>
              </w:numPr>
              <w:spacing w:before="48" w:after="48"/>
            </w:pPr>
            <w:r w:rsidRPr="00D05492">
              <w:t>IEC 61851-23</w:t>
            </w:r>
          </w:p>
          <w:p w14:paraId="491DE2E3" w14:textId="77777777" w:rsidR="0003512B" w:rsidRPr="00D05492" w:rsidRDefault="0003512B" w:rsidP="002B53DA">
            <w:pPr>
              <w:pStyle w:val="ItemListinTable"/>
              <w:numPr>
                <w:ilvl w:val="0"/>
                <w:numId w:val="38"/>
              </w:numPr>
              <w:spacing w:before="48" w:after="48"/>
            </w:pPr>
            <w:r w:rsidRPr="00D05492">
              <w:t>IEC 61851-21-2</w:t>
            </w:r>
          </w:p>
        </w:tc>
      </w:tr>
      <w:tr w:rsidR="0003512B" w:rsidRPr="00D05492" w14:paraId="70622EC5" w14:textId="77777777" w:rsidTr="0006153E">
        <w:trPr>
          <w:trHeight w:val="680"/>
          <w:jc w:val="center"/>
        </w:trPr>
        <w:tc>
          <w:tcPr>
            <w:tcW w:w="3256" w:type="dxa"/>
            <w:vAlign w:val="center"/>
          </w:tcPr>
          <w:p w14:paraId="05F65EED" w14:textId="55BA6DA4" w:rsidR="0003512B" w:rsidRPr="00D05492" w:rsidRDefault="005473E5" w:rsidP="00A61226">
            <w:pPr>
              <w:rPr>
                <w:rFonts w:ascii="Arial" w:eastAsia="宋体" w:hAnsi="Arial"/>
                <w:b/>
                <w:lang w:val="fr-FR"/>
              </w:rPr>
            </w:pPr>
            <w:r w:rsidRPr="00D05492">
              <w:rPr>
                <w:rFonts w:ascii="Arial" w:eastAsia="宋体" w:hAnsi="Arial"/>
                <w:b/>
                <w:lang w:val="fr-FR"/>
              </w:rPr>
              <w:t xml:space="preserve">Communication avec </w:t>
            </w:r>
            <w:r w:rsidR="00EC5D70" w:rsidRPr="00D05492">
              <w:rPr>
                <w:rFonts w:ascii="Arial" w:eastAsia="宋体" w:hAnsi="Arial"/>
                <w:b/>
                <w:lang w:val="fr-FR"/>
              </w:rPr>
              <w:t>VE</w:t>
            </w:r>
          </w:p>
        </w:tc>
        <w:tc>
          <w:tcPr>
            <w:tcW w:w="3543" w:type="dxa"/>
            <w:vAlign w:val="center"/>
          </w:tcPr>
          <w:p w14:paraId="57A46045" w14:textId="19760B50" w:rsidR="0003512B" w:rsidRPr="00D05492" w:rsidRDefault="0003512B" w:rsidP="002B53DA">
            <w:pPr>
              <w:pStyle w:val="ItemListinTable"/>
              <w:numPr>
                <w:ilvl w:val="0"/>
                <w:numId w:val="39"/>
              </w:numPr>
              <w:spacing w:before="48" w:after="48"/>
            </w:pPr>
            <w:r w:rsidRPr="00D05492">
              <w:t>ISO 15118</w:t>
            </w:r>
          </w:p>
          <w:p w14:paraId="580E1D6B" w14:textId="77777777" w:rsidR="0003512B" w:rsidRPr="00D05492" w:rsidRDefault="0003512B" w:rsidP="002B53DA">
            <w:pPr>
              <w:pStyle w:val="ItemListinTable"/>
              <w:numPr>
                <w:ilvl w:val="0"/>
                <w:numId w:val="39"/>
              </w:numPr>
              <w:spacing w:before="48" w:after="48"/>
            </w:pPr>
            <w:r w:rsidRPr="00D05492">
              <w:t>DIN 70121</w:t>
            </w:r>
          </w:p>
          <w:p w14:paraId="308B705B" w14:textId="77777777" w:rsidR="0003512B" w:rsidRPr="00D05492" w:rsidRDefault="0003512B" w:rsidP="002B53DA">
            <w:pPr>
              <w:pStyle w:val="ItemListinTable"/>
              <w:numPr>
                <w:ilvl w:val="0"/>
                <w:numId w:val="39"/>
              </w:numPr>
              <w:spacing w:before="48" w:after="48"/>
            </w:pPr>
            <w:proofErr w:type="spellStart"/>
            <w:r w:rsidRPr="00D05492">
              <w:t>CHAdeMO</w:t>
            </w:r>
            <w:proofErr w:type="spellEnd"/>
            <w:r w:rsidRPr="00D05492">
              <w:t xml:space="preserve"> 1.2</w:t>
            </w:r>
          </w:p>
        </w:tc>
      </w:tr>
      <w:tr w:rsidR="0003512B" w:rsidRPr="00D05492" w14:paraId="57348108" w14:textId="77777777" w:rsidTr="0006153E">
        <w:trPr>
          <w:trHeight w:val="680"/>
          <w:jc w:val="center"/>
        </w:trPr>
        <w:tc>
          <w:tcPr>
            <w:tcW w:w="3256" w:type="dxa"/>
            <w:vAlign w:val="center"/>
          </w:tcPr>
          <w:p w14:paraId="01A921FF" w14:textId="0AA265B3" w:rsidR="0003512B" w:rsidRPr="00D05492" w:rsidRDefault="005473E5" w:rsidP="00A61226">
            <w:pPr>
              <w:rPr>
                <w:rFonts w:ascii="Arial" w:eastAsia="宋体" w:hAnsi="Arial"/>
                <w:b/>
                <w:lang w:val="fr-FR"/>
              </w:rPr>
            </w:pPr>
            <w:r w:rsidRPr="00D05492">
              <w:rPr>
                <w:rFonts w:ascii="Arial" w:eastAsia="宋体" w:hAnsi="Arial"/>
                <w:b/>
                <w:lang w:val="fr-FR"/>
              </w:rPr>
              <w:t>Conformité CEM</w:t>
            </w:r>
          </w:p>
        </w:tc>
        <w:tc>
          <w:tcPr>
            <w:tcW w:w="3543" w:type="dxa"/>
            <w:vAlign w:val="center"/>
          </w:tcPr>
          <w:p w14:paraId="5089F2CD" w14:textId="3166FC5B" w:rsidR="0003512B" w:rsidRPr="00D05492" w:rsidRDefault="0003512B" w:rsidP="002B53DA">
            <w:pPr>
              <w:pStyle w:val="ItemListinTable"/>
              <w:spacing w:before="48" w:after="48"/>
            </w:pPr>
            <w:r w:rsidRPr="00D05492">
              <w:t>Class</w:t>
            </w:r>
            <w:r w:rsidR="005473E5" w:rsidRPr="00D05492">
              <w:t>e</w:t>
            </w:r>
            <w:r w:rsidRPr="00D05492">
              <w:t xml:space="preserve"> A</w:t>
            </w:r>
          </w:p>
        </w:tc>
      </w:tr>
      <w:tr w:rsidR="0003512B" w:rsidRPr="00D05492" w14:paraId="3C62EB48" w14:textId="77777777" w:rsidTr="0006153E">
        <w:trPr>
          <w:trHeight w:val="680"/>
          <w:jc w:val="center"/>
        </w:trPr>
        <w:tc>
          <w:tcPr>
            <w:tcW w:w="3256" w:type="dxa"/>
            <w:vAlign w:val="center"/>
          </w:tcPr>
          <w:p w14:paraId="1446FE0E" w14:textId="77777777" w:rsidR="0003512B" w:rsidRPr="00D05492" w:rsidRDefault="0003512B" w:rsidP="00A61226">
            <w:pPr>
              <w:rPr>
                <w:rFonts w:ascii="Arial" w:eastAsia="宋体" w:hAnsi="Arial"/>
                <w:b/>
                <w:lang w:val="fr-FR"/>
              </w:rPr>
            </w:pPr>
            <w:r w:rsidRPr="00D05492">
              <w:rPr>
                <w:rFonts w:ascii="Arial" w:eastAsia="宋体" w:hAnsi="Arial"/>
                <w:b/>
                <w:lang w:val="fr-FR"/>
              </w:rPr>
              <w:t>Certification</w:t>
            </w:r>
          </w:p>
        </w:tc>
        <w:tc>
          <w:tcPr>
            <w:tcW w:w="3543" w:type="dxa"/>
            <w:vAlign w:val="center"/>
          </w:tcPr>
          <w:p w14:paraId="028D1304" w14:textId="77777777" w:rsidR="0003512B" w:rsidRPr="00D05492" w:rsidRDefault="0003512B" w:rsidP="002B53DA">
            <w:pPr>
              <w:pStyle w:val="ItemListinTable"/>
              <w:numPr>
                <w:ilvl w:val="0"/>
                <w:numId w:val="40"/>
              </w:numPr>
              <w:spacing w:before="48" w:after="48"/>
            </w:pPr>
            <w:r w:rsidRPr="00D05492">
              <w:t>CE</w:t>
            </w:r>
          </w:p>
          <w:p w14:paraId="791F2F35" w14:textId="77777777" w:rsidR="0003512B" w:rsidRPr="00D05492" w:rsidRDefault="0003512B" w:rsidP="002B53DA">
            <w:pPr>
              <w:pStyle w:val="ItemListinTable"/>
              <w:numPr>
                <w:ilvl w:val="0"/>
                <w:numId w:val="40"/>
              </w:numPr>
              <w:spacing w:before="48" w:after="48"/>
            </w:pPr>
            <w:r w:rsidRPr="00D05492">
              <w:t>UKCA</w:t>
            </w:r>
          </w:p>
        </w:tc>
      </w:tr>
      <w:tr w:rsidR="0003512B" w:rsidRPr="00D05492" w14:paraId="724E7230" w14:textId="77777777" w:rsidTr="0006153E">
        <w:trPr>
          <w:trHeight w:val="525"/>
          <w:jc w:val="center"/>
        </w:trPr>
        <w:tc>
          <w:tcPr>
            <w:tcW w:w="3256" w:type="dxa"/>
            <w:vAlign w:val="center"/>
          </w:tcPr>
          <w:p w14:paraId="39E910A2" w14:textId="3C37F36C" w:rsidR="0003512B" w:rsidRPr="00D05492" w:rsidRDefault="0045626E" w:rsidP="00A61226">
            <w:pPr>
              <w:rPr>
                <w:rFonts w:ascii="Arial" w:eastAsia="宋体" w:hAnsi="Arial"/>
                <w:b/>
                <w:lang w:val="fr-FR"/>
              </w:rPr>
            </w:pPr>
            <w:r w:rsidRPr="00D05492">
              <w:rPr>
                <w:rFonts w:ascii="Arial" w:eastAsia="宋体" w:hAnsi="Arial"/>
                <w:b/>
                <w:lang w:val="fr-FR"/>
              </w:rPr>
              <w:t>Durée de vie de référence</w:t>
            </w:r>
          </w:p>
        </w:tc>
        <w:tc>
          <w:tcPr>
            <w:tcW w:w="3543" w:type="dxa"/>
            <w:vAlign w:val="center"/>
          </w:tcPr>
          <w:p w14:paraId="3D2FEAC6" w14:textId="07F935BF" w:rsidR="0003512B" w:rsidRPr="00D05492" w:rsidRDefault="0003512B" w:rsidP="00A61226">
            <w:pPr>
              <w:rPr>
                <w:rFonts w:ascii="Arial" w:eastAsia="宋体" w:hAnsi="Arial"/>
                <w:lang w:val="fr-FR"/>
              </w:rPr>
            </w:pPr>
            <w:r w:rsidRPr="00D05492">
              <w:rPr>
                <w:rFonts w:ascii="Arial" w:eastAsia="宋体" w:hAnsi="Arial"/>
                <w:lang w:val="fr-FR"/>
              </w:rPr>
              <w:t xml:space="preserve">10 </w:t>
            </w:r>
            <w:r w:rsidR="0045626E" w:rsidRPr="00D05492">
              <w:rPr>
                <w:rFonts w:ascii="Arial" w:eastAsia="宋体" w:hAnsi="Arial"/>
                <w:lang w:val="fr-FR"/>
              </w:rPr>
              <w:t>ans</w:t>
            </w:r>
          </w:p>
        </w:tc>
      </w:tr>
      <w:tr w:rsidR="0003512B" w:rsidRPr="00D05492" w14:paraId="59524FCB" w14:textId="77777777" w:rsidTr="0006153E">
        <w:trPr>
          <w:trHeight w:val="680"/>
          <w:jc w:val="center"/>
        </w:trPr>
        <w:tc>
          <w:tcPr>
            <w:tcW w:w="3256" w:type="dxa"/>
            <w:vAlign w:val="center"/>
          </w:tcPr>
          <w:p w14:paraId="467F877C" w14:textId="433239F7" w:rsidR="0003512B" w:rsidRPr="00D05492" w:rsidRDefault="0045626E" w:rsidP="00A61226">
            <w:pPr>
              <w:rPr>
                <w:rFonts w:ascii="Arial" w:eastAsia="宋体" w:hAnsi="Arial"/>
                <w:b/>
                <w:lang w:val="fr-FR"/>
              </w:rPr>
            </w:pPr>
            <w:r w:rsidRPr="00D05492">
              <w:rPr>
                <w:rFonts w:ascii="Arial" w:eastAsia="宋体" w:hAnsi="Arial"/>
                <w:b/>
                <w:lang w:val="fr-FR"/>
              </w:rPr>
              <w:lastRenderedPageBreak/>
              <w:t>Garantie</w:t>
            </w:r>
          </w:p>
        </w:tc>
        <w:tc>
          <w:tcPr>
            <w:tcW w:w="3543" w:type="dxa"/>
            <w:vAlign w:val="center"/>
          </w:tcPr>
          <w:p w14:paraId="257D7731" w14:textId="3D620D7C" w:rsidR="0003512B" w:rsidRPr="00D05492" w:rsidRDefault="00142D4B" w:rsidP="00A61226">
            <w:pPr>
              <w:rPr>
                <w:rFonts w:ascii="Arial" w:eastAsia="宋体" w:hAnsi="Arial"/>
                <w:lang w:val="fr-FR"/>
              </w:rPr>
            </w:pPr>
            <w:r w:rsidRPr="00D05492">
              <w:rPr>
                <w:rFonts w:ascii="Arial" w:eastAsia="宋体" w:hAnsi="Arial"/>
                <w:lang w:val="fr-FR"/>
              </w:rPr>
              <w:t>Garantie de base de 24 mois après l'essai de réception sur site ou de 30 mois après la livraison par l'usine. Des extensions de garantie sont disponibles.</w:t>
            </w:r>
          </w:p>
        </w:tc>
      </w:tr>
    </w:tbl>
    <w:p w14:paraId="4AAFBCDA" w14:textId="26CB2357" w:rsidR="0003512B" w:rsidRPr="00D05492" w:rsidRDefault="00142D4B" w:rsidP="00A61226">
      <w:pPr>
        <w:pStyle w:val="2"/>
        <w:spacing w:before="240" w:afterLines="50" w:line="240" w:lineRule="auto"/>
        <w:ind w:left="578" w:hanging="578"/>
        <w:rPr>
          <w:rFonts w:eastAsia="宋体" w:cs="Arial"/>
          <w:lang w:val="fr-FR"/>
        </w:rPr>
      </w:pPr>
      <w:bookmarkStart w:id="59" w:name="_Toc134462251"/>
      <w:bookmarkStart w:id="60" w:name="_Hlk133498165"/>
      <w:r w:rsidRPr="00D05492">
        <w:rPr>
          <w:rFonts w:eastAsia="宋体" w:cs="Arial"/>
          <w:lang w:val="fr-FR"/>
        </w:rPr>
        <w:t>Dimensions du produit</w:t>
      </w:r>
      <w:bookmarkEnd w:id="59"/>
    </w:p>
    <w:tbl>
      <w:tblPr>
        <w:tblStyle w:val="af4"/>
        <w:tblW w:w="0" w:type="auto"/>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74"/>
      </w:tblGrid>
      <w:tr w:rsidR="0003512B" w:rsidRPr="00D05492" w14:paraId="7F13FD3C" w14:textId="77777777" w:rsidTr="00BD1924">
        <w:tc>
          <w:tcPr>
            <w:tcW w:w="7248" w:type="dxa"/>
          </w:tcPr>
          <w:p w14:paraId="52ECCBCA" w14:textId="77777777" w:rsidR="0003512B" w:rsidRPr="00D05492" w:rsidRDefault="0003512B" w:rsidP="00A61226">
            <w:pPr>
              <w:ind w:left="284"/>
              <w:rPr>
                <w:rFonts w:eastAsia="宋体"/>
                <w:b/>
                <w:lang w:val="fr-FR"/>
              </w:rPr>
            </w:pPr>
            <w:proofErr w:type="spellStart"/>
            <w:r w:rsidRPr="00D05492">
              <w:rPr>
                <w:rFonts w:eastAsia="宋体"/>
                <w:b/>
                <w:lang w:val="fr-FR"/>
              </w:rPr>
              <w:t>MaxiCharger</w:t>
            </w:r>
            <w:proofErr w:type="spellEnd"/>
          </w:p>
          <w:p w14:paraId="6152E0FE" w14:textId="31FCBCA1" w:rsidR="0003512B" w:rsidRPr="00D05492" w:rsidRDefault="00142D4B" w:rsidP="00A61226">
            <w:pPr>
              <w:pStyle w:val="BodytextUserManual"/>
              <w:spacing w:before="120" w:afterLines="0" w:after="0"/>
              <w:ind w:left="0" w:firstLineChars="1000" w:firstLine="1807"/>
              <w:jc w:val="left"/>
              <w:rPr>
                <w:b/>
                <w:lang w:val="fr-FR"/>
              </w:rPr>
            </w:pPr>
            <w:r w:rsidRPr="00D05492">
              <w:rPr>
                <w:b/>
                <w:lang w:val="fr-FR"/>
              </w:rPr>
              <w:t>Vue frontale</w:t>
            </w:r>
            <w:r w:rsidR="0003512B" w:rsidRPr="00D05492">
              <w:rPr>
                <w:b/>
                <w:lang w:val="fr-FR"/>
              </w:rPr>
              <w:t xml:space="preserve">                  </w:t>
            </w:r>
            <w:r w:rsidRPr="00D05492">
              <w:rPr>
                <w:b/>
                <w:lang w:val="fr-FR"/>
              </w:rPr>
              <w:t>Vue latérale</w:t>
            </w:r>
          </w:p>
          <w:p w14:paraId="438E5D98" w14:textId="77777777" w:rsidR="0003512B" w:rsidRPr="00D05492" w:rsidRDefault="0003512B" w:rsidP="00A61226">
            <w:pPr>
              <w:pStyle w:val="BodytextUserManual"/>
              <w:spacing w:before="120" w:after="120"/>
              <w:ind w:left="0"/>
              <w:jc w:val="center"/>
              <w:rPr>
                <w:lang w:val="fr-FR"/>
              </w:rPr>
            </w:pPr>
            <w:r w:rsidRPr="00D05492">
              <w:rPr>
                <w:noProof/>
              </w:rPr>
              <w:drawing>
                <wp:inline distT="0" distB="0" distL="0" distR="0" wp14:anchorId="678AAAD4" wp14:editId="57DB7C77">
                  <wp:extent cx="2047906" cy="2822713"/>
                  <wp:effectExtent l="0" t="0" r="0" b="0"/>
                  <wp:docPr id="457887190" name="图片 457887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主机尺寸图-正面.png"/>
                          <pic:cNvPicPr/>
                        </pic:nvPicPr>
                        <pic:blipFill>
                          <a:blip r:embed="rId20">
                            <a:extLst>
                              <a:ext uri="{28A0092B-C50C-407E-A947-70E740481C1C}">
                                <a14:useLocalDpi xmlns:a14="http://schemas.microsoft.com/office/drawing/2010/main" val="0"/>
                              </a:ext>
                            </a:extLst>
                          </a:blip>
                          <a:stretch>
                            <a:fillRect/>
                          </a:stretch>
                        </pic:blipFill>
                        <pic:spPr>
                          <a:xfrm>
                            <a:off x="0" y="0"/>
                            <a:ext cx="2071121" cy="2854711"/>
                          </a:xfrm>
                          <a:prstGeom prst="rect">
                            <a:avLst/>
                          </a:prstGeom>
                        </pic:spPr>
                      </pic:pic>
                    </a:graphicData>
                  </a:graphic>
                </wp:inline>
              </w:drawing>
            </w:r>
            <w:r w:rsidRPr="00D05492">
              <w:rPr>
                <w:noProof/>
              </w:rPr>
              <w:drawing>
                <wp:inline distT="0" distB="0" distL="0" distR="0" wp14:anchorId="1D8E6855" wp14:editId="7D39D768">
                  <wp:extent cx="954156" cy="2875889"/>
                  <wp:effectExtent l="0" t="0" r="0" b="1270"/>
                  <wp:docPr id="449658291" name="图片 449658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主机尺寸图-侧面.png"/>
                          <pic:cNvPicPr/>
                        </pic:nvPicPr>
                        <pic:blipFill>
                          <a:blip r:embed="rId21">
                            <a:extLst>
                              <a:ext uri="{28A0092B-C50C-407E-A947-70E740481C1C}">
                                <a14:useLocalDpi xmlns:a14="http://schemas.microsoft.com/office/drawing/2010/main" val="0"/>
                              </a:ext>
                            </a:extLst>
                          </a:blip>
                          <a:stretch>
                            <a:fillRect/>
                          </a:stretch>
                        </pic:blipFill>
                        <pic:spPr>
                          <a:xfrm>
                            <a:off x="0" y="0"/>
                            <a:ext cx="985466" cy="2970258"/>
                          </a:xfrm>
                          <a:prstGeom prst="rect">
                            <a:avLst/>
                          </a:prstGeom>
                        </pic:spPr>
                      </pic:pic>
                    </a:graphicData>
                  </a:graphic>
                </wp:inline>
              </w:drawing>
            </w:r>
          </w:p>
          <w:p w14:paraId="47A96A95" w14:textId="77777777" w:rsidR="0003512B" w:rsidRPr="00D05492" w:rsidRDefault="0003512B" w:rsidP="00A61226">
            <w:pPr>
              <w:pStyle w:val="BodytextUserManual"/>
              <w:spacing w:before="120" w:after="120"/>
              <w:ind w:left="0"/>
              <w:jc w:val="center"/>
              <w:rPr>
                <w:lang w:val="fr-FR"/>
              </w:rPr>
            </w:pPr>
          </w:p>
          <w:p w14:paraId="218FA89B" w14:textId="77777777" w:rsidR="0006153E" w:rsidRPr="00D05492" w:rsidRDefault="0006153E" w:rsidP="00A61226">
            <w:pPr>
              <w:pStyle w:val="BodytextUserManual"/>
              <w:spacing w:before="120" w:after="120"/>
              <w:ind w:left="0"/>
              <w:jc w:val="center"/>
              <w:rPr>
                <w:lang w:val="fr-FR"/>
              </w:rPr>
            </w:pPr>
          </w:p>
          <w:p w14:paraId="0D6F8F3D" w14:textId="77777777" w:rsidR="0006153E" w:rsidRPr="00D05492" w:rsidRDefault="0006153E" w:rsidP="00A61226">
            <w:pPr>
              <w:pStyle w:val="BodytextUserManual"/>
              <w:spacing w:before="120" w:after="120"/>
              <w:ind w:left="0"/>
              <w:jc w:val="center"/>
              <w:rPr>
                <w:lang w:val="fr-FR"/>
              </w:rPr>
            </w:pPr>
          </w:p>
          <w:p w14:paraId="49DB0461" w14:textId="77777777" w:rsidR="0006153E" w:rsidRPr="00D05492" w:rsidRDefault="0006153E" w:rsidP="00A61226">
            <w:pPr>
              <w:pStyle w:val="BodytextUserManual"/>
              <w:spacing w:before="120" w:after="120"/>
              <w:ind w:left="0"/>
              <w:jc w:val="center"/>
              <w:rPr>
                <w:lang w:val="fr-FR"/>
              </w:rPr>
            </w:pPr>
          </w:p>
          <w:p w14:paraId="2EFB134F" w14:textId="77777777" w:rsidR="0006153E" w:rsidRPr="00D05492" w:rsidRDefault="0006153E" w:rsidP="00A61226">
            <w:pPr>
              <w:pStyle w:val="BodytextUserManual"/>
              <w:spacing w:before="120" w:after="120"/>
              <w:ind w:left="0"/>
              <w:jc w:val="center"/>
              <w:rPr>
                <w:lang w:val="fr-FR"/>
              </w:rPr>
            </w:pPr>
          </w:p>
          <w:p w14:paraId="0B09134F" w14:textId="77777777" w:rsidR="0006153E" w:rsidRPr="00D05492" w:rsidRDefault="0006153E" w:rsidP="00A61226">
            <w:pPr>
              <w:pStyle w:val="BodytextUserManual"/>
              <w:spacing w:before="120" w:after="120"/>
              <w:ind w:left="0"/>
              <w:jc w:val="center"/>
              <w:rPr>
                <w:lang w:val="fr-FR"/>
              </w:rPr>
            </w:pPr>
          </w:p>
          <w:p w14:paraId="203C2D0F" w14:textId="77777777" w:rsidR="0006153E" w:rsidRPr="00D05492" w:rsidRDefault="0006153E" w:rsidP="00A61226">
            <w:pPr>
              <w:pStyle w:val="BodytextUserManual"/>
              <w:spacing w:before="120" w:after="120"/>
              <w:ind w:left="0"/>
              <w:jc w:val="center"/>
              <w:rPr>
                <w:lang w:val="fr-FR"/>
              </w:rPr>
            </w:pPr>
          </w:p>
          <w:p w14:paraId="78CE8013" w14:textId="77777777" w:rsidR="0006153E" w:rsidRPr="00D05492" w:rsidRDefault="0006153E" w:rsidP="00A61226">
            <w:pPr>
              <w:pStyle w:val="BodytextUserManual"/>
              <w:spacing w:before="120" w:after="120"/>
              <w:ind w:left="0"/>
              <w:jc w:val="center"/>
              <w:rPr>
                <w:lang w:val="fr-FR"/>
              </w:rPr>
            </w:pPr>
          </w:p>
          <w:p w14:paraId="1785FFC0" w14:textId="77777777" w:rsidR="0006153E" w:rsidRPr="00D05492" w:rsidRDefault="0006153E" w:rsidP="00A61226">
            <w:pPr>
              <w:pStyle w:val="BodytextUserManual"/>
              <w:spacing w:before="120" w:after="120"/>
              <w:ind w:left="0"/>
              <w:jc w:val="center"/>
              <w:rPr>
                <w:lang w:val="fr-FR"/>
              </w:rPr>
            </w:pPr>
          </w:p>
          <w:p w14:paraId="2B15D187" w14:textId="5145DB21" w:rsidR="0003512B" w:rsidRPr="00D05492" w:rsidRDefault="009A5400" w:rsidP="00A61226">
            <w:pPr>
              <w:pStyle w:val="BodytextUserManual"/>
              <w:spacing w:before="120" w:after="120"/>
              <w:rPr>
                <w:b/>
                <w:lang w:val="fr-FR"/>
              </w:rPr>
            </w:pPr>
            <w:r w:rsidRPr="00D05492">
              <w:rPr>
                <w:b/>
                <w:lang w:val="fr-FR"/>
              </w:rPr>
              <w:lastRenderedPageBreak/>
              <w:t>Piédestal</w:t>
            </w:r>
          </w:p>
        </w:tc>
      </w:tr>
      <w:tr w:rsidR="0003512B" w:rsidRPr="00D05492" w14:paraId="4BD46871" w14:textId="77777777" w:rsidTr="00BD1924">
        <w:tc>
          <w:tcPr>
            <w:tcW w:w="7248" w:type="dxa"/>
          </w:tcPr>
          <w:p w14:paraId="3CE6D4CB" w14:textId="0082B8EB" w:rsidR="0003512B" w:rsidRPr="00D05492" w:rsidRDefault="009A5400" w:rsidP="00A61226">
            <w:pPr>
              <w:pStyle w:val="BodytextUserManual"/>
              <w:spacing w:before="120" w:after="120"/>
              <w:ind w:firstLineChars="800" w:firstLine="1446"/>
              <w:rPr>
                <w:b/>
                <w:lang w:val="fr-FR"/>
              </w:rPr>
            </w:pPr>
            <w:r w:rsidRPr="00D05492">
              <w:rPr>
                <w:b/>
                <w:lang w:val="fr-FR"/>
              </w:rPr>
              <w:lastRenderedPageBreak/>
              <w:t>Vue frontale</w:t>
            </w:r>
            <w:r w:rsidR="0003512B" w:rsidRPr="00D05492">
              <w:rPr>
                <w:b/>
                <w:lang w:val="fr-FR"/>
              </w:rPr>
              <w:t xml:space="preserve">                 </w:t>
            </w:r>
            <w:r w:rsidRPr="00D05492">
              <w:rPr>
                <w:b/>
                <w:lang w:val="fr-FR"/>
              </w:rPr>
              <w:t>Vue latérale</w:t>
            </w:r>
          </w:p>
          <w:p w14:paraId="7E7E3C18" w14:textId="77777777" w:rsidR="0003512B" w:rsidRPr="00D05492" w:rsidRDefault="0003512B" w:rsidP="00A61226">
            <w:pPr>
              <w:pStyle w:val="BodytextUserManual"/>
              <w:spacing w:before="120" w:after="120"/>
              <w:ind w:left="0"/>
              <w:jc w:val="center"/>
              <w:rPr>
                <w:lang w:val="fr-FR"/>
              </w:rPr>
            </w:pPr>
            <w:r w:rsidRPr="00D05492">
              <w:rPr>
                <w:noProof/>
              </w:rPr>
              <w:drawing>
                <wp:inline distT="0" distB="0" distL="0" distR="0" wp14:anchorId="2D44620E" wp14:editId="07768C77">
                  <wp:extent cx="1566199" cy="2520563"/>
                  <wp:effectExtent l="0" t="0" r="0" b="0"/>
                  <wp:docPr id="649585970" name="图片 6495859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立柱尺寸-正面.png"/>
                          <pic:cNvPicPr/>
                        </pic:nvPicPr>
                        <pic:blipFill>
                          <a:blip r:embed="rId22">
                            <a:extLst>
                              <a:ext uri="{28A0092B-C50C-407E-A947-70E740481C1C}">
                                <a14:useLocalDpi xmlns:a14="http://schemas.microsoft.com/office/drawing/2010/main" val="0"/>
                              </a:ext>
                            </a:extLst>
                          </a:blip>
                          <a:stretch>
                            <a:fillRect/>
                          </a:stretch>
                        </pic:blipFill>
                        <pic:spPr>
                          <a:xfrm>
                            <a:off x="0" y="0"/>
                            <a:ext cx="1598325" cy="2572266"/>
                          </a:xfrm>
                          <a:prstGeom prst="rect">
                            <a:avLst/>
                          </a:prstGeom>
                        </pic:spPr>
                      </pic:pic>
                    </a:graphicData>
                  </a:graphic>
                </wp:inline>
              </w:drawing>
            </w:r>
            <w:r w:rsidRPr="00D05492">
              <w:rPr>
                <w:lang w:val="fr-FR"/>
              </w:rPr>
              <w:t xml:space="preserve">      </w:t>
            </w:r>
            <w:r w:rsidRPr="00D05492">
              <w:rPr>
                <w:noProof/>
              </w:rPr>
              <w:drawing>
                <wp:inline distT="0" distB="0" distL="0" distR="0" wp14:anchorId="49EED04A" wp14:editId="3EAF3429">
                  <wp:extent cx="854329" cy="2512612"/>
                  <wp:effectExtent l="0" t="0" r="3175" b="2540"/>
                  <wp:docPr id="772338809" name="图片 772338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立柱尺寸-侧面.png"/>
                          <pic:cNvPicPr/>
                        </pic:nvPicPr>
                        <pic:blipFill>
                          <a:blip r:embed="rId23">
                            <a:extLst>
                              <a:ext uri="{28A0092B-C50C-407E-A947-70E740481C1C}">
                                <a14:useLocalDpi xmlns:a14="http://schemas.microsoft.com/office/drawing/2010/main" val="0"/>
                              </a:ext>
                            </a:extLst>
                          </a:blip>
                          <a:stretch>
                            <a:fillRect/>
                          </a:stretch>
                        </pic:blipFill>
                        <pic:spPr>
                          <a:xfrm>
                            <a:off x="0" y="0"/>
                            <a:ext cx="885031" cy="2602908"/>
                          </a:xfrm>
                          <a:prstGeom prst="rect">
                            <a:avLst/>
                          </a:prstGeom>
                        </pic:spPr>
                      </pic:pic>
                    </a:graphicData>
                  </a:graphic>
                </wp:inline>
              </w:drawing>
            </w:r>
          </w:p>
        </w:tc>
      </w:tr>
      <w:tr w:rsidR="0003512B" w:rsidRPr="00D05492" w14:paraId="6EF5D21E" w14:textId="77777777" w:rsidTr="00BD1924">
        <w:tc>
          <w:tcPr>
            <w:tcW w:w="7248" w:type="dxa"/>
          </w:tcPr>
          <w:p w14:paraId="2EB79D7B" w14:textId="62A2ED86" w:rsidR="0003512B" w:rsidRPr="00D05492" w:rsidRDefault="009A5400" w:rsidP="00A61226">
            <w:pPr>
              <w:pStyle w:val="BodytextUserManual"/>
              <w:spacing w:before="120" w:after="120"/>
              <w:rPr>
                <w:b/>
                <w:lang w:val="fr-FR"/>
              </w:rPr>
            </w:pPr>
            <w:r w:rsidRPr="00D05492">
              <w:rPr>
                <w:b/>
                <w:lang w:val="fr-FR"/>
              </w:rPr>
              <w:t>Chariot</w:t>
            </w:r>
          </w:p>
          <w:p w14:paraId="552136C6" w14:textId="3890F650" w:rsidR="0003512B" w:rsidRPr="00D05492" w:rsidRDefault="009A5400" w:rsidP="00A61226">
            <w:pPr>
              <w:pStyle w:val="BodytextUserManual"/>
              <w:spacing w:before="120" w:after="120"/>
              <w:ind w:firstLineChars="700" w:firstLine="1265"/>
              <w:rPr>
                <w:b/>
                <w:lang w:val="fr-FR"/>
              </w:rPr>
            </w:pPr>
            <w:r w:rsidRPr="00D05492">
              <w:rPr>
                <w:b/>
                <w:lang w:val="fr-FR"/>
              </w:rPr>
              <w:t>Vue frontale</w:t>
            </w:r>
            <w:r w:rsidR="0003512B" w:rsidRPr="00D05492">
              <w:rPr>
                <w:b/>
                <w:lang w:val="fr-FR"/>
              </w:rPr>
              <w:t xml:space="preserve">                     </w:t>
            </w:r>
            <w:r w:rsidRPr="00D05492">
              <w:rPr>
                <w:b/>
                <w:lang w:val="fr-FR"/>
              </w:rPr>
              <w:t>Vue latérale</w:t>
            </w:r>
          </w:p>
          <w:p w14:paraId="763F2185" w14:textId="77777777" w:rsidR="0003512B" w:rsidRPr="00D05492" w:rsidRDefault="0003512B" w:rsidP="00A61226">
            <w:pPr>
              <w:pStyle w:val="BodytextUserManual"/>
              <w:spacing w:before="120" w:after="120"/>
              <w:ind w:left="0"/>
              <w:jc w:val="center"/>
              <w:rPr>
                <w:lang w:val="fr-FR"/>
              </w:rPr>
            </w:pPr>
            <w:r w:rsidRPr="00D05492">
              <w:rPr>
                <w:noProof/>
              </w:rPr>
              <w:drawing>
                <wp:inline distT="0" distB="0" distL="0" distR="0" wp14:anchorId="0E803461" wp14:editId="67662C1A">
                  <wp:extent cx="2323704" cy="2367886"/>
                  <wp:effectExtent l="0" t="0" r="635" b="0"/>
                  <wp:docPr id="1727345703" name="图片 1727345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小推车尺寸图-正面.png"/>
                          <pic:cNvPicPr/>
                        </pic:nvPicPr>
                        <pic:blipFill>
                          <a:blip r:embed="rId24">
                            <a:extLst>
                              <a:ext uri="{28A0092B-C50C-407E-A947-70E740481C1C}">
                                <a14:useLocalDpi xmlns:a14="http://schemas.microsoft.com/office/drawing/2010/main" val="0"/>
                              </a:ext>
                            </a:extLst>
                          </a:blip>
                          <a:stretch>
                            <a:fillRect/>
                          </a:stretch>
                        </pic:blipFill>
                        <pic:spPr>
                          <a:xfrm>
                            <a:off x="0" y="0"/>
                            <a:ext cx="2335680" cy="2380090"/>
                          </a:xfrm>
                          <a:prstGeom prst="rect">
                            <a:avLst/>
                          </a:prstGeom>
                        </pic:spPr>
                      </pic:pic>
                    </a:graphicData>
                  </a:graphic>
                </wp:inline>
              </w:drawing>
            </w:r>
            <w:r w:rsidRPr="00D05492">
              <w:rPr>
                <w:noProof/>
              </w:rPr>
              <w:drawing>
                <wp:inline distT="0" distB="0" distL="0" distR="0" wp14:anchorId="55B6CA7E" wp14:editId="608336F0">
                  <wp:extent cx="1480782" cy="2323976"/>
                  <wp:effectExtent l="0" t="0" r="5715" b="635"/>
                  <wp:docPr id="452" name="图片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小推车尺寸图-侧面.png"/>
                          <pic:cNvPicPr/>
                        </pic:nvPicPr>
                        <pic:blipFill>
                          <a:blip r:embed="rId25">
                            <a:extLst>
                              <a:ext uri="{28A0092B-C50C-407E-A947-70E740481C1C}">
                                <a14:useLocalDpi xmlns:a14="http://schemas.microsoft.com/office/drawing/2010/main" val="0"/>
                              </a:ext>
                            </a:extLst>
                          </a:blip>
                          <a:stretch>
                            <a:fillRect/>
                          </a:stretch>
                        </pic:blipFill>
                        <pic:spPr>
                          <a:xfrm>
                            <a:off x="0" y="0"/>
                            <a:ext cx="1494068" cy="2344828"/>
                          </a:xfrm>
                          <a:prstGeom prst="rect">
                            <a:avLst/>
                          </a:prstGeom>
                        </pic:spPr>
                      </pic:pic>
                    </a:graphicData>
                  </a:graphic>
                </wp:inline>
              </w:drawing>
            </w:r>
          </w:p>
        </w:tc>
      </w:tr>
      <w:bookmarkEnd w:id="60"/>
    </w:tbl>
    <w:p w14:paraId="2BDCFE84" w14:textId="3DBB6E78" w:rsidR="00AD265F" w:rsidRPr="00D05492" w:rsidRDefault="00AD265F" w:rsidP="00A61226">
      <w:pPr>
        <w:pStyle w:val="BodytextUserManual"/>
        <w:spacing w:before="120" w:after="120" w:line="240" w:lineRule="auto"/>
        <w:ind w:left="0"/>
        <w:rPr>
          <w:lang w:val="fr-FR"/>
        </w:rPr>
      </w:pPr>
    </w:p>
    <w:p w14:paraId="04EA2AE8" w14:textId="2AD361AE" w:rsidR="00F51A11" w:rsidRPr="00D05492" w:rsidRDefault="00E525E4" w:rsidP="00A61226">
      <w:pPr>
        <w:pStyle w:val="10"/>
        <w:rPr>
          <w:rFonts w:eastAsia="宋体"/>
          <w:lang w:val="fr-FR"/>
        </w:rPr>
      </w:pPr>
      <w:bookmarkStart w:id="61" w:name="_Toc134462252"/>
      <w:r w:rsidRPr="00D05492">
        <w:rPr>
          <w:rFonts w:eastAsia="宋体"/>
          <w:lang w:val="fr-FR"/>
        </w:rPr>
        <w:lastRenderedPageBreak/>
        <w:t>Préparation</w:t>
      </w:r>
      <w:bookmarkEnd w:id="61"/>
    </w:p>
    <w:p w14:paraId="70A3F7AC" w14:textId="0A5714EC" w:rsidR="00085A07" w:rsidRPr="00D05492" w:rsidRDefault="00C9724D" w:rsidP="00A61226">
      <w:pPr>
        <w:pStyle w:val="2"/>
        <w:spacing w:before="240" w:afterLines="50" w:line="240" w:lineRule="auto"/>
        <w:ind w:left="578" w:hanging="578"/>
        <w:rPr>
          <w:rFonts w:eastAsia="宋体" w:cs="Arial"/>
          <w:lang w:val="fr-FR"/>
        </w:rPr>
      </w:pPr>
      <w:bookmarkStart w:id="62" w:name="_Toc134462253"/>
      <w:bookmarkStart w:id="63" w:name="_Ref101960607"/>
      <w:bookmarkStart w:id="64" w:name="_Ref102665465"/>
      <w:r w:rsidRPr="00D05492">
        <w:rPr>
          <w:rFonts w:eastAsia="宋体" w:cs="Arial"/>
          <w:lang w:val="fr-FR"/>
        </w:rPr>
        <w:t>Avant de commencer</w:t>
      </w:r>
      <w:bookmarkEnd w:id="62"/>
    </w:p>
    <w:p w14:paraId="177C743E" w14:textId="41905B59" w:rsidR="001E61AF" w:rsidRPr="00D05492" w:rsidRDefault="009A5400" w:rsidP="00A61226">
      <w:pPr>
        <w:pStyle w:val="BodytextUserManual"/>
        <w:numPr>
          <w:ilvl w:val="0"/>
          <w:numId w:val="13"/>
        </w:numPr>
        <w:spacing w:before="120" w:after="120" w:line="240" w:lineRule="auto"/>
        <w:ind w:left="704"/>
        <w:rPr>
          <w:lang w:val="fr-FR"/>
        </w:rPr>
      </w:pPr>
      <w:r w:rsidRPr="00D05492">
        <w:rPr>
          <w:lang w:val="fr-FR"/>
        </w:rPr>
        <w:t>Lisez ce manuel avant l'installation pour prendre connaissance des étapes de l'installation.</w:t>
      </w:r>
    </w:p>
    <w:p w14:paraId="1C843389" w14:textId="729C02A4" w:rsidR="001E61AF" w:rsidRPr="00D05492" w:rsidRDefault="00C9724D" w:rsidP="00A61226">
      <w:pPr>
        <w:pStyle w:val="BodytextUserManual"/>
        <w:numPr>
          <w:ilvl w:val="0"/>
          <w:numId w:val="13"/>
        </w:numPr>
        <w:spacing w:before="120" w:after="120" w:line="240" w:lineRule="auto"/>
        <w:ind w:left="704"/>
        <w:rPr>
          <w:lang w:val="fr-FR"/>
        </w:rPr>
      </w:pPr>
      <w:r w:rsidRPr="00D05492">
        <w:rPr>
          <w:lang w:val="fr-FR"/>
        </w:rPr>
        <w:t>Assurez-vous que le câblage, la protection des circuits et les compteurs appropriés sont en place sur le site d'installation, conformément aux spécifications, aux schémas de câblage et aux exigences de mise à la terre.</w:t>
      </w:r>
    </w:p>
    <w:p w14:paraId="16B9CD6A" w14:textId="0F958577" w:rsidR="001E61AF" w:rsidRPr="00D05492" w:rsidRDefault="00C9724D" w:rsidP="00A61226">
      <w:pPr>
        <w:pStyle w:val="BodytextUserManual"/>
        <w:numPr>
          <w:ilvl w:val="0"/>
          <w:numId w:val="13"/>
        </w:numPr>
        <w:spacing w:before="120" w:after="120" w:line="240" w:lineRule="auto"/>
        <w:ind w:left="704"/>
        <w:rPr>
          <w:lang w:val="fr-FR"/>
        </w:rPr>
      </w:pPr>
      <w:r w:rsidRPr="00D05492">
        <w:rPr>
          <w:lang w:val="fr-FR"/>
        </w:rPr>
        <w:t xml:space="preserve">Assurez-vous que le </w:t>
      </w:r>
      <w:proofErr w:type="spellStart"/>
      <w:r w:rsidRPr="00D05492">
        <w:rPr>
          <w:lang w:val="fr-FR"/>
        </w:rPr>
        <w:t>MaxiCharger</w:t>
      </w:r>
      <w:proofErr w:type="spellEnd"/>
      <w:r w:rsidRPr="00D05492">
        <w:rPr>
          <w:lang w:val="fr-FR"/>
        </w:rPr>
        <w:t xml:space="preserve"> est connecté à un système de câblage permanent, métallique et mis à la terre. Sinon, un conducteur de mise à la terre de l'équipement doit être installé avec les conducteurs du circuit et connecté à la borne ou au fil de mise à la terre de l'équipement sur le produit.</w:t>
      </w:r>
    </w:p>
    <w:p w14:paraId="710A0949" w14:textId="11938E54" w:rsidR="001E61AF" w:rsidRPr="00D05492" w:rsidRDefault="00C9724D" w:rsidP="00A61226">
      <w:pPr>
        <w:pStyle w:val="BodytextUserManual"/>
        <w:numPr>
          <w:ilvl w:val="0"/>
          <w:numId w:val="13"/>
        </w:numPr>
        <w:spacing w:before="120" w:after="120" w:line="240" w:lineRule="auto"/>
        <w:ind w:left="704"/>
        <w:rPr>
          <w:lang w:val="fr-FR"/>
        </w:rPr>
      </w:pPr>
      <w:r w:rsidRPr="00D05492">
        <w:rPr>
          <w:lang w:val="fr-FR"/>
        </w:rPr>
        <w:t xml:space="preserve">Assurez-vous que le site d'installation a une capacité de charge suffisante pour supporter le </w:t>
      </w:r>
      <w:proofErr w:type="spellStart"/>
      <w:r w:rsidRPr="00D05492">
        <w:rPr>
          <w:lang w:val="fr-FR"/>
        </w:rPr>
        <w:t>MaxiCharger</w:t>
      </w:r>
      <w:proofErr w:type="spellEnd"/>
      <w:r w:rsidRPr="00D05492">
        <w:rPr>
          <w:lang w:val="fr-FR"/>
        </w:rPr>
        <w:t>.</w:t>
      </w:r>
    </w:p>
    <w:p w14:paraId="2913350D" w14:textId="523B0DA3" w:rsidR="001E61AF" w:rsidRPr="00D05492" w:rsidRDefault="009E5F78" w:rsidP="00A61226">
      <w:pPr>
        <w:pStyle w:val="BodytextUserManual"/>
        <w:numPr>
          <w:ilvl w:val="0"/>
          <w:numId w:val="13"/>
        </w:numPr>
        <w:spacing w:before="120" w:after="120" w:line="240" w:lineRule="auto"/>
        <w:ind w:left="704"/>
        <w:rPr>
          <w:lang w:val="fr-FR"/>
        </w:rPr>
      </w:pPr>
      <w:r w:rsidRPr="00D05492">
        <w:rPr>
          <w:lang w:val="fr-FR"/>
        </w:rPr>
        <w:t xml:space="preserve">Si vous choisissez d'utiliser un réseau cellulaire pour communiquer avec le </w:t>
      </w:r>
      <w:proofErr w:type="spellStart"/>
      <w:r w:rsidRPr="00D05492">
        <w:rPr>
          <w:lang w:val="fr-FR"/>
        </w:rPr>
        <w:t>MaxiCharger</w:t>
      </w:r>
      <w:proofErr w:type="spellEnd"/>
      <w:r w:rsidRPr="00D05492">
        <w:rPr>
          <w:lang w:val="fr-FR"/>
        </w:rPr>
        <w:t xml:space="preserve">, la couverture cellulaire sur le site d'installation doit être constamment forte. Utilisez un dispositif de détection de signal cellulaire pour vous assurer que le signal est supérieur à -90 dBm. Si le signal est inférieur à -90 dBm, installez des répéteurs pour augmenter la force du signal cellulaire. Les répéteurs sont souvent nécessaires lors de l'installation du </w:t>
      </w:r>
      <w:proofErr w:type="spellStart"/>
      <w:r w:rsidRPr="00D05492">
        <w:rPr>
          <w:lang w:val="fr-FR"/>
        </w:rPr>
        <w:t>MaxiCharger</w:t>
      </w:r>
      <w:proofErr w:type="spellEnd"/>
      <w:r w:rsidRPr="00D05492">
        <w:rPr>
          <w:lang w:val="fr-FR"/>
        </w:rPr>
        <w:t xml:space="preserve"> dans des environnements souterrains tels qu'un garage souterrain ou un espace de stationnement fermé.</w:t>
      </w:r>
    </w:p>
    <w:p w14:paraId="47423464" w14:textId="00FB1496" w:rsidR="001E61AF" w:rsidRPr="00D05492" w:rsidRDefault="00C9724D" w:rsidP="00A61226">
      <w:pPr>
        <w:pStyle w:val="BodytextUserManual"/>
        <w:numPr>
          <w:ilvl w:val="0"/>
          <w:numId w:val="13"/>
        </w:numPr>
        <w:spacing w:before="120" w:after="120" w:line="240" w:lineRule="auto"/>
        <w:ind w:left="704"/>
        <w:rPr>
          <w:lang w:val="fr-FR"/>
        </w:rPr>
      </w:pPr>
      <w:r w:rsidRPr="00D05492">
        <w:rPr>
          <w:lang w:val="fr-FR"/>
        </w:rPr>
        <w:t>Il y a suffisamment d'espace disponible autour du site d'installation pour utiliser un équipement de levage, pour déballer et pour permettre aux gens de travailler librement.</w:t>
      </w:r>
    </w:p>
    <w:p w14:paraId="43A1AB2A" w14:textId="5AA92BB6" w:rsidR="002E4A29" w:rsidRPr="00D05492" w:rsidRDefault="009A5400" w:rsidP="00A61226">
      <w:pPr>
        <w:pStyle w:val="BodytextUserManual"/>
        <w:numPr>
          <w:ilvl w:val="0"/>
          <w:numId w:val="13"/>
        </w:numPr>
        <w:spacing w:before="120" w:after="120" w:line="240" w:lineRule="auto"/>
        <w:ind w:left="704"/>
        <w:rPr>
          <w:lang w:val="fr-FR"/>
        </w:rPr>
      </w:pPr>
      <w:r w:rsidRPr="00D05492">
        <w:rPr>
          <w:lang w:val="fr-FR"/>
        </w:rPr>
        <w:t xml:space="preserve">Assurez-vous que le connecteur de charge du </w:t>
      </w:r>
      <w:proofErr w:type="spellStart"/>
      <w:r w:rsidRPr="00D05492">
        <w:rPr>
          <w:lang w:val="fr-FR"/>
        </w:rPr>
        <w:t>MaxiCharger</w:t>
      </w:r>
      <w:proofErr w:type="spellEnd"/>
      <w:r w:rsidRPr="00D05492">
        <w:rPr>
          <w:lang w:val="fr-FR"/>
        </w:rPr>
        <w:t xml:space="preserve"> peut atteindre suffisamment le port de charge du véhicule avec la longueur de câble choisie. La longueur standard du câble de charge est de 4 mètres, et un câble de 7,5 mètres est également disponible.</w:t>
      </w:r>
    </w:p>
    <w:p w14:paraId="628EE2CD" w14:textId="47C29292" w:rsidR="007E4856" w:rsidRPr="00D05492" w:rsidRDefault="009A5400" w:rsidP="00A61226">
      <w:pPr>
        <w:pStyle w:val="2"/>
        <w:spacing w:before="240" w:afterLines="50" w:line="240" w:lineRule="auto"/>
        <w:ind w:left="578" w:hanging="578"/>
        <w:rPr>
          <w:rFonts w:eastAsia="宋体" w:cs="Arial"/>
          <w:lang w:val="fr-FR"/>
        </w:rPr>
      </w:pPr>
      <w:bookmarkStart w:id="65" w:name="_Toc134462254"/>
      <w:bookmarkStart w:id="66" w:name="_Toc102657976"/>
      <w:bookmarkEnd w:id="63"/>
      <w:bookmarkEnd w:id="64"/>
      <w:r w:rsidRPr="00D05492">
        <w:rPr>
          <w:rFonts w:eastAsia="宋体" w:cs="Arial"/>
          <w:lang w:val="fr-FR"/>
        </w:rPr>
        <w:t>Outils d'installation</w:t>
      </w:r>
      <w:bookmarkEnd w:id="65"/>
    </w:p>
    <w:p w14:paraId="69891AC4" w14:textId="1BF6C13A" w:rsidR="002570D5" w:rsidRPr="00D05492" w:rsidRDefault="009A5400" w:rsidP="00A61226">
      <w:pPr>
        <w:pStyle w:val="BodytextUserManual"/>
        <w:numPr>
          <w:ilvl w:val="0"/>
          <w:numId w:val="41"/>
        </w:numPr>
        <w:spacing w:before="120" w:after="120" w:line="240" w:lineRule="auto"/>
        <w:rPr>
          <w:lang w:val="fr-FR"/>
        </w:rPr>
      </w:pPr>
      <w:bookmarkStart w:id="67" w:name="_Hlk133498365"/>
      <w:bookmarkStart w:id="68" w:name="_Toc102657977"/>
      <w:bookmarkEnd w:id="66"/>
      <w:r w:rsidRPr="00D05492">
        <w:rPr>
          <w:lang w:val="fr-FR"/>
        </w:rPr>
        <w:t>Tournevis à tête plate</w:t>
      </w:r>
    </w:p>
    <w:p w14:paraId="4BD4C98A" w14:textId="5C776F89" w:rsidR="002570D5" w:rsidRPr="00D05492" w:rsidRDefault="009A5400" w:rsidP="00A61226">
      <w:pPr>
        <w:pStyle w:val="BodytextUserManual"/>
        <w:numPr>
          <w:ilvl w:val="0"/>
          <w:numId w:val="41"/>
        </w:numPr>
        <w:spacing w:before="120" w:after="120" w:line="240" w:lineRule="auto"/>
        <w:rPr>
          <w:lang w:val="fr-FR"/>
        </w:rPr>
      </w:pPr>
      <w:r w:rsidRPr="00D05492">
        <w:rPr>
          <w:lang w:val="fr-FR"/>
        </w:rPr>
        <w:t>Équipement de levage</w:t>
      </w:r>
    </w:p>
    <w:p w14:paraId="3D448208" w14:textId="63C3E7B5" w:rsidR="002570D5" w:rsidRPr="00D05492" w:rsidRDefault="009A5400" w:rsidP="00A61226">
      <w:pPr>
        <w:pStyle w:val="BodytextUserManual"/>
        <w:numPr>
          <w:ilvl w:val="0"/>
          <w:numId w:val="41"/>
        </w:numPr>
        <w:spacing w:before="120" w:after="120" w:line="240" w:lineRule="auto"/>
        <w:rPr>
          <w:lang w:val="fr-FR"/>
        </w:rPr>
      </w:pPr>
      <w:r w:rsidRPr="00D05492">
        <w:rPr>
          <w:lang w:val="fr-FR"/>
        </w:rPr>
        <w:t>Clé à douille</w:t>
      </w:r>
      <w:r w:rsidR="002570D5" w:rsidRPr="00D05492">
        <w:rPr>
          <w:lang w:val="fr-FR"/>
        </w:rPr>
        <w:t xml:space="preserve"> (8 mm/10 mm/13 mm/19 mm)</w:t>
      </w:r>
    </w:p>
    <w:p w14:paraId="083D5104" w14:textId="5B159F17" w:rsidR="002570D5" w:rsidRPr="00D05492" w:rsidRDefault="009A5400" w:rsidP="00A61226">
      <w:pPr>
        <w:pStyle w:val="BodytextUserManual"/>
        <w:numPr>
          <w:ilvl w:val="0"/>
          <w:numId w:val="41"/>
        </w:numPr>
        <w:spacing w:before="120" w:after="120" w:line="240" w:lineRule="auto"/>
        <w:rPr>
          <w:lang w:val="fr-FR"/>
        </w:rPr>
      </w:pPr>
      <w:r w:rsidRPr="00D05492">
        <w:rPr>
          <w:lang w:val="fr-FR"/>
        </w:rPr>
        <w:t>Tournevis Phillips</w:t>
      </w:r>
    </w:p>
    <w:p w14:paraId="3359AD58" w14:textId="31244433" w:rsidR="002570D5" w:rsidRPr="00D05492" w:rsidRDefault="009A5400" w:rsidP="00A61226">
      <w:pPr>
        <w:pStyle w:val="BodytextUserManual"/>
        <w:numPr>
          <w:ilvl w:val="0"/>
          <w:numId w:val="41"/>
        </w:numPr>
        <w:spacing w:before="120" w:after="120" w:line="240" w:lineRule="auto"/>
        <w:rPr>
          <w:lang w:val="fr-FR"/>
        </w:rPr>
      </w:pPr>
      <w:r w:rsidRPr="00D05492">
        <w:rPr>
          <w:lang w:val="fr-FR"/>
        </w:rPr>
        <w:t>Foret</w:t>
      </w:r>
      <w:r w:rsidR="002570D5" w:rsidRPr="00D05492">
        <w:rPr>
          <w:lang w:val="fr-FR"/>
        </w:rPr>
        <w:t xml:space="preserve"> (16 mm)</w:t>
      </w:r>
    </w:p>
    <w:p w14:paraId="125BC6DD" w14:textId="6168F82F" w:rsidR="002570D5" w:rsidRPr="00D05492" w:rsidRDefault="009A5400" w:rsidP="00A61226">
      <w:pPr>
        <w:pStyle w:val="BodytextUserManual"/>
        <w:numPr>
          <w:ilvl w:val="0"/>
          <w:numId w:val="41"/>
        </w:numPr>
        <w:spacing w:before="120" w:after="120" w:line="240" w:lineRule="auto"/>
        <w:rPr>
          <w:lang w:val="fr-FR"/>
        </w:rPr>
      </w:pPr>
      <w:r w:rsidRPr="00D05492">
        <w:rPr>
          <w:lang w:val="fr-FR"/>
        </w:rPr>
        <w:t>Brosse</w:t>
      </w:r>
    </w:p>
    <w:p w14:paraId="65E8C11C" w14:textId="35A2D3CB" w:rsidR="002570D5" w:rsidRPr="00D05492" w:rsidRDefault="00760A86" w:rsidP="00A61226">
      <w:pPr>
        <w:pStyle w:val="BodytextUserManual"/>
        <w:numPr>
          <w:ilvl w:val="0"/>
          <w:numId w:val="41"/>
        </w:numPr>
        <w:spacing w:before="120" w:after="120" w:line="240" w:lineRule="auto"/>
        <w:rPr>
          <w:lang w:val="fr-FR"/>
        </w:rPr>
      </w:pPr>
      <w:r w:rsidRPr="00D05492">
        <w:rPr>
          <w:lang w:val="fr-FR"/>
        </w:rPr>
        <w:t>Pince à dénuder</w:t>
      </w:r>
    </w:p>
    <w:p w14:paraId="2D452B2F" w14:textId="2AE70450" w:rsidR="002570D5" w:rsidRPr="00D05492" w:rsidRDefault="00760A86" w:rsidP="00A61226">
      <w:pPr>
        <w:pStyle w:val="BodytextUserManual"/>
        <w:numPr>
          <w:ilvl w:val="0"/>
          <w:numId w:val="41"/>
        </w:numPr>
        <w:spacing w:before="120" w:after="120" w:line="240" w:lineRule="auto"/>
        <w:rPr>
          <w:lang w:val="fr-FR"/>
        </w:rPr>
      </w:pPr>
      <w:r w:rsidRPr="00D05492">
        <w:rPr>
          <w:lang w:val="fr-FR"/>
        </w:rPr>
        <w:lastRenderedPageBreak/>
        <w:t>Cosse de câble (Recommandation : EVN16-18)</w:t>
      </w:r>
    </w:p>
    <w:p w14:paraId="51968603" w14:textId="79BB6DF5" w:rsidR="002570D5" w:rsidRPr="00D05492" w:rsidRDefault="00760A86" w:rsidP="00A61226">
      <w:pPr>
        <w:pStyle w:val="BodytextUserManual"/>
        <w:numPr>
          <w:ilvl w:val="0"/>
          <w:numId w:val="41"/>
        </w:numPr>
        <w:spacing w:before="120" w:after="120" w:line="240" w:lineRule="auto"/>
        <w:rPr>
          <w:lang w:val="fr-FR"/>
        </w:rPr>
      </w:pPr>
      <w:r w:rsidRPr="00D05492">
        <w:rPr>
          <w:lang w:val="fr-FR"/>
        </w:rPr>
        <w:t>Testeur de tension</w:t>
      </w:r>
    </w:p>
    <w:p w14:paraId="169FF610" w14:textId="4BC52B8C" w:rsidR="002570D5" w:rsidRPr="00D05492" w:rsidRDefault="00760A86" w:rsidP="00A61226">
      <w:pPr>
        <w:pStyle w:val="BodytextUserManual"/>
        <w:numPr>
          <w:ilvl w:val="0"/>
          <w:numId w:val="41"/>
        </w:numPr>
        <w:spacing w:before="120" w:after="120" w:line="240" w:lineRule="auto"/>
        <w:rPr>
          <w:lang w:val="fr-FR"/>
        </w:rPr>
      </w:pPr>
      <w:r w:rsidRPr="00D05492">
        <w:rPr>
          <w:lang w:val="fr-FR"/>
        </w:rPr>
        <w:t>Multimètre numérique</w:t>
      </w:r>
    </w:p>
    <w:p w14:paraId="11AF768B" w14:textId="77777777" w:rsidR="002570D5" w:rsidRPr="00D05492" w:rsidRDefault="002570D5" w:rsidP="00A61226">
      <w:pPr>
        <w:pStyle w:val="NOTE0"/>
        <w:spacing w:line="240" w:lineRule="auto"/>
        <w:ind w:left="284"/>
        <w:rPr>
          <w:rFonts w:eastAsia="宋体" w:cs="Arial"/>
          <w:b/>
          <w:lang w:val="fr-FR"/>
        </w:rPr>
      </w:pPr>
      <w:r w:rsidRPr="00D05492">
        <w:rPr>
          <w:rFonts w:eastAsia="宋体" w:cs="Arial"/>
          <w:b/>
          <w:noProof/>
        </w:rPr>
        <w:drawing>
          <wp:anchor distT="0" distB="0" distL="114300" distR="114300" simplePos="0" relativeHeight="252825600" behindDoc="0" locked="0" layoutInCell="1" allowOverlap="1" wp14:anchorId="6CCF3E04" wp14:editId="658B0E6C">
            <wp:simplePos x="0" y="0"/>
            <wp:positionH relativeFrom="margin">
              <wp:align>left</wp:align>
            </wp:positionH>
            <wp:positionV relativeFrom="paragraph">
              <wp:posOffset>26414</wp:posOffset>
            </wp:positionV>
            <wp:extent cx="143510" cy="143510"/>
            <wp:effectExtent l="0" t="0" r="8890" b="8890"/>
            <wp:wrapNone/>
            <wp:docPr id="946150625" name="图片 94615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05492">
        <w:rPr>
          <w:rFonts w:eastAsia="宋体" w:cs="Arial"/>
          <w:b/>
          <w:lang w:val="fr-FR"/>
        </w:rPr>
        <w:t>NOTE</w:t>
      </w:r>
    </w:p>
    <w:p w14:paraId="136364DA" w14:textId="2B6F6560" w:rsidR="002570D5" w:rsidRPr="00D05492" w:rsidRDefault="00760A86" w:rsidP="00A61226">
      <w:pPr>
        <w:pStyle w:val="NOTE0"/>
        <w:numPr>
          <w:ilvl w:val="0"/>
          <w:numId w:val="63"/>
        </w:numPr>
        <w:spacing w:line="240" w:lineRule="auto"/>
        <w:rPr>
          <w:rFonts w:eastAsia="宋体" w:cs="Arial"/>
          <w:lang w:val="fr-FR"/>
        </w:rPr>
      </w:pPr>
      <w:r w:rsidRPr="00D05492">
        <w:rPr>
          <w:rFonts w:eastAsia="宋体" w:cs="Arial"/>
          <w:lang w:val="fr-FR"/>
        </w:rPr>
        <w:t>Les outils mentionnés ci-dessus ne sont pas fournis. Veillez à préparer tous les outils avant l'installation.</w:t>
      </w:r>
    </w:p>
    <w:p w14:paraId="2A2F72C9" w14:textId="43DF9C10" w:rsidR="003C766D" w:rsidRPr="00D05492" w:rsidRDefault="00760A86" w:rsidP="00A61226">
      <w:pPr>
        <w:pStyle w:val="NOTE0"/>
        <w:numPr>
          <w:ilvl w:val="0"/>
          <w:numId w:val="63"/>
        </w:numPr>
        <w:spacing w:line="240" w:lineRule="auto"/>
        <w:rPr>
          <w:rFonts w:eastAsia="宋体" w:cs="Arial"/>
          <w:lang w:val="fr-FR"/>
        </w:rPr>
      </w:pPr>
      <w:r w:rsidRPr="00D05492">
        <w:rPr>
          <w:rFonts w:eastAsia="宋体" w:cs="Arial"/>
          <w:lang w:val="fr-FR"/>
        </w:rPr>
        <w:t>Cette liste d'outils ne comprend pas nécessairement tous les outils dont vous pourriez avoir besoin.</w:t>
      </w:r>
    </w:p>
    <w:bookmarkEnd w:id="67"/>
    <w:p w14:paraId="42F49B5E" w14:textId="77777777" w:rsidR="003C3278" w:rsidRPr="00D05492" w:rsidRDefault="003C3278" w:rsidP="00A61226">
      <w:pPr>
        <w:pStyle w:val="BodytextUserManual"/>
        <w:spacing w:before="120" w:after="120" w:line="240" w:lineRule="auto"/>
        <w:ind w:left="0"/>
        <w:rPr>
          <w:lang w:val="fr-FR"/>
        </w:rPr>
      </w:pPr>
    </w:p>
    <w:p w14:paraId="3BF94460" w14:textId="77777777" w:rsidR="002816C0" w:rsidRPr="00D05492" w:rsidRDefault="002816C0" w:rsidP="00A61226">
      <w:pPr>
        <w:pStyle w:val="BodytextUserManual"/>
        <w:spacing w:before="120" w:after="120" w:line="240" w:lineRule="auto"/>
        <w:rPr>
          <w:lang w:val="fr-FR"/>
        </w:rPr>
        <w:sectPr w:rsidR="002816C0" w:rsidRPr="00D05492" w:rsidSect="00D26989">
          <w:pgSz w:w="8392" w:h="11907"/>
          <w:pgMar w:top="567" w:right="567" w:bottom="567" w:left="567" w:header="0" w:footer="340" w:gutter="0"/>
          <w:cols w:space="720"/>
          <w:docGrid w:linePitch="245"/>
        </w:sectPr>
      </w:pPr>
    </w:p>
    <w:p w14:paraId="731CA02C" w14:textId="2521AE63" w:rsidR="00B47419" w:rsidRPr="00D05492" w:rsidRDefault="000B474C" w:rsidP="00A61226">
      <w:pPr>
        <w:pStyle w:val="10"/>
        <w:rPr>
          <w:rFonts w:eastAsia="宋体"/>
          <w:lang w:val="fr-FR"/>
        </w:rPr>
      </w:pPr>
      <w:bookmarkStart w:id="69" w:name="_Toc134462255"/>
      <w:bookmarkEnd w:id="68"/>
      <w:r w:rsidRPr="00D05492">
        <w:rPr>
          <w:rFonts w:eastAsia="宋体"/>
          <w:lang w:val="fr-FR"/>
        </w:rPr>
        <w:lastRenderedPageBreak/>
        <w:t>Installation</w:t>
      </w:r>
      <w:bookmarkEnd w:id="69"/>
    </w:p>
    <w:p w14:paraId="4CA70203" w14:textId="2756B385" w:rsidR="001E61AF" w:rsidRPr="00D05492" w:rsidRDefault="00F1530A" w:rsidP="00A61226">
      <w:pPr>
        <w:spacing w:beforeLines="50" w:afterLines="50" w:line="240" w:lineRule="auto"/>
        <w:ind w:left="284"/>
        <w:rPr>
          <w:rFonts w:eastAsia="宋体"/>
          <w:lang w:val="fr-FR"/>
        </w:rPr>
      </w:pPr>
      <w:bookmarkStart w:id="70" w:name="5.1_General_installation_procedure"/>
      <w:bookmarkStart w:id="71" w:name="_bookmark72"/>
      <w:bookmarkStart w:id="72" w:name="5.2_Site_preparation"/>
      <w:bookmarkStart w:id="73" w:name="_bookmark73"/>
      <w:bookmarkStart w:id="74" w:name="5.3_Prepare_the_foundation"/>
      <w:bookmarkStart w:id="75" w:name="_bookmark76"/>
      <w:bookmarkStart w:id="76" w:name="_Toc102657949"/>
      <w:bookmarkStart w:id="77" w:name="_Ref102745363"/>
      <w:bookmarkStart w:id="78" w:name="_Ref102753598"/>
      <w:bookmarkEnd w:id="70"/>
      <w:bookmarkEnd w:id="71"/>
      <w:bookmarkEnd w:id="72"/>
      <w:bookmarkEnd w:id="73"/>
      <w:bookmarkEnd w:id="74"/>
      <w:bookmarkEnd w:id="75"/>
      <w:proofErr w:type="spellStart"/>
      <w:r w:rsidRPr="00D05492">
        <w:rPr>
          <w:rFonts w:eastAsia="宋体"/>
          <w:lang w:val="fr-FR"/>
        </w:rPr>
        <w:t>MaxiCharger</w:t>
      </w:r>
      <w:proofErr w:type="spellEnd"/>
      <w:r w:rsidRPr="00D05492">
        <w:rPr>
          <w:rFonts w:eastAsia="宋体"/>
          <w:lang w:val="fr-FR"/>
        </w:rPr>
        <w:t xml:space="preserve"> DC Compact est disponible en quatre variantes. Le travail d'installation doit être effectué après avoir choisi un emplacement approprié.</w:t>
      </w:r>
    </w:p>
    <w:tbl>
      <w:tblPr>
        <w:tblStyle w:val="af4"/>
        <w:tblW w:w="0" w:type="auto"/>
        <w:tblInd w:w="284" w:type="dxa"/>
        <w:tblLook w:val="04A0" w:firstRow="1" w:lastRow="0" w:firstColumn="1" w:lastColumn="0" w:noHBand="0" w:noVBand="1"/>
      </w:tblPr>
      <w:tblGrid>
        <w:gridCol w:w="675"/>
        <w:gridCol w:w="2491"/>
        <w:gridCol w:w="3798"/>
      </w:tblGrid>
      <w:tr w:rsidR="004C5777" w:rsidRPr="00D05492" w14:paraId="55D08959" w14:textId="77777777" w:rsidTr="004C5777">
        <w:trPr>
          <w:trHeight w:val="617"/>
        </w:trPr>
        <w:tc>
          <w:tcPr>
            <w:tcW w:w="675" w:type="dxa"/>
            <w:shd w:val="clear" w:color="auto" w:fill="D9D9D9" w:themeFill="background1" w:themeFillShade="D9"/>
            <w:vAlign w:val="center"/>
          </w:tcPr>
          <w:p w14:paraId="05B9A780" w14:textId="77777777" w:rsidR="004C5777" w:rsidRPr="00D05492" w:rsidRDefault="004C5777" w:rsidP="00A61226">
            <w:pPr>
              <w:spacing w:before="48" w:after="48"/>
              <w:ind w:left="0"/>
              <w:jc w:val="center"/>
              <w:rPr>
                <w:rFonts w:eastAsia="宋体"/>
                <w:b/>
                <w:lang w:val="fr-FR"/>
              </w:rPr>
            </w:pPr>
            <w:bookmarkStart w:id="79" w:name="_Hlk133498411"/>
            <w:r w:rsidRPr="00D05492">
              <w:rPr>
                <w:rFonts w:eastAsia="宋体"/>
                <w:b/>
                <w:lang w:val="fr-FR"/>
              </w:rPr>
              <w:t>No.</w:t>
            </w:r>
          </w:p>
        </w:tc>
        <w:tc>
          <w:tcPr>
            <w:tcW w:w="2491" w:type="dxa"/>
            <w:shd w:val="clear" w:color="auto" w:fill="D9D9D9" w:themeFill="background1" w:themeFillShade="D9"/>
            <w:vAlign w:val="center"/>
          </w:tcPr>
          <w:p w14:paraId="3E5B8B7A" w14:textId="2942E50F" w:rsidR="004C5777" w:rsidRPr="00D05492" w:rsidRDefault="00F1530A" w:rsidP="00A61226">
            <w:pPr>
              <w:spacing w:before="48" w:after="48"/>
              <w:ind w:left="0"/>
              <w:rPr>
                <w:rFonts w:eastAsia="宋体"/>
                <w:b/>
                <w:lang w:val="fr-FR"/>
              </w:rPr>
            </w:pPr>
            <w:r w:rsidRPr="00D05492">
              <w:rPr>
                <w:rFonts w:eastAsia="宋体"/>
                <w:b/>
                <w:lang w:val="fr-FR"/>
              </w:rPr>
              <w:t>Variante</w:t>
            </w:r>
          </w:p>
        </w:tc>
        <w:tc>
          <w:tcPr>
            <w:tcW w:w="3798" w:type="dxa"/>
            <w:shd w:val="clear" w:color="auto" w:fill="D9D9D9" w:themeFill="background1" w:themeFillShade="D9"/>
            <w:vAlign w:val="center"/>
          </w:tcPr>
          <w:p w14:paraId="5902A714" w14:textId="71EFD389" w:rsidR="004C5777" w:rsidRPr="00D05492" w:rsidRDefault="00F1530A" w:rsidP="00A61226">
            <w:pPr>
              <w:spacing w:before="48" w:after="48"/>
              <w:ind w:left="0"/>
              <w:jc w:val="left"/>
              <w:rPr>
                <w:rFonts w:eastAsia="宋体"/>
                <w:b/>
                <w:lang w:val="fr-FR"/>
              </w:rPr>
            </w:pPr>
            <w:r w:rsidRPr="00D05492">
              <w:rPr>
                <w:rFonts w:eastAsia="宋体"/>
                <w:b/>
                <w:lang w:val="fr-FR"/>
              </w:rPr>
              <w:t>Aperçu des étapes d'installation</w:t>
            </w:r>
          </w:p>
        </w:tc>
      </w:tr>
      <w:tr w:rsidR="004C5777" w:rsidRPr="00D05492" w14:paraId="23013159" w14:textId="77777777" w:rsidTr="004C5777">
        <w:trPr>
          <w:trHeight w:val="887"/>
        </w:trPr>
        <w:tc>
          <w:tcPr>
            <w:tcW w:w="675" w:type="dxa"/>
            <w:vAlign w:val="center"/>
          </w:tcPr>
          <w:p w14:paraId="3C32086E" w14:textId="77777777" w:rsidR="004C5777" w:rsidRPr="00D05492" w:rsidRDefault="004C5777" w:rsidP="00A61226">
            <w:pPr>
              <w:spacing w:before="48" w:after="48"/>
              <w:ind w:left="0"/>
              <w:jc w:val="center"/>
              <w:rPr>
                <w:rFonts w:eastAsia="宋体"/>
                <w:b/>
                <w:lang w:val="fr-FR"/>
              </w:rPr>
            </w:pPr>
            <w:r w:rsidRPr="00D05492">
              <w:rPr>
                <w:rFonts w:eastAsia="宋体"/>
                <w:b/>
                <w:lang w:val="fr-FR"/>
              </w:rPr>
              <w:t>A</w:t>
            </w:r>
          </w:p>
        </w:tc>
        <w:tc>
          <w:tcPr>
            <w:tcW w:w="2491" w:type="dxa"/>
            <w:vAlign w:val="center"/>
          </w:tcPr>
          <w:p w14:paraId="667A296B" w14:textId="4733F37C" w:rsidR="004C5777" w:rsidRPr="00D05492" w:rsidRDefault="004C5777" w:rsidP="00A61226">
            <w:pPr>
              <w:spacing w:before="48" w:after="48"/>
              <w:ind w:left="0"/>
              <w:rPr>
                <w:rFonts w:eastAsia="宋体"/>
                <w:b/>
                <w:lang w:val="fr-FR"/>
              </w:rPr>
            </w:pPr>
            <w:proofErr w:type="spellStart"/>
            <w:r w:rsidRPr="00D05492">
              <w:rPr>
                <w:rFonts w:eastAsia="宋体"/>
                <w:b/>
                <w:lang w:val="fr-FR"/>
              </w:rPr>
              <w:t>MaxiCharger</w:t>
            </w:r>
            <w:proofErr w:type="spellEnd"/>
            <w:r w:rsidRPr="00D05492">
              <w:rPr>
                <w:rFonts w:eastAsia="宋体"/>
                <w:b/>
                <w:lang w:val="fr-FR"/>
              </w:rPr>
              <w:t xml:space="preserve"> </w:t>
            </w:r>
            <w:r w:rsidR="00F1530A" w:rsidRPr="00D05492">
              <w:rPr>
                <w:rFonts w:eastAsia="宋体"/>
                <w:b/>
                <w:lang w:val="fr-FR"/>
              </w:rPr>
              <w:t>et piédestal</w:t>
            </w:r>
          </w:p>
        </w:tc>
        <w:tc>
          <w:tcPr>
            <w:tcW w:w="3798" w:type="dxa"/>
            <w:vAlign w:val="center"/>
          </w:tcPr>
          <w:p w14:paraId="7793D651" w14:textId="10C2E03D" w:rsidR="004C5777" w:rsidRPr="00D05492" w:rsidRDefault="00F1530A" w:rsidP="00A61226">
            <w:pPr>
              <w:pStyle w:val="af0"/>
              <w:numPr>
                <w:ilvl w:val="0"/>
                <w:numId w:val="64"/>
              </w:numPr>
              <w:spacing w:beforeLines="20" w:before="48" w:afterLines="20" w:after="48"/>
              <w:ind w:left="419" w:hangingChars="233" w:hanging="419"/>
              <w:jc w:val="left"/>
              <w:rPr>
                <w:rFonts w:eastAsia="宋体"/>
                <w:lang w:val="fr-FR"/>
              </w:rPr>
            </w:pPr>
            <w:r w:rsidRPr="00D05492">
              <w:rPr>
                <w:rFonts w:eastAsia="宋体"/>
                <w:lang w:val="fr-FR"/>
              </w:rPr>
              <w:t>Déballage</w:t>
            </w:r>
          </w:p>
          <w:p w14:paraId="7D91E991" w14:textId="7379490F" w:rsidR="004C5777" w:rsidRPr="00D05492" w:rsidRDefault="00F1530A" w:rsidP="00A61226">
            <w:pPr>
              <w:pStyle w:val="af0"/>
              <w:numPr>
                <w:ilvl w:val="0"/>
                <w:numId w:val="64"/>
              </w:numPr>
              <w:spacing w:beforeLines="20" w:before="48" w:afterLines="20" w:after="48"/>
              <w:ind w:left="419" w:hangingChars="233" w:hanging="419"/>
              <w:jc w:val="left"/>
              <w:rPr>
                <w:rFonts w:eastAsia="宋体"/>
                <w:lang w:val="fr-FR"/>
              </w:rPr>
            </w:pPr>
            <w:r w:rsidRPr="00D05492">
              <w:rPr>
                <w:rFonts w:eastAsia="宋体"/>
                <w:lang w:val="fr-FR"/>
              </w:rPr>
              <w:t xml:space="preserve">Déplacement du </w:t>
            </w:r>
            <w:proofErr w:type="spellStart"/>
            <w:r w:rsidRPr="00D05492">
              <w:rPr>
                <w:rFonts w:eastAsia="宋体"/>
                <w:lang w:val="fr-FR"/>
              </w:rPr>
              <w:t>MaxiCharger</w:t>
            </w:r>
            <w:proofErr w:type="spellEnd"/>
          </w:p>
          <w:p w14:paraId="61BA6186" w14:textId="6357052A" w:rsidR="004C5777" w:rsidRPr="00D05492" w:rsidRDefault="00F1530A" w:rsidP="00A61226">
            <w:pPr>
              <w:pStyle w:val="af0"/>
              <w:numPr>
                <w:ilvl w:val="0"/>
                <w:numId w:val="64"/>
              </w:numPr>
              <w:spacing w:beforeLines="20" w:before="48" w:afterLines="20" w:after="48"/>
              <w:ind w:left="419" w:hangingChars="233" w:hanging="419"/>
              <w:jc w:val="left"/>
              <w:rPr>
                <w:rFonts w:eastAsia="宋体"/>
                <w:lang w:val="fr-FR"/>
              </w:rPr>
            </w:pPr>
            <w:r w:rsidRPr="00D05492">
              <w:rPr>
                <w:rFonts w:eastAsia="宋体"/>
                <w:lang w:val="fr-FR"/>
              </w:rPr>
              <w:t xml:space="preserve">Installation du </w:t>
            </w:r>
            <w:proofErr w:type="spellStart"/>
            <w:r w:rsidRPr="00D05492">
              <w:rPr>
                <w:rFonts w:eastAsia="宋体"/>
                <w:lang w:val="fr-FR"/>
              </w:rPr>
              <w:t>MaxiCharger</w:t>
            </w:r>
            <w:proofErr w:type="spellEnd"/>
            <w:r w:rsidRPr="00D05492">
              <w:rPr>
                <w:rFonts w:eastAsia="宋体"/>
                <w:lang w:val="fr-FR"/>
              </w:rPr>
              <w:t xml:space="preserve"> et du piédestal</w:t>
            </w:r>
          </w:p>
          <w:p w14:paraId="463C49A4" w14:textId="1F964E92" w:rsidR="004C5777" w:rsidRPr="00D05492" w:rsidRDefault="00F1530A" w:rsidP="00A61226">
            <w:pPr>
              <w:pStyle w:val="af0"/>
              <w:numPr>
                <w:ilvl w:val="0"/>
                <w:numId w:val="64"/>
              </w:numPr>
              <w:spacing w:beforeLines="20" w:before="48" w:afterLines="20" w:after="48"/>
              <w:ind w:left="419" w:hangingChars="233" w:hanging="419"/>
              <w:jc w:val="left"/>
              <w:rPr>
                <w:rFonts w:eastAsia="宋体"/>
                <w:lang w:val="fr-FR"/>
              </w:rPr>
            </w:pPr>
            <w:r w:rsidRPr="00D05492">
              <w:rPr>
                <w:rFonts w:eastAsia="宋体"/>
                <w:lang w:val="fr-FR"/>
              </w:rPr>
              <w:t>Câblage de l'alimentation électrique</w:t>
            </w:r>
          </w:p>
          <w:p w14:paraId="11E1EB01" w14:textId="2D068A2C" w:rsidR="004C5777" w:rsidRPr="00D05492" w:rsidRDefault="00F1530A" w:rsidP="00A61226">
            <w:pPr>
              <w:pStyle w:val="af0"/>
              <w:numPr>
                <w:ilvl w:val="0"/>
                <w:numId w:val="64"/>
              </w:numPr>
              <w:spacing w:beforeLines="20" w:before="48" w:afterLines="20" w:after="48"/>
              <w:ind w:left="419" w:hangingChars="233" w:hanging="419"/>
              <w:jc w:val="left"/>
              <w:rPr>
                <w:rFonts w:eastAsia="宋体"/>
                <w:lang w:val="fr-FR"/>
              </w:rPr>
            </w:pPr>
            <w:r w:rsidRPr="00D05492">
              <w:rPr>
                <w:rFonts w:eastAsia="宋体"/>
                <w:lang w:val="fr-FR"/>
              </w:rPr>
              <w:t>Achèvement de l'installation</w:t>
            </w:r>
          </w:p>
        </w:tc>
      </w:tr>
      <w:tr w:rsidR="004C5777" w:rsidRPr="00D05492" w14:paraId="09A06AC4" w14:textId="77777777" w:rsidTr="004C5777">
        <w:tc>
          <w:tcPr>
            <w:tcW w:w="675" w:type="dxa"/>
            <w:vAlign w:val="center"/>
          </w:tcPr>
          <w:p w14:paraId="7FCEEEB5" w14:textId="77777777" w:rsidR="004C5777" w:rsidRPr="00D05492" w:rsidRDefault="004C5777" w:rsidP="00A61226">
            <w:pPr>
              <w:spacing w:before="48" w:after="48"/>
              <w:ind w:left="0"/>
              <w:jc w:val="center"/>
              <w:rPr>
                <w:rFonts w:eastAsia="宋体"/>
                <w:b/>
                <w:lang w:val="fr-FR"/>
              </w:rPr>
            </w:pPr>
            <w:r w:rsidRPr="00D05492">
              <w:rPr>
                <w:rFonts w:eastAsia="宋体"/>
                <w:b/>
                <w:lang w:val="fr-FR"/>
              </w:rPr>
              <w:t>B</w:t>
            </w:r>
          </w:p>
        </w:tc>
        <w:tc>
          <w:tcPr>
            <w:tcW w:w="2491" w:type="dxa"/>
            <w:vAlign w:val="center"/>
          </w:tcPr>
          <w:p w14:paraId="40A88B9E" w14:textId="0A28CF02" w:rsidR="004C5777" w:rsidRPr="00D05492" w:rsidRDefault="00853CB9" w:rsidP="00A61226">
            <w:pPr>
              <w:spacing w:before="48" w:after="48"/>
              <w:ind w:left="0"/>
              <w:jc w:val="left"/>
              <w:rPr>
                <w:rFonts w:eastAsia="宋体"/>
                <w:b/>
                <w:lang w:val="fr-FR"/>
              </w:rPr>
            </w:pPr>
            <w:proofErr w:type="spellStart"/>
            <w:r w:rsidRPr="00D05492">
              <w:rPr>
                <w:rFonts w:eastAsia="宋体"/>
                <w:b/>
                <w:lang w:val="fr-FR"/>
              </w:rPr>
              <w:t>MaxiCharger</w:t>
            </w:r>
            <w:proofErr w:type="spellEnd"/>
            <w:r w:rsidRPr="00D05492">
              <w:rPr>
                <w:rFonts w:eastAsia="宋体"/>
                <w:b/>
                <w:lang w:val="fr-FR"/>
              </w:rPr>
              <w:t xml:space="preserve"> monté sur piédestal</w:t>
            </w:r>
          </w:p>
        </w:tc>
        <w:tc>
          <w:tcPr>
            <w:tcW w:w="3798" w:type="dxa"/>
            <w:vAlign w:val="center"/>
          </w:tcPr>
          <w:p w14:paraId="1D00FB9A" w14:textId="47FF6BF3" w:rsidR="004C5777" w:rsidRPr="00D05492" w:rsidRDefault="00853CB9" w:rsidP="00A61226">
            <w:pPr>
              <w:pStyle w:val="af0"/>
              <w:numPr>
                <w:ilvl w:val="0"/>
                <w:numId w:val="65"/>
              </w:numPr>
              <w:spacing w:beforeLines="20" w:before="48" w:afterLines="20" w:after="48"/>
              <w:ind w:left="419" w:hangingChars="233" w:hanging="419"/>
              <w:jc w:val="left"/>
              <w:rPr>
                <w:rFonts w:eastAsia="宋体"/>
                <w:lang w:val="fr-FR"/>
              </w:rPr>
            </w:pPr>
            <w:r w:rsidRPr="00D05492">
              <w:rPr>
                <w:rFonts w:eastAsia="宋体"/>
                <w:lang w:val="fr-FR"/>
              </w:rPr>
              <w:t>Déballage</w:t>
            </w:r>
          </w:p>
          <w:p w14:paraId="49C0F632" w14:textId="79790E5E" w:rsidR="004C5777" w:rsidRPr="00D05492" w:rsidRDefault="00853CB9" w:rsidP="00A61226">
            <w:pPr>
              <w:pStyle w:val="af0"/>
              <w:numPr>
                <w:ilvl w:val="0"/>
                <w:numId w:val="65"/>
              </w:numPr>
              <w:spacing w:beforeLines="20" w:before="48" w:afterLines="20" w:after="48"/>
              <w:ind w:left="419" w:hangingChars="233" w:hanging="419"/>
              <w:jc w:val="left"/>
              <w:rPr>
                <w:rFonts w:eastAsia="宋体"/>
                <w:lang w:val="fr-FR"/>
              </w:rPr>
            </w:pPr>
            <w:r w:rsidRPr="00D05492">
              <w:rPr>
                <w:rFonts w:eastAsia="宋体"/>
                <w:lang w:val="fr-FR"/>
              </w:rPr>
              <w:t xml:space="preserve">Déplacement du </w:t>
            </w:r>
            <w:proofErr w:type="spellStart"/>
            <w:r w:rsidRPr="00D05492">
              <w:rPr>
                <w:rFonts w:eastAsia="宋体"/>
                <w:lang w:val="fr-FR"/>
              </w:rPr>
              <w:t>MaxiCharger</w:t>
            </w:r>
            <w:proofErr w:type="spellEnd"/>
          </w:p>
          <w:p w14:paraId="0AB1BF4C" w14:textId="63085171" w:rsidR="004C5777" w:rsidRPr="00D05492" w:rsidRDefault="00853CB9" w:rsidP="00A61226">
            <w:pPr>
              <w:pStyle w:val="af0"/>
              <w:numPr>
                <w:ilvl w:val="0"/>
                <w:numId w:val="65"/>
              </w:numPr>
              <w:spacing w:beforeLines="20" w:before="48" w:afterLines="20" w:after="48"/>
              <w:ind w:left="419" w:hangingChars="233" w:hanging="419"/>
              <w:jc w:val="left"/>
              <w:rPr>
                <w:rFonts w:eastAsia="宋体"/>
                <w:lang w:val="fr-FR"/>
              </w:rPr>
            </w:pPr>
            <w:r w:rsidRPr="00D05492">
              <w:rPr>
                <w:rFonts w:eastAsia="宋体"/>
                <w:lang w:val="fr-FR"/>
              </w:rPr>
              <w:t xml:space="preserve">Installation du </w:t>
            </w:r>
            <w:proofErr w:type="spellStart"/>
            <w:r w:rsidRPr="00D05492">
              <w:rPr>
                <w:rFonts w:eastAsia="宋体"/>
                <w:lang w:val="fr-FR"/>
              </w:rPr>
              <w:t>MaxiCharger</w:t>
            </w:r>
            <w:proofErr w:type="spellEnd"/>
            <w:r w:rsidRPr="00D05492">
              <w:rPr>
                <w:rFonts w:eastAsia="宋体"/>
                <w:lang w:val="fr-FR"/>
              </w:rPr>
              <w:t xml:space="preserve"> monté sur piédestal</w:t>
            </w:r>
          </w:p>
          <w:p w14:paraId="600485FF" w14:textId="701C1343" w:rsidR="004C5777" w:rsidRPr="00D05492" w:rsidRDefault="00853CB9" w:rsidP="00A61226">
            <w:pPr>
              <w:pStyle w:val="af0"/>
              <w:numPr>
                <w:ilvl w:val="0"/>
                <w:numId w:val="65"/>
              </w:numPr>
              <w:spacing w:beforeLines="20" w:before="48" w:afterLines="20" w:after="48"/>
              <w:ind w:left="419" w:hangingChars="233" w:hanging="419"/>
              <w:jc w:val="left"/>
              <w:rPr>
                <w:rFonts w:eastAsia="宋体"/>
                <w:lang w:val="fr-FR"/>
              </w:rPr>
            </w:pPr>
            <w:r w:rsidRPr="00D05492">
              <w:rPr>
                <w:rFonts w:eastAsia="宋体"/>
                <w:lang w:val="fr-FR"/>
              </w:rPr>
              <w:t>Câblage de l'alimentation électrique</w:t>
            </w:r>
          </w:p>
          <w:p w14:paraId="28957B1A" w14:textId="46B79D88" w:rsidR="004C5777" w:rsidRPr="00D05492" w:rsidRDefault="00853CB9" w:rsidP="00A61226">
            <w:pPr>
              <w:pStyle w:val="af0"/>
              <w:numPr>
                <w:ilvl w:val="0"/>
                <w:numId w:val="65"/>
              </w:numPr>
              <w:spacing w:beforeLines="20" w:before="48" w:afterLines="20" w:after="48"/>
              <w:ind w:left="419" w:hangingChars="233" w:hanging="419"/>
              <w:rPr>
                <w:rFonts w:eastAsia="宋体"/>
                <w:lang w:val="fr-FR"/>
              </w:rPr>
            </w:pPr>
            <w:r w:rsidRPr="00D05492">
              <w:rPr>
                <w:rFonts w:eastAsia="宋体"/>
                <w:lang w:val="fr-FR"/>
              </w:rPr>
              <w:t>Achèvement de l'installation</w:t>
            </w:r>
          </w:p>
        </w:tc>
      </w:tr>
      <w:tr w:rsidR="004C5777" w:rsidRPr="00D05492" w14:paraId="0E5087D7" w14:textId="77777777" w:rsidTr="004C5777">
        <w:tc>
          <w:tcPr>
            <w:tcW w:w="675" w:type="dxa"/>
            <w:vAlign w:val="center"/>
          </w:tcPr>
          <w:p w14:paraId="6A2C9E44" w14:textId="77777777" w:rsidR="004C5777" w:rsidRPr="00D05492" w:rsidRDefault="004C5777" w:rsidP="00A61226">
            <w:pPr>
              <w:spacing w:before="48" w:after="48"/>
              <w:ind w:left="0"/>
              <w:jc w:val="center"/>
              <w:rPr>
                <w:rFonts w:eastAsia="宋体"/>
                <w:b/>
                <w:lang w:val="fr-FR"/>
              </w:rPr>
            </w:pPr>
            <w:r w:rsidRPr="00D05492">
              <w:rPr>
                <w:rFonts w:eastAsia="宋体"/>
                <w:b/>
                <w:lang w:val="fr-FR"/>
              </w:rPr>
              <w:t>C</w:t>
            </w:r>
          </w:p>
        </w:tc>
        <w:tc>
          <w:tcPr>
            <w:tcW w:w="2491" w:type="dxa"/>
            <w:vAlign w:val="center"/>
          </w:tcPr>
          <w:p w14:paraId="4CC09854" w14:textId="3EB5F416" w:rsidR="004C5777" w:rsidRPr="00D05492" w:rsidRDefault="00853CB9" w:rsidP="00A61226">
            <w:pPr>
              <w:spacing w:before="48" w:after="48"/>
              <w:ind w:left="0"/>
              <w:rPr>
                <w:rFonts w:eastAsia="宋体"/>
                <w:b/>
                <w:lang w:val="fr-FR"/>
              </w:rPr>
            </w:pPr>
            <w:proofErr w:type="spellStart"/>
            <w:r w:rsidRPr="00D05492">
              <w:rPr>
                <w:rFonts w:eastAsia="宋体"/>
                <w:b/>
                <w:lang w:val="fr-FR"/>
              </w:rPr>
              <w:t>MaxiCharger</w:t>
            </w:r>
            <w:proofErr w:type="spellEnd"/>
            <w:r w:rsidRPr="00D05492">
              <w:rPr>
                <w:rFonts w:eastAsia="宋体"/>
                <w:b/>
                <w:lang w:val="fr-FR"/>
              </w:rPr>
              <w:t xml:space="preserve"> et chariot</w:t>
            </w:r>
          </w:p>
        </w:tc>
        <w:tc>
          <w:tcPr>
            <w:tcW w:w="3798" w:type="dxa"/>
            <w:vAlign w:val="center"/>
          </w:tcPr>
          <w:p w14:paraId="13A0B180" w14:textId="3A6829C5" w:rsidR="004C5777" w:rsidRPr="00D05492" w:rsidRDefault="00853CB9" w:rsidP="00A61226">
            <w:pPr>
              <w:pStyle w:val="af0"/>
              <w:numPr>
                <w:ilvl w:val="0"/>
                <w:numId w:val="66"/>
              </w:numPr>
              <w:spacing w:beforeLines="20" w:before="48" w:afterLines="20" w:after="48"/>
              <w:ind w:left="419" w:hangingChars="233" w:hanging="419"/>
              <w:jc w:val="left"/>
              <w:rPr>
                <w:rFonts w:eastAsia="宋体"/>
                <w:lang w:val="fr-FR"/>
              </w:rPr>
            </w:pPr>
            <w:r w:rsidRPr="00D05492">
              <w:rPr>
                <w:rFonts w:eastAsia="宋体"/>
                <w:lang w:val="fr-FR"/>
              </w:rPr>
              <w:t>Déballage</w:t>
            </w:r>
          </w:p>
          <w:p w14:paraId="16C62CF5" w14:textId="26DFD52D" w:rsidR="004C5777" w:rsidRPr="00D05492" w:rsidRDefault="00853CB9" w:rsidP="00A61226">
            <w:pPr>
              <w:pStyle w:val="af0"/>
              <w:numPr>
                <w:ilvl w:val="0"/>
                <w:numId w:val="66"/>
              </w:numPr>
              <w:spacing w:beforeLines="20" w:before="48" w:afterLines="20" w:after="48"/>
              <w:ind w:left="419" w:hangingChars="233" w:hanging="419"/>
              <w:jc w:val="left"/>
              <w:rPr>
                <w:rFonts w:eastAsia="宋体"/>
                <w:lang w:val="fr-FR"/>
              </w:rPr>
            </w:pPr>
            <w:r w:rsidRPr="00D05492">
              <w:rPr>
                <w:rFonts w:eastAsia="宋体"/>
                <w:lang w:val="fr-FR"/>
              </w:rPr>
              <w:t xml:space="preserve">Déplacement du </w:t>
            </w:r>
            <w:proofErr w:type="spellStart"/>
            <w:r w:rsidRPr="00D05492">
              <w:rPr>
                <w:rFonts w:eastAsia="宋体"/>
                <w:lang w:val="fr-FR"/>
              </w:rPr>
              <w:t>MaxiCharger</w:t>
            </w:r>
            <w:proofErr w:type="spellEnd"/>
          </w:p>
          <w:p w14:paraId="4BB761FC" w14:textId="168A45CB" w:rsidR="004C5777" w:rsidRPr="00D05492" w:rsidRDefault="00853CB9" w:rsidP="00A61226">
            <w:pPr>
              <w:pStyle w:val="af0"/>
              <w:numPr>
                <w:ilvl w:val="0"/>
                <w:numId w:val="66"/>
              </w:numPr>
              <w:spacing w:beforeLines="20" w:before="48" w:afterLines="20" w:after="48"/>
              <w:ind w:left="419" w:hangingChars="233" w:hanging="419"/>
              <w:jc w:val="left"/>
              <w:rPr>
                <w:rFonts w:eastAsia="宋体"/>
                <w:lang w:val="fr-FR"/>
              </w:rPr>
            </w:pPr>
            <w:r w:rsidRPr="00D05492">
              <w:rPr>
                <w:rFonts w:eastAsia="宋体"/>
                <w:lang w:val="fr-FR"/>
              </w:rPr>
              <w:t xml:space="preserve">Installation du </w:t>
            </w:r>
            <w:proofErr w:type="spellStart"/>
            <w:r w:rsidRPr="00D05492">
              <w:rPr>
                <w:rFonts w:eastAsia="宋体"/>
                <w:lang w:val="fr-FR"/>
              </w:rPr>
              <w:t>MaxiCharger</w:t>
            </w:r>
            <w:proofErr w:type="spellEnd"/>
            <w:r w:rsidRPr="00D05492">
              <w:rPr>
                <w:rFonts w:eastAsia="宋体"/>
                <w:lang w:val="fr-FR"/>
              </w:rPr>
              <w:t xml:space="preserve"> et du chariot</w:t>
            </w:r>
          </w:p>
          <w:p w14:paraId="5536D61D" w14:textId="4B41F0EA" w:rsidR="004C5777" w:rsidRPr="00D05492" w:rsidRDefault="00853CB9" w:rsidP="00A61226">
            <w:pPr>
              <w:pStyle w:val="af0"/>
              <w:numPr>
                <w:ilvl w:val="0"/>
                <w:numId w:val="66"/>
              </w:numPr>
              <w:spacing w:beforeLines="20" w:before="48" w:afterLines="20" w:after="48"/>
              <w:ind w:left="419" w:hangingChars="233" w:hanging="419"/>
              <w:jc w:val="left"/>
              <w:rPr>
                <w:rFonts w:eastAsia="宋体"/>
                <w:lang w:val="fr-FR"/>
              </w:rPr>
            </w:pPr>
            <w:r w:rsidRPr="00D05492">
              <w:rPr>
                <w:rFonts w:eastAsia="宋体"/>
                <w:lang w:val="fr-FR"/>
              </w:rPr>
              <w:t>Câblage de l'alimentation électrique</w:t>
            </w:r>
          </w:p>
          <w:p w14:paraId="33C10102" w14:textId="1BA50615" w:rsidR="004C5777" w:rsidRPr="00D05492" w:rsidRDefault="00853CB9" w:rsidP="00A61226">
            <w:pPr>
              <w:pStyle w:val="af0"/>
              <w:numPr>
                <w:ilvl w:val="0"/>
                <w:numId w:val="66"/>
              </w:numPr>
              <w:spacing w:beforeLines="20" w:before="48" w:afterLines="20" w:after="48"/>
              <w:ind w:left="419" w:hangingChars="233" w:hanging="419"/>
              <w:rPr>
                <w:rFonts w:eastAsia="宋体"/>
                <w:lang w:val="fr-FR"/>
              </w:rPr>
            </w:pPr>
            <w:r w:rsidRPr="00D05492">
              <w:rPr>
                <w:rFonts w:eastAsia="宋体"/>
                <w:lang w:val="fr-FR"/>
              </w:rPr>
              <w:t>Achèvement de l'installation</w:t>
            </w:r>
          </w:p>
        </w:tc>
      </w:tr>
      <w:tr w:rsidR="004C5777" w:rsidRPr="00D05492" w14:paraId="016F031D" w14:textId="77777777" w:rsidTr="004C5777">
        <w:tc>
          <w:tcPr>
            <w:tcW w:w="675" w:type="dxa"/>
            <w:vAlign w:val="center"/>
          </w:tcPr>
          <w:p w14:paraId="4277FBFA" w14:textId="77777777" w:rsidR="004C5777" w:rsidRPr="00D05492" w:rsidRDefault="004C5777" w:rsidP="00A61226">
            <w:pPr>
              <w:spacing w:before="48" w:after="48"/>
              <w:ind w:left="0"/>
              <w:jc w:val="center"/>
              <w:rPr>
                <w:rFonts w:eastAsia="宋体"/>
                <w:b/>
                <w:lang w:val="fr-FR"/>
              </w:rPr>
            </w:pPr>
            <w:r w:rsidRPr="00D05492">
              <w:rPr>
                <w:rFonts w:eastAsia="宋体"/>
                <w:b/>
                <w:lang w:val="fr-FR"/>
              </w:rPr>
              <w:t>D</w:t>
            </w:r>
          </w:p>
        </w:tc>
        <w:tc>
          <w:tcPr>
            <w:tcW w:w="2491" w:type="dxa"/>
            <w:vAlign w:val="center"/>
          </w:tcPr>
          <w:p w14:paraId="100A7A7E" w14:textId="36150883" w:rsidR="004C5777" w:rsidRPr="00D05492" w:rsidRDefault="00256579" w:rsidP="00A61226">
            <w:pPr>
              <w:spacing w:before="48" w:after="48"/>
              <w:ind w:left="0"/>
              <w:rPr>
                <w:rFonts w:eastAsia="宋体"/>
                <w:b/>
                <w:lang w:val="fr-FR"/>
              </w:rPr>
            </w:pPr>
            <w:proofErr w:type="spellStart"/>
            <w:r w:rsidRPr="00D05492">
              <w:rPr>
                <w:rFonts w:eastAsia="宋体"/>
                <w:b/>
                <w:lang w:val="fr-FR"/>
              </w:rPr>
              <w:t>MaxiCharger</w:t>
            </w:r>
            <w:proofErr w:type="spellEnd"/>
            <w:r w:rsidRPr="00D05492">
              <w:rPr>
                <w:rFonts w:eastAsia="宋体"/>
                <w:b/>
                <w:lang w:val="fr-FR"/>
              </w:rPr>
              <w:t xml:space="preserve"> monté sur chariot</w:t>
            </w:r>
          </w:p>
        </w:tc>
        <w:tc>
          <w:tcPr>
            <w:tcW w:w="3798" w:type="dxa"/>
            <w:vAlign w:val="center"/>
          </w:tcPr>
          <w:p w14:paraId="7D09F0FD" w14:textId="521618D7" w:rsidR="004C5777" w:rsidRPr="00D05492" w:rsidRDefault="00256579" w:rsidP="00A61226">
            <w:pPr>
              <w:spacing w:beforeLines="50" w:before="120" w:afterLines="50" w:after="120"/>
              <w:ind w:left="0"/>
              <w:rPr>
                <w:rFonts w:eastAsia="宋体"/>
                <w:lang w:val="fr-FR"/>
              </w:rPr>
            </w:pPr>
            <w:r w:rsidRPr="00D05492">
              <w:rPr>
                <w:rFonts w:eastAsia="宋体"/>
                <w:lang w:val="fr-FR"/>
              </w:rPr>
              <w:t xml:space="preserve">Aucune installation électrique ou mécanique n'est nécessaire pour le </w:t>
            </w:r>
            <w:proofErr w:type="spellStart"/>
            <w:r w:rsidRPr="00D05492">
              <w:rPr>
                <w:rFonts w:eastAsia="宋体"/>
                <w:lang w:val="fr-FR"/>
              </w:rPr>
              <w:t>MaxiCharger</w:t>
            </w:r>
            <w:proofErr w:type="spellEnd"/>
            <w:r w:rsidRPr="00D05492">
              <w:rPr>
                <w:rFonts w:eastAsia="宋体"/>
                <w:lang w:val="fr-FR"/>
              </w:rPr>
              <w:t xml:space="preserve"> monté sur chariot.</w:t>
            </w:r>
          </w:p>
        </w:tc>
      </w:tr>
    </w:tbl>
    <w:p w14:paraId="16358F11" w14:textId="77777777" w:rsidR="004C5777" w:rsidRPr="00D05492" w:rsidRDefault="004C5777" w:rsidP="00A61226">
      <w:pPr>
        <w:pStyle w:val="BodytextUserManual"/>
        <w:pBdr>
          <w:top w:val="single" w:sz="4" w:space="1" w:color="auto"/>
          <w:bottom w:val="single" w:sz="4" w:space="1" w:color="auto"/>
        </w:pBdr>
        <w:spacing w:beforeLines="20" w:before="48" w:afterLines="20" w:after="48" w:line="240" w:lineRule="auto"/>
        <w:rPr>
          <w:b/>
          <w:lang w:val="fr-FR"/>
        </w:rPr>
      </w:pPr>
      <w:bookmarkStart w:id="80" w:name="_Hlk133498451"/>
      <w:bookmarkEnd w:id="79"/>
      <w:r w:rsidRPr="00D05492">
        <w:rPr>
          <w:b/>
          <w:noProof/>
        </w:rPr>
        <w:drawing>
          <wp:anchor distT="0" distB="0" distL="114300" distR="114300" simplePos="0" relativeHeight="252829696" behindDoc="0" locked="0" layoutInCell="1" allowOverlap="1" wp14:anchorId="2EB819B0" wp14:editId="67BE3C58">
            <wp:simplePos x="0" y="0"/>
            <wp:positionH relativeFrom="margin">
              <wp:align>left</wp:align>
            </wp:positionH>
            <wp:positionV relativeFrom="paragraph">
              <wp:posOffset>57785</wp:posOffset>
            </wp:positionV>
            <wp:extent cx="145415" cy="145415"/>
            <wp:effectExtent l="0" t="0" r="6985" b="6985"/>
            <wp:wrapNone/>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D05492">
        <w:rPr>
          <w:b/>
          <w:lang w:val="fr-FR"/>
        </w:rPr>
        <w:t>NOTE</w:t>
      </w:r>
    </w:p>
    <w:p w14:paraId="1FBE4AEE" w14:textId="29736AFF" w:rsidR="004C5777" w:rsidRPr="00D05492" w:rsidRDefault="00256579" w:rsidP="00A61226">
      <w:pPr>
        <w:pStyle w:val="BodytextUserManual"/>
        <w:numPr>
          <w:ilvl w:val="0"/>
          <w:numId w:val="67"/>
        </w:numPr>
        <w:pBdr>
          <w:top w:val="single" w:sz="4" w:space="1" w:color="auto"/>
          <w:bottom w:val="single" w:sz="4" w:space="1" w:color="auto"/>
        </w:pBdr>
        <w:spacing w:beforeLines="20" w:before="48" w:afterLines="20" w:after="48" w:line="240" w:lineRule="auto"/>
        <w:ind w:left="704"/>
        <w:rPr>
          <w:b/>
          <w:lang w:val="fr-FR"/>
        </w:rPr>
      </w:pPr>
      <w:proofErr w:type="spellStart"/>
      <w:r w:rsidRPr="00D05492">
        <w:rPr>
          <w:lang w:val="fr-FR"/>
        </w:rPr>
        <w:t>MaxiCharger</w:t>
      </w:r>
      <w:proofErr w:type="spellEnd"/>
      <w:r w:rsidRPr="00D05492">
        <w:rPr>
          <w:lang w:val="fr-FR"/>
        </w:rPr>
        <w:t xml:space="preserve"> et piédestal signifie que le </w:t>
      </w:r>
      <w:proofErr w:type="spellStart"/>
      <w:r w:rsidRPr="00D05492">
        <w:rPr>
          <w:lang w:val="fr-FR"/>
        </w:rPr>
        <w:t>MaxiCharger</w:t>
      </w:r>
      <w:proofErr w:type="spellEnd"/>
      <w:r w:rsidRPr="00D05492">
        <w:rPr>
          <w:lang w:val="fr-FR"/>
        </w:rPr>
        <w:t xml:space="preserve"> et le piédestal seront expédiés dans des boîtes séparées.</w:t>
      </w:r>
    </w:p>
    <w:p w14:paraId="624D5870" w14:textId="757A9D50" w:rsidR="004C5777" w:rsidRPr="00D05492" w:rsidRDefault="00256579" w:rsidP="00A61226">
      <w:pPr>
        <w:pStyle w:val="BodytextUserManual"/>
        <w:numPr>
          <w:ilvl w:val="0"/>
          <w:numId w:val="67"/>
        </w:numPr>
        <w:pBdr>
          <w:top w:val="single" w:sz="4" w:space="1" w:color="auto"/>
          <w:bottom w:val="single" w:sz="4" w:space="1" w:color="auto"/>
        </w:pBdr>
        <w:spacing w:beforeLines="20" w:before="48" w:afterLines="20" w:after="48" w:line="240" w:lineRule="auto"/>
        <w:ind w:left="704"/>
        <w:rPr>
          <w:b/>
          <w:lang w:val="fr-FR"/>
        </w:rPr>
      </w:pPr>
      <w:proofErr w:type="spellStart"/>
      <w:r w:rsidRPr="00D05492">
        <w:rPr>
          <w:lang w:val="fr-FR"/>
        </w:rPr>
        <w:t>MaxiCharger</w:t>
      </w:r>
      <w:proofErr w:type="spellEnd"/>
      <w:r w:rsidRPr="00D05492">
        <w:rPr>
          <w:lang w:val="fr-FR"/>
        </w:rPr>
        <w:t xml:space="preserve"> monté sur piédestal signifie que le </w:t>
      </w:r>
      <w:proofErr w:type="spellStart"/>
      <w:r w:rsidRPr="00D05492">
        <w:rPr>
          <w:lang w:val="fr-FR"/>
        </w:rPr>
        <w:t>MaxiCharger</w:t>
      </w:r>
      <w:proofErr w:type="spellEnd"/>
      <w:r w:rsidRPr="00D05492">
        <w:rPr>
          <w:lang w:val="fr-FR"/>
        </w:rPr>
        <w:t xml:space="preserve"> a été installé sur un piédestal avant l'expédition.</w:t>
      </w:r>
    </w:p>
    <w:p w14:paraId="4C46A192" w14:textId="38DFC21E" w:rsidR="004C5777" w:rsidRPr="00D05492" w:rsidRDefault="00256579" w:rsidP="00A61226">
      <w:pPr>
        <w:pStyle w:val="BodytextUserManual"/>
        <w:numPr>
          <w:ilvl w:val="0"/>
          <w:numId w:val="67"/>
        </w:numPr>
        <w:pBdr>
          <w:top w:val="single" w:sz="4" w:space="1" w:color="auto"/>
          <w:bottom w:val="single" w:sz="4" w:space="1" w:color="auto"/>
        </w:pBdr>
        <w:spacing w:beforeLines="20" w:before="48" w:afterLines="20" w:after="48" w:line="240" w:lineRule="auto"/>
        <w:ind w:left="704"/>
        <w:rPr>
          <w:b/>
          <w:lang w:val="fr-FR"/>
        </w:rPr>
      </w:pPr>
      <w:proofErr w:type="spellStart"/>
      <w:r w:rsidRPr="00D05492">
        <w:rPr>
          <w:lang w:val="fr-FR"/>
        </w:rPr>
        <w:t>MaxiCharger</w:t>
      </w:r>
      <w:proofErr w:type="spellEnd"/>
      <w:r w:rsidRPr="00D05492">
        <w:rPr>
          <w:lang w:val="fr-FR"/>
        </w:rPr>
        <w:t xml:space="preserve"> et chariot signifie que le </w:t>
      </w:r>
      <w:proofErr w:type="spellStart"/>
      <w:r w:rsidRPr="00D05492">
        <w:rPr>
          <w:lang w:val="fr-FR"/>
        </w:rPr>
        <w:t>MaxiCharger</w:t>
      </w:r>
      <w:proofErr w:type="spellEnd"/>
      <w:r w:rsidRPr="00D05492">
        <w:rPr>
          <w:lang w:val="fr-FR"/>
        </w:rPr>
        <w:t xml:space="preserve"> et le chariot seront expédiés dans des boîtes séparées.</w:t>
      </w:r>
    </w:p>
    <w:p w14:paraId="4CB1328F" w14:textId="2792B979" w:rsidR="004C5777" w:rsidRPr="00D05492" w:rsidRDefault="00256579" w:rsidP="00A61226">
      <w:pPr>
        <w:pStyle w:val="BodytextUserManual"/>
        <w:numPr>
          <w:ilvl w:val="0"/>
          <w:numId w:val="67"/>
        </w:numPr>
        <w:pBdr>
          <w:top w:val="single" w:sz="4" w:space="1" w:color="auto"/>
          <w:bottom w:val="single" w:sz="4" w:space="1" w:color="auto"/>
        </w:pBdr>
        <w:spacing w:beforeLines="20" w:before="48" w:afterLines="20" w:after="48" w:line="240" w:lineRule="auto"/>
        <w:ind w:left="704"/>
        <w:rPr>
          <w:b/>
          <w:lang w:val="fr-FR"/>
        </w:rPr>
      </w:pPr>
      <w:proofErr w:type="spellStart"/>
      <w:r w:rsidRPr="00D05492">
        <w:rPr>
          <w:lang w:val="fr-FR"/>
        </w:rPr>
        <w:t>MaxiCharger</w:t>
      </w:r>
      <w:proofErr w:type="spellEnd"/>
      <w:r w:rsidRPr="00D05492">
        <w:rPr>
          <w:lang w:val="fr-FR"/>
        </w:rPr>
        <w:t xml:space="preserve"> monté sur chariot signifie que le </w:t>
      </w:r>
      <w:proofErr w:type="spellStart"/>
      <w:r w:rsidRPr="00D05492">
        <w:rPr>
          <w:lang w:val="fr-FR"/>
        </w:rPr>
        <w:t>MaxiCharger</w:t>
      </w:r>
      <w:proofErr w:type="spellEnd"/>
      <w:r w:rsidRPr="00D05492">
        <w:rPr>
          <w:lang w:val="fr-FR"/>
        </w:rPr>
        <w:t xml:space="preserve"> a été installé sur un chariot avant l'expédition.</w:t>
      </w:r>
    </w:p>
    <w:p w14:paraId="44ED6D98" w14:textId="46DC0633" w:rsidR="004C5777" w:rsidRPr="00D05492" w:rsidRDefault="004C5777" w:rsidP="00A61226">
      <w:pPr>
        <w:pStyle w:val="BodytextUserManual"/>
        <w:pBdr>
          <w:top w:val="single" w:sz="4" w:space="1" w:color="auto"/>
        </w:pBdr>
        <w:spacing w:before="120" w:after="120" w:line="240" w:lineRule="auto"/>
        <w:rPr>
          <w:b/>
          <w:szCs w:val="18"/>
          <w:lang w:val="fr-FR"/>
        </w:rPr>
      </w:pPr>
      <w:r w:rsidRPr="00D05492">
        <w:rPr>
          <w:noProof/>
        </w:rPr>
        <w:drawing>
          <wp:anchor distT="0" distB="0" distL="114300" distR="114300" simplePos="0" relativeHeight="252828672" behindDoc="0" locked="0" layoutInCell="1" allowOverlap="1" wp14:anchorId="081DD9C8" wp14:editId="7C389103">
            <wp:simplePos x="0" y="0"/>
            <wp:positionH relativeFrom="margin">
              <wp:posOffset>-6350</wp:posOffset>
            </wp:positionH>
            <wp:positionV relativeFrom="paragraph">
              <wp:posOffset>5715</wp:posOffset>
            </wp:positionV>
            <wp:extent cx="159385" cy="143510"/>
            <wp:effectExtent l="0" t="0" r="0" b="8890"/>
            <wp:wrapNone/>
            <wp:docPr id="52505484" name="图片 52505484"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7" cstate="print"/>
                    <a:stretch>
                      <a:fillRect/>
                    </a:stretch>
                  </pic:blipFill>
                  <pic:spPr>
                    <a:xfrm>
                      <a:off x="0" y="0"/>
                      <a:ext cx="159385" cy="143510"/>
                    </a:xfrm>
                    <a:prstGeom prst="rect">
                      <a:avLst/>
                    </a:prstGeom>
                  </pic:spPr>
                </pic:pic>
              </a:graphicData>
            </a:graphic>
            <wp14:sizeRelH relativeFrom="margin">
              <wp14:pctWidth>0</wp14:pctWidth>
            </wp14:sizeRelH>
            <wp14:sizeRelV relativeFrom="margin">
              <wp14:pctHeight>0</wp14:pctHeight>
            </wp14:sizeRelV>
          </wp:anchor>
        </w:drawing>
      </w:r>
      <w:r w:rsidR="00256579" w:rsidRPr="00D05492">
        <w:rPr>
          <w:b/>
          <w:szCs w:val="18"/>
          <w:lang w:val="fr-FR"/>
        </w:rPr>
        <w:t>ATTENTION</w:t>
      </w:r>
    </w:p>
    <w:p w14:paraId="63922B4C" w14:textId="1A89CF10" w:rsidR="004C5777" w:rsidRPr="00D05492" w:rsidRDefault="00256579" w:rsidP="00A61226">
      <w:pPr>
        <w:pStyle w:val="BodytextUserManual"/>
        <w:numPr>
          <w:ilvl w:val="0"/>
          <w:numId w:val="14"/>
        </w:numPr>
        <w:pBdr>
          <w:top w:val="single" w:sz="4" w:space="1" w:color="auto"/>
        </w:pBdr>
        <w:spacing w:before="120" w:after="120" w:line="240" w:lineRule="auto"/>
        <w:rPr>
          <w:szCs w:val="18"/>
          <w:lang w:val="fr-FR"/>
        </w:rPr>
      </w:pPr>
      <w:r w:rsidRPr="00D05492">
        <w:rPr>
          <w:szCs w:val="18"/>
          <w:lang w:val="fr-FR"/>
        </w:rPr>
        <w:t xml:space="preserve">Coupez l'alimentation électrique avant d'ouvrir le </w:t>
      </w:r>
      <w:proofErr w:type="spellStart"/>
      <w:r w:rsidRPr="00D05492">
        <w:rPr>
          <w:szCs w:val="18"/>
          <w:lang w:val="fr-FR"/>
        </w:rPr>
        <w:t>MaxiCharger</w:t>
      </w:r>
      <w:proofErr w:type="spellEnd"/>
      <w:r w:rsidRPr="00D05492">
        <w:rPr>
          <w:szCs w:val="18"/>
          <w:lang w:val="fr-FR"/>
        </w:rPr>
        <w:t>.</w:t>
      </w:r>
    </w:p>
    <w:p w14:paraId="7993DC98" w14:textId="34D8E359" w:rsidR="004C5777" w:rsidRPr="00D05492" w:rsidRDefault="00256579" w:rsidP="00A61226">
      <w:pPr>
        <w:pStyle w:val="BodytextUserManual"/>
        <w:numPr>
          <w:ilvl w:val="0"/>
          <w:numId w:val="14"/>
        </w:numPr>
        <w:pBdr>
          <w:top w:val="single" w:sz="4" w:space="1" w:color="auto"/>
        </w:pBdr>
        <w:spacing w:before="120" w:after="120" w:line="240" w:lineRule="auto"/>
        <w:rPr>
          <w:szCs w:val="18"/>
          <w:lang w:val="fr-FR"/>
        </w:rPr>
      </w:pPr>
      <w:r w:rsidRPr="00D05492">
        <w:rPr>
          <w:szCs w:val="18"/>
          <w:lang w:val="fr-FR"/>
        </w:rPr>
        <w:lastRenderedPageBreak/>
        <w:t xml:space="preserve">Ne touchez pas les composants internes du </w:t>
      </w:r>
      <w:proofErr w:type="spellStart"/>
      <w:r w:rsidRPr="00D05492">
        <w:rPr>
          <w:szCs w:val="18"/>
          <w:lang w:val="fr-FR"/>
        </w:rPr>
        <w:t>MaxiCharger</w:t>
      </w:r>
      <w:proofErr w:type="spellEnd"/>
      <w:r w:rsidRPr="00D05492">
        <w:rPr>
          <w:szCs w:val="18"/>
          <w:lang w:val="fr-FR"/>
        </w:rPr>
        <w:t xml:space="preserve"> lorsqu'il est sous tension.</w:t>
      </w:r>
    </w:p>
    <w:p w14:paraId="3882B931" w14:textId="4DDC7A68" w:rsidR="004C5777" w:rsidRPr="00D05492" w:rsidRDefault="00256579" w:rsidP="00A61226">
      <w:pPr>
        <w:pStyle w:val="BodytextUserManual"/>
        <w:numPr>
          <w:ilvl w:val="0"/>
          <w:numId w:val="14"/>
        </w:numPr>
        <w:pBdr>
          <w:top w:val="single" w:sz="4" w:space="1" w:color="auto"/>
        </w:pBdr>
        <w:spacing w:before="120" w:after="120" w:line="240" w:lineRule="auto"/>
        <w:rPr>
          <w:szCs w:val="18"/>
          <w:lang w:val="fr-FR"/>
        </w:rPr>
      </w:pPr>
      <w:r w:rsidRPr="00D05492">
        <w:rPr>
          <w:szCs w:val="18"/>
          <w:lang w:val="fr-FR"/>
        </w:rPr>
        <w:t xml:space="preserve">Assurez-vous qu'aucune tension n'est appliquée pendant le contrôle du </w:t>
      </w:r>
      <w:proofErr w:type="spellStart"/>
      <w:r w:rsidRPr="00D05492">
        <w:rPr>
          <w:szCs w:val="18"/>
          <w:lang w:val="fr-FR"/>
        </w:rPr>
        <w:t>MaxiCharger</w:t>
      </w:r>
      <w:proofErr w:type="spellEnd"/>
      <w:r w:rsidRPr="00D05492">
        <w:rPr>
          <w:szCs w:val="18"/>
          <w:lang w:val="fr-FR"/>
        </w:rPr>
        <w:t>.</w:t>
      </w:r>
    </w:p>
    <w:p w14:paraId="0A075DF4" w14:textId="5ED6F894" w:rsidR="004C5777" w:rsidRPr="00D05492" w:rsidRDefault="00256579" w:rsidP="00A61226">
      <w:pPr>
        <w:pStyle w:val="BodytextUserManual"/>
        <w:numPr>
          <w:ilvl w:val="0"/>
          <w:numId w:val="14"/>
        </w:numPr>
        <w:pBdr>
          <w:top w:val="single" w:sz="4" w:space="1" w:color="auto"/>
        </w:pBdr>
        <w:spacing w:before="120" w:after="120" w:line="240" w:lineRule="auto"/>
        <w:rPr>
          <w:szCs w:val="18"/>
          <w:lang w:val="fr-FR"/>
        </w:rPr>
      </w:pPr>
      <w:r w:rsidRPr="00D05492">
        <w:rPr>
          <w:szCs w:val="18"/>
          <w:lang w:val="fr-FR"/>
        </w:rPr>
        <w:t xml:space="preserve">Ne faites fonctionner le </w:t>
      </w:r>
      <w:proofErr w:type="spellStart"/>
      <w:r w:rsidRPr="00D05492">
        <w:rPr>
          <w:szCs w:val="18"/>
          <w:lang w:val="fr-FR"/>
        </w:rPr>
        <w:t>MaxiCharger</w:t>
      </w:r>
      <w:proofErr w:type="spellEnd"/>
      <w:r w:rsidRPr="00D05492">
        <w:rPr>
          <w:szCs w:val="18"/>
          <w:lang w:val="fr-FR"/>
        </w:rPr>
        <w:t xml:space="preserve"> que lorsque sa porte est fermée et verrouillée.</w:t>
      </w:r>
    </w:p>
    <w:p w14:paraId="57AC0240" w14:textId="77777777" w:rsidR="004C5777" w:rsidRPr="00D05492" w:rsidRDefault="004C5777" w:rsidP="00A61226">
      <w:pPr>
        <w:pStyle w:val="BodytextUserManual"/>
        <w:pBdr>
          <w:top w:val="single" w:sz="4" w:space="1" w:color="auto"/>
          <w:bottom w:val="single" w:sz="4" w:space="1" w:color="auto"/>
        </w:pBdr>
        <w:spacing w:before="120" w:after="120" w:line="240" w:lineRule="auto"/>
        <w:rPr>
          <w:b/>
          <w:szCs w:val="18"/>
          <w:lang w:val="fr-FR"/>
        </w:rPr>
      </w:pPr>
    </w:p>
    <w:p w14:paraId="7CDF3C52" w14:textId="77777777" w:rsidR="004C5777" w:rsidRPr="00D05492" w:rsidRDefault="004C5777" w:rsidP="00A61226">
      <w:pPr>
        <w:pStyle w:val="BodytextUserManual"/>
        <w:pBdr>
          <w:bottom w:val="single" w:sz="4" w:space="1" w:color="auto"/>
        </w:pBdr>
        <w:spacing w:before="120" w:after="120" w:line="240" w:lineRule="auto"/>
        <w:rPr>
          <w:b/>
          <w:szCs w:val="18"/>
          <w:lang w:val="fr-FR"/>
        </w:rPr>
      </w:pPr>
      <w:r w:rsidRPr="00D05492">
        <w:rPr>
          <w:noProof/>
        </w:rPr>
        <w:drawing>
          <wp:anchor distT="0" distB="0" distL="114300" distR="114300" simplePos="0" relativeHeight="252827648" behindDoc="0" locked="0" layoutInCell="1" allowOverlap="1" wp14:anchorId="21202B9C" wp14:editId="6A35BB8A">
            <wp:simplePos x="0" y="0"/>
            <wp:positionH relativeFrom="margin">
              <wp:align>left</wp:align>
            </wp:positionH>
            <wp:positionV relativeFrom="paragraph">
              <wp:posOffset>-635</wp:posOffset>
            </wp:positionV>
            <wp:extent cx="144145" cy="144145"/>
            <wp:effectExtent l="0" t="0" r="8255" b="8255"/>
            <wp:wrapNone/>
            <wp:docPr id="1714019886" name="图片 171401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Pr="00D05492">
        <w:rPr>
          <w:b/>
          <w:szCs w:val="18"/>
          <w:lang w:val="fr-FR"/>
        </w:rPr>
        <w:t>IMPORTANT</w:t>
      </w:r>
    </w:p>
    <w:p w14:paraId="1B1A0549" w14:textId="10D89873" w:rsidR="004C5777" w:rsidRPr="00D05492" w:rsidRDefault="00256579" w:rsidP="00A61226">
      <w:pPr>
        <w:pStyle w:val="BodytextUserManual"/>
        <w:pBdr>
          <w:bottom w:val="single" w:sz="4" w:space="1" w:color="auto"/>
        </w:pBdr>
        <w:spacing w:beforeLines="0" w:before="0" w:after="120" w:line="240" w:lineRule="auto"/>
        <w:rPr>
          <w:szCs w:val="18"/>
          <w:lang w:val="fr-FR"/>
        </w:rPr>
      </w:pPr>
      <w:r w:rsidRPr="00D05492">
        <w:rPr>
          <w:lang w:val="fr-FR"/>
        </w:rPr>
        <w:t>Vérifiez toujours les codes locaux pour vous assurer de leur conformité. Les directives décrites ici sont des exigences minimales. Assurez-vous que l'installation est conforme à tous les codes applicables.</w:t>
      </w:r>
    </w:p>
    <w:p w14:paraId="11A565AF" w14:textId="4DBEC8AE" w:rsidR="001E61AF" w:rsidRPr="00D05492" w:rsidRDefault="00256579" w:rsidP="00A61226">
      <w:pPr>
        <w:pStyle w:val="2"/>
        <w:spacing w:before="240" w:afterLines="50" w:line="240" w:lineRule="auto"/>
        <w:ind w:left="578" w:hanging="578"/>
        <w:rPr>
          <w:rFonts w:eastAsia="宋体" w:cs="Arial"/>
          <w:lang w:val="fr-FR"/>
        </w:rPr>
      </w:pPr>
      <w:bookmarkStart w:id="81" w:name="_Toc134462256"/>
      <w:bookmarkEnd w:id="80"/>
      <w:r w:rsidRPr="00D05492">
        <w:rPr>
          <w:rFonts w:eastAsia="宋体" w:cs="Arial"/>
          <w:lang w:val="fr-FR"/>
        </w:rPr>
        <w:t>Déballage</w:t>
      </w:r>
      <w:bookmarkEnd w:id="81"/>
    </w:p>
    <w:p w14:paraId="0B236E65" w14:textId="495C23E2" w:rsidR="004C5777" w:rsidRPr="00D05492" w:rsidRDefault="00256579" w:rsidP="00A61226">
      <w:pPr>
        <w:pStyle w:val="BodytextUserManual"/>
        <w:numPr>
          <w:ilvl w:val="0"/>
          <w:numId w:val="15"/>
        </w:numPr>
        <w:spacing w:before="120" w:after="120" w:line="240" w:lineRule="auto"/>
        <w:rPr>
          <w:lang w:val="fr-FR"/>
        </w:rPr>
      </w:pPr>
      <w:bookmarkStart w:id="82" w:name="_Toc101985064"/>
      <w:bookmarkStart w:id="83" w:name="_Toc102030860"/>
      <w:bookmarkStart w:id="84" w:name="_Toc102068907"/>
      <w:bookmarkStart w:id="85" w:name="_Toc102122043"/>
      <w:bookmarkStart w:id="86" w:name="_Toc102147239"/>
      <w:bookmarkStart w:id="87" w:name="_Toc102147424"/>
      <w:bookmarkStart w:id="88" w:name="_Toc102657950"/>
      <w:bookmarkStart w:id="89" w:name="_Toc102749394"/>
      <w:bookmarkStart w:id="90" w:name="_Toc102750993"/>
      <w:bookmarkStart w:id="91" w:name="_Toc102751148"/>
      <w:bookmarkStart w:id="92" w:name="_Toc102751306"/>
      <w:bookmarkStart w:id="93" w:name="_Toc102759523"/>
      <w:bookmarkStart w:id="94" w:name="_Toc102842447"/>
      <w:bookmarkStart w:id="95" w:name="_Toc102845729"/>
      <w:bookmarkStart w:id="96" w:name="_Toc102846960"/>
      <w:bookmarkStart w:id="97" w:name="_Toc103009037"/>
      <w:bookmarkStart w:id="98" w:name="_Toc103105613"/>
      <w:bookmarkStart w:id="99" w:name="_Toc103185662"/>
      <w:bookmarkStart w:id="100" w:name="_Toc103194668"/>
      <w:bookmarkStart w:id="101" w:name="_Toc103194760"/>
      <w:bookmarkStart w:id="102" w:name="_Toc103195826"/>
      <w:bookmarkStart w:id="103" w:name="_Toc103247642"/>
      <w:bookmarkStart w:id="104" w:name="_Toc103278884"/>
      <w:bookmarkStart w:id="105" w:name="_Toc103364598"/>
      <w:bookmarkStart w:id="106" w:name="_Toc103364932"/>
      <w:bookmarkStart w:id="107" w:name="_Toc103365032"/>
      <w:bookmarkStart w:id="108" w:name="_Toc103471715"/>
      <w:bookmarkStart w:id="109" w:name="_Toc103606550"/>
      <w:bookmarkStart w:id="110" w:name="_Toc103624163"/>
      <w:bookmarkStart w:id="111" w:name="_Toc103786346"/>
      <w:bookmarkStart w:id="112" w:name="_Toc104904471"/>
      <w:bookmarkStart w:id="113" w:name="_Toc104904635"/>
      <w:bookmarkStart w:id="114" w:name="_Toc104904733"/>
      <w:bookmarkStart w:id="115" w:name="_Toc104904831"/>
      <w:bookmarkStart w:id="116" w:name="_Toc104904926"/>
      <w:bookmarkStart w:id="117" w:name="_Toc104911867"/>
      <w:bookmarkStart w:id="118" w:name="_Toc104918078"/>
      <w:bookmarkStart w:id="119" w:name="_Toc105080790"/>
      <w:bookmarkStart w:id="120" w:name="_Toc105487681"/>
      <w:bookmarkStart w:id="121" w:name="_Toc105573359"/>
      <w:bookmarkStart w:id="122" w:name="_Toc106091505"/>
      <w:bookmarkStart w:id="123" w:name="_Toc106787002"/>
      <w:bookmarkStart w:id="124" w:name="_Toc106788457"/>
      <w:bookmarkStart w:id="125" w:name="_Toc106789620"/>
      <w:bookmarkStart w:id="126" w:name="_Toc106789861"/>
      <w:bookmarkStart w:id="127" w:name="_Toc106900009"/>
      <w:bookmarkStart w:id="128" w:name="_Toc106900406"/>
      <w:bookmarkStart w:id="129" w:name="_Toc106956537"/>
      <w:bookmarkStart w:id="130" w:name="_Toc106983278"/>
      <w:bookmarkStart w:id="131" w:name="_Toc108462278"/>
      <w:bookmarkStart w:id="132" w:name="_Toc101985076"/>
      <w:bookmarkStart w:id="133" w:name="_Toc102030872"/>
      <w:bookmarkStart w:id="134" w:name="_Toc102068919"/>
      <w:bookmarkStart w:id="135" w:name="_Toc102122055"/>
      <w:bookmarkStart w:id="136" w:name="_Toc102147251"/>
      <w:bookmarkStart w:id="137" w:name="_Toc102147436"/>
      <w:bookmarkStart w:id="138" w:name="_Toc102657962"/>
      <w:bookmarkStart w:id="139" w:name="_Toc102749406"/>
      <w:bookmarkStart w:id="140" w:name="_Toc102751005"/>
      <w:bookmarkStart w:id="141" w:name="_Toc102751160"/>
      <w:bookmarkStart w:id="142" w:name="_Toc102751318"/>
      <w:bookmarkStart w:id="143" w:name="_Toc102759535"/>
      <w:bookmarkStart w:id="144" w:name="_Toc102842459"/>
      <w:bookmarkStart w:id="145" w:name="_Toc102845741"/>
      <w:bookmarkStart w:id="146" w:name="_Toc102846972"/>
      <w:bookmarkStart w:id="147" w:name="_Toc103009049"/>
      <w:bookmarkStart w:id="148" w:name="_Toc103105625"/>
      <w:bookmarkStart w:id="149" w:name="_Toc103185674"/>
      <w:bookmarkStart w:id="150" w:name="_Toc103194680"/>
      <w:bookmarkStart w:id="151" w:name="_Toc103194772"/>
      <w:bookmarkStart w:id="152" w:name="_Toc103195838"/>
      <w:bookmarkStart w:id="153" w:name="_Toc103247654"/>
      <w:bookmarkStart w:id="154" w:name="_Toc103278896"/>
      <w:bookmarkStart w:id="155" w:name="_Toc103364610"/>
      <w:bookmarkStart w:id="156" w:name="_Toc103364944"/>
      <w:bookmarkStart w:id="157" w:name="_Toc103365044"/>
      <w:bookmarkStart w:id="158" w:name="_Toc103471727"/>
      <w:bookmarkStart w:id="159" w:name="_Toc103606562"/>
      <w:bookmarkStart w:id="160" w:name="_Toc103624175"/>
      <w:bookmarkStart w:id="161" w:name="_Toc103786358"/>
      <w:bookmarkStart w:id="162" w:name="_Toc104904482"/>
      <w:bookmarkStart w:id="163" w:name="_Toc104904646"/>
      <w:bookmarkStart w:id="164" w:name="_Toc104904744"/>
      <w:bookmarkStart w:id="165" w:name="_Toc104904842"/>
      <w:bookmarkStart w:id="166" w:name="_Toc104904937"/>
      <w:bookmarkStart w:id="167" w:name="_Toc104911878"/>
      <w:bookmarkStart w:id="168" w:name="_Toc104918089"/>
      <w:bookmarkStart w:id="169" w:name="_Toc105080801"/>
      <w:bookmarkStart w:id="170" w:name="_Toc105487692"/>
      <w:bookmarkStart w:id="171" w:name="_Toc105573370"/>
      <w:bookmarkStart w:id="172" w:name="_Toc106091516"/>
      <w:bookmarkStart w:id="173" w:name="_Toc106787013"/>
      <w:bookmarkStart w:id="174" w:name="_Toc106788468"/>
      <w:bookmarkStart w:id="175" w:name="_Toc106789631"/>
      <w:bookmarkStart w:id="176" w:name="_Toc106789872"/>
      <w:bookmarkStart w:id="177" w:name="_Toc106900020"/>
      <w:bookmarkStart w:id="178" w:name="_Toc106900417"/>
      <w:bookmarkStart w:id="179" w:name="_Toc106956548"/>
      <w:bookmarkStart w:id="180" w:name="_Toc106983289"/>
      <w:bookmarkStart w:id="181" w:name="_Toc108462289"/>
      <w:bookmarkStart w:id="182" w:name="_Hlk133498510"/>
      <w:bookmarkStart w:id="183" w:name="_Toc102657963"/>
      <w:bookmarkStart w:id="184" w:name="_Ref102742689"/>
      <w:bookmarkStart w:id="185" w:name="_Ref102757397"/>
      <w:bookmarkEnd w:id="76"/>
      <w:bookmarkEnd w:id="77"/>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r w:rsidRPr="00D05492">
        <w:rPr>
          <w:lang w:val="fr-FR"/>
        </w:rPr>
        <w:t>Vérifiez les indicateurs d'inclinaison et d'inversion et</w:t>
      </w:r>
      <w:r w:rsidR="006F6023" w:rsidRPr="00D05492">
        <w:rPr>
          <w:lang w:val="fr-FR"/>
        </w:rPr>
        <w:t xml:space="preserve"> de choc</w:t>
      </w:r>
      <w:r w:rsidRPr="00D05492">
        <w:rPr>
          <w:lang w:val="fr-FR"/>
        </w:rPr>
        <w:t>.</w:t>
      </w:r>
    </w:p>
    <w:p w14:paraId="694EC798" w14:textId="37F2C5E1" w:rsidR="004C5777" w:rsidRPr="00D05492" w:rsidRDefault="006F6023" w:rsidP="00A61226">
      <w:pPr>
        <w:pStyle w:val="BodytextUserManual"/>
        <w:numPr>
          <w:ilvl w:val="0"/>
          <w:numId w:val="67"/>
        </w:numPr>
        <w:spacing w:before="120" w:after="120" w:line="240" w:lineRule="auto"/>
        <w:rPr>
          <w:lang w:val="fr-FR"/>
        </w:rPr>
      </w:pPr>
      <w:r w:rsidRPr="00D05492">
        <w:rPr>
          <w:lang w:val="fr-FR"/>
        </w:rPr>
        <w:t>Observez les capteurs fixés à la caisse en bois pour déterminer le degré d'inclinaison et de renversement complet. Si les capteurs indiquent une inclinaison importante (plus de 30°) ou un renversement total comme indiqué, ne refusez pas l'expédition et notez le degré d'inclinaison sur le connaissement.</w:t>
      </w:r>
    </w:p>
    <w:p w14:paraId="0E4C072F" w14:textId="77777777" w:rsidR="004C5777" w:rsidRPr="00D05492" w:rsidRDefault="004C5777" w:rsidP="00A61226">
      <w:pPr>
        <w:pStyle w:val="BodytextUserManual"/>
        <w:spacing w:before="120" w:after="120" w:line="240" w:lineRule="auto"/>
        <w:ind w:left="1124"/>
        <w:rPr>
          <w:lang w:val="fr-FR"/>
        </w:rPr>
      </w:pPr>
      <w:r w:rsidRPr="00D05492">
        <w:rPr>
          <w:noProof/>
        </w:rPr>
        <w:drawing>
          <wp:inline distT="0" distB="0" distL="0" distR="0" wp14:anchorId="40B8D168" wp14:editId="0D465249">
            <wp:extent cx="3269500" cy="2037664"/>
            <wp:effectExtent l="0" t="0" r="7620" b="1270"/>
            <wp:docPr id="492" name="图片 492" descr="图片包含 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图片 492" descr="图片包含 文本&#10;&#10;描述已自动生成"/>
                    <pic:cNvPicPr/>
                  </pic:nvPicPr>
                  <pic:blipFill rotWithShape="1">
                    <a:blip r:embed="rId28">
                      <a:extLst>
                        <a:ext uri="{28A0092B-C50C-407E-A947-70E740481C1C}">
                          <a14:useLocalDpi xmlns:a14="http://schemas.microsoft.com/office/drawing/2010/main" val="0"/>
                        </a:ext>
                      </a:extLst>
                    </a:blip>
                    <a:srcRect t="9430"/>
                    <a:stretch/>
                  </pic:blipFill>
                  <pic:spPr bwMode="auto">
                    <a:xfrm>
                      <a:off x="0" y="0"/>
                      <a:ext cx="3270116" cy="2038048"/>
                    </a:xfrm>
                    <a:prstGeom prst="rect">
                      <a:avLst/>
                    </a:prstGeom>
                    <a:ln>
                      <a:noFill/>
                    </a:ln>
                    <a:extLst>
                      <a:ext uri="{53640926-AAD7-44D8-BBD7-CCE9431645EC}">
                        <a14:shadowObscured xmlns:a14="http://schemas.microsoft.com/office/drawing/2010/main"/>
                      </a:ext>
                    </a:extLst>
                  </pic:spPr>
                </pic:pic>
              </a:graphicData>
            </a:graphic>
          </wp:inline>
        </w:drawing>
      </w:r>
    </w:p>
    <w:p w14:paraId="15BC5E4F" w14:textId="7E02151F" w:rsidR="004C5777" w:rsidRPr="00D05492" w:rsidRDefault="006F6023" w:rsidP="00A61226">
      <w:pPr>
        <w:pStyle w:val="BodytextUserManual"/>
        <w:numPr>
          <w:ilvl w:val="0"/>
          <w:numId w:val="67"/>
        </w:numPr>
        <w:spacing w:before="120" w:after="120" w:line="240" w:lineRule="auto"/>
        <w:rPr>
          <w:lang w:val="fr-FR"/>
        </w:rPr>
      </w:pPr>
      <w:r w:rsidRPr="00D05492">
        <w:rPr>
          <w:lang w:val="fr-FR"/>
        </w:rPr>
        <w:t>Si l'indicateur de choc apparaît en rouge, ne refusez pas l'expédition, notez-le sur le récépissé de livraison et vérifiez qu'il n'y a pas de dommages. Si des dommages sont constatés, contactez votre distributeur local.</w:t>
      </w:r>
    </w:p>
    <w:p w14:paraId="767AB411" w14:textId="7084D2F7" w:rsidR="004C5777" w:rsidRPr="00D05492" w:rsidRDefault="006F6023" w:rsidP="00A61226">
      <w:pPr>
        <w:pStyle w:val="BodytextUserManual"/>
        <w:numPr>
          <w:ilvl w:val="0"/>
          <w:numId w:val="15"/>
        </w:numPr>
        <w:spacing w:before="120" w:after="120" w:line="240" w:lineRule="auto"/>
        <w:rPr>
          <w:lang w:val="fr-FR"/>
        </w:rPr>
      </w:pPr>
      <w:r w:rsidRPr="00D05492">
        <w:rPr>
          <w:lang w:val="fr-FR"/>
        </w:rPr>
        <w:t>Retirez le matériel d'emballage à l'aide d'outils appropriés.</w:t>
      </w:r>
    </w:p>
    <w:p w14:paraId="5C5AF94B" w14:textId="4AFCA4C4" w:rsidR="004C5777" w:rsidRPr="00D05492" w:rsidRDefault="00D06288" w:rsidP="00A61226">
      <w:pPr>
        <w:pStyle w:val="BodytextUserManual"/>
        <w:numPr>
          <w:ilvl w:val="0"/>
          <w:numId w:val="15"/>
        </w:numPr>
        <w:spacing w:before="120" w:after="120" w:line="240" w:lineRule="auto"/>
        <w:rPr>
          <w:lang w:val="fr-FR"/>
        </w:rPr>
      </w:pPr>
      <w:r w:rsidRPr="00D05492">
        <w:rPr>
          <w:lang w:val="fr-FR"/>
        </w:rPr>
        <w:t xml:space="preserve">Vérifiez si le </w:t>
      </w:r>
      <w:proofErr w:type="spellStart"/>
      <w:r w:rsidRPr="00D05492">
        <w:rPr>
          <w:lang w:val="fr-FR"/>
        </w:rPr>
        <w:t>MaxiCharger</w:t>
      </w:r>
      <w:proofErr w:type="spellEnd"/>
      <w:r w:rsidRPr="00D05492">
        <w:rPr>
          <w:lang w:val="fr-FR"/>
        </w:rPr>
        <w:t xml:space="preserve"> et les pièces pour l'installation sont endommagés. Si des dommages sont constatés ou si les pièces ne correspondent pas à la commande, contactez votre distributeur local.</w:t>
      </w:r>
    </w:p>
    <w:bookmarkEnd w:id="182"/>
    <w:p w14:paraId="291A9BAC" w14:textId="602DD227" w:rsidR="004C5777" w:rsidRPr="00D05492" w:rsidRDefault="00D06288" w:rsidP="00A61226">
      <w:pPr>
        <w:pStyle w:val="BodytextUserManual"/>
        <w:numPr>
          <w:ilvl w:val="0"/>
          <w:numId w:val="15"/>
        </w:numPr>
        <w:spacing w:before="120" w:after="120" w:line="240" w:lineRule="auto"/>
        <w:rPr>
          <w:lang w:val="fr-FR"/>
        </w:rPr>
      </w:pPr>
      <w:r w:rsidRPr="00D05492">
        <w:rPr>
          <w:lang w:val="fr-FR"/>
        </w:rPr>
        <w:t>Assurez-vous que toutes les pièces sont livrées conformément à la commande.</w:t>
      </w:r>
    </w:p>
    <w:p w14:paraId="7CD2DEC3" w14:textId="1724D12C" w:rsidR="004C5777" w:rsidRPr="00D05492" w:rsidRDefault="004C5777" w:rsidP="00A61226">
      <w:pPr>
        <w:spacing w:line="240" w:lineRule="auto"/>
        <w:rPr>
          <w:rFonts w:eastAsia="宋体"/>
          <w:bCs/>
          <w:kern w:val="0"/>
          <w:szCs w:val="20"/>
          <w:lang w:val="fr-FR"/>
        </w:rPr>
      </w:pPr>
    </w:p>
    <w:p w14:paraId="5C6327D2" w14:textId="51431BAC" w:rsidR="001E61AF" w:rsidRPr="00D05492" w:rsidRDefault="00A63DF7" w:rsidP="00A61226">
      <w:pPr>
        <w:pStyle w:val="2"/>
        <w:spacing w:before="240" w:afterLines="50" w:line="240" w:lineRule="auto"/>
        <w:ind w:left="578" w:hanging="578"/>
        <w:rPr>
          <w:rFonts w:eastAsia="宋体" w:cs="Arial"/>
          <w:lang w:val="fr-FR"/>
        </w:rPr>
      </w:pPr>
      <w:bookmarkStart w:id="186" w:name="_Toc134462257"/>
      <w:r w:rsidRPr="00D05492">
        <w:rPr>
          <w:rFonts w:eastAsia="宋体" w:cs="Arial"/>
          <w:lang w:val="fr-FR"/>
        </w:rPr>
        <w:lastRenderedPageBreak/>
        <w:t xml:space="preserve">Déplacement du </w:t>
      </w:r>
      <w:proofErr w:type="spellStart"/>
      <w:r w:rsidRPr="00D05492">
        <w:rPr>
          <w:rFonts w:eastAsia="宋体" w:cs="Arial"/>
          <w:lang w:val="fr-FR"/>
        </w:rPr>
        <w:t>MaxiCharger</w:t>
      </w:r>
      <w:bookmarkEnd w:id="186"/>
      <w:proofErr w:type="spellEnd"/>
    </w:p>
    <w:p w14:paraId="7C0BEE36" w14:textId="2AEA69F1" w:rsidR="001E61AF" w:rsidRPr="00D05492" w:rsidRDefault="00A63DF7" w:rsidP="00A61226">
      <w:pPr>
        <w:spacing w:beforeLines="50" w:afterLines="50" w:line="240" w:lineRule="auto"/>
        <w:ind w:left="284"/>
        <w:rPr>
          <w:rFonts w:eastAsia="宋体"/>
          <w:lang w:val="fr-FR"/>
        </w:rPr>
      </w:pPr>
      <w:r w:rsidRPr="00D05492">
        <w:rPr>
          <w:rFonts w:eastAsia="宋体"/>
          <w:lang w:val="fr-FR"/>
        </w:rPr>
        <w:t xml:space="preserve">Il est recommandé de déplacer le </w:t>
      </w:r>
      <w:proofErr w:type="spellStart"/>
      <w:r w:rsidRPr="00D05492">
        <w:rPr>
          <w:rFonts w:eastAsia="宋体"/>
          <w:lang w:val="fr-FR"/>
        </w:rPr>
        <w:t>MaxiCharger</w:t>
      </w:r>
      <w:proofErr w:type="spellEnd"/>
      <w:r w:rsidRPr="00D05492">
        <w:rPr>
          <w:rFonts w:eastAsia="宋体"/>
          <w:lang w:val="fr-FR"/>
        </w:rPr>
        <w:t xml:space="preserve"> vers le site d'installation en utilisant un équipement de levage approprié (grue, sangles, etc.).</w:t>
      </w:r>
    </w:p>
    <w:p w14:paraId="5B58EBC1" w14:textId="6D7879D9" w:rsidR="001E61AF" w:rsidRPr="00D05492" w:rsidRDefault="00A63DF7" w:rsidP="00A61226">
      <w:pPr>
        <w:pStyle w:val="af0"/>
        <w:widowControl w:val="0"/>
        <w:numPr>
          <w:ilvl w:val="0"/>
          <w:numId w:val="16"/>
        </w:numPr>
        <w:spacing w:beforeLines="50" w:afterLines="50" w:line="240" w:lineRule="auto"/>
        <w:rPr>
          <w:rFonts w:eastAsia="宋体"/>
          <w:lang w:val="fr-FR"/>
        </w:rPr>
      </w:pPr>
      <w:r w:rsidRPr="00D05492">
        <w:rPr>
          <w:rFonts w:eastAsia="宋体"/>
          <w:lang w:val="fr-FR"/>
        </w:rPr>
        <w:t>Retirez les quatre vis situées sur le dessus de la borne de recharge à l'aide d'un tournevis à tête plate. Mettez-les de côté.</w:t>
      </w:r>
    </w:p>
    <w:p w14:paraId="111735DC" w14:textId="7F10993F" w:rsidR="00AB58E4" w:rsidRPr="00D05492" w:rsidRDefault="007E5A3B" w:rsidP="00A61226">
      <w:pPr>
        <w:pStyle w:val="af0"/>
        <w:widowControl w:val="0"/>
        <w:spacing w:beforeLines="50" w:afterLines="50" w:line="240" w:lineRule="auto"/>
        <w:ind w:left="704"/>
        <w:jc w:val="center"/>
        <w:rPr>
          <w:rFonts w:eastAsia="宋体"/>
          <w:lang w:val="fr-FR"/>
        </w:rPr>
      </w:pPr>
      <w:r w:rsidRPr="00D05492">
        <w:rPr>
          <w:rFonts w:eastAsia="宋体"/>
          <w:noProof/>
        </w:rPr>
        <w:drawing>
          <wp:inline distT="0" distB="0" distL="0" distR="0" wp14:anchorId="3EDAFD5F" wp14:editId="730B9201">
            <wp:extent cx="2069960" cy="4042446"/>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122826" cy="4145688"/>
                    </a:xfrm>
                    <a:prstGeom prst="rect">
                      <a:avLst/>
                    </a:prstGeom>
                  </pic:spPr>
                </pic:pic>
              </a:graphicData>
            </a:graphic>
          </wp:inline>
        </w:drawing>
      </w:r>
    </w:p>
    <w:p w14:paraId="3013B4EC" w14:textId="25428372" w:rsidR="005D5A73" w:rsidRPr="00D05492" w:rsidRDefault="00AB58E4" w:rsidP="00A61226">
      <w:pPr>
        <w:spacing w:beforeLines="50" w:afterLines="50" w:line="240" w:lineRule="auto"/>
        <w:rPr>
          <w:rFonts w:eastAsia="宋体"/>
          <w:lang w:val="fr-FR"/>
        </w:rPr>
      </w:pPr>
      <w:r w:rsidRPr="00D05492">
        <w:rPr>
          <w:rFonts w:eastAsia="宋体"/>
          <w:lang w:val="fr-FR"/>
        </w:rPr>
        <w:br w:type="page"/>
      </w:r>
    </w:p>
    <w:p w14:paraId="3C87E406" w14:textId="75AB251A" w:rsidR="007E5A3B" w:rsidRPr="00D05492" w:rsidRDefault="00A63DF7" w:rsidP="00A61226">
      <w:pPr>
        <w:pStyle w:val="af0"/>
        <w:widowControl w:val="0"/>
        <w:numPr>
          <w:ilvl w:val="0"/>
          <w:numId w:val="16"/>
        </w:numPr>
        <w:spacing w:beforeLines="50" w:afterLines="50" w:line="240" w:lineRule="auto"/>
        <w:rPr>
          <w:rFonts w:eastAsia="宋体"/>
          <w:lang w:val="fr-FR"/>
        </w:rPr>
      </w:pPr>
      <w:r w:rsidRPr="00D05492">
        <w:rPr>
          <w:rFonts w:eastAsia="宋体"/>
          <w:lang w:val="fr-FR"/>
        </w:rPr>
        <w:lastRenderedPageBreak/>
        <w:t>Installez et serrez les quatre boulons à</w:t>
      </w:r>
      <w:r w:rsidR="00983DD1" w:rsidRPr="00D05492">
        <w:rPr>
          <w:rFonts w:eastAsia="宋体"/>
          <w:lang w:val="fr-FR"/>
        </w:rPr>
        <w:t xml:space="preserve"> </w:t>
      </w:r>
      <w:r w:rsidRPr="00D05492">
        <w:rPr>
          <w:rFonts w:eastAsia="宋体"/>
          <w:lang w:val="fr-FR"/>
        </w:rPr>
        <w:t>œil de levage M12 dans les quatre trous.</w:t>
      </w:r>
    </w:p>
    <w:p w14:paraId="77120081" w14:textId="5B316EF0" w:rsidR="007E5A3B" w:rsidRPr="00D05492" w:rsidRDefault="00A63DF7" w:rsidP="00A61226">
      <w:pPr>
        <w:pStyle w:val="af0"/>
        <w:widowControl w:val="0"/>
        <w:numPr>
          <w:ilvl w:val="0"/>
          <w:numId w:val="16"/>
        </w:numPr>
        <w:spacing w:beforeLines="50" w:afterLines="50" w:line="240" w:lineRule="auto"/>
        <w:rPr>
          <w:rFonts w:eastAsia="宋体"/>
          <w:lang w:val="fr-FR"/>
        </w:rPr>
      </w:pPr>
      <w:r w:rsidRPr="00D05492">
        <w:rPr>
          <w:rFonts w:eastAsia="宋体"/>
          <w:lang w:val="fr-FR"/>
        </w:rPr>
        <w:t xml:space="preserve">Connectez les câbles de l'équipement de levage aux boucles de levage des boulons à œil. </w:t>
      </w:r>
      <w:r w:rsidR="00D06288" w:rsidRPr="00D05492">
        <w:rPr>
          <w:rFonts w:eastAsia="宋体"/>
          <w:lang w:val="fr-FR"/>
        </w:rPr>
        <w:t xml:space="preserve">N'inclinez pas le </w:t>
      </w:r>
      <w:proofErr w:type="spellStart"/>
      <w:r w:rsidR="00D06288" w:rsidRPr="00D05492">
        <w:rPr>
          <w:rFonts w:eastAsia="宋体"/>
          <w:lang w:val="fr-FR"/>
        </w:rPr>
        <w:t>MaxiCharger</w:t>
      </w:r>
      <w:proofErr w:type="spellEnd"/>
      <w:r w:rsidR="00D06288" w:rsidRPr="00D05492">
        <w:rPr>
          <w:rFonts w:eastAsia="宋体"/>
          <w:lang w:val="fr-FR"/>
        </w:rPr>
        <w:t xml:space="preserve"> à plus de 45° lorsque vous le soulevez.</w:t>
      </w:r>
    </w:p>
    <w:p w14:paraId="6849941E" w14:textId="75C30630" w:rsidR="001E61AF" w:rsidRPr="00D05492" w:rsidRDefault="00A63DF7" w:rsidP="00A61226">
      <w:pPr>
        <w:pStyle w:val="af0"/>
        <w:widowControl w:val="0"/>
        <w:numPr>
          <w:ilvl w:val="0"/>
          <w:numId w:val="16"/>
        </w:numPr>
        <w:spacing w:beforeLines="50" w:afterLines="50" w:line="240" w:lineRule="auto"/>
        <w:rPr>
          <w:rFonts w:eastAsia="宋体"/>
          <w:lang w:val="fr-FR"/>
        </w:rPr>
      </w:pPr>
      <w:r w:rsidRPr="00D05492">
        <w:rPr>
          <w:rFonts w:eastAsia="宋体"/>
          <w:lang w:val="fr-FR"/>
        </w:rPr>
        <w:t xml:space="preserve">Déplacez le </w:t>
      </w:r>
      <w:proofErr w:type="spellStart"/>
      <w:r w:rsidRPr="00D05492">
        <w:rPr>
          <w:rFonts w:eastAsia="宋体"/>
          <w:lang w:val="fr-FR"/>
        </w:rPr>
        <w:t>MaxiCharger</w:t>
      </w:r>
      <w:proofErr w:type="spellEnd"/>
      <w:r w:rsidRPr="00D05492">
        <w:rPr>
          <w:rFonts w:eastAsia="宋体"/>
          <w:lang w:val="fr-FR"/>
        </w:rPr>
        <w:t xml:space="preserve"> vers le site d'installation.</w:t>
      </w:r>
    </w:p>
    <w:p w14:paraId="2ED0D423" w14:textId="2957FE92" w:rsidR="005D5A73" w:rsidRPr="00D05492" w:rsidRDefault="005D5A73" w:rsidP="00A61226">
      <w:pPr>
        <w:pStyle w:val="af0"/>
        <w:widowControl w:val="0"/>
        <w:spacing w:beforeLines="50" w:afterLines="50" w:line="240" w:lineRule="auto"/>
        <w:ind w:left="704"/>
        <w:jc w:val="center"/>
        <w:rPr>
          <w:rFonts w:eastAsia="宋体"/>
          <w:lang w:val="fr-FR"/>
        </w:rPr>
      </w:pPr>
      <w:r w:rsidRPr="00D05492">
        <w:rPr>
          <w:rFonts w:eastAsia="宋体"/>
          <w:noProof/>
        </w:rPr>
        <w:drawing>
          <wp:inline distT="0" distB="0" distL="0" distR="0" wp14:anchorId="563B2852" wp14:editId="05B884C5">
            <wp:extent cx="2239057" cy="5137916"/>
            <wp:effectExtent l="0" t="0" r="889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2239057" cy="5137916"/>
                    </a:xfrm>
                    <a:prstGeom prst="rect">
                      <a:avLst/>
                    </a:prstGeom>
                    <a:noFill/>
                  </pic:spPr>
                </pic:pic>
              </a:graphicData>
            </a:graphic>
          </wp:inline>
        </w:drawing>
      </w:r>
    </w:p>
    <w:p w14:paraId="01B97827" w14:textId="7D847144" w:rsidR="001E61AF" w:rsidRPr="00D05492" w:rsidRDefault="00D06288" w:rsidP="00A61226">
      <w:pPr>
        <w:pStyle w:val="2"/>
        <w:spacing w:before="240" w:afterLines="50" w:line="240" w:lineRule="auto"/>
        <w:ind w:left="578" w:hanging="578"/>
        <w:rPr>
          <w:rFonts w:eastAsia="宋体" w:cs="Arial"/>
          <w:lang w:val="fr-FR"/>
        </w:rPr>
      </w:pPr>
      <w:bookmarkStart w:id="187" w:name="_Toc134462258"/>
      <w:r w:rsidRPr="00D05492">
        <w:rPr>
          <w:rFonts w:eastAsia="宋体" w:cs="Arial"/>
          <w:lang w:val="fr-FR"/>
        </w:rPr>
        <w:lastRenderedPageBreak/>
        <w:t xml:space="preserve">Installation du </w:t>
      </w:r>
      <w:proofErr w:type="spellStart"/>
      <w:r w:rsidRPr="00D05492">
        <w:rPr>
          <w:rFonts w:eastAsia="宋体" w:cs="Arial"/>
          <w:lang w:val="fr-FR"/>
        </w:rPr>
        <w:t>MaxiCharger</w:t>
      </w:r>
      <w:proofErr w:type="spellEnd"/>
      <w:r w:rsidRPr="00D05492">
        <w:rPr>
          <w:rFonts w:eastAsia="宋体" w:cs="Arial"/>
          <w:lang w:val="fr-FR"/>
        </w:rPr>
        <w:t xml:space="preserve"> et du piédestal</w:t>
      </w:r>
      <w:bookmarkEnd w:id="187"/>
    </w:p>
    <w:p w14:paraId="760008FB" w14:textId="0B28F61D" w:rsidR="00406AB9" w:rsidRPr="00D05492" w:rsidRDefault="00D06288" w:rsidP="00A61226">
      <w:pPr>
        <w:pStyle w:val="3"/>
        <w:spacing w:before="240" w:line="240" w:lineRule="auto"/>
        <w:rPr>
          <w:rFonts w:eastAsia="宋体"/>
          <w:lang w:val="fr-FR"/>
        </w:rPr>
      </w:pPr>
      <w:bookmarkStart w:id="188" w:name="_Toc134462259"/>
      <w:bookmarkEnd w:id="183"/>
      <w:bookmarkEnd w:id="184"/>
      <w:bookmarkEnd w:id="185"/>
      <w:r w:rsidRPr="00D05492">
        <w:rPr>
          <w:rFonts w:eastAsia="宋体"/>
          <w:lang w:val="fr-FR"/>
        </w:rPr>
        <w:t>Exigences en matière de localisation</w:t>
      </w:r>
      <w:bookmarkEnd w:id="188"/>
    </w:p>
    <w:p w14:paraId="32AF71F4" w14:textId="1D8536E5" w:rsidR="00EC4F07" w:rsidRPr="00D05492" w:rsidRDefault="00B579E4" w:rsidP="00A61226">
      <w:pPr>
        <w:pStyle w:val="BodytextUserManual"/>
        <w:spacing w:before="120" w:after="120" w:line="240" w:lineRule="auto"/>
        <w:rPr>
          <w:lang w:val="fr-FR"/>
        </w:rPr>
      </w:pPr>
      <w:bookmarkStart w:id="189" w:name="_Preparing_the_Foundation"/>
      <w:bookmarkStart w:id="190" w:name="_Hlk133498615"/>
      <w:bookmarkStart w:id="191" w:name="_Toc102657964"/>
      <w:bookmarkStart w:id="192" w:name="_Ref102742734"/>
      <w:bookmarkStart w:id="193" w:name="_Ref101863843"/>
      <w:bookmarkEnd w:id="189"/>
      <w:r w:rsidRPr="00D05492">
        <w:rPr>
          <w:lang w:val="fr-FR"/>
        </w:rPr>
        <w:t xml:space="preserve">Le piédestal peut être installé sur un béton existant. Pour monter l'équipement en toute sécurité, le béton doit avoir une épaisseur d'au moins </w:t>
      </w:r>
      <w:r w:rsidRPr="00D05492">
        <w:rPr>
          <w:b/>
          <w:bCs w:val="0"/>
          <w:lang w:val="fr-FR"/>
        </w:rPr>
        <w:t>80 mm</w:t>
      </w:r>
      <w:r w:rsidRPr="00D05492">
        <w:rPr>
          <w:lang w:val="fr-FR"/>
        </w:rPr>
        <w:t xml:space="preserve"> et sa surface doit être parfaitement plane et nivelée.</w:t>
      </w:r>
    </w:p>
    <w:p w14:paraId="0FB3631A" w14:textId="3B6EA136" w:rsidR="00EC4F07" w:rsidRPr="00D05492" w:rsidRDefault="00B579E4" w:rsidP="00A61226">
      <w:pPr>
        <w:pStyle w:val="BodytextUserManual"/>
        <w:spacing w:before="120" w:after="120" w:line="240" w:lineRule="auto"/>
        <w:rPr>
          <w:b/>
          <w:lang w:val="fr-FR"/>
        </w:rPr>
      </w:pPr>
      <w:r w:rsidRPr="00D05492">
        <w:rPr>
          <w:b/>
          <w:lang w:val="fr-FR"/>
        </w:rPr>
        <w:t>Si une nouvelle fondation est nécessaire, préparez-la en respectant les dimensions recommandées (600 mm x 420 mm x 100 mm) (W x D x H).</w:t>
      </w:r>
    </w:p>
    <w:p w14:paraId="6FED9E88" w14:textId="77777777" w:rsidR="00EC4F07" w:rsidRPr="00D05492" w:rsidRDefault="00EC4F07" w:rsidP="00A61226">
      <w:pPr>
        <w:pStyle w:val="af0"/>
        <w:widowControl w:val="0"/>
        <w:pBdr>
          <w:top w:val="single" w:sz="4" w:space="1" w:color="auto"/>
          <w:bottom w:val="single" w:sz="4" w:space="1" w:color="auto"/>
        </w:pBdr>
        <w:spacing w:beforeLines="20" w:before="48" w:afterLines="20" w:after="48" w:line="240" w:lineRule="auto"/>
        <w:ind w:left="284"/>
        <w:rPr>
          <w:rFonts w:eastAsia="宋体"/>
          <w:b/>
          <w:lang w:val="fr-FR"/>
        </w:rPr>
      </w:pPr>
      <w:r w:rsidRPr="00D05492">
        <w:rPr>
          <w:rFonts w:eastAsia="宋体"/>
          <w:noProof/>
        </w:rPr>
        <w:drawing>
          <wp:anchor distT="0" distB="0" distL="114300" distR="114300" simplePos="0" relativeHeight="252831744" behindDoc="0" locked="0" layoutInCell="1" allowOverlap="1" wp14:anchorId="24793937" wp14:editId="5994C972">
            <wp:simplePos x="0" y="0"/>
            <wp:positionH relativeFrom="margin">
              <wp:align>left</wp:align>
            </wp:positionH>
            <wp:positionV relativeFrom="paragraph">
              <wp:posOffset>21946</wp:posOffset>
            </wp:positionV>
            <wp:extent cx="145415" cy="145415"/>
            <wp:effectExtent l="0" t="0" r="6985" b="6985"/>
            <wp:wrapNone/>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D05492">
        <w:rPr>
          <w:rFonts w:eastAsia="宋体"/>
          <w:b/>
          <w:lang w:val="fr-FR"/>
        </w:rPr>
        <w:t>NOTE</w:t>
      </w:r>
    </w:p>
    <w:p w14:paraId="09E7A931" w14:textId="4FE03FF7" w:rsidR="00EC4F07" w:rsidRPr="00D05492" w:rsidRDefault="00B579E4" w:rsidP="00A61226">
      <w:pPr>
        <w:pStyle w:val="af0"/>
        <w:widowControl w:val="0"/>
        <w:pBdr>
          <w:top w:val="single" w:sz="4" w:space="1" w:color="auto"/>
          <w:bottom w:val="single" w:sz="4" w:space="1" w:color="auto"/>
        </w:pBdr>
        <w:spacing w:beforeLines="20" w:before="48" w:afterLines="20" w:after="48" w:line="240" w:lineRule="auto"/>
        <w:ind w:left="284"/>
        <w:rPr>
          <w:rFonts w:eastAsia="宋体"/>
          <w:b/>
          <w:lang w:val="fr-FR"/>
        </w:rPr>
      </w:pPr>
      <w:r w:rsidRPr="00D05492">
        <w:rPr>
          <w:rFonts w:eastAsia="宋体"/>
          <w:lang w:val="fr-FR"/>
        </w:rPr>
        <w:t>Il est recommandé que la fondation soit au même niveau que la surface.</w:t>
      </w:r>
    </w:p>
    <w:p w14:paraId="41926EF7" w14:textId="3AD8EB0F" w:rsidR="00E409D7" w:rsidRPr="00D05492" w:rsidRDefault="000C707B" w:rsidP="000C707B">
      <w:pPr>
        <w:pStyle w:val="BodytextUserManual"/>
        <w:spacing w:before="120" w:after="120" w:line="240" w:lineRule="auto"/>
        <w:jc w:val="center"/>
        <w:rPr>
          <w:b/>
          <w:lang w:val="fr-FR"/>
        </w:rPr>
      </w:pPr>
      <w:r w:rsidRPr="00D05492">
        <w:rPr>
          <w:noProof/>
        </w:rPr>
        <mc:AlternateContent>
          <mc:Choice Requires="wps">
            <w:drawing>
              <wp:anchor distT="0" distB="0" distL="114300" distR="114300" simplePos="0" relativeHeight="252859392" behindDoc="0" locked="0" layoutInCell="1" allowOverlap="1" wp14:anchorId="3473D1F5" wp14:editId="7DF4FE9E">
                <wp:simplePos x="0" y="0"/>
                <wp:positionH relativeFrom="column">
                  <wp:posOffset>1249680</wp:posOffset>
                </wp:positionH>
                <wp:positionV relativeFrom="paragraph">
                  <wp:posOffset>1746250</wp:posOffset>
                </wp:positionV>
                <wp:extent cx="590550" cy="361950"/>
                <wp:effectExtent l="0" t="0" r="0" b="0"/>
                <wp:wrapNone/>
                <wp:docPr id="36" name="文本框 36"/>
                <wp:cNvGraphicFramePr/>
                <a:graphic xmlns:a="http://schemas.openxmlformats.org/drawingml/2006/main">
                  <a:graphicData uri="http://schemas.microsoft.com/office/word/2010/wordprocessingShape">
                    <wps:wsp>
                      <wps:cNvSpPr txBox="1"/>
                      <wps:spPr>
                        <a:xfrm>
                          <a:off x="0" y="0"/>
                          <a:ext cx="590550" cy="3619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2F5A42A" w14:textId="69963D8E" w:rsidR="000C707B" w:rsidRPr="000C707B" w:rsidRDefault="000C707B" w:rsidP="000C707B">
                            <w:pPr>
                              <w:ind w:left="0"/>
                            </w:pPr>
                            <w:r w:rsidRPr="000C707B">
                              <w:rPr>
                                <w:lang w:val="fr-FR"/>
                              </w:rPr>
                              <w:t>Avant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73D1F5" id="_x0000_t202" coordsize="21600,21600" o:spt="202" path="m,l,21600r21600,l21600,xe">
                <v:stroke joinstyle="miter"/>
                <v:path gradientshapeok="t" o:connecttype="rect"/>
              </v:shapetype>
              <v:shape id="文本框 36" o:spid="_x0000_s1026" type="#_x0000_t202" style="position:absolute;left:0;text-align:left;margin-left:98.4pt;margin-top:137.5pt;width:46.5pt;height:28.5pt;z-index:25285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" fillcolor="white [3201]" stroked="f" strokeweight=".5pt">
                <v:textbox>
                  <w:txbxContent>
                    <w:p w14:paraId="22F5A42A" w14:textId="69963D8E" w:rsidR="000C707B" w:rsidRPr="000C707B" w:rsidRDefault="000C707B" w:rsidP="000C707B">
                      <w:pPr>
                        <w:ind w:left="0"/>
                      </w:pPr>
                      <w:r w:rsidRPr="000C707B">
                        <w:rPr>
                          <w:lang w:val="fr-FR"/>
                        </w:rPr>
                        <w:t>Avant</w:t>
                      </w:r>
                    </w:p>
                  </w:txbxContent>
                </v:textbox>
              </v:shape>
            </w:pict>
          </mc:Fallback>
        </mc:AlternateContent>
      </w:r>
      <w:r w:rsidRPr="00D05492">
        <w:rPr>
          <w:noProof/>
        </w:rPr>
        <mc:AlternateContent>
          <mc:Choice Requires="wps">
            <w:drawing>
              <wp:anchor distT="0" distB="0" distL="114300" distR="114300" simplePos="0" relativeHeight="252857344" behindDoc="0" locked="0" layoutInCell="1" allowOverlap="1" wp14:anchorId="5409FABB" wp14:editId="0B70F654">
                <wp:simplePos x="0" y="0"/>
                <wp:positionH relativeFrom="column">
                  <wp:posOffset>1097280</wp:posOffset>
                </wp:positionH>
                <wp:positionV relativeFrom="paragraph">
                  <wp:posOffset>60325</wp:posOffset>
                </wp:positionV>
                <wp:extent cx="666750" cy="333375"/>
                <wp:effectExtent l="0" t="0" r="0" b="9525"/>
                <wp:wrapNone/>
                <wp:docPr id="34" name="文本框 34"/>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A160DDB" w14:textId="4253BD0C" w:rsidR="000C707B" w:rsidRPr="000C707B" w:rsidRDefault="000C707B">
                            <w:pPr>
                              <w:ind w:left="0"/>
                            </w:pPr>
                            <w:r w:rsidRPr="000C707B">
                              <w:rPr>
                                <w:lang w:val="fr-FR"/>
                              </w:rPr>
                              <w:t>Arrière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9FABB" id="文本框 34" o:spid="_x0000_s1027" type="#_x0000_t202" style="position:absolute;left:0;text-align:left;margin-left:86.4pt;margin-top:4.75pt;width:52.5pt;height:26.25pt;z-index:252857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" fillcolor="white [3201]" stroked="f" strokeweight=".5pt">
                <v:textbox>
                  <w:txbxContent>
                    <w:p w14:paraId="0A160DDB" w14:textId="4253BD0C" w:rsidR="000C707B" w:rsidRPr="000C707B" w:rsidRDefault="000C707B">
                      <w:pPr>
                        <w:ind w:left="0"/>
                      </w:pPr>
                      <w:r w:rsidRPr="000C707B">
                        <w:rPr>
                          <w:lang w:val="fr-FR"/>
                        </w:rPr>
                        <w:t>Arrière</w:t>
                      </w:r>
                    </w:p>
                  </w:txbxContent>
                </v:textbox>
              </v:shape>
            </w:pict>
          </mc:Fallback>
        </mc:AlternateContent>
      </w:r>
      <w:r w:rsidRPr="00D05492">
        <w:rPr>
          <w:noProof/>
        </w:rPr>
        <mc:AlternateContent>
          <mc:Choice Requires="wps">
            <w:drawing>
              <wp:anchor distT="0" distB="0" distL="114300" distR="114300" simplePos="0" relativeHeight="252856320" behindDoc="0" locked="0" layoutInCell="1" allowOverlap="1" wp14:anchorId="0B5726E8" wp14:editId="6099D1F7">
                <wp:simplePos x="0" y="0"/>
                <wp:positionH relativeFrom="column">
                  <wp:posOffset>1516380</wp:posOffset>
                </wp:positionH>
                <wp:positionV relativeFrom="paragraph">
                  <wp:posOffset>60325</wp:posOffset>
                </wp:positionV>
                <wp:extent cx="361950" cy="190500"/>
                <wp:effectExtent l="0" t="0" r="0" b="0"/>
                <wp:wrapNone/>
                <wp:docPr id="8" name="矩形 8"/>
                <wp:cNvGraphicFramePr/>
                <a:graphic xmlns:a="http://schemas.openxmlformats.org/drawingml/2006/main">
                  <a:graphicData uri="http://schemas.microsoft.com/office/word/2010/wordprocessingShape">
                    <wps:wsp>
                      <wps:cNvSpPr/>
                      <wps:spPr>
                        <a:xfrm>
                          <a:off x="0" y="0"/>
                          <a:ext cx="361950" cy="19050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8D54BD" id="矩形 8" o:spid="_x0000_s1026" style="position:absolute;left:0;text-align:left;margin-left:119.4pt;margin-top:4.75pt;width:28.5pt;height:15pt;z-index:252856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" filled="f" stroked="f" strokeweight="1pt"/>
            </w:pict>
          </mc:Fallback>
        </mc:AlternateContent>
      </w:r>
      <w:r w:rsidR="00EC4F07" w:rsidRPr="00D05492">
        <w:rPr>
          <w:noProof/>
        </w:rPr>
        <w:drawing>
          <wp:inline distT="0" distB="0" distL="0" distR="0" wp14:anchorId="3C010BC8" wp14:editId="0F2DCAAE">
            <wp:extent cx="3079975" cy="2863381"/>
            <wp:effectExtent l="0" t="0" r="635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底座尺寸.png"/>
                    <pic:cNvPicPr/>
                  </pic:nvPicPr>
                  <pic:blipFill>
                    <a:blip r:embed="rId31">
                      <a:extLst>
                        <a:ext uri="{28A0092B-C50C-407E-A947-70E740481C1C}">
                          <a14:useLocalDpi xmlns:a14="http://schemas.microsoft.com/office/drawing/2010/main" val="0"/>
                        </a:ext>
                      </a:extLst>
                    </a:blip>
                    <a:stretch>
                      <a:fillRect/>
                    </a:stretch>
                  </pic:blipFill>
                  <pic:spPr>
                    <a:xfrm>
                      <a:off x="0" y="0"/>
                      <a:ext cx="3079975" cy="2863381"/>
                    </a:xfrm>
                    <a:prstGeom prst="rect">
                      <a:avLst/>
                    </a:prstGeom>
                  </pic:spPr>
                </pic:pic>
              </a:graphicData>
            </a:graphic>
          </wp:inline>
        </w:drawing>
      </w:r>
      <w:r w:rsidR="00EC4F07" w:rsidRPr="00D05492">
        <w:rPr>
          <w:b/>
          <w:lang w:val="fr-FR"/>
        </w:rPr>
        <w:t>Unit</w:t>
      </w:r>
      <w:r w:rsidR="00B579E4" w:rsidRPr="00D05492">
        <w:rPr>
          <w:b/>
          <w:lang w:val="fr-FR"/>
        </w:rPr>
        <w:t xml:space="preserve">é </w:t>
      </w:r>
      <w:r w:rsidR="00EC4F07" w:rsidRPr="00D05492">
        <w:rPr>
          <w:b/>
          <w:lang w:val="fr-FR"/>
        </w:rPr>
        <w:t>: mm</w:t>
      </w:r>
    </w:p>
    <w:p w14:paraId="5B1AED16" w14:textId="77777777" w:rsidR="00AA3870" w:rsidRPr="00D05492" w:rsidRDefault="00AA3870" w:rsidP="00A61226">
      <w:pPr>
        <w:spacing w:line="240" w:lineRule="auto"/>
        <w:rPr>
          <w:rFonts w:eastAsia="宋体"/>
          <w:b/>
          <w:bCs/>
          <w:kern w:val="0"/>
          <w:szCs w:val="20"/>
          <w:lang w:val="fr-FR"/>
        </w:rPr>
      </w:pPr>
      <w:r w:rsidRPr="00D05492">
        <w:rPr>
          <w:rFonts w:eastAsia="宋体"/>
          <w:b/>
          <w:lang w:val="fr-FR"/>
        </w:rPr>
        <w:br w:type="page"/>
      </w:r>
    </w:p>
    <w:p w14:paraId="6AF14034" w14:textId="77777777" w:rsidR="00EC4F07" w:rsidRPr="00D05492" w:rsidRDefault="00EC4F07" w:rsidP="00A61226">
      <w:pPr>
        <w:pStyle w:val="BodytextUserManual"/>
        <w:spacing w:before="120" w:after="120" w:line="240" w:lineRule="auto"/>
        <w:jc w:val="center"/>
        <w:rPr>
          <w:lang w:val="fr-FR"/>
        </w:rPr>
      </w:pPr>
    </w:p>
    <w:p w14:paraId="3648123F" w14:textId="4EA6F76A" w:rsidR="00EC46DB" w:rsidRPr="00D05492" w:rsidRDefault="00B579E4" w:rsidP="00A61226">
      <w:pPr>
        <w:pStyle w:val="3"/>
        <w:spacing w:beforeLines="50" w:before="120" w:afterLines="50" w:line="240" w:lineRule="auto"/>
        <w:rPr>
          <w:rFonts w:eastAsia="宋体"/>
          <w:lang w:val="fr-FR"/>
        </w:rPr>
      </w:pPr>
      <w:bookmarkStart w:id="194" w:name="_Toc134462260"/>
      <w:bookmarkEnd w:id="190"/>
      <w:r w:rsidRPr="00D05492">
        <w:rPr>
          <w:rFonts w:eastAsia="宋体"/>
          <w:lang w:val="fr-FR"/>
        </w:rPr>
        <w:t>Vérification de l'emballage</w:t>
      </w:r>
      <w:bookmarkEnd w:id="194"/>
    </w:p>
    <w:p w14:paraId="26400F17" w14:textId="25B02E15" w:rsidR="00EC46DB" w:rsidRPr="00D05492" w:rsidRDefault="00B579E4" w:rsidP="00A61226">
      <w:pPr>
        <w:pStyle w:val="BodytextUserManual"/>
        <w:spacing w:before="120" w:after="120" w:line="240" w:lineRule="auto"/>
        <w:rPr>
          <w:lang w:val="fr-FR"/>
        </w:rPr>
      </w:pPr>
      <w:r w:rsidRPr="00D05492">
        <w:rPr>
          <w:lang w:val="fr-FR"/>
        </w:rPr>
        <w:t>Assurez-vous que les éléments suivants se trouvent dans l'emballage.</w:t>
      </w:r>
    </w:p>
    <w:tbl>
      <w:tblPr>
        <w:tblStyle w:val="af4"/>
        <w:tblW w:w="0" w:type="auto"/>
        <w:tblInd w:w="284" w:type="dxa"/>
        <w:tblLook w:val="04A0" w:firstRow="1" w:lastRow="0" w:firstColumn="1" w:lastColumn="0" w:noHBand="0" w:noVBand="1"/>
      </w:tblPr>
      <w:tblGrid>
        <w:gridCol w:w="1838"/>
        <w:gridCol w:w="1590"/>
        <w:gridCol w:w="1737"/>
        <w:gridCol w:w="1799"/>
      </w:tblGrid>
      <w:tr w:rsidR="00EC46DB" w:rsidRPr="00D05492" w14:paraId="6C894C7B" w14:textId="77777777" w:rsidTr="00BD1924">
        <w:trPr>
          <w:trHeight w:val="2468"/>
        </w:trPr>
        <w:tc>
          <w:tcPr>
            <w:tcW w:w="1838" w:type="dxa"/>
            <w:vAlign w:val="center"/>
          </w:tcPr>
          <w:p w14:paraId="028FB396" w14:textId="77777777" w:rsidR="00EC46DB" w:rsidRPr="00D05492" w:rsidRDefault="00EC46DB" w:rsidP="00A61226">
            <w:pPr>
              <w:pStyle w:val="BodytextUserManual"/>
              <w:spacing w:beforeLines="0" w:before="0" w:afterLines="0" w:after="0"/>
              <w:ind w:left="0"/>
              <w:rPr>
                <w:b/>
                <w:lang w:val="fr-FR"/>
              </w:rPr>
            </w:pPr>
            <w:bookmarkStart w:id="195" w:name="_Hlk133498684"/>
            <w:proofErr w:type="spellStart"/>
            <w:r w:rsidRPr="00D05492">
              <w:rPr>
                <w:b/>
                <w:lang w:val="fr-FR"/>
              </w:rPr>
              <w:t>MaxiCharger</w:t>
            </w:r>
            <w:proofErr w:type="spellEnd"/>
          </w:p>
        </w:tc>
        <w:tc>
          <w:tcPr>
            <w:tcW w:w="1590" w:type="dxa"/>
            <w:vAlign w:val="center"/>
          </w:tcPr>
          <w:p w14:paraId="5DE926E1" w14:textId="77777777" w:rsidR="00EC46DB" w:rsidRPr="00D05492" w:rsidRDefault="00EC46DB" w:rsidP="00A61226">
            <w:pPr>
              <w:pStyle w:val="BodytextUserManual"/>
              <w:spacing w:beforeLines="100" w:before="240" w:afterLines="0" w:after="0"/>
              <w:ind w:left="0"/>
              <w:jc w:val="center"/>
              <w:rPr>
                <w:noProof/>
                <w:lang w:val="fr-FR"/>
              </w:rPr>
            </w:pPr>
            <w:r w:rsidRPr="00D05492">
              <w:rPr>
                <w:b/>
                <w:noProof/>
              </w:rPr>
              <w:drawing>
                <wp:inline distT="0" distB="0" distL="0" distR="0" wp14:anchorId="714D5A2C" wp14:editId="3F893E59">
                  <wp:extent cx="682831" cy="1291644"/>
                  <wp:effectExtent l="0" t="0" r="3175" b="3810"/>
                  <wp:docPr id="15305" name="图片 1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主机.png"/>
                          <pic:cNvPicPr/>
                        </pic:nvPicPr>
                        <pic:blipFill>
                          <a:blip r:embed="rId32">
                            <a:extLst>
                              <a:ext uri="{28A0092B-C50C-407E-A947-70E740481C1C}">
                                <a14:useLocalDpi xmlns:a14="http://schemas.microsoft.com/office/drawing/2010/main" val="0"/>
                              </a:ext>
                            </a:extLst>
                          </a:blip>
                          <a:stretch>
                            <a:fillRect/>
                          </a:stretch>
                        </pic:blipFill>
                        <pic:spPr>
                          <a:xfrm>
                            <a:off x="0" y="0"/>
                            <a:ext cx="682831" cy="1291644"/>
                          </a:xfrm>
                          <a:prstGeom prst="rect">
                            <a:avLst/>
                          </a:prstGeom>
                        </pic:spPr>
                      </pic:pic>
                    </a:graphicData>
                  </a:graphic>
                </wp:inline>
              </w:drawing>
            </w:r>
          </w:p>
        </w:tc>
        <w:tc>
          <w:tcPr>
            <w:tcW w:w="1737" w:type="dxa"/>
            <w:vAlign w:val="center"/>
          </w:tcPr>
          <w:p w14:paraId="54857815" w14:textId="43ED5DA6" w:rsidR="00EC46DB" w:rsidRPr="00D05492" w:rsidRDefault="00B579E4" w:rsidP="00A61226">
            <w:pPr>
              <w:ind w:left="0"/>
              <w:jc w:val="left"/>
              <w:rPr>
                <w:rFonts w:eastAsia="宋体"/>
                <w:b/>
                <w:lang w:val="fr-FR"/>
              </w:rPr>
            </w:pPr>
            <w:r w:rsidRPr="00D05492">
              <w:rPr>
                <w:rFonts w:eastAsia="宋体"/>
                <w:b/>
                <w:lang w:val="fr-FR"/>
              </w:rPr>
              <w:t xml:space="preserve">Boulon à œil pour levage </w:t>
            </w:r>
            <w:r w:rsidR="00EC46DB" w:rsidRPr="00D05492">
              <w:rPr>
                <w:rFonts w:eastAsia="宋体"/>
                <w:b/>
                <w:lang w:val="fr-FR"/>
              </w:rPr>
              <w:t>(M12)</w:t>
            </w:r>
          </w:p>
          <w:p w14:paraId="1F5C8F27" w14:textId="77777777" w:rsidR="00EC46DB" w:rsidRPr="00D05492" w:rsidRDefault="00EC46DB" w:rsidP="00A61226">
            <w:pPr>
              <w:pStyle w:val="BodytextUserManual"/>
              <w:spacing w:beforeLines="0" w:before="0" w:afterLines="0" w:after="0"/>
              <w:ind w:left="0"/>
              <w:jc w:val="left"/>
              <w:rPr>
                <w:b/>
                <w:lang w:val="fr-FR"/>
              </w:rPr>
            </w:pPr>
            <w:r w:rsidRPr="00D05492">
              <w:rPr>
                <w:lang w:val="fr-FR"/>
              </w:rPr>
              <w:t>(4 PCS)</w:t>
            </w:r>
          </w:p>
        </w:tc>
        <w:tc>
          <w:tcPr>
            <w:tcW w:w="1799" w:type="dxa"/>
            <w:vAlign w:val="center"/>
          </w:tcPr>
          <w:p w14:paraId="071FDDB6" w14:textId="77777777" w:rsidR="00EC46DB" w:rsidRPr="00D05492" w:rsidRDefault="00EC46DB" w:rsidP="00A61226">
            <w:pPr>
              <w:pStyle w:val="BodytextUserManual"/>
              <w:spacing w:beforeLines="0" w:before="0" w:afterLines="0" w:after="0"/>
              <w:ind w:left="0"/>
              <w:jc w:val="center"/>
              <w:rPr>
                <w:b/>
                <w:lang w:val="fr-FR"/>
              </w:rPr>
            </w:pPr>
            <w:r w:rsidRPr="00D05492">
              <w:rPr>
                <w:b/>
                <w:noProof/>
              </w:rPr>
              <w:drawing>
                <wp:inline distT="0" distB="0" distL="0" distR="0" wp14:anchorId="0F29B99F" wp14:editId="4EC2C1B5">
                  <wp:extent cx="393614" cy="612994"/>
                  <wp:effectExtent l="0" t="0" r="6985" b="0"/>
                  <wp:docPr id="15306" name="图片 1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33">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r>
      <w:tr w:rsidR="00EC46DB" w:rsidRPr="00D05492" w14:paraId="5BF95BC7" w14:textId="77777777" w:rsidTr="00BD1924">
        <w:trPr>
          <w:trHeight w:val="1127"/>
        </w:trPr>
        <w:tc>
          <w:tcPr>
            <w:tcW w:w="1838" w:type="dxa"/>
            <w:vAlign w:val="center"/>
          </w:tcPr>
          <w:p w14:paraId="6A4801D1" w14:textId="01CC5585" w:rsidR="00EC46DB" w:rsidRPr="00D05492" w:rsidRDefault="00B579E4" w:rsidP="00A61226">
            <w:pPr>
              <w:pStyle w:val="BodytextUserManual"/>
              <w:spacing w:beforeLines="0" w:before="0" w:afterLines="0" w:after="0"/>
              <w:ind w:left="0"/>
              <w:jc w:val="left"/>
              <w:rPr>
                <w:b/>
                <w:lang w:val="fr-FR"/>
              </w:rPr>
            </w:pPr>
            <w:r w:rsidRPr="00D05492">
              <w:rPr>
                <w:b/>
                <w:lang w:val="fr-FR"/>
              </w:rPr>
              <w:t xml:space="preserve">Tournevis </w:t>
            </w:r>
            <w:proofErr w:type="spellStart"/>
            <w:r w:rsidRPr="00D05492">
              <w:rPr>
                <w:b/>
                <w:lang w:val="fr-FR"/>
              </w:rPr>
              <w:t>Torx</w:t>
            </w:r>
            <w:proofErr w:type="spellEnd"/>
            <w:r w:rsidRPr="00D05492">
              <w:rPr>
                <w:b/>
                <w:lang w:val="fr-FR"/>
              </w:rPr>
              <w:t xml:space="preserve"> </w:t>
            </w:r>
            <w:r w:rsidR="00EC46DB" w:rsidRPr="00D05492">
              <w:rPr>
                <w:b/>
                <w:lang w:val="fr-FR"/>
              </w:rPr>
              <w:t>(T25)</w:t>
            </w:r>
          </w:p>
        </w:tc>
        <w:tc>
          <w:tcPr>
            <w:tcW w:w="1590" w:type="dxa"/>
            <w:vAlign w:val="center"/>
          </w:tcPr>
          <w:p w14:paraId="677AA7EF" w14:textId="77777777" w:rsidR="00EC46DB" w:rsidRPr="00D05492" w:rsidRDefault="00EC46DB" w:rsidP="00A61226">
            <w:pPr>
              <w:pStyle w:val="BodytextUserManual"/>
              <w:spacing w:before="120" w:afterLines="0" w:after="0"/>
              <w:ind w:left="0"/>
              <w:jc w:val="center"/>
              <w:rPr>
                <w:noProof/>
                <w:lang w:val="fr-FR"/>
              </w:rPr>
            </w:pPr>
            <w:r w:rsidRPr="00D05492">
              <w:rPr>
                <w:b/>
                <w:noProof/>
              </w:rPr>
              <w:drawing>
                <wp:inline distT="0" distB="0" distL="0" distR="0" wp14:anchorId="208E1865" wp14:editId="064A93CA">
                  <wp:extent cx="623455" cy="490271"/>
                  <wp:effectExtent l="0" t="0" r="5715" b="5080"/>
                  <wp:docPr id="15308" name="图片 1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34">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737" w:type="dxa"/>
            <w:vAlign w:val="center"/>
          </w:tcPr>
          <w:p w14:paraId="67896313" w14:textId="3DC4283D" w:rsidR="00EC46DB" w:rsidRPr="00D05492" w:rsidRDefault="00B579E4" w:rsidP="00A61226">
            <w:pPr>
              <w:pStyle w:val="BodytextUserManual"/>
              <w:spacing w:beforeLines="0" w:before="0" w:afterLines="0" w:after="0"/>
              <w:ind w:left="0"/>
              <w:jc w:val="left"/>
              <w:rPr>
                <w:b/>
                <w:lang w:val="fr-FR"/>
              </w:rPr>
            </w:pPr>
            <w:r w:rsidRPr="00D05492">
              <w:rPr>
                <w:b/>
                <w:lang w:val="fr-FR"/>
              </w:rPr>
              <w:t>Clé Allen</w:t>
            </w:r>
            <w:r w:rsidR="00EC46DB" w:rsidRPr="00D05492">
              <w:rPr>
                <w:b/>
                <w:lang w:val="fr-FR"/>
              </w:rPr>
              <w:t xml:space="preserve"> (6 mm)</w:t>
            </w:r>
          </w:p>
        </w:tc>
        <w:tc>
          <w:tcPr>
            <w:tcW w:w="1799" w:type="dxa"/>
            <w:vAlign w:val="center"/>
          </w:tcPr>
          <w:p w14:paraId="1CAAB548" w14:textId="77777777" w:rsidR="00EC46DB" w:rsidRPr="00D05492" w:rsidRDefault="00EC46DB" w:rsidP="00A61226">
            <w:pPr>
              <w:pStyle w:val="BodytextUserManual"/>
              <w:spacing w:before="120" w:afterLines="0" w:after="0"/>
              <w:ind w:left="0"/>
              <w:jc w:val="center"/>
              <w:rPr>
                <w:b/>
                <w:lang w:val="fr-FR"/>
              </w:rPr>
            </w:pPr>
            <w:r w:rsidRPr="00D05492">
              <w:rPr>
                <w:noProof/>
              </w:rPr>
              <w:drawing>
                <wp:inline distT="0" distB="0" distL="0" distR="0" wp14:anchorId="76146F97" wp14:editId="0909F170">
                  <wp:extent cx="518108" cy="530984"/>
                  <wp:effectExtent l="0" t="0" r="0" b="2540"/>
                  <wp:docPr id="15309" name="图片 1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35">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r w:rsidR="00EC46DB" w:rsidRPr="00D05492" w14:paraId="52BFC226" w14:textId="77777777" w:rsidTr="00BD1924">
        <w:trPr>
          <w:trHeight w:val="1116"/>
        </w:trPr>
        <w:tc>
          <w:tcPr>
            <w:tcW w:w="1838" w:type="dxa"/>
            <w:vAlign w:val="center"/>
          </w:tcPr>
          <w:p w14:paraId="0842CC38" w14:textId="07D8C2B8" w:rsidR="00EC46DB" w:rsidRPr="00D05492" w:rsidRDefault="00B579E4" w:rsidP="00A61226">
            <w:pPr>
              <w:pStyle w:val="BodytextUserManual"/>
              <w:spacing w:beforeLines="0" w:before="0" w:afterLines="0" w:after="0"/>
              <w:ind w:left="0"/>
              <w:jc w:val="left"/>
              <w:rPr>
                <w:b/>
                <w:lang w:val="fr-FR"/>
              </w:rPr>
            </w:pPr>
            <w:r w:rsidRPr="00D05492">
              <w:rPr>
                <w:b/>
                <w:lang w:val="fr-FR"/>
              </w:rPr>
              <w:t>Vis (M5 x 20) (de rechange)</w:t>
            </w:r>
          </w:p>
          <w:p w14:paraId="05A13B8A" w14:textId="77777777" w:rsidR="00EC46DB" w:rsidRPr="00D05492" w:rsidRDefault="00EC46DB" w:rsidP="00A61226">
            <w:pPr>
              <w:pStyle w:val="BodytextUserManual"/>
              <w:spacing w:beforeLines="0" w:before="0" w:afterLines="0" w:after="0"/>
              <w:ind w:left="0"/>
              <w:jc w:val="left"/>
              <w:rPr>
                <w:b/>
                <w:lang w:val="fr-FR"/>
              </w:rPr>
            </w:pPr>
            <w:r w:rsidRPr="00D05492">
              <w:rPr>
                <w:lang w:val="fr-FR"/>
              </w:rPr>
              <w:t>(4 PCS)</w:t>
            </w:r>
          </w:p>
        </w:tc>
        <w:tc>
          <w:tcPr>
            <w:tcW w:w="1590" w:type="dxa"/>
            <w:vAlign w:val="center"/>
          </w:tcPr>
          <w:p w14:paraId="1575E3A5" w14:textId="77777777" w:rsidR="00EC46DB" w:rsidRPr="00D05492" w:rsidRDefault="00EC46DB" w:rsidP="00A61226">
            <w:pPr>
              <w:pStyle w:val="BodytextUserManual"/>
              <w:spacing w:beforeLines="100" w:before="240" w:afterLines="0" w:after="0"/>
              <w:ind w:left="0"/>
              <w:jc w:val="center"/>
              <w:rPr>
                <w:b/>
                <w:noProof/>
                <w:lang w:val="fr-FR"/>
              </w:rPr>
            </w:pPr>
            <w:r w:rsidRPr="00D05492">
              <w:rPr>
                <w:b/>
                <w:noProof/>
              </w:rPr>
              <w:drawing>
                <wp:inline distT="0" distB="0" distL="0" distR="0" wp14:anchorId="5D8019A5" wp14:editId="1664C57B">
                  <wp:extent cx="470848" cy="273880"/>
                  <wp:effectExtent l="0" t="0" r="5715" b="0"/>
                  <wp:docPr id="15310" name="图片 1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5x20.png"/>
                          <pic:cNvPicPr/>
                        </pic:nvPicPr>
                        <pic:blipFill>
                          <a:blip r:embed="rId36">
                            <a:extLst>
                              <a:ext uri="{28A0092B-C50C-407E-A947-70E740481C1C}">
                                <a14:useLocalDpi xmlns:a14="http://schemas.microsoft.com/office/drawing/2010/main" val="0"/>
                              </a:ext>
                            </a:extLst>
                          </a:blip>
                          <a:stretch>
                            <a:fillRect/>
                          </a:stretch>
                        </pic:blipFill>
                        <pic:spPr>
                          <a:xfrm>
                            <a:off x="0" y="0"/>
                            <a:ext cx="485224" cy="282242"/>
                          </a:xfrm>
                          <a:prstGeom prst="rect">
                            <a:avLst/>
                          </a:prstGeom>
                        </pic:spPr>
                      </pic:pic>
                    </a:graphicData>
                  </a:graphic>
                </wp:inline>
              </w:drawing>
            </w:r>
          </w:p>
        </w:tc>
        <w:tc>
          <w:tcPr>
            <w:tcW w:w="1737" w:type="dxa"/>
            <w:vAlign w:val="center"/>
          </w:tcPr>
          <w:p w14:paraId="66AAE17E" w14:textId="56A94D09" w:rsidR="00EC46DB" w:rsidRPr="00D05492" w:rsidRDefault="00B579E4" w:rsidP="00A61226">
            <w:pPr>
              <w:pStyle w:val="BodytextUserManual"/>
              <w:spacing w:beforeLines="0" w:before="0" w:afterLines="0" w:after="0"/>
              <w:ind w:left="0"/>
              <w:jc w:val="left"/>
              <w:rPr>
                <w:b/>
                <w:lang w:val="fr-FR"/>
              </w:rPr>
            </w:pPr>
            <w:r w:rsidRPr="00D05492">
              <w:rPr>
                <w:b/>
                <w:lang w:val="fr-FR"/>
              </w:rPr>
              <w:t>Gabarit de perçage</w:t>
            </w:r>
          </w:p>
        </w:tc>
        <w:tc>
          <w:tcPr>
            <w:tcW w:w="1799" w:type="dxa"/>
            <w:vAlign w:val="center"/>
          </w:tcPr>
          <w:p w14:paraId="44999396" w14:textId="77777777" w:rsidR="00EC46DB" w:rsidRPr="00D05492" w:rsidRDefault="00EC46DB" w:rsidP="00A61226">
            <w:pPr>
              <w:pStyle w:val="BodytextUserManual"/>
              <w:spacing w:before="120" w:afterLines="0" w:after="0"/>
              <w:ind w:left="0"/>
              <w:jc w:val="center"/>
              <w:rPr>
                <w:noProof/>
                <w:lang w:val="fr-FR"/>
              </w:rPr>
            </w:pPr>
            <w:r w:rsidRPr="00D05492">
              <w:rPr>
                <w:noProof/>
              </w:rPr>
              <w:drawing>
                <wp:inline distT="0" distB="0" distL="0" distR="0" wp14:anchorId="32F8C0CC" wp14:editId="0C092608">
                  <wp:extent cx="718457" cy="481648"/>
                  <wp:effectExtent l="0" t="0" r="5715" b="0"/>
                  <wp:docPr id="15311" name="图片 15311" descr="图片包含 应用程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1" name="图片 15311" descr="图片包含 应用程序&#10;&#10;描述已自动生成"/>
                          <pic:cNvPicPr/>
                        </pic:nvPicPr>
                        <pic:blipFill>
                          <a:blip r:embed="rId37">
                            <a:extLst>
                              <a:ext uri="{28A0092B-C50C-407E-A947-70E740481C1C}">
                                <a14:useLocalDpi xmlns:a14="http://schemas.microsoft.com/office/drawing/2010/main" val="0"/>
                              </a:ext>
                            </a:extLst>
                          </a:blip>
                          <a:stretch>
                            <a:fillRect/>
                          </a:stretch>
                        </pic:blipFill>
                        <pic:spPr>
                          <a:xfrm>
                            <a:off x="0" y="0"/>
                            <a:ext cx="733821" cy="491948"/>
                          </a:xfrm>
                          <a:prstGeom prst="rect">
                            <a:avLst/>
                          </a:prstGeom>
                        </pic:spPr>
                      </pic:pic>
                    </a:graphicData>
                  </a:graphic>
                </wp:inline>
              </w:drawing>
            </w:r>
          </w:p>
        </w:tc>
      </w:tr>
      <w:tr w:rsidR="00EC46DB" w:rsidRPr="00D05492" w14:paraId="47D88EA9" w14:textId="77777777" w:rsidTr="00BD1924">
        <w:trPr>
          <w:trHeight w:val="1688"/>
        </w:trPr>
        <w:tc>
          <w:tcPr>
            <w:tcW w:w="1838" w:type="dxa"/>
            <w:vAlign w:val="center"/>
          </w:tcPr>
          <w:p w14:paraId="218811C9" w14:textId="066C9183" w:rsidR="00EC46DB" w:rsidRPr="00D05492" w:rsidRDefault="00B579E4" w:rsidP="00A61226">
            <w:pPr>
              <w:pStyle w:val="BodytextUserManual"/>
              <w:spacing w:beforeLines="0" w:before="0" w:afterLines="0" w:after="0"/>
              <w:ind w:left="0"/>
              <w:rPr>
                <w:b/>
                <w:lang w:val="fr-FR"/>
              </w:rPr>
            </w:pPr>
            <w:r w:rsidRPr="00D05492">
              <w:rPr>
                <w:b/>
                <w:lang w:val="fr-FR"/>
              </w:rPr>
              <w:t>Piédestal</w:t>
            </w:r>
          </w:p>
        </w:tc>
        <w:tc>
          <w:tcPr>
            <w:tcW w:w="1590" w:type="dxa"/>
            <w:vAlign w:val="center"/>
          </w:tcPr>
          <w:p w14:paraId="7C1F07A9" w14:textId="77777777" w:rsidR="00EC46DB" w:rsidRPr="00D05492" w:rsidRDefault="00EC46DB" w:rsidP="00A61226">
            <w:pPr>
              <w:pStyle w:val="BodytextUserManual"/>
              <w:spacing w:beforeLines="0" w:before="0" w:afterLines="0" w:after="0"/>
              <w:ind w:left="0"/>
              <w:jc w:val="center"/>
              <w:rPr>
                <w:b/>
                <w:lang w:val="fr-FR"/>
              </w:rPr>
            </w:pPr>
            <w:r w:rsidRPr="00D05492">
              <w:rPr>
                <w:noProof/>
              </w:rPr>
              <w:drawing>
                <wp:inline distT="0" distB="0" distL="0" distR="0" wp14:anchorId="5604C52A" wp14:editId="100CC84F">
                  <wp:extent cx="421574" cy="841924"/>
                  <wp:effectExtent l="0" t="0" r="0" b="0"/>
                  <wp:docPr id="15312" name="图片 1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立柱.png"/>
                          <pic:cNvPicPr/>
                        </pic:nvPicPr>
                        <pic:blipFill>
                          <a:blip r:embed="rId38">
                            <a:extLst>
                              <a:ext uri="{28A0092B-C50C-407E-A947-70E740481C1C}">
                                <a14:useLocalDpi xmlns:a14="http://schemas.microsoft.com/office/drawing/2010/main" val="0"/>
                              </a:ext>
                            </a:extLst>
                          </a:blip>
                          <a:stretch>
                            <a:fillRect/>
                          </a:stretch>
                        </pic:blipFill>
                        <pic:spPr>
                          <a:xfrm>
                            <a:off x="0" y="0"/>
                            <a:ext cx="431894" cy="862534"/>
                          </a:xfrm>
                          <a:prstGeom prst="rect">
                            <a:avLst/>
                          </a:prstGeom>
                        </pic:spPr>
                      </pic:pic>
                    </a:graphicData>
                  </a:graphic>
                </wp:inline>
              </w:drawing>
            </w:r>
          </w:p>
        </w:tc>
        <w:tc>
          <w:tcPr>
            <w:tcW w:w="1737" w:type="dxa"/>
            <w:tcBorders>
              <w:bottom w:val="single" w:sz="4" w:space="0" w:color="auto"/>
            </w:tcBorders>
            <w:vAlign w:val="center"/>
          </w:tcPr>
          <w:p w14:paraId="4D75CEB6" w14:textId="79EAED8E" w:rsidR="00EC46DB" w:rsidRPr="00D05492" w:rsidRDefault="00C14544" w:rsidP="00A61226">
            <w:pPr>
              <w:pStyle w:val="BodytextUserManual"/>
              <w:spacing w:beforeLines="0" w:before="0" w:afterLines="0" w:after="0"/>
              <w:ind w:left="0"/>
              <w:jc w:val="left"/>
              <w:rPr>
                <w:b/>
                <w:lang w:val="fr-FR"/>
              </w:rPr>
            </w:pPr>
            <w:r w:rsidRPr="00D05492">
              <w:rPr>
                <w:b/>
                <w:lang w:val="fr-FR"/>
              </w:rPr>
              <w:t>Boulon d'expansion (M12 x 80)</w:t>
            </w:r>
          </w:p>
          <w:p w14:paraId="3B8800BF" w14:textId="77777777" w:rsidR="00EC46DB" w:rsidRPr="00D05492" w:rsidRDefault="00EC46DB" w:rsidP="00A61226">
            <w:pPr>
              <w:pStyle w:val="BodytextUserManual"/>
              <w:spacing w:beforeLines="0" w:before="0" w:afterLines="0" w:after="0"/>
              <w:ind w:left="0"/>
              <w:jc w:val="left"/>
              <w:rPr>
                <w:b/>
                <w:lang w:val="fr-FR"/>
              </w:rPr>
            </w:pPr>
            <w:r w:rsidRPr="00D05492">
              <w:rPr>
                <w:lang w:val="fr-FR"/>
              </w:rPr>
              <w:t>(4 PCS)</w:t>
            </w:r>
          </w:p>
        </w:tc>
        <w:tc>
          <w:tcPr>
            <w:tcW w:w="1799" w:type="dxa"/>
            <w:tcBorders>
              <w:bottom w:val="single" w:sz="4" w:space="0" w:color="auto"/>
            </w:tcBorders>
            <w:vAlign w:val="center"/>
          </w:tcPr>
          <w:p w14:paraId="6B91770D" w14:textId="77777777" w:rsidR="00EC46DB" w:rsidRPr="00D05492" w:rsidRDefault="00EC46DB" w:rsidP="00A61226">
            <w:pPr>
              <w:pStyle w:val="BodytextUserManual"/>
              <w:spacing w:beforeLines="0" w:before="0" w:afterLines="0" w:after="0"/>
              <w:ind w:left="0"/>
              <w:jc w:val="center"/>
              <w:rPr>
                <w:b/>
                <w:lang w:val="fr-FR"/>
              </w:rPr>
            </w:pPr>
          </w:p>
          <w:p w14:paraId="46911B7E" w14:textId="77777777" w:rsidR="00EC46DB" w:rsidRPr="00D05492" w:rsidRDefault="00EC46DB" w:rsidP="00A61226">
            <w:pPr>
              <w:pStyle w:val="BodytextUserManual"/>
              <w:spacing w:beforeLines="0" w:before="0" w:afterLines="0" w:after="0"/>
              <w:ind w:left="0"/>
              <w:jc w:val="center"/>
              <w:rPr>
                <w:b/>
                <w:lang w:val="fr-FR"/>
              </w:rPr>
            </w:pPr>
            <w:r w:rsidRPr="00D05492">
              <w:rPr>
                <w:noProof/>
              </w:rPr>
              <w:drawing>
                <wp:inline distT="0" distB="0" distL="0" distR="0" wp14:anchorId="556D2F54" wp14:editId="58BD7EEF">
                  <wp:extent cx="407065" cy="582345"/>
                  <wp:effectExtent l="0" t="0" r="0" b="8255"/>
                  <wp:docPr id="15313" name="图片 1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40kW_M12 x 80.png"/>
                          <pic:cNvPicPr/>
                        </pic:nvPicPr>
                        <pic:blipFill>
                          <a:blip r:embed="rId39">
                            <a:extLst>
                              <a:ext uri="{28A0092B-C50C-407E-A947-70E740481C1C}">
                                <a14:useLocalDpi xmlns:a14="http://schemas.microsoft.com/office/drawing/2010/main" val="0"/>
                              </a:ext>
                            </a:extLst>
                          </a:blip>
                          <a:stretch>
                            <a:fillRect/>
                          </a:stretch>
                        </pic:blipFill>
                        <pic:spPr>
                          <a:xfrm>
                            <a:off x="0" y="0"/>
                            <a:ext cx="427985" cy="612273"/>
                          </a:xfrm>
                          <a:prstGeom prst="rect">
                            <a:avLst/>
                          </a:prstGeom>
                        </pic:spPr>
                      </pic:pic>
                    </a:graphicData>
                  </a:graphic>
                </wp:inline>
              </w:drawing>
            </w:r>
          </w:p>
        </w:tc>
      </w:tr>
      <w:tr w:rsidR="00EC46DB" w:rsidRPr="00D05492" w14:paraId="295BE23F" w14:textId="77777777" w:rsidTr="00BD1924">
        <w:trPr>
          <w:trHeight w:val="1254"/>
        </w:trPr>
        <w:tc>
          <w:tcPr>
            <w:tcW w:w="1838" w:type="dxa"/>
            <w:vAlign w:val="center"/>
          </w:tcPr>
          <w:p w14:paraId="5C2CA13D" w14:textId="12083BE7" w:rsidR="00EC46DB" w:rsidRPr="00D05492" w:rsidRDefault="00C14544" w:rsidP="00A61226">
            <w:pPr>
              <w:pStyle w:val="BodytextUserManual"/>
              <w:spacing w:before="120" w:after="120"/>
              <w:ind w:left="0"/>
              <w:jc w:val="left"/>
              <w:rPr>
                <w:b/>
                <w:lang w:val="fr-FR"/>
              </w:rPr>
            </w:pPr>
            <w:r w:rsidRPr="00D05492">
              <w:rPr>
                <w:b/>
                <w:lang w:val="fr-FR"/>
              </w:rPr>
              <w:t>Vis (M12 x 30) (2 PCS de rechange)</w:t>
            </w:r>
          </w:p>
          <w:p w14:paraId="3732839E" w14:textId="77777777" w:rsidR="00EC46DB" w:rsidRPr="00D05492" w:rsidRDefault="00EC46DB" w:rsidP="00A61226">
            <w:pPr>
              <w:pStyle w:val="BodytextUserManual"/>
              <w:spacing w:beforeLines="0" w:before="0" w:afterLines="0" w:after="0"/>
              <w:ind w:left="0"/>
              <w:jc w:val="left"/>
              <w:rPr>
                <w:lang w:val="fr-FR"/>
              </w:rPr>
            </w:pPr>
            <w:r w:rsidRPr="00D05492">
              <w:rPr>
                <w:lang w:val="fr-FR"/>
              </w:rPr>
              <w:t>(4 PCS)</w:t>
            </w:r>
          </w:p>
        </w:tc>
        <w:tc>
          <w:tcPr>
            <w:tcW w:w="1590" w:type="dxa"/>
            <w:vAlign w:val="center"/>
          </w:tcPr>
          <w:p w14:paraId="27F011CD" w14:textId="77777777" w:rsidR="00EC46DB" w:rsidRPr="00D05492" w:rsidRDefault="00EC46DB" w:rsidP="00A61226">
            <w:pPr>
              <w:pStyle w:val="BodytextUserManual"/>
              <w:spacing w:before="120" w:afterLines="0" w:after="0"/>
              <w:ind w:left="0"/>
              <w:jc w:val="center"/>
              <w:rPr>
                <w:b/>
                <w:lang w:val="fr-FR"/>
              </w:rPr>
            </w:pPr>
            <w:r w:rsidRPr="00D05492">
              <w:rPr>
                <w:noProof/>
              </w:rPr>
              <w:drawing>
                <wp:inline distT="0" distB="0" distL="0" distR="0" wp14:anchorId="78BB735C" wp14:editId="4A4576C6">
                  <wp:extent cx="355110" cy="470209"/>
                  <wp:effectExtent l="0" t="0" r="6985" b="6350"/>
                  <wp:docPr id="15314" name="图片 1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40kW_M12 x 60.png"/>
                          <pic:cNvPicPr/>
                        </pic:nvPicPr>
                        <pic:blipFill>
                          <a:blip r:embed="rId40">
                            <a:extLst>
                              <a:ext uri="{28A0092B-C50C-407E-A947-70E740481C1C}">
                                <a14:useLocalDpi xmlns:a14="http://schemas.microsoft.com/office/drawing/2010/main" val="0"/>
                              </a:ext>
                            </a:extLst>
                          </a:blip>
                          <a:stretch>
                            <a:fillRect/>
                          </a:stretch>
                        </pic:blipFill>
                        <pic:spPr>
                          <a:xfrm>
                            <a:off x="0" y="0"/>
                            <a:ext cx="382100" cy="505946"/>
                          </a:xfrm>
                          <a:prstGeom prst="rect">
                            <a:avLst/>
                          </a:prstGeom>
                        </pic:spPr>
                      </pic:pic>
                    </a:graphicData>
                  </a:graphic>
                </wp:inline>
              </w:drawing>
            </w:r>
          </w:p>
        </w:tc>
        <w:tc>
          <w:tcPr>
            <w:tcW w:w="1737" w:type="dxa"/>
            <w:tcBorders>
              <w:bottom w:val="nil"/>
              <w:right w:val="nil"/>
            </w:tcBorders>
            <w:vAlign w:val="center"/>
          </w:tcPr>
          <w:p w14:paraId="3FE7B14D" w14:textId="77777777" w:rsidR="00EC46DB" w:rsidRPr="00D05492" w:rsidRDefault="00EC46DB" w:rsidP="00A61226">
            <w:pPr>
              <w:pStyle w:val="BodytextUserManual"/>
              <w:spacing w:beforeLines="0" w:before="0" w:afterLines="0" w:after="0"/>
              <w:ind w:left="0"/>
              <w:rPr>
                <w:b/>
                <w:lang w:val="fr-FR"/>
              </w:rPr>
            </w:pPr>
          </w:p>
          <w:p w14:paraId="3689A9EB" w14:textId="77777777" w:rsidR="00EC46DB" w:rsidRPr="00D05492" w:rsidRDefault="00EC46DB" w:rsidP="00A61226">
            <w:pPr>
              <w:pStyle w:val="BodytextUserManual"/>
              <w:spacing w:beforeLines="0" w:before="0" w:afterLines="0" w:after="0"/>
              <w:ind w:left="0"/>
              <w:rPr>
                <w:b/>
                <w:lang w:val="fr-FR"/>
              </w:rPr>
            </w:pPr>
          </w:p>
        </w:tc>
        <w:tc>
          <w:tcPr>
            <w:tcW w:w="1799" w:type="dxa"/>
            <w:tcBorders>
              <w:left w:val="nil"/>
              <w:bottom w:val="nil"/>
              <w:right w:val="nil"/>
            </w:tcBorders>
            <w:vAlign w:val="center"/>
          </w:tcPr>
          <w:p w14:paraId="5A487922" w14:textId="77777777" w:rsidR="00EC46DB" w:rsidRPr="00D05492" w:rsidRDefault="00EC46DB" w:rsidP="00A61226">
            <w:pPr>
              <w:pStyle w:val="BodytextUserManual"/>
              <w:spacing w:beforeLines="0" w:before="0" w:afterLines="0" w:after="0"/>
              <w:ind w:left="0"/>
              <w:jc w:val="center"/>
              <w:rPr>
                <w:b/>
                <w:lang w:val="fr-FR"/>
              </w:rPr>
            </w:pPr>
          </w:p>
        </w:tc>
      </w:tr>
      <w:bookmarkEnd w:id="195"/>
    </w:tbl>
    <w:p w14:paraId="2D13F290" w14:textId="77777777" w:rsidR="00EC46DB" w:rsidRPr="00D05492" w:rsidRDefault="00EC46DB" w:rsidP="00A61226">
      <w:pPr>
        <w:spacing w:line="240" w:lineRule="auto"/>
        <w:rPr>
          <w:rFonts w:eastAsia="宋体"/>
          <w:bCs/>
          <w:kern w:val="0"/>
          <w:szCs w:val="20"/>
          <w:lang w:val="fr-FR"/>
        </w:rPr>
      </w:pPr>
      <w:r w:rsidRPr="00D05492">
        <w:rPr>
          <w:rFonts w:eastAsia="宋体"/>
          <w:lang w:val="fr-FR"/>
        </w:rPr>
        <w:br w:type="page"/>
      </w:r>
    </w:p>
    <w:p w14:paraId="454AFF17" w14:textId="5F8C0F12" w:rsidR="003F1065" w:rsidRPr="00D05492" w:rsidRDefault="00C14544" w:rsidP="00A61226">
      <w:pPr>
        <w:pStyle w:val="3"/>
        <w:spacing w:beforeLines="50" w:before="120" w:afterLines="50" w:line="240" w:lineRule="auto"/>
        <w:rPr>
          <w:rFonts w:eastAsia="宋体"/>
          <w:lang w:val="fr-FR"/>
        </w:rPr>
      </w:pPr>
      <w:bookmarkStart w:id="196" w:name="_Toc134462261"/>
      <w:r w:rsidRPr="00D05492">
        <w:rPr>
          <w:rFonts w:eastAsia="宋体"/>
          <w:lang w:val="fr-FR"/>
        </w:rPr>
        <w:lastRenderedPageBreak/>
        <w:t>Pour commencer</w:t>
      </w:r>
      <w:bookmarkEnd w:id="196"/>
    </w:p>
    <w:p w14:paraId="01815D3F" w14:textId="354C4B4B" w:rsidR="001E61AF" w:rsidRPr="00D05492" w:rsidRDefault="004C5371" w:rsidP="00A61226">
      <w:pPr>
        <w:pStyle w:val="BodytextUserManual"/>
        <w:spacing w:before="120" w:after="120" w:line="240" w:lineRule="auto"/>
        <w:rPr>
          <w:b/>
          <w:i/>
          <w:lang w:val="fr-FR"/>
        </w:rPr>
      </w:pPr>
      <w:bookmarkStart w:id="197" w:name="_Toc102671157"/>
      <w:bookmarkEnd w:id="191"/>
      <w:bookmarkEnd w:id="192"/>
      <w:bookmarkEnd w:id="193"/>
      <w:r w:rsidRPr="00D05492">
        <w:rPr>
          <w:b/>
          <w:iCs/>
          <w:lang w:val="fr-FR"/>
        </w:rPr>
        <w:t>Étape 1 :</w:t>
      </w:r>
      <w:r w:rsidRPr="00D05492">
        <w:rPr>
          <w:b/>
          <w:i/>
          <w:lang w:val="fr-FR"/>
        </w:rPr>
        <w:t xml:space="preserve"> </w:t>
      </w:r>
      <w:r w:rsidR="00C14544" w:rsidRPr="00D05492">
        <w:rPr>
          <w:b/>
          <w:lang w:val="fr-FR"/>
        </w:rPr>
        <w:t>Préparation du conduit</w:t>
      </w:r>
    </w:p>
    <w:p w14:paraId="5AE2DDC7" w14:textId="48A2A71B" w:rsidR="001E61AF" w:rsidRPr="00D05492" w:rsidRDefault="004C5371" w:rsidP="00A61226">
      <w:pPr>
        <w:pStyle w:val="BodytextUserManual"/>
        <w:numPr>
          <w:ilvl w:val="0"/>
          <w:numId w:val="18"/>
        </w:numPr>
        <w:spacing w:before="120" w:after="120" w:line="240" w:lineRule="auto"/>
        <w:ind w:left="641" w:hanging="357"/>
        <w:rPr>
          <w:lang w:val="fr-FR"/>
        </w:rPr>
      </w:pPr>
      <w:r w:rsidRPr="00D05492">
        <w:rPr>
          <w:lang w:val="fr-FR"/>
        </w:rPr>
        <w:t>Creuser une tranchée et un tunnel de câbles pour accueillir le conduit.</w:t>
      </w:r>
      <w:r w:rsidR="00167A68" w:rsidRPr="00D05492">
        <w:rPr>
          <w:lang w:val="fr-FR"/>
        </w:rPr>
        <w:t xml:space="preserve"> </w:t>
      </w:r>
      <w:r w:rsidR="00C14544" w:rsidRPr="00D05492">
        <w:rPr>
          <w:lang w:val="fr-FR"/>
        </w:rPr>
        <w:t xml:space="preserve">Le diamètre extérieur du conduit ne doit pas dépasser 120 </w:t>
      </w:r>
      <w:proofErr w:type="spellStart"/>
      <w:r w:rsidR="00C14544" w:rsidRPr="00D05492">
        <w:rPr>
          <w:lang w:val="fr-FR"/>
        </w:rPr>
        <w:t>mm.</w:t>
      </w:r>
      <w:proofErr w:type="spellEnd"/>
    </w:p>
    <w:p w14:paraId="2A3DE6DA" w14:textId="2AEF62EF" w:rsidR="009F4593" w:rsidRPr="00D05492" w:rsidRDefault="004C5371" w:rsidP="00A61226">
      <w:pPr>
        <w:pStyle w:val="BodytextUserManual"/>
        <w:numPr>
          <w:ilvl w:val="0"/>
          <w:numId w:val="18"/>
        </w:numPr>
        <w:spacing w:before="120" w:after="120" w:line="240" w:lineRule="auto"/>
        <w:ind w:left="641" w:hanging="357"/>
        <w:rPr>
          <w:lang w:val="fr-FR"/>
        </w:rPr>
      </w:pPr>
      <w:r w:rsidRPr="00D05492">
        <w:rPr>
          <w:lang w:val="fr-FR"/>
        </w:rPr>
        <w:t>L'embranchement du conduit doit être de 100 mm minimum.</w:t>
      </w:r>
    </w:p>
    <w:p w14:paraId="4EBB32E4" w14:textId="767AAFD7" w:rsidR="0045514C" w:rsidRPr="00D05492" w:rsidRDefault="004C5371" w:rsidP="00A61226">
      <w:pPr>
        <w:pStyle w:val="BodytextUserManual"/>
        <w:numPr>
          <w:ilvl w:val="0"/>
          <w:numId w:val="18"/>
        </w:numPr>
        <w:spacing w:before="120" w:after="120" w:line="240" w:lineRule="auto"/>
        <w:ind w:left="641" w:hanging="357"/>
        <w:rPr>
          <w:lang w:val="fr-FR"/>
        </w:rPr>
      </w:pPr>
      <w:r w:rsidRPr="00D05492">
        <w:rPr>
          <w:lang w:val="fr-FR"/>
        </w:rPr>
        <w:t>Tirez le conduit et le fil par l'ouverture de sortie, en laissant une longueur flexible de 600 mm pour les activités d'installation restantes.</w:t>
      </w:r>
    </w:p>
    <w:p w14:paraId="06B3D2B7" w14:textId="7921B2F8" w:rsidR="009F4593" w:rsidRPr="00D05492" w:rsidRDefault="009F4593" w:rsidP="00A61226">
      <w:pPr>
        <w:pStyle w:val="BodytextUserManual"/>
        <w:spacing w:before="120" w:after="120" w:line="240" w:lineRule="auto"/>
        <w:jc w:val="center"/>
        <w:rPr>
          <w:lang w:val="fr-FR"/>
        </w:rPr>
      </w:pPr>
      <w:r w:rsidRPr="00D05492">
        <w:rPr>
          <w:noProof/>
        </w:rPr>
        <w:drawing>
          <wp:inline distT="0" distB="0" distL="0" distR="0" wp14:anchorId="1CDBC084" wp14:editId="2A7990F0">
            <wp:extent cx="2056079" cy="2948719"/>
            <wp:effectExtent l="0" t="0" r="1905"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基座-导管图-欧标_画板 1.jpg"/>
                    <pic:cNvPicPr/>
                  </pic:nvPicPr>
                  <pic:blipFill>
                    <a:blip r:embed="rId41">
                      <a:extLst>
                        <a:ext uri="{28A0092B-C50C-407E-A947-70E740481C1C}">
                          <a14:useLocalDpi xmlns:a14="http://schemas.microsoft.com/office/drawing/2010/main" val="0"/>
                        </a:ext>
                      </a:extLst>
                    </a:blip>
                    <a:stretch>
                      <a:fillRect/>
                    </a:stretch>
                  </pic:blipFill>
                  <pic:spPr>
                    <a:xfrm>
                      <a:off x="0" y="0"/>
                      <a:ext cx="2064983" cy="2961488"/>
                    </a:xfrm>
                    <a:prstGeom prst="rect">
                      <a:avLst/>
                    </a:prstGeom>
                  </pic:spPr>
                </pic:pic>
              </a:graphicData>
            </a:graphic>
          </wp:inline>
        </w:drawing>
      </w:r>
    </w:p>
    <w:p w14:paraId="3BA45C35" w14:textId="2B722304" w:rsidR="005D5A73" w:rsidRPr="00D05492" w:rsidRDefault="005D5A73" w:rsidP="00A61226">
      <w:pPr>
        <w:spacing w:beforeLines="50" w:afterLines="50" w:line="240" w:lineRule="auto"/>
        <w:rPr>
          <w:rFonts w:eastAsia="宋体"/>
          <w:bCs/>
          <w:kern w:val="0"/>
          <w:szCs w:val="20"/>
          <w:lang w:val="fr-FR"/>
        </w:rPr>
      </w:pPr>
      <w:r w:rsidRPr="00D05492">
        <w:rPr>
          <w:rFonts w:eastAsia="宋体"/>
          <w:lang w:val="fr-FR"/>
        </w:rPr>
        <w:br w:type="page"/>
      </w:r>
    </w:p>
    <w:p w14:paraId="0B6B961A" w14:textId="7B122D80" w:rsidR="001E61AF" w:rsidRPr="00D05492" w:rsidRDefault="004C5371" w:rsidP="00A61226">
      <w:pPr>
        <w:pStyle w:val="BodytextUserManual"/>
        <w:spacing w:before="120" w:after="120" w:line="240" w:lineRule="auto"/>
        <w:rPr>
          <w:b/>
          <w:iCs/>
          <w:lang w:val="fr-FR"/>
        </w:rPr>
      </w:pPr>
      <w:r w:rsidRPr="00D05492">
        <w:rPr>
          <w:b/>
          <w:iCs/>
          <w:lang w:val="fr-FR"/>
        </w:rPr>
        <w:lastRenderedPageBreak/>
        <w:t>Étape 2 : Perçage des trous</w:t>
      </w:r>
    </w:p>
    <w:p w14:paraId="396A2874" w14:textId="7FA15595" w:rsidR="001E61AF" w:rsidRPr="00D05492" w:rsidRDefault="004C5371" w:rsidP="00A61226">
      <w:pPr>
        <w:pStyle w:val="BodytextUserManual"/>
        <w:numPr>
          <w:ilvl w:val="0"/>
          <w:numId w:val="17"/>
        </w:numPr>
        <w:spacing w:before="120" w:after="120" w:line="240" w:lineRule="auto"/>
        <w:ind w:left="641" w:hanging="357"/>
        <w:rPr>
          <w:lang w:val="fr-FR"/>
        </w:rPr>
      </w:pPr>
      <w:r w:rsidRPr="00D05492">
        <w:rPr>
          <w:lang w:val="fr-FR"/>
        </w:rPr>
        <w:t>Placez le gabarit de perçage sur la surface en béton, en alignant son trou central avec l'ouverture de sortie.</w:t>
      </w:r>
    </w:p>
    <w:p w14:paraId="237036BC" w14:textId="4EC335A6" w:rsidR="00ED2EEC" w:rsidRPr="00D05492" w:rsidRDefault="00ED2EEC" w:rsidP="00A61226">
      <w:pPr>
        <w:pStyle w:val="BodytextUserManual"/>
        <w:pBdr>
          <w:top w:val="single" w:sz="4" w:space="1" w:color="auto"/>
          <w:bottom w:val="single" w:sz="4" w:space="1" w:color="auto"/>
        </w:pBdr>
        <w:spacing w:before="120" w:after="120" w:line="240" w:lineRule="auto"/>
        <w:ind w:left="641"/>
        <w:rPr>
          <w:b/>
          <w:lang w:val="fr-FR"/>
        </w:rPr>
      </w:pPr>
      <w:r w:rsidRPr="00D05492">
        <w:rPr>
          <w:b/>
          <w:noProof/>
        </w:rPr>
        <w:drawing>
          <wp:anchor distT="0" distB="0" distL="114300" distR="114300" simplePos="0" relativeHeight="252809216" behindDoc="0" locked="0" layoutInCell="1" allowOverlap="1" wp14:anchorId="31EDEE42" wp14:editId="253EB1A8">
            <wp:simplePos x="0" y="0"/>
            <wp:positionH relativeFrom="margin">
              <wp:posOffset>246185</wp:posOffset>
            </wp:positionH>
            <wp:positionV relativeFrom="paragraph">
              <wp:posOffset>20097</wp:posOffset>
            </wp:positionV>
            <wp:extent cx="145415" cy="145415"/>
            <wp:effectExtent l="0" t="0" r="6985" b="698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D05492">
        <w:rPr>
          <w:b/>
          <w:lang w:val="fr-FR"/>
        </w:rPr>
        <w:t>NOTE</w:t>
      </w:r>
    </w:p>
    <w:p w14:paraId="4F7ED7FC" w14:textId="2ECB13C9" w:rsidR="00ED2EEC" w:rsidRPr="00D05492" w:rsidRDefault="001B0E27" w:rsidP="00A61226">
      <w:pPr>
        <w:pStyle w:val="BodytextUserManual"/>
        <w:pBdr>
          <w:top w:val="single" w:sz="4" w:space="1" w:color="auto"/>
          <w:bottom w:val="single" w:sz="4" w:space="1" w:color="auto"/>
        </w:pBdr>
        <w:spacing w:before="120" w:after="120" w:line="240" w:lineRule="auto"/>
        <w:ind w:left="641"/>
        <w:rPr>
          <w:lang w:val="fr-FR"/>
        </w:rPr>
      </w:pPr>
      <w:r w:rsidRPr="00D05492">
        <w:rPr>
          <w:lang w:val="fr-FR"/>
        </w:rPr>
        <w:t>Le côté "avant" du gabarit de perçage doit être orienté vers l'avant.</w:t>
      </w:r>
    </w:p>
    <w:p w14:paraId="389ECF25" w14:textId="4C6FCA5A" w:rsidR="001E61AF" w:rsidRPr="00D05492" w:rsidRDefault="004C5371" w:rsidP="00A61226">
      <w:pPr>
        <w:pStyle w:val="BodytextUserManual"/>
        <w:numPr>
          <w:ilvl w:val="0"/>
          <w:numId w:val="17"/>
        </w:numPr>
        <w:spacing w:before="120" w:after="120" w:line="240" w:lineRule="auto"/>
        <w:ind w:left="641" w:hanging="357"/>
        <w:rPr>
          <w:lang w:val="fr-FR"/>
        </w:rPr>
      </w:pPr>
      <w:r w:rsidRPr="00D05492">
        <w:rPr>
          <w:lang w:val="fr-FR"/>
        </w:rPr>
        <w:t>Marquez quatre trous sur la surface en béton à l'aide d'un marqueur. Retirez le gabarit de perçage.</w:t>
      </w:r>
    </w:p>
    <w:p w14:paraId="3F7D9296" w14:textId="32108766" w:rsidR="001E61AF" w:rsidRPr="00D05492" w:rsidRDefault="001B0E27" w:rsidP="00A61226">
      <w:pPr>
        <w:pStyle w:val="BodytextUserManual"/>
        <w:numPr>
          <w:ilvl w:val="0"/>
          <w:numId w:val="17"/>
        </w:numPr>
        <w:spacing w:before="120" w:after="120" w:line="240" w:lineRule="auto"/>
        <w:ind w:left="641" w:hanging="357"/>
        <w:rPr>
          <w:lang w:val="fr-FR"/>
        </w:rPr>
      </w:pPr>
      <w:r w:rsidRPr="00D05492">
        <w:rPr>
          <w:lang w:val="fr-FR"/>
        </w:rPr>
        <w:t xml:space="preserve">Percez quatre trous aux positions marquées, d'un diamètre de 16 mm et d'une profondeur </w:t>
      </w:r>
      <w:r w:rsidRPr="00AC42B7">
        <w:rPr>
          <w:lang w:val="fr-FR"/>
        </w:rPr>
        <w:t>minimale</w:t>
      </w:r>
      <w:r w:rsidRPr="00D05492">
        <w:rPr>
          <w:lang w:val="fr-FR"/>
        </w:rPr>
        <w:t xml:space="preserve"> de 80 </w:t>
      </w:r>
      <w:proofErr w:type="spellStart"/>
      <w:r w:rsidRPr="00D05492">
        <w:rPr>
          <w:lang w:val="fr-FR"/>
        </w:rPr>
        <w:t>mm.</w:t>
      </w:r>
      <w:proofErr w:type="spellEnd"/>
    </w:p>
    <w:p w14:paraId="4F6D5DA8" w14:textId="70877DBE" w:rsidR="001E61AF" w:rsidRPr="00D05492" w:rsidRDefault="001B0E27" w:rsidP="00A61226">
      <w:pPr>
        <w:pStyle w:val="BodytextUserManual"/>
        <w:numPr>
          <w:ilvl w:val="0"/>
          <w:numId w:val="17"/>
        </w:numPr>
        <w:spacing w:before="120" w:after="120" w:line="240" w:lineRule="auto"/>
        <w:ind w:left="641" w:hanging="357"/>
        <w:rPr>
          <w:lang w:val="fr-FR"/>
        </w:rPr>
      </w:pPr>
      <w:r w:rsidRPr="00D05492">
        <w:rPr>
          <w:lang w:val="fr-FR"/>
        </w:rPr>
        <w:t>Nettoyez la poussière.</w:t>
      </w:r>
    </w:p>
    <w:p w14:paraId="3B8BEA98" w14:textId="0DCDC7F2" w:rsidR="005E470C" w:rsidRDefault="00AC42B7" w:rsidP="00A61226">
      <w:pPr>
        <w:pStyle w:val="BodytextUserManual"/>
        <w:spacing w:before="120" w:after="120" w:line="240" w:lineRule="auto"/>
        <w:jc w:val="center"/>
        <w:rPr>
          <w:lang w:val="fr-FR"/>
        </w:rPr>
      </w:pPr>
      <w:r w:rsidRPr="004450AB">
        <w:rPr>
          <w:rFonts w:ascii="Calibri" w:hAnsi="Calibri" w:cs="Calibri"/>
          <w:noProof/>
        </w:rPr>
        <w:drawing>
          <wp:inline distT="0" distB="0" distL="0" distR="0" wp14:anchorId="2C75A2BA" wp14:editId="37F08E9D">
            <wp:extent cx="3894294" cy="2167708"/>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地基打孔.png"/>
                    <pic:cNvPicPr/>
                  </pic:nvPicPr>
                  <pic:blipFill>
                    <a:blip r:embed="rId42">
                      <a:extLst>
                        <a:ext uri="{28A0092B-C50C-407E-A947-70E740481C1C}">
                          <a14:useLocalDpi xmlns:a14="http://schemas.microsoft.com/office/drawing/2010/main" val="0"/>
                        </a:ext>
                      </a:extLst>
                    </a:blip>
                    <a:stretch>
                      <a:fillRect/>
                    </a:stretch>
                  </pic:blipFill>
                  <pic:spPr>
                    <a:xfrm>
                      <a:off x="0" y="0"/>
                      <a:ext cx="3894294" cy="2167708"/>
                    </a:xfrm>
                    <a:prstGeom prst="rect">
                      <a:avLst/>
                    </a:prstGeom>
                  </pic:spPr>
                </pic:pic>
              </a:graphicData>
            </a:graphic>
          </wp:inline>
        </w:drawing>
      </w:r>
      <w:r w:rsidR="005E470C">
        <w:rPr>
          <w:lang w:val="fr-FR"/>
        </w:rPr>
        <w:br w:type="page"/>
      </w:r>
    </w:p>
    <w:p w14:paraId="2A7C3D5F" w14:textId="77777777" w:rsidR="0045514C" w:rsidRPr="00D05492" w:rsidRDefault="0045514C" w:rsidP="00A61226">
      <w:pPr>
        <w:pStyle w:val="BodytextUserManual"/>
        <w:spacing w:before="120" w:after="120" w:line="240" w:lineRule="auto"/>
        <w:jc w:val="center"/>
        <w:rPr>
          <w:lang w:val="fr-FR"/>
        </w:rPr>
      </w:pPr>
    </w:p>
    <w:p w14:paraId="31AED5B7" w14:textId="116104EF" w:rsidR="001E61AF" w:rsidRPr="00D05492" w:rsidRDefault="004C5371" w:rsidP="00A61226">
      <w:pPr>
        <w:pStyle w:val="BodytextUserManual"/>
        <w:spacing w:before="120" w:after="120" w:line="240" w:lineRule="auto"/>
        <w:rPr>
          <w:b/>
          <w:iCs/>
          <w:lang w:val="fr-FR"/>
        </w:rPr>
      </w:pPr>
      <w:r w:rsidRPr="00D05492">
        <w:rPr>
          <w:b/>
          <w:iCs/>
          <w:lang w:val="fr-FR"/>
        </w:rPr>
        <w:t>Étape 3 : Montage d'un piédestal</w:t>
      </w:r>
    </w:p>
    <w:p w14:paraId="1B49A599" w14:textId="6F14F439" w:rsidR="001E61AF" w:rsidRPr="00D05492" w:rsidRDefault="00503826" w:rsidP="00A61226">
      <w:pPr>
        <w:pStyle w:val="BodytextUserManual"/>
        <w:numPr>
          <w:ilvl w:val="0"/>
          <w:numId w:val="19"/>
        </w:numPr>
        <w:spacing w:before="120" w:after="120" w:line="240" w:lineRule="auto"/>
        <w:ind w:left="641" w:hanging="357"/>
        <w:rPr>
          <w:lang w:val="fr-FR"/>
        </w:rPr>
      </w:pPr>
      <w:r w:rsidRPr="00D05492">
        <w:rPr>
          <w:lang w:val="fr-FR"/>
        </w:rPr>
        <w:t>Vissez les quatre boulons d'expansion M12 x 80 dans les trous percés. Utilisez une clé à douille de 19 mm pour retirer les boulons filetés (</w:t>
      </w:r>
      <w:r w:rsidRPr="00D05492">
        <w:rPr>
          <w:b/>
          <w:bCs w:val="0"/>
          <w:lang w:val="fr-FR"/>
        </w:rPr>
        <w:t>C</w:t>
      </w:r>
      <w:r w:rsidRPr="00D05492">
        <w:rPr>
          <w:lang w:val="fr-FR"/>
        </w:rPr>
        <w:t>) et les rondelles plates (</w:t>
      </w:r>
      <w:r w:rsidRPr="00D05492">
        <w:rPr>
          <w:b/>
          <w:bCs w:val="0"/>
          <w:lang w:val="fr-FR"/>
        </w:rPr>
        <w:t>B</w:t>
      </w:r>
      <w:r w:rsidRPr="00D05492">
        <w:rPr>
          <w:lang w:val="fr-FR"/>
        </w:rPr>
        <w:t>) lorsque les manchons d'expansion (</w:t>
      </w:r>
      <w:r w:rsidRPr="00D05492">
        <w:rPr>
          <w:b/>
          <w:bCs w:val="0"/>
          <w:lang w:val="fr-FR"/>
        </w:rPr>
        <w:t>A</w:t>
      </w:r>
      <w:r w:rsidRPr="00D05492">
        <w:rPr>
          <w:lang w:val="fr-FR"/>
        </w:rPr>
        <w:t>) sont coincés. Mettez-les de côté</w:t>
      </w:r>
      <w:r w:rsidR="001B0E27" w:rsidRPr="00D05492">
        <w:rPr>
          <w:lang w:val="fr-FR"/>
        </w:rPr>
        <w:t>.</w:t>
      </w:r>
    </w:p>
    <w:p w14:paraId="6F5DBF5F" w14:textId="7E4F57A7" w:rsidR="005003A4" w:rsidRPr="00D05492" w:rsidRDefault="00AC42B7" w:rsidP="005E470C">
      <w:pPr>
        <w:pStyle w:val="BodytextUserManual"/>
        <w:spacing w:before="120" w:after="120" w:line="240" w:lineRule="auto"/>
        <w:ind w:left="641"/>
        <w:jc w:val="center"/>
        <w:rPr>
          <w:lang w:val="fr-FR"/>
        </w:rPr>
      </w:pPr>
      <w:r w:rsidRPr="004450AB">
        <w:rPr>
          <w:rFonts w:ascii="Calibri" w:hAnsi="Calibri" w:cs="Calibri"/>
          <w:noProof/>
        </w:rPr>
        <w:drawing>
          <wp:inline distT="0" distB="0" distL="0" distR="0" wp14:anchorId="53783594" wp14:editId="0BF6463D">
            <wp:extent cx="4159512" cy="240106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159512" cy="2401069"/>
                    </a:xfrm>
                    <a:prstGeom prst="rect">
                      <a:avLst/>
                    </a:prstGeom>
                  </pic:spPr>
                </pic:pic>
              </a:graphicData>
            </a:graphic>
          </wp:inline>
        </w:drawing>
      </w:r>
      <w:r w:rsidR="005E470C">
        <w:rPr>
          <w:lang w:val="fr-FR"/>
        </w:rPr>
        <w:br w:type="page"/>
      </w:r>
    </w:p>
    <w:p w14:paraId="5E105BB0" w14:textId="1CED9B07" w:rsidR="001E61AF" w:rsidRPr="00D05492" w:rsidRDefault="001B0E27" w:rsidP="00A61226">
      <w:pPr>
        <w:pStyle w:val="BodytextUserManual"/>
        <w:numPr>
          <w:ilvl w:val="0"/>
          <w:numId w:val="19"/>
        </w:numPr>
        <w:spacing w:before="120" w:after="120" w:line="240" w:lineRule="auto"/>
        <w:rPr>
          <w:lang w:val="fr-FR"/>
        </w:rPr>
      </w:pPr>
      <w:r w:rsidRPr="00D05492">
        <w:rPr>
          <w:lang w:val="fr-FR"/>
        </w:rPr>
        <w:lastRenderedPageBreak/>
        <w:t xml:space="preserve">Desserrez les quatre vis M5 x 12 à l'aide du tournevis </w:t>
      </w:r>
      <w:proofErr w:type="spellStart"/>
      <w:r w:rsidRPr="00D05492">
        <w:rPr>
          <w:lang w:val="fr-FR"/>
        </w:rPr>
        <w:t>Torx</w:t>
      </w:r>
      <w:proofErr w:type="spellEnd"/>
      <w:r w:rsidRPr="00D05492">
        <w:rPr>
          <w:lang w:val="fr-FR"/>
        </w:rPr>
        <w:t xml:space="preserve"> T25 pour retirer le couvercle </w:t>
      </w:r>
      <w:r w:rsidR="00BB33CB" w:rsidRPr="00D05492">
        <w:rPr>
          <w:lang w:val="fr-FR"/>
        </w:rPr>
        <w:t>frontal</w:t>
      </w:r>
      <w:r w:rsidRPr="00D05492">
        <w:rPr>
          <w:lang w:val="fr-FR"/>
        </w:rPr>
        <w:t xml:space="preserve"> du piédestal. Mettez-les de côté.</w:t>
      </w:r>
    </w:p>
    <w:p w14:paraId="731CBDD8" w14:textId="6D68A5A4" w:rsidR="00AB58E4" w:rsidRPr="00D05492" w:rsidRDefault="005E470C" w:rsidP="00A61226">
      <w:pPr>
        <w:pStyle w:val="BodytextUserManual"/>
        <w:spacing w:before="120" w:after="120" w:line="240" w:lineRule="auto"/>
        <w:ind w:left="704"/>
        <w:jc w:val="center"/>
        <w:rPr>
          <w:lang w:val="fr-FR"/>
        </w:rPr>
      </w:pPr>
      <w:r w:rsidRPr="004450AB">
        <w:rPr>
          <w:rFonts w:ascii="Calibri" w:hAnsi="Calibri" w:cs="Calibri"/>
          <w:noProof/>
        </w:rPr>
        <w:drawing>
          <wp:inline distT="0" distB="0" distL="0" distR="0" wp14:anchorId="62A788AD" wp14:editId="503337AD">
            <wp:extent cx="3593725" cy="4207149"/>
            <wp:effectExtent l="0" t="0" r="698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bwMode="auto">
                    <a:xfrm>
                      <a:off x="0" y="0"/>
                      <a:ext cx="3593725" cy="4207149"/>
                    </a:xfrm>
                    <a:prstGeom prst="rect">
                      <a:avLst/>
                    </a:prstGeom>
                    <a:ln>
                      <a:noFill/>
                    </a:ln>
                    <a:extLst>
                      <a:ext uri="{53640926-AAD7-44D8-BBD7-CCE9431645EC}">
                        <a14:shadowObscured xmlns:a14="http://schemas.microsoft.com/office/drawing/2010/main"/>
                      </a:ext>
                    </a:extLst>
                  </pic:spPr>
                </pic:pic>
              </a:graphicData>
            </a:graphic>
          </wp:inline>
        </w:drawing>
      </w:r>
    </w:p>
    <w:p w14:paraId="65A12F8A" w14:textId="73A9A29D" w:rsidR="007F26CE" w:rsidRPr="00D05492" w:rsidRDefault="005E470C" w:rsidP="005E470C">
      <w:pPr>
        <w:spacing w:beforeLines="50" w:afterLines="50" w:line="240" w:lineRule="auto"/>
        <w:rPr>
          <w:rFonts w:eastAsia="宋体"/>
          <w:bCs/>
          <w:kern w:val="0"/>
          <w:szCs w:val="20"/>
          <w:lang w:val="fr-FR"/>
        </w:rPr>
      </w:pPr>
      <w:r>
        <w:rPr>
          <w:rFonts w:eastAsia="宋体"/>
          <w:bCs/>
          <w:kern w:val="0"/>
          <w:szCs w:val="20"/>
          <w:lang w:val="fr-FR"/>
        </w:rPr>
        <w:br w:type="page"/>
      </w:r>
    </w:p>
    <w:p w14:paraId="349A4CE6" w14:textId="34E1EB09" w:rsidR="001E61AF" w:rsidRPr="00D05492" w:rsidRDefault="001B0E27" w:rsidP="00A61226">
      <w:pPr>
        <w:pStyle w:val="BodytextUserManual"/>
        <w:numPr>
          <w:ilvl w:val="0"/>
          <w:numId w:val="19"/>
        </w:numPr>
        <w:spacing w:before="120" w:after="120" w:line="240" w:lineRule="auto"/>
        <w:rPr>
          <w:lang w:val="fr-FR"/>
        </w:rPr>
      </w:pPr>
      <w:r w:rsidRPr="00D05492">
        <w:rPr>
          <w:lang w:val="fr-FR"/>
        </w:rPr>
        <w:lastRenderedPageBreak/>
        <w:t>Placez le piédestal sur l'emplacement de montage, en alignant le trou central sur l'ouverture de sortie.</w:t>
      </w:r>
    </w:p>
    <w:p w14:paraId="3ADF6734" w14:textId="301754AC" w:rsidR="007F26CE" w:rsidRPr="00D05492" w:rsidRDefault="001B0E27" w:rsidP="00A61226">
      <w:pPr>
        <w:pStyle w:val="BodytextUserManual"/>
        <w:numPr>
          <w:ilvl w:val="0"/>
          <w:numId w:val="19"/>
        </w:numPr>
        <w:spacing w:before="120" w:after="120" w:line="240" w:lineRule="auto"/>
        <w:rPr>
          <w:lang w:val="fr-FR"/>
        </w:rPr>
      </w:pPr>
      <w:r w:rsidRPr="00D05492">
        <w:rPr>
          <w:lang w:val="fr-FR"/>
        </w:rPr>
        <w:t>Remettez en place les rondelles plates et les boulons filetés dans l'ordre et serrez-les à l'aide d'une clé à douille de 19 mm à 45-55 Nm.</w:t>
      </w:r>
    </w:p>
    <w:p w14:paraId="259B9122" w14:textId="3EEF0A51" w:rsidR="00AB58E4" w:rsidRPr="00D05492" w:rsidRDefault="005E470C" w:rsidP="00A61226">
      <w:pPr>
        <w:pStyle w:val="BodytextUserManual"/>
        <w:spacing w:before="120" w:after="120" w:line="240" w:lineRule="auto"/>
        <w:ind w:left="641"/>
        <w:jc w:val="center"/>
        <w:rPr>
          <w:lang w:val="fr-FR"/>
        </w:rPr>
      </w:pPr>
      <w:r w:rsidRPr="004450AB">
        <w:rPr>
          <w:rFonts w:ascii="Calibri" w:hAnsi="Calibri" w:cs="Calibri"/>
          <w:noProof/>
        </w:rPr>
        <w:drawing>
          <wp:inline distT="0" distB="0" distL="0" distR="0" wp14:anchorId="736BA0FC" wp14:editId="030BE268">
            <wp:extent cx="3786056" cy="3126014"/>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786056" cy="3126014"/>
                    </a:xfrm>
                    <a:prstGeom prst="rect">
                      <a:avLst/>
                    </a:prstGeom>
                  </pic:spPr>
                </pic:pic>
              </a:graphicData>
            </a:graphic>
          </wp:inline>
        </w:drawing>
      </w:r>
    </w:p>
    <w:p w14:paraId="197F8BAC" w14:textId="7ACFEE76" w:rsidR="001E61AF" w:rsidRPr="00D05492" w:rsidRDefault="005E470C" w:rsidP="005E470C">
      <w:pPr>
        <w:spacing w:beforeLines="50" w:afterLines="50" w:line="240" w:lineRule="auto"/>
        <w:rPr>
          <w:rFonts w:eastAsia="宋体"/>
          <w:bCs/>
          <w:kern w:val="0"/>
          <w:szCs w:val="20"/>
          <w:lang w:val="fr-FR"/>
        </w:rPr>
      </w:pPr>
      <w:r>
        <w:rPr>
          <w:rFonts w:eastAsia="宋体"/>
          <w:bCs/>
          <w:kern w:val="0"/>
          <w:szCs w:val="20"/>
          <w:lang w:val="fr-FR"/>
        </w:rPr>
        <w:br w:type="page"/>
      </w:r>
    </w:p>
    <w:p w14:paraId="6B4C5C1B" w14:textId="466990B5" w:rsidR="001E61AF" w:rsidRPr="00D05492" w:rsidRDefault="00501B4C" w:rsidP="00A61226">
      <w:pPr>
        <w:pStyle w:val="BodytextUserManual"/>
        <w:spacing w:before="120" w:after="120" w:line="240" w:lineRule="auto"/>
        <w:rPr>
          <w:b/>
          <w:iCs/>
          <w:lang w:val="fr-FR"/>
        </w:rPr>
      </w:pPr>
      <w:r w:rsidRPr="00D05492">
        <w:rPr>
          <w:b/>
          <w:iCs/>
          <w:lang w:val="fr-FR"/>
        </w:rPr>
        <w:lastRenderedPageBreak/>
        <w:t xml:space="preserve">Étape 4 : </w:t>
      </w:r>
      <w:r w:rsidR="001B0E27" w:rsidRPr="00D05492">
        <w:rPr>
          <w:b/>
          <w:lang w:val="fr-FR"/>
        </w:rPr>
        <w:t xml:space="preserve">Installation du </w:t>
      </w:r>
      <w:proofErr w:type="spellStart"/>
      <w:r w:rsidR="001B0E27" w:rsidRPr="00D05492">
        <w:rPr>
          <w:b/>
          <w:lang w:val="fr-FR"/>
        </w:rPr>
        <w:t>MaxiCharger</w:t>
      </w:r>
      <w:proofErr w:type="spellEnd"/>
    </w:p>
    <w:p w14:paraId="6B765AA3" w14:textId="4DB08D68" w:rsidR="001E61AF" w:rsidRPr="00D05492" w:rsidRDefault="00501B4C" w:rsidP="00A61226">
      <w:pPr>
        <w:pStyle w:val="BodytextUserManual"/>
        <w:numPr>
          <w:ilvl w:val="0"/>
          <w:numId w:val="20"/>
        </w:numPr>
        <w:spacing w:before="120" w:after="120" w:line="240" w:lineRule="auto"/>
        <w:ind w:left="641" w:hanging="357"/>
        <w:rPr>
          <w:lang w:val="fr-FR"/>
        </w:rPr>
      </w:pPr>
      <w:r w:rsidRPr="00D05492">
        <w:rPr>
          <w:lang w:val="fr-FR"/>
        </w:rPr>
        <w:t xml:space="preserve">Soulevez le </w:t>
      </w:r>
      <w:proofErr w:type="spellStart"/>
      <w:r w:rsidRPr="00D05492">
        <w:rPr>
          <w:lang w:val="fr-FR"/>
        </w:rPr>
        <w:t>MaxiCharger</w:t>
      </w:r>
      <w:proofErr w:type="spellEnd"/>
      <w:r w:rsidRPr="00D05492">
        <w:rPr>
          <w:lang w:val="fr-FR"/>
        </w:rPr>
        <w:t xml:space="preserve"> sur le piédestal par l'équipement de levage. Positionnez la rainure (</w:t>
      </w:r>
      <w:r w:rsidRPr="00D05492">
        <w:rPr>
          <w:b/>
          <w:bCs w:val="0"/>
          <w:lang w:val="fr-FR"/>
        </w:rPr>
        <w:t>B</w:t>
      </w:r>
      <w:r w:rsidRPr="00D05492">
        <w:rPr>
          <w:lang w:val="fr-FR"/>
        </w:rPr>
        <w:t xml:space="preserve">) à l'arrière du </w:t>
      </w:r>
      <w:proofErr w:type="spellStart"/>
      <w:r w:rsidRPr="00D05492">
        <w:rPr>
          <w:lang w:val="fr-FR"/>
        </w:rPr>
        <w:t>MaxiCharger</w:t>
      </w:r>
      <w:proofErr w:type="spellEnd"/>
      <w:r w:rsidRPr="00D05492">
        <w:rPr>
          <w:lang w:val="fr-FR"/>
        </w:rPr>
        <w:t xml:space="preserve"> pour qu'elle s'adapte à la protubérance (</w:t>
      </w:r>
      <w:r w:rsidRPr="00D05492">
        <w:rPr>
          <w:b/>
          <w:bCs w:val="0"/>
          <w:lang w:val="fr-FR"/>
        </w:rPr>
        <w:t>A</w:t>
      </w:r>
      <w:r w:rsidRPr="00D05492">
        <w:rPr>
          <w:lang w:val="fr-FR"/>
        </w:rPr>
        <w:t>) du piédestal comme indiqué ci-dessous. Assurez-vous que la borne de recharge est bien fixée.</w:t>
      </w:r>
    </w:p>
    <w:p w14:paraId="2C2B0E82" w14:textId="5C793611" w:rsidR="00AB58E4" w:rsidRPr="00D05492" w:rsidRDefault="005E470C" w:rsidP="00A61226">
      <w:pPr>
        <w:pStyle w:val="BodytextUserManual"/>
        <w:spacing w:before="120" w:after="120" w:line="240" w:lineRule="auto"/>
        <w:ind w:left="641"/>
        <w:jc w:val="center"/>
        <w:rPr>
          <w:lang w:val="fr-FR"/>
        </w:rPr>
      </w:pPr>
      <w:r w:rsidRPr="004450AB">
        <w:rPr>
          <w:rFonts w:ascii="Calibri" w:hAnsi="Calibri" w:cs="Calibri"/>
          <w:noProof/>
        </w:rPr>
        <w:drawing>
          <wp:inline distT="0" distB="0" distL="0" distR="0" wp14:anchorId="311BFFBF" wp14:editId="1A2F0680">
            <wp:extent cx="4121940" cy="369172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kW_主机挂在立柱上.jpg"/>
                    <pic:cNvPicPr/>
                  </pic:nvPicPr>
                  <pic:blipFill>
                    <a:blip r:embed="rId46">
                      <a:extLst>
                        <a:ext uri="{28A0092B-C50C-407E-A947-70E740481C1C}">
                          <a14:useLocalDpi xmlns:a14="http://schemas.microsoft.com/office/drawing/2010/main" val="0"/>
                        </a:ext>
                      </a:extLst>
                    </a:blip>
                    <a:stretch>
                      <a:fillRect/>
                    </a:stretch>
                  </pic:blipFill>
                  <pic:spPr>
                    <a:xfrm>
                      <a:off x="0" y="0"/>
                      <a:ext cx="4125594" cy="3694992"/>
                    </a:xfrm>
                    <a:prstGeom prst="rect">
                      <a:avLst/>
                    </a:prstGeom>
                  </pic:spPr>
                </pic:pic>
              </a:graphicData>
            </a:graphic>
          </wp:inline>
        </w:drawing>
      </w:r>
    </w:p>
    <w:p w14:paraId="2EFAAF69" w14:textId="5248E799" w:rsidR="007F26CE" w:rsidRPr="00D05492" w:rsidRDefault="00AB58E4" w:rsidP="00A61226">
      <w:pPr>
        <w:spacing w:beforeLines="50" w:afterLines="50" w:line="240" w:lineRule="auto"/>
        <w:rPr>
          <w:rFonts w:eastAsia="宋体"/>
          <w:bCs/>
          <w:kern w:val="0"/>
          <w:szCs w:val="20"/>
          <w:lang w:val="fr-FR"/>
        </w:rPr>
      </w:pPr>
      <w:r w:rsidRPr="00D05492">
        <w:rPr>
          <w:rFonts w:eastAsia="宋体"/>
          <w:lang w:val="fr-FR"/>
        </w:rPr>
        <w:br w:type="page"/>
      </w:r>
    </w:p>
    <w:p w14:paraId="00B9EE24" w14:textId="3AB12B0D" w:rsidR="001E61AF" w:rsidRPr="00D05492" w:rsidRDefault="00F36BCF" w:rsidP="00A61226">
      <w:pPr>
        <w:pStyle w:val="BodytextUserManual"/>
        <w:numPr>
          <w:ilvl w:val="0"/>
          <w:numId w:val="20"/>
        </w:numPr>
        <w:spacing w:before="120" w:after="120" w:line="240" w:lineRule="auto"/>
        <w:ind w:left="641" w:hanging="357"/>
        <w:rPr>
          <w:lang w:val="fr-FR"/>
        </w:rPr>
      </w:pPr>
      <w:r w:rsidRPr="00D05492">
        <w:rPr>
          <w:lang w:val="fr-FR"/>
        </w:rPr>
        <w:lastRenderedPageBreak/>
        <w:t>Insérez et fixez les deux vis M12 x 30 dans les trous inférieurs (</w:t>
      </w:r>
      <w:r w:rsidRPr="00D05492">
        <w:rPr>
          <w:b/>
          <w:bCs w:val="0"/>
          <w:lang w:val="fr-FR"/>
        </w:rPr>
        <w:t>A</w:t>
      </w:r>
      <w:r w:rsidRPr="00D05492">
        <w:rPr>
          <w:lang w:val="fr-FR"/>
        </w:rPr>
        <w:t xml:space="preserve">) du </w:t>
      </w:r>
      <w:proofErr w:type="spellStart"/>
      <w:r w:rsidRPr="00D05492">
        <w:rPr>
          <w:lang w:val="fr-FR"/>
        </w:rPr>
        <w:t>MaxiCharger</w:t>
      </w:r>
      <w:proofErr w:type="spellEnd"/>
      <w:r w:rsidRPr="00D05492">
        <w:rPr>
          <w:lang w:val="fr-FR"/>
        </w:rPr>
        <w:t xml:space="preserve"> en utilisant une clé à douille de 19 mm pour fixer le </w:t>
      </w:r>
      <w:proofErr w:type="spellStart"/>
      <w:r w:rsidRPr="00D05492">
        <w:rPr>
          <w:lang w:val="fr-FR"/>
        </w:rPr>
        <w:t>MaxiCharger</w:t>
      </w:r>
      <w:proofErr w:type="spellEnd"/>
      <w:r w:rsidRPr="00D05492">
        <w:rPr>
          <w:lang w:val="fr-FR"/>
        </w:rPr>
        <w:t>.</w:t>
      </w:r>
    </w:p>
    <w:p w14:paraId="36B62949" w14:textId="528910E6" w:rsidR="002D2F3E" w:rsidRPr="00D05492" w:rsidRDefault="005E470C" w:rsidP="00A61226">
      <w:pPr>
        <w:pStyle w:val="BodytextUserManual"/>
        <w:spacing w:before="120" w:after="120" w:line="240" w:lineRule="auto"/>
        <w:ind w:left="641"/>
        <w:jc w:val="center"/>
        <w:rPr>
          <w:lang w:val="fr-FR"/>
        </w:rPr>
      </w:pPr>
      <w:r w:rsidRPr="004450AB">
        <w:rPr>
          <w:rFonts w:ascii="Calibri" w:hAnsi="Calibri" w:cs="Calibri"/>
          <w:noProof/>
        </w:rPr>
        <w:drawing>
          <wp:inline distT="0" distB="0" distL="0" distR="0" wp14:anchorId="6F5A20DE" wp14:editId="6FABD244">
            <wp:extent cx="4174443" cy="3937379"/>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4184167" cy="3946551"/>
                    </a:xfrm>
                    <a:prstGeom prst="rect">
                      <a:avLst/>
                    </a:prstGeom>
                  </pic:spPr>
                </pic:pic>
              </a:graphicData>
            </a:graphic>
          </wp:inline>
        </w:drawing>
      </w:r>
    </w:p>
    <w:p w14:paraId="635C9B55" w14:textId="6E50BFC1" w:rsidR="00AB58E4" w:rsidRPr="005E470C" w:rsidRDefault="00501B4C" w:rsidP="005E470C">
      <w:pPr>
        <w:pStyle w:val="BodytextUserManual"/>
        <w:numPr>
          <w:ilvl w:val="0"/>
          <w:numId w:val="20"/>
        </w:numPr>
        <w:spacing w:before="120" w:after="120" w:line="240" w:lineRule="auto"/>
        <w:ind w:left="641" w:hanging="357"/>
        <w:rPr>
          <w:lang w:val="fr-FR"/>
        </w:rPr>
      </w:pPr>
      <w:r w:rsidRPr="00D05492">
        <w:rPr>
          <w:lang w:val="fr-FR"/>
        </w:rPr>
        <w:t>Retirez les quatre boulons à œil de levage et réinstallez les vis supérieures.</w:t>
      </w:r>
      <w:r w:rsidR="005E470C">
        <w:rPr>
          <w:lang w:val="fr-FR"/>
        </w:rPr>
        <w:br w:type="page"/>
      </w:r>
    </w:p>
    <w:p w14:paraId="01FFC979" w14:textId="372DF12B" w:rsidR="00AD2E88" w:rsidRPr="00D05492" w:rsidRDefault="00F36BCF" w:rsidP="00A61226">
      <w:pPr>
        <w:pStyle w:val="BodytextUserManual"/>
        <w:spacing w:before="120" w:after="120" w:line="240" w:lineRule="auto"/>
        <w:rPr>
          <w:lang w:val="fr-FR"/>
        </w:rPr>
      </w:pPr>
      <w:r w:rsidRPr="00D05492">
        <w:rPr>
          <w:b/>
          <w:lang w:val="fr-FR"/>
        </w:rPr>
        <w:lastRenderedPageBreak/>
        <w:t>Étape 5 : Organisation du câble de charge</w:t>
      </w:r>
    </w:p>
    <w:p w14:paraId="38501F8C" w14:textId="1CFADAB8" w:rsidR="00AD2E88" w:rsidRPr="00D05492" w:rsidRDefault="00F36BCF" w:rsidP="00A61226">
      <w:pPr>
        <w:pStyle w:val="BodytextUserManual"/>
        <w:numPr>
          <w:ilvl w:val="0"/>
          <w:numId w:val="68"/>
        </w:numPr>
        <w:spacing w:before="120" w:after="120" w:line="240" w:lineRule="auto"/>
        <w:rPr>
          <w:lang w:val="fr-FR"/>
        </w:rPr>
      </w:pPr>
      <w:r w:rsidRPr="00D05492">
        <w:rPr>
          <w:lang w:val="fr-FR"/>
        </w:rPr>
        <w:t>Retirez les deux serre-câbles (</w:t>
      </w:r>
      <w:r w:rsidRPr="00D05492">
        <w:rPr>
          <w:b/>
          <w:bCs w:val="0"/>
          <w:lang w:val="fr-FR"/>
        </w:rPr>
        <w:t>A</w:t>
      </w:r>
      <w:r w:rsidRPr="00D05492">
        <w:rPr>
          <w:lang w:val="fr-FR"/>
        </w:rPr>
        <w:t>) en dévissant les quatre écrous M4 à l'aide du tournevis Phillips et retirez les deux anneaux en caoutchouc (</w:t>
      </w:r>
      <w:r w:rsidRPr="00D05492">
        <w:rPr>
          <w:b/>
          <w:bCs w:val="0"/>
          <w:lang w:val="fr-FR"/>
        </w:rPr>
        <w:t>B</w:t>
      </w:r>
      <w:r w:rsidRPr="00D05492">
        <w:rPr>
          <w:lang w:val="fr-FR"/>
        </w:rPr>
        <w:t>) du piédestal.</w:t>
      </w:r>
    </w:p>
    <w:p w14:paraId="74D715E6" w14:textId="31DB3879" w:rsidR="00AD2E88" w:rsidRPr="00D05492" w:rsidRDefault="00F36BCF" w:rsidP="00A61226">
      <w:pPr>
        <w:pStyle w:val="BodytextUserManual"/>
        <w:numPr>
          <w:ilvl w:val="0"/>
          <w:numId w:val="68"/>
        </w:numPr>
        <w:spacing w:before="120" w:after="120" w:line="240" w:lineRule="auto"/>
        <w:rPr>
          <w:lang w:val="fr-FR"/>
        </w:rPr>
      </w:pPr>
      <w:r w:rsidRPr="00D05492">
        <w:rPr>
          <w:lang w:val="fr-FR"/>
        </w:rPr>
        <w:t>Utilisez les serre-câbles (</w:t>
      </w:r>
      <w:r w:rsidRPr="00D05492">
        <w:rPr>
          <w:b/>
          <w:bCs w:val="0"/>
          <w:lang w:val="fr-FR"/>
        </w:rPr>
        <w:t>A</w:t>
      </w:r>
      <w:r w:rsidRPr="00D05492">
        <w:rPr>
          <w:lang w:val="fr-FR"/>
        </w:rPr>
        <w:t>) pour fixer les câbles de charge en vissant les quatre écrous M4 et en les serrant à 1,2 Nm. Installez les anneaux en caoutchouc sur le piédestal en faisant passer les câbles dans les anneaux en caoutchouc (</w:t>
      </w:r>
      <w:r w:rsidRPr="00D05492">
        <w:rPr>
          <w:b/>
          <w:bCs w:val="0"/>
          <w:lang w:val="fr-FR"/>
        </w:rPr>
        <w:t>B</w:t>
      </w:r>
      <w:r w:rsidRPr="00D05492">
        <w:rPr>
          <w:lang w:val="fr-FR"/>
        </w:rPr>
        <w:t>) par les ouvertures. Veillez à ce que les câbles de charge puissent rester dans leur tolérance de flexion.</w:t>
      </w:r>
    </w:p>
    <w:p w14:paraId="28368836" w14:textId="77777777" w:rsidR="00070D84" w:rsidRPr="00D05492" w:rsidRDefault="00070D84" w:rsidP="00A61226">
      <w:pPr>
        <w:pStyle w:val="BodytextUserManual"/>
        <w:spacing w:before="120" w:after="120" w:line="240" w:lineRule="auto"/>
        <w:jc w:val="center"/>
        <w:rPr>
          <w:lang w:val="fr-FR"/>
        </w:rPr>
      </w:pPr>
      <w:r w:rsidRPr="00D05492">
        <w:rPr>
          <w:noProof/>
        </w:rPr>
        <w:drawing>
          <wp:inline distT="0" distB="0" distL="0" distR="0" wp14:anchorId="78A333CE" wp14:editId="28075076">
            <wp:extent cx="2457256" cy="2335399"/>
            <wp:effectExtent l="0" t="0" r="635" b="8255"/>
            <wp:docPr id="33" name="图片 33"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descr="图示&#10;&#10;描述已自动生成"/>
                    <pic:cNvPicPr/>
                  </pic:nvPicPr>
                  <pic:blipFill>
                    <a:blip r:embed="rId48">
                      <a:extLst>
                        <a:ext uri="{28A0092B-C50C-407E-A947-70E740481C1C}">
                          <a14:useLocalDpi xmlns:a14="http://schemas.microsoft.com/office/drawing/2010/main" val="0"/>
                        </a:ext>
                      </a:extLst>
                    </a:blip>
                    <a:stretch>
                      <a:fillRect/>
                    </a:stretch>
                  </pic:blipFill>
                  <pic:spPr>
                    <a:xfrm>
                      <a:off x="0" y="0"/>
                      <a:ext cx="2457256" cy="2335399"/>
                    </a:xfrm>
                    <a:prstGeom prst="rect">
                      <a:avLst/>
                    </a:prstGeom>
                  </pic:spPr>
                </pic:pic>
              </a:graphicData>
            </a:graphic>
          </wp:inline>
        </w:drawing>
      </w:r>
    </w:p>
    <w:p w14:paraId="4F143C3C" w14:textId="77777777" w:rsidR="00070D84" w:rsidRPr="00D05492" w:rsidRDefault="00070D84" w:rsidP="00A61226">
      <w:pPr>
        <w:pStyle w:val="BodytextUserManual"/>
        <w:spacing w:before="120" w:after="120" w:line="240" w:lineRule="auto"/>
        <w:jc w:val="center"/>
        <w:rPr>
          <w:lang w:val="fr-FR"/>
        </w:rPr>
      </w:pPr>
      <w:r w:rsidRPr="00D05492">
        <w:rPr>
          <w:noProof/>
        </w:rPr>
        <w:drawing>
          <wp:inline distT="0" distB="0" distL="0" distR="0" wp14:anchorId="3BA684A0" wp14:editId="7E3ACC15">
            <wp:extent cx="3046105" cy="1482555"/>
            <wp:effectExtent l="0" t="0" r="1905" b="3810"/>
            <wp:docPr id="26" name="图片 26"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图示&#10;&#10;描述已自动生成"/>
                    <pic:cNvPicPr/>
                  </pic:nvPicPr>
                  <pic:blipFill>
                    <a:blip r:embed="rId49">
                      <a:extLst>
                        <a:ext uri="{28A0092B-C50C-407E-A947-70E740481C1C}">
                          <a14:useLocalDpi xmlns:a14="http://schemas.microsoft.com/office/drawing/2010/main" val="0"/>
                        </a:ext>
                      </a:extLst>
                    </a:blip>
                    <a:stretch>
                      <a:fillRect/>
                    </a:stretch>
                  </pic:blipFill>
                  <pic:spPr>
                    <a:xfrm>
                      <a:off x="0" y="0"/>
                      <a:ext cx="3046105" cy="1482555"/>
                    </a:xfrm>
                    <a:prstGeom prst="rect">
                      <a:avLst/>
                    </a:prstGeom>
                  </pic:spPr>
                </pic:pic>
              </a:graphicData>
            </a:graphic>
          </wp:inline>
        </w:drawing>
      </w:r>
    </w:p>
    <w:p w14:paraId="5657A19D" w14:textId="2A9CEAC5" w:rsidR="00070D84" w:rsidRPr="00D05492" w:rsidRDefault="00F36BCF" w:rsidP="00A61226">
      <w:pPr>
        <w:pStyle w:val="BodytextUserManual"/>
        <w:numPr>
          <w:ilvl w:val="0"/>
          <w:numId w:val="68"/>
        </w:numPr>
        <w:spacing w:before="120" w:after="120" w:line="240" w:lineRule="auto"/>
        <w:rPr>
          <w:lang w:val="fr-FR"/>
        </w:rPr>
      </w:pPr>
      <w:r w:rsidRPr="00D05492">
        <w:rPr>
          <w:lang w:val="fr-FR"/>
        </w:rPr>
        <w:t>Faites passer les câbles par les supports de câbles situés de part et d'autre du piédestal et branchez les connecteurs dans les étuis.</w:t>
      </w:r>
    </w:p>
    <w:p w14:paraId="5FFB78B0" w14:textId="4D51F1D8" w:rsidR="00AD2E88" w:rsidRPr="00D05492" w:rsidRDefault="00F36BCF" w:rsidP="005E470C">
      <w:pPr>
        <w:pStyle w:val="BodytextUserManual"/>
        <w:spacing w:before="120" w:after="120" w:line="240" w:lineRule="auto"/>
        <w:rPr>
          <w:lang w:val="fr-FR"/>
        </w:rPr>
      </w:pPr>
      <w:r w:rsidRPr="00D05492">
        <w:rPr>
          <w:lang w:val="fr-FR"/>
        </w:rPr>
        <w:t xml:space="preserve">Une fois les étapes d'installation ci-dessus terminées, vous êtes prêt à commencer le câblage de l'alimentation électrique. Consultez la </w:t>
      </w:r>
      <w:r w:rsidRPr="00D05492">
        <w:rPr>
          <w:b/>
          <w:bCs w:val="0"/>
          <w:lang w:val="fr-FR"/>
        </w:rPr>
        <w:t>Section 5.6</w:t>
      </w:r>
      <w:r w:rsidRPr="00D05492">
        <w:rPr>
          <w:lang w:val="fr-FR"/>
        </w:rPr>
        <w:t xml:space="preserve"> pour continuer.</w:t>
      </w:r>
      <w:r w:rsidR="005E470C">
        <w:rPr>
          <w:lang w:val="fr-FR"/>
        </w:rPr>
        <w:br w:type="page"/>
      </w:r>
    </w:p>
    <w:p w14:paraId="48A8C13C" w14:textId="2CBD3717" w:rsidR="002568C4" w:rsidRPr="00D05492" w:rsidRDefault="00845810" w:rsidP="00A61226">
      <w:pPr>
        <w:pStyle w:val="3"/>
        <w:spacing w:before="240" w:line="240" w:lineRule="auto"/>
        <w:rPr>
          <w:rFonts w:eastAsia="宋体"/>
          <w:lang w:val="fr-FR"/>
        </w:rPr>
      </w:pPr>
      <w:bookmarkStart w:id="198" w:name="_Toc134462262"/>
      <w:r w:rsidRPr="00D05492">
        <w:rPr>
          <w:rFonts w:eastAsia="宋体"/>
          <w:lang w:val="fr-FR"/>
        </w:rPr>
        <w:lastRenderedPageBreak/>
        <w:t>Terminer l'installation</w:t>
      </w:r>
      <w:bookmarkEnd w:id="198"/>
    </w:p>
    <w:p w14:paraId="0D0A0340" w14:textId="6330568B" w:rsidR="002568C4" w:rsidRPr="00D05492" w:rsidRDefault="00845810" w:rsidP="00A61226">
      <w:pPr>
        <w:pStyle w:val="a0"/>
        <w:numPr>
          <w:ilvl w:val="0"/>
          <w:numId w:val="69"/>
        </w:numPr>
        <w:rPr>
          <w:rFonts w:eastAsia="宋体" w:cs="Arial"/>
          <w:lang w:val="fr-FR"/>
        </w:rPr>
      </w:pPr>
      <w:r w:rsidRPr="00D05492">
        <w:rPr>
          <w:rFonts w:eastAsia="宋体" w:cs="Arial"/>
          <w:lang w:val="fr-FR"/>
        </w:rPr>
        <w:t>Fermez la porte avant en réinstallant les deux vis hexagonales M8 et en serrant les vis à l'aide de la clé Allen.</w:t>
      </w:r>
    </w:p>
    <w:p w14:paraId="542B69AB" w14:textId="54C6FCCB" w:rsidR="002568C4" w:rsidRPr="00D05492" w:rsidRDefault="00845810" w:rsidP="00A61226">
      <w:pPr>
        <w:pStyle w:val="BodytextUserManual"/>
        <w:numPr>
          <w:ilvl w:val="0"/>
          <w:numId w:val="69"/>
        </w:numPr>
        <w:spacing w:before="120" w:after="120" w:line="240" w:lineRule="auto"/>
        <w:rPr>
          <w:lang w:val="fr-FR"/>
        </w:rPr>
      </w:pPr>
      <w:r w:rsidRPr="00D05492">
        <w:rPr>
          <w:lang w:val="fr-FR"/>
        </w:rPr>
        <w:t>Réinstallez le couvercle latéral (</w:t>
      </w:r>
      <w:r w:rsidRPr="00D05492">
        <w:rPr>
          <w:b/>
          <w:bCs w:val="0"/>
          <w:lang w:val="fr-FR"/>
        </w:rPr>
        <w:t>A</w:t>
      </w:r>
      <w:r w:rsidRPr="00D05492">
        <w:rPr>
          <w:lang w:val="fr-FR"/>
        </w:rPr>
        <w:t xml:space="preserve">) en insérant et en serrant les six vis M5 x 20 à 2 Nm à l'aide du tournevis </w:t>
      </w:r>
      <w:proofErr w:type="spellStart"/>
      <w:r w:rsidRPr="00D05492">
        <w:rPr>
          <w:lang w:val="fr-FR"/>
        </w:rPr>
        <w:t>Torx</w:t>
      </w:r>
      <w:proofErr w:type="spellEnd"/>
      <w:r w:rsidRPr="00D05492">
        <w:rPr>
          <w:lang w:val="fr-FR"/>
        </w:rPr>
        <w:t xml:space="preserve"> T25.</w:t>
      </w:r>
    </w:p>
    <w:p w14:paraId="2081A089" w14:textId="78CC2E68" w:rsidR="005E470C" w:rsidRDefault="005E470C" w:rsidP="00A61226">
      <w:pPr>
        <w:pStyle w:val="BodytextUserManual"/>
        <w:spacing w:beforeLines="100" w:before="240" w:after="120" w:line="240" w:lineRule="auto"/>
        <w:jc w:val="center"/>
        <w:rPr>
          <w:lang w:val="fr-FR"/>
        </w:rPr>
      </w:pPr>
      <w:r w:rsidRPr="004450AB">
        <w:rPr>
          <w:rFonts w:ascii="Calibri" w:hAnsi="Calibri" w:cs="Calibri"/>
          <w:noProof/>
        </w:rPr>
        <w:drawing>
          <wp:inline distT="0" distB="0" distL="0" distR="0" wp14:anchorId="358A0324" wp14:editId="0AA7573B">
            <wp:extent cx="4084044" cy="3405117"/>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4095870" cy="3414977"/>
                    </a:xfrm>
                    <a:prstGeom prst="rect">
                      <a:avLst/>
                    </a:prstGeom>
                  </pic:spPr>
                </pic:pic>
              </a:graphicData>
            </a:graphic>
          </wp:inline>
        </w:drawing>
      </w:r>
      <w:r>
        <w:rPr>
          <w:lang w:val="fr-FR"/>
        </w:rPr>
        <w:br w:type="page"/>
      </w:r>
    </w:p>
    <w:p w14:paraId="4C1D31AF" w14:textId="77777777" w:rsidR="002568C4" w:rsidRPr="00D05492" w:rsidRDefault="002568C4" w:rsidP="00A61226">
      <w:pPr>
        <w:pStyle w:val="BodytextUserManual"/>
        <w:spacing w:beforeLines="100" w:before="240" w:after="120" w:line="240" w:lineRule="auto"/>
        <w:jc w:val="center"/>
        <w:rPr>
          <w:lang w:val="fr-FR"/>
        </w:rPr>
      </w:pPr>
    </w:p>
    <w:p w14:paraId="0EEA1AAB" w14:textId="14E82B8D" w:rsidR="002568C4" w:rsidRPr="00D05492" w:rsidRDefault="00845810" w:rsidP="00A61226">
      <w:pPr>
        <w:pStyle w:val="af0"/>
        <w:widowControl w:val="0"/>
        <w:numPr>
          <w:ilvl w:val="0"/>
          <w:numId w:val="69"/>
        </w:numPr>
        <w:spacing w:line="240" w:lineRule="auto"/>
        <w:rPr>
          <w:rFonts w:eastAsia="宋体"/>
          <w:lang w:val="fr-FR"/>
        </w:rPr>
      </w:pPr>
      <w:r w:rsidRPr="00D05492">
        <w:rPr>
          <w:rFonts w:eastAsia="宋体"/>
          <w:lang w:val="fr-FR"/>
        </w:rPr>
        <w:t xml:space="preserve">Réinstallez le couvercle </w:t>
      </w:r>
      <w:r w:rsidR="00BB33CB" w:rsidRPr="00D05492">
        <w:rPr>
          <w:rFonts w:eastAsia="宋体"/>
          <w:lang w:val="fr-FR"/>
        </w:rPr>
        <w:t>frontal</w:t>
      </w:r>
      <w:r w:rsidRPr="00D05492">
        <w:rPr>
          <w:rFonts w:eastAsia="宋体"/>
          <w:lang w:val="fr-FR"/>
        </w:rPr>
        <w:t xml:space="preserve"> du piédestal en vissant les quatre vis M5 x 12 et en les serrant à 2 Nm.</w:t>
      </w:r>
    </w:p>
    <w:p w14:paraId="460DBA49" w14:textId="700393B9" w:rsidR="002568C4" w:rsidRPr="00D05492" w:rsidRDefault="005E470C" w:rsidP="00A61226">
      <w:pPr>
        <w:pStyle w:val="BodytextUserManual"/>
        <w:spacing w:before="120" w:after="120" w:line="240" w:lineRule="auto"/>
        <w:ind w:left="704"/>
        <w:jc w:val="center"/>
        <w:rPr>
          <w:lang w:val="fr-FR"/>
        </w:rPr>
      </w:pPr>
      <w:r w:rsidRPr="004450AB">
        <w:rPr>
          <w:rFonts w:ascii="Calibri" w:hAnsi="Calibri" w:cs="Calibri"/>
          <w:noProof/>
        </w:rPr>
        <w:drawing>
          <wp:inline distT="0" distB="0" distL="0" distR="0" wp14:anchorId="544709EE" wp14:editId="4454D4B0">
            <wp:extent cx="3782310" cy="34290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一体式-装回立柱前门.png"/>
                    <pic:cNvPicPr/>
                  </pic:nvPicPr>
                  <pic:blipFill>
                    <a:blip r:embed="rId51">
                      <a:extLst>
                        <a:ext uri="{28A0092B-C50C-407E-A947-70E740481C1C}">
                          <a14:useLocalDpi xmlns:a14="http://schemas.microsoft.com/office/drawing/2010/main" val="0"/>
                        </a:ext>
                      </a:extLst>
                    </a:blip>
                    <a:stretch>
                      <a:fillRect/>
                    </a:stretch>
                  </pic:blipFill>
                  <pic:spPr>
                    <a:xfrm>
                      <a:off x="0" y="0"/>
                      <a:ext cx="3813705" cy="3457462"/>
                    </a:xfrm>
                    <a:prstGeom prst="rect">
                      <a:avLst/>
                    </a:prstGeom>
                  </pic:spPr>
                </pic:pic>
              </a:graphicData>
            </a:graphic>
          </wp:inline>
        </w:drawing>
      </w:r>
    </w:p>
    <w:p w14:paraId="4A51EFDB" w14:textId="42D14AAB" w:rsidR="007F26CE" w:rsidRPr="00D05492" w:rsidRDefault="002568C4" w:rsidP="00A61226">
      <w:pPr>
        <w:spacing w:beforeLines="50" w:afterLines="50" w:line="240" w:lineRule="auto"/>
        <w:rPr>
          <w:rFonts w:eastAsia="宋体"/>
          <w:bCs/>
          <w:kern w:val="0"/>
          <w:szCs w:val="20"/>
          <w:lang w:val="fr-FR"/>
        </w:rPr>
      </w:pPr>
      <w:r w:rsidRPr="00D05492">
        <w:rPr>
          <w:rFonts w:eastAsia="宋体"/>
          <w:lang w:val="fr-FR"/>
        </w:rPr>
        <w:br w:type="page"/>
      </w:r>
    </w:p>
    <w:p w14:paraId="35E8907F" w14:textId="0194C4D7" w:rsidR="00535092" w:rsidRPr="00D05492" w:rsidRDefault="00C26DAD" w:rsidP="00A61226">
      <w:pPr>
        <w:pStyle w:val="2"/>
        <w:spacing w:before="240" w:afterLines="50" w:line="240" w:lineRule="auto"/>
        <w:ind w:left="578" w:hanging="578"/>
        <w:rPr>
          <w:rFonts w:eastAsia="宋体" w:cs="Arial"/>
          <w:lang w:val="fr-FR"/>
        </w:rPr>
      </w:pPr>
      <w:bookmarkStart w:id="199" w:name="_Toc134462263"/>
      <w:bookmarkEnd w:id="197"/>
      <w:r w:rsidRPr="00D05492">
        <w:rPr>
          <w:rFonts w:eastAsia="宋体" w:cs="Arial"/>
          <w:lang w:val="fr-FR"/>
        </w:rPr>
        <w:lastRenderedPageBreak/>
        <w:t xml:space="preserve">Installation du </w:t>
      </w:r>
      <w:proofErr w:type="spellStart"/>
      <w:r w:rsidRPr="00D05492">
        <w:rPr>
          <w:rFonts w:eastAsia="宋体" w:cs="Arial"/>
          <w:lang w:val="fr-FR"/>
        </w:rPr>
        <w:t>MaxiCharger</w:t>
      </w:r>
      <w:proofErr w:type="spellEnd"/>
      <w:r w:rsidRPr="00D05492">
        <w:rPr>
          <w:rFonts w:eastAsia="宋体" w:cs="Arial"/>
          <w:lang w:val="fr-FR"/>
        </w:rPr>
        <w:t xml:space="preserve"> monté sur piédestal</w:t>
      </w:r>
      <w:bookmarkEnd w:id="199"/>
    </w:p>
    <w:p w14:paraId="735B3DF2" w14:textId="08AF1D48" w:rsidR="001E61AF" w:rsidRPr="00D05492" w:rsidRDefault="00C26DAD" w:rsidP="00A61226">
      <w:pPr>
        <w:pStyle w:val="3"/>
        <w:spacing w:before="240" w:afterLines="50" w:line="240" w:lineRule="auto"/>
        <w:rPr>
          <w:rFonts w:eastAsia="宋体"/>
          <w:lang w:val="fr-FR"/>
        </w:rPr>
      </w:pPr>
      <w:bookmarkStart w:id="200" w:name="_Toc134462264"/>
      <w:r w:rsidRPr="00D05492">
        <w:rPr>
          <w:rFonts w:eastAsia="宋体"/>
          <w:lang w:val="fr-FR"/>
        </w:rPr>
        <w:t>Exigences en matière de localisation</w:t>
      </w:r>
      <w:bookmarkEnd w:id="200"/>
    </w:p>
    <w:p w14:paraId="6B94E37E" w14:textId="661FE83F" w:rsidR="00505ADD" w:rsidRPr="00D05492" w:rsidRDefault="00C26DAD" w:rsidP="00A61226">
      <w:pPr>
        <w:pStyle w:val="BodytextUserManual"/>
        <w:spacing w:before="120" w:after="120" w:line="240" w:lineRule="auto"/>
        <w:rPr>
          <w:lang w:val="fr-FR"/>
        </w:rPr>
      </w:pPr>
      <w:r w:rsidRPr="00D05492">
        <w:rPr>
          <w:lang w:val="fr-FR"/>
        </w:rPr>
        <w:t xml:space="preserve">Le piédestal peut être installé sur un béton existant. Pour monter un </w:t>
      </w:r>
      <w:proofErr w:type="spellStart"/>
      <w:r w:rsidRPr="00D05492">
        <w:rPr>
          <w:lang w:val="fr-FR"/>
        </w:rPr>
        <w:t>MaxiCharger</w:t>
      </w:r>
      <w:proofErr w:type="spellEnd"/>
      <w:r w:rsidRPr="00D05492">
        <w:rPr>
          <w:lang w:val="fr-FR"/>
        </w:rPr>
        <w:t xml:space="preserve"> en toute sécurité, le béton doit avoir une épaisseur d'au moins </w:t>
      </w:r>
      <w:r w:rsidRPr="00D05492">
        <w:rPr>
          <w:b/>
          <w:bCs w:val="0"/>
          <w:lang w:val="fr-FR"/>
        </w:rPr>
        <w:t>80 mm</w:t>
      </w:r>
      <w:r w:rsidRPr="00D05492">
        <w:rPr>
          <w:lang w:val="fr-FR"/>
        </w:rPr>
        <w:t xml:space="preserve"> et sa surface doit être parfaitement plane et nivelée.</w:t>
      </w:r>
    </w:p>
    <w:p w14:paraId="49E849EA" w14:textId="76FAC6A3" w:rsidR="00505ADD" w:rsidRPr="00D05492" w:rsidRDefault="00C26DAD" w:rsidP="00A61226">
      <w:pPr>
        <w:pStyle w:val="BodytextUserManual"/>
        <w:spacing w:before="120" w:after="120" w:line="240" w:lineRule="auto"/>
        <w:rPr>
          <w:b/>
          <w:lang w:val="fr-FR"/>
        </w:rPr>
      </w:pPr>
      <w:r w:rsidRPr="00D05492">
        <w:rPr>
          <w:b/>
          <w:lang w:val="fr-FR"/>
        </w:rPr>
        <w:t>Si une nouvelle fondation est nécessaire, préparez-la en respectant les dimensions recommandées (600 mm x 420 mm x 100 mm) (W x D x H).</w:t>
      </w:r>
    </w:p>
    <w:p w14:paraId="6F687AA2" w14:textId="77777777" w:rsidR="00505ADD" w:rsidRPr="00D05492" w:rsidRDefault="00505ADD" w:rsidP="00A61226">
      <w:pPr>
        <w:pStyle w:val="af0"/>
        <w:widowControl w:val="0"/>
        <w:pBdr>
          <w:top w:val="single" w:sz="4" w:space="1" w:color="auto"/>
          <w:bottom w:val="single" w:sz="4" w:space="1" w:color="auto"/>
        </w:pBdr>
        <w:spacing w:beforeLines="20" w:before="48" w:afterLines="20" w:after="48" w:line="240" w:lineRule="auto"/>
        <w:ind w:left="284"/>
        <w:rPr>
          <w:rFonts w:eastAsia="宋体"/>
          <w:b/>
          <w:lang w:val="fr-FR"/>
        </w:rPr>
      </w:pPr>
      <w:r w:rsidRPr="00D05492">
        <w:rPr>
          <w:rFonts w:eastAsia="宋体"/>
          <w:noProof/>
        </w:rPr>
        <w:drawing>
          <wp:anchor distT="0" distB="0" distL="114300" distR="114300" simplePos="0" relativeHeight="252833792" behindDoc="0" locked="0" layoutInCell="1" allowOverlap="1" wp14:anchorId="703DE6C6" wp14:editId="11CB1FD6">
            <wp:simplePos x="0" y="0"/>
            <wp:positionH relativeFrom="margin">
              <wp:align>left</wp:align>
            </wp:positionH>
            <wp:positionV relativeFrom="paragraph">
              <wp:posOffset>21946</wp:posOffset>
            </wp:positionV>
            <wp:extent cx="145415" cy="145415"/>
            <wp:effectExtent l="0" t="0" r="6985" b="6985"/>
            <wp:wrapNone/>
            <wp:docPr id="15315" name="图片 1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D05492">
        <w:rPr>
          <w:rFonts w:eastAsia="宋体"/>
          <w:b/>
          <w:lang w:val="fr-FR"/>
        </w:rPr>
        <w:t>NOTE</w:t>
      </w:r>
    </w:p>
    <w:p w14:paraId="163596E2" w14:textId="2922F9DD" w:rsidR="00505ADD" w:rsidRPr="00D05492" w:rsidRDefault="00C26DAD" w:rsidP="00A61226">
      <w:pPr>
        <w:pStyle w:val="af0"/>
        <w:widowControl w:val="0"/>
        <w:pBdr>
          <w:top w:val="single" w:sz="4" w:space="1" w:color="auto"/>
          <w:bottom w:val="single" w:sz="4" w:space="1" w:color="auto"/>
        </w:pBdr>
        <w:spacing w:beforeLines="20" w:before="48" w:afterLines="20" w:after="48" w:line="240" w:lineRule="auto"/>
        <w:ind w:left="284"/>
        <w:rPr>
          <w:rFonts w:eastAsia="宋体"/>
          <w:b/>
          <w:lang w:val="fr-FR"/>
        </w:rPr>
      </w:pPr>
      <w:r w:rsidRPr="00D05492">
        <w:rPr>
          <w:rFonts w:eastAsia="宋体"/>
          <w:lang w:val="fr-FR"/>
        </w:rPr>
        <w:t>Il est recommandé que la fondation soit au même niveau que la surface du sol.</w:t>
      </w:r>
    </w:p>
    <w:p w14:paraId="6D30CD92" w14:textId="436DE3FC" w:rsidR="00E409D7" w:rsidRPr="00D05492" w:rsidRDefault="00375279" w:rsidP="00375279">
      <w:pPr>
        <w:pStyle w:val="BodytextUserManual"/>
        <w:spacing w:before="120" w:after="120" w:line="240" w:lineRule="auto"/>
        <w:jc w:val="center"/>
        <w:rPr>
          <w:b/>
          <w:lang w:val="fr-FR"/>
        </w:rPr>
      </w:pPr>
      <w:r w:rsidRPr="00D05492">
        <w:rPr>
          <w:noProof/>
        </w:rPr>
        <mc:AlternateContent>
          <mc:Choice Requires="wps">
            <w:drawing>
              <wp:anchor distT="0" distB="0" distL="114300" distR="114300" simplePos="0" relativeHeight="252863488" behindDoc="0" locked="0" layoutInCell="1" allowOverlap="1" wp14:anchorId="085BEDDD" wp14:editId="5D7C6344">
                <wp:simplePos x="0" y="0"/>
                <wp:positionH relativeFrom="column">
                  <wp:posOffset>1173480</wp:posOffset>
                </wp:positionH>
                <wp:positionV relativeFrom="paragraph">
                  <wp:posOffset>1736725</wp:posOffset>
                </wp:positionV>
                <wp:extent cx="666750" cy="333375"/>
                <wp:effectExtent l="0" t="0" r="0" b="9525"/>
                <wp:wrapNone/>
                <wp:docPr id="50" name="文本框 50"/>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3EE33" w14:textId="0AED0F3A" w:rsidR="00375279" w:rsidRPr="00375279" w:rsidRDefault="00375279" w:rsidP="00375279">
                            <w:pPr>
                              <w:ind w:left="0"/>
                            </w:pPr>
                            <w:r w:rsidRPr="00375279">
                              <w:rPr>
                                <w:lang w:val="fr-FR"/>
                              </w:rPr>
                              <w:t>Avant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BEDDD" id="文本框 50" o:spid="_x0000_s1028" type="#_x0000_t202" style="position:absolute;left:0;text-align:left;margin-left:92.4pt;margin-top:136.75pt;width:52.5pt;height:26.25pt;z-index:25286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" fillcolor="white [3201]" stroked="f" strokeweight=".5pt">
                <v:textbox>
                  <w:txbxContent>
                    <w:p w14:paraId="4A63EE33" w14:textId="0AED0F3A" w:rsidR="00375279" w:rsidRPr="00375279" w:rsidRDefault="00375279" w:rsidP="00375279">
                      <w:pPr>
                        <w:ind w:left="0"/>
                      </w:pPr>
                      <w:r w:rsidRPr="00375279">
                        <w:rPr>
                          <w:lang w:val="fr-FR"/>
                        </w:rPr>
                        <w:t>Avant</w:t>
                      </w:r>
                    </w:p>
                  </w:txbxContent>
                </v:textbox>
              </v:shape>
            </w:pict>
          </mc:Fallback>
        </mc:AlternateContent>
      </w:r>
      <w:r w:rsidRPr="00D05492">
        <w:rPr>
          <w:noProof/>
        </w:rPr>
        <mc:AlternateContent>
          <mc:Choice Requires="wps">
            <w:drawing>
              <wp:anchor distT="0" distB="0" distL="114300" distR="114300" simplePos="0" relativeHeight="252861440" behindDoc="0" locked="0" layoutInCell="1" allowOverlap="1" wp14:anchorId="0FCD9A7B" wp14:editId="1B0EE3B1">
                <wp:simplePos x="0" y="0"/>
                <wp:positionH relativeFrom="column">
                  <wp:posOffset>1163955</wp:posOffset>
                </wp:positionH>
                <wp:positionV relativeFrom="paragraph">
                  <wp:posOffset>22225</wp:posOffset>
                </wp:positionV>
                <wp:extent cx="666750" cy="333375"/>
                <wp:effectExtent l="0" t="0" r="0" b="9525"/>
                <wp:wrapNone/>
                <wp:docPr id="38" name="文本框 38"/>
                <wp:cNvGraphicFramePr/>
                <a:graphic xmlns:a="http://schemas.openxmlformats.org/drawingml/2006/main">
                  <a:graphicData uri="http://schemas.microsoft.com/office/word/2010/wordprocessingShape">
                    <wps:wsp>
                      <wps:cNvSpPr txBox="1"/>
                      <wps:spPr>
                        <a:xfrm>
                          <a:off x="0" y="0"/>
                          <a:ext cx="666750" cy="333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21CE2AB0" w14:textId="77777777" w:rsidR="00375279" w:rsidRPr="000C707B" w:rsidRDefault="00375279" w:rsidP="00375279">
                            <w:pPr>
                              <w:ind w:left="0"/>
                            </w:pPr>
                            <w:r w:rsidRPr="000C707B">
                              <w:rPr>
                                <w:lang w:val="fr-FR"/>
                              </w:rPr>
                              <w:t>Arrière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CD9A7B" id="文本框 38" o:spid="_x0000_s1029" type="#_x0000_t202" style="position:absolute;left:0;text-align:left;margin-left:91.65pt;margin-top:1.75pt;width:52.5pt;height:26.25pt;z-index:25286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" fillcolor="white [3201]" stroked="f" strokeweight=".5pt">
                <v:textbox>
                  <w:txbxContent>
                    <w:p w14:paraId="21CE2AB0" w14:textId="77777777" w:rsidR="00375279" w:rsidRPr="000C707B" w:rsidRDefault="00375279" w:rsidP="00375279">
                      <w:pPr>
                        <w:ind w:left="0"/>
                      </w:pPr>
                      <w:r w:rsidRPr="000C707B">
                        <w:rPr>
                          <w:lang w:val="fr-FR"/>
                        </w:rPr>
                        <w:t>Arrière</w:t>
                      </w:r>
                    </w:p>
                  </w:txbxContent>
                </v:textbox>
              </v:shape>
            </w:pict>
          </mc:Fallback>
        </mc:AlternateContent>
      </w:r>
      <w:r w:rsidR="00505ADD" w:rsidRPr="00D05492">
        <w:rPr>
          <w:noProof/>
        </w:rPr>
        <w:drawing>
          <wp:inline distT="0" distB="0" distL="0" distR="0" wp14:anchorId="3891096B" wp14:editId="2F231BF3">
            <wp:extent cx="3079975" cy="2863381"/>
            <wp:effectExtent l="0" t="0" r="6350" b="0"/>
            <wp:docPr id="15316" name="图片 1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底座尺寸.png"/>
                    <pic:cNvPicPr/>
                  </pic:nvPicPr>
                  <pic:blipFill>
                    <a:blip r:embed="rId31">
                      <a:extLst>
                        <a:ext uri="{28A0092B-C50C-407E-A947-70E740481C1C}">
                          <a14:useLocalDpi xmlns:a14="http://schemas.microsoft.com/office/drawing/2010/main" val="0"/>
                        </a:ext>
                      </a:extLst>
                    </a:blip>
                    <a:stretch>
                      <a:fillRect/>
                    </a:stretch>
                  </pic:blipFill>
                  <pic:spPr>
                    <a:xfrm>
                      <a:off x="0" y="0"/>
                      <a:ext cx="3079975" cy="2863381"/>
                    </a:xfrm>
                    <a:prstGeom prst="rect">
                      <a:avLst/>
                    </a:prstGeom>
                  </pic:spPr>
                </pic:pic>
              </a:graphicData>
            </a:graphic>
          </wp:inline>
        </w:drawing>
      </w:r>
      <w:r w:rsidR="00505ADD" w:rsidRPr="00D05492">
        <w:rPr>
          <w:b/>
          <w:lang w:val="fr-FR"/>
        </w:rPr>
        <w:t>Unit</w:t>
      </w:r>
      <w:r w:rsidR="00C26DAD" w:rsidRPr="00D05492">
        <w:rPr>
          <w:b/>
          <w:lang w:val="fr-FR"/>
        </w:rPr>
        <w:t xml:space="preserve">é </w:t>
      </w:r>
      <w:r w:rsidR="00505ADD" w:rsidRPr="00D05492">
        <w:rPr>
          <w:b/>
          <w:lang w:val="fr-FR"/>
        </w:rPr>
        <w:t>: mm</w:t>
      </w:r>
    </w:p>
    <w:p w14:paraId="0A2103C9" w14:textId="5166CFC7" w:rsidR="00F00AA2" w:rsidRPr="00D05492" w:rsidRDefault="00505ADD" w:rsidP="00A61226">
      <w:pPr>
        <w:spacing w:beforeLines="50" w:afterLines="50" w:line="240" w:lineRule="auto"/>
        <w:rPr>
          <w:rFonts w:eastAsia="宋体"/>
          <w:lang w:val="fr-FR"/>
        </w:rPr>
      </w:pPr>
      <w:r w:rsidRPr="00D05492">
        <w:rPr>
          <w:rFonts w:eastAsia="宋体"/>
          <w:b/>
          <w:lang w:val="fr-FR"/>
        </w:rPr>
        <w:br w:type="page"/>
      </w:r>
    </w:p>
    <w:p w14:paraId="09D61E84" w14:textId="0B8FB549" w:rsidR="00AB58E4" w:rsidRPr="00D05492" w:rsidRDefault="00C26DAD" w:rsidP="00A61226">
      <w:pPr>
        <w:pStyle w:val="3"/>
        <w:spacing w:before="240" w:afterLines="50" w:line="240" w:lineRule="auto"/>
        <w:rPr>
          <w:rFonts w:eastAsia="宋体"/>
          <w:lang w:val="fr-FR"/>
        </w:rPr>
      </w:pPr>
      <w:bookmarkStart w:id="201" w:name="_Toc134462265"/>
      <w:r w:rsidRPr="00D05492">
        <w:rPr>
          <w:rFonts w:eastAsia="宋体"/>
          <w:lang w:val="fr-FR"/>
        </w:rPr>
        <w:lastRenderedPageBreak/>
        <w:t>Vérification de l'emballage</w:t>
      </w:r>
      <w:bookmarkEnd w:id="201"/>
    </w:p>
    <w:p w14:paraId="3F1C34D9" w14:textId="3CDF01D5" w:rsidR="00861A0F" w:rsidRPr="00D05492" w:rsidRDefault="00C26DAD" w:rsidP="00A61226">
      <w:pPr>
        <w:widowControl w:val="0"/>
        <w:spacing w:beforeLines="50" w:afterLines="50" w:line="240" w:lineRule="auto"/>
        <w:jc w:val="left"/>
        <w:rPr>
          <w:rFonts w:eastAsia="宋体"/>
          <w:lang w:val="fr-FR"/>
        </w:rPr>
      </w:pPr>
      <w:r w:rsidRPr="00D05492">
        <w:rPr>
          <w:rFonts w:eastAsia="宋体"/>
          <w:lang w:val="fr-FR"/>
        </w:rPr>
        <w:t>Assurez-vous que les éléments suivants se trouvent dans l'emballage.</w:t>
      </w:r>
    </w:p>
    <w:tbl>
      <w:tblPr>
        <w:tblStyle w:val="af4"/>
        <w:tblW w:w="0" w:type="auto"/>
        <w:tblInd w:w="284" w:type="dxa"/>
        <w:tblLook w:val="04A0" w:firstRow="1" w:lastRow="0" w:firstColumn="1" w:lastColumn="0" w:noHBand="0" w:noVBand="1"/>
      </w:tblPr>
      <w:tblGrid>
        <w:gridCol w:w="1779"/>
        <w:gridCol w:w="1718"/>
        <w:gridCol w:w="1749"/>
        <w:gridCol w:w="1718"/>
      </w:tblGrid>
      <w:tr w:rsidR="00336A3C" w:rsidRPr="00D05492" w14:paraId="3EDFB596" w14:textId="77777777" w:rsidTr="00BD1924">
        <w:tc>
          <w:tcPr>
            <w:tcW w:w="1779" w:type="dxa"/>
            <w:vAlign w:val="center"/>
          </w:tcPr>
          <w:p w14:paraId="48A28793" w14:textId="69EF976D" w:rsidR="00336A3C" w:rsidRPr="00D05492" w:rsidRDefault="00C26DAD" w:rsidP="00A61226">
            <w:pPr>
              <w:pStyle w:val="BodytextUserManual"/>
              <w:spacing w:beforeLines="0" w:before="0" w:afterLines="0" w:after="0"/>
              <w:ind w:left="0"/>
              <w:rPr>
                <w:b/>
                <w:lang w:val="fr-FR"/>
              </w:rPr>
            </w:pPr>
            <w:r w:rsidRPr="00D05492">
              <w:rPr>
                <w:b/>
                <w:lang w:val="fr-FR"/>
              </w:rPr>
              <w:t>Unité principale</w:t>
            </w:r>
          </w:p>
        </w:tc>
        <w:tc>
          <w:tcPr>
            <w:tcW w:w="1718" w:type="dxa"/>
            <w:vAlign w:val="center"/>
          </w:tcPr>
          <w:p w14:paraId="1E37DCE2" w14:textId="77777777" w:rsidR="00336A3C" w:rsidRPr="00D05492" w:rsidRDefault="00336A3C" w:rsidP="00A61226">
            <w:pPr>
              <w:pStyle w:val="BodytextUserManual"/>
              <w:spacing w:before="120" w:afterLines="0" w:after="0"/>
              <w:ind w:left="0"/>
              <w:jc w:val="center"/>
              <w:rPr>
                <w:lang w:val="fr-FR"/>
              </w:rPr>
            </w:pPr>
            <w:r w:rsidRPr="00D05492">
              <w:rPr>
                <w:noProof/>
              </w:rPr>
              <w:drawing>
                <wp:inline distT="0" distB="0" distL="0" distR="0" wp14:anchorId="5CE490C2" wp14:editId="4792545E">
                  <wp:extent cx="688000" cy="1187334"/>
                  <wp:effectExtent l="0" t="0" r="0" b="0"/>
                  <wp:docPr id="15317" name="图片 1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立柱一体式.png"/>
                          <pic:cNvPicPr/>
                        </pic:nvPicPr>
                        <pic:blipFill>
                          <a:blip r:embed="rId52">
                            <a:extLst>
                              <a:ext uri="{28A0092B-C50C-407E-A947-70E740481C1C}">
                                <a14:useLocalDpi xmlns:a14="http://schemas.microsoft.com/office/drawing/2010/main" val="0"/>
                              </a:ext>
                            </a:extLst>
                          </a:blip>
                          <a:stretch>
                            <a:fillRect/>
                          </a:stretch>
                        </pic:blipFill>
                        <pic:spPr>
                          <a:xfrm>
                            <a:off x="0" y="0"/>
                            <a:ext cx="688000" cy="1187334"/>
                          </a:xfrm>
                          <a:prstGeom prst="rect">
                            <a:avLst/>
                          </a:prstGeom>
                        </pic:spPr>
                      </pic:pic>
                    </a:graphicData>
                  </a:graphic>
                </wp:inline>
              </w:drawing>
            </w:r>
          </w:p>
        </w:tc>
        <w:tc>
          <w:tcPr>
            <w:tcW w:w="1749" w:type="dxa"/>
            <w:vAlign w:val="center"/>
          </w:tcPr>
          <w:p w14:paraId="602192B5" w14:textId="485A9783" w:rsidR="00336A3C" w:rsidRPr="00D05492" w:rsidRDefault="00C26DAD" w:rsidP="00A61226">
            <w:pPr>
              <w:pStyle w:val="BodytextUserManual"/>
              <w:spacing w:beforeLines="0" w:before="0" w:afterLines="0" w:after="0"/>
              <w:ind w:left="0"/>
              <w:jc w:val="left"/>
              <w:rPr>
                <w:b/>
                <w:lang w:val="fr-FR"/>
              </w:rPr>
            </w:pPr>
            <w:r w:rsidRPr="00D05492">
              <w:rPr>
                <w:b/>
                <w:lang w:val="fr-FR"/>
              </w:rPr>
              <w:t>Boulon à œil pour levage</w:t>
            </w:r>
            <w:r w:rsidR="00336A3C" w:rsidRPr="00D05492">
              <w:rPr>
                <w:b/>
                <w:lang w:val="fr-FR"/>
              </w:rPr>
              <w:t xml:space="preserve"> (M12)</w:t>
            </w:r>
          </w:p>
          <w:p w14:paraId="030603F9" w14:textId="77777777" w:rsidR="00336A3C" w:rsidRPr="00D05492" w:rsidRDefault="00336A3C" w:rsidP="00A61226">
            <w:pPr>
              <w:pStyle w:val="BodytextUserManual"/>
              <w:spacing w:beforeLines="0" w:before="0" w:afterLines="0" w:after="0"/>
              <w:ind w:left="0"/>
              <w:rPr>
                <w:lang w:val="fr-FR"/>
              </w:rPr>
            </w:pPr>
            <w:r w:rsidRPr="00D05492">
              <w:rPr>
                <w:lang w:val="fr-FR"/>
              </w:rPr>
              <w:t>(4 PCS)</w:t>
            </w:r>
          </w:p>
        </w:tc>
        <w:tc>
          <w:tcPr>
            <w:tcW w:w="1718" w:type="dxa"/>
            <w:vAlign w:val="center"/>
          </w:tcPr>
          <w:p w14:paraId="73FCA8AC" w14:textId="77777777" w:rsidR="00336A3C" w:rsidRPr="00D05492" w:rsidRDefault="00336A3C" w:rsidP="00A61226">
            <w:pPr>
              <w:pStyle w:val="BodytextUserManual"/>
              <w:spacing w:beforeLines="100" w:before="240" w:afterLines="0" w:after="0"/>
              <w:ind w:left="0"/>
              <w:jc w:val="center"/>
              <w:rPr>
                <w:lang w:val="fr-FR"/>
              </w:rPr>
            </w:pPr>
            <w:r w:rsidRPr="00D05492">
              <w:rPr>
                <w:b/>
                <w:noProof/>
              </w:rPr>
              <w:drawing>
                <wp:inline distT="0" distB="0" distL="0" distR="0" wp14:anchorId="53BB7795" wp14:editId="59E77C60">
                  <wp:extent cx="393614" cy="612994"/>
                  <wp:effectExtent l="0" t="0" r="6985" b="0"/>
                  <wp:docPr id="15318" name="图片 1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33">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r>
      <w:tr w:rsidR="00336A3C" w:rsidRPr="00D05492" w14:paraId="5C260048" w14:textId="77777777" w:rsidTr="00BD1924">
        <w:tc>
          <w:tcPr>
            <w:tcW w:w="1779" w:type="dxa"/>
            <w:vAlign w:val="center"/>
          </w:tcPr>
          <w:p w14:paraId="274612EF" w14:textId="386760FD" w:rsidR="00336A3C" w:rsidRPr="00D05492" w:rsidRDefault="00C26DAD" w:rsidP="00A61226">
            <w:pPr>
              <w:pStyle w:val="BodytextUserManual"/>
              <w:spacing w:beforeLines="0" w:before="0" w:afterLines="0" w:after="0"/>
              <w:ind w:left="0"/>
              <w:jc w:val="left"/>
              <w:rPr>
                <w:lang w:val="fr-FR"/>
              </w:rPr>
            </w:pPr>
            <w:r w:rsidRPr="00D05492">
              <w:rPr>
                <w:b/>
                <w:lang w:val="fr-FR"/>
              </w:rPr>
              <w:t xml:space="preserve">Tournevis </w:t>
            </w:r>
            <w:proofErr w:type="spellStart"/>
            <w:r w:rsidRPr="00D05492">
              <w:rPr>
                <w:b/>
                <w:lang w:val="fr-FR"/>
              </w:rPr>
              <w:t>Torx</w:t>
            </w:r>
            <w:proofErr w:type="spellEnd"/>
            <w:r w:rsidR="00336A3C" w:rsidRPr="00D05492">
              <w:rPr>
                <w:b/>
                <w:lang w:val="fr-FR"/>
              </w:rPr>
              <w:t xml:space="preserve"> (T25)</w:t>
            </w:r>
          </w:p>
        </w:tc>
        <w:tc>
          <w:tcPr>
            <w:tcW w:w="1718" w:type="dxa"/>
            <w:vAlign w:val="center"/>
          </w:tcPr>
          <w:p w14:paraId="465133B0" w14:textId="77777777" w:rsidR="00336A3C" w:rsidRPr="00D05492" w:rsidRDefault="00336A3C" w:rsidP="00A61226">
            <w:pPr>
              <w:pStyle w:val="BodytextUserManual"/>
              <w:spacing w:before="120" w:afterLines="0" w:after="0"/>
              <w:ind w:left="0"/>
              <w:jc w:val="center"/>
              <w:rPr>
                <w:lang w:val="fr-FR"/>
              </w:rPr>
            </w:pPr>
            <w:r w:rsidRPr="00D05492">
              <w:rPr>
                <w:b/>
                <w:noProof/>
              </w:rPr>
              <w:drawing>
                <wp:inline distT="0" distB="0" distL="0" distR="0" wp14:anchorId="209B4246" wp14:editId="7F4A3145">
                  <wp:extent cx="623455" cy="490271"/>
                  <wp:effectExtent l="0" t="0" r="5715" b="5080"/>
                  <wp:docPr id="15319" name="图片 1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34">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749" w:type="dxa"/>
            <w:vAlign w:val="center"/>
          </w:tcPr>
          <w:p w14:paraId="3438D11D" w14:textId="08F9A5A1" w:rsidR="00336A3C" w:rsidRPr="00D05492" w:rsidRDefault="00EC34A7" w:rsidP="00A61226">
            <w:pPr>
              <w:pStyle w:val="BodytextUserManual"/>
              <w:spacing w:beforeLines="0" w:before="0" w:afterLines="0" w:after="0"/>
              <w:ind w:left="0"/>
              <w:rPr>
                <w:lang w:val="fr-FR"/>
              </w:rPr>
            </w:pPr>
            <w:r w:rsidRPr="00D05492">
              <w:rPr>
                <w:b/>
                <w:lang w:val="fr-FR"/>
              </w:rPr>
              <w:t>Clé Allen</w:t>
            </w:r>
            <w:r w:rsidR="00336A3C" w:rsidRPr="00D05492">
              <w:rPr>
                <w:b/>
                <w:lang w:val="fr-FR"/>
              </w:rPr>
              <w:t xml:space="preserve"> (6 mm)</w:t>
            </w:r>
          </w:p>
        </w:tc>
        <w:tc>
          <w:tcPr>
            <w:tcW w:w="1718" w:type="dxa"/>
            <w:vAlign w:val="center"/>
          </w:tcPr>
          <w:p w14:paraId="02BB07C7" w14:textId="77777777" w:rsidR="00336A3C" w:rsidRPr="00D05492" w:rsidRDefault="00336A3C" w:rsidP="00A61226">
            <w:pPr>
              <w:pStyle w:val="BodytextUserManual"/>
              <w:spacing w:before="120" w:afterLines="0" w:after="0"/>
              <w:ind w:left="0"/>
              <w:jc w:val="center"/>
              <w:rPr>
                <w:lang w:val="fr-FR"/>
              </w:rPr>
            </w:pPr>
            <w:r w:rsidRPr="00D05492">
              <w:rPr>
                <w:noProof/>
              </w:rPr>
              <w:drawing>
                <wp:inline distT="0" distB="0" distL="0" distR="0" wp14:anchorId="5C512CF6" wp14:editId="3136ADD0">
                  <wp:extent cx="518108" cy="530984"/>
                  <wp:effectExtent l="0" t="0" r="0" b="2540"/>
                  <wp:docPr id="15320" name="图片 1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35">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r w:rsidR="00336A3C" w:rsidRPr="00D05492" w14:paraId="59AB7C4A" w14:textId="77777777" w:rsidTr="00BD1924">
        <w:trPr>
          <w:trHeight w:val="1280"/>
        </w:trPr>
        <w:tc>
          <w:tcPr>
            <w:tcW w:w="1779" w:type="dxa"/>
            <w:vAlign w:val="center"/>
          </w:tcPr>
          <w:p w14:paraId="38E5C3B1" w14:textId="08205758" w:rsidR="00336A3C" w:rsidRPr="00D05492" w:rsidRDefault="00EC34A7" w:rsidP="00A61226">
            <w:pPr>
              <w:pStyle w:val="BodytextUserManual"/>
              <w:spacing w:beforeLines="0" w:before="0" w:afterLines="0" w:after="0"/>
              <w:ind w:left="0"/>
              <w:jc w:val="left"/>
              <w:rPr>
                <w:b/>
                <w:lang w:val="fr-FR"/>
              </w:rPr>
            </w:pPr>
            <w:r w:rsidRPr="00D05492">
              <w:rPr>
                <w:b/>
                <w:lang w:val="fr-FR"/>
              </w:rPr>
              <w:t>Boulon d'expansion</w:t>
            </w:r>
            <w:r w:rsidR="00336A3C" w:rsidRPr="00D05492">
              <w:rPr>
                <w:b/>
                <w:lang w:val="fr-FR"/>
              </w:rPr>
              <w:t xml:space="preserve"> (M12 x 80)</w:t>
            </w:r>
          </w:p>
          <w:p w14:paraId="61913F9B" w14:textId="77777777" w:rsidR="00336A3C" w:rsidRPr="00D05492" w:rsidRDefault="00336A3C" w:rsidP="00A61226">
            <w:pPr>
              <w:pStyle w:val="BodytextUserManual"/>
              <w:spacing w:beforeLines="0" w:before="0" w:afterLines="0" w:after="0"/>
              <w:ind w:left="0"/>
              <w:rPr>
                <w:lang w:val="fr-FR"/>
              </w:rPr>
            </w:pPr>
            <w:r w:rsidRPr="00D05492">
              <w:rPr>
                <w:lang w:val="fr-FR"/>
              </w:rPr>
              <w:t>(4 PCS)</w:t>
            </w:r>
          </w:p>
        </w:tc>
        <w:tc>
          <w:tcPr>
            <w:tcW w:w="1718" w:type="dxa"/>
            <w:vAlign w:val="center"/>
          </w:tcPr>
          <w:p w14:paraId="1C420323" w14:textId="77777777" w:rsidR="00336A3C" w:rsidRPr="00D05492" w:rsidRDefault="00336A3C" w:rsidP="00A61226">
            <w:pPr>
              <w:pStyle w:val="BodytextUserManual"/>
              <w:spacing w:before="120" w:afterLines="0" w:after="0"/>
              <w:ind w:left="0"/>
              <w:jc w:val="center"/>
              <w:rPr>
                <w:lang w:val="fr-FR"/>
              </w:rPr>
            </w:pPr>
            <w:r w:rsidRPr="00D05492">
              <w:rPr>
                <w:noProof/>
              </w:rPr>
              <w:drawing>
                <wp:inline distT="0" distB="0" distL="0" distR="0" wp14:anchorId="19B6D33D" wp14:editId="15D29A5D">
                  <wp:extent cx="407065" cy="582345"/>
                  <wp:effectExtent l="0" t="0" r="0" b="8255"/>
                  <wp:docPr id="15321" name="图片 15321"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 name="图片 15321" descr="形状&#10;&#10;低可信度描述已自动生成"/>
                          <pic:cNvPicPr/>
                        </pic:nvPicPr>
                        <pic:blipFill>
                          <a:blip r:embed="rId39">
                            <a:extLst>
                              <a:ext uri="{28A0092B-C50C-407E-A947-70E740481C1C}">
                                <a14:useLocalDpi xmlns:a14="http://schemas.microsoft.com/office/drawing/2010/main" val="0"/>
                              </a:ext>
                            </a:extLst>
                          </a:blip>
                          <a:stretch>
                            <a:fillRect/>
                          </a:stretch>
                        </pic:blipFill>
                        <pic:spPr>
                          <a:xfrm>
                            <a:off x="0" y="0"/>
                            <a:ext cx="427985" cy="612273"/>
                          </a:xfrm>
                          <a:prstGeom prst="rect">
                            <a:avLst/>
                          </a:prstGeom>
                        </pic:spPr>
                      </pic:pic>
                    </a:graphicData>
                  </a:graphic>
                </wp:inline>
              </w:drawing>
            </w:r>
          </w:p>
        </w:tc>
        <w:tc>
          <w:tcPr>
            <w:tcW w:w="1749" w:type="dxa"/>
            <w:tcBorders>
              <w:bottom w:val="single" w:sz="4" w:space="0" w:color="auto"/>
            </w:tcBorders>
            <w:vAlign w:val="center"/>
          </w:tcPr>
          <w:p w14:paraId="2B7F29C9" w14:textId="1A00BD3E" w:rsidR="00336A3C" w:rsidRPr="00D05492" w:rsidRDefault="00EC34A7" w:rsidP="00A61226">
            <w:pPr>
              <w:pStyle w:val="BodytextUserManual"/>
              <w:spacing w:beforeLines="0" w:before="0" w:afterLines="0" w:after="0"/>
              <w:ind w:left="0"/>
              <w:jc w:val="left"/>
              <w:rPr>
                <w:b/>
                <w:lang w:val="fr-FR"/>
              </w:rPr>
            </w:pPr>
            <w:r w:rsidRPr="00D05492">
              <w:rPr>
                <w:b/>
                <w:lang w:val="fr-FR"/>
              </w:rPr>
              <w:t>Vis</w:t>
            </w:r>
            <w:r w:rsidR="00336A3C" w:rsidRPr="00D05492">
              <w:rPr>
                <w:b/>
                <w:lang w:val="fr-FR"/>
              </w:rPr>
              <w:t xml:space="preserve"> (M5 x 20) (</w:t>
            </w:r>
            <w:r w:rsidRPr="00D05492">
              <w:rPr>
                <w:b/>
                <w:lang w:val="fr-FR"/>
              </w:rPr>
              <w:t>de rechange</w:t>
            </w:r>
            <w:r w:rsidR="00336A3C" w:rsidRPr="00D05492">
              <w:rPr>
                <w:b/>
                <w:lang w:val="fr-FR"/>
              </w:rPr>
              <w:t>)</w:t>
            </w:r>
          </w:p>
          <w:p w14:paraId="4872D637" w14:textId="77777777" w:rsidR="00336A3C" w:rsidRPr="00D05492" w:rsidRDefault="00336A3C" w:rsidP="00A61226">
            <w:pPr>
              <w:pStyle w:val="BodytextUserManual"/>
              <w:spacing w:beforeLines="0" w:before="0" w:afterLines="0" w:after="0"/>
              <w:ind w:left="0"/>
              <w:rPr>
                <w:lang w:val="fr-FR"/>
              </w:rPr>
            </w:pPr>
            <w:r w:rsidRPr="00D05492">
              <w:rPr>
                <w:lang w:val="fr-FR"/>
              </w:rPr>
              <w:t>(4 PCS)</w:t>
            </w:r>
          </w:p>
        </w:tc>
        <w:tc>
          <w:tcPr>
            <w:tcW w:w="1718" w:type="dxa"/>
            <w:tcBorders>
              <w:bottom w:val="single" w:sz="4" w:space="0" w:color="auto"/>
            </w:tcBorders>
            <w:vAlign w:val="center"/>
          </w:tcPr>
          <w:p w14:paraId="68E5F9C2" w14:textId="77777777" w:rsidR="00336A3C" w:rsidRPr="00D05492" w:rsidRDefault="00336A3C" w:rsidP="00A61226">
            <w:pPr>
              <w:pStyle w:val="BodytextUserManual"/>
              <w:spacing w:beforeLines="0" w:before="0" w:afterLines="0" w:after="0"/>
              <w:ind w:left="0"/>
              <w:jc w:val="center"/>
              <w:rPr>
                <w:lang w:val="fr-FR"/>
              </w:rPr>
            </w:pPr>
            <w:r w:rsidRPr="00D05492">
              <w:rPr>
                <w:noProof/>
              </w:rPr>
              <w:drawing>
                <wp:inline distT="0" distB="0" distL="0" distR="0" wp14:anchorId="4B789509" wp14:editId="6BFA5D66">
                  <wp:extent cx="442462" cy="257369"/>
                  <wp:effectExtent l="0" t="0" r="0" b="0"/>
                  <wp:docPr id="15322" name="图片 15322" descr="卡通画&#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 name="图片 15322" descr="卡通画&#10;&#10;描述已自动生成"/>
                          <pic:cNvPicPr/>
                        </pic:nvPicPr>
                        <pic:blipFill>
                          <a:blip r:embed="rId36">
                            <a:extLst>
                              <a:ext uri="{28A0092B-C50C-407E-A947-70E740481C1C}">
                                <a14:useLocalDpi xmlns:a14="http://schemas.microsoft.com/office/drawing/2010/main" val="0"/>
                              </a:ext>
                            </a:extLst>
                          </a:blip>
                          <a:stretch>
                            <a:fillRect/>
                          </a:stretch>
                        </pic:blipFill>
                        <pic:spPr>
                          <a:xfrm>
                            <a:off x="0" y="0"/>
                            <a:ext cx="463577" cy="269651"/>
                          </a:xfrm>
                          <a:prstGeom prst="rect">
                            <a:avLst/>
                          </a:prstGeom>
                        </pic:spPr>
                      </pic:pic>
                    </a:graphicData>
                  </a:graphic>
                </wp:inline>
              </w:drawing>
            </w:r>
          </w:p>
        </w:tc>
      </w:tr>
      <w:tr w:rsidR="00336A3C" w:rsidRPr="00D05492" w14:paraId="42589F50" w14:textId="77777777" w:rsidTr="00BD1924">
        <w:trPr>
          <w:trHeight w:val="1228"/>
        </w:trPr>
        <w:tc>
          <w:tcPr>
            <w:tcW w:w="1779" w:type="dxa"/>
            <w:vAlign w:val="center"/>
          </w:tcPr>
          <w:p w14:paraId="22CC038B" w14:textId="78F99E02" w:rsidR="00336A3C" w:rsidRPr="00D05492" w:rsidRDefault="00EC34A7" w:rsidP="00A61226">
            <w:pPr>
              <w:pStyle w:val="BodytextUserManual"/>
              <w:spacing w:beforeLines="0" w:before="0" w:afterLines="0" w:after="0"/>
              <w:ind w:left="0"/>
              <w:jc w:val="left"/>
              <w:rPr>
                <w:b/>
                <w:lang w:val="fr-FR"/>
              </w:rPr>
            </w:pPr>
            <w:r w:rsidRPr="00D05492">
              <w:rPr>
                <w:b/>
                <w:lang w:val="fr-FR"/>
              </w:rPr>
              <w:t>Gabarit de perçage</w:t>
            </w:r>
          </w:p>
        </w:tc>
        <w:tc>
          <w:tcPr>
            <w:tcW w:w="1718" w:type="dxa"/>
            <w:vAlign w:val="center"/>
          </w:tcPr>
          <w:p w14:paraId="07B0AB1D" w14:textId="77777777" w:rsidR="00336A3C" w:rsidRPr="00D05492" w:rsidRDefault="00336A3C" w:rsidP="00A61226">
            <w:pPr>
              <w:pStyle w:val="BodytextUserManual"/>
              <w:spacing w:beforeLines="100" w:before="240" w:afterLines="0" w:after="0"/>
              <w:ind w:left="0"/>
              <w:jc w:val="center"/>
              <w:rPr>
                <w:noProof/>
                <w:lang w:val="fr-FR"/>
              </w:rPr>
            </w:pPr>
            <w:r w:rsidRPr="00D05492">
              <w:rPr>
                <w:noProof/>
              </w:rPr>
              <w:drawing>
                <wp:inline distT="0" distB="0" distL="0" distR="0" wp14:anchorId="7EDDF7CE" wp14:editId="24788D74">
                  <wp:extent cx="672999" cy="451173"/>
                  <wp:effectExtent l="0" t="0" r="0" b="6350"/>
                  <wp:docPr id="15323" name="图片 1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0kW_打孔模板_画板 1.jpg"/>
                          <pic:cNvPicPr/>
                        </pic:nvPicPr>
                        <pic:blipFill>
                          <a:blip r:embed="rId37">
                            <a:extLst>
                              <a:ext uri="{28A0092B-C50C-407E-A947-70E740481C1C}">
                                <a14:useLocalDpi xmlns:a14="http://schemas.microsoft.com/office/drawing/2010/main" val="0"/>
                              </a:ext>
                            </a:extLst>
                          </a:blip>
                          <a:stretch>
                            <a:fillRect/>
                          </a:stretch>
                        </pic:blipFill>
                        <pic:spPr>
                          <a:xfrm>
                            <a:off x="0" y="0"/>
                            <a:ext cx="682521" cy="457556"/>
                          </a:xfrm>
                          <a:prstGeom prst="rect">
                            <a:avLst/>
                          </a:prstGeom>
                        </pic:spPr>
                      </pic:pic>
                    </a:graphicData>
                  </a:graphic>
                </wp:inline>
              </w:drawing>
            </w:r>
          </w:p>
        </w:tc>
        <w:tc>
          <w:tcPr>
            <w:tcW w:w="1749" w:type="dxa"/>
            <w:tcBorders>
              <w:bottom w:val="nil"/>
              <w:right w:val="nil"/>
            </w:tcBorders>
            <w:vAlign w:val="center"/>
          </w:tcPr>
          <w:p w14:paraId="1FA1332E" w14:textId="77777777" w:rsidR="00336A3C" w:rsidRPr="00D05492" w:rsidRDefault="00336A3C" w:rsidP="00A61226">
            <w:pPr>
              <w:pStyle w:val="BodytextUserManual"/>
              <w:spacing w:beforeLines="0" w:before="0" w:afterLines="0" w:after="0"/>
              <w:ind w:left="0"/>
              <w:jc w:val="left"/>
              <w:rPr>
                <w:b/>
                <w:lang w:val="fr-FR"/>
              </w:rPr>
            </w:pPr>
          </w:p>
        </w:tc>
        <w:tc>
          <w:tcPr>
            <w:tcW w:w="1718" w:type="dxa"/>
            <w:tcBorders>
              <w:left w:val="nil"/>
              <w:bottom w:val="nil"/>
              <w:right w:val="nil"/>
            </w:tcBorders>
            <w:vAlign w:val="center"/>
          </w:tcPr>
          <w:p w14:paraId="063535AB" w14:textId="77777777" w:rsidR="00336A3C" w:rsidRPr="00D05492" w:rsidRDefault="00336A3C" w:rsidP="00A61226">
            <w:pPr>
              <w:pStyle w:val="BodytextUserManual"/>
              <w:spacing w:beforeLines="0" w:before="0" w:afterLines="0" w:after="0"/>
              <w:ind w:left="0"/>
              <w:jc w:val="center"/>
              <w:rPr>
                <w:lang w:val="fr-FR"/>
              </w:rPr>
            </w:pPr>
          </w:p>
        </w:tc>
      </w:tr>
    </w:tbl>
    <w:p w14:paraId="799B98A0" w14:textId="4AB641FC" w:rsidR="001E61AF" w:rsidRPr="00D05492" w:rsidRDefault="00AB58E4" w:rsidP="00A61226">
      <w:pPr>
        <w:spacing w:beforeLines="50" w:afterLines="50" w:line="240" w:lineRule="auto"/>
        <w:rPr>
          <w:rFonts w:eastAsia="宋体"/>
          <w:lang w:val="fr-FR"/>
        </w:rPr>
      </w:pPr>
      <w:r w:rsidRPr="00D05492">
        <w:rPr>
          <w:rFonts w:eastAsia="宋体"/>
          <w:lang w:val="fr-FR"/>
        </w:rPr>
        <w:br w:type="page"/>
      </w:r>
    </w:p>
    <w:p w14:paraId="23F98BCB" w14:textId="774231C1" w:rsidR="00953A43" w:rsidRPr="00D05492" w:rsidRDefault="00EC34A7" w:rsidP="00A61226">
      <w:pPr>
        <w:pStyle w:val="3"/>
        <w:spacing w:before="240" w:afterLines="50" w:line="240" w:lineRule="auto"/>
        <w:rPr>
          <w:rFonts w:eastAsia="宋体"/>
          <w:lang w:val="fr-FR"/>
        </w:rPr>
      </w:pPr>
      <w:bookmarkStart w:id="202" w:name="_Toc134462266"/>
      <w:r w:rsidRPr="00D05492">
        <w:rPr>
          <w:rFonts w:eastAsia="宋体"/>
          <w:lang w:val="fr-FR"/>
        </w:rPr>
        <w:lastRenderedPageBreak/>
        <w:t>Pour commencer</w:t>
      </w:r>
      <w:bookmarkEnd w:id="202"/>
    </w:p>
    <w:p w14:paraId="5FF7BEE1" w14:textId="597312B3" w:rsidR="00DD3071" w:rsidRPr="00D05492" w:rsidRDefault="00EC34A7" w:rsidP="00A61226">
      <w:pPr>
        <w:pStyle w:val="BodytextUserManual"/>
        <w:spacing w:before="120" w:after="120" w:line="240" w:lineRule="auto"/>
        <w:rPr>
          <w:b/>
          <w:lang w:val="fr-FR"/>
        </w:rPr>
      </w:pPr>
      <w:bookmarkStart w:id="203" w:name="_Hlk133499272"/>
      <w:r w:rsidRPr="00D05492">
        <w:rPr>
          <w:b/>
          <w:lang w:val="fr-FR"/>
        </w:rPr>
        <w:t>Étape 1 : Préparation du conduit</w:t>
      </w:r>
    </w:p>
    <w:p w14:paraId="3E62A417" w14:textId="5E76DDDB" w:rsidR="00DD3071" w:rsidRPr="00D05492" w:rsidRDefault="00EC34A7" w:rsidP="00A61226">
      <w:pPr>
        <w:pStyle w:val="BodytextUserManual"/>
        <w:numPr>
          <w:ilvl w:val="0"/>
          <w:numId w:val="70"/>
        </w:numPr>
        <w:spacing w:before="120" w:after="120" w:line="240" w:lineRule="auto"/>
        <w:ind w:left="641" w:hanging="357"/>
        <w:rPr>
          <w:lang w:val="fr-FR"/>
        </w:rPr>
      </w:pPr>
      <w:r w:rsidRPr="00D05492">
        <w:rPr>
          <w:lang w:val="fr-FR"/>
        </w:rPr>
        <w:t xml:space="preserve">Creusez une tranchée et un tunnel de câbles pour accueillir le conduit. Le diamètre extérieur du conduit ne doit pas dépasser 120 </w:t>
      </w:r>
      <w:proofErr w:type="spellStart"/>
      <w:r w:rsidRPr="00D05492">
        <w:rPr>
          <w:lang w:val="fr-FR"/>
        </w:rPr>
        <w:t>mm.</w:t>
      </w:r>
      <w:proofErr w:type="spellEnd"/>
    </w:p>
    <w:p w14:paraId="693DE4D6" w14:textId="0CB5B06A" w:rsidR="00DD3071" w:rsidRPr="00D05492" w:rsidRDefault="00EC34A7" w:rsidP="00A61226">
      <w:pPr>
        <w:pStyle w:val="BodytextUserManual"/>
        <w:numPr>
          <w:ilvl w:val="0"/>
          <w:numId w:val="70"/>
        </w:numPr>
        <w:spacing w:before="120" w:after="120" w:line="240" w:lineRule="auto"/>
        <w:ind w:left="641" w:hanging="357"/>
        <w:rPr>
          <w:lang w:val="fr-FR"/>
        </w:rPr>
      </w:pPr>
      <w:r w:rsidRPr="00D05492">
        <w:rPr>
          <w:lang w:val="fr-FR"/>
        </w:rPr>
        <w:t xml:space="preserve">L'embout du conduit doit être d'au moins 100 </w:t>
      </w:r>
      <w:proofErr w:type="spellStart"/>
      <w:r w:rsidRPr="00D05492">
        <w:rPr>
          <w:lang w:val="fr-FR"/>
        </w:rPr>
        <w:t>mm.</w:t>
      </w:r>
      <w:proofErr w:type="spellEnd"/>
    </w:p>
    <w:p w14:paraId="0680E7D2" w14:textId="0ADE6585" w:rsidR="00DD3071" w:rsidRPr="00D05492" w:rsidRDefault="00EC34A7" w:rsidP="00A61226">
      <w:pPr>
        <w:pStyle w:val="BodytextUserManual"/>
        <w:numPr>
          <w:ilvl w:val="0"/>
          <w:numId w:val="70"/>
        </w:numPr>
        <w:spacing w:before="120" w:after="120" w:line="240" w:lineRule="auto"/>
        <w:ind w:left="641" w:hanging="357"/>
        <w:rPr>
          <w:lang w:val="fr-FR"/>
        </w:rPr>
      </w:pPr>
      <w:r w:rsidRPr="00D05492">
        <w:rPr>
          <w:lang w:val="fr-FR"/>
        </w:rPr>
        <w:t>Tirez le conduit et le câble vers le haut par l'ouverture de sortie, en laissant une longueur flexible de 600 mm pour le reste des activités d'installation.</w:t>
      </w:r>
    </w:p>
    <w:p w14:paraId="1A4A235B" w14:textId="77777777" w:rsidR="00DD3071" w:rsidRPr="00D05492" w:rsidRDefault="00DD3071" w:rsidP="00A61226">
      <w:pPr>
        <w:pStyle w:val="BodytextUserManual"/>
        <w:spacing w:before="120" w:after="120" w:line="240" w:lineRule="auto"/>
        <w:jc w:val="center"/>
        <w:rPr>
          <w:lang w:val="fr-FR"/>
        </w:rPr>
      </w:pPr>
      <w:r w:rsidRPr="00D05492">
        <w:rPr>
          <w:noProof/>
        </w:rPr>
        <w:drawing>
          <wp:inline distT="0" distB="0" distL="0" distR="0" wp14:anchorId="46175B9B" wp14:editId="0922148A">
            <wp:extent cx="2056079" cy="2948719"/>
            <wp:effectExtent l="0" t="0" r="190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基座-导管图-欧标_画板 1.jpg"/>
                    <pic:cNvPicPr/>
                  </pic:nvPicPr>
                  <pic:blipFill>
                    <a:blip r:embed="rId41">
                      <a:extLst>
                        <a:ext uri="{28A0092B-C50C-407E-A947-70E740481C1C}">
                          <a14:useLocalDpi xmlns:a14="http://schemas.microsoft.com/office/drawing/2010/main" val="0"/>
                        </a:ext>
                      </a:extLst>
                    </a:blip>
                    <a:stretch>
                      <a:fillRect/>
                    </a:stretch>
                  </pic:blipFill>
                  <pic:spPr>
                    <a:xfrm>
                      <a:off x="0" y="0"/>
                      <a:ext cx="2064983" cy="2961488"/>
                    </a:xfrm>
                    <a:prstGeom prst="rect">
                      <a:avLst/>
                    </a:prstGeom>
                  </pic:spPr>
                </pic:pic>
              </a:graphicData>
            </a:graphic>
          </wp:inline>
        </w:drawing>
      </w:r>
    </w:p>
    <w:p w14:paraId="293B1926" w14:textId="77777777" w:rsidR="00DD3071" w:rsidRPr="00D05492" w:rsidRDefault="00DD3071" w:rsidP="00A61226">
      <w:pPr>
        <w:spacing w:line="240" w:lineRule="auto"/>
        <w:rPr>
          <w:rFonts w:eastAsia="宋体"/>
          <w:bCs/>
          <w:kern w:val="0"/>
          <w:szCs w:val="20"/>
          <w:lang w:val="fr-FR"/>
        </w:rPr>
      </w:pPr>
      <w:r w:rsidRPr="00D05492">
        <w:rPr>
          <w:rFonts w:eastAsia="宋体"/>
          <w:lang w:val="fr-FR"/>
        </w:rPr>
        <w:br w:type="page"/>
      </w:r>
    </w:p>
    <w:p w14:paraId="59096F7E" w14:textId="3DDAC9CE" w:rsidR="00DD3071" w:rsidRPr="00D05492" w:rsidRDefault="00BB33CB" w:rsidP="00A61226">
      <w:pPr>
        <w:pStyle w:val="BodytextUserManual"/>
        <w:spacing w:before="120" w:after="120" w:line="240" w:lineRule="auto"/>
        <w:rPr>
          <w:b/>
          <w:lang w:val="fr-FR"/>
        </w:rPr>
      </w:pPr>
      <w:r w:rsidRPr="00D05492">
        <w:rPr>
          <w:b/>
          <w:lang w:val="fr-FR"/>
        </w:rPr>
        <w:lastRenderedPageBreak/>
        <w:t>Étape 2 : Perçage des trous</w:t>
      </w:r>
    </w:p>
    <w:p w14:paraId="5A0716B4" w14:textId="307A475D" w:rsidR="00DD3071" w:rsidRPr="00D05492" w:rsidRDefault="00BB33CB" w:rsidP="00A61226">
      <w:pPr>
        <w:pStyle w:val="BodytextUserManual"/>
        <w:numPr>
          <w:ilvl w:val="0"/>
          <w:numId w:val="71"/>
        </w:numPr>
        <w:spacing w:before="120" w:after="120" w:line="240" w:lineRule="auto"/>
        <w:ind w:left="641" w:hanging="357"/>
        <w:rPr>
          <w:lang w:val="fr-FR"/>
        </w:rPr>
      </w:pPr>
      <w:r w:rsidRPr="00D05492">
        <w:rPr>
          <w:lang w:val="fr-FR"/>
        </w:rPr>
        <w:t>Placez le gabarit de perçage sur la surface en béton, en alignant son trou central sur l'ouverture de sortie.</w:t>
      </w:r>
    </w:p>
    <w:p w14:paraId="5CFEE0BD" w14:textId="77777777" w:rsidR="00DD3071" w:rsidRPr="00D05492" w:rsidRDefault="00DD3071" w:rsidP="00A61226">
      <w:pPr>
        <w:pStyle w:val="BodytextUserManual"/>
        <w:pBdr>
          <w:top w:val="single" w:sz="4" w:space="1" w:color="auto"/>
          <w:bottom w:val="single" w:sz="4" w:space="1" w:color="auto"/>
        </w:pBdr>
        <w:spacing w:beforeLines="20" w:before="48" w:afterLines="20" w:after="48" w:line="240" w:lineRule="auto"/>
        <w:ind w:left="641"/>
        <w:rPr>
          <w:b/>
          <w:lang w:val="fr-FR"/>
        </w:rPr>
      </w:pPr>
      <w:r w:rsidRPr="00D05492">
        <w:rPr>
          <w:b/>
          <w:noProof/>
        </w:rPr>
        <w:drawing>
          <wp:anchor distT="0" distB="0" distL="114300" distR="114300" simplePos="0" relativeHeight="252835840" behindDoc="0" locked="0" layoutInCell="1" allowOverlap="1" wp14:anchorId="7B7AB3B1" wp14:editId="2D4C8B08">
            <wp:simplePos x="0" y="0"/>
            <wp:positionH relativeFrom="margin">
              <wp:posOffset>246185</wp:posOffset>
            </wp:positionH>
            <wp:positionV relativeFrom="paragraph">
              <wp:posOffset>20097</wp:posOffset>
            </wp:positionV>
            <wp:extent cx="145415" cy="145415"/>
            <wp:effectExtent l="0" t="0" r="6985" b="6985"/>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D05492">
        <w:rPr>
          <w:b/>
          <w:lang w:val="fr-FR"/>
        </w:rPr>
        <w:t>NOTE</w:t>
      </w:r>
    </w:p>
    <w:p w14:paraId="39009B56" w14:textId="4F871B72" w:rsidR="00DD3071" w:rsidRPr="00D05492" w:rsidRDefault="00BB33CB" w:rsidP="00A61226">
      <w:pPr>
        <w:pStyle w:val="BodytextUserManual"/>
        <w:pBdr>
          <w:top w:val="single" w:sz="4" w:space="1" w:color="auto"/>
          <w:bottom w:val="single" w:sz="4" w:space="1" w:color="auto"/>
        </w:pBdr>
        <w:spacing w:beforeLines="20" w:before="48" w:afterLines="20" w:after="48" w:line="240" w:lineRule="auto"/>
        <w:ind w:left="641"/>
        <w:rPr>
          <w:lang w:val="fr-FR"/>
        </w:rPr>
      </w:pPr>
      <w:r w:rsidRPr="00D05492">
        <w:rPr>
          <w:lang w:val="fr-FR"/>
        </w:rPr>
        <w:t>Le côté "Avant" du gabarit de perçage doit être orienté vers l'avant.</w:t>
      </w:r>
    </w:p>
    <w:p w14:paraId="67540290" w14:textId="0BB51C05" w:rsidR="00DD3071" w:rsidRPr="00D05492" w:rsidRDefault="00BB33CB" w:rsidP="00A61226">
      <w:pPr>
        <w:pStyle w:val="BodytextUserManual"/>
        <w:numPr>
          <w:ilvl w:val="0"/>
          <w:numId w:val="71"/>
        </w:numPr>
        <w:spacing w:before="120" w:after="120" w:line="240" w:lineRule="auto"/>
        <w:ind w:left="641" w:hanging="357"/>
        <w:rPr>
          <w:lang w:val="fr-FR"/>
        </w:rPr>
      </w:pPr>
      <w:r w:rsidRPr="00D05492">
        <w:rPr>
          <w:lang w:val="fr-FR"/>
        </w:rPr>
        <w:t>Marquez quatre trous sur la surface du béton à l'aide d'un marqueur. Retirez le gabarit de perçage.</w:t>
      </w:r>
    </w:p>
    <w:p w14:paraId="1CF343BA" w14:textId="560ACFBC" w:rsidR="00DD3071" w:rsidRPr="00D05492" w:rsidRDefault="00BB33CB" w:rsidP="00A61226">
      <w:pPr>
        <w:pStyle w:val="BodytextUserManual"/>
        <w:numPr>
          <w:ilvl w:val="0"/>
          <w:numId w:val="71"/>
        </w:numPr>
        <w:spacing w:before="120" w:after="120" w:line="240" w:lineRule="auto"/>
        <w:ind w:left="641" w:hanging="357"/>
        <w:rPr>
          <w:lang w:val="fr-FR"/>
        </w:rPr>
      </w:pPr>
      <w:r w:rsidRPr="00D05492">
        <w:rPr>
          <w:lang w:val="fr-FR"/>
        </w:rPr>
        <w:t xml:space="preserve">Percez quatre trous aux points marqués, d'un diamètre de 16 mm et d'une profondeur minimale de 80 </w:t>
      </w:r>
      <w:proofErr w:type="spellStart"/>
      <w:r w:rsidRPr="00D05492">
        <w:rPr>
          <w:lang w:val="fr-FR"/>
        </w:rPr>
        <w:t>mm.</w:t>
      </w:r>
      <w:proofErr w:type="spellEnd"/>
    </w:p>
    <w:p w14:paraId="3B7A0240" w14:textId="3FBA777C" w:rsidR="00DD3071" w:rsidRPr="00D05492" w:rsidRDefault="00BB33CB" w:rsidP="00A61226">
      <w:pPr>
        <w:pStyle w:val="BodytextUserManual"/>
        <w:numPr>
          <w:ilvl w:val="0"/>
          <w:numId w:val="71"/>
        </w:numPr>
        <w:spacing w:before="120" w:after="120" w:line="240" w:lineRule="auto"/>
        <w:ind w:left="641" w:hanging="357"/>
        <w:rPr>
          <w:lang w:val="fr-FR"/>
        </w:rPr>
      </w:pPr>
      <w:r w:rsidRPr="00D05492">
        <w:rPr>
          <w:lang w:val="fr-FR"/>
        </w:rPr>
        <w:t>Nettoyez la poussière.</w:t>
      </w:r>
    </w:p>
    <w:p w14:paraId="52B51642" w14:textId="77777777" w:rsidR="00DD3071" w:rsidRPr="00D05492" w:rsidRDefault="00DD3071" w:rsidP="00A61226">
      <w:pPr>
        <w:pStyle w:val="BodytextUserManual"/>
        <w:spacing w:before="120" w:after="120" w:line="240" w:lineRule="auto"/>
        <w:jc w:val="center"/>
        <w:rPr>
          <w:lang w:val="fr-FR"/>
        </w:rPr>
      </w:pPr>
      <w:r w:rsidRPr="00D05492">
        <w:rPr>
          <w:noProof/>
        </w:rPr>
        <w:drawing>
          <wp:inline distT="0" distB="0" distL="0" distR="0" wp14:anchorId="6C7E83F3" wp14:editId="4C98FD82">
            <wp:extent cx="3776939" cy="21023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地基打孔.png"/>
                    <pic:cNvPicPr/>
                  </pic:nvPicPr>
                  <pic:blipFill>
                    <a:blip r:embed="rId42">
                      <a:extLst>
                        <a:ext uri="{28A0092B-C50C-407E-A947-70E740481C1C}">
                          <a14:useLocalDpi xmlns:a14="http://schemas.microsoft.com/office/drawing/2010/main" val="0"/>
                        </a:ext>
                      </a:extLst>
                    </a:blip>
                    <a:stretch>
                      <a:fillRect/>
                    </a:stretch>
                  </pic:blipFill>
                  <pic:spPr>
                    <a:xfrm>
                      <a:off x="0" y="0"/>
                      <a:ext cx="3776939" cy="2102385"/>
                    </a:xfrm>
                    <a:prstGeom prst="rect">
                      <a:avLst/>
                    </a:prstGeom>
                  </pic:spPr>
                </pic:pic>
              </a:graphicData>
            </a:graphic>
          </wp:inline>
        </w:drawing>
      </w:r>
    </w:p>
    <w:p w14:paraId="0823C6FC" w14:textId="77777777" w:rsidR="00DD3071" w:rsidRPr="00D05492" w:rsidRDefault="00DD3071" w:rsidP="00A61226">
      <w:pPr>
        <w:spacing w:line="240" w:lineRule="auto"/>
        <w:rPr>
          <w:rFonts w:eastAsia="宋体"/>
          <w:bCs/>
          <w:kern w:val="0"/>
          <w:szCs w:val="20"/>
          <w:lang w:val="fr-FR"/>
        </w:rPr>
      </w:pPr>
      <w:r w:rsidRPr="00D05492">
        <w:rPr>
          <w:rFonts w:eastAsia="宋体"/>
          <w:lang w:val="fr-FR"/>
        </w:rPr>
        <w:br w:type="page"/>
      </w:r>
    </w:p>
    <w:p w14:paraId="0076F2AF" w14:textId="797B8CA1" w:rsidR="00DD3071" w:rsidRPr="00D05492" w:rsidRDefault="00BB33CB" w:rsidP="00A61226">
      <w:pPr>
        <w:pStyle w:val="BodytextUserManual"/>
        <w:spacing w:before="120" w:after="120" w:line="240" w:lineRule="auto"/>
        <w:jc w:val="left"/>
        <w:rPr>
          <w:b/>
          <w:lang w:val="fr-FR"/>
        </w:rPr>
      </w:pPr>
      <w:r w:rsidRPr="00D05492">
        <w:rPr>
          <w:b/>
          <w:lang w:val="fr-FR"/>
        </w:rPr>
        <w:lastRenderedPageBreak/>
        <w:t>Étape 3 : Démontage du couvercle frontal</w:t>
      </w:r>
    </w:p>
    <w:p w14:paraId="6E48DCE4" w14:textId="454806B6" w:rsidR="00DD3071" w:rsidRPr="00D05492" w:rsidRDefault="00BB33CB" w:rsidP="00A61226">
      <w:pPr>
        <w:pStyle w:val="BodytextUserManual"/>
        <w:spacing w:before="120" w:after="120" w:line="240" w:lineRule="auto"/>
        <w:rPr>
          <w:lang w:val="fr-FR"/>
        </w:rPr>
      </w:pPr>
      <w:r w:rsidRPr="00D05492">
        <w:rPr>
          <w:lang w:val="fr-FR"/>
        </w:rPr>
        <w:t xml:space="preserve">Desserrez les quatre vis M5 x 12 à l'aide du tournevis </w:t>
      </w:r>
      <w:proofErr w:type="spellStart"/>
      <w:r w:rsidRPr="00D05492">
        <w:rPr>
          <w:lang w:val="fr-FR"/>
        </w:rPr>
        <w:t>Torx</w:t>
      </w:r>
      <w:proofErr w:type="spellEnd"/>
      <w:r w:rsidRPr="00D05492">
        <w:rPr>
          <w:lang w:val="fr-FR"/>
        </w:rPr>
        <w:t xml:space="preserve"> T25 pour retirer le couvercle frontal du piédestal. Mettez-les de côté.</w:t>
      </w:r>
    </w:p>
    <w:p w14:paraId="7C4F154E" w14:textId="77777777" w:rsidR="00DD3071" w:rsidRPr="00D05492" w:rsidRDefault="00DD3071" w:rsidP="00A61226">
      <w:pPr>
        <w:pStyle w:val="BodytextUserManual"/>
        <w:spacing w:beforeLines="100" w:before="240" w:after="120" w:line="240" w:lineRule="auto"/>
        <w:jc w:val="center"/>
        <w:rPr>
          <w:lang w:val="fr-FR"/>
        </w:rPr>
      </w:pPr>
      <w:r w:rsidRPr="00D05492">
        <w:rPr>
          <w:noProof/>
        </w:rPr>
        <w:drawing>
          <wp:inline distT="0" distB="0" distL="0" distR="0" wp14:anchorId="2442445D" wp14:editId="1D4558FD">
            <wp:extent cx="3390900" cy="307415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一体式-立柱拆前门.png"/>
                    <pic:cNvPicPr/>
                  </pic:nvPicPr>
                  <pic:blipFill>
                    <a:blip r:embed="rId53">
                      <a:extLst>
                        <a:ext uri="{28A0092B-C50C-407E-A947-70E740481C1C}">
                          <a14:useLocalDpi xmlns:a14="http://schemas.microsoft.com/office/drawing/2010/main" val="0"/>
                        </a:ext>
                      </a:extLst>
                    </a:blip>
                    <a:stretch>
                      <a:fillRect/>
                    </a:stretch>
                  </pic:blipFill>
                  <pic:spPr>
                    <a:xfrm>
                      <a:off x="0" y="0"/>
                      <a:ext cx="3410285" cy="3091728"/>
                    </a:xfrm>
                    <a:prstGeom prst="rect">
                      <a:avLst/>
                    </a:prstGeom>
                  </pic:spPr>
                </pic:pic>
              </a:graphicData>
            </a:graphic>
          </wp:inline>
        </w:drawing>
      </w:r>
    </w:p>
    <w:p w14:paraId="00F14E19" w14:textId="77777777" w:rsidR="00DD3071" w:rsidRPr="00D05492" w:rsidRDefault="00DD3071" w:rsidP="00A61226">
      <w:pPr>
        <w:spacing w:line="240" w:lineRule="auto"/>
        <w:rPr>
          <w:rFonts w:eastAsia="宋体"/>
          <w:bCs/>
          <w:kern w:val="0"/>
          <w:szCs w:val="20"/>
          <w:lang w:val="fr-FR"/>
        </w:rPr>
      </w:pPr>
      <w:r w:rsidRPr="00D05492">
        <w:rPr>
          <w:rFonts w:eastAsia="宋体"/>
          <w:lang w:val="fr-FR"/>
        </w:rPr>
        <w:br w:type="page"/>
      </w:r>
    </w:p>
    <w:p w14:paraId="73D24D20" w14:textId="5EB0F837" w:rsidR="00DD3071" w:rsidRPr="00D05492" w:rsidRDefault="00BB33CB" w:rsidP="00A61226">
      <w:pPr>
        <w:pStyle w:val="BodytextUserManual"/>
        <w:spacing w:before="120" w:after="120" w:line="240" w:lineRule="auto"/>
        <w:jc w:val="left"/>
        <w:rPr>
          <w:b/>
          <w:lang w:val="fr-FR"/>
        </w:rPr>
      </w:pPr>
      <w:r w:rsidRPr="00D05492">
        <w:rPr>
          <w:b/>
          <w:lang w:val="fr-FR"/>
        </w:rPr>
        <w:lastRenderedPageBreak/>
        <w:t xml:space="preserve">Étape 4 : Installation du </w:t>
      </w:r>
      <w:proofErr w:type="spellStart"/>
      <w:r w:rsidRPr="00D05492">
        <w:rPr>
          <w:b/>
          <w:lang w:val="fr-FR"/>
        </w:rPr>
        <w:t>MaxiCharger</w:t>
      </w:r>
      <w:proofErr w:type="spellEnd"/>
      <w:r w:rsidRPr="00D05492">
        <w:rPr>
          <w:b/>
          <w:lang w:val="fr-FR"/>
        </w:rPr>
        <w:t xml:space="preserve"> monté sur piédestal</w:t>
      </w:r>
    </w:p>
    <w:p w14:paraId="65E5AF52" w14:textId="037D01D2" w:rsidR="00DD3071" w:rsidRPr="00D05492" w:rsidRDefault="00403868" w:rsidP="00A61226">
      <w:pPr>
        <w:pStyle w:val="BodytextUserManual"/>
        <w:numPr>
          <w:ilvl w:val="0"/>
          <w:numId w:val="72"/>
        </w:numPr>
        <w:spacing w:before="120" w:after="120" w:line="240" w:lineRule="auto"/>
        <w:ind w:left="641" w:hanging="357"/>
        <w:rPr>
          <w:lang w:val="fr-FR"/>
        </w:rPr>
      </w:pPr>
      <w:r w:rsidRPr="00D05492">
        <w:rPr>
          <w:lang w:val="fr-FR"/>
        </w:rPr>
        <w:t>Vissez les quatre boulons d'expansion M12 x 80 dans les quatre trous percés. Utilisez une clé à douille de 19 mm pour retirer les boulons filetés (</w:t>
      </w:r>
      <w:r w:rsidRPr="00D05492">
        <w:rPr>
          <w:b/>
          <w:bCs w:val="0"/>
          <w:lang w:val="fr-FR"/>
        </w:rPr>
        <w:t>C</w:t>
      </w:r>
      <w:r w:rsidRPr="00D05492">
        <w:rPr>
          <w:lang w:val="fr-FR"/>
        </w:rPr>
        <w:t>) et les rondelles plates (</w:t>
      </w:r>
      <w:r w:rsidRPr="00D05492">
        <w:rPr>
          <w:b/>
          <w:bCs w:val="0"/>
          <w:lang w:val="fr-FR"/>
        </w:rPr>
        <w:t>B</w:t>
      </w:r>
      <w:r w:rsidRPr="00D05492">
        <w:rPr>
          <w:lang w:val="fr-FR"/>
        </w:rPr>
        <w:t>) lorsque les manchons d'expansion (</w:t>
      </w:r>
      <w:r w:rsidRPr="00D05492">
        <w:rPr>
          <w:b/>
          <w:bCs w:val="0"/>
          <w:lang w:val="fr-FR"/>
        </w:rPr>
        <w:t>A</w:t>
      </w:r>
      <w:r w:rsidRPr="00D05492">
        <w:rPr>
          <w:lang w:val="fr-FR"/>
        </w:rPr>
        <w:t>) sont coincés. Mettez-les de côté.</w:t>
      </w:r>
    </w:p>
    <w:p w14:paraId="3783CFCE" w14:textId="77777777" w:rsidR="00DD3071" w:rsidRPr="00D05492" w:rsidRDefault="00DD3071" w:rsidP="00A61226">
      <w:pPr>
        <w:pStyle w:val="BodytextUserManual"/>
        <w:spacing w:beforeLines="100" w:before="240" w:after="120" w:line="240" w:lineRule="auto"/>
        <w:jc w:val="center"/>
        <w:rPr>
          <w:lang w:val="fr-FR"/>
        </w:rPr>
      </w:pPr>
      <w:r w:rsidRPr="00D05492">
        <w:rPr>
          <w:noProof/>
        </w:rPr>
        <w:drawing>
          <wp:inline distT="0" distB="0" distL="0" distR="0" wp14:anchorId="0873940A" wp14:editId="55030AF7">
            <wp:extent cx="3511550" cy="2027035"/>
            <wp:effectExtent l="0" t="0" r="0" b="0"/>
            <wp:docPr id="1296113850" name="图片 129611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0kW_膨胀螺栓打入地下.jpg"/>
                    <pic:cNvPicPr/>
                  </pic:nvPicPr>
                  <pic:blipFill>
                    <a:blip r:embed="rId43">
                      <a:extLst>
                        <a:ext uri="{28A0092B-C50C-407E-A947-70E740481C1C}">
                          <a14:useLocalDpi xmlns:a14="http://schemas.microsoft.com/office/drawing/2010/main" val="0"/>
                        </a:ext>
                      </a:extLst>
                    </a:blip>
                    <a:stretch>
                      <a:fillRect/>
                    </a:stretch>
                  </pic:blipFill>
                  <pic:spPr>
                    <a:xfrm>
                      <a:off x="0" y="0"/>
                      <a:ext cx="3533481" cy="2039695"/>
                    </a:xfrm>
                    <a:prstGeom prst="rect">
                      <a:avLst/>
                    </a:prstGeom>
                  </pic:spPr>
                </pic:pic>
              </a:graphicData>
            </a:graphic>
          </wp:inline>
        </w:drawing>
      </w:r>
    </w:p>
    <w:p w14:paraId="56C7E4B5" w14:textId="77777777" w:rsidR="00DD3071" w:rsidRPr="00D05492" w:rsidRDefault="00DD3071" w:rsidP="00A61226">
      <w:pPr>
        <w:spacing w:line="240" w:lineRule="auto"/>
        <w:rPr>
          <w:rFonts w:eastAsia="宋体"/>
          <w:bCs/>
          <w:kern w:val="0"/>
          <w:szCs w:val="20"/>
          <w:lang w:val="fr-FR"/>
        </w:rPr>
      </w:pPr>
      <w:r w:rsidRPr="00D05492">
        <w:rPr>
          <w:rFonts w:eastAsia="宋体"/>
          <w:lang w:val="fr-FR"/>
        </w:rPr>
        <w:br w:type="page"/>
      </w:r>
    </w:p>
    <w:p w14:paraId="3949D8E0" w14:textId="09C708BA" w:rsidR="00DD3071" w:rsidRPr="00D05492" w:rsidRDefault="00403868" w:rsidP="00A61226">
      <w:pPr>
        <w:pStyle w:val="BodytextUserManual"/>
        <w:numPr>
          <w:ilvl w:val="0"/>
          <w:numId w:val="72"/>
        </w:numPr>
        <w:spacing w:before="120" w:after="120" w:line="240" w:lineRule="auto"/>
        <w:ind w:left="641" w:hanging="357"/>
        <w:rPr>
          <w:lang w:val="fr-FR"/>
        </w:rPr>
      </w:pPr>
      <w:r w:rsidRPr="00D05492">
        <w:rPr>
          <w:lang w:val="fr-FR"/>
        </w:rPr>
        <w:lastRenderedPageBreak/>
        <w:t xml:space="preserve">Soulevez le </w:t>
      </w:r>
      <w:proofErr w:type="spellStart"/>
      <w:r w:rsidRPr="00D05492">
        <w:rPr>
          <w:lang w:val="fr-FR"/>
        </w:rPr>
        <w:t>MaxiCharger</w:t>
      </w:r>
      <w:proofErr w:type="spellEnd"/>
      <w:r w:rsidRPr="00D05492">
        <w:rPr>
          <w:lang w:val="fr-FR"/>
        </w:rPr>
        <w:t xml:space="preserve"> avec le piédestal sur l'emplacement de montage à l'aide d'un équipement de levage.</w:t>
      </w:r>
    </w:p>
    <w:p w14:paraId="6111DB1F" w14:textId="66AB0F6F" w:rsidR="00DD3071" w:rsidRPr="00D05492" w:rsidRDefault="00403868" w:rsidP="00A61226">
      <w:pPr>
        <w:pStyle w:val="BodytextUserManual"/>
        <w:numPr>
          <w:ilvl w:val="0"/>
          <w:numId w:val="72"/>
        </w:numPr>
        <w:spacing w:before="120" w:after="120" w:line="240" w:lineRule="auto"/>
        <w:ind w:left="641" w:hanging="357"/>
        <w:rPr>
          <w:lang w:val="fr-FR"/>
        </w:rPr>
      </w:pPr>
      <w:r w:rsidRPr="00D05492">
        <w:rPr>
          <w:lang w:val="fr-FR"/>
        </w:rPr>
        <w:t>Remettez en place les rondelles plates et les boulons filetés dans l'ordre et serrez-les à l'aide d'une clé à douille de 19 mm à 45-55 Nm.</w:t>
      </w:r>
    </w:p>
    <w:p w14:paraId="051014A0" w14:textId="7C4B0987" w:rsidR="00DD3071" w:rsidRPr="00D05492" w:rsidRDefault="00403868" w:rsidP="00A61226">
      <w:pPr>
        <w:pStyle w:val="BodytextUserManual"/>
        <w:numPr>
          <w:ilvl w:val="0"/>
          <w:numId w:val="72"/>
        </w:numPr>
        <w:spacing w:before="120" w:after="120" w:line="240" w:lineRule="auto"/>
        <w:ind w:left="641" w:hanging="357"/>
        <w:rPr>
          <w:lang w:val="fr-FR"/>
        </w:rPr>
      </w:pPr>
      <w:r w:rsidRPr="00D05492">
        <w:rPr>
          <w:lang w:val="fr-FR"/>
        </w:rPr>
        <w:t>Retirez les quatre boulons à œil et réinstallez les vis supérieures.</w:t>
      </w:r>
    </w:p>
    <w:p w14:paraId="54F3E1DD" w14:textId="77777777" w:rsidR="00DD3071" w:rsidRPr="00D05492" w:rsidRDefault="00DD3071" w:rsidP="00A61226">
      <w:pPr>
        <w:pStyle w:val="BodytextUserManual"/>
        <w:spacing w:beforeLines="100" w:before="240" w:after="120" w:line="240" w:lineRule="auto"/>
        <w:jc w:val="center"/>
        <w:rPr>
          <w:lang w:val="fr-FR"/>
        </w:rPr>
      </w:pPr>
      <w:r w:rsidRPr="00D05492">
        <w:rPr>
          <w:noProof/>
        </w:rPr>
        <w:drawing>
          <wp:inline distT="0" distB="0" distL="0" distR="0" wp14:anchorId="70C87C92" wp14:editId="565FDAE2">
            <wp:extent cx="3467896" cy="2565400"/>
            <wp:effectExtent l="0" t="0" r="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一体式-吊装.png"/>
                    <pic:cNvPicPr/>
                  </pic:nvPicPr>
                  <pic:blipFill>
                    <a:blip r:embed="rId54">
                      <a:extLst>
                        <a:ext uri="{28A0092B-C50C-407E-A947-70E740481C1C}">
                          <a14:useLocalDpi xmlns:a14="http://schemas.microsoft.com/office/drawing/2010/main" val="0"/>
                        </a:ext>
                      </a:extLst>
                    </a:blip>
                    <a:stretch>
                      <a:fillRect/>
                    </a:stretch>
                  </pic:blipFill>
                  <pic:spPr>
                    <a:xfrm>
                      <a:off x="0" y="0"/>
                      <a:ext cx="3474703" cy="2570436"/>
                    </a:xfrm>
                    <a:prstGeom prst="rect">
                      <a:avLst/>
                    </a:prstGeom>
                  </pic:spPr>
                </pic:pic>
              </a:graphicData>
            </a:graphic>
          </wp:inline>
        </w:drawing>
      </w:r>
    </w:p>
    <w:p w14:paraId="2B2CCDC7" w14:textId="16B58B89" w:rsidR="00DD3071" w:rsidRPr="00D05492" w:rsidRDefault="00403868" w:rsidP="00A61226">
      <w:pPr>
        <w:pStyle w:val="BodytextUserManual"/>
        <w:spacing w:before="120" w:after="120" w:line="240" w:lineRule="auto"/>
        <w:rPr>
          <w:lang w:val="fr-FR"/>
        </w:rPr>
      </w:pPr>
      <w:r w:rsidRPr="00D05492">
        <w:rPr>
          <w:lang w:val="fr-FR"/>
        </w:rPr>
        <w:t>Une fois les étapes d'installation ci-dessus terminées, vous êtes prêt à commencer le câblage de l'alimentation électrique. Consultez la</w:t>
      </w:r>
      <w:r w:rsidRPr="00D05492">
        <w:rPr>
          <w:b/>
          <w:bCs w:val="0"/>
          <w:lang w:val="fr-FR"/>
        </w:rPr>
        <w:t xml:space="preserve"> Section 5.6</w:t>
      </w:r>
      <w:r w:rsidRPr="00D05492">
        <w:rPr>
          <w:lang w:val="fr-FR"/>
        </w:rPr>
        <w:t xml:space="preserve"> pour continuer.</w:t>
      </w:r>
    </w:p>
    <w:p w14:paraId="70DF13BF" w14:textId="77777777" w:rsidR="00DD3071" w:rsidRPr="00D05492" w:rsidRDefault="00DD3071" w:rsidP="00A61226">
      <w:pPr>
        <w:spacing w:line="240" w:lineRule="auto"/>
        <w:rPr>
          <w:rFonts w:eastAsia="宋体"/>
          <w:bCs/>
          <w:kern w:val="0"/>
          <w:szCs w:val="20"/>
          <w:lang w:val="fr-FR"/>
        </w:rPr>
      </w:pPr>
      <w:r w:rsidRPr="00D05492">
        <w:rPr>
          <w:rFonts w:eastAsia="宋体"/>
          <w:lang w:val="fr-FR"/>
        </w:rPr>
        <w:br w:type="page"/>
      </w:r>
      <w:bookmarkEnd w:id="203"/>
    </w:p>
    <w:p w14:paraId="2200D816" w14:textId="6C8F0CEE" w:rsidR="00DD3071" w:rsidRPr="00D05492" w:rsidRDefault="00403868" w:rsidP="00A61226">
      <w:pPr>
        <w:pStyle w:val="3"/>
        <w:spacing w:before="240" w:line="240" w:lineRule="auto"/>
        <w:rPr>
          <w:rFonts w:eastAsia="宋体"/>
          <w:lang w:val="fr-FR"/>
        </w:rPr>
      </w:pPr>
      <w:bookmarkStart w:id="204" w:name="_Toc134462267"/>
      <w:bookmarkStart w:id="205" w:name="_Hlk133499342"/>
      <w:r w:rsidRPr="00D05492">
        <w:rPr>
          <w:rFonts w:eastAsia="宋体"/>
          <w:lang w:val="fr-FR"/>
        </w:rPr>
        <w:lastRenderedPageBreak/>
        <w:t>Terminer l'installation</w:t>
      </w:r>
      <w:bookmarkEnd w:id="204"/>
    </w:p>
    <w:p w14:paraId="156E95F7" w14:textId="414820D0" w:rsidR="00DD3071" w:rsidRPr="00D05492" w:rsidRDefault="00C53119" w:rsidP="00A61226">
      <w:pPr>
        <w:pStyle w:val="a0"/>
        <w:numPr>
          <w:ilvl w:val="0"/>
          <w:numId w:val="73"/>
        </w:numPr>
        <w:rPr>
          <w:rFonts w:eastAsia="宋体" w:cs="Arial"/>
          <w:lang w:val="fr-FR"/>
        </w:rPr>
      </w:pPr>
      <w:r w:rsidRPr="00D05492">
        <w:rPr>
          <w:rFonts w:eastAsia="宋体" w:cs="Arial"/>
          <w:lang w:val="fr-FR"/>
        </w:rPr>
        <w:t>Fermez la porte avant en réinstallant les deux vis hexagonales M8 et en serrant les vis à l'aide de la clé Allen.</w:t>
      </w:r>
    </w:p>
    <w:p w14:paraId="4E7BF3A1" w14:textId="06F3CAEB" w:rsidR="00DD3071" w:rsidRPr="00D05492" w:rsidRDefault="00C53119" w:rsidP="00A61226">
      <w:pPr>
        <w:pStyle w:val="BodytextUserManual"/>
        <w:numPr>
          <w:ilvl w:val="0"/>
          <w:numId w:val="73"/>
        </w:numPr>
        <w:spacing w:before="120" w:after="120" w:line="240" w:lineRule="auto"/>
        <w:rPr>
          <w:lang w:val="fr-FR"/>
        </w:rPr>
      </w:pPr>
      <w:r w:rsidRPr="00D05492">
        <w:rPr>
          <w:lang w:val="fr-FR"/>
        </w:rPr>
        <w:t>Réinstallez le couvercle latéral (</w:t>
      </w:r>
      <w:r w:rsidRPr="00D05492">
        <w:rPr>
          <w:b/>
          <w:bCs w:val="0"/>
          <w:lang w:val="fr-FR"/>
        </w:rPr>
        <w:t>A</w:t>
      </w:r>
      <w:r w:rsidRPr="00D05492">
        <w:rPr>
          <w:lang w:val="fr-FR"/>
        </w:rPr>
        <w:t xml:space="preserve">) en insérant et en serrant les six vis M5 x 20 à 2 Nm à l'aide du tournevis </w:t>
      </w:r>
      <w:proofErr w:type="spellStart"/>
      <w:r w:rsidRPr="00D05492">
        <w:rPr>
          <w:lang w:val="fr-FR"/>
        </w:rPr>
        <w:t>Torx</w:t>
      </w:r>
      <w:proofErr w:type="spellEnd"/>
      <w:r w:rsidRPr="00D05492">
        <w:rPr>
          <w:lang w:val="fr-FR"/>
        </w:rPr>
        <w:t xml:space="preserve"> T25.</w:t>
      </w:r>
    </w:p>
    <w:p w14:paraId="043E4B99" w14:textId="77777777" w:rsidR="00DD3071" w:rsidRPr="00D05492" w:rsidRDefault="00DD3071" w:rsidP="00A61226">
      <w:pPr>
        <w:pStyle w:val="BodytextUserManual"/>
        <w:spacing w:beforeLines="100" w:before="240" w:after="120" w:line="240" w:lineRule="auto"/>
        <w:jc w:val="center"/>
        <w:rPr>
          <w:lang w:val="fr-FR"/>
        </w:rPr>
      </w:pPr>
      <w:r w:rsidRPr="00D05492">
        <w:rPr>
          <w:noProof/>
        </w:rPr>
        <w:drawing>
          <wp:inline distT="0" distB="0" distL="0" distR="0" wp14:anchorId="365CF508" wp14:editId="27310116">
            <wp:extent cx="3302000" cy="2753079"/>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317927" cy="2766359"/>
                    </a:xfrm>
                    <a:prstGeom prst="rect">
                      <a:avLst/>
                    </a:prstGeom>
                  </pic:spPr>
                </pic:pic>
              </a:graphicData>
            </a:graphic>
          </wp:inline>
        </w:drawing>
      </w:r>
    </w:p>
    <w:p w14:paraId="64E6D378" w14:textId="77777777" w:rsidR="00DD3071" w:rsidRPr="00D05492" w:rsidRDefault="00DD3071" w:rsidP="00A61226">
      <w:pPr>
        <w:spacing w:line="240" w:lineRule="auto"/>
        <w:rPr>
          <w:rFonts w:eastAsia="宋体"/>
          <w:bCs/>
          <w:kern w:val="0"/>
          <w:szCs w:val="20"/>
          <w:lang w:val="fr-FR"/>
        </w:rPr>
      </w:pPr>
      <w:r w:rsidRPr="00D05492">
        <w:rPr>
          <w:rFonts w:eastAsia="宋体"/>
          <w:lang w:val="fr-FR"/>
        </w:rPr>
        <w:br w:type="page"/>
      </w:r>
    </w:p>
    <w:p w14:paraId="6403B1D4" w14:textId="28B85E2F" w:rsidR="00DD3071" w:rsidRPr="00D05492" w:rsidRDefault="00C53119" w:rsidP="00A61226">
      <w:pPr>
        <w:pStyle w:val="af0"/>
        <w:widowControl w:val="0"/>
        <w:numPr>
          <w:ilvl w:val="0"/>
          <w:numId w:val="73"/>
        </w:numPr>
        <w:spacing w:line="240" w:lineRule="auto"/>
        <w:rPr>
          <w:rFonts w:eastAsia="宋体"/>
          <w:lang w:val="fr-FR"/>
        </w:rPr>
      </w:pPr>
      <w:r w:rsidRPr="00D05492">
        <w:rPr>
          <w:rFonts w:eastAsia="宋体"/>
          <w:lang w:val="fr-FR"/>
        </w:rPr>
        <w:lastRenderedPageBreak/>
        <w:t>Réinstallez le couvercle frontal du piédestal en vissant les quatre vis M5 x 12 et en les serrant à 2 Nm.</w:t>
      </w:r>
    </w:p>
    <w:p w14:paraId="7CC9EDF3" w14:textId="77777777" w:rsidR="00DD3071" w:rsidRPr="00D05492" w:rsidRDefault="00DD3071" w:rsidP="00A61226">
      <w:pPr>
        <w:pStyle w:val="BodytextUserManual"/>
        <w:spacing w:beforeLines="100" w:before="240" w:after="120" w:line="240" w:lineRule="auto"/>
        <w:ind w:left="703"/>
        <w:jc w:val="center"/>
        <w:rPr>
          <w:lang w:val="fr-FR"/>
        </w:rPr>
      </w:pPr>
      <w:r w:rsidRPr="00D05492">
        <w:rPr>
          <w:noProof/>
        </w:rPr>
        <w:drawing>
          <wp:inline distT="0" distB="0" distL="0" distR="0" wp14:anchorId="1E035FEB" wp14:editId="02837352">
            <wp:extent cx="3187700" cy="2889933"/>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一体式-装回立柱前门.png"/>
                    <pic:cNvPicPr/>
                  </pic:nvPicPr>
                  <pic:blipFill>
                    <a:blip r:embed="rId51">
                      <a:extLst>
                        <a:ext uri="{28A0092B-C50C-407E-A947-70E740481C1C}">
                          <a14:useLocalDpi xmlns:a14="http://schemas.microsoft.com/office/drawing/2010/main" val="0"/>
                        </a:ext>
                      </a:extLst>
                    </a:blip>
                    <a:stretch>
                      <a:fillRect/>
                    </a:stretch>
                  </pic:blipFill>
                  <pic:spPr>
                    <a:xfrm>
                      <a:off x="0" y="0"/>
                      <a:ext cx="3213296" cy="2913138"/>
                    </a:xfrm>
                    <a:prstGeom prst="rect">
                      <a:avLst/>
                    </a:prstGeom>
                  </pic:spPr>
                </pic:pic>
              </a:graphicData>
            </a:graphic>
          </wp:inline>
        </w:drawing>
      </w:r>
    </w:p>
    <w:p w14:paraId="22FF3A84" w14:textId="0C41744D" w:rsidR="00953A43" w:rsidRPr="00D05492" w:rsidRDefault="00DD3071" w:rsidP="00A61226">
      <w:pPr>
        <w:spacing w:beforeLines="50" w:afterLines="50" w:line="240" w:lineRule="auto"/>
        <w:rPr>
          <w:rFonts w:eastAsia="宋体"/>
          <w:snapToGrid w:val="0"/>
          <w:kern w:val="2"/>
          <w:lang w:val="fr-FR"/>
        </w:rPr>
      </w:pPr>
      <w:r w:rsidRPr="00D05492">
        <w:rPr>
          <w:rFonts w:eastAsia="宋体"/>
          <w:lang w:val="fr-FR"/>
        </w:rPr>
        <w:br w:type="page"/>
      </w:r>
      <w:bookmarkEnd w:id="205"/>
    </w:p>
    <w:p w14:paraId="64DCA555" w14:textId="5AE1D704" w:rsidR="00DE7621" w:rsidRPr="00D05492" w:rsidRDefault="00C53119" w:rsidP="00A61226">
      <w:pPr>
        <w:pStyle w:val="2"/>
        <w:spacing w:before="240" w:afterLines="50" w:line="240" w:lineRule="auto"/>
        <w:ind w:left="578" w:hanging="578"/>
        <w:rPr>
          <w:rFonts w:eastAsia="宋体" w:cs="Arial"/>
          <w:lang w:val="fr-FR"/>
        </w:rPr>
      </w:pPr>
      <w:bookmarkStart w:id="206" w:name="_Toc134462268"/>
      <w:r w:rsidRPr="00D05492">
        <w:rPr>
          <w:rFonts w:eastAsia="宋体" w:cs="Arial"/>
          <w:lang w:val="fr-FR"/>
        </w:rPr>
        <w:lastRenderedPageBreak/>
        <w:t xml:space="preserve">Installation du </w:t>
      </w:r>
      <w:proofErr w:type="spellStart"/>
      <w:r w:rsidRPr="00D05492">
        <w:rPr>
          <w:rFonts w:eastAsia="宋体" w:cs="Arial"/>
          <w:lang w:val="fr-FR"/>
        </w:rPr>
        <w:t>MaxiCharger</w:t>
      </w:r>
      <w:proofErr w:type="spellEnd"/>
      <w:r w:rsidRPr="00D05492">
        <w:rPr>
          <w:rFonts w:eastAsia="宋体" w:cs="Arial"/>
          <w:lang w:val="fr-FR"/>
        </w:rPr>
        <w:t xml:space="preserve"> et du chariot</w:t>
      </w:r>
      <w:bookmarkEnd w:id="206"/>
    </w:p>
    <w:p w14:paraId="50C39A35" w14:textId="331D5171" w:rsidR="00F9700C" w:rsidRPr="00D05492" w:rsidRDefault="00C53119" w:rsidP="00A61226">
      <w:pPr>
        <w:pStyle w:val="3"/>
        <w:spacing w:before="240" w:line="240" w:lineRule="auto"/>
        <w:rPr>
          <w:rFonts w:eastAsia="宋体"/>
          <w:lang w:val="fr-FR"/>
        </w:rPr>
      </w:pPr>
      <w:bookmarkStart w:id="207" w:name="_Toc134462269"/>
      <w:r w:rsidRPr="00D05492">
        <w:rPr>
          <w:rFonts w:eastAsia="宋体"/>
          <w:lang w:val="fr-FR"/>
        </w:rPr>
        <w:t>Vérification de l'emballage</w:t>
      </w:r>
      <w:bookmarkEnd w:id="207"/>
    </w:p>
    <w:p w14:paraId="7AFFC57B" w14:textId="3942E6BF" w:rsidR="00F9700C" w:rsidRPr="00D05492" w:rsidRDefault="00C53119" w:rsidP="00A61226">
      <w:pPr>
        <w:spacing w:beforeLines="50" w:afterLines="50" w:line="240" w:lineRule="auto"/>
        <w:ind w:left="284"/>
        <w:rPr>
          <w:rFonts w:eastAsia="宋体"/>
          <w:lang w:val="fr-FR"/>
        </w:rPr>
      </w:pPr>
      <w:bookmarkStart w:id="208" w:name="_Hlk133499421"/>
      <w:r w:rsidRPr="00D05492">
        <w:rPr>
          <w:rFonts w:eastAsia="宋体"/>
          <w:lang w:val="fr-FR"/>
        </w:rPr>
        <w:t>Assurez-vous que les éléments suivants se trouvent dans l'emballage.</w:t>
      </w:r>
    </w:p>
    <w:tbl>
      <w:tblPr>
        <w:tblStyle w:val="af4"/>
        <w:tblW w:w="0" w:type="auto"/>
        <w:tblInd w:w="284" w:type="dxa"/>
        <w:tblLook w:val="04A0" w:firstRow="1" w:lastRow="0" w:firstColumn="1" w:lastColumn="0" w:noHBand="0" w:noVBand="1"/>
      </w:tblPr>
      <w:tblGrid>
        <w:gridCol w:w="1696"/>
        <w:gridCol w:w="1534"/>
        <w:gridCol w:w="1726"/>
        <w:gridCol w:w="2008"/>
      </w:tblGrid>
      <w:tr w:rsidR="00F9700C" w:rsidRPr="00D05492" w14:paraId="52E20BB9" w14:textId="77777777" w:rsidTr="00BD1924">
        <w:trPr>
          <w:trHeight w:val="2469"/>
        </w:trPr>
        <w:tc>
          <w:tcPr>
            <w:tcW w:w="1696" w:type="dxa"/>
          </w:tcPr>
          <w:p w14:paraId="221D6468" w14:textId="77777777" w:rsidR="00F9700C" w:rsidRPr="00D05492" w:rsidRDefault="00F9700C" w:rsidP="00A61226">
            <w:pPr>
              <w:pStyle w:val="BodytextUserManual"/>
              <w:spacing w:before="120" w:after="120"/>
              <w:ind w:left="0"/>
              <w:rPr>
                <w:b/>
                <w:lang w:val="fr-FR"/>
              </w:rPr>
            </w:pPr>
            <w:proofErr w:type="spellStart"/>
            <w:r w:rsidRPr="00D05492">
              <w:rPr>
                <w:b/>
                <w:lang w:val="fr-FR"/>
              </w:rPr>
              <w:t>MaxiCharger</w:t>
            </w:r>
            <w:proofErr w:type="spellEnd"/>
          </w:p>
        </w:tc>
        <w:tc>
          <w:tcPr>
            <w:tcW w:w="1534" w:type="dxa"/>
          </w:tcPr>
          <w:p w14:paraId="5CA1A127" w14:textId="77777777" w:rsidR="00F9700C" w:rsidRPr="00D05492" w:rsidRDefault="00F9700C" w:rsidP="00A61226">
            <w:pPr>
              <w:pStyle w:val="BodytextUserManual"/>
              <w:spacing w:beforeLines="100" w:before="240" w:after="120"/>
              <w:ind w:left="0"/>
              <w:jc w:val="center"/>
              <w:rPr>
                <w:noProof/>
                <w:lang w:val="fr-FR"/>
              </w:rPr>
            </w:pPr>
            <w:r w:rsidRPr="00D05492">
              <w:rPr>
                <w:b/>
                <w:noProof/>
              </w:rPr>
              <w:drawing>
                <wp:inline distT="0" distB="0" distL="0" distR="0" wp14:anchorId="0D7EEE25" wp14:editId="5982B3B8">
                  <wp:extent cx="682831" cy="1291644"/>
                  <wp:effectExtent l="0" t="0" r="3175" b="3810"/>
                  <wp:docPr id="15333" name="图片 1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主机.png"/>
                          <pic:cNvPicPr/>
                        </pic:nvPicPr>
                        <pic:blipFill>
                          <a:blip r:embed="rId32">
                            <a:extLst>
                              <a:ext uri="{28A0092B-C50C-407E-A947-70E740481C1C}">
                                <a14:useLocalDpi xmlns:a14="http://schemas.microsoft.com/office/drawing/2010/main" val="0"/>
                              </a:ext>
                            </a:extLst>
                          </a:blip>
                          <a:stretch>
                            <a:fillRect/>
                          </a:stretch>
                        </pic:blipFill>
                        <pic:spPr>
                          <a:xfrm>
                            <a:off x="0" y="0"/>
                            <a:ext cx="682831" cy="1291644"/>
                          </a:xfrm>
                          <a:prstGeom prst="rect">
                            <a:avLst/>
                          </a:prstGeom>
                        </pic:spPr>
                      </pic:pic>
                    </a:graphicData>
                  </a:graphic>
                </wp:inline>
              </w:drawing>
            </w:r>
          </w:p>
        </w:tc>
        <w:tc>
          <w:tcPr>
            <w:tcW w:w="1726" w:type="dxa"/>
            <w:tcBorders>
              <w:bottom w:val="single" w:sz="4" w:space="0" w:color="auto"/>
            </w:tcBorders>
          </w:tcPr>
          <w:p w14:paraId="4917286F" w14:textId="78186DEE" w:rsidR="00F9700C" w:rsidRPr="00D05492" w:rsidRDefault="00EC34A7" w:rsidP="00A61226">
            <w:pPr>
              <w:spacing w:beforeLines="50" w:before="120" w:afterLines="50" w:after="120"/>
              <w:ind w:left="0"/>
              <w:jc w:val="left"/>
              <w:rPr>
                <w:rFonts w:eastAsia="宋体"/>
                <w:b/>
                <w:lang w:val="fr-FR"/>
              </w:rPr>
            </w:pPr>
            <w:r w:rsidRPr="00D05492">
              <w:rPr>
                <w:rFonts w:eastAsia="宋体"/>
                <w:b/>
                <w:lang w:val="fr-FR"/>
              </w:rPr>
              <w:t xml:space="preserve">Boulon à œil pour levage </w:t>
            </w:r>
            <w:r w:rsidR="00F9700C" w:rsidRPr="00D05492">
              <w:rPr>
                <w:rFonts w:eastAsia="宋体"/>
                <w:b/>
                <w:lang w:val="fr-FR"/>
              </w:rPr>
              <w:t>(M12)</w:t>
            </w:r>
          </w:p>
          <w:p w14:paraId="1876FEC5" w14:textId="77777777" w:rsidR="00F9700C" w:rsidRPr="00D05492" w:rsidRDefault="00F9700C" w:rsidP="00A61226">
            <w:pPr>
              <w:pStyle w:val="BodytextUserManual"/>
              <w:spacing w:before="120" w:after="120"/>
              <w:ind w:left="0"/>
              <w:rPr>
                <w:b/>
                <w:lang w:val="fr-FR"/>
              </w:rPr>
            </w:pPr>
            <w:r w:rsidRPr="00D05492">
              <w:rPr>
                <w:lang w:val="fr-FR"/>
              </w:rPr>
              <w:t>(4 PCS)</w:t>
            </w:r>
          </w:p>
        </w:tc>
        <w:tc>
          <w:tcPr>
            <w:tcW w:w="2008" w:type="dxa"/>
            <w:tcBorders>
              <w:bottom w:val="single" w:sz="4" w:space="0" w:color="auto"/>
            </w:tcBorders>
          </w:tcPr>
          <w:p w14:paraId="28189A3E" w14:textId="77777777" w:rsidR="00F9700C" w:rsidRPr="00D05492" w:rsidRDefault="00F9700C" w:rsidP="00A61226">
            <w:pPr>
              <w:pStyle w:val="BodytextUserManual"/>
              <w:spacing w:beforeLines="350" w:before="840" w:after="120"/>
              <w:ind w:left="0"/>
              <w:jc w:val="center"/>
              <w:rPr>
                <w:lang w:val="fr-FR"/>
              </w:rPr>
            </w:pPr>
            <w:r w:rsidRPr="00D05492">
              <w:rPr>
                <w:b/>
                <w:noProof/>
              </w:rPr>
              <w:drawing>
                <wp:inline distT="0" distB="0" distL="0" distR="0" wp14:anchorId="06356F1E" wp14:editId="4AF47A22">
                  <wp:extent cx="393614" cy="612994"/>
                  <wp:effectExtent l="0" t="0" r="6985" b="0"/>
                  <wp:docPr id="15334" name="图片 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33">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r>
      <w:tr w:rsidR="00F9700C" w:rsidRPr="00D05492" w14:paraId="6AE13164" w14:textId="77777777" w:rsidTr="00BD1924">
        <w:trPr>
          <w:trHeight w:val="1127"/>
        </w:trPr>
        <w:tc>
          <w:tcPr>
            <w:tcW w:w="1696" w:type="dxa"/>
          </w:tcPr>
          <w:p w14:paraId="44E891D2" w14:textId="1FF18642" w:rsidR="00F9700C" w:rsidRPr="00D05492" w:rsidRDefault="00EC34A7" w:rsidP="00A61226">
            <w:pPr>
              <w:pStyle w:val="BodytextUserManual"/>
              <w:spacing w:beforeLines="150" w:before="360" w:after="120"/>
              <w:ind w:left="0"/>
              <w:rPr>
                <w:b/>
                <w:lang w:val="fr-FR"/>
              </w:rPr>
            </w:pPr>
            <w:r w:rsidRPr="00D05492">
              <w:rPr>
                <w:b/>
                <w:lang w:val="fr-FR"/>
              </w:rPr>
              <w:t xml:space="preserve">Tournevis </w:t>
            </w:r>
            <w:proofErr w:type="spellStart"/>
            <w:r w:rsidRPr="00D05492">
              <w:rPr>
                <w:b/>
                <w:lang w:val="fr-FR"/>
              </w:rPr>
              <w:t>Torx</w:t>
            </w:r>
            <w:proofErr w:type="spellEnd"/>
            <w:r w:rsidR="00F9700C" w:rsidRPr="00D05492">
              <w:rPr>
                <w:b/>
                <w:lang w:val="fr-FR"/>
              </w:rPr>
              <w:t xml:space="preserve"> (T25)</w:t>
            </w:r>
          </w:p>
        </w:tc>
        <w:tc>
          <w:tcPr>
            <w:tcW w:w="1534" w:type="dxa"/>
          </w:tcPr>
          <w:p w14:paraId="292F086C" w14:textId="77777777" w:rsidR="00F9700C" w:rsidRPr="00D05492" w:rsidRDefault="00F9700C" w:rsidP="00A61226">
            <w:pPr>
              <w:pStyle w:val="BodytextUserManual"/>
              <w:spacing w:before="120" w:after="120"/>
              <w:ind w:left="0"/>
              <w:jc w:val="center"/>
              <w:rPr>
                <w:b/>
                <w:noProof/>
                <w:lang w:val="fr-FR"/>
              </w:rPr>
            </w:pPr>
            <w:r w:rsidRPr="00D05492">
              <w:rPr>
                <w:b/>
                <w:noProof/>
              </w:rPr>
              <w:drawing>
                <wp:inline distT="0" distB="0" distL="0" distR="0" wp14:anchorId="1FFE58F3" wp14:editId="7BA719A5">
                  <wp:extent cx="623455" cy="490271"/>
                  <wp:effectExtent l="0" t="0" r="5715" b="5080"/>
                  <wp:docPr id="15335" name="图片 1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34">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726" w:type="dxa"/>
            <w:tcBorders>
              <w:bottom w:val="single" w:sz="4" w:space="0" w:color="auto"/>
            </w:tcBorders>
          </w:tcPr>
          <w:p w14:paraId="46D0853A" w14:textId="6848C798" w:rsidR="00F9700C" w:rsidRPr="00D05492" w:rsidRDefault="00EC34A7" w:rsidP="00A61226">
            <w:pPr>
              <w:spacing w:beforeLines="50" w:before="120" w:afterLines="50" w:after="120"/>
              <w:ind w:left="0"/>
              <w:jc w:val="left"/>
              <w:rPr>
                <w:rFonts w:eastAsia="宋体"/>
                <w:b/>
                <w:lang w:val="fr-FR"/>
              </w:rPr>
            </w:pPr>
            <w:r w:rsidRPr="00D05492">
              <w:rPr>
                <w:rFonts w:eastAsia="宋体"/>
                <w:b/>
                <w:lang w:val="fr-FR"/>
              </w:rPr>
              <w:t>Clé Allen</w:t>
            </w:r>
            <w:r w:rsidR="00F9700C" w:rsidRPr="00D05492">
              <w:rPr>
                <w:rFonts w:eastAsia="宋体"/>
                <w:b/>
                <w:lang w:val="fr-FR"/>
              </w:rPr>
              <w:t xml:space="preserve"> (6 mm)</w:t>
            </w:r>
          </w:p>
        </w:tc>
        <w:tc>
          <w:tcPr>
            <w:tcW w:w="2008" w:type="dxa"/>
            <w:tcBorders>
              <w:bottom w:val="single" w:sz="4" w:space="0" w:color="auto"/>
            </w:tcBorders>
          </w:tcPr>
          <w:p w14:paraId="4893D863" w14:textId="77777777" w:rsidR="00F9700C" w:rsidRPr="00D05492" w:rsidRDefault="00F9700C" w:rsidP="00A61226">
            <w:pPr>
              <w:pStyle w:val="BodytextUserManual"/>
              <w:spacing w:before="120" w:after="120"/>
              <w:ind w:left="0"/>
              <w:jc w:val="center"/>
              <w:rPr>
                <w:b/>
                <w:noProof/>
                <w:lang w:val="fr-FR"/>
              </w:rPr>
            </w:pPr>
            <w:r w:rsidRPr="00D05492">
              <w:rPr>
                <w:noProof/>
              </w:rPr>
              <w:drawing>
                <wp:inline distT="0" distB="0" distL="0" distR="0" wp14:anchorId="548FD80F" wp14:editId="2D60A0E0">
                  <wp:extent cx="518108" cy="530984"/>
                  <wp:effectExtent l="0" t="0" r="0" b="2540"/>
                  <wp:docPr id="15336" name="图片 1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35">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r w:rsidR="00F9700C" w:rsidRPr="00D05492" w14:paraId="059A692B" w14:textId="77777777" w:rsidTr="00BD1924">
        <w:tc>
          <w:tcPr>
            <w:tcW w:w="1696" w:type="dxa"/>
          </w:tcPr>
          <w:p w14:paraId="5C30CAF4" w14:textId="75E3537D" w:rsidR="00F9700C" w:rsidRPr="00D05492" w:rsidRDefault="00EC34A7" w:rsidP="00A61226">
            <w:pPr>
              <w:pStyle w:val="BodytextUserManual"/>
              <w:spacing w:beforeLines="100" w:before="240" w:after="120"/>
              <w:ind w:left="0"/>
              <w:jc w:val="left"/>
              <w:rPr>
                <w:b/>
                <w:lang w:val="fr-FR"/>
              </w:rPr>
            </w:pPr>
            <w:r w:rsidRPr="00D05492">
              <w:rPr>
                <w:b/>
                <w:lang w:val="fr-FR"/>
              </w:rPr>
              <w:t xml:space="preserve">Vis </w:t>
            </w:r>
            <w:r w:rsidR="00F9700C" w:rsidRPr="00D05492">
              <w:rPr>
                <w:b/>
                <w:lang w:val="fr-FR"/>
              </w:rPr>
              <w:t>(M5 x 20) (</w:t>
            </w:r>
            <w:r w:rsidRPr="00D05492">
              <w:rPr>
                <w:b/>
                <w:lang w:val="fr-FR"/>
              </w:rPr>
              <w:t>de rechange</w:t>
            </w:r>
            <w:r w:rsidR="00F9700C" w:rsidRPr="00D05492">
              <w:rPr>
                <w:b/>
                <w:lang w:val="fr-FR"/>
              </w:rPr>
              <w:t>)</w:t>
            </w:r>
          </w:p>
          <w:p w14:paraId="56E6D5C5" w14:textId="77777777" w:rsidR="00F9700C" w:rsidRPr="00D05492" w:rsidRDefault="00F9700C" w:rsidP="00A61226">
            <w:pPr>
              <w:pStyle w:val="BodytextUserManual"/>
              <w:spacing w:before="120" w:after="120"/>
              <w:ind w:left="0"/>
              <w:rPr>
                <w:b/>
                <w:lang w:val="fr-FR"/>
              </w:rPr>
            </w:pPr>
            <w:r w:rsidRPr="00D05492">
              <w:rPr>
                <w:lang w:val="fr-FR"/>
              </w:rPr>
              <w:t>(4 PCS)</w:t>
            </w:r>
          </w:p>
        </w:tc>
        <w:tc>
          <w:tcPr>
            <w:tcW w:w="1534" w:type="dxa"/>
          </w:tcPr>
          <w:p w14:paraId="70A3CC51" w14:textId="77777777" w:rsidR="00F9700C" w:rsidRPr="00D05492" w:rsidRDefault="00F9700C" w:rsidP="00A61226">
            <w:pPr>
              <w:pStyle w:val="BodytextUserManual"/>
              <w:spacing w:beforeLines="150" w:before="360" w:after="120"/>
              <w:ind w:left="0"/>
              <w:jc w:val="center"/>
              <w:rPr>
                <w:b/>
                <w:noProof/>
                <w:lang w:val="fr-FR"/>
              </w:rPr>
            </w:pPr>
            <w:r w:rsidRPr="00D05492">
              <w:rPr>
                <w:b/>
                <w:noProof/>
              </w:rPr>
              <w:drawing>
                <wp:inline distT="0" distB="0" distL="0" distR="0" wp14:anchorId="6F087AA7" wp14:editId="33564B3C">
                  <wp:extent cx="470848" cy="273880"/>
                  <wp:effectExtent l="0" t="0" r="5715" b="0"/>
                  <wp:docPr id="15337" name="图片 1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5x20.png"/>
                          <pic:cNvPicPr/>
                        </pic:nvPicPr>
                        <pic:blipFill>
                          <a:blip r:embed="rId36">
                            <a:extLst>
                              <a:ext uri="{28A0092B-C50C-407E-A947-70E740481C1C}">
                                <a14:useLocalDpi xmlns:a14="http://schemas.microsoft.com/office/drawing/2010/main" val="0"/>
                              </a:ext>
                            </a:extLst>
                          </a:blip>
                          <a:stretch>
                            <a:fillRect/>
                          </a:stretch>
                        </pic:blipFill>
                        <pic:spPr>
                          <a:xfrm>
                            <a:off x="0" y="0"/>
                            <a:ext cx="485224" cy="282242"/>
                          </a:xfrm>
                          <a:prstGeom prst="rect">
                            <a:avLst/>
                          </a:prstGeom>
                        </pic:spPr>
                      </pic:pic>
                    </a:graphicData>
                  </a:graphic>
                </wp:inline>
              </w:drawing>
            </w:r>
          </w:p>
        </w:tc>
        <w:tc>
          <w:tcPr>
            <w:tcW w:w="1726" w:type="dxa"/>
            <w:tcBorders>
              <w:bottom w:val="single" w:sz="4" w:space="0" w:color="auto"/>
            </w:tcBorders>
          </w:tcPr>
          <w:p w14:paraId="56E232E4" w14:textId="4DDA2D8B" w:rsidR="00F9700C" w:rsidRPr="00D05492" w:rsidRDefault="00EC34A7" w:rsidP="00A61226">
            <w:pPr>
              <w:pStyle w:val="BodytextUserManual"/>
              <w:spacing w:beforeLines="100" w:before="240" w:after="120"/>
              <w:ind w:left="0"/>
              <w:jc w:val="left"/>
              <w:rPr>
                <w:b/>
                <w:lang w:val="fr-FR"/>
              </w:rPr>
            </w:pPr>
            <w:r w:rsidRPr="00D05492">
              <w:rPr>
                <w:b/>
                <w:lang w:val="fr-FR"/>
              </w:rPr>
              <w:t>Vis</w:t>
            </w:r>
            <w:r w:rsidR="00F9700C" w:rsidRPr="00D05492">
              <w:rPr>
                <w:b/>
                <w:lang w:val="fr-FR"/>
              </w:rPr>
              <w:t xml:space="preserve"> (M12 x 30)</w:t>
            </w:r>
          </w:p>
          <w:p w14:paraId="43B2191E" w14:textId="2D1798B6" w:rsidR="00A66F5C" w:rsidRPr="00D05492" w:rsidRDefault="00A66F5C" w:rsidP="00A66F5C">
            <w:pPr>
              <w:spacing w:beforeLines="50" w:before="120" w:afterLines="50" w:after="120"/>
              <w:ind w:left="0"/>
              <w:jc w:val="left"/>
              <w:rPr>
                <w:rFonts w:eastAsia="宋体"/>
                <w:lang w:val="fr-FR"/>
              </w:rPr>
            </w:pPr>
            <w:r w:rsidRPr="00D05492">
              <w:rPr>
                <w:rFonts w:hint="eastAsia"/>
              </w:rPr>
              <w:t>(</w:t>
            </w:r>
            <w:r w:rsidR="00375279" w:rsidRPr="00D05492">
              <w:t>2 PCS de rechange</w:t>
            </w:r>
            <w:r w:rsidRPr="00D05492">
              <w:t>)</w:t>
            </w:r>
            <w:r w:rsidRPr="00D05492">
              <w:rPr>
                <w:rFonts w:eastAsia="宋体"/>
                <w:lang w:val="fr-FR"/>
              </w:rPr>
              <w:t xml:space="preserve"> </w:t>
            </w:r>
          </w:p>
          <w:p w14:paraId="3EC72B39" w14:textId="227A6C2B" w:rsidR="00F9700C" w:rsidRPr="00D05492" w:rsidRDefault="00F9700C" w:rsidP="00A66F5C">
            <w:pPr>
              <w:spacing w:beforeLines="50" w:before="120" w:afterLines="50" w:after="120"/>
              <w:ind w:left="0"/>
              <w:jc w:val="left"/>
              <w:rPr>
                <w:rFonts w:eastAsia="宋体"/>
                <w:b/>
                <w:lang w:val="fr-FR"/>
              </w:rPr>
            </w:pPr>
            <w:r w:rsidRPr="00D05492">
              <w:rPr>
                <w:rFonts w:eastAsia="宋体"/>
                <w:lang w:val="fr-FR"/>
              </w:rPr>
              <w:t>(</w:t>
            </w:r>
            <w:r w:rsidR="00A66F5C" w:rsidRPr="00D05492">
              <w:rPr>
                <w:rFonts w:eastAsia="宋体"/>
                <w:lang w:val="fr-FR"/>
              </w:rPr>
              <w:t>4</w:t>
            </w:r>
            <w:r w:rsidRPr="00D05492">
              <w:rPr>
                <w:rFonts w:eastAsia="宋体"/>
                <w:lang w:val="fr-FR"/>
              </w:rPr>
              <w:t xml:space="preserve"> PCS)</w:t>
            </w:r>
          </w:p>
        </w:tc>
        <w:tc>
          <w:tcPr>
            <w:tcW w:w="2008" w:type="dxa"/>
            <w:tcBorders>
              <w:bottom w:val="single" w:sz="4" w:space="0" w:color="auto"/>
            </w:tcBorders>
          </w:tcPr>
          <w:p w14:paraId="79D1EDBD" w14:textId="77777777" w:rsidR="00F9700C" w:rsidRPr="00D05492" w:rsidRDefault="00F9700C" w:rsidP="00A61226">
            <w:pPr>
              <w:pStyle w:val="BodytextUserManual"/>
              <w:spacing w:beforeLines="100" w:before="240" w:after="120"/>
              <w:ind w:left="0"/>
              <w:jc w:val="center"/>
              <w:rPr>
                <w:noProof/>
                <w:lang w:val="fr-FR"/>
              </w:rPr>
            </w:pPr>
            <w:r w:rsidRPr="00D05492">
              <w:rPr>
                <w:noProof/>
              </w:rPr>
              <w:drawing>
                <wp:inline distT="0" distB="0" distL="0" distR="0" wp14:anchorId="10910C4D" wp14:editId="27918EBC">
                  <wp:extent cx="355110" cy="470209"/>
                  <wp:effectExtent l="0" t="0" r="6985" b="6350"/>
                  <wp:docPr id="15338" name="图片 1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40kW_M12 x 60.png"/>
                          <pic:cNvPicPr/>
                        </pic:nvPicPr>
                        <pic:blipFill>
                          <a:blip r:embed="rId40">
                            <a:extLst>
                              <a:ext uri="{28A0092B-C50C-407E-A947-70E740481C1C}">
                                <a14:useLocalDpi xmlns:a14="http://schemas.microsoft.com/office/drawing/2010/main" val="0"/>
                              </a:ext>
                            </a:extLst>
                          </a:blip>
                          <a:stretch>
                            <a:fillRect/>
                          </a:stretch>
                        </pic:blipFill>
                        <pic:spPr>
                          <a:xfrm>
                            <a:off x="0" y="0"/>
                            <a:ext cx="382100" cy="505946"/>
                          </a:xfrm>
                          <a:prstGeom prst="rect">
                            <a:avLst/>
                          </a:prstGeom>
                        </pic:spPr>
                      </pic:pic>
                    </a:graphicData>
                  </a:graphic>
                </wp:inline>
              </w:drawing>
            </w:r>
          </w:p>
        </w:tc>
      </w:tr>
      <w:tr w:rsidR="00F9700C" w:rsidRPr="00D05492" w14:paraId="643797BC" w14:textId="77777777" w:rsidTr="00BD1924">
        <w:tc>
          <w:tcPr>
            <w:tcW w:w="1696" w:type="dxa"/>
          </w:tcPr>
          <w:p w14:paraId="51282182" w14:textId="4AC30408" w:rsidR="00F9700C" w:rsidRPr="00D05492" w:rsidRDefault="00EC34A7" w:rsidP="00A61226">
            <w:pPr>
              <w:pStyle w:val="BodytextUserManual"/>
              <w:spacing w:before="120" w:after="120"/>
              <w:ind w:left="0"/>
              <w:rPr>
                <w:b/>
                <w:lang w:val="fr-FR"/>
              </w:rPr>
            </w:pPr>
            <w:r w:rsidRPr="00D05492">
              <w:rPr>
                <w:b/>
                <w:lang w:val="fr-FR"/>
              </w:rPr>
              <w:t>Chariot</w:t>
            </w:r>
          </w:p>
        </w:tc>
        <w:tc>
          <w:tcPr>
            <w:tcW w:w="1534" w:type="dxa"/>
          </w:tcPr>
          <w:p w14:paraId="0B9A500C" w14:textId="77777777" w:rsidR="00F9700C" w:rsidRPr="00D05492" w:rsidRDefault="00F9700C" w:rsidP="00A61226">
            <w:pPr>
              <w:pStyle w:val="BodytextUserManual"/>
              <w:spacing w:before="120" w:after="120"/>
              <w:ind w:left="0"/>
              <w:jc w:val="center"/>
              <w:rPr>
                <w:lang w:val="fr-FR"/>
              </w:rPr>
            </w:pPr>
            <w:r w:rsidRPr="00D05492">
              <w:rPr>
                <w:noProof/>
              </w:rPr>
              <w:drawing>
                <wp:inline distT="0" distB="0" distL="0" distR="0" wp14:anchorId="161D94F2" wp14:editId="07E7C8CE">
                  <wp:extent cx="746809" cy="1150489"/>
                  <wp:effectExtent l="0" t="0" r="0" b="0"/>
                  <wp:docPr id="15339" name="图片 1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小推车.png"/>
                          <pic:cNvPicPr/>
                        </pic:nvPicPr>
                        <pic:blipFill>
                          <a:blip r:embed="rId55">
                            <a:extLst>
                              <a:ext uri="{28A0092B-C50C-407E-A947-70E740481C1C}">
                                <a14:useLocalDpi xmlns:a14="http://schemas.microsoft.com/office/drawing/2010/main" val="0"/>
                              </a:ext>
                            </a:extLst>
                          </a:blip>
                          <a:stretch>
                            <a:fillRect/>
                          </a:stretch>
                        </pic:blipFill>
                        <pic:spPr>
                          <a:xfrm>
                            <a:off x="0" y="0"/>
                            <a:ext cx="746809" cy="1150489"/>
                          </a:xfrm>
                          <a:prstGeom prst="rect">
                            <a:avLst/>
                          </a:prstGeom>
                        </pic:spPr>
                      </pic:pic>
                    </a:graphicData>
                  </a:graphic>
                </wp:inline>
              </w:drawing>
            </w:r>
          </w:p>
        </w:tc>
        <w:tc>
          <w:tcPr>
            <w:tcW w:w="1726" w:type="dxa"/>
            <w:tcBorders>
              <w:bottom w:val="single" w:sz="4" w:space="0" w:color="auto"/>
            </w:tcBorders>
          </w:tcPr>
          <w:p w14:paraId="3744A875" w14:textId="7A9560D1" w:rsidR="00F9700C" w:rsidRPr="00D05492" w:rsidRDefault="00EC34A7" w:rsidP="00A61226">
            <w:pPr>
              <w:pStyle w:val="BodytextUserManual"/>
              <w:spacing w:before="120" w:afterLines="0" w:after="0"/>
              <w:ind w:left="0"/>
              <w:rPr>
                <w:b/>
                <w:lang w:val="fr-FR"/>
              </w:rPr>
            </w:pPr>
            <w:r w:rsidRPr="00D05492">
              <w:rPr>
                <w:b/>
                <w:lang w:val="fr-FR"/>
              </w:rPr>
              <w:t>Fiche industrielle (avec câble)</w:t>
            </w:r>
          </w:p>
        </w:tc>
        <w:tc>
          <w:tcPr>
            <w:tcW w:w="2008" w:type="dxa"/>
            <w:tcBorders>
              <w:bottom w:val="single" w:sz="4" w:space="0" w:color="auto"/>
            </w:tcBorders>
          </w:tcPr>
          <w:p w14:paraId="65435C44" w14:textId="77777777" w:rsidR="00F9700C" w:rsidRPr="00D05492" w:rsidRDefault="00F9700C" w:rsidP="00A61226">
            <w:pPr>
              <w:pStyle w:val="BodytextUserManual"/>
              <w:spacing w:before="120" w:after="120"/>
              <w:ind w:left="0"/>
              <w:jc w:val="center"/>
              <w:rPr>
                <w:lang w:val="fr-FR"/>
              </w:rPr>
            </w:pPr>
            <w:r w:rsidRPr="00D05492">
              <w:rPr>
                <w:noProof/>
              </w:rPr>
              <w:drawing>
                <wp:inline distT="0" distB="0" distL="0" distR="0" wp14:anchorId="620F45D9" wp14:editId="7EF78CD1">
                  <wp:extent cx="882632" cy="445441"/>
                  <wp:effectExtent l="0" t="0" r="0" b="0"/>
                  <wp:docPr id="15340" name="图片 1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工业插头.png"/>
                          <pic:cNvPicPr/>
                        </pic:nvPicPr>
                        <pic:blipFill>
                          <a:blip r:embed="rId56">
                            <a:extLst>
                              <a:ext uri="{28A0092B-C50C-407E-A947-70E740481C1C}">
                                <a14:useLocalDpi xmlns:a14="http://schemas.microsoft.com/office/drawing/2010/main" val="0"/>
                              </a:ext>
                            </a:extLst>
                          </a:blip>
                          <a:stretch>
                            <a:fillRect/>
                          </a:stretch>
                        </pic:blipFill>
                        <pic:spPr>
                          <a:xfrm>
                            <a:off x="0" y="0"/>
                            <a:ext cx="882632" cy="445441"/>
                          </a:xfrm>
                          <a:prstGeom prst="rect">
                            <a:avLst/>
                          </a:prstGeom>
                        </pic:spPr>
                      </pic:pic>
                    </a:graphicData>
                  </a:graphic>
                </wp:inline>
              </w:drawing>
            </w:r>
          </w:p>
        </w:tc>
      </w:tr>
    </w:tbl>
    <w:p w14:paraId="06B473AA" w14:textId="539848E4" w:rsidR="00F27A21" w:rsidRPr="00D05492" w:rsidRDefault="00C53119" w:rsidP="00A61226">
      <w:pPr>
        <w:pStyle w:val="3"/>
        <w:spacing w:before="240" w:line="240" w:lineRule="auto"/>
        <w:rPr>
          <w:rFonts w:eastAsia="宋体"/>
          <w:lang w:val="fr-FR"/>
        </w:rPr>
      </w:pPr>
      <w:bookmarkStart w:id="209" w:name="_Toc134462270"/>
      <w:r w:rsidRPr="00D05492">
        <w:rPr>
          <w:rFonts w:eastAsia="宋体"/>
          <w:lang w:val="fr-FR"/>
        </w:rPr>
        <w:t>Pour commencer</w:t>
      </w:r>
      <w:bookmarkEnd w:id="209"/>
    </w:p>
    <w:p w14:paraId="53C5EE77" w14:textId="02CE289B" w:rsidR="00F27A21" w:rsidRPr="00D05492" w:rsidRDefault="00C53119" w:rsidP="00A61226">
      <w:pPr>
        <w:pStyle w:val="BodytextUserManual"/>
        <w:numPr>
          <w:ilvl w:val="0"/>
          <w:numId w:val="74"/>
        </w:numPr>
        <w:spacing w:before="120" w:after="120" w:line="240" w:lineRule="auto"/>
        <w:ind w:left="641" w:hanging="357"/>
        <w:rPr>
          <w:lang w:val="fr-FR"/>
        </w:rPr>
      </w:pPr>
      <w:r w:rsidRPr="00D05492">
        <w:rPr>
          <w:lang w:val="fr-FR"/>
        </w:rPr>
        <w:t>Dévissez les quatre vis M5 x 12 à l'aide d'un tournevis Phillips pour retirer le couvercle frontal du chariot. Mettez-les de côté.</w:t>
      </w:r>
    </w:p>
    <w:p w14:paraId="6B5A1D6D" w14:textId="77777777" w:rsidR="00F27A21" w:rsidRPr="00D05492" w:rsidRDefault="00F27A21" w:rsidP="00A61226">
      <w:pPr>
        <w:pStyle w:val="BodytextUserManual"/>
        <w:spacing w:beforeLines="100" w:before="240" w:after="120" w:line="240" w:lineRule="auto"/>
        <w:jc w:val="center"/>
        <w:rPr>
          <w:lang w:val="fr-FR"/>
        </w:rPr>
      </w:pPr>
      <w:r w:rsidRPr="00D05492">
        <w:rPr>
          <w:noProof/>
        </w:rPr>
        <w:lastRenderedPageBreak/>
        <w:drawing>
          <wp:inline distT="0" distB="0" distL="0" distR="0" wp14:anchorId="3F59C129" wp14:editId="71541057">
            <wp:extent cx="1467142" cy="2148559"/>
            <wp:effectExtent l="0" t="0" r="0" b="4445"/>
            <wp:docPr id="32" name="图片 3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图示&#10;&#10;描述已自动生成"/>
                    <pic:cNvPicPr/>
                  </pic:nvPicPr>
                  <pic:blipFill>
                    <a:blip r:embed="rId57">
                      <a:extLst>
                        <a:ext uri="{28A0092B-C50C-407E-A947-70E740481C1C}">
                          <a14:useLocalDpi xmlns:a14="http://schemas.microsoft.com/office/drawing/2010/main" val="0"/>
                        </a:ext>
                      </a:extLst>
                    </a:blip>
                    <a:stretch>
                      <a:fillRect/>
                    </a:stretch>
                  </pic:blipFill>
                  <pic:spPr>
                    <a:xfrm>
                      <a:off x="0" y="0"/>
                      <a:ext cx="1478524" cy="2165228"/>
                    </a:xfrm>
                    <a:prstGeom prst="rect">
                      <a:avLst/>
                    </a:prstGeom>
                  </pic:spPr>
                </pic:pic>
              </a:graphicData>
            </a:graphic>
          </wp:inline>
        </w:drawing>
      </w:r>
      <w:r w:rsidRPr="00D05492">
        <w:rPr>
          <w:lang w:val="fr-FR"/>
        </w:rPr>
        <w:t xml:space="preserve"> </w:t>
      </w:r>
      <w:r w:rsidRPr="00D05492">
        <w:rPr>
          <w:noProof/>
        </w:rPr>
        <w:drawing>
          <wp:inline distT="0" distB="0" distL="0" distR="0" wp14:anchorId="4103E0A0" wp14:editId="4CCD4040">
            <wp:extent cx="1724146" cy="2284730"/>
            <wp:effectExtent l="0" t="0" r="9525" b="1270"/>
            <wp:docPr id="21" name="图片 2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图示&#10;&#10;描述已自动生成"/>
                    <pic:cNvPicPr/>
                  </pic:nvPicPr>
                  <pic:blipFill rotWithShape="1">
                    <a:blip r:embed="rId58">
                      <a:extLst>
                        <a:ext uri="{28A0092B-C50C-407E-A947-70E740481C1C}">
                          <a14:useLocalDpi xmlns:a14="http://schemas.microsoft.com/office/drawing/2010/main" val="0"/>
                        </a:ext>
                      </a:extLst>
                    </a:blip>
                    <a:srcRect l="56550"/>
                    <a:stretch/>
                  </pic:blipFill>
                  <pic:spPr bwMode="auto">
                    <a:xfrm>
                      <a:off x="0" y="0"/>
                      <a:ext cx="1726396" cy="2287712"/>
                    </a:xfrm>
                    <a:prstGeom prst="rect">
                      <a:avLst/>
                    </a:prstGeom>
                    <a:ln>
                      <a:noFill/>
                    </a:ln>
                    <a:extLst>
                      <a:ext uri="{53640926-AAD7-44D8-BBD7-CCE9431645EC}">
                        <a14:shadowObscured xmlns:a14="http://schemas.microsoft.com/office/drawing/2010/main"/>
                      </a:ext>
                    </a:extLst>
                  </pic:spPr>
                </pic:pic>
              </a:graphicData>
            </a:graphic>
          </wp:inline>
        </w:drawing>
      </w:r>
    </w:p>
    <w:p w14:paraId="2C87A8A0" w14:textId="04FD9B38" w:rsidR="00556E9C" w:rsidRPr="00D05492" w:rsidRDefault="00C53119" w:rsidP="00A61226">
      <w:pPr>
        <w:pStyle w:val="af0"/>
        <w:numPr>
          <w:ilvl w:val="0"/>
          <w:numId w:val="74"/>
        </w:numPr>
        <w:spacing w:beforeLines="50" w:afterLines="50" w:line="240" w:lineRule="auto"/>
        <w:rPr>
          <w:rFonts w:eastAsia="宋体"/>
          <w:bCs/>
          <w:kern w:val="0"/>
          <w:szCs w:val="20"/>
          <w:lang w:val="fr-FR"/>
        </w:rPr>
      </w:pPr>
      <w:r w:rsidRPr="00D05492">
        <w:rPr>
          <w:rFonts w:eastAsia="宋体"/>
          <w:lang w:val="fr-FR"/>
        </w:rPr>
        <w:t xml:space="preserve">Soulevez le </w:t>
      </w:r>
      <w:proofErr w:type="spellStart"/>
      <w:r w:rsidRPr="00D05492">
        <w:rPr>
          <w:rFonts w:eastAsia="宋体"/>
          <w:lang w:val="fr-FR"/>
        </w:rPr>
        <w:t>MaxiCharger</w:t>
      </w:r>
      <w:proofErr w:type="spellEnd"/>
      <w:r w:rsidRPr="00D05492">
        <w:rPr>
          <w:rFonts w:eastAsia="宋体"/>
          <w:lang w:val="fr-FR"/>
        </w:rPr>
        <w:t xml:space="preserve"> sur le chariot. Positionnez la rainure (</w:t>
      </w:r>
      <w:r w:rsidRPr="00D05492">
        <w:rPr>
          <w:rFonts w:eastAsia="宋体"/>
          <w:b/>
          <w:bCs/>
          <w:lang w:val="fr-FR"/>
        </w:rPr>
        <w:t>B</w:t>
      </w:r>
      <w:r w:rsidRPr="00D05492">
        <w:rPr>
          <w:rFonts w:eastAsia="宋体"/>
          <w:lang w:val="fr-FR"/>
        </w:rPr>
        <w:t xml:space="preserve">) à l'arrière du </w:t>
      </w:r>
      <w:proofErr w:type="spellStart"/>
      <w:r w:rsidRPr="00D05492">
        <w:rPr>
          <w:rFonts w:eastAsia="宋体"/>
          <w:lang w:val="fr-FR"/>
        </w:rPr>
        <w:t>MaxiCharger</w:t>
      </w:r>
      <w:proofErr w:type="spellEnd"/>
      <w:r w:rsidRPr="00D05492">
        <w:rPr>
          <w:rFonts w:eastAsia="宋体"/>
          <w:lang w:val="fr-FR"/>
        </w:rPr>
        <w:t xml:space="preserve"> pour qu'elle s'adapte à la protubérance (</w:t>
      </w:r>
      <w:r w:rsidRPr="00D05492">
        <w:rPr>
          <w:rFonts w:eastAsia="宋体"/>
          <w:b/>
          <w:bCs/>
          <w:lang w:val="fr-FR"/>
        </w:rPr>
        <w:t>A</w:t>
      </w:r>
      <w:r w:rsidRPr="00D05492">
        <w:rPr>
          <w:rFonts w:eastAsia="宋体"/>
          <w:lang w:val="fr-FR"/>
        </w:rPr>
        <w:t xml:space="preserve">) du chariot comme indiqué ci-dessous. Assurez-vous que le </w:t>
      </w:r>
      <w:proofErr w:type="spellStart"/>
      <w:r w:rsidRPr="00D05492">
        <w:rPr>
          <w:rFonts w:eastAsia="宋体"/>
          <w:lang w:val="fr-FR"/>
        </w:rPr>
        <w:t>MaxiCharger</w:t>
      </w:r>
      <w:proofErr w:type="spellEnd"/>
      <w:r w:rsidRPr="00D05492">
        <w:rPr>
          <w:rFonts w:eastAsia="宋体"/>
          <w:lang w:val="fr-FR"/>
        </w:rPr>
        <w:t xml:space="preserve"> est bien fixé. Retirez les quatre boulons à œil et réinstallez les vis supérieures.</w:t>
      </w:r>
    </w:p>
    <w:p w14:paraId="6B5CBF0A" w14:textId="77777777" w:rsidR="00556E9C" w:rsidRPr="00D05492" w:rsidRDefault="00556E9C" w:rsidP="00A61226">
      <w:pPr>
        <w:pStyle w:val="BodytextUserManual"/>
        <w:pBdr>
          <w:top w:val="single" w:sz="4" w:space="1" w:color="auto"/>
          <w:bottom w:val="single" w:sz="4" w:space="1" w:color="auto"/>
        </w:pBdr>
        <w:spacing w:beforeLines="20" w:before="48" w:afterLines="20" w:after="48" w:line="240" w:lineRule="auto"/>
        <w:ind w:left="641"/>
        <w:rPr>
          <w:b/>
          <w:lang w:val="fr-FR"/>
        </w:rPr>
      </w:pPr>
      <w:r w:rsidRPr="00D05492">
        <w:rPr>
          <w:b/>
          <w:noProof/>
        </w:rPr>
        <w:drawing>
          <wp:anchor distT="0" distB="0" distL="114300" distR="114300" simplePos="0" relativeHeight="252837888" behindDoc="0" locked="0" layoutInCell="1" allowOverlap="1" wp14:anchorId="20A677C0" wp14:editId="2D4CB55A">
            <wp:simplePos x="0" y="0"/>
            <wp:positionH relativeFrom="margin">
              <wp:posOffset>215518</wp:posOffset>
            </wp:positionH>
            <wp:positionV relativeFrom="paragraph">
              <wp:posOffset>16829</wp:posOffset>
            </wp:positionV>
            <wp:extent cx="143510" cy="143510"/>
            <wp:effectExtent l="0" t="0" r="8890" b="8890"/>
            <wp:wrapNone/>
            <wp:docPr id="461" name="图片 461"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图片 461" descr="形状&#10;&#10;低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05492">
        <w:rPr>
          <w:b/>
          <w:lang w:val="fr-FR"/>
        </w:rPr>
        <w:t>NOTE</w:t>
      </w:r>
    </w:p>
    <w:p w14:paraId="6019D652" w14:textId="2AFE9A66" w:rsidR="00556E9C" w:rsidRPr="00D05492" w:rsidRDefault="00C53119" w:rsidP="00A61226">
      <w:pPr>
        <w:pStyle w:val="BodytextUserManual"/>
        <w:pBdr>
          <w:top w:val="single" w:sz="4" w:space="1" w:color="auto"/>
          <w:bottom w:val="single" w:sz="4" w:space="1" w:color="auto"/>
        </w:pBdr>
        <w:spacing w:beforeLines="20" w:before="48" w:afterLines="20" w:after="48" w:line="240" w:lineRule="auto"/>
        <w:ind w:left="641"/>
        <w:rPr>
          <w:lang w:val="fr-FR"/>
        </w:rPr>
      </w:pPr>
      <w:r w:rsidRPr="00D05492">
        <w:rPr>
          <w:lang w:val="fr-FR"/>
        </w:rPr>
        <w:t xml:space="preserve">Lorsque vous soulevez le </w:t>
      </w:r>
      <w:proofErr w:type="spellStart"/>
      <w:r w:rsidRPr="00D05492">
        <w:rPr>
          <w:lang w:val="fr-FR"/>
        </w:rPr>
        <w:t>MaxiCharger</w:t>
      </w:r>
      <w:proofErr w:type="spellEnd"/>
      <w:r w:rsidRPr="00D05492">
        <w:rPr>
          <w:lang w:val="fr-FR"/>
        </w:rPr>
        <w:t xml:space="preserve"> sur le chariot, appuyez sur les freins à pied des deux roues arrière pour empêcher le chariot de bouger.</w:t>
      </w:r>
    </w:p>
    <w:p w14:paraId="5A3FF303" w14:textId="44146E37" w:rsidR="00556E9C" w:rsidRPr="00D05492" w:rsidRDefault="00C53119" w:rsidP="00A61226">
      <w:pPr>
        <w:pStyle w:val="BodytextUserManual"/>
        <w:numPr>
          <w:ilvl w:val="0"/>
          <w:numId w:val="74"/>
        </w:numPr>
        <w:spacing w:before="120" w:after="120" w:line="240" w:lineRule="auto"/>
        <w:ind w:left="641" w:hanging="357"/>
        <w:rPr>
          <w:lang w:val="fr-FR"/>
        </w:rPr>
      </w:pPr>
      <w:r w:rsidRPr="00D05492">
        <w:rPr>
          <w:lang w:val="fr-FR"/>
        </w:rPr>
        <w:t xml:space="preserve">Insérez et fixez les deux vis M12 x 30 à l'aide d'une clé à douille de 19 mm pour fixer le </w:t>
      </w:r>
      <w:proofErr w:type="spellStart"/>
      <w:r w:rsidRPr="00D05492">
        <w:rPr>
          <w:lang w:val="fr-FR"/>
        </w:rPr>
        <w:t>MaxiCharger</w:t>
      </w:r>
      <w:proofErr w:type="spellEnd"/>
      <w:r w:rsidRPr="00D05492">
        <w:rPr>
          <w:lang w:val="fr-FR"/>
        </w:rPr>
        <w:t>.</w:t>
      </w:r>
    </w:p>
    <w:p w14:paraId="625A9128" w14:textId="77777777" w:rsidR="00556E9C" w:rsidRPr="00D05492" w:rsidRDefault="00556E9C" w:rsidP="00A61226">
      <w:pPr>
        <w:pStyle w:val="BodytextUserManual"/>
        <w:spacing w:beforeLines="100" w:before="240" w:after="120" w:line="240" w:lineRule="auto"/>
        <w:jc w:val="center"/>
        <w:rPr>
          <w:lang w:val="fr-FR"/>
        </w:rPr>
      </w:pPr>
      <w:r w:rsidRPr="00D05492">
        <w:rPr>
          <w:noProof/>
        </w:rPr>
        <w:drawing>
          <wp:inline distT="0" distB="0" distL="0" distR="0" wp14:anchorId="72D61BCD" wp14:editId="1AF58D13">
            <wp:extent cx="3866450" cy="2584450"/>
            <wp:effectExtent l="0" t="0" r="1270" b="6350"/>
            <wp:docPr id="20" name="图片 20"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示&#10;&#10;描述已自动生成"/>
                    <pic:cNvPicPr/>
                  </pic:nvPicPr>
                  <pic:blipFill>
                    <a:blip r:embed="rId59">
                      <a:extLst>
                        <a:ext uri="{28A0092B-C50C-407E-A947-70E740481C1C}">
                          <a14:useLocalDpi xmlns:a14="http://schemas.microsoft.com/office/drawing/2010/main" val="0"/>
                        </a:ext>
                      </a:extLst>
                    </a:blip>
                    <a:stretch>
                      <a:fillRect/>
                    </a:stretch>
                  </pic:blipFill>
                  <pic:spPr>
                    <a:xfrm>
                      <a:off x="0" y="0"/>
                      <a:ext cx="3873986" cy="2589487"/>
                    </a:xfrm>
                    <a:prstGeom prst="rect">
                      <a:avLst/>
                    </a:prstGeom>
                  </pic:spPr>
                </pic:pic>
              </a:graphicData>
            </a:graphic>
          </wp:inline>
        </w:drawing>
      </w:r>
    </w:p>
    <w:p w14:paraId="477F87EB" w14:textId="569F69CB" w:rsidR="00556E9C" w:rsidRPr="00D05492" w:rsidRDefault="00C53119" w:rsidP="00A61226">
      <w:pPr>
        <w:pStyle w:val="BodytextUserManual"/>
        <w:spacing w:before="120" w:after="120" w:line="240" w:lineRule="auto"/>
        <w:rPr>
          <w:lang w:val="fr-FR"/>
        </w:rPr>
      </w:pPr>
      <w:r w:rsidRPr="00D05492">
        <w:rPr>
          <w:lang w:val="fr-FR"/>
        </w:rPr>
        <w:lastRenderedPageBreak/>
        <w:t xml:space="preserve">Une fois les étapes d'installation ci-dessus terminées, vous êtes prêt à commencer le câblage de l'alimentation électrique. Consultez la </w:t>
      </w:r>
      <w:r w:rsidRPr="00D05492">
        <w:rPr>
          <w:b/>
          <w:bCs w:val="0"/>
          <w:lang w:val="fr-FR"/>
        </w:rPr>
        <w:t>Section 5.6</w:t>
      </w:r>
      <w:r w:rsidRPr="00D05492">
        <w:rPr>
          <w:lang w:val="fr-FR"/>
        </w:rPr>
        <w:t xml:space="preserve"> pour continuer.</w:t>
      </w:r>
    </w:p>
    <w:p w14:paraId="196363D4" w14:textId="0E28B02E" w:rsidR="00556E9C" w:rsidRPr="00D05492" w:rsidRDefault="008E414D" w:rsidP="00A61226">
      <w:pPr>
        <w:pStyle w:val="3"/>
        <w:spacing w:before="240" w:line="240" w:lineRule="auto"/>
        <w:rPr>
          <w:rFonts w:eastAsia="宋体"/>
          <w:lang w:val="fr-FR"/>
        </w:rPr>
      </w:pPr>
      <w:bookmarkStart w:id="210" w:name="_Toc134462271"/>
      <w:r w:rsidRPr="00D05492">
        <w:rPr>
          <w:rFonts w:eastAsia="宋体"/>
          <w:lang w:val="fr-FR"/>
        </w:rPr>
        <w:t>Terminer l'installation</w:t>
      </w:r>
      <w:bookmarkEnd w:id="210"/>
    </w:p>
    <w:p w14:paraId="14F98C91" w14:textId="5D39577B" w:rsidR="00556E9C" w:rsidRPr="00D05492" w:rsidRDefault="00384B4F" w:rsidP="00A61226">
      <w:pPr>
        <w:pStyle w:val="BodytextUserManual"/>
        <w:numPr>
          <w:ilvl w:val="0"/>
          <w:numId w:val="75"/>
        </w:numPr>
        <w:spacing w:before="120" w:after="120" w:line="240" w:lineRule="auto"/>
        <w:rPr>
          <w:rFonts w:asciiTheme="minorBidi" w:hAnsiTheme="minorBidi" w:cstheme="minorBidi"/>
          <w:lang w:val="fr-FR"/>
        </w:rPr>
      </w:pPr>
      <w:bookmarkStart w:id="211" w:name="_Hlk133499491"/>
      <w:r w:rsidRPr="00D05492">
        <w:rPr>
          <w:rFonts w:asciiTheme="minorBidi" w:hAnsiTheme="minorBidi" w:cstheme="minorBidi"/>
          <w:lang w:val="fr-FR"/>
        </w:rPr>
        <w:t xml:space="preserve">Utilisez les serre-câbles qui ont été installés sur le chariot pour fixer le câble de charge et le câble d'entrée </w:t>
      </w:r>
      <w:r w:rsidR="006E16B8" w:rsidRPr="00D05492">
        <w:rPr>
          <w:rFonts w:asciiTheme="minorBidi" w:hAnsiTheme="minorBidi" w:cstheme="minorBidi"/>
          <w:lang w:val="fr-FR"/>
        </w:rPr>
        <w:t>AC</w:t>
      </w:r>
      <w:r w:rsidRPr="00D05492">
        <w:rPr>
          <w:rFonts w:asciiTheme="minorBidi" w:hAnsiTheme="minorBidi" w:cstheme="minorBidi"/>
          <w:lang w:val="fr-FR"/>
        </w:rPr>
        <w:t xml:space="preserve">. Serrez les écrous M5 à l'aide d'une clé à douille de 8 </w:t>
      </w:r>
      <w:proofErr w:type="spellStart"/>
      <w:r w:rsidRPr="00D05492">
        <w:rPr>
          <w:rFonts w:asciiTheme="minorBidi" w:hAnsiTheme="minorBidi" w:cstheme="minorBidi"/>
          <w:lang w:val="fr-FR"/>
        </w:rPr>
        <w:t>mm</w:t>
      </w:r>
      <w:r w:rsidR="008E414D" w:rsidRPr="00D05492">
        <w:rPr>
          <w:rFonts w:asciiTheme="minorBidi" w:hAnsiTheme="minorBidi" w:cstheme="minorBidi"/>
          <w:lang w:val="fr-FR"/>
        </w:rPr>
        <w:t>.</w:t>
      </w:r>
      <w:proofErr w:type="spellEnd"/>
    </w:p>
    <w:p w14:paraId="67DD7174" w14:textId="77777777" w:rsidR="00384B4F" w:rsidRPr="00D05492" w:rsidRDefault="00384B4F" w:rsidP="00384B4F">
      <w:pPr>
        <w:pStyle w:val="BodytextUserManual"/>
        <w:numPr>
          <w:ilvl w:val="0"/>
          <w:numId w:val="67"/>
        </w:numPr>
        <w:spacing w:before="120" w:after="120" w:line="240" w:lineRule="auto"/>
        <w:rPr>
          <w:rFonts w:asciiTheme="minorBidi" w:hAnsiTheme="minorBidi" w:cstheme="minorBidi"/>
          <w:lang w:val="fr-FR"/>
        </w:rPr>
      </w:pPr>
      <w:r w:rsidRPr="00D05492">
        <w:rPr>
          <w:rFonts w:asciiTheme="minorBidi" w:hAnsiTheme="minorBidi" w:cstheme="minorBidi"/>
          <w:lang w:val="fr-FR"/>
        </w:rPr>
        <w:t>Utilisez le serre-câble le plus petit pour fixer le câble de charge Phoenix</w:t>
      </w:r>
      <w:r w:rsidR="008E414D" w:rsidRPr="00D05492">
        <w:rPr>
          <w:rFonts w:asciiTheme="minorBidi" w:hAnsiTheme="minorBidi" w:cstheme="minorBidi"/>
          <w:lang w:val="fr-FR"/>
        </w:rPr>
        <w:t>.</w:t>
      </w:r>
    </w:p>
    <w:p w14:paraId="3CB79A62" w14:textId="33052807" w:rsidR="00556E9C" w:rsidRPr="00D05492" w:rsidRDefault="00384B4F" w:rsidP="00384B4F">
      <w:pPr>
        <w:pStyle w:val="BodytextUserManual"/>
        <w:numPr>
          <w:ilvl w:val="0"/>
          <w:numId w:val="67"/>
        </w:numPr>
        <w:spacing w:before="120" w:after="120" w:line="240" w:lineRule="auto"/>
        <w:rPr>
          <w:rFonts w:asciiTheme="minorBidi" w:hAnsiTheme="minorBidi" w:cstheme="minorBidi"/>
          <w:lang w:val="fr-FR"/>
        </w:rPr>
      </w:pPr>
      <w:r w:rsidRPr="00D05492">
        <w:rPr>
          <w:rFonts w:asciiTheme="minorBidi" w:hAnsiTheme="minorBidi" w:cstheme="minorBidi"/>
          <w:lang w:val="fr-FR"/>
        </w:rPr>
        <w:t xml:space="preserve">Utilisez le serre-câble le plus large pour fixer le câble de charge </w:t>
      </w:r>
      <w:proofErr w:type="spellStart"/>
      <w:r w:rsidRPr="00D05492">
        <w:rPr>
          <w:rFonts w:asciiTheme="minorBidi" w:hAnsiTheme="minorBidi" w:cstheme="minorBidi"/>
          <w:lang w:val="fr-FR"/>
        </w:rPr>
        <w:t>Amphenol</w:t>
      </w:r>
      <w:proofErr w:type="spellEnd"/>
      <w:r w:rsidR="008E414D" w:rsidRPr="00D05492">
        <w:rPr>
          <w:rFonts w:asciiTheme="minorBidi" w:hAnsiTheme="minorBidi" w:cstheme="minorBidi"/>
          <w:lang w:val="fr-FR"/>
        </w:rPr>
        <w:t>.</w:t>
      </w:r>
    </w:p>
    <w:p w14:paraId="61B9403F" w14:textId="76AB1638" w:rsidR="00384B4F" w:rsidRPr="00D05492" w:rsidRDefault="00384B4F" w:rsidP="00384B4F">
      <w:pPr>
        <w:pStyle w:val="BodytextUserManual"/>
        <w:pBdr>
          <w:top w:val="single" w:sz="4" w:space="1" w:color="auto"/>
          <w:bottom w:val="single" w:sz="4" w:space="1" w:color="auto"/>
        </w:pBdr>
        <w:spacing w:before="120" w:after="120"/>
        <w:rPr>
          <w:rFonts w:asciiTheme="minorBidi" w:hAnsiTheme="minorBidi" w:cstheme="minorBidi"/>
          <w:b/>
          <w:lang w:val="fr-FR"/>
        </w:rPr>
      </w:pPr>
      <w:r w:rsidRPr="00D05492">
        <w:rPr>
          <w:rFonts w:asciiTheme="minorBidi" w:hAnsiTheme="minorBidi" w:cstheme="minorBidi"/>
          <w:b/>
          <w:noProof/>
        </w:rPr>
        <w:drawing>
          <wp:anchor distT="0" distB="0" distL="114300" distR="114300" simplePos="0" relativeHeight="252855296" behindDoc="0" locked="0" layoutInCell="1" allowOverlap="1" wp14:anchorId="1C8049AC" wp14:editId="0097118C">
            <wp:simplePos x="0" y="0"/>
            <wp:positionH relativeFrom="margin">
              <wp:posOffset>0</wp:posOffset>
            </wp:positionH>
            <wp:positionV relativeFrom="paragraph">
              <wp:posOffset>0</wp:posOffset>
            </wp:positionV>
            <wp:extent cx="143510" cy="143510"/>
            <wp:effectExtent l="0" t="0" r="8890" b="8890"/>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05492">
        <w:rPr>
          <w:rFonts w:asciiTheme="minorBidi" w:hAnsiTheme="minorBidi" w:cstheme="minorBidi"/>
          <w:b/>
          <w:lang w:val="fr-FR"/>
        </w:rPr>
        <w:t>NOTE</w:t>
      </w:r>
    </w:p>
    <w:p w14:paraId="1AE2A34E" w14:textId="50F68675" w:rsidR="00384B4F" w:rsidRPr="00D05492" w:rsidRDefault="00384B4F" w:rsidP="00384B4F">
      <w:pPr>
        <w:pStyle w:val="BodytextUserManual"/>
        <w:pBdr>
          <w:top w:val="single" w:sz="4" w:space="1" w:color="auto"/>
          <w:bottom w:val="single" w:sz="4" w:space="1" w:color="auto"/>
        </w:pBdr>
        <w:spacing w:before="120" w:after="120"/>
        <w:rPr>
          <w:rFonts w:asciiTheme="minorBidi" w:hAnsiTheme="minorBidi" w:cstheme="minorBidi"/>
          <w:lang w:val="fr-FR"/>
        </w:rPr>
      </w:pPr>
      <w:r w:rsidRPr="00D05492">
        <w:rPr>
          <w:rFonts w:asciiTheme="minorBidi" w:hAnsiTheme="minorBidi" w:cstheme="minorBidi"/>
          <w:lang w:val="fr-FR"/>
        </w:rPr>
        <w:t>La marque du câble de charge est indiquée sur le connecteur de charge.</w:t>
      </w:r>
    </w:p>
    <w:bookmarkEnd w:id="211"/>
    <w:p w14:paraId="6AAA67BB" w14:textId="77777777" w:rsidR="00556E9C" w:rsidRPr="00D05492" w:rsidRDefault="00556E9C" w:rsidP="00A61226">
      <w:pPr>
        <w:pStyle w:val="BodytextUserManual"/>
        <w:spacing w:beforeLines="100" w:before="240" w:after="120" w:line="240" w:lineRule="auto"/>
        <w:jc w:val="center"/>
        <w:rPr>
          <w:lang w:val="fr-FR"/>
        </w:rPr>
      </w:pPr>
      <w:r w:rsidRPr="00D05492">
        <w:rPr>
          <w:noProof/>
        </w:rPr>
        <w:drawing>
          <wp:inline distT="0" distB="0" distL="0" distR="0" wp14:anchorId="76CA1C59" wp14:editId="42AE877B">
            <wp:extent cx="3439848" cy="3111500"/>
            <wp:effectExtent l="0" t="0" r="8255" b="0"/>
            <wp:docPr id="465" name="图片 465"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图片 465" descr="图示&#10;&#10;描述已自动生成"/>
                    <pic:cNvPicPr/>
                  </pic:nvPicPr>
                  <pic:blipFill>
                    <a:blip r:embed="rId60">
                      <a:extLst>
                        <a:ext uri="{28A0092B-C50C-407E-A947-70E740481C1C}">
                          <a14:useLocalDpi xmlns:a14="http://schemas.microsoft.com/office/drawing/2010/main" val="0"/>
                        </a:ext>
                      </a:extLst>
                    </a:blip>
                    <a:stretch>
                      <a:fillRect/>
                    </a:stretch>
                  </pic:blipFill>
                  <pic:spPr>
                    <a:xfrm>
                      <a:off x="0" y="0"/>
                      <a:ext cx="3445866" cy="3116944"/>
                    </a:xfrm>
                    <a:prstGeom prst="rect">
                      <a:avLst/>
                    </a:prstGeom>
                  </pic:spPr>
                </pic:pic>
              </a:graphicData>
            </a:graphic>
          </wp:inline>
        </w:drawing>
      </w:r>
    </w:p>
    <w:p w14:paraId="05338007" w14:textId="75BBCBD3" w:rsidR="00556E9C" w:rsidRPr="00D05492" w:rsidRDefault="00384B4F" w:rsidP="00A61226">
      <w:pPr>
        <w:pStyle w:val="BodytextUserManual"/>
        <w:numPr>
          <w:ilvl w:val="0"/>
          <w:numId w:val="75"/>
        </w:numPr>
        <w:spacing w:before="120" w:after="120" w:line="240" w:lineRule="auto"/>
        <w:ind w:left="641" w:hanging="357"/>
        <w:rPr>
          <w:szCs w:val="18"/>
          <w:lang w:val="fr-FR"/>
        </w:rPr>
      </w:pPr>
      <w:bookmarkStart w:id="212" w:name="_Hlk133499523"/>
      <w:r w:rsidRPr="00D05492">
        <w:rPr>
          <w:szCs w:val="18"/>
          <w:lang w:val="fr-FR"/>
        </w:rPr>
        <w:t>Réinstallez le couvercle frontal du chariot en insérant et en serrant les quatre vis M5 x 12</w:t>
      </w:r>
      <w:r w:rsidR="008E414D" w:rsidRPr="00D05492">
        <w:rPr>
          <w:szCs w:val="18"/>
          <w:lang w:val="fr-FR"/>
        </w:rPr>
        <w:t>.</w:t>
      </w:r>
    </w:p>
    <w:p w14:paraId="02E03235" w14:textId="5BBB64D6" w:rsidR="00384B4F" w:rsidRPr="00D05492" w:rsidRDefault="00384B4F" w:rsidP="00A61226">
      <w:pPr>
        <w:pStyle w:val="BodytextUserManual"/>
        <w:numPr>
          <w:ilvl w:val="0"/>
          <w:numId w:val="75"/>
        </w:numPr>
        <w:spacing w:before="120" w:after="120" w:line="240" w:lineRule="auto"/>
        <w:ind w:left="641" w:hanging="357"/>
        <w:rPr>
          <w:szCs w:val="18"/>
          <w:lang w:val="fr-FR"/>
        </w:rPr>
      </w:pPr>
      <w:r w:rsidRPr="00D05492">
        <w:rPr>
          <w:szCs w:val="18"/>
          <w:lang w:val="fr-FR"/>
        </w:rPr>
        <w:t>Fermez la porte avant en réinstallant les deux vis hexagonales M8 et en serrant les vis à l'aide de la clé Allen.</w:t>
      </w:r>
    </w:p>
    <w:p w14:paraId="23B8C15C" w14:textId="6EBFDD87" w:rsidR="00384B4F" w:rsidRPr="00D05492" w:rsidRDefault="00384B4F" w:rsidP="00A61226">
      <w:pPr>
        <w:pStyle w:val="BodytextUserManual"/>
        <w:numPr>
          <w:ilvl w:val="0"/>
          <w:numId w:val="75"/>
        </w:numPr>
        <w:spacing w:before="120" w:after="120" w:line="240" w:lineRule="auto"/>
        <w:ind w:left="641" w:hanging="357"/>
        <w:rPr>
          <w:szCs w:val="18"/>
          <w:lang w:val="fr-FR"/>
        </w:rPr>
      </w:pPr>
      <w:r w:rsidRPr="00D05492">
        <w:rPr>
          <w:szCs w:val="18"/>
          <w:lang w:val="fr-FR"/>
        </w:rPr>
        <w:t xml:space="preserve">Réinstallez le couvercle latéral en insérant et en serrant les six vis M5 x 20 à 2 Nm à l'aide du tournevis </w:t>
      </w:r>
      <w:proofErr w:type="spellStart"/>
      <w:r w:rsidRPr="00D05492">
        <w:rPr>
          <w:szCs w:val="18"/>
          <w:lang w:val="fr-FR"/>
        </w:rPr>
        <w:t>Torx</w:t>
      </w:r>
      <w:proofErr w:type="spellEnd"/>
      <w:r w:rsidRPr="00D05492">
        <w:rPr>
          <w:szCs w:val="18"/>
          <w:lang w:val="fr-FR"/>
        </w:rPr>
        <w:t xml:space="preserve"> T25.</w:t>
      </w:r>
    </w:p>
    <w:p w14:paraId="74737C92" w14:textId="2CE68567" w:rsidR="00F9700C" w:rsidRPr="00D05492" w:rsidRDefault="00384B4F" w:rsidP="00E53DF2">
      <w:pPr>
        <w:pStyle w:val="BodytextUserManual"/>
        <w:numPr>
          <w:ilvl w:val="0"/>
          <w:numId w:val="75"/>
        </w:numPr>
        <w:spacing w:before="120" w:after="120" w:line="240" w:lineRule="auto"/>
        <w:ind w:left="641" w:hanging="357"/>
        <w:rPr>
          <w:szCs w:val="18"/>
          <w:lang w:val="fr-FR"/>
        </w:rPr>
      </w:pPr>
      <w:r w:rsidRPr="00D05492">
        <w:rPr>
          <w:szCs w:val="18"/>
          <w:lang w:val="fr-FR"/>
        </w:rPr>
        <w:t>Placez les câbles de charge et le câble de la fiche industrielle sur les supports de câble situés respectivement sur le côté et à l'arrière de l'appareil.</w:t>
      </w:r>
      <w:bookmarkEnd w:id="212"/>
    </w:p>
    <w:p w14:paraId="5E4DB815" w14:textId="0C4D5EAF" w:rsidR="00726D92" w:rsidRPr="00D05492" w:rsidRDefault="000141F9" w:rsidP="00A61226">
      <w:pPr>
        <w:pStyle w:val="2"/>
        <w:spacing w:before="240" w:afterLines="50" w:line="240" w:lineRule="auto"/>
        <w:ind w:left="578" w:hanging="578"/>
        <w:rPr>
          <w:rFonts w:eastAsia="宋体" w:cs="Arial"/>
          <w:lang w:val="fr-FR"/>
        </w:rPr>
      </w:pPr>
      <w:bookmarkStart w:id="213" w:name="_Toc134462272"/>
      <w:bookmarkEnd w:id="208"/>
      <w:r w:rsidRPr="00D05492">
        <w:rPr>
          <w:rFonts w:eastAsia="宋体" w:cs="Arial"/>
          <w:lang w:val="fr-FR"/>
        </w:rPr>
        <w:lastRenderedPageBreak/>
        <w:t>Câblage de l'alimentation électrique</w:t>
      </w:r>
      <w:bookmarkEnd w:id="213"/>
    </w:p>
    <w:p w14:paraId="66C9B26B" w14:textId="77777777" w:rsidR="000141F9" w:rsidRPr="00D05492" w:rsidRDefault="000141F9" w:rsidP="00A61226">
      <w:pPr>
        <w:pStyle w:val="NOTE0"/>
        <w:spacing w:line="240" w:lineRule="auto"/>
        <w:ind w:left="284"/>
        <w:rPr>
          <w:rFonts w:eastAsia="宋体" w:cs="Arial"/>
          <w:b/>
          <w:lang w:val="fr-FR"/>
        </w:rPr>
      </w:pPr>
      <w:bookmarkStart w:id="214" w:name="_Hlk133499726"/>
      <w:r w:rsidRPr="00D05492">
        <w:rPr>
          <w:rFonts w:eastAsia="宋体" w:cs="Arial"/>
          <w:b/>
          <w:noProof/>
        </w:rPr>
        <w:drawing>
          <wp:anchor distT="0" distB="0" distL="114300" distR="114300" simplePos="0" relativeHeight="252843008" behindDoc="0" locked="0" layoutInCell="1" allowOverlap="1" wp14:anchorId="792EB282" wp14:editId="0F832834">
            <wp:simplePos x="0" y="0"/>
            <wp:positionH relativeFrom="margin">
              <wp:align>left</wp:align>
            </wp:positionH>
            <wp:positionV relativeFrom="paragraph">
              <wp:posOffset>12700</wp:posOffset>
            </wp:positionV>
            <wp:extent cx="145415" cy="145415"/>
            <wp:effectExtent l="0" t="0" r="6985" b="6985"/>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D05492">
        <w:rPr>
          <w:rFonts w:eastAsia="宋体" w:cs="Arial"/>
          <w:b/>
          <w:lang w:val="fr-FR"/>
        </w:rPr>
        <w:t>NOTE</w:t>
      </w:r>
    </w:p>
    <w:p w14:paraId="62CE9181" w14:textId="3C37DA60" w:rsidR="000141F9" w:rsidRPr="00D05492" w:rsidRDefault="008E414D" w:rsidP="00A61226">
      <w:pPr>
        <w:pStyle w:val="NOTE0"/>
        <w:spacing w:line="240" w:lineRule="auto"/>
        <w:ind w:left="284"/>
        <w:rPr>
          <w:rFonts w:eastAsia="宋体" w:cs="Arial"/>
          <w:lang w:val="fr-FR"/>
        </w:rPr>
      </w:pPr>
      <w:r w:rsidRPr="00D05492">
        <w:rPr>
          <w:rFonts w:eastAsia="宋体" w:cs="Arial"/>
          <w:lang w:val="fr-FR"/>
        </w:rPr>
        <w:t xml:space="preserve">Pour </w:t>
      </w:r>
      <w:proofErr w:type="spellStart"/>
      <w:r w:rsidRPr="00D05492">
        <w:rPr>
          <w:rFonts w:eastAsia="宋体" w:cs="Arial"/>
          <w:lang w:val="fr-FR"/>
        </w:rPr>
        <w:t>MaxiCharger</w:t>
      </w:r>
      <w:proofErr w:type="spellEnd"/>
      <w:r w:rsidRPr="00D05492">
        <w:rPr>
          <w:rFonts w:eastAsia="宋体" w:cs="Arial"/>
          <w:lang w:val="fr-FR"/>
        </w:rPr>
        <w:t xml:space="preserve"> monté sur chariot, cette section peut être omise.</w:t>
      </w:r>
    </w:p>
    <w:p w14:paraId="23F1BB43" w14:textId="77777777" w:rsidR="00266401" w:rsidRPr="00D05492" w:rsidRDefault="00266401" w:rsidP="00A61226">
      <w:pPr>
        <w:pStyle w:val="NOTE0"/>
        <w:pBdr>
          <w:top w:val="none" w:sz="0" w:space="0" w:color="auto"/>
          <w:bottom w:val="none" w:sz="0" w:space="0" w:color="auto"/>
        </w:pBdr>
        <w:spacing w:line="240" w:lineRule="auto"/>
        <w:ind w:left="284"/>
        <w:rPr>
          <w:rFonts w:eastAsia="宋体" w:cs="Arial"/>
          <w:lang w:val="fr-FR"/>
        </w:rPr>
      </w:pPr>
    </w:p>
    <w:p w14:paraId="29B0EB84" w14:textId="0D9863D5" w:rsidR="000141F9" w:rsidRPr="00D05492" w:rsidRDefault="000141F9" w:rsidP="00A61226">
      <w:pPr>
        <w:pBdr>
          <w:top w:val="single" w:sz="4" w:space="1" w:color="auto"/>
        </w:pBdr>
        <w:spacing w:beforeLines="20" w:before="48" w:afterLines="20" w:after="48" w:line="240" w:lineRule="auto"/>
        <w:ind w:left="284"/>
        <w:rPr>
          <w:rFonts w:eastAsia="宋体"/>
          <w:b/>
          <w:lang w:val="fr-FR"/>
        </w:rPr>
      </w:pPr>
      <w:r w:rsidRPr="00D05492">
        <w:rPr>
          <w:rFonts w:eastAsia="宋体"/>
          <w:b/>
          <w:noProof/>
        </w:rPr>
        <w:drawing>
          <wp:anchor distT="0" distB="0" distL="114300" distR="114300" simplePos="0" relativeHeight="252841984" behindDoc="0" locked="0" layoutInCell="1" allowOverlap="1" wp14:anchorId="35AA19D9" wp14:editId="59AE7432">
            <wp:simplePos x="0" y="0"/>
            <wp:positionH relativeFrom="margin">
              <wp:align>left</wp:align>
            </wp:positionH>
            <wp:positionV relativeFrom="paragraph">
              <wp:posOffset>0</wp:posOffset>
            </wp:positionV>
            <wp:extent cx="156210" cy="143510"/>
            <wp:effectExtent l="0" t="0" r="0" b="8890"/>
            <wp:wrapNone/>
            <wp:docPr id="1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7"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8E414D" w:rsidRPr="00D05492">
        <w:rPr>
          <w:rFonts w:eastAsia="宋体"/>
          <w:b/>
          <w:lang w:val="fr-FR"/>
        </w:rPr>
        <w:t>AVERTISSEMENT</w:t>
      </w:r>
    </w:p>
    <w:p w14:paraId="0347DEC7" w14:textId="1A78F371" w:rsidR="000141F9" w:rsidRPr="00D05492" w:rsidRDefault="008E414D" w:rsidP="00A61226">
      <w:pPr>
        <w:pBdr>
          <w:top w:val="single" w:sz="4" w:space="1" w:color="auto"/>
        </w:pBdr>
        <w:spacing w:beforeLines="20" w:before="48" w:afterLines="20" w:after="48" w:line="240" w:lineRule="auto"/>
        <w:ind w:left="284"/>
        <w:rPr>
          <w:rFonts w:eastAsia="宋体"/>
          <w:b/>
          <w:lang w:val="fr-FR"/>
        </w:rPr>
      </w:pPr>
      <w:r w:rsidRPr="00D05492">
        <w:rPr>
          <w:rFonts w:eastAsia="宋体"/>
          <w:b/>
          <w:lang w:val="fr-FR"/>
        </w:rPr>
        <w:t>Risque de choc électrique</w:t>
      </w:r>
    </w:p>
    <w:p w14:paraId="773A3821" w14:textId="699EAD38" w:rsidR="000141F9" w:rsidRPr="00D05492" w:rsidRDefault="008E414D" w:rsidP="00A61226">
      <w:pPr>
        <w:pStyle w:val="af0"/>
        <w:numPr>
          <w:ilvl w:val="0"/>
          <w:numId w:val="55"/>
        </w:numPr>
        <w:pBdr>
          <w:top w:val="single" w:sz="4" w:space="1" w:color="auto"/>
        </w:pBdr>
        <w:spacing w:beforeLines="20" w:before="48" w:afterLines="20" w:after="48" w:line="240" w:lineRule="auto"/>
        <w:rPr>
          <w:rFonts w:eastAsia="宋体"/>
          <w:lang w:val="fr-FR"/>
        </w:rPr>
      </w:pPr>
      <w:r w:rsidRPr="00D05492">
        <w:rPr>
          <w:rFonts w:eastAsia="宋体"/>
          <w:lang w:val="fr-FR"/>
        </w:rPr>
        <w:t>Seul un électricien qualifié peut déterminer les exigences électriques et raccorder les câbles.</w:t>
      </w:r>
    </w:p>
    <w:p w14:paraId="0F8840E8" w14:textId="55396AD7" w:rsidR="000141F9" w:rsidRPr="00D05492" w:rsidRDefault="00DF1CA0" w:rsidP="00A61226">
      <w:pPr>
        <w:pStyle w:val="af0"/>
        <w:numPr>
          <w:ilvl w:val="0"/>
          <w:numId w:val="55"/>
        </w:numPr>
        <w:pBdr>
          <w:top w:val="single" w:sz="4" w:space="1" w:color="auto"/>
        </w:pBdr>
        <w:spacing w:beforeLines="20" w:before="48" w:afterLines="20" w:after="48" w:line="240" w:lineRule="auto"/>
        <w:rPr>
          <w:rFonts w:eastAsia="宋体"/>
          <w:b/>
          <w:lang w:val="fr-FR"/>
        </w:rPr>
      </w:pPr>
      <w:r w:rsidRPr="00D05492">
        <w:rPr>
          <w:rFonts w:eastAsia="宋体"/>
          <w:lang w:val="fr-FR"/>
        </w:rPr>
        <w:t>Assurez-vous que l'alimentation est coupée avant de connecter les fils.</w:t>
      </w:r>
    </w:p>
    <w:p w14:paraId="148829B3" w14:textId="77777777" w:rsidR="00590FAD" w:rsidRPr="00D05492" w:rsidRDefault="00590FAD" w:rsidP="00A61226">
      <w:pPr>
        <w:pBdr>
          <w:top w:val="single" w:sz="4" w:space="1" w:color="auto"/>
          <w:bottom w:val="single" w:sz="4" w:space="1" w:color="auto"/>
        </w:pBdr>
        <w:spacing w:beforeLines="20" w:before="48" w:afterLines="20" w:after="48" w:line="240" w:lineRule="auto"/>
        <w:ind w:left="284"/>
        <w:rPr>
          <w:rFonts w:eastAsia="宋体"/>
          <w:b/>
          <w:lang w:val="fr-FR"/>
        </w:rPr>
      </w:pPr>
    </w:p>
    <w:bookmarkEnd w:id="214"/>
    <w:p w14:paraId="506FDE8C" w14:textId="77777777" w:rsidR="000141F9" w:rsidRPr="00D05492" w:rsidRDefault="000141F9" w:rsidP="00A61226">
      <w:pPr>
        <w:pBdr>
          <w:bottom w:val="single" w:sz="4" w:space="1" w:color="auto"/>
        </w:pBdr>
        <w:spacing w:beforeLines="50" w:afterLines="50" w:line="240" w:lineRule="auto"/>
        <w:ind w:left="284"/>
        <w:rPr>
          <w:rFonts w:eastAsia="宋体"/>
          <w:b/>
          <w:lang w:val="fr-FR"/>
        </w:rPr>
      </w:pPr>
      <w:r w:rsidRPr="00D05492">
        <w:rPr>
          <w:rFonts w:eastAsia="宋体"/>
          <w:noProof/>
        </w:rPr>
        <w:drawing>
          <wp:anchor distT="0" distB="0" distL="114300" distR="114300" simplePos="0" relativeHeight="252839936" behindDoc="0" locked="0" layoutInCell="1" allowOverlap="1" wp14:anchorId="47EE0166" wp14:editId="10B88777">
            <wp:simplePos x="0" y="0"/>
            <wp:positionH relativeFrom="margin">
              <wp:align>left</wp:align>
            </wp:positionH>
            <wp:positionV relativeFrom="paragraph">
              <wp:posOffset>22440</wp:posOffset>
            </wp:positionV>
            <wp:extent cx="145415" cy="145415"/>
            <wp:effectExtent l="0" t="0" r="6985" b="6985"/>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61">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D05492">
        <w:rPr>
          <w:rFonts w:eastAsia="宋体"/>
          <w:b/>
          <w:lang w:val="fr-FR"/>
        </w:rPr>
        <w:t>IMPORTANT</w:t>
      </w:r>
    </w:p>
    <w:p w14:paraId="6EB97BE5" w14:textId="77777777" w:rsidR="000141F9" w:rsidRPr="00D05492" w:rsidRDefault="000141F9" w:rsidP="00A61226">
      <w:pPr>
        <w:pBdr>
          <w:bottom w:val="single" w:sz="4" w:space="1" w:color="auto"/>
        </w:pBdr>
        <w:spacing w:beforeLines="50" w:afterLines="50" w:line="240" w:lineRule="auto"/>
        <w:ind w:left="284"/>
        <w:rPr>
          <w:rFonts w:eastAsia="宋体"/>
          <w:lang w:val="fr-FR"/>
        </w:rPr>
      </w:pPr>
      <w:r w:rsidRPr="00D05492">
        <w:rPr>
          <w:rFonts w:eastAsia="宋体"/>
          <w:lang w:val="fr-FR"/>
        </w:rPr>
        <w:t>Avant de connecter les fils, assurez-vous que les conditions suivantes sont remplies :</w:t>
      </w:r>
    </w:p>
    <w:p w14:paraId="5CD2F4A1" w14:textId="77777777" w:rsidR="000141F9" w:rsidRPr="00D05492" w:rsidRDefault="000141F9" w:rsidP="00A61226">
      <w:pPr>
        <w:pStyle w:val="af0"/>
        <w:widowControl w:val="0"/>
        <w:numPr>
          <w:ilvl w:val="0"/>
          <w:numId w:val="21"/>
        </w:numPr>
        <w:pBdr>
          <w:bottom w:val="single" w:sz="4" w:space="1" w:color="auto"/>
        </w:pBdr>
        <w:spacing w:beforeLines="50" w:afterLines="50" w:line="240" w:lineRule="auto"/>
        <w:rPr>
          <w:rFonts w:eastAsia="宋体"/>
          <w:lang w:val="fr-FR"/>
        </w:rPr>
      </w:pPr>
      <w:r w:rsidRPr="00D05492">
        <w:rPr>
          <w:rFonts w:eastAsia="宋体"/>
          <w:lang w:val="fr-FR"/>
        </w:rPr>
        <w:t xml:space="preserve">Utilisez uniquement du fil de cuivre 75 </w:t>
      </w:r>
      <w:r w:rsidRPr="00D05492">
        <w:rPr>
          <w:rFonts w:ascii="宋体" w:eastAsia="宋体" w:hAnsi="宋体" w:cs="宋体" w:hint="eastAsia"/>
          <w:lang w:val="fr-FR"/>
        </w:rPr>
        <w:t>℃</w:t>
      </w:r>
      <w:r w:rsidRPr="00D05492">
        <w:rPr>
          <w:rFonts w:eastAsia="宋体"/>
          <w:lang w:val="fr-FR"/>
        </w:rPr>
        <w:t>.</w:t>
      </w:r>
    </w:p>
    <w:p w14:paraId="23FFA8D2" w14:textId="77777777" w:rsidR="000141F9" w:rsidRPr="00D05492" w:rsidRDefault="000141F9" w:rsidP="00A61226">
      <w:pPr>
        <w:pStyle w:val="af0"/>
        <w:widowControl w:val="0"/>
        <w:numPr>
          <w:ilvl w:val="0"/>
          <w:numId w:val="21"/>
        </w:numPr>
        <w:pBdr>
          <w:bottom w:val="single" w:sz="4" w:space="1" w:color="auto"/>
        </w:pBdr>
        <w:spacing w:beforeLines="50" w:afterLines="50" w:line="240" w:lineRule="auto"/>
        <w:rPr>
          <w:rFonts w:eastAsia="宋体"/>
          <w:lang w:val="fr-FR"/>
        </w:rPr>
      </w:pPr>
      <w:r w:rsidRPr="00D05492">
        <w:rPr>
          <w:rFonts w:eastAsia="宋体"/>
          <w:lang w:val="fr-FR"/>
        </w:rPr>
        <w:t>Le disjoncteur du tableau doit être éteint.</w:t>
      </w:r>
    </w:p>
    <w:p w14:paraId="21FC3C16" w14:textId="77777777" w:rsidR="000141F9" w:rsidRPr="00D05492" w:rsidRDefault="000141F9" w:rsidP="00A61226">
      <w:pPr>
        <w:pStyle w:val="af0"/>
        <w:widowControl w:val="0"/>
        <w:numPr>
          <w:ilvl w:val="0"/>
          <w:numId w:val="21"/>
        </w:numPr>
        <w:pBdr>
          <w:bottom w:val="single" w:sz="4" w:space="1" w:color="auto"/>
        </w:pBdr>
        <w:spacing w:beforeLines="50" w:afterLines="50" w:line="240" w:lineRule="auto"/>
        <w:rPr>
          <w:rFonts w:eastAsia="宋体"/>
          <w:lang w:val="fr-FR"/>
        </w:rPr>
      </w:pPr>
      <w:r w:rsidRPr="00D05492">
        <w:rPr>
          <w:rFonts w:eastAsia="宋体"/>
          <w:lang w:val="fr-FR"/>
        </w:rPr>
        <w:t xml:space="preserve">Le </w:t>
      </w:r>
      <w:proofErr w:type="spellStart"/>
      <w:r w:rsidRPr="00D05492">
        <w:rPr>
          <w:rFonts w:eastAsia="宋体"/>
          <w:lang w:val="fr-FR"/>
        </w:rPr>
        <w:t>MaxiCharger</w:t>
      </w:r>
      <w:proofErr w:type="spellEnd"/>
      <w:r w:rsidRPr="00D05492">
        <w:rPr>
          <w:rFonts w:eastAsia="宋体"/>
          <w:lang w:val="fr-FR"/>
        </w:rPr>
        <w:t xml:space="preserve"> doit être mis à la terre.</w:t>
      </w:r>
    </w:p>
    <w:p w14:paraId="6499C985" w14:textId="77777777" w:rsidR="000141F9" w:rsidRPr="00D05492" w:rsidRDefault="000141F9" w:rsidP="00A61226">
      <w:pPr>
        <w:pStyle w:val="af0"/>
        <w:widowControl w:val="0"/>
        <w:numPr>
          <w:ilvl w:val="0"/>
          <w:numId w:val="21"/>
        </w:numPr>
        <w:pBdr>
          <w:bottom w:val="single" w:sz="4" w:space="1" w:color="auto"/>
        </w:pBdr>
        <w:spacing w:beforeLines="50" w:afterLines="50" w:line="240" w:lineRule="auto"/>
        <w:rPr>
          <w:rFonts w:eastAsia="宋体"/>
          <w:lang w:val="fr-FR"/>
        </w:rPr>
      </w:pPr>
      <w:r w:rsidRPr="00D05492">
        <w:rPr>
          <w:rFonts w:eastAsia="宋体"/>
          <w:lang w:val="fr-FR"/>
        </w:rPr>
        <w:t xml:space="preserve">Un conducteur de mise à la terre isolé doit être installé comme partie du circuit de dérivation qui alimente le </w:t>
      </w:r>
      <w:proofErr w:type="spellStart"/>
      <w:r w:rsidRPr="00D05492">
        <w:rPr>
          <w:rFonts w:eastAsia="宋体"/>
          <w:lang w:val="fr-FR"/>
        </w:rPr>
        <w:t>MaxiCharger</w:t>
      </w:r>
      <w:proofErr w:type="spellEnd"/>
      <w:r w:rsidRPr="00D05492">
        <w:rPr>
          <w:rFonts w:eastAsia="宋体"/>
          <w:lang w:val="fr-FR"/>
        </w:rPr>
        <w:t>.</w:t>
      </w:r>
    </w:p>
    <w:p w14:paraId="7AD4CFA0" w14:textId="77777777" w:rsidR="000141F9" w:rsidRPr="00D05492" w:rsidRDefault="000141F9" w:rsidP="00A61226">
      <w:pPr>
        <w:pStyle w:val="af0"/>
        <w:widowControl w:val="0"/>
        <w:numPr>
          <w:ilvl w:val="0"/>
          <w:numId w:val="21"/>
        </w:numPr>
        <w:pBdr>
          <w:bottom w:val="single" w:sz="4" w:space="1" w:color="auto"/>
        </w:pBdr>
        <w:spacing w:beforeLines="50" w:afterLines="50" w:line="240" w:lineRule="auto"/>
        <w:rPr>
          <w:rFonts w:eastAsia="宋体"/>
          <w:lang w:val="fr-FR"/>
        </w:rPr>
      </w:pPr>
      <w:r w:rsidRPr="00D05492">
        <w:rPr>
          <w:rFonts w:eastAsia="宋体"/>
          <w:lang w:val="fr-FR"/>
        </w:rPr>
        <w:t>Le conducteur de mise à la terre doit être relié à la terre au niveau de l'équipement de service ou, lorsqu'il est alimenté par un système dérivé séparé, au niveau du transformateur d'alimentation.</w:t>
      </w:r>
    </w:p>
    <w:p w14:paraId="512E24EF" w14:textId="77777777" w:rsidR="000141F9" w:rsidRPr="00D05492" w:rsidRDefault="000141F9" w:rsidP="00A61226">
      <w:pPr>
        <w:pStyle w:val="af0"/>
        <w:widowControl w:val="0"/>
        <w:numPr>
          <w:ilvl w:val="0"/>
          <w:numId w:val="21"/>
        </w:numPr>
        <w:pBdr>
          <w:bottom w:val="single" w:sz="4" w:space="1" w:color="auto"/>
        </w:pBdr>
        <w:spacing w:beforeLines="50" w:afterLines="50" w:line="240" w:lineRule="auto"/>
        <w:rPr>
          <w:rFonts w:eastAsia="宋体"/>
          <w:lang w:val="fr-FR"/>
        </w:rPr>
      </w:pPr>
      <w:r w:rsidRPr="00D05492">
        <w:rPr>
          <w:rFonts w:eastAsia="宋体"/>
          <w:lang w:val="fr-FR"/>
        </w:rPr>
        <w:t>Toutes les connexions doivent être conformes à tous les codes et règlements locaux.</w:t>
      </w:r>
    </w:p>
    <w:p w14:paraId="467B0989" w14:textId="14B26888" w:rsidR="00E577C1" w:rsidRPr="00D05492" w:rsidRDefault="00DF1CA0" w:rsidP="00A61226">
      <w:pPr>
        <w:pStyle w:val="3"/>
        <w:spacing w:before="240" w:line="240" w:lineRule="auto"/>
        <w:rPr>
          <w:rFonts w:eastAsia="宋体"/>
          <w:lang w:val="fr-FR"/>
        </w:rPr>
      </w:pPr>
      <w:bookmarkStart w:id="215" w:name="_Toc134462273"/>
      <w:r w:rsidRPr="00D05492">
        <w:rPr>
          <w:rFonts w:eastAsia="宋体"/>
          <w:lang w:val="fr-FR"/>
        </w:rPr>
        <w:t>Informations sur le câble d'entrée AC</w:t>
      </w:r>
      <w:bookmarkEnd w:id="215"/>
    </w:p>
    <w:tbl>
      <w:tblPr>
        <w:tblStyle w:val="af4"/>
        <w:tblW w:w="5000" w:type="pct"/>
        <w:tblLook w:val="04A0" w:firstRow="1" w:lastRow="0" w:firstColumn="1" w:lastColumn="0" w:noHBand="0" w:noVBand="1"/>
      </w:tblPr>
      <w:tblGrid>
        <w:gridCol w:w="1718"/>
        <w:gridCol w:w="1369"/>
        <w:gridCol w:w="1314"/>
        <w:gridCol w:w="1469"/>
        <w:gridCol w:w="1378"/>
      </w:tblGrid>
      <w:tr w:rsidR="00E577C1" w:rsidRPr="00D05492" w14:paraId="4EB28B00" w14:textId="77777777" w:rsidTr="00BD1924">
        <w:tc>
          <w:tcPr>
            <w:tcW w:w="1188" w:type="pct"/>
            <w:vAlign w:val="center"/>
          </w:tcPr>
          <w:p w14:paraId="79299C7D" w14:textId="77777777" w:rsidR="00E577C1" w:rsidRPr="00D05492" w:rsidRDefault="00E577C1" w:rsidP="00A61226">
            <w:pPr>
              <w:pStyle w:val="BodytextUserManual"/>
              <w:spacing w:before="120" w:after="120"/>
              <w:ind w:left="0"/>
              <w:rPr>
                <w:b/>
                <w:lang w:val="fr-FR"/>
              </w:rPr>
            </w:pPr>
            <w:bookmarkStart w:id="216" w:name="_Hlk133499844"/>
            <w:proofErr w:type="spellStart"/>
            <w:r w:rsidRPr="00D05492">
              <w:rPr>
                <w:b/>
                <w:lang w:val="fr-FR"/>
              </w:rPr>
              <w:t>MaxiCharger</w:t>
            </w:r>
            <w:proofErr w:type="spellEnd"/>
            <w:r w:rsidRPr="00D05492">
              <w:rPr>
                <w:b/>
                <w:lang w:val="fr-FR"/>
              </w:rPr>
              <w:t xml:space="preserve"> (kW)</w:t>
            </w:r>
          </w:p>
        </w:tc>
        <w:tc>
          <w:tcPr>
            <w:tcW w:w="934" w:type="pct"/>
            <w:vAlign w:val="center"/>
          </w:tcPr>
          <w:p w14:paraId="4C6571CD" w14:textId="35549073" w:rsidR="00E577C1" w:rsidRPr="00D05492" w:rsidRDefault="00DF1CA0" w:rsidP="00A61226">
            <w:pPr>
              <w:pStyle w:val="BodytextUserManual"/>
              <w:spacing w:before="120" w:after="120"/>
              <w:ind w:left="0"/>
              <w:jc w:val="left"/>
              <w:rPr>
                <w:b/>
                <w:lang w:val="fr-FR"/>
              </w:rPr>
            </w:pPr>
            <w:r w:rsidRPr="00D05492">
              <w:rPr>
                <w:b/>
                <w:lang w:val="fr-FR"/>
              </w:rPr>
              <w:t>Tension d'entrée de l'alimentation</w:t>
            </w:r>
          </w:p>
        </w:tc>
        <w:tc>
          <w:tcPr>
            <w:tcW w:w="909" w:type="pct"/>
            <w:vAlign w:val="center"/>
          </w:tcPr>
          <w:p w14:paraId="6ACBB231" w14:textId="03B55B07" w:rsidR="00E577C1" w:rsidRPr="00D05492" w:rsidRDefault="00DF1CA0" w:rsidP="00A61226">
            <w:pPr>
              <w:pStyle w:val="BodytextUserManual"/>
              <w:spacing w:before="120" w:after="120"/>
              <w:ind w:left="0"/>
              <w:jc w:val="left"/>
              <w:rPr>
                <w:b/>
                <w:lang w:val="fr-FR"/>
              </w:rPr>
            </w:pPr>
            <w:r w:rsidRPr="00D05492">
              <w:rPr>
                <w:b/>
                <w:lang w:val="fr-FR"/>
              </w:rPr>
              <w:t>Courant d'entrée max.</w:t>
            </w:r>
          </w:p>
        </w:tc>
        <w:tc>
          <w:tcPr>
            <w:tcW w:w="1016" w:type="pct"/>
            <w:vAlign w:val="center"/>
          </w:tcPr>
          <w:p w14:paraId="237FF125" w14:textId="31095235" w:rsidR="00E577C1" w:rsidRPr="00D05492" w:rsidRDefault="00DF1CA0" w:rsidP="00A61226">
            <w:pPr>
              <w:pStyle w:val="BodytextUserManual"/>
              <w:spacing w:before="120" w:after="120"/>
              <w:ind w:left="0"/>
              <w:jc w:val="left"/>
              <w:rPr>
                <w:b/>
                <w:lang w:val="fr-FR"/>
              </w:rPr>
            </w:pPr>
            <w:r w:rsidRPr="00D05492">
              <w:rPr>
                <w:b/>
                <w:lang w:val="fr-FR"/>
              </w:rPr>
              <w:t>Taille de calibre de fil</w:t>
            </w:r>
          </w:p>
        </w:tc>
        <w:tc>
          <w:tcPr>
            <w:tcW w:w="953" w:type="pct"/>
            <w:vAlign w:val="center"/>
          </w:tcPr>
          <w:p w14:paraId="7E52EF48" w14:textId="7E62B16F" w:rsidR="00E577C1" w:rsidRPr="00D05492" w:rsidRDefault="00DF1CA0" w:rsidP="00A61226">
            <w:pPr>
              <w:pStyle w:val="BodytextUserManual"/>
              <w:spacing w:before="120" w:after="120"/>
              <w:ind w:left="0"/>
              <w:jc w:val="left"/>
              <w:rPr>
                <w:b/>
                <w:lang w:val="fr-FR"/>
              </w:rPr>
            </w:pPr>
            <w:r w:rsidRPr="00D05492">
              <w:rPr>
                <w:b/>
                <w:lang w:val="fr-FR"/>
              </w:rPr>
              <w:t>Taille de la cosse de câble</w:t>
            </w:r>
          </w:p>
        </w:tc>
      </w:tr>
      <w:tr w:rsidR="00E577C1" w:rsidRPr="00D05492" w14:paraId="51DBC633" w14:textId="77777777" w:rsidTr="00BD1924">
        <w:tc>
          <w:tcPr>
            <w:tcW w:w="1188" w:type="pct"/>
            <w:vAlign w:val="center"/>
          </w:tcPr>
          <w:p w14:paraId="328B63EE" w14:textId="77777777" w:rsidR="00E577C1" w:rsidRPr="00D05492" w:rsidRDefault="00E577C1" w:rsidP="00A61226">
            <w:pPr>
              <w:pStyle w:val="BodytextUserManual"/>
              <w:spacing w:before="120" w:after="120"/>
              <w:ind w:left="0"/>
              <w:rPr>
                <w:lang w:val="fr-FR"/>
              </w:rPr>
            </w:pPr>
            <w:r w:rsidRPr="00D05492">
              <w:rPr>
                <w:lang w:val="fr-FR"/>
              </w:rPr>
              <w:t>40 kW</w:t>
            </w:r>
          </w:p>
        </w:tc>
        <w:tc>
          <w:tcPr>
            <w:tcW w:w="934" w:type="pct"/>
            <w:vAlign w:val="center"/>
          </w:tcPr>
          <w:p w14:paraId="28856EA4" w14:textId="77777777" w:rsidR="00E577C1" w:rsidRPr="00D05492" w:rsidRDefault="00E577C1" w:rsidP="00A61226">
            <w:pPr>
              <w:pStyle w:val="BodytextUserManual"/>
              <w:spacing w:before="120" w:after="120"/>
              <w:ind w:left="0"/>
              <w:rPr>
                <w:lang w:val="fr-FR"/>
              </w:rPr>
            </w:pPr>
            <w:r w:rsidRPr="00D05492">
              <w:rPr>
                <w:lang w:val="fr-FR"/>
              </w:rPr>
              <w:t>400 V</w:t>
            </w:r>
          </w:p>
        </w:tc>
        <w:tc>
          <w:tcPr>
            <w:tcW w:w="909" w:type="pct"/>
            <w:vAlign w:val="center"/>
          </w:tcPr>
          <w:p w14:paraId="21F24081" w14:textId="77777777" w:rsidR="00E577C1" w:rsidRPr="00D05492" w:rsidRDefault="00E577C1" w:rsidP="00A61226">
            <w:pPr>
              <w:pStyle w:val="BodytextUserManual"/>
              <w:spacing w:before="120" w:after="120"/>
              <w:ind w:left="0"/>
              <w:rPr>
                <w:color w:val="FF0000"/>
                <w:lang w:val="fr-FR"/>
              </w:rPr>
            </w:pPr>
            <w:r w:rsidRPr="00D05492">
              <w:rPr>
                <w:lang w:val="fr-FR"/>
              </w:rPr>
              <w:t>75 A</w:t>
            </w:r>
          </w:p>
        </w:tc>
        <w:tc>
          <w:tcPr>
            <w:tcW w:w="1016" w:type="pct"/>
            <w:vAlign w:val="center"/>
          </w:tcPr>
          <w:p w14:paraId="65A14DCF" w14:textId="77777777" w:rsidR="00E577C1" w:rsidRPr="00D05492" w:rsidRDefault="00E577C1" w:rsidP="00A61226">
            <w:pPr>
              <w:pStyle w:val="BodytextUserManual"/>
              <w:spacing w:before="120" w:after="120"/>
              <w:ind w:left="0"/>
              <w:jc w:val="left"/>
              <w:rPr>
                <w:lang w:val="fr-FR"/>
              </w:rPr>
            </w:pPr>
            <w:r w:rsidRPr="00D05492">
              <w:rPr>
                <w:lang w:val="fr-FR"/>
              </w:rPr>
              <w:t>5 x 16 mm</w:t>
            </w:r>
            <w:r w:rsidRPr="00D05492">
              <w:rPr>
                <w:vertAlign w:val="superscript"/>
                <w:lang w:val="fr-FR"/>
              </w:rPr>
              <w:t>2</w:t>
            </w:r>
          </w:p>
        </w:tc>
        <w:tc>
          <w:tcPr>
            <w:tcW w:w="953" w:type="pct"/>
            <w:vAlign w:val="center"/>
          </w:tcPr>
          <w:p w14:paraId="7832D9D5" w14:textId="77777777" w:rsidR="00E577C1" w:rsidRPr="00D05492" w:rsidRDefault="00E577C1" w:rsidP="00A61226">
            <w:pPr>
              <w:pStyle w:val="BodytextUserManual"/>
              <w:spacing w:before="120" w:after="120"/>
              <w:ind w:left="0"/>
              <w:rPr>
                <w:lang w:val="fr-FR"/>
              </w:rPr>
            </w:pPr>
            <w:r w:rsidRPr="00D05492">
              <w:rPr>
                <w:lang w:val="fr-FR"/>
              </w:rPr>
              <w:t>EVN16-18</w:t>
            </w:r>
          </w:p>
        </w:tc>
      </w:tr>
    </w:tbl>
    <w:p w14:paraId="42B0AB05" w14:textId="77777777" w:rsidR="002B1BBE" w:rsidRPr="00D05492" w:rsidRDefault="002B1BBE" w:rsidP="00A61226">
      <w:pPr>
        <w:pStyle w:val="3"/>
        <w:spacing w:before="240" w:afterLines="50" w:line="240" w:lineRule="auto"/>
        <w:rPr>
          <w:rFonts w:eastAsia="宋体"/>
          <w:lang w:val="fr-FR"/>
        </w:rPr>
      </w:pPr>
      <w:bookmarkStart w:id="217" w:name="_Toc134462274"/>
      <w:bookmarkEnd w:id="216"/>
      <w:r w:rsidRPr="00D05492">
        <w:rPr>
          <w:rFonts w:eastAsia="宋体"/>
          <w:lang w:val="fr-FR"/>
        </w:rPr>
        <w:t>Ouverture de la porte</w:t>
      </w:r>
      <w:bookmarkEnd w:id="217"/>
    </w:p>
    <w:p w14:paraId="0E9DB942" w14:textId="6CEC0D20" w:rsidR="002B1BBE" w:rsidRPr="00E46A10" w:rsidRDefault="00DF1CA0" w:rsidP="00A61226">
      <w:pPr>
        <w:pStyle w:val="af0"/>
        <w:widowControl w:val="0"/>
        <w:numPr>
          <w:ilvl w:val="0"/>
          <w:numId w:val="22"/>
        </w:numPr>
        <w:spacing w:beforeLines="50" w:afterLines="50" w:line="240" w:lineRule="auto"/>
        <w:ind w:left="641" w:hanging="357"/>
        <w:rPr>
          <w:rFonts w:eastAsia="宋体"/>
          <w:lang w:val="fr-FR"/>
        </w:rPr>
      </w:pPr>
      <w:r w:rsidRPr="00E46A10">
        <w:rPr>
          <w:rFonts w:eastAsia="宋体"/>
          <w:lang w:val="fr-FR"/>
        </w:rPr>
        <w:t xml:space="preserve">Retirez les six vis M5 x 20 sur le côté droit du </w:t>
      </w:r>
      <w:proofErr w:type="spellStart"/>
      <w:r w:rsidRPr="00E46A10">
        <w:rPr>
          <w:rFonts w:eastAsia="宋体"/>
          <w:lang w:val="fr-FR"/>
        </w:rPr>
        <w:t>MaxiCharger</w:t>
      </w:r>
      <w:proofErr w:type="spellEnd"/>
      <w:r w:rsidRPr="00E46A10">
        <w:rPr>
          <w:rFonts w:eastAsia="宋体"/>
          <w:lang w:val="fr-FR"/>
        </w:rPr>
        <w:t xml:space="preserve"> en utilisant le tournevis </w:t>
      </w:r>
      <w:proofErr w:type="spellStart"/>
      <w:r w:rsidRPr="00E46A10">
        <w:rPr>
          <w:rFonts w:eastAsia="宋体"/>
          <w:lang w:val="fr-FR"/>
        </w:rPr>
        <w:t>Torx</w:t>
      </w:r>
      <w:proofErr w:type="spellEnd"/>
      <w:r w:rsidRPr="00E46A10">
        <w:rPr>
          <w:rFonts w:eastAsia="宋体"/>
          <w:lang w:val="fr-FR"/>
        </w:rPr>
        <w:t xml:space="preserve"> T25 pour retirer le couvercle latéral (A). Mettez-les de côté.</w:t>
      </w:r>
    </w:p>
    <w:p w14:paraId="53D8D5AB" w14:textId="51A83457" w:rsidR="002B1BBE" w:rsidRPr="00D05492" w:rsidRDefault="00E46A10" w:rsidP="00A61226">
      <w:pPr>
        <w:pStyle w:val="af0"/>
        <w:widowControl w:val="0"/>
        <w:spacing w:beforeLines="50" w:afterLines="50" w:line="240" w:lineRule="auto"/>
        <w:ind w:left="641"/>
        <w:jc w:val="center"/>
        <w:rPr>
          <w:rFonts w:eastAsia="宋体"/>
          <w:lang w:val="fr-FR"/>
        </w:rPr>
      </w:pPr>
      <w:r w:rsidRPr="004450AB">
        <w:rPr>
          <w:rFonts w:ascii="Calibri" w:hAnsi="Calibri" w:cs="Calibri"/>
          <w:noProof/>
        </w:rPr>
        <w:lastRenderedPageBreak/>
        <w:drawing>
          <wp:inline distT="0" distB="0" distL="0" distR="0" wp14:anchorId="3CECD9BA" wp14:editId="65699287">
            <wp:extent cx="2971800" cy="247776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985604" cy="2489278"/>
                    </a:xfrm>
                    <a:prstGeom prst="rect">
                      <a:avLst/>
                    </a:prstGeom>
                  </pic:spPr>
                </pic:pic>
              </a:graphicData>
            </a:graphic>
          </wp:inline>
        </w:drawing>
      </w:r>
    </w:p>
    <w:p w14:paraId="4089DFE8" w14:textId="77777777" w:rsidR="002B1BBE" w:rsidRPr="00D05492" w:rsidRDefault="002B1BBE" w:rsidP="00A61226">
      <w:pPr>
        <w:pStyle w:val="af0"/>
        <w:widowControl w:val="0"/>
        <w:numPr>
          <w:ilvl w:val="0"/>
          <w:numId w:val="22"/>
        </w:numPr>
        <w:spacing w:beforeLines="50" w:afterLines="50" w:line="240" w:lineRule="auto"/>
        <w:ind w:left="641" w:hanging="357"/>
        <w:rPr>
          <w:rFonts w:eastAsia="宋体"/>
          <w:lang w:val="fr-FR"/>
        </w:rPr>
      </w:pPr>
      <w:r w:rsidRPr="00D05492">
        <w:rPr>
          <w:rFonts w:eastAsia="宋体"/>
          <w:lang w:val="fr-FR"/>
        </w:rPr>
        <w:t>Desserrez les deux vis hexagonales M8 (</w:t>
      </w:r>
      <w:r w:rsidRPr="00D05492">
        <w:rPr>
          <w:rFonts w:eastAsia="宋体"/>
          <w:b/>
          <w:bCs/>
          <w:lang w:val="fr-FR"/>
        </w:rPr>
        <w:t>A</w:t>
      </w:r>
      <w:r w:rsidRPr="00D05492">
        <w:rPr>
          <w:rFonts w:eastAsia="宋体"/>
          <w:lang w:val="fr-FR"/>
        </w:rPr>
        <w:t>) à l'aide de la clé hexagonale et ouvrez la porte avant.</w:t>
      </w:r>
    </w:p>
    <w:p w14:paraId="045F9882" w14:textId="70D988FE" w:rsidR="002B1BBE" w:rsidRPr="00D05492" w:rsidRDefault="00E46A10" w:rsidP="00A61226">
      <w:pPr>
        <w:pStyle w:val="af0"/>
        <w:widowControl w:val="0"/>
        <w:spacing w:beforeLines="50" w:afterLines="50" w:line="240" w:lineRule="auto"/>
        <w:ind w:left="641"/>
        <w:jc w:val="center"/>
        <w:rPr>
          <w:rFonts w:eastAsia="宋体"/>
          <w:lang w:val="fr-FR"/>
        </w:rPr>
      </w:pPr>
      <w:r w:rsidRPr="004450AB">
        <w:rPr>
          <w:rFonts w:ascii="Calibri" w:hAnsi="Calibri" w:cs="Calibri"/>
          <w:noProof/>
        </w:rPr>
        <w:drawing>
          <wp:inline distT="0" distB="0" distL="0" distR="0" wp14:anchorId="646969CA" wp14:editId="3B0C4B6A">
            <wp:extent cx="1310958" cy="2800479"/>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310958" cy="2800479"/>
                    </a:xfrm>
                    <a:prstGeom prst="rect">
                      <a:avLst/>
                    </a:prstGeom>
                  </pic:spPr>
                </pic:pic>
              </a:graphicData>
            </a:graphic>
          </wp:inline>
        </w:drawing>
      </w:r>
    </w:p>
    <w:p w14:paraId="626A62CE" w14:textId="77777777" w:rsidR="002B1BBE" w:rsidRPr="00D05492" w:rsidRDefault="002B1BBE" w:rsidP="00A61226">
      <w:pPr>
        <w:spacing w:beforeLines="50" w:afterLines="50" w:line="240" w:lineRule="auto"/>
        <w:rPr>
          <w:rFonts w:eastAsia="宋体"/>
          <w:lang w:val="fr-FR"/>
        </w:rPr>
      </w:pPr>
      <w:r w:rsidRPr="00D05492">
        <w:rPr>
          <w:rFonts w:eastAsia="宋体"/>
          <w:lang w:val="fr-FR"/>
        </w:rPr>
        <w:br w:type="page"/>
      </w:r>
    </w:p>
    <w:p w14:paraId="265D5FCA" w14:textId="0B6C2CAF" w:rsidR="002B1BBE" w:rsidRPr="00D05492" w:rsidRDefault="00DF1CA0" w:rsidP="00A61226">
      <w:pPr>
        <w:pStyle w:val="3"/>
        <w:spacing w:before="240" w:afterLines="50" w:line="240" w:lineRule="auto"/>
        <w:rPr>
          <w:rFonts w:eastAsia="宋体"/>
          <w:lang w:val="fr-FR"/>
        </w:rPr>
      </w:pPr>
      <w:bookmarkStart w:id="218" w:name="_Toc134462275"/>
      <w:r w:rsidRPr="00D05492">
        <w:rPr>
          <w:rFonts w:eastAsia="宋体"/>
          <w:lang w:val="fr-FR"/>
        </w:rPr>
        <w:lastRenderedPageBreak/>
        <w:t>Connexion du câble d'entrée AC</w:t>
      </w:r>
      <w:bookmarkEnd w:id="218"/>
    </w:p>
    <w:p w14:paraId="179817D6" w14:textId="77777777" w:rsidR="00726354" w:rsidRPr="00D05492" w:rsidRDefault="00726354" w:rsidP="00A61226">
      <w:pPr>
        <w:pStyle w:val="BodytextUserManual"/>
        <w:pBdr>
          <w:top w:val="single" w:sz="4" w:space="1" w:color="auto"/>
          <w:bottom w:val="single" w:sz="4" w:space="0" w:color="auto"/>
        </w:pBdr>
        <w:spacing w:beforeLines="20" w:before="48" w:afterLines="20" w:after="48" w:line="240" w:lineRule="auto"/>
        <w:rPr>
          <w:b/>
          <w:lang w:val="fr-FR"/>
        </w:rPr>
      </w:pPr>
      <w:bookmarkStart w:id="219" w:name="_Hlk133496410"/>
      <w:r w:rsidRPr="00D05492">
        <w:rPr>
          <w:b/>
          <w:noProof/>
        </w:rPr>
        <w:drawing>
          <wp:anchor distT="0" distB="0" distL="114300" distR="114300" simplePos="0" relativeHeight="252845056" behindDoc="0" locked="0" layoutInCell="1" allowOverlap="1" wp14:anchorId="5E1EB31A" wp14:editId="5AC9D3D8">
            <wp:simplePos x="0" y="0"/>
            <wp:positionH relativeFrom="margin">
              <wp:align>left</wp:align>
            </wp:positionH>
            <wp:positionV relativeFrom="paragraph">
              <wp:posOffset>25400</wp:posOffset>
            </wp:positionV>
            <wp:extent cx="143510" cy="143510"/>
            <wp:effectExtent l="0" t="0" r="8890" b="8890"/>
            <wp:wrapNone/>
            <wp:docPr id="706210952" name="图片 706210952"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10952" name="图片 706210952" descr="形状&#10;&#10;低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05492">
        <w:rPr>
          <w:b/>
          <w:lang w:val="fr-FR"/>
        </w:rPr>
        <w:t>NOTE</w:t>
      </w:r>
    </w:p>
    <w:p w14:paraId="40D73499" w14:textId="05B296BD" w:rsidR="00726354" w:rsidRPr="00D05492" w:rsidRDefault="00DF1CA0" w:rsidP="00A61226">
      <w:pPr>
        <w:pStyle w:val="BodytextUserManual"/>
        <w:pBdr>
          <w:top w:val="single" w:sz="4" w:space="1" w:color="auto"/>
          <w:bottom w:val="single" w:sz="4" w:space="0" w:color="auto"/>
        </w:pBdr>
        <w:spacing w:beforeLines="20" w:before="48" w:afterLines="20" w:after="48" w:line="240" w:lineRule="auto"/>
        <w:rPr>
          <w:lang w:val="fr-FR"/>
        </w:rPr>
      </w:pPr>
      <w:r w:rsidRPr="00D05492">
        <w:rPr>
          <w:lang w:val="fr-FR"/>
        </w:rPr>
        <w:t xml:space="preserve">Connectez la fiche industrielle fournie (avec le câble) au bornier à l'intérieur du </w:t>
      </w:r>
      <w:proofErr w:type="spellStart"/>
      <w:r w:rsidRPr="00D05492">
        <w:rPr>
          <w:lang w:val="fr-FR"/>
        </w:rPr>
        <w:t>MaxiCharger</w:t>
      </w:r>
      <w:proofErr w:type="spellEnd"/>
      <w:r w:rsidRPr="00D05492">
        <w:rPr>
          <w:lang w:val="fr-FR"/>
        </w:rPr>
        <w:t xml:space="preserve"> pour le </w:t>
      </w:r>
      <w:proofErr w:type="spellStart"/>
      <w:r w:rsidRPr="00D05492">
        <w:rPr>
          <w:lang w:val="fr-FR"/>
        </w:rPr>
        <w:t>MaxiCharger</w:t>
      </w:r>
      <w:proofErr w:type="spellEnd"/>
      <w:r w:rsidRPr="00D05492">
        <w:rPr>
          <w:lang w:val="fr-FR"/>
        </w:rPr>
        <w:t xml:space="preserve"> et chariot. Suivez les étapes ci-dessous pour connecter la fiche industrielle (avec le câble).</w:t>
      </w:r>
    </w:p>
    <w:p w14:paraId="1B09B2D7" w14:textId="5D53338A" w:rsidR="00726354" w:rsidRPr="00D05492" w:rsidRDefault="00DF1CA0" w:rsidP="00A61226">
      <w:pPr>
        <w:pStyle w:val="af0"/>
        <w:widowControl w:val="0"/>
        <w:numPr>
          <w:ilvl w:val="0"/>
          <w:numId w:val="45"/>
        </w:numPr>
        <w:spacing w:line="240" w:lineRule="auto"/>
        <w:rPr>
          <w:rFonts w:eastAsia="宋体"/>
          <w:lang w:val="fr-FR"/>
        </w:rPr>
      </w:pPr>
      <w:bookmarkStart w:id="220" w:name="_Hlk133499956"/>
      <w:bookmarkEnd w:id="219"/>
      <w:r w:rsidRPr="00D05492">
        <w:rPr>
          <w:rFonts w:eastAsia="宋体"/>
          <w:lang w:val="fr-FR"/>
        </w:rPr>
        <w:t>Desserrez les cinq écrous M6 à l'aide d'une clé à douille de 10 mm pour retirer la barrière isolante (</w:t>
      </w:r>
      <w:r w:rsidRPr="00D05492">
        <w:rPr>
          <w:rFonts w:eastAsia="宋体"/>
          <w:b/>
          <w:bCs/>
          <w:lang w:val="fr-FR"/>
        </w:rPr>
        <w:t>A</w:t>
      </w:r>
      <w:r w:rsidRPr="00D05492">
        <w:rPr>
          <w:rFonts w:eastAsia="宋体"/>
          <w:lang w:val="fr-FR"/>
        </w:rPr>
        <w:t>) et mettez-les de côté.</w:t>
      </w:r>
    </w:p>
    <w:bookmarkEnd w:id="220"/>
    <w:p w14:paraId="4D599292" w14:textId="6CD910A3" w:rsidR="002B1BBE" w:rsidRPr="00D05492" w:rsidRDefault="00E46A10" w:rsidP="00A61226">
      <w:pPr>
        <w:pStyle w:val="af0"/>
        <w:widowControl w:val="0"/>
        <w:spacing w:beforeLines="50" w:afterLines="50" w:line="240" w:lineRule="auto"/>
        <w:ind w:left="641"/>
        <w:jc w:val="center"/>
        <w:rPr>
          <w:rFonts w:eastAsia="宋体"/>
          <w:lang w:val="fr-FR"/>
        </w:rPr>
      </w:pPr>
      <w:r w:rsidRPr="004450AB">
        <w:rPr>
          <w:rFonts w:ascii="Calibri" w:hAnsi="Calibri" w:cs="Calibri"/>
          <w:noProof/>
        </w:rPr>
        <w:drawing>
          <wp:inline distT="0" distB="0" distL="0" distR="0" wp14:anchorId="5E6035B3" wp14:editId="2BF8F0DD">
            <wp:extent cx="4180826" cy="200955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193247" cy="2015523"/>
                    </a:xfrm>
                    <a:prstGeom prst="rect">
                      <a:avLst/>
                    </a:prstGeom>
                  </pic:spPr>
                </pic:pic>
              </a:graphicData>
            </a:graphic>
          </wp:inline>
        </w:drawing>
      </w:r>
    </w:p>
    <w:p w14:paraId="0058D478" w14:textId="77777777" w:rsidR="002B1BBE" w:rsidRPr="00D05492" w:rsidRDefault="002B1BBE" w:rsidP="00A61226">
      <w:pPr>
        <w:pStyle w:val="af0"/>
        <w:widowControl w:val="0"/>
        <w:numPr>
          <w:ilvl w:val="0"/>
          <w:numId w:val="45"/>
        </w:numPr>
        <w:spacing w:beforeLines="50" w:afterLines="50" w:line="240" w:lineRule="auto"/>
        <w:ind w:left="641" w:hanging="357"/>
        <w:rPr>
          <w:rFonts w:eastAsia="宋体"/>
          <w:lang w:val="fr-FR"/>
        </w:rPr>
      </w:pPr>
      <w:r w:rsidRPr="00D05492">
        <w:rPr>
          <w:rFonts w:eastAsia="宋体"/>
          <w:lang w:val="fr-FR"/>
        </w:rPr>
        <w:t>Tirez les fils et faites-les passer par le trou d'entrée inférieur AC.</w:t>
      </w:r>
    </w:p>
    <w:p w14:paraId="1D7A2FF8" w14:textId="0B582152" w:rsidR="000144B3" w:rsidRPr="00E46A10" w:rsidRDefault="00DF1CA0" w:rsidP="00A61226">
      <w:pPr>
        <w:pStyle w:val="af0"/>
        <w:widowControl w:val="0"/>
        <w:numPr>
          <w:ilvl w:val="0"/>
          <w:numId w:val="45"/>
        </w:numPr>
        <w:spacing w:line="240" w:lineRule="auto"/>
        <w:ind w:left="641" w:hanging="357"/>
        <w:rPr>
          <w:rFonts w:eastAsia="宋体"/>
          <w:lang w:val="fr-FR"/>
        </w:rPr>
      </w:pPr>
      <w:bookmarkStart w:id="221" w:name="_Hlk133496438"/>
      <w:bookmarkStart w:id="222" w:name="_Hlk133499971"/>
      <w:r w:rsidRPr="00D05492">
        <w:rPr>
          <w:rFonts w:eastAsia="宋体"/>
          <w:lang w:val="fr-FR"/>
        </w:rPr>
        <w:t>Utilisez une pince à dénuder pour retirer une longueur appropriée de l'isolation de l'extrémité des</w:t>
      </w:r>
      <w:r w:rsidRPr="00E46A10">
        <w:rPr>
          <w:rFonts w:eastAsia="宋体"/>
          <w:lang w:val="fr-FR"/>
        </w:rPr>
        <w:t xml:space="preserve"> fils. Veillez à ce que la longueur dénudée soit compatible avec les cosses de câble.</w:t>
      </w:r>
    </w:p>
    <w:bookmarkEnd w:id="221"/>
    <w:p w14:paraId="738F06D2" w14:textId="09FF84DF" w:rsidR="000144B3" w:rsidRPr="00D05492" w:rsidRDefault="00DF1CA0" w:rsidP="00A61226">
      <w:pPr>
        <w:pStyle w:val="af0"/>
        <w:widowControl w:val="0"/>
        <w:numPr>
          <w:ilvl w:val="0"/>
          <w:numId w:val="45"/>
        </w:numPr>
        <w:spacing w:line="240" w:lineRule="auto"/>
        <w:ind w:left="641" w:hanging="357"/>
        <w:rPr>
          <w:rFonts w:eastAsia="宋体"/>
          <w:lang w:val="fr-FR"/>
        </w:rPr>
      </w:pPr>
      <w:r w:rsidRPr="00E46A10">
        <w:rPr>
          <w:rFonts w:eastAsia="宋体"/>
          <w:lang w:val="fr-FR"/>
        </w:rPr>
        <w:t>Utilisez la pince à sertir pour fixer les cosses à l'ex</w:t>
      </w:r>
      <w:r w:rsidRPr="00D05492">
        <w:rPr>
          <w:rFonts w:eastAsia="宋体"/>
          <w:lang w:val="fr-FR"/>
        </w:rPr>
        <w:t>trémité des fils.</w:t>
      </w:r>
    </w:p>
    <w:p w14:paraId="51059C4D" w14:textId="77777777" w:rsidR="000144B3" w:rsidRPr="00D05492" w:rsidRDefault="000144B3" w:rsidP="00A61226">
      <w:pPr>
        <w:pStyle w:val="af0"/>
        <w:widowControl w:val="0"/>
        <w:pBdr>
          <w:top w:val="single" w:sz="4" w:space="1" w:color="auto"/>
          <w:bottom w:val="single" w:sz="4" w:space="1" w:color="auto"/>
        </w:pBdr>
        <w:spacing w:beforeLines="20" w:before="48" w:afterLines="20" w:after="48" w:line="240" w:lineRule="auto"/>
        <w:ind w:left="641"/>
        <w:rPr>
          <w:rFonts w:eastAsia="宋体"/>
          <w:b/>
          <w:lang w:val="fr-FR"/>
        </w:rPr>
      </w:pPr>
      <w:bookmarkStart w:id="223" w:name="_Hlk133496450"/>
      <w:r w:rsidRPr="00D05492">
        <w:rPr>
          <w:rFonts w:eastAsia="宋体"/>
          <w:b/>
          <w:noProof/>
        </w:rPr>
        <w:drawing>
          <wp:anchor distT="0" distB="0" distL="114300" distR="114300" simplePos="0" relativeHeight="252847104" behindDoc="0" locked="0" layoutInCell="1" allowOverlap="1" wp14:anchorId="24F1BA61" wp14:editId="6887D395">
            <wp:simplePos x="0" y="0"/>
            <wp:positionH relativeFrom="margin">
              <wp:posOffset>224392</wp:posOffset>
            </wp:positionH>
            <wp:positionV relativeFrom="paragraph">
              <wp:posOffset>21804</wp:posOffset>
            </wp:positionV>
            <wp:extent cx="143510" cy="143510"/>
            <wp:effectExtent l="0" t="0" r="8890" b="8890"/>
            <wp:wrapNone/>
            <wp:docPr id="463" name="图片 463" descr="形状&#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图片 463" descr="形状&#10;&#10;低可信度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05492">
        <w:rPr>
          <w:rFonts w:eastAsia="宋体"/>
          <w:b/>
          <w:lang w:val="fr-FR"/>
        </w:rPr>
        <w:t>NOTE</w:t>
      </w:r>
    </w:p>
    <w:p w14:paraId="5F4A131B" w14:textId="7FAF7564" w:rsidR="000144B3" w:rsidRPr="00D05492" w:rsidRDefault="00DF1CA0" w:rsidP="00A61226">
      <w:pPr>
        <w:pStyle w:val="af0"/>
        <w:widowControl w:val="0"/>
        <w:pBdr>
          <w:top w:val="single" w:sz="4" w:space="1" w:color="auto"/>
          <w:bottom w:val="single" w:sz="4" w:space="1" w:color="auto"/>
        </w:pBdr>
        <w:spacing w:beforeLines="20" w:before="48" w:afterLines="20" w:after="48" w:line="240" w:lineRule="auto"/>
        <w:ind w:left="641"/>
        <w:rPr>
          <w:rFonts w:eastAsia="宋体"/>
          <w:lang w:val="fr-FR"/>
        </w:rPr>
      </w:pPr>
      <w:r w:rsidRPr="00D05492">
        <w:rPr>
          <w:rFonts w:eastAsia="宋体"/>
          <w:lang w:val="fr-FR"/>
        </w:rPr>
        <w:t xml:space="preserve">Pour la fiche industrielle (avec câble), les étapes </w:t>
      </w:r>
      <w:r w:rsidRPr="00D05492">
        <w:rPr>
          <w:rFonts w:eastAsia="宋体"/>
          <w:b/>
          <w:bCs/>
          <w:lang w:val="fr-FR"/>
        </w:rPr>
        <w:t xml:space="preserve">3 </w:t>
      </w:r>
      <w:r w:rsidRPr="00D05492">
        <w:rPr>
          <w:rFonts w:eastAsia="宋体"/>
          <w:lang w:val="fr-FR"/>
        </w:rPr>
        <w:t xml:space="preserve">et </w:t>
      </w:r>
      <w:r w:rsidRPr="00D05492">
        <w:rPr>
          <w:rFonts w:eastAsia="宋体"/>
          <w:b/>
          <w:bCs/>
          <w:lang w:val="fr-FR"/>
        </w:rPr>
        <w:t xml:space="preserve">4 </w:t>
      </w:r>
      <w:r w:rsidRPr="00D05492">
        <w:rPr>
          <w:rFonts w:eastAsia="宋体"/>
          <w:lang w:val="fr-FR"/>
        </w:rPr>
        <w:t>peuvent être omises.</w:t>
      </w:r>
    </w:p>
    <w:bookmarkEnd w:id="222"/>
    <w:bookmarkEnd w:id="223"/>
    <w:p w14:paraId="37CBEA8B" w14:textId="77777777" w:rsidR="000144B3" w:rsidRPr="00D05492" w:rsidRDefault="000144B3" w:rsidP="00A61226">
      <w:pPr>
        <w:spacing w:line="240" w:lineRule="auto"/>
        <w:rPr>
          <w:rFonts w:eastAsia="宋体"/>
          <w:lang w:val="fr-FR"/>
        </w:rPr>
      </w:pPr>
      <w:r w:rsidRPr="00D05492">
        <w:rPr>
          <w:rFonts w:eastAsia="宋体"/>
          <w:lang w:val="fr-FR"/>
        </w:rPr>
        <w:br w:type="page"/>
      </w:r>
    </w:p>
    <w:p w14:paraId="297D552F" w14:textId="77777777" w:rsidR="002B1BBE" w:rsidRPr="00D05492" w:rsidRDefault="002B1BBE" w:rsidP="00A61226">
      <w:pPr>
        <w:pStyle w:val="af0"/>
        <w:widowControl w:val="0"/>
        <w:numPr>
          <w:ilvl w:val="0"/>
          <w:numId w:val="45"/>
        </w:numPr>
        <w:spacing w:beforeLines="50" w:afterLines="50" w:line="240" w:lineRule="auto"/>
        <w:ind w:left="641" w:hanging="357"/>
        <w:rPr>
          <w:rFonts w:eastAsia="宋体"/>
          <w:lang w:val="fr-FR"/>
        </w:rPr>
      </w:pPr>
      <w:r w:rsidRPr="00D05492">
        <w:rPr>
          <w:rFonts w:eastAsia="宋体"/>
          <w:lang w:val="fr-FR"/>
        </w:rPr>
        <w:lastRenderedPageBreak/>
        <w:t>Desserrez la fixation M6 à l'aide d'une clé à douille de 10 mm et connectez le fil PE à la barre PE (</w:t>
      </w:r>
      <w:r w:rsidRPr="00D05492">
        <w:rPr>
          <w:rFonts w:eastAsia="宋体"/>
          <w:b/>
          <w:bCs/>
          <w:lang w:val="fr-FR"/>
        </w:rPr>
        <w:t>A</w:t>
      </w:r>
      <w:r w:rsidRPr="00D05492">
        <w:rPr>
          <w:rFonts w:eastAsia="宋体"/>
          <w:lang w:val="fr-FR"/>
        </w:rPr>
        <w:t>). Remettez la fixation en place et serrez-la à 6 N-m.</w:t>
      </w:r>
    </w:p>
    <w:p w14:paraId="4839A6BE" w14:textId="77777777" w:rsidR="002B1BBE" w:rsidRPr="00D05492" w:rsidRDefault="002B1BBE" w:rsidP="00A61226">
      <w:pPr>
        <w:pStyle w:val="af0"/>
        <w:widowControl w:val="0"/>
        <w:numPr>
          <w:ilvl w:val="0"/>
          <w:numId w:val="45"/>
        </w:numPr>
        <w:spacing w:beforeLines="50" w:afterLines="50" w:line="240" w:lineRule="auto"/>
        <w:ind w:left="641" w:hanging="357"/>
        <w:rPr>
          <w:rFonts w:eastAsia="宋体"/>
          <w:lang w:val="fr-FR"/>
        </w:rPr>
      </w:pPr>
      <w:r w:rsidRPr="00D05492">
        <w:rPr>
          <w:rFonts w:eastAsia="宋体"/>
          <w:lang w:val="fr-FR"/>
        </w:rPr>
        <w:t>Utilisez une clé de 13 mm pour desserrer les quatre fixations M8 et fixer les fils aux connecteurs :</w:t>
      </w:r>
    </w:p>
    <w:p w14:paraId="66BEA97A" w14:textId="77777777" w:rsidR="002B1BBE" w:rsidRPr="00D05492" w:rsidRDefault="002B1BBE" w:rsidP="00A61226">
      <w:pPr>
        <w:pStyle w:val="af0"/>
        <w:widowControl w:val="0"/>
        <w:numPr>
          <w:ilvl w:val="0"/>
          <w:numId w:val="46"/>
        </w:numPr>
        <w:spacing w:beforeLines="50" w:afterLines="50" w:line="240" w:lineRule="auto"/>
        <w:rPr>
          <w:rFonts w:eastAsia="宋体"/>
          <w:lang w:val="fr-FR"/>
        </w:rPr>
      </w:pPr>
      <w:r w:rsidRPr="00D05492">
        <w:rPr>
          <w:rFonts w:eastAsia="宋体"/>
          <w:lang w:val="fr-FR"/>
        </w:rPr>
        <w:t xml:space="preserve">Fil L1 au connecteur </w:t>
      </w:r>
      <w:r w:rsidRPr="00D05492">
        <w:rPr>
          <w:rFonts w:eastAsia="宋体"/>
          <w:b/>
          <w:lang w:val="fr-FR"/>
        </w:rPr>
        <w:t>B</w:t>
      </w:r>
    </w:p>
    <w:p w14:paraId="3B78A116" w14:textId="77777777" w:rsidR="002B1BBE" w:rsidRPr="00D05492" w:rsidRDefault="002B1BBE" w:rsidP="00A61226">
      <w:pPr>
        <w:pStyle w:val="af0"/>
        <w:widowControl w:val="0"/>
        <w:numPr>
          <w:ilvl w:val="0"/>
          <w:numId w:val="46"/>
        </w:numPr>
        <w:spacing w:beforeLines="50" w:afterLines="50" w:line="240" w:lineRule="auto"/>
        <w:rPr>
          <w:rFonts w:eastAsia="宋体"/>
          <w:lang w:val="fr-FR"/>
        </w:rPr>
      </w:pPr>
      <w:r w:rsidRPr="00D05492">
        <w:rPr>
          <w:rFonts w:eastAsia="宋体"/>
          <w:lang w:val="fr-FR"/>
        </w:rPr>
        <w:t xml:space="preserve">Fil L2 au connecteur </w:t>
      </w:r>
      <w:r w:rsidRPr="00D05492">
        <w:rPr>
          <w:rFonts w:eastAsia="宋体"/>
          <w:b/>
          <w:lang w:val="fr-FR"/>
        </w:rPr>
        <w:t>C</w:t>
      </w:r>
    </w:p>
    <w:p w14:paraId="1DC894D2" w14:textId="77777777" w:rsidR="002B1BBE" w:rsidRPr="00D05492" w:rsidRDefault="002B1BBE" w:rsidP="00A61226">
      <w:pPr>
        <w:pStyle w:val="af0"/>
        <w:widowControl w:val="0"/>
        <w:numPr>
          <w:ilvl w:val="0"/>
          <w:numId w:val="46"/>
        </w:numPr>
        <w:spacing w:beforeLines="50" w:afterLines="50" w:line="240" w:lineRule="auto"/>
        <w:rPr>
          <w:rFonts w:eastAsia="宋体"/>
          <w:lang w:val="fr-FR"/>
        </w:rPr>
      </w:pPr>
      <w:r w:rsidRPr="00D05492">
        <w:rPr>
          <w:rFonts w:eastAsia="宋体"/>
          <w:lang w:val="fr-FR"/>
        </w:rPr>
        <w:t xml:space="preserve">Fil L3 au connecteur </w:t>
      </w:r>
      <w:r w:rsidRPr="00D05492">
        <w:rPr>
          <w:rFonts w:eastAsia="宋体"/>
          <w:b/>
          <w:lang w:val="fr-FR"/>
        </w:rPr>
        <w:t>D</w:t>
      </w:r>
    </w:p>
    <w:p w14:paraId="33020F3C" w14:textId="77777777" w:rsidR="002B1BBE" w:rsidRPr="00D05492" w:rsidRDefault="002B1BBE" w:rsidP="00A61226">
      <w:pPr>
        <w:pStyle w:val="af0"/>
        <w:widowControl w:val="0"/>
        <w:numPr>
          <w:ilvl w:val="0"/>
          <w:numId w:val="46"/>
        </w:numPr>
        <w:spacing w:beforeLines="50" w:afterLines="50" w:line="240" w:lineRule="auto"/>
        <w:rPr>
          <w:rFonts w:eastAsia="宋体"/>
          <w:lang w:val="fr-FR"/>
        </w:rPr>
      </w:pPr>
      <w:r w:rsidRPr="00D05492">
        <w:rPr>
          <w:rFonts w:eastAsia="宋体"/>
          <w:lang w:val="fr-FR"/>
        </w:rPr>
        <w:t xml:space="preserve">N au connecteur </w:t>
      </w:r>
      <w:r w:rsidRPr="00D05492">
        <w:rPr>
          <w:rFonts w:eastAsia="宋体"/>
          <w:b/>
          <w:lang w:val="fr-FR"/>
        </w:rPr>
        <w:t>E</w:t>
      </w:r>
    </w:p>
    <w:p w14:paraId="710F4D8E" w14:textId="77777777" w:rsidR="002B1BBE" w:rsidRPr="00D05492" w:rsidRDefault="002B1BBE" w:rsidP="00A61226">
      <w:pPr>
        <w:pStyle w:val="af0"/>
        <w:widowControl w:val="0"/>
        <w:numPr>
          <w:ilvl w:val="0"/>
          <w:numId w:val="45"/>
        </w:numPr>
        <w:spacing w:beforeLines="50" w:afterLines="50" w:line="240" w:lineRule="auto"/>
        <w:ind w:left="641" w:hanging="357"/>
        <w:rPr>
          <w:rFonts w:eastAsia="宋体"/>
          <w:lang w:val="fr-FR"/>
        </w:rPr>
      </w:pPr>
      <w:r w:rsidRPr="00D05492">
        <w:rPr>
          <w:rFonts w:eastAsia="宋体"/>
          <w:lang w:val="fr-FR"/>
        </w:rPr>
        <w:t>Réinsérez les fixations M8 et serrez-les au couple de 6-12 N-m.</w:t>
      </w:r>
    </w:p>
    <w:p w14:paraId="7959907B" w14:textId="1279AE02" w:rsidR="006F2597" w:rsidRPr="00D05492" w:rsidRDefault="00784A49" w:rsidP="00A61226">
      <w:pPr>
        <w:pStyle w:val="af0"/>
        <w:widowControl w:val="0"/>
        <w:numPr>
          <w:ilvl w:val="0"/>
          <w:numId w:val="45"/>
        </w:numPr>
        <w:spacing w:beforeLines="50" w:afterLines="50" w:line="240" w:lineRule="auto"/>
        <w:ind w:left="641" w:hanging="357"/>
        <w:rPr>
          <w:rFonts w:eastAsia="宋体"/>
          <w:lang w:val="fr-FR"/>
        </w:rPr>
      </w:pPr>
      <w:r w:rsidRPr="00D05492">
        <w:rPr>
          <w:rFonts w:eastAsia="宋体"/>
          <w:lang w:val="fr-FR"/>
        </w:rPr>
        <w:t>Réinstallez la barrière isolante.</w:t>
      </w:r>
    </w:p>
    <w:p w14:paraId="731F3BD7" w14:textId="38349098" w:rsidR="002B1BBE" w:rsidRPr="00D05492" w:rsidRDefault="00E46A10" w:rsidP="00A61226">
      <w:pPr>
        <w:widowControl w:val="0"/>
        <w:spacing w:beforeLines="50" w:afterLines="50" w:line="240" w:lineRule="auto"/>
        <w:ind w:left="704"/>
        <w:jc w:val="center"/>
        <w:rPr>
          <w:rFonts w:eastAsia="宋体"/>
          <w:lang w:val="fr-FR"/>
        </w:rPr>
      </w:pPr>
      <w:r w:rsidRPr="004450AB">
        <w:rPr>
          <w:rFonts w:ascii="Calibri" w:hAnsi="Calibri" w:cs="Calibri"/>
          <w:noProof/>
        </w:rPr>
        <w:drawing>
          <wp:inline distT="0" distB="0" distL="0" distR="0" wp14:anchorId="539BD69B" wp14:editId="1C84EBC7">
            <wp:extent cx="4463005" cy="3194825"/>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463005" cy="3194825"/>
                    </a:xfrm>
                    <a:prstGeom prst="rect">
                      <a:avLst/>
                    </a:prstGeom>
                  </pic:spPr>
                </pic:pic>
              </a:graphicData>
            </a:graphic>
          </wp:inline>
        </w:drawing>
      </w:r>
    </w:p>
    <w:p w14:paraId="10479FAB" w14:textId="77777777" w:rsidR="002B1BBE" w:rsidRPr="00D05492" w:rsidRDefault="002B1BBE" w:rsidP="00A61226">
      <w:pPr>
        <w:spacing w:beforeLines="50" w:afterLines="50" w:line="240" w:lineRule="auto"/>
        <w:rPr>
          <w:rFonts w:eastAsia="宋体"/>
          <w:lang w:val="fr-FR"/>
        </w:rPr>
      </w:pPr>
      <w:r w:rsidRPr="00D05492">
        <w:rPr>
          <w:rFonts w:eastAsia="宋体"/>
          <w:lang w:val="fr-FR"/>
        </w:rPr>
        <w:br w:type="page"/>
      </w:r>
    </w:p>
    <w:p w14:paraId="266F3598" w14:textId="4B708CE2" w:rsidR="00535092" w:rsidRPr="00D05492" w:rsidRDefault="00784A49" w:rsidP="00A61226">
      <w:pPr>
        <w:pStyle w:val="2"/>
        <w:spacing w:before="240" w:afterLines="50" w:line="240" w:lineRule="auto"/>
        <w:ind w:left="578" w:hanging="578"/>
        <w:rPr>
          <w:rFonts w:eastAsia="宋体" w:cs="Arial"/>
          <w:lang w:val="fr-FR"/>
        </w:rPr>
      </w:pPr>
      <w:bookmarkStart w:id="224" w:name="_Toc134462276"/>
      <w:r w:rsidRPr="00D05492">
        <w:rPr>
          <w:rFonts w:eastAsia="宋体" w:cs="Arial"/>
          <w:lang w:val="fr-FR"/>
        </w:rPr>
        <w:lastRenderedPageBreak/>
        <w:t>Connexion à l'internet</w:t>
      </w:r>
      <w:bookmarkEnd w:id="224"/>
    </w:p>
    <w:p w14:paraId="7223223F" w14:textId="72CE85C1" w:rsidR="00D55A3C" w:rsidRPr="00D05492" w:rsidRDefault="00784A49" w:rsidP="00A61226">
      <w:pPr>
        <w:pStyle w:val="BodytextUserManual"/>
        <w:spacing w:before="120" w:after="120" w:line="240" w:lineRule="auto"/>
        <w:rPr>
          <w:lang w:val="fr-FR"/>
        </w:rPr>
      </w:pPr>
      <w:proofErr w:type="spellStart"/>
      <w:r w:rsidRPr="00D05492">
        <w:rPr>
          <w:lang w:val="fr-FR"/>
        </w:rPr>
        <w:t>MaxiCharger</w:t>
      </w:r>
      <w:proofErr w:type="spellEnd"/>
      <w:r w:rsidRPr="00D05492">
        <w:rPr>
          <w:lang w:val="fr-FR"/>
        </w:rPr>
        <w:t xml:space="preserve"> peut accéder à Internet via un câble Ethernet, un réseau Wi-Fi ou un réseau cellulaire. Le processus d'installation varie selon les différentes connexions Internet. Sélectionnez la méthode optimale pour vous connecter à Internet et suivez les étapes ci-dessous en conséquence.</w:t>
      </w:r>
    </w:p>
    <w:p w14:paraId="509C2D7F" w14:textId="0A0BED83" w:rsidR="00D25C9E" w:rsidRPr="00D05492" w:rsidRDefault="00784A49" w:rsidP="00A61226">
      <w:pPr>
        <w:pStyle w:val="3"/>
        <w:spacing w:before="240" w:afterLines="50" w:line="240" w:lineRule="auto"/>
        <w:ind w:left="851" w:hanging="851"/>
        <w:rPr>
          <w:rFonts w:eastAsia="宋体"/>
          <w:lang w:val="fr-FR"/>
        </w:rPr>
      </w:pPr>
      <w:bookmarkStart w:id="225" w:name="_Toc134462277"/>
      <w:bookmarkStart w:id="226" w:name="_Hlk133500079"/>
      <w:r w:rsidRPr="00D05492">
        <w:rPr>
          <w:rFonts w:eastAsia="宋体"/>
          <w:lang w:val="fr-FR"/>
        </w:rPr>
        <w:t>Via le câble Ethernet</w:t>
      </w:r>
      <w:bookmarkEnd w:id="225"/>
    </w:p>
    <w:p w14:paraId="128A477E" w14:textId="77777777" w:rsidR="00D25C9E" w:rsidRPr="00D05492" w:rsidRDefault="00D25C9E" w:rsidP="00A61226">
      <w:pPr>
        <w:pStyle w:val="BodytextUserManual"/>
        <w:pBdr>
          <w:top w:val="single" w:sz="4" w:space="1" w:color="auto"/>
          <w:bottom w:val="single" w:sz="4" w:space="1" w:color="auto"/>
        </w:pBdr>
        <w:spacing w:beforeLines="20" w:before="48" w:afterLines="20" w:after="48" w:line="240" w:lineRule="auto"/>
        <w:rPr>
          <w:b/>
          <w:lang w:val="fr-FR"/>
        </w:rPr>
      </w:pPr>
      <w:bookmarkStart w:id="227" w:name="_Hlk133496946"/>
      <w:r w:rsidRPr="00D05492">
        <w:rPr>
          <w:b/>
          <w:noProof/>
        </w:rPr>
        <w:drawing>
          <wp:anchor distT="0" distB="0" distL="114300" distR="114300" simplePos="0" relativeHeight="252849152" behindDoc="0" locked="0" layoutInCell="1" allowOverlap="1" wp14:anchorId="445C80E7" wp14:editId="2BCA0459">
            <wp:simplePos x="0" y="0"/>
            <wp:positionH relativeFrom="margin">
              <wp:align>left</wp:align>
            </wp:positionH>
            <wp:positionV relativeFrom="paragraph">
              <wp:posOffset>22439</wp:posOffset>
            </wp:positionV>
            <wp:extent cx="143510" cy="143510"/>
            <wp:effectExtent l="0" t="0" r="8890" b="8890"/>
            <wp:wrapNone/>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05492">
        <w:rPr>
          <w:b/>
          <w:lang w:val="fr-FR"/>
        </w:rPr>
        <w:t>NOTE</w:t>
      </w:r>
    </w:p>
    <w:p w14:paraId="5DE564E5" w14:textId="2B539CF7" w:rsidR="00D25C9E" w:rsidRPr="00D05492" w:rsidRDefault="00784A49" w:rsidP="00A61226">
      <w:pPr>
        <w:pStyle w:val="BodytextUserManual"/>
        <w:pBdr>
          <w:top w:val="single" w:sz="4" w:space="1" w:color="auto"/>
          <w:bottom w:val="single" w:sz="4" w:space="1" w:color="auto"/>
        </w:pBdr>
        <w:spacing w:beforeLines="20" w:before="48" w:afterLines="20" w:after="48" w:line="240" w:lineRule="auto"/>
        <w:rPr>
          <w:lang w:val="fr-FR"/>
        </w:rPr>
      </w:pPr>
      <w:r w:rsidRPr="00D05492">
        <w:rPr>
          <w:lang w:val="fr-FR"/>
        </w:rPr>
        <w:t xml:space="preserve">Pour </w:t>
      </w:r>
      <w:proofErr w:type="spellStart"/>
      <w:r w:rsidRPr="00D05492">
        <w:rPr>
          <w:lang w:val="fr-FR"/>
        </w:rPr>
        <w:t>MaxiCharger</w:t>
      </w:r>
      <w:proofErr w:type="spellEnd"/>
      <w:r w:rsidRPr="00D05492">
        <w:rPr>
          <w:lang w:val="fr-FR"/>
        </w:rPr>
        <w:t xml:space="preserve"> et chariot, ainsi que pour </w:t>
      </w:r>
      <w:proofErr w:type="spellStart"/>
      <w:r w:rsidRPr="00D05492">
        <w:rPr>
          <w:lang w:val="fr-FR"/>
        </w:rPr>
        <w:t>MaxiCharger</w:t>
      </w:r>
      <w:proofErr w:type="spellEnd"/>
      <w:r w:rsidRPr="00D05492">
        <w:rPr>
          <w:lang w:val="fr-FR"/>
        </w:rPr>
        <w:t xml:space="preserve"> monté sur un chariot, il est préférable d'utiliser les données cellulaires ou le Wi-Fi pour accéder à l'internet en cas de mobilité.</w:t>
      </w:r>
    </w:p>
    <w:bookmarkEnd w:id="226"/>
    <w:bookmarkEnd w:id="227"/>
    <w:p w14:paraId="2A65F804" w14:textId="77777777" w:rsidR="0062246B" w:rsidRPr="00D05492" w:rsidRDefault="0062246B" w:rsidP="00A61226">
      <w:pPr>
        <w:pStyle w:val="BodytextUserManual"/>
        <w:numPr>
          <w:ilvl w:val="0"/>
          <w:numId w:val="44"/>
        </w:numPr>
        <w:spacing w:before="120" w:after="120" w:line="240" w:lineRule="auto"/>
        <w:rPr>
          <w:lang w:val="fr-FR"/>
        </w:rPr>
      </w:pPr>
      <w:r w:rsidRPr="00D05492">
        <w:rPr>
          <w:lang w:val="fr-FR"/>
        </w:rPr>
        <w:t>Desserrez le passe-câble (</w:t>
      </w:r>
      <w:r w:rsidRPr="00D05492">
        <w:rPr>
          <w:b/>
          <w:bCs w:val="0"/>
          <w:lang w:val="fr-FR"/>
        </w:rPr>
        <w:t>A</w:t>
      </w:r>
      <w:r w:rsidRPr="00D05492">
        <w:rPr>
          <w:lang w:val="fr-FR"/>
        </w:rPr>
        <w:t>).</w:t>
      </w:r>
    </w:p>
    <w:p w14:paraId="24E8805B" w14:textId="77777777" w:rsidR="0062246B" w:rsidRPr="00D05492" w:rsidRDefault="0062246B" w:rsidP="00A61226">
      <w:pPr>
        <w:pStyle w:val="BodytextUserManual"/>
        <w:numPr>
          <w:ilvl w:val="0"/>
          <w:numId w:val="44"/>
        </w:numPr>
        <w:spacing w:before="120" w:after="120" w:line="240" w:lineRule="auto"/>
        <w:rPr>
          <w:lang w:val="fr-FR"/>
        </w:rPr>
      </w:pPr>
      <w:r w:rsidRPr="00D05492">
        <w:rPr>
          <w:lang w:val="fr-FR"/>
        </w:rPr>
        <w:t xml:space="preserve">Passez le câble Ethernet dans le port du câble Ethernet situé en bas du </w:t>
      </w:r>
      <w:proofErr w:type="spellStart"/>
      <w:r w:rsidRPr="00D05492">
        <w:rPr>
          <w:lang w:val="fr-FR"/>
        </w:rPr>
        <w:t>MaxiCharger</w:t>
      </w:r>
      <w:proofErr w:type="spellEnd"/>
      <w:r w:rsidRPr="00D05492">
        <w:rPr>
          <w:lang w:val="fr-FR"/>
        </w:rPr>
        <w:t>.</w:t>
      </w:r>
    </w:p>
    <w:p w14:paraId="0690E0CE" w14:textId="77777777" w:rsidR="0062246B" w:rsidRPr="00D05492" w:rsidRDefault="0062246B" w:rsidP="00A61226">
      <w:pPr>
        <w:pStyle w:val="BodytextUserManual"/>
        <w:numPr>
          <w:ilvl w:val="0"/>
          <w:numId w:val="44"/>
        </w:numPr>
        <w:spacing w:before="120" w:after="120" w:line="240" w:lineRule="auto"/>
        <w:rPr>
          <w:lang w:val="fr-FR"/>
        </w:rPr>
      </w:pPr>
      <w:r w:rsidRPr="00D05492">
        <w:rPr>
          <w:lang w:val="fr-FR"/>
        </w:rPr>
        <w:t>Branchez le câble Ethernet sur le port RJ45.</w:t>
      </w:r>
    </w:p>
    <w:p w14:paraId="7F0CE5B8" w14:textId="77777777" w:rsidR="0062246B" w:rsidRPr="00D05492" w:rsidRDefault="0062246B" w:rsidP="00A61226">
      <w:pPr>
        <w:pStyle w:val="BodytextUserManual"/>
        <w:numPr>
          <w:ilvl w:val="0"/>
          <w:numId w:val="44"/>
        </w:numPr>
        <w:spacing w:before="120" w:after="120" w:line="240" w:lineRule="auto"/>
        <w:rPr>
          <w:lang w:val="fr-FR"/>
        </w:rPr>
      </w:pPr>
      <w:r w:rsidRPr="00D05492">
        <w:rPr>
          <w:lang w:val="fr-FR"/>
        </w:rPr>
        <w:t>Serrer le passe-câble à vis (</w:t>
      </w:r>
      <w:r w:rsidRPr="00D05492">
        <w:rPr>
          <w:b/>
          <w:bCs w:val="0"/>
          <w:lang w:val="fr-FR"/>
        </w:rPr>
        <w:t>A</w:t>
      </w:r>
      <w:r w:rsidRPr="00D05492">
        <w:rPr>
          <w:lang w:val="fr-FR"/>
        </w:rPr>
        <w:t>).</w:t>
      </w:r>
    </w:p>
    <w:p w14:paraId="24D63C54" w14:textId="6A7A737F" w:rsidR="00D25C9E" w:rsidRPr="00D05492" w:rsidRDefault="00E46A10" w:rsidP="00E46A10">
      <w:pPr>
        <w:pStyle w:val="BodytextUserManual"/>
        <w:spacing w:before="120" w:after="120" w:line="240" w:lineRule="auto"/>
        <w:jc w:val="center"/>
        <w:rPr>
          <w:bCs w:val="0"/>
          <w:lang w:val="fr-FR"/>
        </w:rPr>
      </w:pPr>
      <w:r w:rsidRPr="004450AB">
        <w:rPr>
          <w:rFonts w:ascii="Calibri" w:hAnsi="Calibri" w:cs="Calibri"/>
          <w:noProof/>
        </w:rPr>
        <w:drawing>
          <wp:inline distT="0" distB="0" distL="0" distR="0" wp14:anchorId="1DA0283B" wp14:editId="2434142F">
            <wp:extent cx="3899553" cy="2653442"/>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0kW_接网线.png"/>
                    <pic:cNvPicPr/>
                  </pic:nvPicPr>
                  <pic:blipFill>
                    <a:blip r:embed="rId66">
                      <a:extLst>
                        <a:ext uri="{28A0092B-C50C-407E-A947-70E740481C1C}">
                          <a14:useLocalDpi xmlns:a14="http://schemas.microsoft.com/office/drawing/2010/main" val="0"/>
                        </a:ext>
                      </a:extLst>
                    </a:blip>
                    <a:stretch>
                      <a:fillRect/>
                    </a:stretch>
                  </pic:blipFill>
                  <pic:spPr bwMode="auto">
                    <a:xfrm>
                      <a:off x="0" y="0"/>
                      <a:ext cx="3920869" cy="2667946"/>
                    </a:xfrm>
                    <a:prstGeom prst="rect">
                      <a:avLst/>
                    </a:prstGeom>
                    <a:ln>
                      <a:noFill/>
                    </a:ln>
                    <a:extLst>
                      <a:ext uri="{53640926-AAD7-44D8-BBD7-CCE9431645EC}">
                        <a14:shadowObscured xmlns:a14="http://schemas.microsoft.com/office/drawing/2010/main"/>
                      </a:ext>
                    </a:extLst>
                  </pic:spPr>
                </pic:pic>
              </a:graphicData>
            </a:graphic>
          </wp:inline>
        </w:drawing>
      </w:r>
      <w:r>
        <w:rPr>
          <w:bCs w:val="0"/>
          <w:lang w:val="fr-FR"/>
        </w:rPr>
        <w:br w:type="page"/>
      </w:r>
    </w:p>
    <w:p w14:paraId="6FBF84B3" w14:textId="09A7A696" w:rsidR="0062246B" w:rsidRPr="00D05492" w:rsidRDefault="00784A49" w:rsidP="00A61226">
      <w:pPr>
        <w:pStyle w:val="3"/>
        <w:spacing w:before="240" w:afterLines="50" w:line="240" w:lineRule="auto"/>
        <w:ind w:left="851" w:hanging="851"/>
        <w:rPr>
          <w:rFonts w:eastAsia="宋体"/>
          <w:lang w:val="fr-FR"/>
        </w:rPr>
      </w:pPr>
      <w:bookmarkStart w:id="228" w:name="_Toc134462278"/>
      <w:r w:rsidRPr="00D05492">
        <w:rPr>
          <w:rFonts w:eastAsia="宋体"/>
          <w:lang w:val="fr-FR"/>
        </w:rPr>
        <w:lastRenderedPageBreak/>
        <w:t>Via le réseau cellulaire</w:t>
      </w:r>
      <w:bookmarkEnd w:id="228"/>
    </w:p>
    <w:p w14:paraId="691296E6" w14:textId="77777777" w:rsidR="009630D6" w:rsidRPr="00D05492" w:rsidRDefault="009630D6" w:rsidP="00A61226">
      <w:pPr>
        <w:pStyle w:val="BodytextUserManual"/>
        <w:numPr>
          <w:ilvl w:val="0"/>
          <w:numId w:val="42"/>
        </w:numPr>
        <w:spacing w:before="120" w:after="120" w:line="240" w:lineRule="auto"/>
        <w:rPr>
          <w:lang w:val="fr-FR"/>
        </w:rPr>
      </w:pPr>
      <w:r w:rsidRPr="00D05492">
        <w:rPr>
          <w:lang w:val="fr-FR"/>
        </w:rPr>
        <w:t>Appuyez sur le bouton (</w:t>
      </w:r>
      <w:r w:rsidRPr="00D05492">
        <w:rPr>
          <w:b/>
          <w:bCs w:val="0"/>
          <w:lang w:val="fr-FR"/>
        </w:rPr>
        <w:t>A</w:t>
      </w:r>
      <w:r w:rsidRPr="00D05492">
        <w:rPr>
          <w:lang w:val="fr-FR"/>
        </w:rPr>
        <w:t>) pour libérer le plateau de la carte SIM.</w:t>
      </w:r>
    </w:p>
    <w:p w14:paraId="0933E760" w14:textId="77777777" w:rsidR="009630D6" w:rsidRPr="00D05492" w:rsidRDefault="009630D6" w:rsidP="00A61226">
      <w:pPr>
        <w:pStyle w:val="BodytextUserManual"/>
        <w:numPr>
          <w:ilvl w:val="0"/>
          <w:numId w:val="42"/>
        </w:numPr>
        <w:spacing w:before="120" w:after="120" w:line="240" w:lineRule="auto"/>
        <w:rPr>
          <w:lang w:val="fr-FR"/>
        </w:rPr>
      </w:pPr>
      <w:r w:rsidRPr="00D05492">
        <w:rPr>
          <w:lang w:val="fr-FR"/>
        </w:rPr>
        <w:t>Insérez une carte SIM dans le plateau. Assurez-vous que la carte est placée correctement.</w:t>
      </w:r>
    </w:p>
    <w:p w14:paraId="273FFDFB" w14:textId="446DCB3A" w:rsidR="009630D6" w:rsidRPr="00D05492" w:rsidRDefault="00784A49" w:rsidP="00A61226">
      <w:pPr>
        <w:pStyle w:val="BodytextUserManual"/>
        <w:numPr>
          <w:ilvl w:val="0"/>
          <w:numId w:val="42"/>
        </w:numPr>
        <w:spacing w:before="120" w:after="120" w:line="240" w:lineRule="auto"/>
        <w:rPr>
          <w:lang w:val="fr-FR"/>
        </w:rPr>
      </w:pPr>
      <w:r w:rsidRPr="00D05492">
        <w:rPr>
          <w:lang w:val="fr-FR"/>
        </w:rPr>
        <w:t>Poussez le plateau de la carte SIM dans la fente.</w:t>
      </w:r>
    </w:p>
    <w:p w14:paraId="10092158" w14:textId="365253C6" w:rsidR="00EB21DB" w:rsidRPr="00D05492" w:rsidRDefault="00E46A10" w:rsidP="00A61226">
      <w:pPr>
        <w:spacing w:beforeLines="50" w:afterLines="50" w:line="240" w:lineRule="auto"/>
        <w:ind w:left="0"/>
        <w:jc w:val="center"/>
        <w:rPr>
          <w:rFonts w:eastAsia="宋体"/>
          <w:lang w:val="fr-FR"/>
        </w:rPr>
      </w:pPr>
      <w:r w:rsidRPr="004450AB">
        <w:rPr>
          <w:rFonts w:ascii="Calibri" w:hAnsi="Calibri" w:cs="Calibri"/>
          <w:noProof/>
        </w:rPr>
        <w:drawing>
          <wp:inline distT="0" distB="0" distL="0" distR="0" wp14:anchorId="0F649FBC" wp14:editId="2250A9BE">
            <wp:extent cx="3600427" cy="1845629"/>
            <wp:effectExtent l="0" t="0" r="63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0kW_插入SIM卡.png"/>
                    <pic:cNvPicPr/>
                  </pic:nvPicPr>
                  <pic:blipFill rotWithShape="1">
                    <a:blip r:embed="rId67">
                      <a:extLst>
                        <a:ext uri="{28A0092B-C50C-407E-A947-70E740481C1C}">
                          <a14:useLocalDpi xmlns:a14="http://schemas.microsoft.com/office/drawing/2010/main" val="0"/>
                        </a:ext>
                      </a:extLst>
                    </a:blip>
                    <a:srcRect b="32611"/>
                    <a:stretch/>
                  </pic:blipFill>
                  <pic:spPr bwMode="auto">
                    <a:xfrm>
                      <a:off x="0" y="0"/>
                      <a:ext cx="3619559" cy="1855436"/>
                    </a:xfrm>
                    <a:prstGeom prst="rect">
                      <a:avLst/>
                    </a:prstGeom>
                    <a:ln>
                      <a:noFill/>
                    </a:ln>
                    <a:extLst>
                      <a:ext uri="{53640926-AAD7-44D8-BBD7-CCE9431645EC}">
                        <a14:shadowObscured xmlns:a14="http://schemas.microsoft.com/office/drawing/2010/main"/>
                      </a:ext>
                    </a:extLst>
                  </pic:spPr>
                </pic:pic>
              </a:graphicData>
            </a:graphic>
          </wp:inline>
        </w:drawing>
      </w:r>
    </w:p>
    <w:p w14:paraId="161282D3" w14:textId="128193A0" w:rsidR="009D3249" w:rsidRPr="00D05492" w:rsidRDefault="00AB58E4" w:rsidP="00A61226">
      <w:pPr>
        <w:spacing w:beforeLines="50" w:afterLines="50" w:line="240" w:lineRule="auto"/>
        <w:ind w:left="0"/>
        <w:jc w:val="center"/>
        <w:rPr>
          <w:rFonts w:eastAsia="宋体"/>
          <w:bCs/>
          <w:kern w:val="0"/>
          <w:szCs w:val="20"/>
          <w:lang w:val="fr-FR"/>
        </w:rPr>
      </w:pPr>
      <w:r w:rsidRPr="00D05492">
        <w:rPr>
          <w:rFonts w:eastAsia="宋体"/>
          <w:lang w:val="fr-FR"/>
        </w:rPr>
        <w:br w:type="page"/>
      </w:r>
    </w:p>
    <w:p w14:paraId="7CDFF84A" w14:textId="11475CE9" w:rsidR="002E06FF" w:rsidRPr="00D05492" w:rsidRDefault="008547A0" w:rsidP="00A61226">
      <w:pPr>
        <w:pStyle w:val="2"/>
        <w:spacing w:before="240" w:afterLines="50" w:line="240" w:lineRule="auto"/>
        <w:ind w:left="578" w:hanging="578"/>
        <w:rPr>
          <w:rFonts w:eastAsia="宋体" w:cs="Arial"/>
          <w:lang w:val="fr-FR"/>
        </w:rPr>
      </w:pPr>
      <w:bookmarkStart w:id="229" w:name="_Toc134462279"/>
      <w:bookmarkStart w:id="230" w:name="_Ref102753644"/>
      <w:bookmarkEnd w:id="78"/>
      <w:r w:rsidRPr="00D05492">
        <w:rPr>
          <w:rFonts w:eastAsia="宋体" w:cs="Arial"/>
          <w:lang w:val="fr-FR"/>
        </w:rPr>
        <w:lastRenderedPageBreak/>
        <w:t>Installation du dispositif de protection en amont</w:t>
      </w:r>
      <w:bookmarkEnd w:id="229"/>
    </w:p>
    <w:tbl>
      <w:tblPr>
        <w:tblStyle w:val="af4"/>
        <w:tblW w:w="0" w:type="auto"/>
        <w:tblLook w:val="04A0" w:firstRow="1" w:lastRow="0" w:firstColumn="1" w:lastColumn="0" w:noHBand="0" w:noVBand="1"/>
      </w:tblPr>
      <w:tblGrid>
        <w:gridCol w:w="2972"/>
        <w:gridCol w:w="4253"/>
      </w:tblGrid>
      <w:tr w:rsidR="002E06FF" w:rsidRPr="00D05492" w14:paraId="24C069B5" w14:textId="77777777" w:rsidTr="006004EE">
        <w:trPr>
          <w:trHeight w:val="517"/>
        </w:trPr>
        <w:tc>
          <w:tcPr>
            <w:tcW w:w="2972" w:type="dxa"/>
            <w:shd w:val="clear" w:color="auto" w:fill="D9D9D9" w:themeFill="background1" w:themeFillShade="D9"/>
            <w:vAlign w:val="center"/>
          </w:tcPr>
          <w:p w14:paraId="47A45AF8" w14:textId="24FBCCD8" w:rsidR="002E06FF" w:rsidRPr="00D05492" w:rsidRDefault="008547A0" w:rsidP="00A61226">
            <w:pPr>
              <w:spacing w:beforeLines="50" w:before="120" w:afterLines="50" w:after="120"/>
              <w:ind w:left="0"/>
              <w:jc w:val="center"/>
              <w:rPr>
                <w:rFonts w:eastAsia="宋体"/>
                <w:b/>
                <w:lang w:val="fr-FR"/>
              </w:rPr>
            </w:pPr>
            <w:r w:rsidRPr="00D05492">
              <w:rPr>
                <w:rFonts w:eastAsia="宋体"/>
                <w:b/>
                <w:lang w:val="fr-FR"/>
              </w:rPr>
              <w:t>Dispositifs</w:t>
            </w:r>
          </w:p>
        </w:tc>
        <w:tc>
          <w:tcPr>
            <w:tcW w:w="4253" w:type="dxa"/>
            <w:shd w:val="clear" w:color="auto" w:fill="D9D9D9" w:themeFill="background1" w:themeFillShade="D9"/>
            <w:vAlign w:val="center"/>
          </w:tcPr>
          <w:p w14:paraId="0742B257" w14:textId="537B9400" w:rsidR="002E06FF" w:rsidRPr="00D05492" w:rsidRDefault="008547A0" w:rsidP="00A61226">
            <w:pPr>
              <w:spacing w:beforeLines="50" w:before="120" w:afterLines="50" w:after="120"/>
              <w:jc w:val="center"/>
              <w:rPr>
                <w:rFonts w:eastAsia="宋体"/>
                <w:b/>
                <w:lang w:val="fr-FR"/>
              </w:rPr>
            </w:pPr>
            <w:r w:rsidRPr="00D05492">
              <w:rPr>
                <w:rFonts w:eastAsia="宋体"/>
                <w:b/>
                <w:lang w:val="fr-FR"/>
              </w:rPr>
              <w:t>Spécifications</w:t>
            </w:r>
          </w:p>
        </w:tc>
      </w:tr>
      <w:tr w:rsidR="002E06FF" w:rsidRPr="00D05492" w14:paraId="7A6FF52B" w14:textId="77777777" w:rsidTr="006004EE">
        <w:trPr>
          <w:trHeight w:val="837"/>
        </w:trPr>
        <w:tc>
          <w:tcPr>
            <w:tcW w:w="2972" w:type="dxa"/>
            <w:vAlign w:val="center"/>
          </w:tcPr>
          <w:p w14:paraId="04A3FDC7" w14:textId="75CAE154" w:rsidR="002E06FF" w:rsidRPr="00D05492" w:rsidRDefault="008547A0" w:rsidP="00A61226">
            <w:pPr>
              <w:spacing w:beforeLines="50" w:before="120" w:afterLines="50" w:after="120"/>
              <w:ind w:left="0"/>
              <w:jc w:val="left"/>
              <w:rPr>
                <w:rFonts w:eastAsia="宋体"/>
                <w:lang w:val="fr-FR"/>
              </w:rPr>
            </w:pPr>
            <w:r w:rsidRPr="00D05492">
              <w:rPr>
                <w:rFonts w:eastAsia="宋体"/>
                <w:lang w:val="fr-FR"/>
              </w:rPr>
              <w:t>Dispositif(s) de protection en amont dédié(s)</w:t>
            </w:r>
          </w:p>
        </w:tc>
        <w:tc>
          <w:tcPr>
            <w:tcW w:w="4253" w:type="dxa"/>
            <w:vAlign w:val="center"/>
          </w:tcPr>
          <w:p w14:paraId="224B778A" w14:textId="03333C32" w:rsidR="002E06FF" w:rsidRPr="00D05492" w:rsidRDefault="002E06FF" w:rsidP="00A61226">
            <w:pPr>
              <w:spacing w:beforeLines="50" w:before="120" w:afterLines="50" w:after="120"/>
              <w:ind w:left="0"/>
              <w:rPr>
                <w:rFonts w:eastAsia="宋体"/>
                <w:lang w:val="fr-FR"/>
              </w:rPr>
            </w:pPr>
            <w:r w:rsidRPr="00D05492">
              <w:rPr>
                <w:rFonts w:eastAsia="宋体"/>
                <w:lang w:val="fr-FR"/>
              </w:rPr>
              <w:t>Options</w:t>
            </w:r>
            <w:r w:rsidR="008547A0" w:rsidRPr="00D05492">
              <w:rPr>
                <w:rFonts w:eastAsia="宋体"/>
                <w:lang w:val="fr-FR"/>
              </w:rPr>
              <w:t xml:space="preserve"> </w:t>
            </w:r>
            <w:r w:rsidRPr="00D05492">
              <w:rPr>
                <w:rFonts w:eastAsia="宋体"/>
                <w:lang w:val="fr-FR"/>
              </w:rPr>
              <w:t>:</w:t>
            </w:r>
          </w:p>
          <w:p w14:paraId="44359E1B" w14:textId="72359A48" w:rsidR="002E06FF" w:rsidRPr="00D05492" w:rsidRDefault="002E06FF" w:rsidP="00A61226">
            <w:pPr>
              <w:pStyle w:val="af0"/>
              <w:numPr>
                <w:ilvl w:val="0"/>
                <w:numId w:val="50"/>
              </w:numPr>
              <w:spacing w:beforeLines="50" w:before="120" w:afterLines="50" w:after="120"/>
              <w:rPr>
                <w:rFonts w:eastAsia="宋体"/>
                <w:lang w:val="fr-FR"/>
              </w:rPr>
            </w:pPr>
            <w:r w:rsidRPr="00D05492">
              <w:rPr>
                <w:rFonts w:eastAsia="宋体"/>
                <w:lang w:val="fr-FR"/>
              </w:rPr>
              <w:t>RCD (Type A) + MCB</w:t>
            </w:r>
          </w:p>
          <w:p w14:paraId="57FF5BC2" w14:textId="0D6CB04C" w:rsidR="002E06FF" w:rsidRPr="00D05492" w:rsidRDefault="002E06FF" w:rsidP="00A61226">
            <w:pPr>
              <w:pStyle w:val="af0"/>
              <w:numPr>
                <w:ilvl w:val="0"/>
                <w:numId w:val="50"/>
              </w:numPr>
              <w:spacing w:beforeLines="50" w:before="120" w:afterLines="50" w:after="120"/>
              <w:rPr>
                <w:rFonts w:eastAsia="宋体"/>
                <w:lang w:val="fr-FR"/>
              </w:rPr>
            </w:pPr>
            <w:r w:rsidRPr="00D05492">
              <w:rPr>
                <w:rFonts w:eastAsia="宋体"/>
                <w:lang w:val="fr-FR"/>
              </w:rPr>
              <w:t>RCBO (Type A)</w:t>
            </w:r>
          </w:p>
        </w:tc>
      </w:tr>
      <w:tr w:rsidR="002E06FF" w:rsidRPr="00D05492" w14:paraId="0A28665C" w14:textId="77777777" w:rsidTr="006004EE">
        <w:tc>
          <w:tcPr>
            <w:tcW w:w="2972" w:type="dxa"/>
            <w:vAlign w:val="center"/>
          </w:tcPr>
          <w:p w14:paraId="341D6EB4" w14:textId="13EA8CE0" w:rsidR="002E06FF" w:rsidRPr="00D05492" w:rsidRDefault="008547A0" w:rsidP="00A61226">
            <w:pPr>
              <w:spacing w:beforeLines="50" w:before="120" w:afterLines="50" w:after="120"/>
              <w:ind w:left="0"/>
              <w:jc w:val="left"/>
              <w:rPr>
                <w:rFonts w:eastAsia="宋体"/>
                <w:lang w:val="fr-FR"/>
              </w:rPr>
            </w:pPr>
            <w:r w:rsidRPr="00D05492">
              <w:rPr>
                <w:rFonts w:eastAsia="宋体"/>
                <w:lang w:val="fr-FR"/>
              </w:rPr>
              <w:t>Disjoncteur de protection contre les surintensités en amont, tel que RCBO ou MCB</w:t>
            </w:r>
          </w:p>
          <w:p w14:paraId="682CC16F" w14:textId="656F610E" w:rsidR="002E06FF" w:rsidRPr="00D05492" w:rsidRDefault="001D01B4" w:rsidP="00A61226">
            <w:pPr>
              <w:spacing w:beforeLines="50" w:before="120" w:afterLines="50" w:after="120"/>
              <w:ind w:left="0"/>
              <w:jc w:val="left"/>
              <w:rPr>
                <w:rFonts w:eastAsia="宋体"/>
                <w:lang w:val="fr-FR"/>
              </w:rPr>
            </w:pPr>
            <w:r w:rsidRPr="00D05492">
              <w:rPr>
                <w:rFonts w:eastAsia="宋体"/>
                <w:lang w:val="fr-FR"/>
              </w:rPr>
              <w:t>(</w:t>
            </w:r>
            <w:r w:rsidR="00784A49" w:rsidRPr="00D05492">
              <w:rPr>
                <w:rFonts w:eastAsia="宋体"/>
                <w:lang w:val="fr-FR"/>
              </w:rPr>
              <w:t xml:space="preserve">Le disjoncteur sert d'interrupteur principal de déconnexion du </w:t>
            </w:r>
            <w:proofErr w:type="spellStart"/>
            <w:r w:rsidR="00784A49" w:rsidRPr="00E46A10">
              <w:rPr>
                <w:rFonts w:eastAsia="宋体"/>
                <w:lang w:val="fr-FR"/>
              </w:rPr>
              <w:t>MaxiCharger</w:t>
            </w:r>
            <w:proofErr w:type="spellEnd"/>
            <w:r w:rsidR="00784A49" w:rsidRPr="00E46A10">
              <w:rPr>
                <w:rFonts w:eastAsia="宋体"/>
                <w:lang w:val="fr-FR"/>
              </w:rPr>
              <w:t>.</w:t>
            </w:r>
            <w:r w:rsidRPr="00D05492">
              <w:rPr>
                <w:rFonts w:eastAsia="宋体"/>
                <w:lang w:val="fr-FR"/>
              </w:rPr>
              <w:t>)</w:t>
            </w:r>
          </w:p>
        </w:tc>
        <w:tc>
          <w:tcPr>
            <w:tcW w:w="4253" w:type="dxa"/>
            <w:vAlign w:val="center"/>
          </w:tcPr>
          <w:p w14:paraId="24E3ACAB" w14:textId="6A715E8E" w:rsidR="002E06FF" w:rsidRPr="00D05492" w:rsidRDefault="008547A0" w:rsidP="00A61226">
            <w:pPr>
              <w:spacing w:beforeLines="50" w:before="120" w:afterLines="50" w:after="120"/>
              <w:ind w:left="0"/>
              <w:rPr>
                <w:rFonts w:eastAsia="宋体"/>
                <w:lang w:val="fr-FR"/>
              </w:rPr>
            </w:pPr>
            <w:r w:rsidRPr="00D05492">
              <w:rPr>
                <w:rFonts w:eastAsia="宋体"/>
                <w:lang w:val="fr-FR"/>
              </w:rPr>
              <w:t>La valeur nominale du disjoncteur ne doit pas être inférieure à 100 A.</w:t>
            </w:r>
          </w:p>
          <w:p w14:paraId="4D63D67D" w14:textId="55603D87" w:rsidR="002E06FF" w:rsidRPr="00D05492" w:rsidRDefault="008547A0" w:rsidP="00A61226">
            <w:pPr>
              <w:spacing w:beforeLines="50" w:before="120" w:afterLines="50" w:after="120"/>
              <w:ind w:left="0"/>
              <w:rPr>
                <w:rFonts w:eastAsia="宋体"/>
                <w:lang w:val="fr-FR"/>
              </w:rPr>
            </w:pPr>
            <w:r w:rsidRPr="00D05492">
              <w:rPr>
                <w:rFonts w:eastAsia="宋体"/>
                <w:lang w:val="fr-FR"/>
              </w:rPr>
              <w:t>Caractéristiques de déclenchement : type C</w:t>
            </w:r>
          </w:p>
        </w:tc>
      </w:tr>
      <w:tr w:rsidR="002E06FF" w:rsidRPr="00D05492" w14:paraId="46F58D0B" w14:textId="77777777" w:rsidTr="006004EE">
        <w:trPr>
          <w:trHeight w:val="589"/>
        </w:trPr>
        <w:tc>
          <w:tcPr>
            <w:tcW w:w="2972" w:type="dxa"/>
            <w:vAlign w:val="center"/>
          </w:tcPr>
          <w:p w14:paraId="4AEB8EF2" w14:textId="71D8C059" w:rsidR="002E06FF" w:rsidRPr="00D05492" w:rsidRDefault="008547A0" w:rsidP="00A61226">
            <w:pPr>
              <w:spacing w:beforeLines="50" w:before="120" w:afterLines="50" w:after="120"/>
              <w:ind w:left="0"/>
              <w:jc w:val="left"/>
              <w:rPr>
                <w:rFonts w:eastAsia="宋体"/>
                <w:lang w:val="fr-FR"/>
              </w:rPr>
            </w:pPr>
            <w:r w:rsidRPr="00D05492">
              <w:rPr>
                <w:rFonts w:eastAsia="宋体"/>
                <w:lang w:val="fr-FR"/>
              </w:rPr>
              <w:t>Dispositif à courant résiduel (RCD) en amont</w:t>
            </w:r>
          </w:p>
        </w:tc>
        <w:tc>
          <w:tcPr>
            <w:tcW w:w="4253" w:type="dxa"/>
            <w:vAlign w:val="center"/>
          </w:tcPr>
          <w:p w14:paraId="70C4BF8E" w14:textId="433B33E2" w:rsidR="002E06FF" w:rsidRPr="00D05492" w:rsidRDefault="008547A0" w:rsidP="00A61226">
            <w:pPr>
              <w:spacing w:beforeLines="50" w:before="120" w:afterLines="50" w:after="120"/>
              <w:ind w:left="0"/>
              <w:rPr>
                <w:rFonts w:eastAsia="宋体"/>
                <w:lang w:val="fr-FR"/>
              </w:rPr>
            </w:pPr>
            <w:r w:rsidRPr="00D05492">
              <w:rPr>
                <w:rFonts w:eastAsia="宋体"/>
                <w:lang w:val="fr-FR"/>
              </w:rPr>
              <w:t>Type A, avec un courant résiduel de service nominal de 30 mA</w:t>
            </w:r>
          </w:p>
        </w:tc>
      </w:tr>
    </w:tbl>
    <w:p w14:paraId="07CB6C12" w14:textId="4B0AC992" w:rsidR="002E06FF" w:rsidRPr="00D05492" w:rsidRDefault="00784A49" w:rsidP="00A61226">
      <w:pPr>
        <w:pStyle w:val="2"/>
        <w:spacing w:before="240" w:afterLines="50" w:line="240" w:lineRule="auto"/>
        <w:ind w:left="578" w:hanging="578"/>
        <w:rPr>
          <w:rFonts w:eastAsia="宋体" w:cs="Arial"/>
          <w:lang w:val="fr-FR"/>
        </w:rPr>
      </w:pPr>
      <w:bookmarkStart w:id="231" w:name="_Toc134462280"/>
      <w:r w:rsidRPr="00D05492">
        <w:rPr>
          <w:rFonts w:eastAsia="宋体" w:cs="Arial"/>
          <w:lang w:val="fr-FR"/>
        </w:rPr>
        <w:t>Branchez la fiche industrielle sur la prise</w:t>
      </w:r>
      <w:bookmarkEnd w:id="231"/>
    </w:p>
    <w:p w14:paraId="069C4B4F" w14:textId="353F9AD2" w:rsidR="00AE66CC" w:rsidRPr="00D05492" w:rsidRDefault="00AE66CC" w:rsidP="00A61226">
      <w:pPr>
        <w:pStyle w:val="BodytextUserManual"/>
        <w:pBdr>
          <w:top w:val="single" w:sz="4" w:space="1" w:color="auto"/>
          <w:bottom w:val="single" w:sz="4" w:space="1" w:color="auto"/>
        </w:pBdr>
        <w:spacing w:beforeLines="20" w:before="48" w:afterLines="20" w:after="48" w:line="240" w:lineRule="auto"/>
        <w:rPr>
          <w:b/>
          <w:lang w:val="fr-FR"/>
        </w:rPr>
      </w:pPr>
      <w:bookmarkStart w:id="232" w:name="_Hlk133486350"/>
      <w:bookmarkStart w:id="233" w:name="_Hlk133500205"/>
      <w:r w:rsidRPr="00D05492">
        <w:rPr>
          <w:noProof/>
        </w:rPr>
        <w:drawing>
          <wp:anchor distT="0" distB="0" distL="114300" distR="114300" simplePos="0" relativeHeight="252851200" behindDoc="0" locked="0" layoutInCell="1" allowOverlap="1" wp14:anchorId="1962BD40" wp14:editId="64234267">
            <wp:simplePos x="0" y="0"/>
            <wp:positionH relativeFrom="margin">
              <wp:align>left</wp:align>
            </wp:positionH>
            <wp:positionV relativeFrom="paragraph">
              <wp:posOffset>25400</wp:posOffset>
            </wp:positionV>
            <wp:extent cx="145415" cy="145415"/>
            <wp:effectExtent l="0" t="0" r="6985" b="6985"/>
            <wp:wrapNone/>
            <wp:docPr id="15303" name="图片 1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61">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D05492">
        <w:rPr>
          <w:b/>
          <w:lang w:val="fr-FR"/>
        </w:rPr>
        <w:t>IMPORTANT</w:t>
      </w:r>
    </w:p>
    <w:p w14:paraId="3501D9A9" w14:textId="2B355E42" w:rsidR="00AE66CC" w:rsidRPr="00D05492" w:rsidRDefault="00784A49" w:rsidP="00A61226">
      <w:pPr>
        <w:pStyle w:val="BodytextUserManual"/>
        <w:pBdr>
          <w:top w:val="single" w:sz="4" w:space="1" w:color="auto"/>
          <w:bottom w:val="single" w:sz="4" w:space="1" w:color="auto"/>
        </w:pBdr>
        <w:spacing w:beforeLines="20" w:before="48" w:afterLines="20" w:after="48" w:line="240" w:lineRule="auto"/>
        <w:rPr>
          <w:lang w:val="fr-FR"/>
        </w:rPr>
      </w:pPr>
      <w:r w:rsidRPr="00D05492">
        <w:rPr>
          <w:lang w:val="fr-FR"/>
        </w:rPr>
        <w:t>Avant de débrancher la fiche industrielle une fois la séance de charge terminée, coupez d'abord l'alimentation électrique.</w:t>
      </w:r>
    </w:p>
    <w:p w14:paraId="2307F892" w14:textId="49CA6ADD" w:rsidR="00AE66CC" w:rsidRPr="00D05492" w:rsidRDefault="00784A49" w:rsidP="00A61226">
      <w:pPr>
        <w:pStyle w:val="BodytextUserManual"/>
        <w:spacing w:before="120" w:after="120" w:line="240" w:lineRule="auto"/>
        <w:rPr>
          <w:lang w:val="fr-FR"/>
        </w:rPr>
      </w:pPr>
      <w:bookmarkStart w:id="234" w:name="_Hlk133486372"/>
      <w:bookmarkStart w:id="235" w:name="_Hlk133497213"/>
      <w:bookmarkEnd w:id="232"/>
      <w:r w:rsidRPr="00D05492">
        <w:rPr>
          <w:lang w:val="fr-FR"/>
        </w:rPr>
        <w:t xml:space="preserve">Cette section s'applique au </w:t>
      </w:r>
      <w:proofErr w:type="spellStart"/>
      <w:r w:rsidRPr="00D05492">
        <w:rPr>
          <w:lang w:val="fr-FR"/>
        </w:rPr>
        <w:t>MaxiCharger</w:t>
      </w:r>
      <w:proofErr w:type="spellEnd"/>
      <w:r w:rsidRPr="00D05492">
        <w:rPr>
          <w:lang w:val="fr-FR"/>
        </w:rPr>
        <w:t xml:space="preserve"> et chariot, ainsi qu'au </w:t>
      </w:r>
      <w:proofErr w:type="spellStart"/>
      <w:r w:rsidRPr="00D05492">
        <w:rPr>
          <w:lang w:val="fr-FR"/>
        </w:rPr>
        <w:t>MaxiCharger</w:t>
      </w:r>
      <w:proofErr w:type="spellEnd"/>
      <w:r w:rsidRPr="00D05492">
        <w:rPr>
          <w:lang w:val="fr-FR"/>
        </w:rPr>
        <w:t xml:space="preserve"> monté sur chariot. Les étapes de connexion de la fiche industrielle sont comme suit :</w:t>
      </w:r>
      <w:r w:rsidR="00C27AA7" w:rsidRPr="00D05492">
        <w:rPr>
          <w:lang w:val="fr-FR"/>
        </w:rPr>
        <w:t xml:space="preserve"> </w:t>
      </w:r>
    </w:p>
    <w:p w14:paraId="03D7BA28" w14:textId="1D2D421C" w:rsidR="00AE66CC" w:rsidRPr="00D05492" w:rsidRDefault="00784A49" w:rsidP="00A61226">
      <w:pPr>
        <w:pStyle w:val="BodytextUserManual"/>
        <w:numPr>
          <w:ilvl w:val="0"/>
          <w:numId w:val="76"/>
        </w:numPr>
        <w:spacing w:before="120" w:after="120" w:line="240" w:lineRule="auto"/>
        <w:jc w:val="left"/>
        <w:rPr>
          <w:lang w:val="fr-FR"/>
        </w:rPr>
      </w:pPr>
      <w:r w:rsidRPr="00D05492">
        <w:rPr>
          <w:lang w:val="fr-FR"/>
        </w:rPr>
        <w:t>Ouvrez le couvercle de la prise.</w:t>
      </w:r>
    </w:p>
    <w:p w14:paraId="060D3E17" w14:textId="31AB8684" w:rsidR="00AE66CC" w:rsidRPr="00D05492" w:rsidRDefault="00784A49" w:rsidP="00A61226">
      <w:pPr>
        <w:pStyle w:val="BodytextUserManual"/>
        <w:numPr>
          <w:ilvl w:val="0"/>
          <w:numId w:val="76"/>
        </w:numPr>
        <w:spacing w:before="120" w:after="120" w:line="240" w:lineRule="auto"/>
        <w:jc w:val="left"/>
        <w:rPr>
          <w:lang w:val="fr-FR"/>
        </w:rPr>
      </w:pPr>
      <w:r w:rsidRPr="00D05492">
        <w:rPr>
          <w:lang w:val="fr-FR"/>
        </w:rPr>
        <w:t>Branchez la fiche industrielle dans la prise et enfoncez-la à fond.</w:t>
      </w:r>
    </w:p>
    <w:p w14:paraId="4513BC9D" w14:textId="4298B96F" w:rsidR="00AE66CC" w:rsidRPr="00D05492" w:rsidRDefault="00784A49" w:rsidP="00A61226">
      <w:pPr>
        <w:pStyle w:val="BodytextUserManual"/>
        <w:numPr>
          <w:ilvl w:val="0"/>
          <w:numId w:val="76"/>
        </w:numPr>
        <w:spacing w:before="120" w:after="120" w:line="240" w:lineRule="auto"/>
        <w:jc w:val="left"/>
        <w:rPr>
          <w:lang w:val="fr-FR"/>
        </w:rPr>
      </w:pPr>
      <w:r w:rsidRPr="00D05492">
        <w:rPr>
          <w:lang w:val="fr-FR"/>
        </w:rPr>
        <w:t>Tournez la bague à baïonnette (</w:t>
      </w:r>
      <w:r w:rsidRPr="00D05492">
        <w:rPr>
          <w:b/>
          <w:bCs w:val="0"/>
          <w:lang w:val="fr-FR"/>
        </w:rPr>
        <w:t>A</w:t>
      </w:r>
      <w:r w:rsidRPr="00D05492">
        <w:rPr>
          <w:lang w:val="fr-FR"/>
        </w:rPr>
        <w:t>) dans le sens horaire pour fixer la connexion.</w:t>
      </w:r>
    </w:p>
    <w:bookmarkEnd w:id="234"/>
    <w:p w14:paraId="2137BF15" w14:textId="77777777" w:rsidR="00AE66CC" w:rsidRPr="00D05492" w:rsidRDefault="00AE66CC" w:rsidP="00A61226">
      <w:pPr>
        <w:pStyle w:val="BodytextUserManual"/>
        <w:spacing w:before="120" w:after="120" w:line="240" w:lineRule="auto"/>
        <w:jc w:val="center"/>
        <w:rPr>
          <w:lang w:val="fr-FR"/>
        </w:rPr>
      </w:pPr>
      <w:r w:rsidRPr="00D05492">
        <w:rPr>
          <w:noProof/>
        </w:rPr>
        <w:drawing>
          <wp:inline distT="0" distB="0" distL="0" distR="0" wp14:anchorId="1A2D02A6" wp14:editId="0F6A00D4">
            <wp:extent cx="2509075" cy="1448782"/>
            <wp:effectExtent l="0" t="0" r="5715" b="0"/>
            <wp:docPr id="15304" name="图片 1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 name="旋转紧固插头和插座.png"/>
                    <pic:cNvPicPr/>
                  </pic:nvPicPr>
                  <pic:blipFill>
                    <a:blip r:embed="rId68">
                      <a:extLst>
                        <a:ext uri="{28A0092B-C50C-407E-A947-70E740481C1C}">
                          <a14:useLocalDpi xmlns:a14="http://schemas.microsoft.com/office/drawing/2010/main" val="0"/>
                        </a:ext>
                      </a:extLst>
                    </a:blip>
                    <a:stretch>
                      <a:fillRect/>
                    </a:stretch>
                  </pic:blipFill>
                  <pic:spPr>
                    <a:xfrm>
                      <a:off x="0" y="0"/>
                      <a:ext cx="2539326" cy="1466249"/>
                    </a:xfrm>
                    <a:prstGeom prst="rect">
                      <a:avLst/>
                    </a:prstGeom>
                  </pic:spPr>
                </pic:pic>
              </a:graphicData>
            </a:graphic>
          </wp:inline>
        </w:drawing>
      </w:r>
    </w:p>
    <w:p w14:paraId="72AA5F9E" w14:textId="23E6A79E" w:rsidR="00AE66CC" w:rsidRPr="00D05492" w:rsidRDefault="00784A49" w:rsidP="00A61226">
      <w:pPr>
        <w:pStyle w:val="BodytextUserManual"/>
        <w:numPr>
          <w:ilvl w:val="0"/>
          <w:numId w:val="76"/>
        </w:numPr>
        <w:spacing w:before="120" w:after="120" w:line="240" w:lineRule="auto"/>
        <w:jc w:val="left"/>
        <w:rPr>
          <w:lang w:val="fr-FR"/>
        </w:rPr>
      </w:pPr>
      <w:bookmarkStart w:id="236" w:name="_Hlk133486389"/>
      <w:r w:rsidRPr="00D05492">
        <w:rPr>
          <w:lang w:val="fr-FR"/>
        </w:rPr>
        <w:t xml:space="preserve">Allumez l'interrupteur du panneau de service local pour alimenter </w:t>
      </w:r>
      <w:proofErr w:type="spellStart"/>
      <w:r w:rsidRPr="00D05492">
        <w:rPr>
          <w:lang w:val="fr-FR"/>
        </w:rPr>
        <w:t>MaxiCharger</w:t>
      </w:r>
      <w:proofErr w:type="spellEnd"/>
      <w:r w:rsidRPr="00D05492">
        <w:rPr>
          <w:lang w:val="fr-FR"/>
        </w:rPr>
        <w:t>.</w:t>
      </w:r>
    </w:p>
    <w:bookmarkEnd w:id="233"/>
    <w:bookmarkEnd w:id="235"/>
    <w:bookmarkEnd w:id="236"/>
    <w:p w14:paraId="0738068E" w14:textId="197345AC" w:rsidR="002E06FF" w:rsidRPr="00D05492" w:rsidRDefault="00784A49" w:rsidP="00A61226">
      <w:pPr>
        <w:pStyle w:val="BodytextUserManual"/>
        <w:numPr>
          <w:ilvl w:val="0"/>
          <w:numId w:val="76"/>
        </w:numPr>
        <w:spacing w:before="120" w:after="120" w:line="240" w:lineRule="auto"/>
        <w:jc w:val="left"/>
        <w:rPr>
          <w:lang w:val="fr-FR"/>
        </w:rPr>
      </w:pPr>
      <w:r w:rsidRPr="00D05492">
        <w:rPr>
          <w:lang w:val="fr-FR"/>
        </w:rPr>
        <w:t>Débranchez la fiche industrielle une fois la séance de charge terminée.</w:t>
      </w:r>
    </w:p>
    <w:p w14:paraId="188604BA" w14:textId="5C95153E" w:rsidR="00116D06" w:rsidRPr="00D05492" w:rsidRDefault="00116D06" w:rsidP="00A61226">
      <w:pPr>
        <w:widowControl w:val="0"/>
        <w:spacing w:beforeLines="50" w:afterLines="50" w:line="240" w:lineRule="auto"/>
        <w:jc w:val="center"/>
        <w:rPr>
          <w:rFonts w:eastAsia="宋体"/>
          <w:lang w:val="fr-FR"/>
        </w:rPr>
        <w:sectPr w:rsidR="00116D06" w:rsidRPr="00D05492" w:rsidSect="00D26989">
          <w:footerReference w:type="even" r:id="rId69"/>
          <w:footerReference w:type="default" r:id="rId70"/>
          <w:pgSz w:w="8392" w:h="11907"/>
          <w:pgMar w:top="567" w:right="567" w:bottom="567" w:left="567" w:header="0" w:footer="340" w:gutter="0"/>
          <w:cols w:space="720"/>
          <w:docGrid w:linePitch="245"/>
        </w:sectPr>
      </w:pPr>
    </w:p>
    <w:p w14:paraId="75E8EC5A" w14:textId="5B9D9C11" w:rsidR="00E27797" w:rsidRPr="00D05492" w:rsidRDefault="000F6ADF" w:rsidP="00A61226">
      <w:pPr>
        <w:pStyle w:val="10"/>
        <w:rPr>
          <w:rFonts w:eastAsia="宋体"/>
          <w:lang w:val="fr-FR"/>
        </w:rPr>
      </w:pPr>
      <w:bookmarkStart w:id="237" w:name="_Toc113974799"/>
      <w:bookmarkStart w:id="238" w:name="_Toc134462281"/>
      <w:bookmarkEnd w:id="230"/>
      <w:r w:rsidRPr="00D05492">
        <w:rPr>
          <w:rFonts w:eastAsia="宋体"/>
          <w:lang w:val="fr-FR"/>
        </w:rPr>
        <w:lastRenderedPageBreak/>
        <w:t>Opération</w:t>
      </w:r>
      <w:bookmarkEnd w:id="237"/>
      <w:bookmarkEnd w:id="238"/>
    </w:p>
    <w:p w14:paraId="7F467833" w14:textId="5510E7EC" w:rsidR="008407DF" w:rsidRPr="00D05492" w:rsidRDefault="00D13F17" w:rsidP="00A61226">
      <w:pPr>
        <w:pStyle w:val="BodytextUserManual"/>
        <w:spacing w:before="120" w:after="120" w:line="240" w:lineRule="auto"/>
        <w:rPr>
          <w:lang w:val="fr-FR"/>
        </w:rPr>
      </w:pPr>
      <w:bookmarkStart w:id="239" w:name="_Hlk133500270"/>
      <w:r w:rsidRPr="00D05492">
        <w:rPr>
          <w:lang w:val="fr-FR"/>
        </w:rPr>
        <w:t xml:space="preserve">Assurez-vous que toute l'installation et le câblage sont sécurisés et corrects, puis mettez </w:t>
      </w:r>
      <w:proofErr w:type="spellStart"/>
      <w:r w:rsidRPr="00D05492">
        <w:rPr>
          <w:lang w:val="fr-FR"/>
        </w:rPr>
        <w:t>MaxiCharger</w:t>
      </w:r>
      <w:proofErr w:type="spellEnd"/>
      <w:r w:rsidRPr="00D05492">
        <w:rPr>
          <w:lang w:val="fr-FR"/>
        </w:rPr>
        <w:t xml:space="preserve"> sous tension.</w:t>
      </w:r>
    </w:p>
    <w:p w14:paraId="02083F38" w14:textId="365D540E" w:rsidR="00384B4F" w:rsidRPr="00D05492" w:rsidRDefault="00384B4F" w:rsidP="00384B4F">
      <w:pPr>
        <w:pStyle w:val="NOTE0"/>
        <w:ind w:left="284"/>
        <w:rPr>
          <w:rFonts w:asciiTheme="minorBidi" w:eastAsiaTheme="minorEastAsia" w:hAnsiTheme="minorBidi" w:cstheme="minorBidi"/>
          <w:b/>
        </w:rPr>
      </w:pPr>
      <w:bookmarkStart w:id="240" w:name="_Hlk133486442"/>
      <w:r w:rsidRPr="00D05492">
        <w:rPr>
          <w:rFonts w:asciiTheme="minorBidi" w:eastAsiaTheme="minorEastAsia" w:hAnsiTheme="minorBidi" w:cstheme="minorBidi"/>
          <w:b/>
          <w:noProof/>
        </w:rPr>
        <w:drawing>
          <wp:anchor distT="0" distB="0" distL="114300" distR="114300" simplePos="0" relativeHeight="252853248" behindDoc="0" locked="0" layoutInCell="1" allowOverlap="1" wp14:anchorId="356E5C54" wp14:editId="65D8C1AE">
            <wp:simplePos x="0" y="0"/>
            <wp:positionH relativeFrom="margin">
              <wp:posOffset>0</wp:posOffset>
            </wp:positionH>
            <wp:positionV relativeFrom="paragraph">
              <wp:posOffset>-635</wp:posOffset>
            </wp:positionV>
            <wp:extent cx="159385" cy="143510"/>
            <wp:effectExtent l="0" t="0" r="0" b="8890"/>
            <wp:wrapNone/>
            <wp:docPr id="9"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7" cstate="print"/>
                    <a:stretch>
                      <a:fillRect/>
                    </a:stretch>
                  </pic:blipFill>
                  <pic:spPr>
                    <a:xfrm>
                      <a:off x="0" y="0"/>
                      <a:ext cx="159385" cy="143510"/>
                    </a:xfrm>
                    <a:prstGeom prst="rect">
                      <a:avLst/>
                    </a:prstGeom>
                  </pic:spPr>
                </pic:pic>
              </a:graphicData>
            </a:graphic>
            <wp14:sizeRelH relativeFrom="margin">
              <wp14:pctWidth>0</wp14:pctWidth>
            </wp14:sizeRelH>
            <wp14:sizeRelV relativeFrom="margin">
              <wp14:pctHeight>0</wp14:pctHeight>
            </wp14:sizeRelV>
          </wp:anchor>
        </w:drawing>
      </w:r>
      <w:r w:rsidRPr="00D05492">
        <w:rPr>
          <w:rFonts w:asciiTheme="minorBidi" w:hAnsiTheme="minorBidi" w:cstheme="minorBidi"/>
          <w:b/>
        </w:rPr>
        <w:t>ATTENTION</w:t>
      </w:r>
    </w:p>
    <w:p w14:paraId="116DF8A6" w14:textId="77777777" w:rsidR="00384B4F" w:rsidRPr="00D05492" w:rsidRDefault="00384B4F" w:rsidP="00384B4F">
      <w:pPr>
        <w:pStyle w:val="NOTE0"/>
        <w:numPr>
          <w:ilvl w:val="0"/>
          <w:numId w:val="77"/>
        </w:numPr>
        <w:rPr>
          <w:rFonts w:asciiTheme="minorBidi" w:hAnsiTheme="minorBidi" w:cstheme="minorBidi"/>
          <w:lang w:val="fr-FR"/>
        </w:rPr>
      </w:pPr>
      <w:r w:rsidRPr="00D05492">
        <w:rPr>
          <w:rFonts w:asciiTheme="minorBidi" w:hAnsiTheme="minorBidi" w:cstheme="minorBidi"/>
          <w:lang w:val="fr-FR"/>
        </w:rPr>
        <w:t xml:space="preserve">Ne touchez pas les composants internes du </w:t>
      </w:r>
      <w:proofErr w:type="spellStart"/>
      <w:r w:rsidRPr="00D05492">
        <w:rPr>
          <w:rFonts w:asciiTheme="minorBidi" w:hAnsiTheme="minorBidi" w:cstheme="minorBidi"/>
          <w:lang w:val="fr-FR"/>
        </w:rPr>
        <w:t>MaxiCharger</w:t>
      </w:r>
      <w:proofErr w:type="spellEnd"/>
      <w:r w:rsidRPr="00D05492">
        <w:rPr>
          <w:rFonts w:asciiTheme="minorBidi" w:hAnsiTheme="minorBidi" w:cstheme="minorBidi"/>
          <w:lang w:val="fr-FR"/>
        </w:rPr>
        <w:t xml:space="preserve"> lorsqu'il est sous tension.</w:t>
      </w:r>
    </w:p>
    <w:p w14:paraId="7BD3475F" w14:textId="5AAF2890" w:rsidR="008407DF" w:rsidRPr="00D05492" w:rsidRDefault="00384B4F" w:rsidP="00384B4F">
      <w:pPr>
        <w:pStyle w:val="NOTE0"/>
        <w:numPr>
          <w:ilvl w:val="0"/>
          <w:numId w:val="77"/>
        </w:numPr>
        <w:rPr>
          <w:rFonts w:asciiTheme="minorBidi" w:hAnsiTheme="minorBidi" w:cstheme="minorBidi"/>
          <w:lang w:val="fr-FR"/>
        </w:rPr>
      </w:pPr>
      <w:r w:rsidRPr="00D05492">
        <w:rPr>
          <w:rFonts w:asciiTheme="minorBidi" w:hAnsiTheme="minorBidi" w:cstheme="minorBidi"/>
          <w:lang w:val="fr-FR"/>
        </w:rPr>
        <w:t xml:space="preserve">N'utilisez le </w:t>
      </w:r>
      <w:proofErr w:type="spellStart"/>
      <w:r w:rsidRPr="00D05492">
        <w:rPr>
          <w:rFonts w:asciiTheme="minorBidi" w:hAnsiTheme="minorBidi" w:cstheme="minorBidi"/>
          <w:lang w:val="fr-FR"/>
        </w:rPr>
        <w:t>MaxiCharger</w:t>
      </w:r>
      <w:proofErr w:type="spellEnd"/>
      <w:r w:rsidRPr="00D05492">
        <w:rPr>
          <w:rFonts w:asciiTheme="minorBidi" w:hAnsiTheme="minorBidi" w:cstheme="minorBidi"/>
          <w:lang w:val="fr-FR"/>
        </w:rPr>
        <w:t xml:space="preserve"> que lorsque sa porte est fermée et verrouillée.</w:t>
      </w:r>
    </w:p>
    <w:p w14:paraId="2532F431" w14:textId="77777777" w:rsidR="00D203C5" w:rsidRPr="00D05492" w:rsidRDefault="00D203C5" w:rsidP="00D203C5">
      <w:pPr>
        <w:pStyle w:val="BodytextUserManual"/>
        <w:spacing w:before="120" w:after="120"/>
      </w:pPr>
      <w:bookmarkStart w:id="241" w:name="6.1_Prepare_before_use"/>
      <w:bookmarkStart w:id="242" w:name="_bookmark108"/>
      <w:bookmarkStart w:id="243" w:name="_Toc113974802"/>
      <w:bookmarkStart w:id="244" w:name="_Toc134462282"/>
      <w:bookmarkEnd w:id="239"/>
      <w:bookmarkEnd w:id="240"/>
      <w:bookmarkEnd w:id="241"/>
      <w:bookmarkEnd w:id="242"/>
    </w:p>
    <w:p w14:paraId="2ECED02C" w14:textId="77777777" w:rsidR="00D203C5" w:rsidRPr="00D05492" w:rsidRDefault="00D203C5" w:rsidP="00D203C5">
      <w:pPr>
        <w:pStyle w:val="ItemList"/>
        <w:numPr>
          <w:ilvl w:val="0"/>
          <w:numId w:val="77"/>
        </w:numPr>
        <w:pBdr>
          <w:top w:val="single" w:sz="4" w:space="1" w:color="auto"/>
          <w:bottom w:val="single" w:sz="4" w:space="1" w:color="auto"/>
        </w:pBdr>
        <w:spacing w:before="48" w:after="48"/>
        <w:rPr>
          <w:rFonts w:ascii="Calibri" w:hAnsi="Calibri" w:cs="Calibri"/>
          <w:b/>
        </w:rPr>
      </w:pPr>
      <w:r w:rsidRPr="00D05492">
        <w:rPr>
          <w:rFonts w:ascii="Calibri" w:hAnsi="Calibri" w:cs="Calibri"/>
          <w:b/>
          <w:noProof/>
        </w:rPr>
        <w:drawing>
          <wp:anchor distT="0" distB="0" distL="114300" distR="114300" simplePos="0" relativeHeight="252865536" behindDoc="0" locked="0" layoutInCell="1" allowOverlap="1" wp14:anchorId="713C2C9E" wp14:editId="2C88A901">
            <wp:simplePos x="0" y="0"/>
            <wp:positionH relativeFrom="margin">
              <wp:align>left</wp:align>
            </wp:positionH>
            <wp:positionV relativeFrom="paragraph">
              <wp:posOffset>13174</wp:posOffset>
            </wp:positionV>
            <wp:extent cx="143510" cy="143510"/>
            <wp:effectExtent l="0" t="0" r="8890" b="8890"/>
            <wp:wrapNone/>
            <wp:docPr id="453" name="图片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05492">
        <w:rPr>
          <w:rFonts w:ascii="Calibri" w:hAnsi="Calibri" w:cs="Calibri"/>
          <w:b/>
        </w:rPr>
        <w:t>NOTE</w:t>
      </w:r>
    </w:p>
    <w:p w14:paraId="4F14EFB1" w14:textId="503C8687" w:rsidR="00D203C5" w:rsidRPr="00D05492" w:rsidRDefault="0067373B" w:rsidP="00D203C5">
      <w:pPr>
        <w:pStyle w:val="ItemList"/>
        <w:numPr>
          <w:ilvl w:val="0"/>
          <w:numId w:val="77"/>
        </w:numPr>
        <w:pBdr>
          <w:top w:val="single" w:sz="4" w:space="1" w:color="auto"/>
          <w:bottom w:val="single" w:sz="4" w:space="1" w:color="auto"/>
        </w:pBdr>
        <w:spacing w:before="48" w:after="48"/>
        <w:rPr>
          <w:rFonts w:ascii="Calibri" w:hAnsi="Calibri" w:cs="Calibri"/>
        </w:rPr>
      </w:pPr>
      <w:r w:rsidRPr="0067373B">
        <w:rPr>
          <w:rFonts w:eastAsia="宋体"/>
          <w:lang w:val="fr-FR"/>
        </w:rPr>
        <w:t xml:space="preserve">En cas de température ambiante inférieure à -20 </w:t>
      </w:r>
      <w:r w:rsidRPr="0067373B">
        <w:rPr>
          <w:rFonts w:ascii="宋体" w:eastAsia="宋体" w:hAnsi="宋体" w:cs="宋体" w:hint="eastAsia"/>
          <w:lang w:val="fr-FR"/>
        </w:rPr>
        <w:t>℃</w:t>
      </w:r>
      <w:r w:rsidRPr="0067373B">
        <w:rPr>
          <w:rFonts w:eastAsia="宋体"/>
          <w:lang w:val="fr-FR"/>
        </w:rPr>
        <w:t xml:space="preserve">, il faudra 3 à 5 minutes pour que l'écran tactile s'affiche lors de la mise sous tension du </w:t>
      </w:r>
      <w:proofErr w:type="spellStart"/>
      <w:r w:rsidRPr="0067373B">
        <w:rPr>
          <w:rFonts w:eastAsia="宋体"/>
          <w:lang w:val="fr-FR"/>
        </w:rPr>
        <w:t>MaxiCharger</w:t>
      </w:r>
      <w:proofErr w:type="spellEnd"/>
      <w:r w:rsidRPr="0067373B">
        <w:rPr>
          <w:rFonts w:eastAsia="宋体"/>
          <w:lang w:val="fr-FR"/>
        </w:rPr>
        <w:t xml:space="preserve">. Dans des cas extrêmes, le module d'affichage sera réinitialisé pour assurer la stabilité du </w:t>
      </w:r>
      <w:proofErr w:type="spellStart"/>
      <w:r w:rsidRPr="0067373B">
        <w:rPr>
          <w:rFonts w:eastAsia="宋体"/>
          <w:lang w:val="fr-FR"/>
        </w:rPr>
        <w:t>MaxiCharger</w:t>
      </w:r>
      <w:proofErr w:type="spellEnd"/>
      <w:r w:rsidRPr="0067373B">
        <w:rPr>
          <w:rFonts w:eastAsia="宋体"/>
          <w:lang w:val="fr-FR"/>
        </w:rPr>
        <w:t>.</w:t>
      </w:r>
      <w:r>
        <w:rPr>
          <w:rFonts w:ascii="Calibri" w:hAnsi="Calibri" w:cs="Calibri"/>
        </w:rPr>
        <w:t xml:space="preserve"> </w:t>
      </w:r>
    </w:p>
    <w:p w14:paraId="0B0E3734" w14:textId="4A1D8461" w:rsidR="00E27797" w:rsidRPr="00D05492" w:rsidRDefault="000F6ADF" w:rsidP="00A61226">
      <w:pPr>
        <w:pStyle w:val="2"/>
        <w:spacing w:before="240" w:afterLines="50" w:line="240" w:lineRule="auto"/>
        <w:ind w:left="578" w:hanging="578"/>
        <w:rPr>
          <w:rFonts w:eastAsia="宋体" w:cs="Arial"/>
          <w:lang w:val="fr-FR"/>
        </w:rPr>
      </w:pPr>
      <w:r w:rsidRPr="00D05492">
        <w:rPr>
          <w:rFonts w:eastAsia="宋体" w:cs="Arial"/>
          <w:lang w:val="fr-FR"/>
        </w:rPr>
        <w:t>Procédure de charge</w:t>
      </w:r>
      <w:bookmarkEnd w:id="243"/>
      <w:bookmarkEnd w:id="244"/>
    </w:p>
    <w:p w14:paraId="1F1F99C2" w14:textId="6106D203" w:rsidR="00953A43" w:rsidRPr="00D05492" w:rsidRDefault="008547A0" w:rsidP="00A61226">
      <w:pPr>
        <w:pStyle w:val="BodytextUserManual"/>
        <w:spacing w:before="120" w:after="120" w:line="240" w:lineRule="auto"/>
        <w:rPr>
          <w:lang w:val="fr-FR"/>
        </w:rPr>
      </w:pPr>
      <w:r w:rsidRPr="00D05492">
        <w:rPr>
          <w:lang w:val="fr-FR"/>
        </w:rPr>
        <w:t>Procédures générales de chargement :</w:t>
      </w:r>
    </w:p>
    <w:p w14:paraId="776360B5" w14:textId="1C9DD37E" w:rsidR="00953A43" w:rsidRPr="00D05492" w:rsidRDefault="008547A0" w:rsidP="00A61226">
      <w:pPr>
        <w:pStyle w:val="BodytextUserManual"/>
        <w:numPr>
          <w:ilvl w:val="0"/>
          <w:numId w:val="51"/>
        </w:numPr>
        <w:spacing w:before="120" w:after="120" w:line="240" w:lineRule="auto"/>
        <w:ind w:left="704"/>
        <w:rPr>
          <w:b/>
          <w:lang w:val="fr-FR"/>
        </w:rPr>
      </w:pPr>
      <w:r w:rsidRPr="00D05492">
        <w:rPr>
          <w:b/>
          <w:lang w:val="fr-FR"/>
        </w:rPr>
        <w:t>Pour charger un VE</w:t>
      </w:r>
    </w:p>
    <w:p w14:paraId="23C0B382" w14:textId="011E0B0D" w:rsidR="00953A43" w:rsidRPr="00D05492" w:rsidRDefault="008547A0" w:rsidP="00A61226">
      <w:pPr>
        <w:pStyle w:val="BodytextUserManual"/>
        <w:numPr>
          <w:ilvl w:val="0"/>
          <w:numId w:val="53"/>
        </w:numPr>
        <w:spacing w:before="120" w:after="120" w:line="240" w:lineRule="auto"/>
        <w:ind w:left="1123"/>
        <w:rPr>
          <w:lang w:val="fr-FR"/>
        </w:rPr>
      </w:pPr>
      <w:r w:rsidRPr="00D05492">
        <w:rPr>
          <w:lang w:val="fr-FR"/>
        </w:rPr>
        <w:t>Garez un VE avec le port de charge à portée de main du connecteur.</w:t>
      </w:r>
    </w:p>
    <w:p w14:paraId="189DEC05" w14:textId="1F0EEF8F" w:rsidR="00953A43" w:rsidRPr="00D05492" w:rsidRDefault="008547A0" w:rsidP="00A61226">
      <w:pPr>
        <w:pStyle w:val="BodytextUserManual"/>
        <w:numPr>
          <w:ilvl w:val="0"/>
          <w:numId w:val="53"/>
        </w:numPr>
        <w:spacing w:before="120" w:after="120" w:line="240" w:lineRule="auto"/>
        <w:ind w:left="1123"/>
        <w:rPr>
          <w:lang w:val="fr-FR"/>
        </w:rPr>
      </w:pPr>
      <w:r w:rsidRPr="00D05492">
        <w:rPr>
          <w:lang w:val="fr-FR"/>
        </w:rPr>
        <w:t>Branchez le VE.</w:t>
      </w:r>
    </w:p>
    <w:p w14:paraId="444B30A2" w14:textId="066A3870" w:rsidR="00953A43" w:rsidRPr="00D05492" w:rsidRDefault="008547A0" w:rsidP="00A61226">
      <w:pPr>
        <w:pStyle w:val="BodytextUserManual"/>
        <w:numPr>
          <w:ilvl w:val="0"/>
          <w:numId w:val="53"/>
        </w:numPr>
        <w:spacing w:before="120" w:after="120" w:line="240" w:lineRule="auto"/>
        <w:ind w:left="1123"/>
        <w:rPr>
          <w:lang w:val="fr-FR"/>
        </w:rPr>
      </w:pPr>
      <w:r w:rsidRPr="00D05492">
        <w:rPr>
          <w:lang w:val="fr-FR"/>
        </w:rPr>
        <w:t>Démarrez la séance de chargement.</w:t>
      </w:r>
    </w:p>
    <w:p w14:paraId="3EAEE3B4" w14:textId="3DA4DF2A" w:rsidR="00953A43" w:rsidRPr="00D05492" w:rsidRDefault="00953A43" w:rsidP="00A61226">
      <w:pPr>
        <w:pStyle w:val="BodytextUserManual"/>
        <w:numPr>
          <w:ilvl w:val="0"/>
          <w:numId w:val="53"/>
        </w:numPr>
        <w:spacing w:before="120" w:after="120" w:line="240" w:lineRule="auto"/>
        <w:ind w:left="1123"/>
        <w:rPr>
          <w:lang w:val="fr-FR"/>
        </w:rPr>
      </w:pPr>
      <w:r w:rsidRPr="00D05492">
        <w:rPr>
          <w:b/>
          <w:noProof/>
        </w:rPr>
        <w:drawing>
          <wp:anchor distT="0" distB="0" distL="114300" distR="114300" simplePos="0" relativeHeight="252823552" behindDoc="0" locked="0" layoutInCell="1" allowOverlap="1" wp14:anchorId="1E83C9C6" wp14:editId="066AD676">
            <wp:simplePos x="0" y="0"/>
            <wp:positionH relativeFrom="margin">
              <wp:align>left</wp:align>
            </wp:positionH>
            <wp:positionV relativeFrom="paragraph">
              <wp:posOffset>221615</wp:posOffset>
            </wp:positionV>
            <wp:extent cx="163830" cy="143510"/>
            <wp:effectExtent l="0" t="0" r="7620" b="8890"/>
            <wp:wrapNone/>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警告.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14:sizeRelH relativeFrom="margin">
              <wp14:pctWidth>0</wp14:pctWidth>
            </wp14:sizeRelH>
            <wp14:sizeRelV relativeFrom="margin">
              <wp14:pctHeight>0</wp14:pctHeight>
            </wp14:sizeRelV>
          </wp:anchor>
        </w:drawing>
      </w:r>
      <w:r w:rsidR="008547A0" w:rsidRPr="00D05492">
        <w:rPr>
          <w:lang w:val="fr-FR"/>
        </w:rPr>
        <w:t>Arrêtez la séance de chargement.</w:t>
      </w:r>
    </w:p>
    <w:p w14:paraId="27164C46" w14:textId="7810A6F3" w:rsidR="00953A43" w:rsidRPr="00D05492" w:rsidRDefault="008547A0" w:rsidP="00A61226">
      <w:pPr>
        <w:pStyle w:val="BodytextUserManual"/>
        <w:pBdr>
          <w:top w:val="single" w:sz="4" w:space="1" w:color="auto"/>
          <w:bottom w:val="single" w:sz="4" w:space="1" w:color="auto"/>
        </w:pBdr>
        <w:spacing w:before="120" w:after="120" w:line="240" w:lineRule="auto"/>
        <w:rPr>
          <w:b/>
          <w:lang w:val="fr-FR"/>
        </w:rPr>
      </w:pPr>
      <w:r w:rsidRPr="00D05492">
        <w:rPr>
          <w:b/>
          <w:lang w:val="fr-FR"/>
        </w:rPr>
        <w:t>AVERTISSEMENT</w:t>
      </w:r>
    </w:p>
    <w:p w14:paraId="2CA78A9A" w14:textId="341F1937" w:rsidR="00953A43" w:rsidRPr="00D05492" w:rsidRDefault="008547A0" w:rsidP="00A61226">
      <w:pPr>
        <w:pStyle w:val="BodytextUserManual"/>
        <w:numPr>
          <w:ilvl w:val="0"/>
          <w:numId w:val="54"/>
        </w:numPr>
        <w:pBdr>
          <w:top w:val="single" w:sz="4" w:space="1" w:color="auto"/>
          <w:bottom w:val="single" w:sz="4" w:space="1" w:color="auto"/>
        </w:pBdr>
        <w:spacing w:before="120" w:after="120" w:line="240" w:lineRule="auto"/>
        <w:rPr>
          <w:lang w:val="fr-FR"/>
        </w:rPr>
      </w:pPr>
      <w:r w:rsidRPr="00D05492">
        <w:rPr>
          <w:lang w:val="fr-FR"/>
        </w:rPr>
        <w:t>Ne couvrez pas l'évent pendant le chargement.</w:t>
      </w:r>
    </w:p>
    <w:p w14:paraId="01C91158" w14:textId="3E82745F" w:rsidR="00953A43" w:rsidRPr="00D05492" w:rsidRDefault="008547A0" w:rsidP="00A61226">
      <w:pPr>
        <w:pStyle w:val="BodytextUserManual"/>
        <w:numPr>
          <w:ilvl w:val="0"/>
          <w:numId w:val="54"/>
        </w:numPr>
        <w:pBdr>
          <w:top w:val="single" w:sz="4" w:space="1" w:color="auto"/>
          <w:bottom w:val="single" w:sz="4" w:space="1" w:color="auto"/>
        </w:pBdr>
        <w:spacing w:before="120" w:after="120" w:line="240" w:lineRule="auto"/>
        <w:rPr>
          <w:lang w:val="fr-FR"/>
        </w:rPr>
      </w:pPr>
      <w:r w:rsidRPr="00D05492">
        <w:rPr>
          <w:lang w:val="fr-FR"/>
        </w:rPr>
        <w:t>Ne nettoyez ni n'opérez dans le VE pendant le chargement.</w:t>
      </w:r>
    </w:p>
    <w:p w14:paraId="290EC2CE" w14:textId="3804387B" w:rsidR="001817E0" w:rsidRPr="00D05492" w:rsidRDefault="008547A0" w:rsidP="00A61226">
      <w:pPr>
        <w:pStyle w:val="3"/>
        <w:spacing w:before="240" w:afterLines="50" w:line="240" w:lineRule="auto"/>
        <w:rPr>
          <w:rFonts w:eastAsia="宋体"/>
          <w:lang w:val="fr-FR"/>
        </w:rPr>
      </w:pPr>
      <w:bookmarkStart w:id="245" w:name="6.4.1_Charge_an_EV"/>
      <w:bookmarkStart w:id="246" w:name="_bookmark112"/>
      <w:bookmarkStart w:id="247" w:name="_Toc134462283"/>
      <w:bookmarkEnd w:id="245"/>
      <w:bookmarkEnd w:id="246"/>
      <w:r w:rsidRPr="00D05492">
        <w:rPr>
          <w:rFonts w:eastAsia="宋体"/>
          <w:lang w:val="fr-FR"/>
        </w:rPr>
        <w:lastRenderedPageBreak/>
        <w:t>Mode Veille</w:t>
      </w:r>
      <w:bookmarkEnd w:id="247"/>
    </w:p>
    <w:p w14:paraId="7D268D60" w14:textId="728B0C25" w:rsidR="007F26CE" w:rsidRPr="00D05492" w:rsidRDefault="007F26CE" w:rsidP="00A61226">
      <w:pPr>
        <w:pStyle w:val="EN"/>
        <w:spacing w:line="240" w:lineRule="auto"/>
        <w:jc w:val="center"/>
        <w:rPr>
          <w:rFonts w:eastAsia="宋体"/>
          <w:lang w:val="fr-FR"/>
        </w:rPr>
      </w:pPr>
      <w:r w:rsidRPr="00D05492">
        <w:rPr>
          <w:rFonts w:eastAsia="宋体"/>
          <w:noProof/>
        </w:rPr>
        <w:drawing>
          <wp:inline distT="0" distB="0" distL="0" distR="0" wp14:anchorId="5B5DCBFE" wp14:editId="2EECECD2">
            <wp:extent cx="3745858" cy="2107045"/>
            <wp:effectExtent l="19050" t="19050" r="26670" b="266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ndby.png"/>
                    <pic:cNvPicPr/>
                  </pic:nvPicPr>
                  <pic:blipFill>
                    <a:blip r:embed="rId72">
                      <a:extLst>
                        <a:ext uri="{28A0092B-C50C-407E-A947-70E740481C1C}">
                          <a14:useLocalDpi xmlns:a14="http://schemas.microsoft.com/office/drawing/2010/main" val="0"/>
                        </a:ext>
                      </a:extLst>
                    </a:blip>
                    <a:stretch>
                      <a:fillRect/>
                    </a:stretch>
                  </pic:blipFill>
                  <pic:spPr>
                    <a:xfrm>
                      <a:off x="0" y="0"/>
                      <a:ext cx="3745858" cy="2107045"/>
                    </a:xfrm>
                    <a:prstGeom prst="rect">
                      <a:avLst/>
                    </a:prstGeom>
                    <a:ln w="12700">
                      <a:solidFill>
                        <a:srgbClr val="92D050"/>
                      </a:solidFill>
                    </a:ln>
                  </pic:spPr>
                </pic:pic>
              </a:graphicData>
            </a:graphic>
          </wp:inline>
        </w:drawing>
      </w:r>
    </w:p>
    <w:p w14:paraId="3928F725" w14:textId="77777777" w:rsidR="000F6ADF" w:rsidRPr="00D05492" w:rsidRDefault="000F6ADF" w:rsidP="00A61226">
      <w:pPr>
        <w:pStyle w:val="EN"/>
        <w:spacing w:line="240" w:lineRule="auto"/>
        <w:rPr>
          <w:rFonts w:eastAsia="宋体"/>
          <w:b/>
          <w:i/>
          <w:lang w:val="fr-FR"/>
        </w:rPr>
      </w:pPr>
      <w:r w:rsidRPr="00D05492">
        <w:rPr>
          <w:rFonts w:eastAsia="宋体"/>
          <w:lang w:val="fr-FR"/>
        </w:rPr>
        <w:t xml:space="preserve">Après qu'un connecteur ait été connecté avec succès à votre VE, le </w:t>
      </w:r>
      <w:proofErr w:type="spellStart"/>
      <w:r w:rsidRPr="00D05492">
        <w:rPr>
          <w:rFonts w:eastAsia="宋体"/>
          <w:lang w:val="fr-FR"/>
        </w:rPr>
        <w:t>MaxiCharger</w:t>
      </w:r>
      <w:proofErr w:type="spellEnd"/>
      <w:r w:rsidRPr="00D05492">
        <w:rPr>
          <w:rFonts w:eastAsia="宋体"/>
          <w:lang w:val="fr-FR"/>
        </w:rPr>
        <w:t xml:space="preserve"> peut automatiquement reconnaître le connecteur, puis l'écran d'autorisation du connecteur correspondant apparaîtra.</w:t>
      </w:r>
    </w:p>
    <w:p w14:paraId="72C39ADC" w14:textId="739E11D1" w:rsidR="00E03372" w:rsidRPr="00D05492" w:rsidRDefault="000F6ADF" w:rsidP="00A61226">
      <w:pPr>
        <w:pStyle w:val="EN"/>
        <w:spacing w:line="240" w:lineRule="auto"/>
        <w:rPr>
          <w:rFonts w:eastAsia="宋体"/>
          <w:lang w:val="fr-FR"/>
        </w:rPr>
      </w:pPr>
      <w:r w:rsidRPr="00D05492">
        <w:rPr>
          <w:rFonts w:eastAsia="宋体"/>
          <w:lang w:val="fr-FR"/>
        </w:rPr>
        <w:t>Si aucune opération n'est effectuée pendant une longue période sur l'écran d'autorisation, l'écran de veille s'affiche. Sélectionnez manuellement le connecteur approprié sur l'écran tactile.</w:t>
      </w:r>
    </w:p>
    <w:p w14:paraId="362A399B" w14:textId="41FFE394" w:rsidR="00FA5517" w:rsidRPr="00D05492" w:rsidRDefault="00BE00F5" w:rsidP="00A61226">
      <w:pPr>
        <w:pStyle w:val="3"/>
        <w:spacing w:before="240" w:afterLines="50" w:line="240" w:lineRule="auto"/>
        <w:rPr>
          <w:rFonts w:eastAsia="宋体"/>
          <w:lang w:val="fr-FR"/>
        </w:rPr>
      </w:pPr>
      <w:bookmarkStart w:id="248" w:name="_Toc113974804"/>
      <w:bookmarkStart w:id="249" w:name="_Toc134462284"/>
      <w:r w:rsidRPr="00D05492">
        <w:rPr>
          <w:rFonts w:eastAsia="宋体"/>
          <w:lang w:val="fr-FR"/>
        </w:rPr>
        <w:t>Autorisation</w:t>
      </w:r>
      <w:bookmarkEnd w:id="248"/>
      <w:bookmarkEnd w:id="249"/>
    </w:p>
    <w:p w14:paraId="0CF0B97E" w14:textId="31EA45DF" w:rsidR="00FA5517" w:rsidRPr="00D05492" w:rsidRDefault="00CE5F8A" w:rsidP="00A61226">
      <w:pPr>
        <w:pStyle w:val="NOTE0"/>
        <w:spacing w:beforeLines="50" w:before="120" w:afterLines="50" w:after="120" w:line="240" w:lineRule="auto"/>
        <w:ind w:left="284"/>
        <w:rPr>
          <w:rFonts w:eastAsia="宋体" w:cs="Arial"/>
          <w:b/>
          <w:lang w:val="fr-FR"/>
        </w:rPr>
      </w:pPr>
      <w:r w:rsidRPr="00D05492">
        <w:rPr>
          <w:rFonts w:eastAsia="宋体" w:cs="Arial"/>
          <w:b/>
          <w:noProof/>
        </w:rPr>
        <w:drawing>
          <wp:anchor distT="0" distB="0" distL="114300" distR="114300" simplePos="0" relativeHeight="252290048" behindDoc="0" locked="0" layoutInCell="1" allowOverlap="1" wp14:anchorId="4B34BB1B" wp14:editId="29CA9E25">
            <wp:simplePos x="0" y="0"/>
            <wp:positionH relativeFrom="margin">
              <wp:align>left</wp:align>
            </wp:positionH>
            <wp:positionV relativeFrom="paragraph">
              <wp:posOffset>21485</wp:posOffset>
            </wp:positionV>
            <wp:extent cx="144145" cy="144145"/>
            <wp:effectExtent l="0" t="0" r="8255" b="8255"/>
            <wp:wrapNone/>
            <wp:docPr id="24163" name="图片 2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FA5517" w:rsidRPr="00D05492">
        <w:rPr>
          <w:rFonts w:eastAsia="宋体" w:cs="Arial"/>
          <w:b/>
          <w:lang w:val="fr-FR"/>
        </w:rPr>
        <w:t>IMPORTANT</w:t>
      </w:r>
    </w:p>
    <w:p w14:paraId="46FA319C" w14:textId="07F05A18" w:rsidR="007F26CE" w:rsidRPr="00D05492" w:rsidRDefault="00D13F17" w:rsidP="00A61226">
      <w:pPr>
        <w:pStyle w:val="NOTE0"/>
        <w:numPr>
          <w:ilvl w:val="0"/>
          <w:numId w:val="33"/>
        </w:numPr>
        <w:spacing w:beforeLines="50" w:before="120" w:afterLines="50" w:after="120" w:line="240" w:lineRule="auto"/>
        <w:rPr>
          <w:rFonts w:eastAsia="宋体" w:cs="Arial"/>
          <w:lang w:val="fr-FR"/>
        </w:rPr>
      </w:pPr>
      <w:r w:rsidRPr="00D05492">
        <w:rPr>
          <w:rFonts w:eastAsia="宋体" w:cs="Arial"/>
          <w:lang w:val="fr-FR"/>
        </w:rPr>
        <w:t xml:space="preserve">Observez l'écran pour déceler toute anomalie, telle qu'un message d'erreur, avant de commencer une séance de charge. Vérifiez également que l'environnement et le </w:t>
      </w:r>
      <w:proofErr w:type="spellStart"/>
      <w:r w:rsidRPr="00D05492">
        <w:rPr>
          <w:rFonts w:eastAsia="宋体" w:cs="Arial"/>
          <w:lang w:val="fr-FR"/>
        </w:rPr>
        <w:t>MaxiCharger</w:t>
      </w:r>
      <w:proofErr w:type="spellEnd"/>
      <w:r w:rsidRPr="00D05492">
        <w:rPr>
          <w:rFonts w:eastAsia="宋体" w:cs="Arial"/>
          <w:lang w:val="fr-FR"/>
        </w:rPr>
        <w:t xml:space="preserve"> ne présentent pas d'anomalies ni de dommages.</w:t>
      </w:r>
    </w:p>
    <w:p w14:paraId="1C7BFFB2" w14:textId="4A409286" w:rsidR="007F26CE" w:rsidRPr="00D05492" w:rsidRDefault="00BE00F5" w:rsidP="00A61226">
      <w:pPr>
        <w:pStyle w:val="NOTE0"/>
        <w:numPr>
          <w:ilvl w:val="0"/>
          <w:numId w:val="33"/>
        </w:numPr>
        <w:spacing w:beforeLines="50" w:before="120" w:afterLines="50" w:after="120" w:line="240" w:lineRule="auto"/>
        <w:rPr>
          <w:rFonts w:eastAsia="宋体" w:cs="Arial"/>
          <w:lang w:val="fr-FR"/>
        </w:rPr>
      </w:pPr>
      <w:r w:rsidRPr="00D05492">
        <w:rPr>
          <w:rFonts w:eastAsia="宋体" w:cs="Arial"/>
          <w:lang w:val="fr-FR"/>
        </w:rPr>
        <w:t xml:space="preserve">Si l'écran affiche un message d'erreur, N'UTILISEZ PAS le </w:t>
      </w:r>
      <w:proofErr w:type="spellStart"/>
      <w:r w:rsidRPr="00D05492">
        <w:rPr>
          <w:rFonts w:eastAsia="宋体" w:cs="Arial"/>
          <w:lang w:val="fr-FR"/>
        </w:rPr>
        <w:t>MaxiCharger</w:t>
      </w:r>
      <w:proofErr w:type="spellEnd"/>
      <w:r w:rsidRPr="00D05492">
        <w:rPr>
          <w:rFonts w:eastAsia="宋体" w:cs="Arial"/>
          <w:lang w:val="fr-FR"/>
        </w:rPr>
        <w:t>. Contactez l'assistance technique d'Autel.</w:t>
      </w:r>
    </w:p>
    <w:p w14:paraId="150B5EF8" w14:textId="6FE22D6A" w:rsidR="00FA5517" w:rsidRPr="00D05492" w:rsidRDefault="00D13F17" w:rsidP="00A61226">
      <w:pPr>
        <w:pStyle w:val="EN"/>
        <w:spacing w:line="240" w:lineRule="auto"/>
        <w:rPr>
          <w:rFonts w:eastAsia="宋体"/>
          <w:lang w:val="fr-FR"/>
        </w:rPr>
      </w:pPr>
      <w:r w:rsidRPr="00D05492">
        <w:rPr>
          <w:rFonts w:eastAsia="宋体"/>
          <w:lang w:val="fr-FR"/>
        </w:rPr>
        <w:t>Lorsque l'écran d'autorisation s'affiche, vous pouvez utiliser l'une des méthodes suivantes pour démarrer une séance de charge.</w:t>
      </w:r>
    </w:p>
    <w:p w14:paraId="1EC4E670" w14:textId="77777777" w:rsidR="00BE00F5" w:rsidRPr="00D05492" w:rsidRDefault="00BE00F5" w:rsidP="00A61226">
      <w:pPr>
        <w:pStyle w:val="ItemList"/>
        <w:spacing w:beforeLines="50" w:before="120" w:afterLines="50" w:after="120" w:line="240" w:lineRule="auto"/>
        <w:rPr>
          <w:rFonts w:eastAsia="宋体"/>
          <w:lang w:val="fr-FR"/>
        </w:rPr>
      </w:pPr>
      <w:r w:rsidRPr="00D05492">
        <w:rPr>
          <w:rFonts w:eastAsia="宋体"/>
          <w:lang w:val="fr-FR"/>
        </w:rPr>
        <w:t>Scannez le code QR sur l'écran</w:t>
      </w:r>
    </w:p>
    <w:p w14:paraId="02C90AC4" w14:textId="77777777" w:rsidR="00BE00F5" w:rsidRPr="00D05492" w:rsidRDefault="00BE00F5" w:rsidP="00A61226">
      <w:pPr>
        <w:pStyle w:val="ItemList"/>
        <w:spacing w:beforeLines="50" w:before="120" w:afterLines="50" w:after="120" w:line="240" w:lineRule="auto"/>
        <w:rPr>
          <w:rFonts w:eastAsia="宋体"/>
          <w:lang w:val="fr-FR"/>
        </w:rPr>
      </w:pPr>
      <w:r w:rsidRPr="00D05492">
        <w:rPr>
          <w:rFonts w:eastAsia="宋体"/>
          <w:lang w:val="fr-FR"/>
        </w:rPr>
        <w:t>Carte RFID</w:t>
      </w:r>
    </w:p>
    <w:p w14:paraId="75AEBDE4" w14:textId="1CBB1ABE" w:rsidR="00BE00F5" w:rsidRPr="00D05492" w:rsidRDefault="00D13F17" w:rsidP="00A61226">
      <w:pPr>
        <w:pStyle w:val="ItemList"/>
        <w:spacing w:beforeLines="50" w:before="120" w:afterLines="50" w:after="120" w:line="240" w:lineRule="auto"/>
        <w:rPr>
          <w:rFonts w:eastAsia="宋体"/>
          <w:lang w:val="fr-FR"/>
        </w:rPr>
      </w:pPr>
      <w:bookmarkStart w:id="250" w:name="_Hlk133486480"/>
      <w:proofErr w:type="spellStart"/>
      <w:r w:rsidRPr="00D05492">
        <w:rPr>
          <w:rFonts w:eastAsia="宋体"/>
          <w:lang w:val="fr-FR"/>
        </w:rPr>
        <w:t>Brancher</w:t>
      </w:r>
      <w:r w:rsidR="00FA0CFB" w:rsidRPr="00D05492">
        <w:rPr>
          <w:rFonts w:eastAsia="宋体"/>
          <w:lang w:val="fr-FR"/>
        </w:rPr>
        <w:t>&amp;</w:t>
      </w:r>
      <w:bookmarkEnd w:id="250"/>
      <w:r w:rsidRPr="00D05492">
        <w:rPr>
          <w:rFonts w:eastAsia="宋体"/>
          <w:lang w:val="fr-FR"/>
        </w:rPr>
        <w:t>Charger</w:t>
      </w:r>
      <w:proofErr w:type="spellEnd"/>
    </w:p>
    <w:p w14:paraId="18FA1A8B" w14:textId="4BB7D8FA" w:rsidR="00FA5517" w:rsidRPr="00D05492" w:rsidRDefault="00BE00F5" w:rsidP="00A61226">
      <w:pPr>
        <w:pStyle w:val="ItemList"/>
        <w:spacing w:beforeLines="50" w:before="120" w:afterLines="50" w:after="120" w:line="240" w:lineRule="auto"/>
        <w:rPr>
          <w:rFonts w:eastAsia="宋体"/>
          <w:lang w:val="fr-FR"/>
        </w:rPr>
      </w:pPr>
      <w:r w:rsidRPr="00D05492">
        <w:rPr>
          <w:rFonts w:eastAsia="宋体"/>
          <w:lang w:val="fr-FR"/>
        </w:rPr>
        <w:t>Carte de crédit (facultatif)</w:t>
      </w:r>
    </w:p>
    <w:p w14:paraId="198E1050" w14:textId="453780D7" w:rsidR="00AB58E4" w:rsidRPr="00D05492" w:rsidRDefault="00E03372" w:rsidP="00A61226">
      <w:pPr>
        <w:spacing w:beforeLines="50" w:afterLines="50" w:line="240" w:lineRule="auto"/>
        <w:jc w:val="center"/>
        <w:rPr>
          <w:rFonts w:eastAsia="宋体"/>
          <w:lang w:val="fr-FR"/>
        </w:rPr>
      </w:pPr>
      <w:bookmarkStart w:id="251" w:name="6.4.2_Start_a_charge_session"/>
      <w:bookmarkStart w:id="252" w:name="_bookmark113"/>
      <w:bookmarkStart w:id="253" w:name="_Ref101944378"/>
      <w:bookmarkEnd w:id="251"/>
      <w:bookmarkEnd w:id="252"/>
      <w:r w:rsidRPr="00D05492">
        <w:rPr>
          <w:rFonts w:eastAsia="宋体"/>
          <w:noProof/>
        </w:rPr>
        <w:lastRenderedPageBreak/>
        <w:drawing>
          <wp:inline distT="0" distB="0" distL="0" distR="0" wp14:anchorId="625378F2" wp14:editId="11287165">
            <wp:extent cx="4008986" cy="2293928"/>
            <wp:effectExtent l="19050" t="19050" r="10795"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lect start method.png"/>
                    <pic:cNvPicPr/>
                  </pic:nvPicPr>
                  <pic:blipFill>
                    <a:blip r:embed="rId74">
                      <a:extLst>
                        <a:ext uri="{28A0092B-C50C-407E-A947-70E740481C1C}">
                          <a14:useLocalDpi xmlns:a14="http://schemas.microsoft.com/office/drawing/2010/main" val="0"/>
                        </a:ext>
                      </a:extLst>
                    </a:blip>
                    <a:stretch>
                      <a:fillRect/>
                    </a:stretch>
                  </pic:blipFill>
                  <pic:spPr>
                    <a:xfrm>
                      <a:off x="0" y="0"/>
                      <a:ext cx="4056548" cy="2321143"/>
                    </a:xfrm>
                    <a:prstGeom prst="rect">
                      <a:avLst/>
                    </a:prstGeom>
                    <a:ln w="12700">
                      <a:solidFill>
                        <a:srgbClr val="92D050"/>
                      </a:solidFill>
                    </a:ln>
                  </pic:spPr>
                </pic:pic>
              </a:graphicData>
            </a:graphic>
          </wp:inline>
        </w:drawing>
      </w:r>
    </w:p>
    <w:p w14:paraId="51FF2B93" w14:textId="3537566C" w:rsidR="00FA5517" w:rsidRPr="00D05492" w:rsidRDefault="00AB58E4" w:rsidP="00A61226">
      <w:pPr>
        <w:spacing w:beforeLines="50" w:afterLines="50" w:line="240" w:lineRule="auto"/>
        <w:rPr>
          <w:rFonts w:eastAsia="宋体"/>
          <w:lang w:val="fr-FR"/>
        </w:rPr>
      </w:pPr>
      <w:r w:rsidRPr="00D05492">
        <w:rPr>
          <w:rFonts w:eastAsia="宋体"/>
          <w:lang w:val="fr-FR"/>
        </w:rPr>
        <w:br w:type="page"/>
      </w:r>
    </w:p>
    <w:p w14:paraId="700A73AA" w14:textId="7165FAF3" w:rsidR="00FA5517" w:rsidRPr="00D05492" w:rsidRDefault="00BE00F5" w:rsidP="00A61226">
      <w:pPr>
        <w:pStyle w:val="3"/>
        <w:spacing w:beforeLines="50" w:before="120" w:afterLines="50" w:line="240" w:lineRule="auto"/>
        <w:rPr>
          <w:rFonts w:eastAsia="宋体"/>
          <w:b w:val="0"/>
          <w:i/>
          <w:lang w:val="fr-FR"/>
        </w:rPr>
      </w:pPr>
      <w:bookmarkStart w:id="254" w:name="_Toc113974805"/>
      <w:bookmarkStart w:id="255" w:name="_Toc134462285"/>
      <w:r w:rsidRPr="00D05492">
        <w:rPr>
          <w:rFonts w:eastAsia="宋体"/>
          <w:lang w:val="fr-FR"/>
        </w:rPr>
        <w:lastRenderedPageBreak/>
        <w:t>Démarrer la charge</w:t>
      </w:r>
      <w:bookmarkEnd w:id="254"/>
      <w:bookmarkEnd w:id="255"/>
    </w:p>
    <w:p w14:paraId="707E8CB6" w14:textId="4DBEC764" w:rsidR="00C53131" w:rsidRPr="00D05492" w:rsidRDefault="00BE00F5" w:rsidP="00A61226">
      <w:pPr>
        <w:pStyle w:val="EN"/>
        <w:spacing w:line="240" w:lineRule="auto"/>
        <w:rPr>
          <w:rFonts w:eastAsia="宋体"/>
          <w:lang w:val="fr-FR"/>
        </w:rPr>
      </w:pPr>
      <w:r w:rsidRPr="00D05492">
        <w:rPr>
          <w:rFonts w:eastAsia="宋体"/>
          <w:lang w:val="fr-FR"/>
        </w:rPr>
        <w:t xml:space="preserve">Après l'autorisation, le </w:t>
      </w:r>
      <w:proofErr w:type="spellStart"/>
      <w:r w:rsidRPr="00D05492">
        <w:rPr>
          <w:rFonts w:eastAsia="宋体"/>
          <w:lang w:val="fr-FR"/>
        </w:rPr>
        <w:t>MaxiCharger</w:t>
      </w:r>
      <w:proofErr w:type="spellEnd"/>
      <w:r w:rsidRPr="00D05492">
        <w:rPr>
          <w:rFonts w:eastAsia="宋体"/>
          <w:lang w:val="fr-FR"/>
        </w:rPr>
        <w:t xml:space="preserve"> établira la communication avec votre VE et les tests de sécurité nécessaires seront effectués. </w:t>
      </w:r>
      <w:r w:rsidR="00D13F17" w:rsidRPr="00D05492">
        <w:rPr>
          <w:rFonts w:eastAsia="宋体"/>
          <w:lang w:val="fr-FR"/>
        </w:rPr>
        <w:t>Après les tests de sécurité, la séance de charge démarre automatiquement.</w:t>
      </w:r>
    </w:p>
    <w:p w14:paraId="2213D91E" w14:textId="786D462A" w:rsidR="00AB58E4" w:rsidRPr="00D05492" w:rsidRDefault="007F26CE" w:rsidP="00A61226">
      <w:pPr>
        <w:pStyle w:val="EN"/>
        <w:spacing w:line="240" w:lineRule="auto"/>
        <w:jc w:val="center"/>
        <w:rPr>
          <w:rFonts w:eastAsia="宋体"/>
          <w:lang w:val="fr-FR"/>
        </w:rPr>
      </w:pPr>
      <w:r w:rsidRPr="00D05492">
        <w:rPr>
          <w:rFonts w:eastAsia="宋体"/>
          <w:noProof/>
        </w:rPr>
        <w:drawing>
          <wp:inline distT="0" distB="0" distL="0" distR="0" wp14:anchorId="0531FC54" wp14:editId="23E3B115">
            <wp:extent cx="4073651" cy="2330927"/>
            <wp:effectExtent l="19050" t="19050" r="22225"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rting.png"/>
                    <pic:cNvPicPr/>
                  </pic:nvPicPr>
                  <pic:blipFill>
                    <a:blip r:embed="rId75">
                      <a:extLst>
                        <a:ext uri="{28A0092B-C50C-407E-A947-70E740481C1C}">
                          <a14:useLocalDpi xmlns:a14="http://schemas.microsoft.com/office/drawing/2010/main" val="0"/>
                        </a:ext>
                      </a:extLst>
                    </a:blip>
                    <a:stretch>
                      <a:fillRect/>
                    </a:stretch>
                  </pic:blipFill>
                  <pic:spPr>
                    <a:xfrm>
                      <a:off x="0" y="0"/>
                      <a:ext cx="4109220" cy="2351279"/>
                    </a:xfrm>
                    <a:prstGeom prst="rect">
                      <a:avLst/>
                    </a:prstGeom>
                    <a:ln w="12700">
                      <a:solidFill>
                        <a:srgbClr val="92D050"/>
                      </a:solidFill>
                    </a:ln>
                  </pic:spPr>
                </pic:pic>
              </a:graphicData>
            </a:graphic>
          </wp:inline>
        </w:drawing>
      </w:r>
      <w:bookmarkStart w:id="256" w:name="_Toc102658027"/>
      <w:bookmarkStart w:id="257" w:name="_Toc106900437"/>
      <w:bookmarkStart w:id="258" w:name="_Ref101944384"/>
      <w:bookmarkEnd w:id="253"/>
    </w:p>
    <w:p w14:paraId="261E6DF6" w14:textId="3A5A3898" w:rsidR="007F26CE" w:rsidRPr="00D05492" w:rsidRDefault="00AB58E4" w:rsidP="00A61226">
      <w:pPr>
        <w:spacing w:beforeLines="50" w:afterLines="50" w:line="240" w:lineRule="auto"/>
        <w:rPr>
          <w:rFonts w:eastAsia="宋体"/>
          <w:bCs/>
          <w:kern w:val="2"/>
          <w:lang w:val="fr-FR"/>
        </w:rPr>
      </w:pPr>
      <w:r w:rsidRPr="00D05492">
        <w:rPr>
          <w:rFonts w:eastAsia="宋体"/>
          <w:lang w:val="fr-FR"/>
        </w:rPr>
        <w:br w:type="page"/>
      </w:r>
    </w:p>
    <w:p w14:paraId="36E40E82" w14:textId="3C2909CC" w:rsidR="00FA5517" w:rsidRPr="00D05492" w:rsidRDefault="00BE00F5" w:rsidP="00A61226">
      <w:pPr>
        <w:pStyle w:val="3"/>
        <w:spacing w:beforeLines="50" w:before="120" w:afterLines="50" w:line="240" w:lineRule="auto"/>
        <w:rPr>
          <w:rFonts w:eastAsia="宋体"/>
          <w:b w:val="0"/>
          <w:i/>
          <w:lang w:val="fr-FR"/>
        </w:rPr>
      </w:pPr>
      <w:bookmarkStart w:id="259" w:name="_Toc113974806"/>
      <w:bookmarkStart w:id="260" w:name="_Toc134462286"/>
      <w:bookmarkEnd w:id="256"/>
      <w:bookmarkEnd w:id="257"/>
      <w:r w:rsidRPr="00D05492">
        <w:rPr>
          <w:rFonts w:eastAsia="宋体"/>
          <w:lang w:val="fr-FR"/>
        </w:rPr>
        <w:lastRenderedPageBreak/>
        <w:t>Charge</w:t>
      </w:r>
      <w:bookmarkEnd w:id="259"/>
      <w:bookmarkEnd w:id="260"/>
    </w:p>
    <w:p w14:paraId="0F19FBA9" w14:textId="6F17D0BE" w:rsidR="00C53131" w:rsidRPr="00D05492" w:rsidRDefault="00D13F17" w:rsidP="00A61226">
      <w:pPr>
        <w:pStyle w:val="EN"/>
        <w:spacing w:line="240" w:lineRule="auto"/>
        <w:rPr>
          <w:rFonts w:eastAsia="宋体"/>
          <w:lang w:val="fr-FR"/>
        </w:rPr>
      </w:pPr>
      <w:r w:rsidRPr="00D05492">
        <w:rPr>
          <w:rFonts w:eastAsia="宋体"/>
          <w:lang w:val="fr-FR"/>
        </w:rPr>
        <w:t>Vous serez informé de la progression de la charge. Des informations sur la durée de la charge, l'énergie, le coût et la puissance s'affichent sur l'écran de charge.</w:t>
      </w:r>
    </w:p>
    <w:p w14:paraId="6C37557B" w14:textId="06689FE9" w:rsidR="00AB58E4" w:rsidRPr="00D05492" w:rsidRDefault="007F26CE" w:rsidP="00A61226">
      <w:pPr>
        <w:pStyle w:val="EN"/>
        <w:spacing w:line="240" w:lineRule="auto"/>
        <w:jc w:val="center"/>
        <w:rPr>
          <w:rFonts w:eastAsia="宋体"/>
          <w:szCs w:val="24"/>
          <w:lang w:val="fr-FR"/>
        </w:rPr>
      </w:pPr>
      <w:r w:rsidRPr="00D05492">
        <w:rPr>
          <w:rFonts w:eastAsia="宋体"/>
          <w:noProof/>
        </w:rPr>
        <w:drawing>
          <wp:inline distT="0" distB="0" distL="0" distR="0" wp14:anchorId="46B29ED1" wp14:editId="53920DED">
            <wp:extent cx="4021775" cy="2253613"/>
            <wp:effectExtent l="19050" t="19050" r="17145" b="139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ging.png"/>
                    <pic:cNvPicPr/>
                  </pic:nvPicPr>
                  <pic:blipFill>
                    <a:blip r:embed="rId76">
                      <a:extLst>
                        <a:ext uri="{28A0092B-C50C-407E-A947-70E740481C1C}">
                          <a14:useLocalDpi xmlns:a14="http://schemas.microsoft.com/office/drawing/2010/main" val="0"/>
                        </a:ext>
                      </a:extLst>
                    </a:blip>
                    <a:stretch>
                      <a:fillRect/>
                    </a:stretch>
                  </pic:blipFill>
                  <pic:spPr>
                    <a:xfrm>
                      <a:off x="0" y="0"/>
                      <a:ext cx="4021775" cy="2253613"/>
                    </a:xfrm>
                    <a:prstGeom prst="rect">
                      <a:avLst/>
                    </a:prstGeom>
                    <a:ln>
                      <a:solidFill>
                        <a:srgbClr val="92D050"/>
                      </a:solidFill>
                    </a:ln>
                  </pic:spPr>
                </pic:pic>
              </a:graphicData>
            </a:graphic>
          </wp:inline>
        </w:drawing>
      </w:r>
      <w:bookmarkStart w:id="261" w:name="_Toc106900438"/>
      <w:bookmarkStart w:id="262" w:name="_Toc106983310"/>
    </w:p>
    <w:p w14:paraId="7D24C363" w14:textId="00689638" w:rsidR="00B80D0B" w:rsidRPr="00D05492" w:rsidRDefault="00AB58E4" w:rsidP="00A61226">
      <w:pPr>
        <w:spacing w:beforeLines="50" w:afterLines="50" w:line="240" w:lineRule="auto"/>
        <w:rPr>
          <w:rFonts w:eastAsia="宋体"/>
          <w:bCs/>
          <w:kern w:val="2"/>
          <w:szCs w:val="24"/>
          <w:lang w:val="fr-FR"/>
        </w:rPr>
      </w:pPr>
      <w:r w:rsidRPr="00D05492">
        <w:rPr>
          <w:rFonts w:eastAsia="宋体"/>
          <w:szCs w:val="24"/>
          <w:lang w:val="fr-FR"/>
        </w:rPr>
        <w:br w:type="page"/>
      </w:r>
    </w:p>
    <w:p w14:paraId="792B5A36" w14:textId="3836A4A4" w:rsidR="00E27797" w:rsidRPr="00D05492" w:rsidRDefault="00BE00F5" w:rsidP="00A61226">
      <w:pPr>
        <w:pStyle w:val="3"/>
        <w:spacing w:beforeLines="50" w:before="120" w:afterLines="50" w:line="240" w:lineRule="auto"/>
        <w:rPr>
          <w:rFonts w:eastAsia="宋体"/>
          <w:lang w:val="fr-FR"/>
        </w:rPr>
      </w:pPr>
      <w:bookmarkStart w:id="263" w:name="_Toc113974807"/>
      <w:bookmarkStart w:id="264" w:name="_Toc134462287"/>
      <w:bookmarkEnd w:id="258"/>
      <w:bookmarkEnd w:id="261"/>
      <w:bookmarkEnd w:id="262"/>
      <w:r w:rsidRPr="00D05492">
        <w:rPr>
          <w:rFonts w:eastAsia="宋体"/>
          <w:lang w:val="fr-FR"/>
        </w:rPr>
        <w:lastRenderedPageBreak/>
        <w:t>Arrêter la charge</w:t>
      </w:r>
      <w:bookmarkEnd w:id="263"/>
      <w:bookmarkEnd w:id="264"/>
    </w:p>
    <w:p w14:paraId="20B806D6" w14:textId="3DDE85CA" w:rsidR="00E27797" w:rsidRPr="00D05492" w:rsidRDefault="00A52234" w:rsidP="00A61226">
      <w:pPr>
        <w:pStyle w:val="a9"/>
        <w:numPr>
          <w:ilvl w:val="0"/>
          <w:numId w:val="57"/>
        </w:numPr>
        <w:rPr>
          <w:rFonts w:eastAsia="宋体" w:cs="Arial"/>
          <w:sz w:val="20"/>
          <w:szCs w:val="20"/>
          <w:lang w:val="fr-FR"/>
        </w:rPr>
      </w:pPr>
      <w:r w:rsidRPr="00D05492">
        <w:rPr>
          <w:rFonts w:eastAsia="宋体" w:cs="Arial"/>
          <w:w w:val="95"/>
          <w:lang w:val="fr-FR"/>
        </w:rPr>
        <w:t>Pour arrêter la charge</w:t>
      </w:r>
    </w:p>
    <w:p w14:paraId="4EEB1336" w14:textId="08BDDF54" w:rsidR="00E27797" w:rsidRPr="00D05492" w:rsidRDefault="00A52234" w:rsidP="00A61226">
      <w:pPr>
        <w:pStyle w:val="a0"/>
        <w:numPr>
          <w:ilvl w:val="0"/>
          <w:numId w:val="25"/>
        </w:numPr>
        <w:rPr>
          <w:rFonts w:eastAsia="宋体" w:cs="Arial"/>
          <w:lang w:val="fr-FR"/>
        </w:rPr>
      </w:pPr>
      <w:r w:rsidRPr="00D05492">
        <w:rPr>
          <w:rFonts w:eastAsia="宋体" w:cs="Arial"/>
          <w:lang w:val="fr-FR"/>
        </w:rPr>
        <w:t xml:space="preserve">Appuyez sur le bouton </w:t>
      </w:r>
      <w:r w:rsidRPr="00D05492">
        <w:rPr>
          <w:rFonts w:eastAsia="宋体" w:cs="Arial"/>
          <w:b/>
          <w:bCs/>
          <w:lang w:val="fr-FR"/>
        </w:rPr>
        <w:t>Arrêter</w:t>
      </w:r>
      <w:r w:rsidRPr="00D05492">
        <w:rPr>
          <w:rFonts w:eastAsia="宋体" w:cs="Arial"/>
          <w:lang w:val="fr-FR"/>
        </w:rPr>
        <w:t xml:space="preserve"> sur l'écran</w:t>
      </w:r>
      <w:r w:rsidR="00E27797" w:rsidRPr="00D05492">
        <w:rPr>
          <w:rFonts w:eastAsia="宋体" w:cs="Arial"/>
          <w:lang w:val="fr-FR"/>
        </w:rPr>
        <w:t>.</w:t>
      </w:r>
    </w:p>
    <w:p w14:paraId="56E8BBB3" w14:textId="77777777" w:rsidR="006A7603" w:rsidRPr="00D05492" w:rsidRDefault="006A7603" w:rsidP="00A61226">
      <w:pPr>
        <w:pStyle w:val="NOTE0"/>
        <w:spacing w:beforeLines="50" w:before="120" w:afterLines="50" w:after="120" w:line="240" w:lineRule="auto"/>
        <w:rPr>
          <w:rFonts w:eastAsia="宋体" w:cs="Arial"/>
          <w:b/>
          <w:lang w:val="fr-FR"/>
        </w:rPr>
      </w:pPr>
      <w:r w:rsidRPr="00D05492">
        <w:rPr>
          <w:rFonts w:eastAsia="宋体" w:cs="Arial"/>
          <w:b/>
          <w:noProof/>
        </w:rPr>
        <w:drawing>
          <wp:anchor distT="0" distB="0" distL="114300" distR="114300" simplePos="0" relativeHeight="252772352" behindDoc="0" locked="0" layoutInCell="1" allowOverlap="1" wp14:anchorId="7092FDB0" wp14:editId="17B58205">
            <wp:simplePos x="0" y="0"/>
            <wp:positionH relativeFrom="margin">
              <wp:posOffset>260350</wp:posOffset>
            </wp:positionH>
            <wp:positionV relativeFrom="paragraph">
              <wp:posOffset>57068</wp:posOffset>
            </wp:positionV>
            <wp:extent cx="145415" cy="145415"/>
            <wp:effectExtent l="0" t="0" r="6985" b="6985"/>
            <wp:wrapNone/>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D05492">
        <w:rPr>
          <w:rFonts w:eastAsia="宋体" w:cs="Arial"/>
          <w:b/>
          <w:lang w:val="fr-FR"/>
        </w:rPr>
        <w:t>NOTE</w:t>
      </w:r>
    </w:p>
    <w:p w14:paraId="79CF32E5" w14:textId="10955A35" w:rsidR="006A7603" w:rsidRPr="00D05492" w:rsidRDefault="00D13F17" w:rsidP="00A61226">
      <w:pPr>
        <w:pStyle w:val="NOTE0"/>
        <w:spacing w:beforeLines="50" w:before="120" w:afterLines="50" w:after="120" w:line="240" w:lineRule="auto"/>
        <w:rPr>
          <w:rFonts w:eastAsia="宋体" w:cs="Arial"/>
          <w:lang w:val="fr-FR"/>
        </w:rPr>
      </w:pPr>
      <w:r w:rsidRPr="00D05492">
        <w:rPr>
          <w:rFonts w:eastAsia="宋体" w:cs="Arial"/>
          <w:lang w:val="fr-FR"/>
        </w:rPr>
        <w:t>Lorsque la batterie est pleine, la séance de charge s'arrête automatiquement.</w:t>
      </w:r>
    </w:p>
    <w:p w14:paraId="60EB3F45" w14:textId="50126CF9" w:rsidR="00E7187C" w:rsidRPr="00D05492" w:rsidRDefault="008547A0" w:rsidP="00A61226">
      <w:pPr>
        <w:pStyle w:val="a0"/>
        <w:numPr>
          <w:ilvl w:val="0"/>
          <w:numId w:val="25"/>
        </w:numPr>
        <w:rPr>
          <w:rFonts w:eastAsia="宋体" w:cs="Arial"/>
          <w:lang w:val="fr-FR"/>
        </w:rPr>
      </w:pPr>
      <w:r w:rsidRPr="00D05492">
        <w:rPr>
          <w:rFonts w:eastAsia="宋体" w:cs="Arial"/>
          <w:lang w:val="fr-FR"/>
        </w:rPr>
        <w:t>Normalement, vous devez vous autoriser à nouveau pour terminer la charge, en utilisant la même méthode d'authentification que celle utilisée pour commencer :</w:t>
      </w:r>
    </w:p>
    <w:p w14:paraId="6CBD444B" w14:textId="75FD07D1" w:rsidR="006A7603" w:rsidRPr="00D05492" w:rsidRDefault="008547A0" w:rsidP="00A61226">
      <w:pPr>
        <w:pStyle w:val="a0"/>
        <w:numPr>
          <w:ilvl w:val="0"/>
          <w:numId w:val="26"/>
        </w:numPr>
        <w:rPr>
          <w:rFonts w:eastAsia="宋体" w:cs="Arial"/>
          <w:lang w:val="fr-FR"/>
        </w:rPr>
      </w:pPr>
      <w:r w:rsidRPr="00D05492">
        <w:rPr>
          <w:rFonts w:eastAsia="宋体" w:cs="Arial"/>
          <w:lang w:val="fr-FR"/>
        </w:rPr>
        <w:t xml:space="preserve">Code QR : </w:t>
      </w:r>
      <w:r w:rsidR="00D13F17" w:rsidRPr="00D05492">
        <w:rPr>
          <w:rFonts w:eastAsia="宋体" w:cs="Arial"/>
          <w:lang w:val="fr-FR"/>
        </w:rPr>
        <w:t xml:space="preserve">Scannez le code QR avec l'app Autel Charge et appuyez sur le bouton </w:t>
      </w:r>
      <w:r w:rsidR="00D13F17" w:rsidRPr="00D05492">
        <w:rPr>
          <w:rFonts w:eastAsia="宋体" w:cs="Arial"/>
          <w:b/>
          <w:bCs/>
          <w:lang w:val="fr-FR"/>
        </w:rPr>
        <w:t>Arrêter</w:t>
      </w:r>
      <w:r w:rsidR="00D13F17" w:rsidRPr="00D05492">
        <w:rPr>
          <w:rFonts w:eastAsia="宋体" w:cs="Arial"/>
          <w:lang w:val="fr-FR"/>
        </w:rPr>
        <w:t xml:space="preserve"> sur l'écran de charge de l'app Autel Charge.</w:t>
      </w:r>
    </w:p>
    <w:p w14:paraId="154EA382" w14:textId="7DBFF036" w:rsidR="006A7603" w:rsidRPr="00D05492" w:rsidRDefault="00A52234" w:rsidP="00A61226">
      <w:pPr>
        <w:pStyle w:val="a0"/>
        <w:numPr>
          <w:ilvl w:val="0"/>
          <w:numId w:val="26"/>
        </w:numPr>
        <w:rPr>
          <w:rFonts w:eastAsia="宋体" w:cs="Arial"/>
          <w:lang w:val="fr-FR"/>
        </w:rPr>
      </w:pPr>
      <w:r w:rsidRPr="00D05492">
        <w:rPr>
          <w:rFonts w:eastAsia="宋体" w:cs="Arial"/>
          <w:lang w:val="fr-FR"/>
        </w:rPr>
        <w:t>Carte RFID : Remettez la carte RFID sur le lecteur de carte pour terminer la charge.</w:t>
      </w:r>
    </w:p>
    <w:p w14:paraId="4A8E245D" w14:textId="7BCFCF29" w:rsidR="006A7603" w:rsidRPr="00D05492" w:rsidRDefault="00A52234" w:rsidP="00A61226">
      <w:pPr>
        <w:pStyle w:val="a0"/>
        <w:numPr>
          <w:ilvl w:val="0"/>
          <w:numId w:val="26"/>
        </w:numPr>
        <w:rPr>
          <w:rFonts w:eastAsia="宋体" w:cs="Arial"/>
          <w:lang w:val="fr-FR"/>
        </w:rPr>
      </w:pPr>
      <w:r w:rsidRPr="00D05492">
        <w:rPr>
          <w:rFonts w:eastAsia="宋体" w:cs="Arial"/>
          <w:lang w:val="fr-FR"/>
        </w:rPr>
        <w:t>Carte de crédit : Terminez directement la charge.</w:t>
      </w:r>
    </w:p>
    <w:p w14:paraId="3166ED26" w14:textId="178BD214" w:rsidR="006A7603" w:rsidRPr="00D05492" w:rsidRDefault="008547A0" w:rsidP="00A61226">
      <w:pPr>
        <w:pStyle w:val="a0"/>
        <w:numPr>
          <w:ilvl w:val="0"/>
          <w:numId w:val="25"/>
        </w:numPr>
        <w:rPr>
          <w:rFonts w:eastAsia="宋体" w:cs="Arial"/>
          <w:lang w:val="fr-FR"/>
        </w:rPr>
      </w:pPr>
      <w:r w:rsidRPr="00D05492">
        <w:rPr>
          <w:rFonts w:eastAsia="宋体" w:cs="Arial"/>
          <w:lang w:val="fr-FR"/>
        </w:rPr>
        <w:t>Lorsque le chargement est terminé, les détails de votre transaction apparaissent.</w:t>
      </w:r>
    </w:p>
    <w:p w14:paraId="77AC3DFB" w14:textId="7BDC26E2" w:rsidR="006A7603" w:rsidRPr="00D05492" w:rsidRDefault="006A7603" w:rsidP="00A61226">
      <w:pPr>
        <w:spacing w:beforeLines="50" w:afterLines="50" w:line="240" w:lineRule="auto"/>
        <w:ind w:left="284"/>
        <w:jc w:val="center"/>
        <w:rPr>
          <w:rFonts w:eastAsia="宋体"/>
          <w:lang w:val="fr-FR"/>
        </w:rPr>
      </w:pPr>
      <w:r w:rsidRPr="00D05492">
        <w:rPr>
          <w:rFonts w:eastAsia="宋体"/>
          <w:noProof/>
        </w:rPr>
        <w:drawing>
          <wp:inline distT="0" distB="0" distL="0" distR="0" wp14:anchorId="15EA0ACB" wp14:editId="0C851BBE">
            <wp:extent cx="3931520" cy="2206019"/>
            <wp:effectExtent l="19050" t="19050" r="12065" b="2286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order details.png"/>
                    <pic:cNvPicPr/>
                  </pic:nvPicPr>
                  <pic:blipFill>
                    <a:blip r:embed="rId77">
                      <a:extLst>
                        <a:ext uri="{28A0092B-C50C-407E-A947-70E740481C1C}">
                          <a14:useLocalDpi xmlns:a14="http://schemas.microsoft.com/office/drawing/2010/main" val="0"/>
                        </a:ext>
                      </a:extLst>
                    </a:blip>
                    <a:stretch>
                      <a:fillRect/>
                    </a:stretch>
                  </pic:blipFill>
                  <pic:spPr>
                    <a:xfrm>
                      <a:off x="0" y="0"/>
                      <a:ext cx="3931520" cy="2206019"/>
                    </a:xfrm>
                    <a:prstGeom prst="rect">
                      <a:avLst/>
                    </a:prstGeom>
                    <a:ln w="12700">
                      <a:solidFill>
                        <a:srgbClr val="92D050"/>
                      </a:solidFill>
                    </a:ln>
                  </pic:spPr>
                </pic:pic>
              </a:graphicData>
            </a:graphic>
          </wp:inline>
        </w:drawing>
      </w:r>
    </w:p>
    <w:p w14:paraId="64F73910" w14:textId="77B8719E" w:rsidR="00E27797" w:rsidRPr="00D05492" w:rsidRDefault="00A52234" w:rsidP="00A61226">
      <w:pPr>
        <w:pStyle w:val="a0"/>
        <w:numPr>
          <w:ilvl w:val="0"/>
          <w:numId w:val="25"/>
        </w:numPr>
        <w:rPr>
          <w:rFonts w:eastAsia="宋体" w:cs="Arial"/>
          <w:lang w:val="fr-FR"/>
        </w:rPr>
      </w:pPr>
      <w:r w:rsidRPr="00D05492">
        <w:rPr>
          <w:rFonts w:eastAsia="宋体" w:cs="Arial"/>
          <w:lang w:val="fr-FR"/>
        </w:rPr>
        <w:t>Débranchez le câble de charge du VE.</w:t>
      </w:r>
    </w:p>
    <w:p w14:paraId="3D3C3B55" w14:textId="2345A3BB" w:rsidR="00EB1DA2" w:rsidRPr="00D05492" w:rsidRDefault="00CE5F8A" w:rsidP="00A61226">
      <w:pPr>
        <w:pStyle w:val="NOTE0"/>
        <w:spacing w:beforeLines="50" w:before="120" w:afterLines="50" w:after="120" w:line="240" w:lineRule="auto"/>
        <w:rPr>
          <w:rFonts w:eastAsia="宋体" w:cs="Arial"/>
          <w:b/>
          <w:lang w:val="fr-FR" w:eastAsia="en-US"/>
        </w:rPr>
      </w:pPr>
      <w:bookmarkStart w:id="265" w:name="6.5_Energize_the_EVSE"/>
      <w:bookmarkStart w:id="266" w:name="_bookmark115"/>
      <w:bookmarkStart w:id="267" w:name="_Ref101878775"/>
      <w:bookmarkEnd w:id="265"/>
      <w:bookmarkEnd w:id="266"/>
      <w:r w:rsidRPr="00D05492">
        <w:rPr>
          <w:rFonts w:eastAsia="宋体" w:cs="Arial"/>
          <w:b/>
          <w:noProof/>
          <w:snapToGrid/>
        </w:rPr>
        <w:drawing>
          <wp:anchor distT="0" distB="0" distL="114300" distR="114300" simplePos="0" relativeHeight="252120064" behindDoc="0" locked="0" layoutInCell="1" allowOverlap="1" wp14:anchorId="30C6B24B" wp14:editId="7B1EFEA4">
            <wp:simplePos x="0" y="0"/>
            <wp:positionH relativeFrom="column">
              <wp:posOffset>232410</wp:posOffset>
            </wp:positionH>
            <wp:positionV relativeFrom="paragraph">
              <wp:posOffset>26035</wp:posOffset>
            </wp:positionV>
            <wp:extent cx="164232" cy="144000"/>
            <wp:effectExtent l="0" t="0" r="7620" b="889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警告.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64232" cy="144000"/>
                    </a:xfrm>
                    <a:prstGeom prst="rect">
                      <a:avLst/>
                    </a:prstGeom>
                  </pic:spPr>
                </pic:pic>
              </a:graphicData>
            </a:graphic>
            <wp14:sizeRelH relativeFrom="margin">
              <wp14:pctWidth>0</wp14:pctWidth>
            </wp14:sizeRelH>
            <wp14:sizeRelV relativeFrom="margin">
              <wp14:pctHeight>0</wp14:pctHeight>
            </wp14:sizeRelV>
          </wp:anchor>
        </w:drawing>
      </w:r>
      <w:r w:rsidR="00A52234" w:rsidRPr="00D05492">
        <w:rPr>
          <w:rFonts w:eastAsia="宋体" w:cs="Arial"/>
          <w:b/>
          <w:lang w:val="fr-FR" w:eastAsia="en-US"/>
        </w:rPr>
        <w:t>AVERTISSEMENT</w:t>
      </w:r>
    </w:p>
    <w:p w14:paraId="1C5EF5DD" w14:textId="68DEAF95" w:rsidR="00F04F89" w:rsidRPr="00D05492" w:rsidRDefault="00A52234" w:rsidP="00A61226">
      <w:pPr>
        <w:pStyle w:val="NOTE0"/>
        <w:spacing w:beforeLines="50" w:before="120" w:afterLines="50" w:after="120" w:line="240" w:lineRule="auto"/>
        <w:rPr>
          <w:rFonts w:eastAsia="宋体" w:cs="Arial"/>
          <w:lang w:val="fr-FR" w:eastAsia="en-US"/>
        </w:rPr>
      </w:pPr>
      <w:r w:rsidRPr="00D05492">
        <w:rPr>
          <w:rFonts w:eastAsia="宋体" w:cs="Arial"/>
          <w:lang w:val="fr-FR"/>
        </w:rPr>
        <w:t xml:space="preserve">Tension dangereuse. Ne débranchez pas le connecteur soudainement pendant la charge. Cela pourrait causer de graves dommages au </w:t>
      </w:r>
      <w:proofErr w:type="spellStart"/>
      <w:r w:rsidRPr="00D05492">
        <w:rPr>
          <w:rFonts w:eastAsia="宋体" w:cs="Arial"/>
          <w:lang w:val="fr-FR"/>
        </w:rPr>
        <w:t>MaxiCharger</w:t>
      </w:r>
      <w:proofErr w:type="spellEnd"/>
      <w:r w:rsidRPr="00D05492">
        <w:rPr>
          <w:rFonts w:eastAsia="宋体" w:cs="Arial"/>
          <w:lang w:val="fr-FR"/>
        </w:rPr>
        <w:t xml:space="preserve"> et/ou des blessures graves ou la mort</w:t>
      </w:r>
      <w:r w:rsidR="00F04F89" w:rsidRPr="00D05492">
        <w:rPr>
          <w:rFonts w:eastAsia="宋体" w:cs="Arial"/>
          <w:lang w:val="fr-FR"/>
        </w:rPr>
        <w:t>.</w:t>
      </w:r>
    </w:p>
    <w:p w14:paraId="325B2695" w14:textId="4F81C259" w:rsidR="00FA5517" w:rsidRPr="00D05492" w:rsidRDefault="00A52234" w:rsidP="00A61226">
      <w:pPr>
        <w:pStyle w:val="3"/>
        <w:spacing w:before="240" w:afterLines="50" w:line="240" w:lineRule="auto"/>
        <w:rPr>
          <w:rFonts w:eastAsia="宋体"/>
          <w:lang w:val="fr-FR"/>
        </w:rPr>
      </w:pPr>
      <w:bookmarkStart w:id="268" w:name="_Toc113974808"/>
      <w:bookmarkStart w:id="269" w:name="_Toc134462288"/>
      <w:bookmarkStart w:id="270" w:name="_Toc102658030"/>
      <w:r w:rsidRPr="00D05492">
        <w:rPr>
          <w:rFonts w:eastAsia="宋体"/>
          <w:lang w:val="fr-FR"/>
        </w:rPr>
        <w:t>Fin de la charge</w:t>
      </w:r>
      <w:bookmarkEnd w:id="268"/>
      <w:bookmarkEnd w:id="269"/>
    </w:p>
    <w:p w14:paraId="6DE3F333" w14:textId="4353C788" w:rsidR="00FA5517" w:rsidRPr="00D05492" w:rsidRDefault="00A52234" w:rsidP="00A61226">
      <w:pPr>
        <w:spacing w:beforeLines="50" w:afterLines="50" w:line="240" w:lineRule="auto"/>
        <w:ind w:left="284"/>
        <w:rPr>
          <w:rFonts w:eastAsia="宋体"/>
          <w:lang w:val="fr-FR"/>
        </w:rPr>
      </w:pPr>
      <w:r w:rsidRPr="00D05492">
        <w:rPr>
          <w:rFonts w:eastAsia="宋体"/>
          <w:lang w:val="fr-FR"/>
        </w:rPr>
        <w:t xml:space="preserve">Remettez le connecteur dans l'étui sur le </w:t>
      </w:r>
      <w:proofErr w:type="spellStart"/>
      <w:r w:rsidRPr="00D05492">
        <w:rPr>
          <w:rFonts w:eastAsia="宋体"/>
          <w:lang w:val="fr-FR"/>
        </w:rPr>
        <w:t>MaxiCharger</w:t>
      </w:r>
      <w:proofErr w:type="spellEnd"/>
      <w:r w:rsidR="00FA5517" w:rsidRPr="00D05492">
        <w:rPr>
          <w:rFonts w:eastAsia="宋体"/>
          <w:lang w:val="fr-FR"/>
        </w:rPr>
        <w:t>.</w:t>
      </w:r>
    </w:p>
    <w:p w14:paraId="53F7165E" w14:textId="4B6ACBBE" w:rsidR="003D247A" w:rsidRPr="00D05492" w:rsidRDefault="00A52234" w:rsidP="00A61226">
      <w:pPr>
        <w:pStyle w:val="2"/>
        <w:spacing w:before="240" w:afterLines="50" w:line="240" w:lineRule="auto"/>
        <w:ind w:left="578" w:hanging="578"/>
        <w:rPr>
          <w:rFonts w:eastAsia="宋体" w:cs="Arial"/>
          <w:lang w:val="fr-FR"/>
        </w:rPr>
      </w:pPr>
      <w:bookmarkStart w:id="271" w:name="_Toc113974809"/>
      <w:bookmarkStart w:id="272" w:name="_Toc134462289"/>
      <w:bookmarkEnd w:id="270"/>
      <w:r w:rsidRPr="00D05492">
        <w:rPr>
          <w:rFonts w:eastAsia="宋体" w:cs="Arial"/>
          <w:lang w:val="fr-FR"/>
        </w:rPr>
        <w:lastRenderedPageBreak/>
        <w:t>Erreurs de charge</w:t>
      </w:r>
      <w:bookmarkEnd w:id="271"/>
      <w:bookmarkEnd w:id="272"/>
    </w:p>
    <w:p w14:paraId="5F3F0551" w14:textId="2784BB6E" w:rsidR="00467A6B" w:rsidRPr="00D05492" w:rsidRDefault="00A52234" w:rsidP="00A61226">
      <w:pPr>
        <w:spacing w:beforeLines="50" w:afterLines="50" w:line="240" w:lineRule="auto"/>
        <w:ind w:left="284"/>
        <w:rPr>
          <w:rFonts w:eastAsia="宋体"/>
          <w:lang w:val="fr-FR"/>
        </w:rPr>
      </w:pPr>
      <w:r w:rsidRPr="00D05492">
        <w:rPr>
          <w:rFonts w:eastAsia="宋体"/>
          <w:lang w:val="fr-FR"/>
        </w:rPr>
        <w:t>Cette section décrit plusieurs problèmes courants qui peuvent survenir pendant votre session de charge, ainsi que les causes/solutions possibles pour vous aider à résoudre ces problèmes. Si le problème persiste, contactez votre distributeur local ou le support technique d'Autel.</w:t>
      </w:r>
      <w:bookmarkStart w:id="273" w:name="_Toc102068989"/>
      <w:bookmarkStart w:id="274" w:name="_Toc102122124"/>
      <w:bookmarkStart w:id="275" w:name="_Toc102147320"/>
      <w:bookmarkStart w:id="276" w:name="_Toc102147505"/>
      <w:bookmarkStart w:id="277" w:name="_Toc102658031"/>
      <w:bookmarkStart w:id="278" w:name="_Toc102749453"/>
      <w:bookmarkStart w:id="279" w:name="_Toc102751047"/>
      <w:bookmarkStart w:id="280" w:name="_Toc102751202"/>
      <w:bookmarkStart w:id="281" w:name="_Toc102751360"/>
      <w:bookmarkStart w:id="282" w:name="_Toc102759567"/>
      <w:bookmarkStart w:id="283" w:name="_Toc102842495"/>
      <w:bookmarkStart w:id="284" w:name="_Toc102845777"/>
      <w:bookmarkStart w:id="285" w:name="_Toc102847009"/>
      <w:bookmarkStart w:id="286" w:name="_Toc103009080"/>
      <w:bookmarkStart w:id="287" w:name="_Toc103105650"/>
      <w:bookmarkStart w:id="288" w:name="_Toc103185699"/>
      <w:bookmarkStart w:id="289" w:name="_Toc103194705"/>
      <w:bookmarkStart w:id="290" w:name="_Toc103194797"/>
      <w:bookmarkStart w:id="291" w:name="_Toc103195863"/>
      <w:bookmarkStart w:id="292" w:name="_Toc103247679"/>
      <w:bookmarkStart w:id="293" w:name="_Toc103278921"/>
      <w:bookmarkStart w:id="294" w:name="_Toc103364634"/>
      <w:bookmarkStart w:id="295" w:name="_Toc103364968"/>
      <w:bookmarkStart w:id="296" w:name="_Toc103365068"/>
      <w:bookmarkStart w:id="297" w:name="_Toc103471751"/>
      <w:bookmarkStart w:id="298" w:name="_Toc103606586"/>
      <w:bookmarkStart w:id="299" w:name="_Toc103624199"/>
      <w:bookmarkStart w:id="300" w:name="_Toc10378638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p>
    <w:p w14:paraId="4EEF3185" w14:textId="409700EF" w:rsidR="003D247A" w:rsidRPr="00D05492" w:rsidRDefault="00A52234" w:rsidP="00A61226">
      <w:pPr>
        <w:pStyle w:val="3"/>
        <w:spacing w:before="240" w:afterLines="50" w:line="240" w:lineRule="auto"/>
        <w:rPr>
          <w:rFonts w:eastAsia="宋体"/>
          <w:lang w:val="fr-FR"/>
        </w:rPr>
      </w:pPr>
      <w:bookmarkStart w:id="301" w:name="_Toc113974810"/>
      <w:bookmarkStart w:id="302" w:name="_Toc134462290"/>
      <w:r w:rsidRPr="00D05492">
        <w:rPr>
          <w:rFonts w:eastAsia="宋体"/>
          <w:lang w:val="fr-FR"/>
        </w:rPr>
        <w:t>Erreur de connexion du connecteur</w:t>
      </w:r>
      <w:bookmarkEnd w:id="301"/>
      <w:bookmarkEnd w:id="302"/>
    </w:p>
    <w:p w14:paraId="494B898B" w14:textId="29461D46" w:rsidR="003D247A" w:rsidRPr="00D05492" w:rsidRDefault="00A52234" w:rsidP="00A61226">
      <w:pPr>
        <w:spacing w:beforeLines="50" w:afterLines="50" w:line="240" w:lineRule="auto"/>
        <w:ind w:left="284"/>
        <w:rPr>
          <w:rFonts w:eastAsia="宋体"/>
          <w:lang w:val="fr-FR"/>
        </w:rPr>
      </w:pPr>
      <w:r w:rsidRPr="00D05492">
        <w:rPr>
          <w:rFonts w:eastAsia="宋体"/>
          <w:lang w:val="fr-FR"/>
        </w:rPr>
        <w:t>Si le connecteur n'est pas correctement connecté à votre VE, l'écran « Connecteur non connecté » s'affiche. Insérez le connecteur dans le port de charge de votre VE et vérifiez la connexion.</w:t>
      </w:r>
    </w:p>
    <w:p w14:paraId="71E8653F" w14:textId="47BFA979" w:rsidR="003D247A" w:rsidRPr="00D05492" w:rsidRDefault="00A52234" w:rsidP="00A61226">
      <w:pPr>
        <w:pStyle w:val="3"/>
        <w:spacing w:before="240" w:afterLines="50" w:line="240" w:lineRule="auto"/>
        <w:rPr>
          <w:rFonts w:eastAsia="宋体"/>
          <w:lang w:val="fr-FR"/>
        </w:rPr>
      </w:pPr>
      <w:bookmarkStart w:id="303" w:name="_Toc113974811"/>
      <w:bookmarkStart w:id="304" w:name="_Toc134462291"/>
      <w:r w:rsidRPr="00D05492">
        <w:rPr>
          <w:rFonts w:eastAsia="宋体"/>
          <w:lang w:val="fr-FR"/>
        </w:rPr>
        <w:t>Échec de l'autorisation</w:t>
      </w:r>
      <w:bookmarkEnd w:id="303"/>
      <w:bookmarkEnd w:id="304"/>
    </w:p>
    <w:p w14:paraId="7B811439" w14:textId="67B8CA9E" w:rsidR="003D247A" w:rsidRPr="00D05492" w:rsidRDefault="00A52234" w:rsidP="00A61226">
      <w:pPr>
        <w:spacing w:beforeLines="50" w:afterLines="50" w:line="240" w:lineRule="auto"/>
        <w:ind w:left="284"/>
        <w:rPr>
          <w:rFonts w:eastAsia="宋体"/>
          <w:lang w:val="fr-FR"/>
        </w:rPr>
      </w:pPr>
      <w:r w:rsidRPr="00D05492">
        <w:rPr>
          <w:rFonts w:eastAsia="宋体"/>
          <w:lang w:val="fr-FR"/>
        </w:rPr>
        <w:t>Si une erreur se produit lorsque vous lancez le processus d'autorisation, mais sans lancer la charge, l'écran « Échec de l'autorisation » s'affiche. La cause et la ou les solutions possibles s'affichent à l'écran. Suivez les instructions à l'écran pour résoudre le problème, ou contactez votre distributeur local ou le support technique d'Autel.</w:t>
      </w:r>
    </w:p>
    <w:p w14:paraId="21F1D61B" w14:textId="24789665" w:rsidR="003D247A" w:rsidRPr="00D05492" w:rsidRDefault="00A52234" w:rsidP="00A61226">
      <w:pPr>
        <w:pStyle w:val="3"/>
        <w:spacing w:before="240" w:afterLines="50" w:line="240" w:lineRule="auto"/>
        <w:rPr>
          <w:rFonts w:eastAsia="宋体"/>
          <w:lang w:val="fr-FR"/>
        </w:rPr>
      </w:pPr>
      <w:bookmarkStart w:id="305" w:name="_Toc113974812"/>
      <w:bookmarkStart w:id="306" w:name="_Toc134462292"/>
      <w:r w:rsidRPr="00D05492">
        <w:rPr>
          <w:rFonts w:eastAsia="宋体"/>
          <w:lang w:val="fr-FR"/>
        </w:rPr>
        <w:t>Échec du démarrage de la charge</w:t>
      </w:r>
      <w:bookmarkEnd w:id="305"/>
      <w:bookmarkEnd w:id="306"/>
    </w:p>
    <w:p w14:paraId="55AF85FA" w14:textId="411B6206" w:rsidR="003D247A" w:rsidRPr="00D05492" w:rsidRDefault="00A52234" w:rsidP="00A61226">
      <w:pPr>
        <w:spacing w:beforeLines="50" w:afterLines="50" w:line="240" w:lineRule="auto"/>
        <w:ind w:left="284"/>
        <w:rPr>
          <w:rFonts w:eastAsia="宋体"/>
          <w:lang w:val="fr-FR"/>
        </w:rPr>
      </w:pPr>
      <w:r w:rsidRPr="00D05492">
        <w:rPr>
          <w:rFonts w:eastAsia="宋体"/>
          <w:lang w:val="fr-FR"/>
        </w:rPr>
        <w:t>Si une erreur se produit lorsque vous démarrez la charge, l'écran « Échec du démarrage de la charge » s'affiche. La cause et la ou les solutions possibles s'affichent à l'écran. Suivez les instructions à l'écran pour résoudre le problème.</w:t>
      </w:r>
    </w:p>
    <w:p w14:paraId="49B39C30" w14:textId="0E6F3C44" w:rsidR="003D247A" w:rsidRPr="00D05492" w:rsidRDefault="00A52234" w:rsidP="00A61226">
      <w:pPr>
        <w:pStyle w:val="3"/>
        <w:spacing w:before="240" w:afterLines="50" w:line="240" w:lineRule="auto"/>
        <w:rPr>
          <w:rFonts w:eastAsia="宋体"/>
          <w:lang w:val="fr-FR"/>
        </w:rPr>
      </w:pPr>
      <w:bookmarkStart w:id="307" w:name="_Toc113974813"/>
      <w:bookmarkStart w:id="308" w:name="_Toc134462293"/>
      <w:r w:rsidRPr="00D05492">
        <w:rPr>
          <w:rFonts w:eastAsia="宋体"/>
          <w:lang w:val="fr-FR"/>
        </w:rPr>
        <w:t>Échec de la charge</w:t>
      </w:r>
      <w:bookmarkEnd w:id="307"/>
      <w:bookmarkEnd w:id="308"/>
    </w:p>
    <w:p w14:paraId="221A9BE8" w14:textId="1E10A042" w:rsidR="00E27797" w:rsidRPr="00D05492" w:rsidRDefault="00A52234" w:rsidP="00A61226">
      <w:pPr>
        <w:spacing w:beforeLines="50" w:afterLines="50" w:line="240" w:lineRule="auto"/>
        <w:ind w:left="284"/>
        <w:rPr>
          <w:rFonts w:eastAsia="宋体"/>
          <w:lang w:val="fr-FR"/>
        </w:rPr>
      </w:pPr>
      <w:r w:rsidRPr="00D05492">
        <w:rPr>
          <w:rFonts w:eastAsia="宋体"/>
          <w:lang w:val="fr-FR"/>
        </w:rPr>
        <w:t>Si une erreur se produit pendant la charge, l'écran « Échec de la charge » s'affiche. La cause et la ou les solutions possibles s'affichent à l'écran. Suivez les instructions à l'écran pour résoudre le problème, ou contactez votre distributeur local ou le support technique Autel.</w:t>
      </w:r>
      <w:bookmarkEnd w:id="267"/>
    </w:p>
    <w:p w14:paraId="63866EDF" w14:textId="159ABBD3" w:rsidR="00F0136E" w:rsidRPr="00D05492" w:rsidRDefault="00D13F17" w:rsidP="00A61226">
      <w:pPr>
        <w:pStyle w:val="2"/>
        <w:spacing w:before="240" w:afterLines="50" w:line="240" w:lineRule="auto"/>
        <w:ind w:left="578" w:hanging="578"/>
        <w:rPr>
          <w:rFonts w:eastAsia="宋体" w:cs="Arial"/>
          <w:lang w:val="fr-FR"/>
        </w:rPr>
      </w:pPr>
      <w:bookmarkStart w:id="309" w:name="6.6_De-energize_the_EVSE"/>
      <w:bookmarkStart w:id="310" w:name="_bookmark116"/>
      <w:bookmarkStart w:id="311" w:name="_Toc134462294"/>
      <w:bookmarkEnd w:id="309"/>
      <w:bookmarkEnd w:id="310"/>
      <w:r w:rsidRPr="00D05492">
        <w:rPr>
          <w:rFonts w:eastAsia="宋体" w:cs="Arial"/>
          <w:lang w:val="fr-FR"/>
        </w:rPr>
        <w:t>Réponse à l'arrêt d'urgence</w:t>
      </w:r>
      <w:bookmarkEnd w:id="311"/>
    </w:p>
    <w:p w14:paraId="29C79212" w14:textId="4D60389B" w:rsidR="00F0136E" w:rsidRPr="00D05492" w:rsidRDefault="00EC5D70" w:rsidP="00A61226">
      <w:pPr>
        <w:spacing w:beforeLines="50" w:afterLines="50" w:line="240" w:lineRule="auto"/>
        <w:ind w:left="284"/>
        <w:rPr>
          <w:rFonts w:eastAsia="宋体"/>
          <w:lang w:val="fr-FR"/>
        </w:rPr>
      </w:pPr>
      <w:r w:rsidRPr="00D05492">
        <w:rPr>
          <w:rFonts w:eastAsia="宋体"/>
          <w:lang w:val="fr-FR"/>
        </w:rPr>
        <w:t xml:space="preserve">En détectant le signal d'arrêt d'urgence envoyé par le VE pendant la charge, </w:t>
      </w:r>
      <w:proofErr w:type="spellStart"/>
      <w:r w:rsidRPr="00D05492">
        <w:rPr>
          <w:rFonts w:eastAsia="宋体"/>
          <w:lang w:val="fr-FR"/>
        </w:rPr>
        <w:t>MaxiCharger</w:t>
      </w:r>
      <w:proofErr w:type="spellEnd"/>
      <w:r w:rsidRPr="00D05492">
        <w:rPr>
          <w:rFonts w:eastAsia="宋体"/>
          <w:lang w:val="fr-FR"/>
        </w:rPr>
        <w:t xml:space="preserve"> arrêtera immédiatement la sortie DC. En conséquence, la tension et le courant seront considérablement réduits à 60 V et 50 A en 30ms. Le contacteur de sortie DC sera également déconnecté. Une fois la séance de charge terminée, </w:t>
      </w:r>
      <w:proofErr w:type="spellStart"/>
      <w:r w:rsidRPr="00D05492">
        <w:rPr>
          <w:rFonts w:eastAsia="宋体"/>
          <w:lang w:val="fr-FR"/>
        </w:rPr>
        <w:t>MaxiCharger</w:t>
      </w:r>
      <w:proofErr w:type="spellEnd"/>
      <w:r w:rsidRPr="00D05492">
        <w:rPr>
          <w:rFonts w:eastAsia="宋体"/>
          <w:lang w:val="fr-FR"/>
        </w:rPr>
        <w:t xml:space="preserve"> reviendra à la normale.</w:t>
      </w:r>
    </w:p>
    <w:p w14:paraId="5DA139B5" w14:textId="43C7D014" w:rsidR="00E27797" w:rsidRPr="00D05492" w:rsidRDefault="008547A0" w:rsidP="00A61226">
      <w:pPr>
        <w:pStyle w:val="2"/>
        <w:spacing w:before="240" w:afterLines="50" w:line="240" w:lineRule="auto"/>
        <w:ind w:left="578" w:hanging="578"/>
        <w:rPr>
          <w:rFonts w:eastAsia="宋体" w:cs="Arial"/>
          <w:lang w:val="fr-FR"/>
        </w:rPr>
      </w:pPr>
      <w:bookmarkStart w:id="312" w:name="_Toc134462295"/>
      <w:r w:rsidRPr="00D05492">
        <w:rPr>
          <w:rFonts w:eastAsia="宋体" w:cs="Arial"/>
          <w:lang w:val="fr-FR"/>
        </w:rPr>
        <w:t xml:space="preserve">Mise hors tension du </w:t>
      </w:r>
      <w:proofErr w:type="spellStart"/>
      <w:r w:rsidRPr="00D05492">
        <w:rPr>
          <w:rFonts w:eastAsia="宋体" w:cs="Arial"/>
          <w:lang w:val="fr-FR"/>
        </w:rPr>
        <w:t>MaxiCharger</w:t>
      </w:r>
      <w:bookmarkEnd w:id="312"/>
      <w:proofErr w:type="spellEnd"/>
    </w:p>
    <w:p w14:paraId="6CFAF1C8" w14:textId="0837647E" w:rsidR="00E27797" w:rsidRPr="00D05492" w:rsidRDefault="008547A0" w:rsidP="00A61226">
      <w:pPr>
        <w:pStyle w:val="a9"/>
        <w:rPr>
          <w:rFonts w:eastAsia="宋体" w:cs="Arial"/>
          <w:lang w:val="fr-FR" w:eastAsia="en-US"/>
        </w:rPr>
      </w:pPr>
      <w:bookmarkStart w:id="313" w:name="6.6.1_De-energize_the_EVSE_-_general_pro"/>
      <w:bookmarkStart w:id="314" w:name="_bookmark117"/>
      <w:bookmarkEnd w:id="313"/>
      <w:bookmarkEnd w:id="314"/>
      <w:r w:rsidRPr="00D05492">
        <w:rPr>
          <w:rFonts w:eastAsia="宋体" w:cs="Arial"/>
          <w:lang w:val="fr-FR"/>
        </w:rPr>
        <w:t xml:space="preserve">Pour mettre hors tension le </w:t>
      </w:r>
      <w:proofErr w:type="spellStart"/>
      <w:r w:rsidRPr="00D05492">
        <w:rPr>
          <w:rFonts w:eastAsia="宋体" w:cs="Arial"/>
          <w:lang w:val="fr-FR"/>
        </w:rPr>
        <w:t>MaxiCharger</w:t>
      </w:r>
      <w:proofErr w:type="spellEnd"/>
    </w:p>
    <w:p w14:paraId="671E56FB" w14:textId="376EFE3A" w:rsidR="00F04F89" w:rsidRPr="00D05492" w:rsidRDefault="00A52234" w:rsidP="00A61226">
      <w:pPr>
        <w:pStyle w:val="BodytextUserManual"/>
        <w:numPr>
          <w:ilvl w:val="0"/>
          <w:numId w:val="27"/>
        </w:numPr>
        <w:spacing w:before="120" w:after="120" w:line="240" w:lineRule="auto"/>
        <w:ind w:left="1123"/>
        <w:rPr>
          <w:lang w:val="fr-FR" w:eastAsia="en-US"/>
        </w:rPr>
      </w:pPr>
      <w:r w:rsidRPr="00D05492">
        <w:rPr>
          <w:lang w:val="fr-FR" w:eastAsia="en-US"/>
        </w:rPr>
        <w:t xml:space="preserve">Mettez le disjoncteur en amont qui alimente le </w:t>
      </w:r>
      <w:proofErr w:type="spellStart"/>
      <w:r w:rsidRPr="00D05492">
        <w:rPr>
          <w:lang w:val="fr-FR" w:eastAsia="en-US"/>
        </w:rPr>
        <w:t>MaxiCharger</w:t>
      </w:r>
      <w:proofErr w:type="spellEnd"/>
      <w:r w:rsidRPr="00D05492">
        <w:rPr>
          <w:lang w:val="fr-FR" w:eastAsia="en-US"/>
        </w:rPr>
        <w:t xml:space="preserve"> sur </w:t>
      </w:r>
      <w:r w:rsidRPr="00D05492">
        <w:rPr>
          <w:b/>
          <w:lang w:val="fr-FR" w:eastAsia="en-US"/>
        </w:rPr>
        <w:t>OFF</w:t>
      </w:r>
      <w:r w:rsidRPr="00D05492">
        <w:rPr>
          <w:lang w:val="fr-FR" w:eastAsia="en-US"/>
        </w:rPr>
        <w:t xml:space="preserve"> et verrouillez-le. Assurez-vous que ce disjoncteur reste en position </w:t>
      </w:r>
      <w:r w:rsidRPr="00D05492">
        <w:rPr>
          <w:b/>
          <w:lang w:val="fr-FR" w:eastAsia="en-US"/>
        </w:rPr>
        <w:t>OFF</w:t>
      </w:r>
      <w:r w:rsidRPr="00D05492">
        <w:rPr>
          <w:lang w:val="fr-FR" w:eastAsia="en-US"/>
        </w:rPr>
        <w:t xml:space="preserve"> pendant la procédure.</w:t>
      </w:r>
    </w:p>
    <w:p w14:paraId="23971581" w14:textId="485F126E" w:rsidR="00E27797" w:rsidRPr="00D05492" w:rsidRDefault="00A52234" w:rsidP="00A61226">
      <w:pPr>
        <w:pStyle w:val="BodytextUserManual"/>
        <w:numPr>
          <w:ilvl w:val="0"/>
          <w:numId w:val="27"/>
        </w:numPr>
        <w:spacing w:before="120" w:after="120" w:line="240" w:lineRule="auto"/>
        <w:ind w:left="1123"/>
        <w:rPr>
          <w:lang w:val="fr-FR" w:eastAsia="en-US"/>
        </w:rPr>
      </w:pPr>
      <w:r w:rsidRPr="00D05492">
        <w:rPr>
          <w:lang w:val="fr-FR"/>
        </w:rPr>
        <w:t>Ouvrez la porte avant.</w:t>
      </w:r>
    </w:p>
    <w:p w14:paraId="0FAD6D1C" w14:textId="05373743" w:rsidR="00F04F89" w:rsidRPr="00D05492" w:rsidRDefault="00A52234" w:rsidP="00A61226">
      <w:pPr>
        <w:pStyle w:val="BodytextUserManual"/>
        <w:numPr>
          <w:ilvl w:val="0"/>
          <w:numId w:val="27"/>
        </w:numPr>
        <w:spacing w:before="120" w:after="120" w:line="240" w:lineRule="auto"/>
        <w:ind w:left="1123"/>
        <w:rPr>
          <w:lang w:val="fr-FR" w:eastAsia="en-US"/>
        </w:rPr>
      </w:pPr>
      <w:r w:rsidRPr="00D05492">
        <w:rPr>
          <w:lang w:val="fr-FR" w:eastAsia="en-US"/>
        </w:rPr>
        <w:lastRenderedPageBreak/>
        <w:t xml:space="preserve">Mesurez la tension AC en vous référant à la section </w:t>
      </w:r>
      <w:r w:rsidRPr="00D05492">
        <w:rPr>
          <w:rStyle w:val="Char0"/>
          <w:rFonts w:eastAsia="宋体" w:cs="Arial"/>
          <w:lang w:val="fr-FR" w:eastAsia="en-US"/>
        </w:rPr>
        <w:fldChar w:fldCharType="begin"/>
      </w:r>
      <w:r w:rsidRPr="00D05492">
        <w:rPr>
          <w:rStyle w:val="Char0"/>
          <w:rFonts w:eastAsia="宋体" w:cs="Arial"/>
          <w:lang w:val="fr-FR" w:eastAsia="en-US"/>
        </w:rPr>
        <w:instrText xml:space="preserve"> REF _Ref114040774 \h  \* MERGEFORMAT </w:instrText>
      </w:r>
      <w:r w:rsidRPr="00D05492">
        <w:rPr>
          <w:rStyle w:val="Char0"/>
          <w:rFonts w:eastAsia="宋体" w:cs="Arial"/>
          <w:lang w:val="fr-FR" w:eastAsia="en-US"/>
        </w:rPr>
      </w:r>
      <w:r w:rsidRPr="00D05492">
        <w:rPr>
          <w:rStyle w:val="Char0"/>
          <w:rFonts w:eastAsia="宋体" w:cs="Arial"/>
          <w:lang w:val="fr-FR" w:eastAsia="en-US"/>
        </w:rPr>
        <w:fldChar w:fldCharType="separate"/>
      </w:r>
      <w:r w:rsidR="00E824B9" w:rsidRPr="00D05492">
        <w:rPr>
          <w:rStyle w:val="Char0"/>
          <w:rFonts w:eastAsia="宋体" w:cs="Arial"/>
          <w:lang w:val="fr-FR" w:eastAsia="en-US"/>
        </w:rPr>
        <w:t>Mesure de la tension AC</w:t>
      </w:r>
      <w:r w:rsidRPr="00D05492">
        <w:rPr>
          <w:rStyle w:val="Char0"/>
          <w:rFonts w:eastAsia="宋体" w:cs="Arial"/>
          <w:lang w:val="fr-FR" w:eastAsia="en-US"/>
        </w:rPr>
        <w:fldChar w:fldCharType="end"/>
      </w:r>
      <w:r w:rsidRPr="00D05492">
        <w:rPr>
          <w:lang w:val="fr-FR" w:eastAsia="en-US"/>
        </w:rPr>
        <w:t>.</w:t>
      </w:r>
      <w:r w:rsidRPr="00D05492">
        <w:rPr>
          <w:i/>
          <w:lang w:val="fr-FR" w:eastAsia="en-US"/>
        </w:rPr>
        <w:t xml:space="preserve"> </w:t>
      </w:r>
      <w:r w:rsidRPr="00D05492">
        <w:rPr>
          <w:lang w:val="fr-FR" w:eastAsia="en-US"/>
        </w:rPr>
        <w:t>Assurez-vous que toutes les tensions mesurées sont égales à 0 volt.</w:t>
      </w:r>
    </w:p>
    <w:p w14:paraId="534A2951" w14:textId="4E62ABC8" w:rsidR="00F04F89" w:rsidRPr="00D05492" w:rsidRDefault="00A52234" w:rsidP="00A61226">
      <w:pPr>
        <w:pStyle w:val="BodytextUserManual"/>
        <w:numPr>
          <w:ilvl w:val="0"/>
          <w:numId w:val="27"/>
        </w:numPr>
        <w:spacing w:before="120" w:after="120" w:line="240" w:lineRule="auto"/>
        <w:ind w:left="1123"/>
        <w:rPr>
          <w:lang w:val="fr-FR" w:eastAsia="en-US"/>
        </w:rPr>
      </w:pPr>
      <w:r w:rsidRPr="00D05492">
        <w:rPr>
          <w:lang w:val="fr-FR"/>
        </w:rPr>
        <w:t>Mesurez la tension AC en vous référant à la section</w:t>
      </w:r>
      <w:r w:rsidR="00694023" w:rsidRPr="00D05492">
        <w:rPr>
          <w:lang w:val="fr-FR"/>
        </w:rPr>
        <w:t xml:space="preserve"> </w:t>
      </w:r>
      <w:r w:rsidR="00694023" w:rsidRPr="00D05492">
        <w:rPr>
          <w:rStyle w:val="Char0"/>
          <w:rFonts w:eastAsia="宋体" w:cs="Arial"/>
          <w:lang w:val="fr-FR" w:eastAsia="en-US"/>
        </w:rPr>
        <w:fldChar w:fldCharType="begin"/>
      </w:r>
      <w:r w:rsidR="00694023" w:rsidRPr="00D05492">
        <w:rPr>
          <w:rStyle w:val="Char0"/>
          <w:rFonts w:eastAsia="宋体" w:cs="Arial"/>
          <w:lang w:val="fr-FR" w:eastAsia="en-US"/>
        </w:rPr>
        <w:instrText xml:space="preserve"> REF _Ref114040774 \h  \* MERGEFORMAT </w:instrText>
      </w:r>
      <w:r w:rsidR="00694023" w:rsidRPr="00D05492">
        <w:rPr>
          <w:rStyle w:val="Char0"/>
          <w:rFonts w:eastAsia="宋体" w:cs="Arial"/>
          <w:lang w:val="fr-FR" w:eastAsia="en-US"/>
        </w:rPr>
      </w:r>
      <w:r w:rsidR="00694023" w:rsidRPr="00D05492">
        <w:rPr>
          <w:rStyle w:val="Char0"/>
          <w:rFonts w:eastAsia="宋体" w:cs="Arial"/>
          <w:lang w:val="fr-FR" w:eastAsia="en-US"/>
        </w:rPr>
        <w:fldChar w:fldCharType="separate"/>
      </w:r>
      <w:r w:rsidR="00694023" w:rsidRPr="00D05492">
        <w:rPr>
          <w:rStyle w:val="Char0"/>
          <w:rFonts w:eastAsia="宋体" w:cs="Arial"/>
          <w:lang w:val="fr-FR" w:eastAsia="en-US"/>
        </w:rPr>
        <w:t>Mesure de la tension DC</w:t>
      </w:r>
      <w:r w:rsidR="00694023" w:rsidRPr="00D05492">
        <w:rPr>
          <w:rStyle w:val="Char0"/>
          <w:rFonts w:eastAsia="宋体" w:cs="Arial"/>
          <w:lang w:val="fr-FR" w:eastAsia="en-US"/>
        </w:rPr>
        <w:fldChar w:fldCharType="end"/>
      </w:r>
      <w:r w:rsidRPr="00D05492">
        <w:rPr>
          <w:lang w:val="fr-FR"/>
        </w:rPr>
        <w:t>. Assurez-vous que toutes les tensions mesurées sont égales à 0 volt.</w:t>
      </w:r>
    </w:p>
    <w:p w14:paraId="47B8E2DE" w14:textId="707364FA" w:rsidR="00E27797" w:rsidRPr="00D05492" w:rsidRDefault="00324DF2" w:rsidP="00A61226">
      <w:pPr>
        <w:pStyle w:val="BodytextUserManual"/>
        <w:numPr>
          <w:ilvl w:val="0"/>
          <w:numId w:val="27"/>
        </w:numPr>
        <w:spacing w:before="120" w:after="120" w:line="240" w:lineRule="auto"/>
        <w:ind w:left="1123"/>
        <w:rPr>
          <w:lang w:val="fr-FR" w:eastAsia="en-US"/>
        </w:rPr>
      </w:pPr>
      <w:r w:rsidRPr="00D05492">
        <w:rPr>
          <w:lang w:val="fr-FR"/>
        </w:rPr>
        <w:t>Fermez la porte frontale.</w:t>
      </w:r>
    </w:p>
    <w:p w14:paraId="7720532B" w14:textId="389C8A53" w:rsidR="003D247A" w:rsidRPr="00D05492" w:rsidRDefault="00A52234" w:rsidP="00A61226">
      <w:pPr>
        <w:pStyle w:val="3"/>
        <w:spacing w:before="240" w:afterLines="50" w:line="240" w:lineRule="auto"/>
        <w:rPr>
          <w:rFonts w:eastAsia="宋体"/>
          <w:lang w:val="fr-FR"/>
        </w:rPr>
      </w:pPr>
      <w:bookmarkStart w:id="315" w:name="_Toc113974816"/>
      <w:bookmarkStart w:id="316" w:name="_Ref114040774"/>
      <w:bookmarkStart w:id="317" w:name="_Ref114043358"/>
      <w:bookmarkStart w:id="318" w:name="_Toc134462296"/>
      <w:r w:rsidRPr="00D05492">
        <w:rPr>
          <w:rFonts w:eastAsia="宋体"/>
          <w:lang w:val="fr-FR"/>
        </w:rPr>
        <w:t>Mesure de la tension AC</w:t>
      </w:r>
      <w:bookmarkEnd w:id="315"/>
      <w:bookmarkEnd w:id="316"/>
      <w:bookmarkEnd w:id="317"/>
      <w:bookmarkEnd w:id="318"/>
    </w:p>
    <w:p w14:paraId="2E237E9A" w14:textId="04F5AA97" w:rsidR="003D247A" w:rsidRPr="00D05492" w:rsidRDefault="00A52234" w:rsidP="00A61226">
      <w:pPr>
        <w:pStyle w:val="EN"/>
        <w:spacing w:line="240" w:lineRule="auto"/>
        <w:rPr>
          <w:rFonts w:eastAsia="宋体"/>
          <w:lang w:val="fr-FR"/>
        </w:rPr>
      </w:pPr>
      <w:r w:rsidRPr="00D05492">
        <w:rPr>
          <w:rFonts w:eastAsia="宋体"/>
          <w:lang w:val="fr-FR"/>
        </w:rPr>
        <w:t>Utilisez un testeur de tension pour mesurer la tension alternative entre les bornes de l'interrupteur du dispositif de protection contre les surtensions :</w:t>
      </w:r>
    </w:p>
    <w:p w14:paraId="22BC95AA" w14:textId="0664282A" w:rsidR="003D247A" w:rsidRPr="00D05492" w:rsidRDefault="00A52234" w:rsidP="00A61226">
      <w:pPr>
        <w:pStyle w:val="ItemList"/>
        <w:spacing w:beforeLines="50" w:before="120" w:afterLines="50" w:after="120" w:line="240" w:lineRule="auto"/>
        <w:rPr>
          <w:rFonts w:eastAsia="宋体"/>
          <w:lang w:val="fr-FR"/>
        </w:rPr>
      </w:pPr>
      <w:r w:rsidRPr="00D05492">
        <w:rPr>
          <w:rFonts w:eastAsia="宋体"/>
          <w:lang w:val="fr-FR"/>
        </w:rPr>
        <w:t>L1 à L2</w:t>
      </w:r>
    </w:p>
    <w:p w14:paraId="37C66BAE" w14:textId="771826A9" w:rsidR="003D247A" w:rsidRPr="00D05492" w:rsidRDefault="00A52234" w:rsidP="00A61226">
      <w:pPr>
        <w:pStyle w:val="ItemList"/>
        <w:spacing w:beforeLines="50" w:before="120" w:afterLines="50" w:after="120" w:line="240" w:lineRule="auto"/>
        <w:rPr>
          <w:rFonts w:eastAsia="宋体"/>
          <w:lang w:val="fr-FR"/>
        </w:rPr>
      </w:pPr>
      <w:r w:rsidRPr="00D05492">
        <w:rPr>
          <w:rFonts w:eastAsia="宋体"/>
          <w:lang w:val="fr-FR"/>
        </w:rPr>
        <w:t>L1 à L3</w:t>
      </w:r>
    </w:p>
    <w:p w14:paraId="521DD2A5" w14:textId="076360C8" w:rsidR="003D247A" w:rsidRPr="00D05492" w:rsidRDefault="003D247A" w:rsidP="00A61226">
      <w:pPr>
        <w:pStyle w:val="ItemList"/>
        <w:spacing w:beforeLines="50" w:before="120" w:afterLines="50" w:after="120" w:line="240" w:lineRule="auto"/>
        <w:rPr>
          <w:rFonts w:eastAsia="宋体"/>
          <w:lang w:val="fr-FR"/>
        </w:rPr>
      </w:pPr>
      <w:r w:rsidRPr="00D05492">
        <w:rPr>
          <w:rFonts w:eastAsia="宋体"/>
          <w:lang w:val="fr-FR"/>
        </w:rPr>
        <w:t xml:space="preserve">L2 </w:t>
      </w:r>
      <w:r w:rsidR="00A52234" w:rsidRPr="00D05492">
        <w:rPr>
          <w:rFonts w:eastAsia="宋体"/>
          <w:lang w:val="fr-FR"/>
        </w:rPr>
        <w:t>à</w:t>
      </w:r>
      <w:r w:rsidRPr="00D05492">
        <w:rPr>
          <w:rFonts w:eastAsia="宋体"/>
          <w:lang w:val="fr-FR"/>
        </w:rPr>
        <w:t xml:space="preserve"> L3</w:t>
      </w:r>
    </w:p>
    <w:p w14:paraId="1DB174B6" w14:textId="1C521ABC" w:rsidR="008365C6" w:rsidRPr="00D05492" w:rsidRDefault="008365C6" w:rsidP="00A61226">
      <w:pPr>
        <w:pStyle w:val="ItemList"/>
        <w:spacing w:beforeLines="50" w:before="120" w:afterLines="50" w:after="120" w:line="240" w:lineRule="auto"/>
        <w:rPr>
          <w:rFonts w:eastAsia="宋体"/>
          <w:lang w:val="fr-FR"/>
        </w:rPr>
      </w:pPr>
      <w:r w:rsidRPr="00D05492">
        <w:rPr>
          <w:rFonts w:eastAsia="宋体"/>
          <w:lang w:val="fr-FR"/>
        </w:rPr>
        <w:t xml:space="preserve">N </w:t>
      </w:r>
      <w:r w:rsidR="00A52234" w:rsidRPr="00D05492">
        <w:rPr>
          <w:rFonts w:eastAsia="宋体"/>
          <w:lang w:val="fr-FR"/>
        </w:rPr>
        <w:t>à</w:t>
      </w:r>
      <w:r w:rsidRPr="00D05492">
        <w:rPr>
          <w:rFonts w:eastAsia="宋体"/>
          <w:lang w:val="fr-FR"/>
        </w:rPr>
        <w:t xml:space="preserve"> L1/L2/L3</w:t>
      </w:r>
    </w:p>
    <w:p w14:paraId="64F73CDE" w14:textId="7532B0CE" w:rsidR="009D3249" w:rsidRPr="00D05492" w:rsidRDefault="00E46A10" w:rsidP="00A61226">
      <w:pPr>
        <w:pStyle w:val="ItemList"/>
        <w:numPr>
          <w:ilvl w:val="0"/>
          <w:numId w:val="0"/>
        </w:numPr>
        <w:spacing w:beforeLines="50" w:before="120" w:afterLines="50" w:after="120" w:line="240" w:lineRule="auto"/>
        <w:ind w:left="704"/>
        <w:rPr>
          <w:rFonts w:eastAsia="宋体"/>
          <w:lang w:val="fr-FR"/>
        </w:rPr>
      </w:pPr>
      <w:r w:rsidRPr="004450AB">
        <w:rPr>
          <w:rFonts w:ascii="Calibri" w:hAnsi="Calibri" w:cs="Calibri"/>
          <w:noProof/>
        </w:rPr>
        <w:drawing>
          <wp:inline distT="0" distB="0" distL="0" distR="0" wp14:anchorId="34B5D81B" wp14:editId="3F3054A8">
            <wp:extent cx="4106386" cy="2071801"/>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measure AC input.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4117636" cy="2077477"/>
                    </a:xfrm>
                    <a:prstGeom prst="rect">
                      <a:avLst/>
                    </a:prstGeom>
                    <a:noFill/>
                    <a:ln>
                      <a:noFill/>
                    </a:ln>
                    <a:extLst>
                      <a:ext uri="{53640926-AAD7-44D8-BBD7-CCE9431645EC}">
                        <a14:shadowObscured xmlns:a14="http://schemas.microsoft.com/office/drawing/2010/main"/>
                      </a:ext>
                    </a:extLst>
                  </pic:spPr>
                </pic:pic>
              </a:graphicData>
            </a:graphic>
          </wp:inline>
        </w:drawing>
      </w:r>
    </w:p>
    <w:p w14:paraId="5D26D503" w14:textId="4C74D68B" w:rsidR="003D247A" w:rsidRPr="00D05492" w:rsidRDefault="00CE5F8A" w:rsidP="00A61226">
      <w:pPr>
        <w:pStyle w:val="NOTE0"/>
        <w:spacing w:beforeLines="50" w:before="120" w:afterLines="50" w:after="120" w:line="240" w:lineRule="auto"/>
        <w:ind w:left="284"/>
        <w:rPr>
          <w:rFonts w:eastAsia="宋体" w:cs="Arial"/>
          <w:b/>
          <w:lang w:val="fr-FR"/>
        </w:rPr>
      </w:pPr>
      <w:r w:rsidRPr="00D05492">
        <w:rPr>
          <w:rFonts w:eastAsia="宋体" w:cs="Arial"/>
          <w:b/>
          <w:noProof/>
        </w:rPr>
        <w:drawing>
          <wp:anchor distT="0" distB="0" distL="114300" distR="114300" simplePos="0" relativeHeight="252155904" behindDoc="0" locked="0" layoutInCell="1" allowOverlap="1" wp14:anchorId="251EF1B3" wp14:editId="68A1FF65">
            <wp:simplePos x="0" y="0"/>
            <wp:positionH relativeFrom="margin">
              <wp:align>left</wp:align>
            </wp:positionH>
            <wp:positionV relativeFrom="paragraph">
              <wp:posOffset>19685</wp:posOffset>
            </wp:positionV>
            <wp:extent cx="143510" cy="143510"/>
            <wp:effectExtent l="0" t="0" r="8890" b="889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3D247A" w:rsidRPr="00D05492">
        <w:rPr>
          <w:rFonts w:eastAsia="宋体" w:cs="Arial"/>
          <w:b/>
          <w:lang w:val="fr-FR"/>
        </w:rPr>
        <w:t>NOTE</w:t>
      </w:r>
    </w:p>
    <w:p w14:paraId="598CEC17" w14:textId="3D8F1999" w:rsidR="007D67FB" w:rsidRPr="00D05492" w:rsidRDefault="00A52234" w:rsidP="00A61226">
      <w:pPr>
        <w:pStyle w:val="NOTE0"/>
        <w:spacing w:beforeLines="50" w:before="120" w:afterLines="50" w:after="120" w:line="240" w:lineRule="auto"/>
        <w:ind w:left="284"/>
        <w:rPr>
          <w:rFonts w:eastAsia="宋体" w:cs="Arial"/>
          <w:lang w:val="fr-FR"/>
        </w:rPr>
      </w:pPr>
      <w:r w:rsidRPr="00D05492">
        <w:rPr>
          <w:rFonts w:eastAsia="宋体" w:cs="Arial"/>
          <w:lang w:val="fr-FR"/>
        </w:rPr>
        <w:t>L'interrupteur du dispositif de protection contre les surtensions affiche les indications N, L1, L2 et L3.</w:t>
      </w:r>
    </w:p>
    <w:p w14:paraId="569A4C37" w14:textId="73C67431" w:rsidR="003D247A" w:rsidRPr="00D05492" w:rsidRDefault="007D67FB" w:rsidP="00A61226">
      <w:pPr>
        <w:spacing w:beforeLines="50" w:afterLines="50" w:line="240" w:lineRule="auto"/>
        <w:rPr>
          <w:rFonts w:eastAsia="宋体"/>
          <w:snapToGrid w:val="0"/>
          <w:kern w:val="2"/>
          <w:lang w:val="fr-FR"/>
        </w:rPr>
      </w:pPr>
      <w:r w:rsidRPr="00D05492">
        <w:rPr>
          <w:rFonts w:eastAsia="宋体"/>
          <w:lang w:val="fr-FR"/>
        </w:rPr>
        <w:br w:type="page"/>
      </w:r>
    </w:p>
    <w:p w14:paraId="63EEEB0C" w14:textId="7535C971" w:rsidR="003D247A" w:rsidRPr="00D05492" w:rsidRDefault="00A52234" w:rsidP="00A61226">
      <w:pPr>
        <w:pStyle w:val="3"/>
        <w:spacing w:before="240" w:afterLines="50" w:line="240" w:lineRule="auto"/>
        <w:rPr>
          <w:rFonts w:eastAsia="宋体"/>
          <w:lang w:val="fr-FR"/>
        </w:rPr>
      </w:pPr>
      <w:bookmarkStart w:id="319" w:name="_Toc113974817"/>
      <w:bookmarkStart w:id="320" w:name="_Ref114040817"/>
      <w:bookmarkStart w:id="321" w:name="_Toc134462297"/>
      <w:r w:rsidRPr="00D05492">
        <w:rPr>
          <w:rFonts w:eastAsia="宋体"/>
          <w:lang w:val="fr-FR"/>
        </w:rPr>
        <w:lastRenderedPageBreak/>
        <w:t>Mesure de la tension DC</w:t>
      </w:r>
      <w:bookmarkEnd w:id="319"/>
      <w:bookmarkEnd w:id="320"/>
      <w:bookmarkEnd w:id="321"/>
    </w:p>
    <w:p w14:paraId="5FBC1B87" w14:textId="64D22C97" w:rsidR="003D247A" w:rsidRPr="00D05492" w:rsidRDefault="00EC5D70" w:rsidP="00A61226">
      <w:pPr>
        <w:spacing w:beforeLines="50" w:afterLines="50" w:line="240" w:lineRule="auto"/>
        <w:ind w:left="284"/>
        <w:rPr>
          <w:rFonts w:eastAsia="宋体"/>
          <w:lang w:val="fr-FR"/>
        </w:rPr>
      </w:pPr>
      <w:r w:rsidRPr="00D05492">
        <w:rPr>
          <w:rFonts w:eastAsia="宋体"/>
          <w:lang w:val="fr-FR"/>
        </w:rPr>
        <w:t>Utilisez un testeur de tension pour mesurer la tension continue entre les bornes de sortie, en vous assurant que toutes les tensions mesurées sont de 0 volt.</w:t>
      </w:r>
    </w:p>
    <w:p w14:paraId="4E78E0A9" w14:textId="0A926093" w:rsidR="003D247A" w:rsidRPr="00D05492" w:rsidRDefault="00A52234" w:rsidP="00A61226">
      <w:pPr>
        <w:pStyle w:val="af0"/>
        <w:numPr>
          <w:ilvl w:val="0"/>
          <w:numId w:val="11"/>
        </w:numPr>
        <w:spacing w:beforeLines="50" w:afterLines="50" w:line="240" w:lineRule="auto"/>
        <w:ind w:left="704"/>
        <w:rPr>
          <w:rFonts w:eastAsia="宋体"/>
          <w:lang w:val="fr-FR"/>
        </w:rPr>
      </w:pPr>
      <w:r w:rsidRPr="00D05492">
        <w:rPr>
          <w:rFonts w:eastAsia="宋体"/>
          <w:lang w:val="fr-FR"/>
        </w:rPr>
        <w:t>Sortie du groupe de modules d'alimentation 1 — (A) à la sortie du groupe de modules d'alimentation 1+ (B)</w:t>
      </w:r>
    </w:p>
    <w:p w14:paraId="0E4F8C56" w14:textId="2FA50C6A" w:rsidR="003D247A" w:rsidRPr="00D05492" w:rsidRDefault="00A52234" w:rsidP="00A61226">
      <w:pPr>
        <w:pStyle w:val="af0"/>
        <w:numPr>
          <w:ilvl w:val="0"/>
          <w:numId w:val="11"/>
        </w:numPr>
        <w:spacing w:beforeLines="50" w:afterLines="50" w:line="240" w:lineRule="auto"/>
        <w:ind w:left="704"/>
        <w:rPr>
          <w:rFonts w:eastAsia="宋体"/>
          <w:lang w:val="fr-FR"/>
        </w:rPr>
      </w:pPr>
      <w:r w:rsidRPr="00D05492">
        <w:rPr>
          <w:rFonts w:eastAsia="宋体"/>
          <w:lang w:val="fr-FR"/>
        </w:rPr>
        <w:t>Sortie du groupe de modules d'alimentation 2 — (C) à la sortie du groupe de modules d'alimentation 2+ (D)</w:t>
      </w:r>
    </w:p>
    <w:p w14:paraId="1CC78A06" w14:textId="46D767AD" w:rsidR="003D247A" w:rsidRPr="00D05492" w:rsidRDefault="00A52234" w:rsidP="00A61226">
      <w:pPr>
        <w:pStyle w:val="af0"/>
        <w:numPr>
          <w:ilvl w:val="0"/>
          <w:numId w:val="11"/>
        </w:numPr>
        <w:spacing w:beforeLines="50" w:afterLines="50" w:line="240" w:lineRule="auto"/>
        <w:ind w:left="704"/>
        <w:rPr>
          <w:rFonts w:eastAsia="宋体"/>
          <w:lang w:val="fr-FR"/>
        </w:rPr>
      </w:pPr>
      <w:r w:rsidRPr="00D05492">
        <w:rPr>
          <w:rFonts w:eastAsia="宋体"/>
          <w:lang w:val="fr-FR"/>
        </w:rPr>
        <w:t>Sortie du câble de charge VE 1 — (E) à la sortie du câble de charge VE 1+ (F)</w:t>
      </w:r>
    </w:p>
    <w:p w14:paraId="1A63CCE1" w14:textId="5041D18E" w:rsidR="00476AC9" w:rsidRPr="00D05492" w:rsidRDefault="00A52234" w:rsidP="00A61226">
      <w:pPr>
        <w:pStyle w:val="af0"/>
        <w:numPr>
          <w:ilvl w:val="0"/>
          <w:numId w:val="11"/>
        </w:numPr>
        <w:spacing w:beforeLines="50" w:afterLines="50" w:line="240" w:lineRule="auto"/>
        <w:ind w:left="704"/>
        <w:rPr>
          <w:rFonts w:eastAsia="宋体"/>
          <w:lang w:val="fr-FR"/>
        </w:rPr>
      </w:pPr>
      <w:r w:rsidRPr="00D05492">
        <w:rPr>
          <w:rFonts w:eastAsia="宋体"/>
          <w:lang w:val="fr-FR"/>
        </w:rPr>
        <w:t>Sortie du câble de charge VE 2 — (G) à la sortie du câble de charge VE 2+ (H)</w:t>
      </w:r>
    </w:p>
    <w:p w14:paraId="2E06C64C" w14:textId="19C99C3C" w:rsidR="007D67FB" w:rsidRPr="00D05492" w:rsidRDefault="00476AC9" w:rsidP="00A61226">
      <w:pPr>
        <w:pStyle w:val="BodytextUserManual"/>
        <w:spacing w:before="120" w:after="120" w:line="240" w:lineRule="auto"/>
        <w:jc w:val="center"/>
        <w:rPr>
          <w:lang w:val="fr-FR"/>
        </w:rPr>
      </w:pPr>
      <w:r w:rsidRPr="00D05492">
        <w:rPr>
          <w:noProof/>
        </w:rPr>
        <w:drawing>
          <wp:inline distT="0" distB="0" distL="0" distR="0" wp14:anchorId="3275143D" wp14:editId="5BA938B5">
            <wp:extent cx="4034579" cy="2733018"/>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刷新图\6-8.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034579" cy="2733018"/>
                    </a:xfrm>
                    <a:prstGeom prst="rect">
                      <a:avLst/>
                    </a:prstGeom>
                    <a:noFill/>
                    <a:ln>
                      <a:noFill/>
                    </a:ln>
                    <a:extLst>
                      <a:ext uri="{53640926-AAD7-44D8-BBD7-CCE9431645EC}">
                        <a14:shadowObscured xmlns:a14="http://schemas.microsoft.com/office/drawing/2010/main"/>
                      </a:ext>
                    </a:extLst>
                  </pic:spPr>
                </pic:pic>
              </a:graphicData>
            </a:graphic>
          </wp:inline>
        </w:drawing>
      </w:r>
    </w:p>
    <w:p w14:paraId="6AF37B2F" w14:textId="2A3E6DFE" w:rsidR="003D247A" w:rsidRPr="00D05492" w:rsidRDefault="007D67FB" w:rsidP="00A61226">
      <w:pPr>
        <w:spacing w:beforeLines="50" w:afterLines="50" w:line="240" w:lineRule="auto"/>
        <w:rPr>
          <w:rFonts w:eastAsia="宋体"/>
          <w:bCs/>
          <w:kern w:val="0"/>
          <w:szCs w:val="20"/>
          <w:lang w:val="fr-FR"/>
        </w:rPr>
      </w:pPr>
      <w:r w:rsidRPr="00D05492">
        <w:rPr>
          <w:rFonts w:eastAsia="宋体"/>
          <w:lang w:val="fr-FR"/>
        </w:rPr>
        <w:br w:type="page"/>
      </w:r>
    </w:p>
    <w:p w14:paraId="025F2E66" w14:textId="77E3CC9D" w:rsidR="006A601C" w:rsidRPr="00D05492" w:rsidRDefault="00A52234" w:rsidP="00A61226">
      <w:pPr>
        <w:pStyle w:val="2"/>
        <w:spacing w:before="240" w:afterLines="50" w:line="240" w:lineRule="auto"/>
        <w:ind w:left="578" w:hanging="578"/>
        <w:rPr>
          <w:rFonts w:eastAsia="宋体" w:cs="Arial"/>
          <w:lang w:val="fr-FR"/>
        </w:rPr>
      </w:pPr>
      <w:bookmarkStart w:id="322" w:name="6.6.2_Measure_the_AC_voltage"/>
      <w:bookmarkStart w:id="323" w:name="_bookmark118"/>
      <w:bookmarkStart w:id="324" w:name="6.7_Remove_condensation_from_the_cabinet"/>
      <w:bookmarkStart w:id="325" w:name="_bookmark120"/>
      <w:bookmarkStart w:id="326" w:name="_Toc113974819"/>
      <w:bookmarkStart w:id="327" w:name="_Ref114042462"/>
      <w:bookmarkStart w:id="328" w:name="_Toc134462298"/>
      <w:bookmarkEnd w:id="322"/>
      <w:bookmarkEnd w:id="323"/>
      <w:bookmarkEnd w:id="324"/>
      <w:bookmarkEnd w:id="325"/>
      <w:r w:rsidRPr="00D05492">
        <w:rPr>
          <w:rFonts w:eastAsia="宋体" w:cs="Arial"/>
          <w:lang w:val="fr-FR"/>
        </w:rPr>
        <w:lastRenderedPageBreak/>
        <w:t>Opérations du portail de service local</w:t>
      </w:r>
      <w:bookmarkEnd w:id="326"/>
      <w:bookmarkEnd w:id="327"/>
      <w:bookmarkEnd w:id="328"/>
    </w:p>
    <w:p w14:paraId="6341B668" w14:textId="04A235ED" w:rsidR="006A601C" w:rsidRPr="00D05492" w:rsidRDefault="00A52234" w:rsidP="00A61226">
      <w:pPr>
        <w:pStyle w:val="3"/>
        <w:spacing w:before="240" w:afterLines="50" w:line="240" w:lineRule="auto"/>
        <w:rPr>
          <w:rFonts w:eastAsia="宋体"/>
          <w:szCs w:val="24"/>
          <w:lang w:val="fr-FR"/>
        </w:rPr>
      </w:pPr>
      <w:bookmarkStart w:id="329" w:name="6.8.1_Start_the_local_service_portal"/>
      <w:bookmarkStart w:id="330" w:name="_bookmark122"/>
      <w:bookmarkStart w:id="331" w:name="6.8.2_Set_the_configuration_parameters"/>
      <w:bookmarkStart w:id="332" w:name="_bookmark123"/>
      <w:bookmarkStart w:id="333" w:name="6.8.3_Set_the_OCPP_parameters"/>
      <w:bookmarkStart w:id="334" w:name="_bookmark124"/>
      <w:bookmarkStart w:id="335" w:name="_Toc113974820"/>
      <w:bookmarkStart w:id="336" w:name="_Toc134462299"/>
      <w:bookmarkEnd w:id="329"/>
      <w:bookmarkEnd w:id="330"/>
      <w:bookmarkEnd w:id="331"/>
      <w:bookmarkEnd w:id="332"/>
      <w:bookmarkEnd w:id="333"/>
      <w:bookmarkEnd w:id="334"/>
      <w:r w:rsidRPr="00D05492">
        <w:rPr>
          <w:rFonts w:eastAsia="宋体"/>
          <w:lang w:val="fr-FR"/>
        </w:rPr>
        <w:t>Param</w:t>
      </w:r>
      <w:r w:rsidRPr="00D05492">
        <w:rPr>
          <w:rFonts w:eastAsia="宋体"/>
          <w:szCs w:val="24"/>
          <w:lang w:val="fr-FR"/>
        </w:rPr>
        <w:t>étrage de l'OCPP</w:t>
      </w:r>
      <w:bookmarkEnd w:id="335"/>
      <w:bookmarkEnd w:id="336"/>
    </w:p>
    <w:p w14:paraId="7C6B4331" w14:textId="703A988D" w:rsidR="00B8739E" w:rsidRPr="00D05492" w:rsidRDefault="00CE5F8A" w:rsidP="00A61226">
      <w:pPr>
        <w:pStyle w:val="NOTE0"/>
        <w:spacing w:beforeLines="50" w:before="120" w:afterLines="50" w:after="120" w:line="240" w:lineRule="auto"/>
        <w:ind w:left="284"/>
        <w:rPr>
          <w:rFonts w:eastAsia="宋体" w:cs="Arial"/>
          <w:b/>
          <w:lang w:val="fr-FR"/>
        </w:rPr>
      </w:pPr>
      <w:r w:rsidRPr="00D05492">
        <w:rPr>
          <w:rFonts w:eastAsia="宋体" w:cs="Arial"/>
          <w:b/>
          <w:noProof/>
        </w:rPr>
        <w:drawing>
          <wp:anchor distT="0" distB="0" distL="114300" distR="114300" simplePos="0" relativeHeight="252122112" behindDoc="0" locked="0" layoutInCell="1" allowOverlap="1" wp14:anchorId="54E4A309" wp14:editId="593D5A7E">
            <wp:simplePos x="0" y="0"/>
            <wp:positionH relativeFrom="margin">
              <wp:posOffset>19330</wp:posOffset>
            </wp:positionH>
            <wp:positionV relativeFrom="paragraph">
              <wp:posOffset>18415</wp:posOffset>
            </wp:positionV>
            <wp:extent cx="145480" cy="145480"/>
            <wp:effectExtent l="0" t="0" r="6985" b="698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B8739E" w:rsidRPr="00D05492">
        <w:rPr>
          <w:rFonts w:eastAsia="宋体" w:cs="Arial"/>
          <w:b/>
          <w:lang w:val="fr-FR"/>
        </w:rPr>
        <w:t>NOTE</w:t>
      </w:r>
    </w:p>
    <w:p w14:paraId="39FDB3B9" w14:textId="4FCDE650" w:rsidR="00B8739E" w:rsidRPr="00D05492" w:rsidRDefault="00A52234" w:rsidP="00A61226">
      <w:pPr>
        <w:pStyle w:val="NOTE0"/>
        <w:spacing w:beforeLines="50" w:before="120" w:afterLines="50" w:after="120" w:line="240" w:lineRule="auto"/>
        <w:ind w:left="284"/>
        <w:rPr>
          <w:rFonts w:eastAsia="宋体" w:cs="Arial"/>
          <w:lang w:val="fr-FR"/>
        </w:rPr>
      </w:pPr>
      <w:r w:rsidRPr="00D05492">
        <w:rPr>
          <w:rFonts w:eastAsia="宋体" w:cs="Arial"/>
          <w:lang w:val="fr-FR"/>
        </w:rPr>
        <w:t>Le paramétrage de l'OCPP doit être effectué par un ingénieur d'installation</w:t>
      </w:r>
    </w:p>
    <w:p w14:paraId="124007A3" w14:textId="7B50B6E3" w:rsidR="006A601C" w:rsidRPr="00D05492" w:rsidRDefault="00E11F6C" w:rsidP="00A61226">
      <w:pPr>
        <w:pStyle w:val="a9"/>
        <w:numPr>
          <w:ilvl w:val="0"/>
          <w:numId w:val="57"/>
        </w:numPr>
        <w:rPr>
          <w:rFonts w:eastAsia="宋体" w:cs="Arial"/>
          <w:lang w:val="fr-FR"/>
        </w:rPr>
      </w:pPr>
      <w:r w:rsidRPr="00D05492">
        <w:rPr>
          <w:rFonts w:eastAsia="宋体" w:cs="Arial"/>
          <w:lang w:val="fr-FR"/>
        </w:rPr>
        <w:t>Pour définir les paramètres de l'OCPP</w:t>
      </w:r>
    </w:p>
    <w:p w14:paraId="08DC1538" w14:textId="5139BECC" w:rsidR="00B74EF7" w:rsidRPr="00D05492" w:rsidRDefault="009128E0" w:rsidP="00A61226">
      <w:pPr>
        <w:pStyle w:val="BodytextUserManual"/>
        <w:numPr>
          <w:ilvl w:val="0"/>
          <w:numId w:val="28"/>
        </w:numPr>
        <w:spacing w:before="120" w:after="120" w:line="240" w:lineRule="auto"/>
        <w:ind w:left="1123"/>
        <w:rPr>
          <w:lang w:val="fr-FR"/>
        </w:rPr>
      </w:pPr>
      <w:r w:rsidRPr="00D05492">
        <w:rPr>
          <w:lang w:val="fr-FR"/>
        </w:rPr>
        <w:t>Double-cliquez sur le coin supérieur gauche de l'écran</w:t>
      </w:r>
      <w:r w:rsidR="00E11F6C" w:rsidRPr="00D05492">
        <w:rPr>
          <w:lang w:val="fr-FR"/>
        </w:rPr>
        <w:t>.</w:t>
      </w:r>
    </w:p>
    <w:p w14:paraId="556F34EF" w14:textId="2BE970B6" w:rsidR="00B8739E" w:rsidRPr="00D05492" w:rsidRDefault="009128E0" w:rsidP="00A61226">
      <w:pPr>
        <w:pStyle w:val="BodytextUserManual"/>
        <w:numPr>
          <w:ilvl w:val="0"/>
          <w:numId w:val="28"/>
        </w:numPr>
        <w:spacing w:before="120" w:after="120" w:line="240" w:lineRule="auto"/>
        <w:ind w:left="1123"/>
        <w:rPr>
          <w:lang w:val="fr-FR"/>
        </w:rPr>
      </w:pPr>
      <w:r w:rsidRPr="00D05492">
        <w:rPr>
          <w:lang w:val="fr-FR"/>
        </w:rPr>
        <w:t xml:space="preserve">Appuyez sur </w:t>
      </w:r>
      <w:r w:rsidRPr="00D05492">
        <w:rPr>
          <w:b/>
          <w:bCs w:val="0"/>
          <w:lang w:val="fr-FR"/>
        </w:rPr>
        <w:t>Maintenance de l'appareil</w:t>
      </w:r>
      <w:r w:rsidRPr="00D05492">
        <w:rPr>
          <w:lang w:val="fr-FR"/>
        </w:rPr>
        <w:t xml:space="preserve">. Saisissez le mot de passe par défaut pour continuer. </w:t>
      </w:r>
      <w:r w:rsidRPr="00D05492">
        <w:rPr>
          <w:b/>
          <w:bCs w:val="0"/>
          <w:lang w:val="fr-FR"/>
        </w:rPr>
        <w:t>Le mot de passe est constitué des 6 derniers chiffres du numéro de série indiqué sur l'étiquette du produit</w:t>
      </w:r>
      <w:r w:rsidR="00E11F6C" w:rsidRPr="00D05492">
        <w:rPr>
          <w:lang w:val="fr-FR"/>
        </w:rPr>
        <w:t>.</w:t>
      </w:r>
    </w:p>
    <w:p w14:paraId="6C1379F6" w14:textId="556BAE9E" w:rsidR="006A601C" w:rsidRPr="00D05492" w:rsidRDefault="00E11F6C" w:rsidP="00A61226">
      <w:pPr>
        <w:pStyle w:val="BodytextUserManual"/>
        <w:numPr>
          <w:ilvl w:val="0"/>
          <w:numId w:val="28"/>
        </w:numPr>
        <w:spacing w:before="120" w:after="120" w:line="240" w:lineRule="auto"/>
        <w:ind w:left="1123"/>
        <w:rPr>
          <w:lang w:val="fr-FR"/>
        </w:rPr>
      </w:pPr>
      <w:r w:rsidRPr="00D05492">
        <w:rPr>
          <w:lang w:val="fr-FR"/>
        </w:rPr>
        <w:t xml:space="preserve">Appuyez sur </w:t>
      </w:r>
      <w:r w:rsidRPr="00D05492">
        <w:rPr>
          <w:b/>
          <w:lang w:val="fr-FR"/>
        </w:rPr>
        <w:t>Paramétrage</w:t>
      </w:r>
      <w:r w:rsidRPr="00D05492">
        <w:rPr>
          <w:lang w:val="fr-FR"/>
        </w:rPr>
        <w:t>. Attendez que le système charge les données. Cela peut durer quelques secondes.</w:t>
      </w:r>
    </w:p>
    <w:p w14:paraId="423AC6E2" w14:textId="324CC301" w:rsidR="006A601C" w:rsidRPr="00D05492" w:rsidRDefault="00324DF2" w:rsidP="00A61226">
      <w:pPr>
        <w:pStyle w:val="BodytextUserManual"/>
        <w:numPr>
          <w:ilvl w:val="0"/>
          <w:numId w:val="28"/>
        </w:numPr>
        <w:spacing w:before="120" w:after="120" w:line="240" w:lineRule="auto"/>
        <w:ind w:left="1123"/>
        <w:rPr>
          <w:lang w:val="fr-FR"/>
        </w:rPr>
      </w:pPr>
      <w:r w:rsidRPr="00D05492">
        <w:rPr>
          <w:lang w:val="fr-FR"/>
        </w:rPr>
        <w:t>Définissez les paramètres suivants :</w:t>
      </w:r>
    </w:p>
    <w:p w14:paraId="69592967" w14:textId="7E63FD81" w:rsidR="00B74EF7" w:rsidRPr="00D05492" w:rsidRDefault="00E11F6C" w:rsidP="00A61226">
      <w:pPr>
        <w:pStyle w:val="BodytextUserManual"/>
        <w:numPr>
          <w:ilvl w:val="0"/>
          <w:numId w:val="29"/>
        </w:numPr>
        <w:spacing w:before="120" w:after="120" w:line="240" w:lineRule="auto"/>
        <w:rPr>
          <w:bCs w:val="0"/>
          <w:lang w:val="fr-FR"/>
        </w:rPr>
      </w:pPr>
      <w:r w:rsidRPr="00D05492">
        <w:rPr>
          <w:b/>
          <w:lang w:val="fr-FR"/>
        </w:rPr>
        <w:t xml:space="preserve">Environnement de fonctionnement : </w:t>
      </w:r>
      <w:r w:rsidRPr="00D05492">
        <w:rPr>
          <w:bCs w:val="0"/>
          <w:lang w:val="fr-FR"/>
        </w:rPr>
        <w:t>environnement de fonctionnement actuel</w:t>
      </w:r>
    </w:p>
    <w:p w14:paraId="1C9631C8" w14:textId="110F75B5" w:rsidR="00B74EF7" w:rsidRPr="00D05492" w:rsidRDefault="00E11F6C" w:rsidP="00A61226">
      <w:pPr>
        <w:pStyle w:val="BodytextUserManual"/>
        <w:numPr>
          <w:ilvl w:val="0"/>
          <w:numId w:val="29"/>
        </w:numPr>
        <w:spacing w:before="120" w:after="120" w:line="240" w:lineRule="auto"/>
        <w:rPr>
          <w:bCs w:val="0"/>
          <w:lang w:val="fr-FR"/>
        </w:rPr>
      </w:pPr>
      <w:r w:rsidRPr="00D05492">
        <w:rPr>
          <w:b/>
          <w:lang w:val="fr-FR"/>
        </w:rPr>
        <w:t xml:space="preserve">OCPP </w:t>
      </w:r>
      <w:proofErr w:type="gramStart"/>
      <w:r w:rsidRPr="00D05492">
        <w:rPr>
          <w:b/>
          <w:lang w:val="fr-FR"/>
        </w:rPr>
        <w:t>IP:</w:t>
      </w:r>
      <w:proofErr w:type="gramEnd"/>
      <w:r w:rsidRPr="00D05492">
        <w:rPr>
          <w:b/>
          <w:lang w:val="fr-FR"/>
        </w:rPr>
        <w:t xml:space="preserve"> </w:t>
      </w:r>
      <w:r w:rsidRPr="00D05492">
        <w:rPr>
          <w:bCs w:val="0"/>
          <w:lang w:val="fr-FR"/>
        </w:rPr>
        <w:t>Adresse IP de l'OCPP</w:t>
      </w:r>
    </w:p>
    <w:p w14:paraId="49008592" w14:textId="666C6904" w:rsidR="00B74EF7" w:rsidRPr="00D05492" w:rsidRDefault="00B74EF7" w:rsidP="00A61226">
      <w:pPr>
        <w:pStyle w:val="BodytextUserManual"/>
        <w:numPr>
          <w:ilvl w:val="0"/>
          <w:numId w:val="29"/>
        </w:numPr>
        <w:spacing w:before="120" w:after="120" w:line="240" w:lineRule="auto"/>
        <w:rPr>
          <w:lang w:val="fr-FR"/>
        </w:rPr>
      </w:pPr>
      <w:r w:rsidRPr="00D05492">
        <w:rPr>
          <w:b/>
          <w:lang w:val="fr-FR"/>
        </w:rPr>
        <w:t xml:space="preserve">OCPP </w:t>
      </w:r>
      <w:proofErr w:type="gramStart"/>
      <w:r w:rsidRPr="00D05492">
        <w:rPr>
          <w:b/>
          <w:lang w:val="fr-FR"/>
        </w:rPr>
        <w:t>URL</w:t>
      </w:r>
      <w:r w:rsidRPr="00D05492">
        <w:rPr>
          <w:lang w:val="fr-FR"/>
        </w:rPr>
        <w:t>:</w:t>
      </w:r>
      <w:proofErr w:type="gramEnd"/>
      <w:r w:rsidRPr="00D05492">
        <w:rPr>
          <w:lang w:val="fr-FR"/>
        </w:rPr>
        <w:t xml:space="preserve"> </w:t>
      </w:r>
      <w:r w:rsidR="00E11F6C" w:rsidRPr="00D05492">
        <w:rPr>
          <w:lang w:val="fr-FR"/>
        </w:rPr>
        <w:t>URL de l'OCPP</w:t>
      </w:r>
    </w:p>
    <w:p w14:paraId="3411098E" w14:textId="5000DDEA" w:rsidR="00B74EF7" w:rsidRPr="00D05492" w:rsidRDefault="00B74EF7" w:rsidP="00A61226">
      <w:pPr>
        <w:pStyle w:val="BodytextUserManual"/>
        <w:numPr>
          <w:ilvl w:val="0"/>
          <w:numId w:val="29"/>
        </w:numPr>
        <w:spacing w:before="120" w:after="120" w:line="240" w:lineRule="auto"/>
        <w:rPr>
          <w:lang w:val="fr-FR"/>
        </w:rPr>
      </w:pPr>
      <w:r w:rsidRPr="00D05492">
        <w:rPr>
          <w:b/>
          <w:lang w:val="fr-FR"/>
        </w:rPr>
        <w:t xml:space="preserve">OCPP </w:t>
      </w:r>
      <w:proofErr w:type="gramStart"/>
      <w:r w:rsidRPr="00D05492">
        <w:rPr>
          <w:b/>
          <w:lang w:val="fr-FR"/>
        </w:rPr>
        <w:t>PORT</w:t>
      </w:r>
      <w:r w:rsidRPr="00D05492">
        <w:rPr>
          <w:lang w:val="fr-FR"/>
        </w:rPr>
        <w:t>:</w:t>
      </w:r>
      <w:proofErr w:type="gramEnd"/>
      <w:r w:rsidRPr="00D05492">
        <w:rPr>
          <w:lang w:val="fr-FR"/>
        </w:rPr>
        <w:t xml:space="preserve"> </w:t>
      </w:r>
      <w:r w:rsidR="00E11F6C" w:rsidRPr="00D05492">
        <w:rPr>
          <w:lang w:val="fr-FR"/>
        </w:rPr>
        <w:t>numéro de port de l'OCPP</w:t>
      </w:r>
    </w:p>
    <w:p w14:paraId="0CA86C6C" w14:textId="397AD1B1" w:rsidR="00B74EF7" w:rsidRPr="00D05492" w:rsidRDefault="00B74EF7" w:rsidP="00A61226">
      <w:pPr>
        <w:pStyle w:val="BodytextUserManual"/>
        <w:numPr>
          <w:ilvl w:val="0"/>
          <w:numId w:val="29"/>
        </w:numPr>
        <w:spacing w:before="120" w:after="120" w:line="240" w:lineRule="auto"/>
        <w:rPr>
          <w:lang w:val="fr-FR"/>
        </w:rPr>
      </w:pPr>
      <w:r w:rsidRPr="00D05492">
        <w:rPr>
          <w:b/>
          <w:lang w:val="fr-FR"/>
        </w:rPr>
        <w:t xml:space="preserve">MGR </w:t>
      </w:r>
      <w:proofErr w:type="gramStart"/>
      <w:r w:rsidRPr="00D05492">
        <w:rPr>
          <w:b/>
          <w:lang w:val="fr-FR"/>
        </w:rPr>
        <w:t>IP</w:t>
      </w:r>
      <w:r w:rsidRPr="00D05492">
        <w:rPr>
          <w:lang w:val="fr-FR"/>
        </w:rPr>
        <w:t>:</w:t>
      </w:r>
      <w:proofErr w:type="gramEnd"/>
      <w:r w:rsidR="00E11F6C" w:rsidRPr="00D05492">
        <w:rPr>
          <w:bCs w:val="0"/>
          <w:kern w:val="44"/>
          <w:szCs w:val="18"/>
          <w:lang w:val="fr-FR"/>
        </w:rPr>
        <w:t xml:space="preserve"> </w:t>
      </w:r>
      <w:r w:rsidR="00E11F6C" w:rsidRPr="00D05492">
        <w:rPr>
          <w:lang w:val="fr-FR"/>
        </w:rPr>
        <w:t>Adresse IP de la plateforme de gestion</w:t>
      </w:r>
    </w:p>
    <w:p w14:paraId="34542AED" w14:textId="1A9AA102" w:rsidR="00B74EF7" w:rsidRPr="00D05492" w:rsidRDefault="00B74EF7" w:rsidP="00A61226">
      <w:pPr>
        <w:pStyle w:val="BodytextUserManual"/>
        <w:numPr>
          <w:ilvl w:val="0"/>
          <w:numId w:val="29"/>
        </w:numPr>
        <w:spacing w:before="120" w:after="120" w:line="240" w:lineRule="auto"/>
        <w:rPr>
          <w:lang w:val="fr-FR"/>
        </w:rPr>
      </w:pPr>
      <w:r w:rsidRPr="00D05492">
        <w:rPr>
          <w:b/>
          <w:lang w:val="fr-FR"/>
        </w:rPr>
        <w:t xml:space="preserve">MGR </w:t>
      </w:r>
      <w:proofErr w:type="gramStart"/>
      <w:r w:rsidRPr="00D05492">
        <w:rPr>
          <w:b/>
          <w:lang w:val="fr-FR"/>
        </w:rPr>
        <w:t>URL</w:t>
      </w:r>
      <w:r w:rsidRPr="00D05492">
        <w:rPr>
          <w:lang w:val="fr-FR"/>
        </w:rPr>
        <w:t>:</w:t>
      </w:r>
      <w:proofErr w:type="gramEnd"/>
      <w:r w:rsidRPr="00D05492">
        <w:rPr>
          <w:lang w:val="fr-FR"/>
        </w:rPr>
        <w:t xml:space="preserve"> </w:t>
      </w:r>
      <w:r w:rsidR="00E11F6C" w:rsidRPr="00D05492">
        <w:rPr>
          <w:lang w:val="fr-FR"/>
        </w:rPr>
        <w:t>URL de la plateforme de gestion</w:t>
      </w:r>
    </w:p>
    <w:p w14:paraId="1BFF88B6" w14:textId="5DB722CC" w:rsidR="00B74EF7" w:rsidRPr="00D05492" w:rsidRDefault="00B74EF7" w:rsidP="00A61226">
      <w:pPr>
        <w:pStyle w:val="BodytextUserManual"/>
        <w:numPr>
          <w:ilvl w:val="0"/>
          <w:numId w:val="29"/>
        </w:numPr>
        <w:spacing w:before="120" w:after="120" w:line="240" w:lineRule="auto"/>
        <w:rPr>
          <w:lang w:val="fr-FR"/>
        </w:rPr>
      </w:pPr>
      <w:r w:rsidRPr="00D05492">
        <w:rPr>
          <w:b/>
          <w:lang w:val="fr-FR"/>
        </w:rPr>
        <w:t xml:space="preserve">MGR </w:t>
      </w:r>
      <w:proofErr w:type="gramStart"/>
      <w:r w:rsidRPr="00D05492">
        <w:rPr>
          <w:b/>
          <w:lang w:val="fr-FR"/>
        </w:rPr>
        <w:t>PORT</w:t>
      </w:r>
      <w:r w:rsidRPr="00D05492">
        <w:rPr>
          <w:lang w:val="fr-FR"/>
        </w:rPr>
        <w:t>:</w:t>
      </w:r>
      <w:proofErr w:type="gramEnd"/>
      <w:r w:rsidRPr="00D05492">
        <w:rPr>
          <w:lang w:val="fr-FR"/>
        </w:rPr>
        <w:t xml:space="preserve"> </w:t>
      </w:r>
      <w:r w:rsidR="00E11F6C" w:rsidRPr="00D05492">
        <w:rPr>
          <w:lang w:val="fr-FR"/>
        </w:rPr>
        <w:t>numéro de port de la plate-forme de gestion opérationnelle</w:t>
      </w:r>
    </w:p>
    <w:p w14:paraId="352C73F4" w14:textId="16215298" w:rsidR="00B74EF7" w:rsidRPr="00D05492" w:rsidRDefault="00B74EF7" w:rsidP="00A61226">
      <w:pPr>
        <w:pStyle w:val="NOTE0"/>
        <w:spacing w:beforeLines="50" w:before="120" w:afterLines="50" w:after="120" w:line="240" w:lineRule="auto"/>
        <w:ind w:left="1123"/>
        <w:rPr>
          <w:rFonts w:eastAsia="宋体" w:cs="Arial"/>
          <w:b/>
          <w:lang w:val="fr-FR"/>
        </w:rPr>
      </w:pPr>
      <w:r w:rsidRPr="00D05492">
        <w:rPr>
          <w:rFonts w:eastAsia="宋体" w:cs="Arial"/>
          <w:b/>
          <w:noProof/>
        </w:rPr>
        <w:drawing>
          <wp:anchor distT="0" distB="0" distL="114300" distR="114300" simplePos="0" relativeHeight="252774400" behindDoc="0" locked="0" layoutInCell="1" allowOverlap="1" wp14:anchorId="2B85BC6E" wp14:editId="7385B93A">
            <wp:simplePos x="0" y="0"/>
            <wp:positionH relativeFrom="margin">
              <wp:posOffset>514350</wp:posOffset>
            </wp:positionH>
            <wp:positionV relativeFrom="paragraph">
              <wp:posOffset>31115</wp:posOffset>
            </wp:positionV>
            <wp:extent cx="145480" cy="145480"/>
            <wp:effectExtent l="0" t="0" r="6985" b="698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Pr="00D05492">
        <w:rPr>
          <w:rFonts w:eastAsia="宋体" w:cs="Arial"/>
          <w:b/>
          <w:lang w:val="fr-FR"/>
        </w:rPr>
        <w:t>NOTE</w:t>
      </w:r>
    </w:p>
    <w:p w14:paraId="6B70697A" w14:textId="3386BB73" w:rsidR="00B74EF7" w:rsidRPr="00D05492" w:rsidRDefault="00324DF2" w:rsidP="00A61226">
      <w:pPr>
        <w:pStyle w:val="NOTE0"/>
        <w:spacing w:beforeLines="50" w:before="120" w:afterLines="50" w:after="120" w:line="240" w:lineRule="auto"/>
        <w:ind w:left="1123"/>
        <w:rPr>
          <w:rFonts w:eastAsia="宋体" w:cs="Arial"/>
          <w:lang w:val="fr-FR"/>
        </w:rPr>
      </w:pPr>
      <w:r w:rsidRPr="00D05492">
        <w:rPr>
          <w:rFonts w:eastAsia="宋体" w:cs="Arial"/>
          <w:lang w:val="fr-FR"/>
        </w:rPr>
        <w:t>Assurez-vous que l'URL ou l'ID que vous tapez est correct et sans espace.</w:t>
      </w:r>
    </w:p>
    <w:p w14:paraId="0BEFC687" w14:textId="384638F8" w:rsidR="006A601C" w:rsidRPr="00D05492" w:rsidRDefault="00E11F6C" w:rsidP="00A61226">
      <w:pPr>
        <w:pStyle w:val="BodytextUserManual"/>
        <w:numPr>
          <w:ilvl w:val="0"/>
          <w:numId w:val="28"/>
        </w:numPr>
        <w:spacing w:before="120" w:after="120" w:line="240" w:lineRule="auto"/>
        <w:ind w:left="1123"/>
        <w:rPr>
          <w:lang w:val="fr-FR"/>
        </w:rPr>
      </w:pPr>
      <w:r w:rsidRPr="00D05492">
        <w:rPr>
          <w:lang w:val="fr-FR"/>
        </w:rPr>
        <w:t xml:space="preserve">Appuyez sur </w:t>
      </w:r>
      <w:r w:rsidRPr="00D05492">
        <w:rPr>
          <w:b/>
          <w:lang w:val="fr-FR"/>
        </w:rPr>
        <w:t>Enregistrer</w:t>
      </w:r>
      <w:r w:rsidRPr="00D05492">
        <w:rPr>
          <w:lang w:val="fr-FR"/>
        </w:rPr>
        <w:t xml:space="preserve"> pour sauvegarder vos modifications.</w:t>
      </w:r>
    </w:p>
    <w:p w14:paraId="368BD8C2" w14:textId="158F9104" w:rsidR="00C0196E" w:rsidRPr="00D05492" w:rsidRDefault="00EC5D70" w:rsidP="00A61226">
      <w:pPr>
        <w:pStyle w:val="3"/>
        <w:spacing w:before="240" w:afterLines="50" w:line="240" w:lineRule="auto"/>
        <w:rPr>
          <w:rFonts w:eastAsia="宋体"/>
          <w:lang w:val="fr-FR"/>
        </w:rPr>
      </w:pPr>
      <w:bookmarkStart w:id="337" w:name="_Toc134462300"/>
      <w:r w:rsidRPr="00D05492">
        <w:rPr>
          <w:rFonts w:eastAsia="宋体"/>
          <w:lang w:val="fr-FR"/>
        </w:rPr>
        <w:t>Configuration de la plateforme cloud</w:t>
      </w:r>
      <w:bookmarkEnd w:id="337"/>
    </w:p>
    <w:p w14:paraId="3164F0B6" w14:textId="68916043" w:rsidR="00C0196E" w:rsidRPr="00D05492" w:rsidRDefault="00EC5D70" w:rsidP="00A61226">
      <w:pPr>
        <w:pStyle w:val="a0"/>
        <w:numPr>
          <w:ilvl w:val="0"/>
          <w:numId w:val="0"/>
        </w:numPr>
        <w:ind w:left="704"/>
        <w:rPr>
          <w:rFonts w:eastAsia="宋体" w:cs="Arial"/>
          <w:lang w:val="fr-FR"/>
        </w:rPr>
      </w:pPr>
      <w:bookmarkStart w:id="338" w:name="6.8.4_Install_new_software"/>
      <w:bookmarkStart w:id="339" w:name="_bookmark125"/>
      <w:bookmarkStart w:id="340" w:name="6.8.5_Close_the_local_service_portal"/>
      <w:bookmarkStart w:id="341" w:name="_bookmark126"/>
      <w:bookmarkStart w:id="342" w:name="6.8_Local_service_portal_operations"/>
      <w:bookmarkStart w:id="343" w:name="_bookmark121"/>
      <w:bookmarkStart w:id="344" w:name="_Toc101704258"/>
      <w:bookmarkStart w:id="345" w:name="_Toc106900452"/>
      <w:bookmarkStart w:id="346" w:name="_Toc106983324"/>
      <w:bookmarkEnd w:id="338"/>
      <w:bookmarkEnd w:id="339"/>
      <w:bookmarkEnd w:id="340"/>
      <w:bookmarkEnd w:id="341"/>
      <w:bookmarkEnd w:id="342"/>
      <w:bookmarkEnd w:id="343"/>
      <w:r w:rsidRPr="00D05492">
        <w:rPr>
          <w:rFonts w:eastAsia="宋体" w:cs="Arial"/>
          <w:lang w:val="fr-FR"/>
        </w:rPr>
        <w:t>Autel Charge Cloud, une solution unique de gestion de la charge, est destinée à répondre aux besoins de nombreux cas d'utilisation, y compris commerciaux, résidentiels, gouvernementaux, concessionnaires automobiles et flottes. Contactez l'assistance technique d'Autel pour vous abonner et obtenir plus de détails sur le manuel d'utilisation d'Autel Charge Cloud.</w:t>
      </w:r>
    </w:p>
    <w:p w14:paraId="0873398E" w14:textId="328D09FA" w:rsidR="00C0196E" w:rsidRPr="00D05492" w:rsidRDefault="00EC5D70" w:rsidP="00A61226">
      <w:pPr>
        <w:pStyle w:val="a0"/>
        <w:numPr>
          <w:ilvl w:val="0"/>
          <w:numId w:val="0"/>
        </w:numPr>
        <w:ind w:left="704"/>
        <w:rPr>
          <w:rFonts w:eastAsia="宋体" w:cs="Arial"/>
          <w:lang w:val="fr-FR"/>
        </w:rPr>
      </w:pPr>
      <w:r w:rsidRPr="00D05492">
        <w:rPr>
          <w:rFonts w:eastAsia="宋体" w:cs="Arial"/>
          <w:lang w:val="fr-FR"/>
        </w:rPr>
        <w:t>En cas d'utilisation d'une plateforme Cloud tierce, il convient de contacter le personnel de cette dernière pour la configuration.</w:t>
      </w:r>
    </w:p>
    <w:p w14:paraId="5A41DEA2" w14:textId="2A26B5C5" w:rsidR="0019484D" w:rsidRPr="00D05492" w:rsidRDefault="00E11F6C" w:rsidP="00A61226">
      <w:pPr>
        <w:pStyle w:val="10"/>
        <w:rPr>
          <w:rFonts w:eastAsia="宋体"/>
          <w:lang w:val="fr-FR"/>
        </w:rPr>
      </w:pPr>
      <w:bookmarkStart w:id="347" w:name="_Toc113974821"/>
      <w:bookmarkStart w:id="348" w:name="_Toc134462301"/>
      <w:bookmarkEnd w:id="344"/>
      <w:bookmarkEnd w:id="345"/>
      <w:bookmarkEnd w:id="346"/>
      <w:r w:rsidRPr="00D05492">
        <w:rPr>
          <w:rFonts w:eastAsia="宋体"/>
          <w:lang w:val="fr-FR"/>
        </w:rPr>
        <w:lastRenderedPageBreak/>
        <w:t>Entretien</w:t>
      </w:r>
      <w:bookmarkEnd w:id="347"/>
      <w:bookmarkEnd w:id="348"/>
    </w:p>
    <w:p w14:paraId="2C06E378" w14:textId="2A181338" w:rsidR="0019484D" w:rsidRPr="00D05492" w:rsidRDefault="00E11F6C" w:rsidP="00A61226">
      <w:pPr>
        <w:pStyle w:val="2"/>
        <w:spacing w:before="240" w:afterLines="50" w:line="240" w:lineRule="auto"/>
        <w:ind w:left="578" w:hanging="578"/>
        <w:rPr>
          <w:rFonts w:eastAsia="宋体" w:cs="Arial"/>
          <w:lang w:val="fr-FR"/>
        </w:rPr>
      </w:pPr>
      <w:bookmarkStart w:id="349" w:name="_Toc113974822"/>
      <w:bookmarkStart w:id="350" w:name="_Ref114043163"/>
      <w:bookmarkStart w:id="351" w:name="_Toc134462302"/>
      <w:r w:rsidRPr="00D05492">
        <w:rPr>
          <w:rFonts w:eastAsia="宋体" w:cs="Arial"/>
          <w:lang w:val="fr-FR"/>
        </w:rPr>
        <w:t>Entretien de routine</w:t>
      </w:r>
      <w:bookmarkEnd w:id="349"/>
      <w:bookmarkEnd w:id="350"/>
      <w:bookmarkEnd w:id="351"/>
    </w:p>
    <w:p w14:paraId="1F512B51" w14:textId="17C927E7" w:rsidR="0019484D" w:rsidRPr="00D05492" w:rsidRDefault="00E11F6C" w:rsidP="00A61226">
      <w:pPr>
        <w:pStyle w:val="EN"/>
        <w:spacing w:line="240" w:lineRule="auto"/>
        <w:rPr>
          <w:rFonts w:eastAsia="宋体"/>
          <w:lang w:val="fr-FR"/>
        </w:rPr>
      </w:pPr>
      <w:r w:rsidRPr="00D05492">
        <w:rPr>
          <w:rFonts w:eastAsia="宋体"/>
          <w:lang w:val="fr-FR"/>
        </w:rPr>
        <w:t xml:space="preserve">Un entretien de routine peut maintenir le </w:t>
      </w:r>
      <w:proofErr w:type="spellStart"/>
      <w:r w:rsidRPr="00D05492">
        <w:rPr>
          <w:rFonts w:eastAsia="宋体"/>
          <w:lang w:val="fr-FR"/>
        </w:rPr>
        <w:t>MaxiCharger</w:t>
      </w:r>
      <w:proofErr w:type="spellEnd"/>
      <w:r w:rsidRPr="00D05492">
        <w:rPr>
          <w:rFonts w:eastAsia="宋体"/>
          <w:lang w:val="fr-FR"/>
        </w:rPr>
        <w:t xml:space="preserve"> dans un état sûr et stable.</w:t>
      </w:r>
    </w:p>
    <w:p w14:paraId="07F78929" w14:textId="210B3DD1" w:rsidR="0019484D" w:rsidRPr="00D05492" w:rsidRDefault="00324DF2" w:rsidP="00A61226">
      <w:pPr>
        <w:pStyle w:val="ItemList"/>
        <w:spacing w:beforeLines="50" w:before="120" w:afterLines="50" w:after="120" w:line="240" w:lineRule="auto"/>
        <w:rPr>
          <w:rFonts w:eastAsia="宋体"/>
          <w:lang w:val="fr-FR"/>
        </w:rPr>
      </w:pPr>
      <w:r w:rsidRPr="00D05492">
        <w:rPr>
          <w:rFonts w:eastAsia="宋体"/>
          <w:lang w:val="fr-FR"/>
        </w:rPr>
        <w:t xml:space="preserve">Nettoyez le </w:t>
      </w:r>
      <w:proofErr w:type="spellStart"/>
      <w:r w:rsidRPr="00D05492">
        <w:rPr>
          <w:rFonts w:eastAsia="宋体"/>
          <w:lang w:val="fr-FR"/>
        </w:rPr>
        <w:t>MaxiCharger</w:t>
      </w:r>
      <w:proofErr w:type="spellEnd"/>
      <w:r w:rsidRPr="00D05492">
        <w:rPr>
          <w:rFonts w:eastAsia="宋体"/>
          <w:lang w:val="fr-FR"/>
        </w:rPr>
        <w:t xml:space="preserve"> tous les trimestres : serrez les vis et les boulons des pièces clés, et vérifiez si la connexion des fils du connecteur du </w:t>
      </w:r>
      <w:proofErr w:type="spellStart"/>
      <w:r w:rsidRPr="00D05492">
        <w:rPr>
          <w:rFonts w:eastAsia="宋体"/>
          <w:lang w:val="fr-FR"/>
        </w:rPr>
        <w:t>MaxiCharger</w:t>
      </w:r>
      <w:proofErr w:type="spellEnd"/>
      <w:r w:rsidRPr="00D05492">
        <w:rPr>
          <w:rFonts w:eastAsia="宋体"/>
          <w:lang w:val="fr-FR"/>
        </w:rPr>
        <w:t xml:space="preserve"> est brûlée. Si vous trouvez une anomalie, remplacez les pièces rapidement.</w:t>
      </w:r>
    </w:p>
    <w:p w14:paraId="3E55AF5A" w14:textId="7BC547AB" w:rsidR="0019484D" w:rsidRPr="00D05492" w:rsidRDefault="00324DF2" w:rsidP="00A61226">
      <w:pPr>
        <w:pStyle w:val="ItemList"/>
        <w:spacing w:beforeLines="50" w:before="120" w:afterLines="50" w:after="120" w:line="240" w:lineRule="auto"/>
        <w:rPr>
          <w:rFonts w:eastAsia="宋体"/>
          <w:lang w:val="fr-FR"/>
        </w:rPr>
      </w:pPr>
      <w:r w:rsidRPr="00D05492">
        <w:rPr>
          <w:rFonts w:eastAsia="宋体"/>
          <w:lang w:val="fr-FR"/>
        </w:rPr>
        <w:t>Nettoyez le filtre au moins deux fois par an.</w:t>
      </w:r>
    </w:p>
    <w:p w14:paraId="7834F824" w14:textId="0442C4E3" w:rsidR="0019484D" w:rsidRPr="00D05492" w:rsidRDefault="0097085C" w:rsidP="00A61226">
      <w:pPr>
        <w:pStyle w:val="ItemList"/>
        <w:spacing w:beforeLines="50" w:before="120" w:afterLines="50" w:after="120" w:line="240" w:lineRule="auto"/>
        <w:rPr>
          <w:rFonts w:eastAsia="宋体"/>
          <w:lang w:val="fr-FR"/>
        </w:rPr>
      </w:pPr>
      <w:r w:rsidRPr="00D05492">
        <w:rPr>
          <w:rFonts w:eastAsia="宋体"/>
          <w:b/>
          <w:noProof/>
        </w:rPr>
        <w:drawing>
          <wp:anchor distT="0" distB="0" distL="114300" distR="114300" simplePos="0" relativeHeight="251910144" behindDoc="0" locked="0" layoutInCell="1" allowOverlap="1" wp14:anchorId="20E8EA2C" wp14:editId="5348CC0C">
            <wp:simplePos x="0" y="0"/>
            <wp:positionH relativeFrom="leftMargin">
              <wp:posOffset>394164</wp:posOffset>
            </wp:positionH>
            <wp:positionV relativeFrom="paragraph">
              <wp:posOffset>200963</wp:posOffset>
            </wp:positionV>
            <wp:extent cx="156210" cy="143510"/>
            <wp:effectExtent l="0" t="0" r="0" b="8890"/>
            <wp:wrapNone/>
            <wp:docPr id="12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7"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E11F6C" w:rsidRPr="00D05492">
        <w:rPr>
          <w:rFonts w:eastAsia="宋体"/>
          <w:lang w:val="fr-FR"/>
        </w:rPr>
        <w:t>Testez le dispositif à courant résiduel une fois par an.</w:t>
      </w:r>
    </w:p>
    <w:p w14:paraId="2320853A" w14:textId="5F5952DC" w:rsidR="0019484D" w:rsidRPr="00D05492" w:rsidRDefault="00E11F6C" w:rsidP="00A61226">
      <w:pPr>
        <w:pStyle w:val="NOTE0"/>
        <w:spacing w:beforeLines="50" w:before="120" w:afterLines="50" w:after="120" w:line="240" w:lineRule="auto"/>
        <w:ind w:left="284"/>
        <w:rPr>
          <w:rFonts w:eastAsia="宋体" w:cs="Arial"/>
          <w:b/>
          <w:lang w:val="fr-FR" w:eastAsia="en-US"/>
        </w:rPr>
      </w:pPr>
      <w:r w:rsidRPr="00D05492">
        <w:rPr>
          <w:rFonts w:eastAsia="宋体" w:cs="Arial"/>
          <w:b/>
          <w:lang w:val="fr-FR" w:eastAsia="en-US"/>
        </w:rPr>
        <w:t>AVERTISSEMENT</w:t>
      </w:r>
    </w:p>
    <w:p w14:paraId="7EA9EE6D" w14:textId="1B1114AA" w:rsidR="00B74EF7" w:rsidRPr="00D05492" w:rsidRDefault="00E11F6C" w:rsidP="00A61226">
      <w:pPr>
        <w:pStyle w:val="NOTE0"/>
        <w:numPr>
          <w:ilvl w:val="0"/>
          <w:numId w:val="32"/>
        </w:numPr>
        <w:spacing w:beforeLines="50" w:before="120" w:afterLines="50" w:after="120" w:line="240" w:lineRule="auto"/>
        <w:rPr>
          <w:rFonts w:eastAsia="宋体" w:cs="Arial"/>
          <w:lang w:val="fr-FR" w:eastAsia="en-US"/>
        </w:rPr>
      </w:pPr>
      <w:r w:rsidRPr="00D05492">
        <w:rPr>
          <w:rFonts w:eastAsia="宋体" w:cs="Arial"/>
          <w:lang w:val="fr-FR" w:eastAsia="en-US"/>
        </w:rPr>
        <w:t xml:space="preserve">Débranchez l'alimentation électrique du </w:t>
      </w:r>
      <w:proofErr w:type="spellStart"/>
      <w:r w:rsidRPr="00D05492">
        <w:rPr>
          <w:rFonts w:eastAsia="宋体" w:cs="Arial"/>
          <w:lang w:val="fr-FR" w:eastAsia="en-US"/>
        </w:rPr>
        <w:t>MaxiCharger</w:t>
      </w:r>
      <w:proofErr w:type="spellEnd"/>
      <w:r w:rsidRPr="00D05492">
        <w:rPr>
          <w:rFonts w:eastAsia="宋体" w:cs="Arial"/>
          <w:lang w:val="fr-FR" w:eastAsia="en-US"/>
        </w:rPr>
        <w:t xml:space="preserve"> pendant toute la procédure d'entretien</w:t>
      </w:r>
      <w:r w:rsidR="00B74EF7" w:rsidRPr="00D05492">
        <w:rPr>
          <w:rFonts w:eastAsia="宋体" w:cs="Arial"/>
          <w:lang w:val="fr-FR" w:eastAsia="en-US"/>
        </w:rPr>
        <w:t>.</w:t>
      </w:r>
    </w:p>
    <w:p w14:paraId="582CB4A5" w14:textId="1B25E4E9" w:rsidR="00B74EF7" w:rsidRPr="00D05492" w:rsidRDefault="00E11F6C" w:rsidP="00A61226">
      <w:pPr>
        <w:pStyle w:val="NOTE0"/>
        <w:numPr>
          <w:ilvl w:val="0"/>
          <w:numId w:val="32"/>
        </w:numPr>
        <w:spacing w:beforeLines="50" w:before="120" w:afterLines="50" w:after="120" w:line="240" w:lineRule="auto"/>
        <w:rPr>
          <w:rFonts w:eastAsia="宋体" w:cs="Arial"/>
          <w:lang w:val="fr-FR" w:eastAsia="en-US"/>
        </w:rPr>
      </w:pPr>
      <w:r w:rsidRPr="00D05492">
        <w:rPr>
          <w:rFonts w:eastAsia="宋体" w:cs="Arial"/>
          <w:lang w:val="fr-FR" w:eastAsia="en-US"/>
        </w:rPr>
        <w:t>Veillez à ce que le personnel non autorisé soit maintenu à une distance sûre pendant l'entretien</w:t>
      </w:r>
      <w:r w:rsidR="00B74EF7" w:rsidRPr="00D05492">
        <w:rPr>
          <w:rFonts w:eastAsia="宋体" w:cs="Arial"/>
          <w:lang w:val="fr-FR" w:eastAsia="en-US"/>
        </w:rPr>
        <w:t>.</w:t>
      </w:r>
    </w:p>
    <w:p w14:paraId="461B1142" w14:textId="64BFD8D7" w:rsidR="00B74EF7" w:rsidRPr="00D05492" w:rsidRDefault="00E11F6C" w:rsidP="00A61226">
      <w:pPr>
        <w:pStyle w:val="NOTE0"/>
        <w:numPr>
          <w:ilvl w:val="0"/>
          <w:numId w:val="32"/>
        </w:numPr>
        <w:spacing w:beforeLines="50" w:before="120" w:afterLines="50" w:after="120" w:line="240" w:lineRule="auto"/>
        <w:rPr>
          <w:rFonts w:eastAsia="宋体" w:cs="Arial"/>
          <w:lang w:val="fr-FR" w:eastAsia="en-US"/>
        </w:rPr>
      </w:pPr>
      <w:r w:rsidRPr="00D05492">
        <w:rPr>
          <w:rFonts w:eastAsia="宋体" w:cs="Arial"/>
          <w:lang w:val="fr-FR" w:eastAsia="en-US"/>
        </w:rPr>
        <w:t>Portez un équipement de protection individuelle approprié, comme des vêtements de protection, des gants de sécurité, des chaussures de sécurité et des lunettes de sécurité.</w:t>
      </w:r>
    </w:p>
    <w:p w14:paraId="776561E2" w14:textId="2420B335" w:rsidR="001E61AF" w:rsidRPr="00D05492" w:rsidRDefault="00E11F6C" w:rsidP="00A61226">
      <w:pPr>
        <w:pStyle w:val="NOTE0"/>
        <w:numPr>
          <w:ilvl w:val="0"/>
          <w:numId w:val="32"/>
        </w:numPr>
        <w:spacing w:beforeLines="50" w:before="120" w:afterLines="50" w:after="120" w:line="240" w:lineRule="auto"/>
        <w:rPr>
          <w:rFonts w:eastAsia="宋体" w:cs="Arial"/>
          <w:lang w:val="fr-FR" w:eastAsia="en-US"/>
        </w:rPr>
      </w:pPr>
      <w:r w:rsidRPr="00D05492">
        <w:rPr>
          <w:rFonts w:eastAsia="宋体" w:cs="Arial"/>
          <w:lang w:val="fr-FR" w:eastAsia="en-US"/>
        </w:rPr>
        <w:t>Si vous retirez les dispositifs de sécurité pour l'entretien, réinstallez-les après avoir terminé le travail</w:t>
      </w:r>
      <w:r w:rsidR="00B74EF7" w:rsidRPr="00D05492">
        <w:rPr>
          <w:rFonts w:eastAsia="宋体" w:cs="Arial"/>
          <w:lang w:val="fr-FR" w:eastAsia="en-US"/>
        </w:rPr>
        <w:t>.</w:t>
      </w:r>
      <w:bookmarkStart w:id="352" w:name="visual"/>
      <w:bookmarkStart w:id="353" w:name="_Toc101704260"/>
      <w:bookmarkEnd w:id="352"/>
    </w:p>
    <w:p w14:paraId="09F44ECC" w14:textId="0A5BE6EB" w:rsidR="00AF1735" w:rsidRPr="00D05492" w:rsidRDefault="00E11F6C" w:rsidP="00A61226">
      <w:pPr>
        <w:pStyle w:val="3"/>
        <w:spacing w:beforeLines="50" w:before="120" w:afterLines="50" w:line="240" w:lineRule="auto"/>
        <w:rPr>
          <w:rFonts w:eastAsia="宋体"/>
          <w:lang w:val="fr-FR"/>
        </w:rPr>
      </w:pPr>
      <w:bookmarkStart w:id="354" w:name="_Toc113974823"/>
      <w:bookmarkStart w:id="355" w:name="_Toc134462303"/>
      <w:bookmarkStart w:id="356" w:name="_Toc106900455"/>
      <w:bookmarkStart w:id="357" w:name="_Toc106983327"/>
      <w:r w:rsidRPr="00D05492">
        <w:rPr>
          <w:rFonts w:eastAsia="宋体"/>
          <w:lang w:val="fr-FR"/>
        </w:rPr>
        <w:t>Entretien du dispositif à courant résiduel</w:t>
      </w:r>
      <w:bookmarkEnd w:id="354"/>
      <w:bookmarkEnd w:id="355"/>
    </w:p>
    <w:p w14:paraId="43C6B37C" w14:textId="3EF0D96D" w:rsidR="000D20BF" w:rsidRPr="00D05492" w:rsidRDefault="000D20BF" w:rsidP="00A61226">
      <w:pPr>
        <w:pStyle w:val="BodytextUserManual"/>
        <w:pBdr>
          <w:top w:val="single" w:sz="4" w:space="1" w:color="auto"/>
          <w:bottom w:val="single" w:sz="4" w:space="1" w:color="auto"/>
        </w:pBdr>
        <w:spacing w:before="120" w:after="120" w:line="240" w:lineRule="auto"/>
        <w:rPr>
          <w:b/>
          <w:lang w:val="fr-FR"/>
        </w:rPr>
      </w:pPr>
      <w:r w:rsidRPr="00D05492">
        <w:rPr>
          <w:b/>
          <w:noProof/>
        </w:rPr>
        <w:drawing>
          <wp:anchor distT="0" distB="0" distL="114300" distR="114300" simplePos="0" relativeHeight="252805120" behindDoc="0" locked="0" layoutInCell="1" allowOverlap="1" wp14:anchorId="650D5AD7" wp14:editId="4C62E24A">
            <wp:simplePos x="0" y="0"/>
            <wp:positionH relativeFrom="leftMargin">
              <wp:posOffset>360045</wp:posOffset>
            </wp:positionH>
            <wp:positionV relativeFrom="paragraph">
              <wp:posOffset>-635</wp:posOffset>
            </wp:positionV>
            <wp:extent cx="156210" cy="143510"/>
            <wp:effectExtent l="0" t="0" r="0" b="8890"/>
            <wp:wrapNone/>
            <wp:docPr id="46"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7"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E11F6C" w:rsidRPr="00D05492">
        <w:rPr>
          <w:b/>
          <w:lang w:val="fr-FR"/>
        </w:rPr>
        <w:t>AVERTISSEMENT</w:t>
      </w:r>
    </w:p>
    <w:p w14:paraId="70FBCD67" w14:textId="0D5090E3" w:rsidR="000D20BF" w:rsidRPr="00D05492" w:rsidRDefault="00324DF2" w:rsidP="00A61226">
      <w:pPr>
        <w:pStyle w:val="BodytextUserManual"/>
        <w:pBdr>
          <w:top w:val="single" w:sz="4" w:space="1" w:color="auto"/>
          <w:bottom w:val="single" w:sz="4" w:space="1" w:color="auto"/>
        </w:pBdr>
        <w:spacing w:before="120" w:after="120" w:line="240" w:lineRule="auto"/>
        <w:rPr>
          <w:lang w:val="fr-FR"/>
        </w:rPr>
      </w:pPr>
      <w:r w:rsidRPr="00D05492">
        <w:rPr>
          <w:lang w:val="fr-FR"/>
        </w:rPr>
        <w:t>Soyez prudent lorsque vous travaillez avec l'électricité.</w:t>
      </w:r>
    </w:p>
    <w:p w14:paraId="6B0E5468" w14:textId="5682E7F3" w:rsidR="00AF1735" w:rsidRPr="00D05492" w:rsidRDefault="00324DF2" w:rsidP="00A61226">
      <w:pPr>
        <w:pStyle w:val="BodytextUserManual"/>
        <w:spacing w:before="120" w:after="120" w:line="240" w:lineRule="auto"/>
        <w:rPr>
          <w:lang w:val="fr-FR"/>
        </w:rPr>
      </w:pPr>
      <w:r w:rsidRPr="00D05492">
        <w:rPr>
          <w:lang w:val="fr-FR"/>
        </w:rPr>
        <w:t xml:space="preserve">Le disjoncteur de courant résiduel interne avec surcharge (RCBO) doit être testé annuellement pour un fonctionnement correct. Avant le test, déconnectez le </w:t>
      </w:r>
      <w:proofErr w:type="spellStart"/>
      <w:r w:rsidRPr="00D05492">
        <w:rPr>
          <w:lang w:val="fr-FR"/>
        </w:rPr>
        <w:t>MaxiCharger</w:t>
      </w:r>
      <w:proofErr w:type="spellEnd"/>
      <w:r w:rsidRPr="00D05492">
        <w:rPr>
          <w:lang w:val="fr-FR"/>
        </w:rPr>
        <w:t xml:space="preserve"> du VE et arrêtez tout processus de charge.</w:t>
      </w:r>
    </w:p>
    <w:p w14:paraId="52975013" w14:textId="7414CD6B" w:rsidR="00AF1735" w:rsidRPr="00D05492" w:rsidRDefault="00324DF2" w:rsidP="00A61226">
      <w:pPr>
        <w:pStyle w:val="BodytextUserManual"/>
        <w:numPr>
          <w:ilvl w:val="0"/>
          <w:numId w:val="47"/>
        </w:numPr>
        <w:spacing w:before="120" w:after="120" w:line="240" w:lineRule="auto"/>
        <w:rPr>
          <w:b/>
          <w:lang w:val="fr-FR"/>
        </w:rPr>
      </w:pPr>
      <w:r w:rsidRPr="00D05492">
        <w:rPr>
          <w:b/>
          <w:lang w:val="fr-FR"/>
        </w:rPr>
        <w:t>Pour tester le RCBO</w:t>
      </w:r>
    </w:p>
    <w:p w14:paraId="5FF3000C" w14:textId="1DF70F4D" w:rsidR="00AF1735" w:rsidRPr="00D05492" w:rsidRDefault="00E11F6C" w:rsidP="00A61226">
      <w:pPr>
        <w:pStyle w:val="BodytextUserManual"/>
        <w:numPr>
          <w:ilvl w:val="0"/>
          <w:numId w:val="48"/>
        </w:numPr>
        <w:spacing w:before="120" w:after="120" w:line="240" w:lineRule="auto"/>
        <w:rPr>
          <w:lang w:val="fr-FR"/>
        </w:rPr>
      </w:pPr>
      <w:r w:rsidRPr="00D05492">
        <w:rPr>
          <w:lang w:val="fr-FR"/>
        </w:rPr>
        <w:t xml:space="preserve">Ouvrez la porte avant du </w:t>
      </w:r>
      <w:proofErr w:type="spellStart"/>
      <w:r w:rsidRPr="00D05492">
        <w:rPr>
          <w:lang w:val="fr-FR"/>
        </w:rPr>
        <w:t>MaxiCharger</w:t>
      </w:r>
      <w:proofErr w:type="spellEnd"/>
      <w:r w:rsidRPr="00D05492">
        <w:rPr>
          <w:lang w:val="fr-FR"/>
        </w:rPr>
        <w:t xml:space="preserve">. Lorsque la porte de l'armoire est ouverte, le </w:t>
      </w:r>
      <w:proofErr w:type="spellStart"/>
      <w:r w:rsidRPr="00D05492">
        <w:rPr>
          <w:lang w:val="fr-FR"/>
        </w:rPr>
        <w:t>MaxiCharger</w:t>
      </w:r>
      <w:proofErr w:type="spellEnd"/>
      <w:r w:rsidRPr="00D05492">
        <w:rPr>
          <w:lang w:val="fr-FR"/>
        </w:rPr>
        <w:t xml:space="preserve"> ne doit pas être directement exposé au vent et à la pluie.</w:t>
      </w:r>
    </w:p>
    <w:p w14:paraId="11207309" w14:textId="57114D0C" w:rsidR="00AF1735" w:rsidRPr="00D05492" w:rsidRDefault="00E11F6C" w:rsidP="00A61226">
      <w:pPr>
        <w:pStyle w:val="BodytextUserManual"/>
        <w:numPr>
          <w:ilvl w:val="0"/>
          <w:numId w:val="48"/>
        </w:numPr>
        <w:spacing w:before="120" w:after="120" w:line="240" w:lineRule="auto"/>
        <w:rPr>
          <w:lang w:val="fr-FR"/>
        </w:rPr>
      </w:pPr>
      <w:r w:rsidRPr="00D05492">
        <w:rPr>
          <w:lang w:val="fr-FR"/>
        </w:rPr>
        <w:t xml:space="preserve">Le </w:t>
      </w:r>
      <w:proofErr w:type="spellStart"/>
      <w:r w:rsidRPr="00D05492">
        <w:rPr>
          <w:lang w:val="fr-FR"/>
        </w:rPr>
        <w:t>MaxiCharger</w:t>
      </w:r>
      <w:proofErr w:type="spellEnd"/>
      <w:r w:rsidRPr="00D05492">
        <w:rPr>
          <w:lang w:val="fr-FR"/>
        </w:rPr>
        <w:t xml:space="preserve"> doit être en mode veille. En touchant l'écran tactile, le </w:t>
      </w:r>
      <w:proofErr w:type="spellStart"/>
      <w:r w:rsidRPr="00D05492">
        <w:rPr>
          <w:lang w:val="fr-FR"/>
        </w:rPr>
        <w:t>MaxiCharger</w:t>
      </w:r>
      <w:proofErr w:type="spellEnd"/>
      <w:r w:rsidRPr="00D05492">
        <w:rPr>
          <w:lang w:val="fr-FR"/>
        </w:rPr>
        <w:t xml:space="preserve"> se réveillera.</w:t>
      </w:r>
    </w:p>
    <w:p w14:paraId="3E71A68D" w14:textId="1CD6B1C7" w:rsidR="00AF1735" w:rsidRPr="00D05492" w:rsidRDefault="00324DF2" w:rsidP="00A61226">
      <w:pPr>
        <w:pStyle w:val="BodytextUserManual"/>
        <w:numPr>
          <w:ilvl w:val="0"/>
          <w:numId w:val="48"/>
        </w:numPr>
        <w:spacing w:before="120" w:after="120" w:line="240" w:lineRule="auto"/>
        <w:rPr>
          <w:lang w:val="fr-FR"/>
        </w:rPr>
      </w:pPr>
      <w:r w:rsidRPr="00D05492">
        <w:rPr>
          <w:lang w:val="fr-FR"/>
        </w:rPr>
        <w:t xml:space="preserve">Localisez le RCBO, et appuyez sur le bouton </w:t>
      </w:r>
      <w:r w:rsidRPr="00D05492">
        <w:rPr>
          <w:b/>
          <w:bCs w:val="0"/>
          <w:lang w:val="fr-FR"/>
        </w:rPr>
        <w:t>Test</w:t>
      </w:r>
      <w:r w:rsidRPr="00D05492">
        <w:rPr>
          <w:lang w:val="fr-FR"/>
        </w:rPr>
        <w:t xml:space="preserve"> pour démarrer le test.</w:t>
      </w:r>
    </w:p>
    <w:p w14:paraId="15DE61D9" w14:textId="0685B8CF" w:rsidR="00AF1735" w:rsidRPr="00D05492" w:rsidRDefault="00324DF2" w:rsidP="00A61226">
      <w:pPr>
        <w:pStyle w:val="BodytextUserManual"/>
        <w:numPr>
          <w:ilvl w:val="0"/>
          <w:numId w:val="49"/>
        </w:numPr>
        <w:spacing w:before="120" w:after="120" w:line="240" w:lineRule="auto"/>
        <w:rPr>
          <w:lang w:val="fr-FR"/>
        </w:rPr>
      </w:pPr>
      <w:r w:rsidRPr="00D05492">
        <w:rPr>
          <w:lang w:val="fr-FR"/>
        </w:rPr>
        <w:t xml:space="preserve">Réussir : Le RCBO se déclenche et remet le bouton </w:t>
      </w:r>
      <w:r w:rsidRPr="00D05492">
        <w:rPr>
          <w:b/>
          <w:bCs w:val="0"/>
          <w:lang w:val="fr-FR"/>
        </w:rPr>
        <w:t>Test</w:t>
      </w:r>
      <w:r w:rsidRPr="00D05492">
        <w:rPr>
          <w:lang w:val="fr-FR"/>
        </w:rPr>
        <w:t xml:space="preserve"> dans sa position initiale.</w:t>
      </w:r>
    </w:p>
    <w:p w14:paraId="3D330FD9" w14:textId="7940DD90" w:rsidR="00AF1735" w:rsidRPr="00D05492" w:rsidRDefault="00324DF2" w:rsidP="00A61226">
      <w:pPr>
        <w:pStyle w:val="BodytextUserManual"/>
        <w:numPr>
          <w:ilvl w:val="0"/>
          <w:numId w:val="49"/>
        </w:numPr>
        <w:spacing w:before="120" w:after="120" w:line="240" w:lineRule="auto"/>
        <w:rPr>
          <w:lang w:val="fr-FR"/>
        </w:rPr>
      </w:pPr>
      <w:r w:rsidRPr="00D05492">
        <w:rPr>
          <w:lang w:val="fr-FR"/>
        </w:rPr>
        <w:lastRenderedPageBreak/>
        <w:t xml:space="preserve">Échec : Le RCBO ne se déclenche pas. Veuillez contacter l'assistance technique d'Autel. N'utilisez pas le </w:t>
      </w:r>
      <w:proofErr w:type="spellStart"/>
      <w:r w:rsidRPr="00D05492">
        <w:rPr>
          <w:lang w:val="fr-FR"/>
        </w:rPr>
        <w:t>MaxiCharger</w:t>
      </w:r>
      <w:proofErr w:type="spellEnd"/>
      <w:r w:rsidRPr="00D05492">
        <w:rPr>
          <w:lang w:val="fr-FR"/>
        </w:rPr>
        <w:t xml:space="preserve"> jusqu'à ce que la réparation soit terminée.</w:t>
      </w:r>
    </w:p>
    <w:p w14:paraId="37A49586" w14:textId="748E7687" w:rsidR="00AF1735" w:rsidRPr="00D05492" w:rsidRDefault="00324DF2" w:rsidP="00A61226">
      <w:pPr>
        <w:pStyle w:val="BodytextUserManual"/>
        <w:numPr>
          <w:ilvl w:val="0"/>
          <w:numId w:val="48"/>
        </w:numPr>
        <w:spacing w:before="120" w:after="120" w:line="240" w:lineRule="auto"/>
        <w:rPr>
          <w:lang w:val="fr-FR"/>
        </w:rPr>
      </w:pPr>
      <w:r w:rsidRPr="00D05492">
        <w:rPr>
          <w:lang w:val="fr-FR"/>
        </w:rPr>
        <w:t>Fermez la porte frontale une fois le test terminé.</w:t>
      </w:r>
    </w:p>
    <w:p w14:paraId="2A385736" w14:textId="4AA5C40C" w:rsidR="00AF1735" w:rsidRPr="00D05492" w:rsidRDefault="00E11F6C" w:rsidP="00A61226">
      <w:pPr>
        <w:pStyle w:val="BodytextUserManual"/>
        <w:numPr>
          <w:ilvl w:val="0"/>
          <w:numId w:val="48"/>
        </w:numPr>
        <w:spacing w:before="120" w:after="120" w:line="240" w:lineRule="auto"/>
        <w:rPr>
          <w:lang w:val="fr-FR"/>
        </w:rPr>
      </w:pPr>
      <w:r w:rsidRPr="00D05492">
        <w:rPr>
          <w:lang w:val="fr-FR"/>
        </w:rPr>
        <w:t>Marquez le moment où le test doit être répété chaque année.</w:t>
      </w:r>
    </w:p>
    <w:p w14:paraId="2F280BDF" w14:textId="3353416E" w:rsidR="0019484D" w:rsidRPr="00D05492" w:rsidRDefault="00324DF2" w:rsidP="00A61226">
      <w:pPr>
        <w:pStyle w:val="3"/>
        <w:spacing w:before="240" w:afterLines="50" w:line="240" w:lineRule="auto"/>
        <w:rPr>
          <w:rFonts w:eastAsia="宋体"/>
          <w:lang w:val="fr-FR"/>
        </w:rPr>
      </w:pPr>
      <w:bookmarkStart w:id="358" w:name="_Toc134462304"/>
      <w:bookmarkEnd w:id="353"/>
      <w:bookmarkEnd w:id="356"/>
      <w:bookmarkEnd w:id="357"/>
      <w:r w:rsidRPr="00D05492">
        <w:rPr>
          <w:rFonts w:eastAsia="宋体"/>
          <w:lang w:val="fr-FR"/>
        </w:rPr>
        <w:t xml:space="preserve">Nettoyage du </w:t>
      </w:r>
      <w:proofErr w:type="spellStart"/>
      <w:r w:rsidRPr="00D05492">
        <w:rPr>
          <w:rFonts w:eastAsia="宋体"/>
          <w:lang w:val="fr-FR"/>
        </w:rPr>
        <w:t>MaxiCharger</w:t>
      </w:r>
      <w:bookmarkEnd w:id="358"/>
      <w:proofErr w:type="spellEnd"/>
    </w:p>
    <w:p w14:paraId="2E5C3BFC" w14:textId="3CE16C21" w:rsidR="0019484D" w:rsidRPr="00D05492" w:rsidRDefault="00324DF2" w:rsidP="00A61226">
      <w:pPr>
        <w:pStyle w:val="EN"/>
        <w:spacing w:line="240" w:lineRule="auto"/>
        <w:rPr>
          <w:rFonts w:eastAsia="宋体"/>
          <w:lang w:val="fr-FR"/>
        </w:rPr>
      </w:pPr>
      <w:r w:rsidRPr="00D05492">
        <w:rPr>
          <w:rFonts w:eastAsia="宋体"/>
          <w:lang w:val="fr-FR"/>
        </w:rPr>
        <w:t xml:space="preserve">Le </w:t>
      </w:r>
      <w:proofErr w:type="spellStart"/>
      <w:r w:rsidRPr="00D05492">
        <w:rPr>
          <w:rFonts w:eastAsia="宋体"/>
          <w:lang w:val="fr-FR"/>
        </w:rPr>
        <w:t>MaxiCharger</w:t>
      </w:r>
      <w:proofErr w:type="spellEnd"/>
      <w:r w:rsidRPr="00D05492">
        <w:rPr>
          <w:rFonts w:eastAsia="宋体"/>
          <w:lang w:val="fr-FR"/>
        </w:rPr>
        <w:t xml:space="preserve"> a un revêtement en poudre. Le revêtement doit être maintenu en bon état. Quand le </w:t>
      </w:r>
      <w:proofErr w:type="spellStart"/>
      <w:r w:rsidRPr="00D05492">
        <w:rPr>
          <w:rFonts w:eastAsia="宋体"/>
          <w:lang w:val="fr-FR"/>
        </w:rPr>
        <w:t>MaxiCharger</w:t>
      </w:r>
      <w:proofErr w:type="spellEnd"/>
      <w:r w:rsidRPr="00D05492">
        <w:rPr>
          <w:rFonts w:eastAsia="宋体"/>
          <w:lang w:val="fr-FR"/>
        </w:rPr>
        <w:t xml:space="preserve"> est dans un environnement sensible à la corrosion, une rouille superficielle peut apparaître sur les points de soudure. La rouille visible ne présente aucun risque pour l'intégrité du </w:t>
      </w:r>
      <w:proofErr w:type="spellStart"/>
      <w:r w:rsidRPr="00D05492">
        <w:rPr>
          <w:rFonts w:eastAsia="宋体"/>
          <w:lang w:val="fr-FR"/>
        </w:rPr>
        <w:t>MaxiCharger</w:t>
      </w:r>
      <w:proofErr w:type="spellEnd"/>
      <w:r w:rsidRPr="00D05492">
        <w:rPr>
          <w:rFonts w:eastAsia="宋体"/>
          <w:lang w:val="fr-FR"/>
        </w:rPr>
        <w:t>.</w:t>
      </w:r>
    </w:p>
    <w:p w14:paraId="23760173" w14:textId="3369078F" w:rsidR="0019484D" w:rsidRPr="00D05492" w:rsidRDefault="00E11F6C" w:rsidP="00A61226">
      <w:pPr>
        <w:pStyle w:val="a9"/>
        <w:numPr>
          <w:ilvl w:val="0"/>
          <w:numId w:val="47"/>
        </w:numPr>
        <w:rPr>
          <w:rFonts w:eastAsia="宋体" w:cs="Arial"/>
          <w:lang w:val="fr-FR"/>
        </w:rPr>
      </w:pPr>
      <w:r w:rsidRPr="00D05492">
        <w:rPr>
          <w:rFonts w:eastAsia="宋体" w:cs="Arial"/>
          <w:lang w:val="fr-FR"/>
        </w:rPr>
        <w:t>Pour éliminer la rouille</w:t>
      </w:r>
    </w:p>
    <w:p w14:paraId="55B348F1" w14:textId="77777777" w:rsidR="00E11F6C" w:rsidRPr="00D05492" w:rsidRDefault="00E11F6C" w:rsidP="00A61226">
      <w:pPr>
        <w:pStyle w:val="a9"/>
        <w:numPr>
          <w:ilvl w:val="0"/>
          <w:numId w:val="58"/>
        </w:numPr>
        <w:ind w:left="1134"/>
        <w:rPr>
          <w:rFonts w:eastAsia="宋体" w:cs="Arial"/>
          <w:b w:val="0"/>
          <w:bCs/>
          <w:lang w:val="fr-FR"/>
        </w:rPr>
      </w:pPr>
      <w:r w:rsidRPr="00D05492">
        <w:rPr>
          <w:rFonts w:eastAsia="宋体" w:cs="Arial"/>
          <w:b w:val="0"/>
          <w:bCs/>
          <w:lang w:val="fr-FR"/>
        </w:rPr>
        <w:t xml:space="preserve">Arrêtez tout processus de charge et éteignez le </w:t>
      </w:r>
      <w:proofErr w:type="spellStart"/>
      <w:r w:rsidRPr="00D05492">
        <w:rPr>
          <w:rFonts w:eastAsia="宋体" w:cs="Arial"/>
          <w:b w:val="0"/>
          <w:bCs/>
          <w:lang w:val="fr-FR"/>
        </w:rPr>
        <w:t>MaxiCharger</w:t>
      </w:r>
      <w:proofErr w:type="spellEnd"/>
      <w:r w:rsidRPr="00D05492">
        <w:rPr>
          <w:rFonts w:eastAsia="宋体" w:cs="Arial"/>
          <w:b w:val="0"/>
          <w:bCs/>
          <w:lang w:val="fr-FR"/>
        </w:rPr>
        <w:t>.</w:t>
      </w:r>
    </w:p>
    <w:p w14:paraId="5A023365" w14:textId="77777777" w:rsidR="00E11F6C" w:rsidRPr="00D05492" w:rsidRDefault="00E11F6C" w:rsidP="00A61226">
      <w:pPr>
        <w:pStyle w:val="a9"/>
        <w:numPr>
          <w:ilvl w:val="0"/>
          <w:numId w:val="58"/>
        </w:numPr>
        <w:ind w:left="1134"/>
        <w:rPr>
          <w:rFonts w:eastAsia="宋体" w:cs="Arial"/>
          <w:b w:val="0"/>
          <w:bCs/>
          <w:lang w:val="fr-FR"/>
        </w:rPr>
      </w:pPr>
      <w:r w:rsidRPr="00D05492">
        <w:rPr>
          <w:rFonts w:eastAsia="宋体" w:cs="Arial"/>
          <w:b w:val="0"/>
          <w:bCs/>
          <w:lang w:val="fr-FR"/>
        </w:rPr>
        <w:t>Enlevez les saletés grossières en pulvérisant de l'eau du robinet à basse pression.</w:t>
      </w:r>
    </w:p>
    <w:p w14:paraId="217A8E79" w14:textId="77777777" w:rsidR="00E11F6C" w:rsidRPr="00D05492" w:rsidRDefault="00E11F6C" w:rsidP="00A61226">
      <w:pPr>
        <w:pStyle w:val="a9"/>
        <w:numPr>
          <w:ilvl w:val="0"/>
          <w:numId w:val="58"/>
        </w:numPr>
        <w:ind w:left="1134"/>
        <w:rPr>
          <w:rFonts w:eastAsia="宋体" w:cs="Arial"/>
          <w:b w:val="0"/>
          <w:bCs/>
          <w:lang w:val="fr-FR"/>
        </w:rPr>
      </w:pPr>
      <w:r w:rsidRPr="00D05492">
        <w:rPr>
          <w:rFonts w:eastAsia="宋体" w:cs="Arial"/>
          <w:b w:val="0"/>
          <w:bCs/>
          <w:lang w:val="fr-FR"/>
        </w:rPr>
        <w:t>Appliquez une solution de nettoyage neutre ou faiblement alcaline et laissez tremper.</w:t>
      </w:r>
    </w:p>
    <w:p w14:paraId="75B87732" w14:textId="77777777" w:rsidR="00E11F6C" w:rsidRPr="00D05492" w:rsidRDefault="00E11F6C" w:rsidP="00A61226">
      <w:pPr>
        <w:pStyle w:val="a9"/>
        <w:numPr>
          <w:ilvl w:val="0"/>
          <w:numId w:val="58"/>
        </w:numPr>
        <w:ind w:left="1134"/>
        <w:rPr>
          <w:rFonts w:eastAsia="宋体" w:cs="Arial"/>
          <w:b w:val="0"/>
          <w:bCs/>
          <w:lang w:val="fr-FR"/>
        </w:rPr>
      </w:pPr>
      <w:r w:rsidRPr="00D05492">
        <w:rPr>
          <w:rFonts w:eastAsia="宋体" w:cs="Arial"/>
          <w:b w:val="0"/>
          <w:bCs/>
          <w:lang w:val="fr-FR"/>
        </w:rPr>
        <w:t>Enlevez la saleté manuellement avec un tampon de nettoyage en nylon humide et non tissé.</w:t>
      </w:r>
    </w:p>
    <w:p w14:paraId="40C19EB1" w14:textId="77777777" w:rsidR="00E11F6C" w:rsidRPr="00D05492" w:rsidRDefault="00E11F6C" w:rsidP="00A61226">
      <w:pPr>
        <w:pStyle w:val="a9"/>
        <w:numPr>
          <w:ilvl w:val="0"/>
          <w:numId w:val="58"/>
        </w:numPr>
        <w:ind w:left="1134"/>
        <w:rPr>
          <w:rFonts w:eastAsia="宋体" w:cs="Arial"/>
          <w:b w:val="0"/>
          <w:bCs/>
          <w:lang w:val="fr-FR"/>
        </w:rPr>
      </w:pPr>
      <w:r w:rsidRPr="00D05492">
        <w:rPr>
          <w:rFonts w:eastAsia="宋体" w:cs="Arial"/>
          <w:b w:val="0"/>
          <w:bCs/>
          <w:lang w:val="fr-FR"/>
        </w:rPr>
        <w:t>Rincez abondamment à l'eau du robinet.</w:t>
      </w:r>
    </w:p>
    <w:p w14:paraId="50D57826" w14:textId="5EF1CAEF" w:rsidR="0019484D" w:rsidRPr="00D05492" w:rsidRDefault="00E11F6C" w:rsidP="00A61226">
      <w:pPr>
        <w:pStyle w:val="a9"/>
        <w:numPr>
          <w:ilvl w:val="0"/>
          <w:numId w:val="58"/>
        </w:numPr>
        <w:ind w:left="1134"/>
        <w:rPr>
          <w:rFonts w:eastAsia="宋体" w:cs="Arial"/>
          <w:b w:val="0"/>
          <w:bCs/>
          <w:lang w:val="fr-FR"/>
        </w:rPr>
      </w:pPr>
      <w:r w:rsidRPr="00D05492">
        <w:rPr>
          <w:rFonts w:eastAsia="宋体" w:cs="Arial"/>
          <w:b w:val="0"/>
          <w:bCs/>
          <w:lang w:val="fr-FR"/>
        </w:rPr>
        <w:t>Appliquez de la cire ou un apprêt antirouille pour une protection supplémentaire si nécessaire.</w:t>
      </w:r>
    </w:p>
    <w:p w14:paraId="77435371" w14:textId="1A44AAE3" w:rsidR="0019484D" w:rsidRPr="00D05492" w:rsidRDefault="0019484D" w:rsidP="00A61226">
      <w:pPr>
        <w:pStyle w:val="NOTE0"/>
        <w:pBdr>
          <w:bottom w:val="none" w:sz="0" w:space="0" w:color="auto"/>
        </w:pBdr>
        <w:spacing w:beforeLines="50" w:before="120" w:afterLines="50" w:after="120" w:line="240" w:lineRule="auto"/>
        <w:ind w:left="284"/>
        <w:rPr>
          <w:rFonts w:eastAsia="宋体" w:cs="Arial"/>
          <w:b/>
          <w:lang w:val="fr-FR" w:eastAsia="en-US"/>
        </w:rPr>
      </w:pPr>
      <w:r w:rsidRPr="00D05492">
        <w:rPr>
          <w:rFonts w:eastAsia="宋体" w:cs="Arial"/>
          <w:b/>
          <w:noProof/>
        </w:rPr>
        <w:drawing>
          <wp:anchor distT="0" distB="0" distL="114300" distR="114300" simplePos="0" relativeHeight="251907072" behindDoc="0" locked="0" layoutInCell="1" allowOverlap="1" wp14:anchorId="31D0036D" wp14:editId="5ED47DC2">
            <wp:simplePos x="0" y="0"/>
            <wp:positionH relativeFrom="margin">
              <wp:align>left</wp:align>
            </wp:positionH>
            <wp:positionV relativeFrom="paragraph">
              <wp:posOffset>9525</wp:posOffset>
            </wp:positionV>
            <wp:extent cx="156210" cy="143510"/>
            <wp:effectExtent l="0" t="0" r="0" b="8890"/>
            <wp:wrapNone/>
            <wp:docPr id="1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7"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E11F6C" w:rsidRPr="00D05492">
        <w:rPr>
          <w:rFonts w:eastAsia="宋体" w:cs="Arial"/>
          <w:b/>
          <w:lang w:val="fr-FR" w:eastAsia="en-US"/>
        </w:rPr>
        <w:t>AVERTISSEMENT</w:t>
      </w:r>
    </w:p>
    <w:p w14:paraId="6EF7E675" w14:textId="77777777" w:rsidR="00E11F6C" w:rsidRPr="00D05492" w:rsidRDefault="00E11F6C" w:rsidP="00A61226">
      <w:pPr>
        <w:pStyle w:val="NOTE"/>
        <w:numPr>
          <w:ilvl w:val="0"/>
          <w:numId w:val="31"/>
        </w:numPr>
        <w:spacing w:beforeLines="50" w:before="120" w:afterLines="50" w:after="120" w:line="240" w:lineRule="auto"/>
        <w:rPr>
          <w:rFonts w:eastAsia="宋体"/>
          <w:lang w:val="fr-FR" w:eastAsia="en-US"/>
        </w:rPr>
      </w:pPr>
      <w:r w:rsidRPr="00D05492">
        <w:rPr>
          <w:rFonts w:eastAsia="宋体"/>
          <w:lang w:val="fr-FR" w:eastAsia="en-US"/>
        </w:rPr>
        <w:t>Avant le nettoyage, arrêtez tout processus de charge et ne connectez pas l'alimentation au MaxiCharger. Le non-respect de cette consigne peut causer des dommages et/ou des blessures corporelles ou la mort.</w:t>
      </w:r>
    </w:p>
    <w:p w14:paraId="37511C5D" w14:textId="77777777" w:rsidR="00E11F6C" w:rsidRPr="00D05492" w:rsidRDefault="00E11F6C" w:rsidP="00A61226">
      <w:pPr>
        <w:pStyle w:val="NOTE"/>
        <w:numPr>
          <w:ilvl w:val="0"/>
          <w:numId w:val="31"/>
        </w:numPr>
        <w:spacing w:beforeLines="50" w:before="120" w:afterLines="50" w:after="120" w:line="240" w:lineRule="auto"/>
        <w:rPr>
          <w:rFonts w:eastAsia="宋体"/>
          <w:lang w:val="fr-FR" w:eastAsia="en-US"/>
        </w:rPr>
      </w:pPr>
      <w:r w:rsidRPr="00D05492">
        <w:rPr>
          <w:rFonts w:eastAsia="宋体"/>
          <w:lang w:val="fr-FR"/>
        </w:rPr>
        <w:t>N'utilisez pas de jets d'eau à haute pression et évitez toute fuite d'eau dans le MaxiCharger. Assurez-vous que l'intérieur du MaxiCharger est sec pendant le nettoyage.</w:t>
      </w:r>
    </w:p>
    <w:p w14:paraId="51138C88" w14:textId="3DB9F5C6" w:rsidR="001E61AF" w:rsidRPr="00D05492" w:rsidRDefault="00E11F6C" w:rsidP="00A61226">
      <w:pPr>
        <w:pStyle w:val="NOTE"/>
        <w:numPr>
          <w:ilvl w:val="0"/>
          <w:numId w:val="31"/>
        </w:numPr>
        <w:spacing w:beforeLines="50" w:before="120" w:afterLines="50" w:after="120" w:line="240" w:lineRule="auto"/>
        <w:rPr>
          <w:rFonts w:eastAsia="宋体"/>
          <w:lang w:val="fr-FR" w:eastAsia="en-US"/>
        </w:rPr>
      </w:pPr>
      <w:r w:rsidRPr="00D05492">
        <w:rPr>
          <w:rFonts w:eastAsia="宋体"/>
          <w:lang w:val="fr-FR"/>
        </w:rPr>
        <w:t>N'utilisez pas de solvants caustiques, de sprays, de solvants ou d'abrasifs. Utilisez des produits de nettoyage dont le pH est compris entre 6 et 8 uniquement pour les taches fortes</w:t>
      </w:r>
      <w:r w:rsidR="00B74EF7" w:rsidRPr="00D05492">
        <w:rPr>
          <w:rFonts w:eastAsia="宋体"/>
          <w:lang w:val="fr-FR" w:eastAsia="en-US"/>
        </w:rPr>
        <w:t>.</w:t>
      </w:r>
      <w:bookmarkStart w:id="359" w:name="_Toc100418161"/>
      <w:bookmarkStart w:id="360" w:name="_Toc102147564"/>
      <w:bookmarkStart w:id="361" w:name="_Toc106900456"/>
      <w:bookmarkStart w:id="362" w:name="_Toc106983328"/>
      <w:bookmarkStart w:id="363" w:name="_Toc101704263"/>
    </w:p>
    <w:p w14:paraId="3B6DA539" w14:textId="0F189E0D" w:rsidR="00647FC8" w:rsidRPr="00D05492" w:rsidRDefault="00324DF2" w:rsidP="00A61226">
      <w:pPr>
        <w:pStyle w:val="3"/>
        <w:spacing w:before="240" w:afterLines="50" w:line="240" w:lineRule="auto"/>
        <w:rPr>
          <w:rFonts w:eastAsia="宋体"/>
          <w:lang w:val="fr-FR"/>
        </w:rPr>
      </w:pPr>
      <w:bookmarkStart w:id="364" w:name="_Toc134462305"/>
      <w:bookmarkEnd w:id="359"/>
      <w:bookmarkEnd w:id="360"/>
      <w:bookmarkEnd w:id="361"/>
      <w:bookmarkEnd w:id="362"/>
      <w:r w:rsidRPr="00D05492">
        <w:rPr>
          <w:rFonts w:eastAsia="宋体"/>
          <w:lang w:val="fr-FR"/>
        </w:rPr>
        <w:t>Nettoyage et remplacement du filtre</w:t>
      </w:r>
      <w:bookmarkEnd w:id="364"/>
    </w:p>
    <w:p w14:paraId="786857F1" w14:textId="575C796A" w:rsidR="00647FC8" w:rsidRPr="00D05492" w:rsidRDefault="00CE5F8A" w:rsidP="00A61226">
      <w:pPr>
        <w:pStyle w:val="NOTE0"/>
        <w:pBdr>
          <w:bottom w:val="none" w:sz="0" w:space="0" w:color="auto"/>
        </w:pBdr>
        <w:spacing w:beforeLines="50" w:before="120" w:afterLines="50" w:after="120" w:line="240" w:lineRule="auto"/>
        <w:ind w:left="284"/>
        <w:rPr>
          <w:rFonts w:eastAsia="宋体" w:cs="Arial"/>
          <w:b/>
          <w:lang w:val="fr-FR" w:eastAsia="en-US"/>
        </w:rPr>
      </w:pPr>
      <w:r w:rsidRPr="00D05492">
        <w:rPr>
          <w:rFonts w:eastAsia="宋体" w:cs="Arial"/>
          <w:b/>
          <w:noProof/>
        </w:rPr>
        <w:drawing>
          <wp:anchor distT="0" distB="0" distL="114300" distR="114300" simplePos="0" relativeHeight="252092416" behindDoc="0" locked="0" layoutInCell="1" allowOverlap="1" wp14:anchorId="31F5F4A6" wp14:editId="2CC3C0DD">
            <wp:simplePos x="0" y="0"/>
            <wp:positionH relativeFrom="margin">
              <wp:align>left</wp:align>
            </wp:positionH>
            <wp:positionV relativeFrom="paragraph">
              <wp:posOffset>24660</wp:posOffset>
            </wp:positionV>
            <wp:extent cx="156210" cy="143510"/>
            <wp:effectExtent l="0" t="0" r="0" b="8890"/>
            <wp:wrapNone/>
            <wp:docPr id="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7"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E11F6C" w:rsidRPr="00D05492">
        <w:rPr>
          <w:rFonts w:eastAsia="宋体" w:cs="Arial"/>
          <w:b/>
          <w:lang w:val="fr-FR" w:eastAsia="en-US"/>
        </w:rPr>
        <w:t>AVERTISSEMENT</w:t>
      </w:r>
    </w:p>
    <w:p w14:paraId="69D85D31" w14:textId="77777777" w:rsidR="00E11F6C" w:rsidRPr="00D05492" w:rsidRDefault="00E11F6C" w:rsidP="00A61226">
      <w:pPr>
        <w:pStyle w:val="NOTE"/>
        <w:numPr>
          <w:ilvl w:val="0"/>
          <w:numId w:val="30"/>
        </w:numPr>
        <w:spacing w:beforeLines="50" w:before="120" w:afterLines="50" w:after="120" w:line="240" w:lineRule="auto"/>
        <w:rPr>
          <w:rFonts w:eastAsia="宋体"/>
          <w:lang w:val="fr-FR" w:eastAsia="en-US"/>
        </w:rPr>
      </w:pPr>
      <w:r w:rsidRPr="00D05492">
        <w:rPr>
          <w:rFonts w:eastAsia="宋体"/>
          <w:lang w:val="fr-FR" w:eastAsia="en-US"/>
        </w:rPr>
        <w:t>Avant le nettoyage, arrêtez tout processus de charge et ne connectez pas l'alimentation au MaxiCharger. Le non-respect de cette consigne peut causer des dommages et/ou des blessures corporelles ou la mort.</w:t>
      </w:r>
    </w:p>
    <w:p w14:paraId="2C7C0A3A" w14:textId="77777777" w:rsidR="00E11F6C" w:rsidRPr="00D05492" w:rsidRDefault="00E11F6C" w:rsidP="00A61226">
      <w:pPr>
        <w:pStyle w:val="NOTE"/>
        <w:numPr>
          <w:ilvl w:val="0"/>
          <w:numId w:val="30"/>
        </w:numPr>
        <w:spacing w:beforeLines="50" w:before="120" w:afterLines="50" w:after="120" w:line="240" w:lineRule="auto"/>
        <w:rPr>
          <w:rFonts w:eastAsia="宋体"/>
          <w:lang w:val="fr-FR" w:eastAsia="en-US"/>
        </w:rPr>
      </w:pPr>
      <w:r w:rsidRPr="00D05492">
        <w:rPr>
          <w:rFonts w:eastAsia="宋体"/>
          <w:lang w:val="fr-FR"/>
        </w:rPr>
        <w:t xml:space="preserve">N'utilisez pas de jets d'eau à haute pression et évitez toute fuite d'eau dans le </w:t>
      </w:r>
      <w:r w:rsidRPr="00D05492">
        <w:rPr>
          <w:rFonts w:eastAsia="宋体"/>
          <w:lang w:val="fr-FR"/>
        </w:rPr>
        <w:lastRenderedPageBreak/>
        <w:t>MaxiCharger. Assurez-vous que l'intérieur du MaxiCharger est sec pendant le nettoyage.</w:t>
      </w:r>
    </w:p>
    <w:p w14:paraId="2F000D91" w14:textId="2DA11C5A" w:rsidR="00647FC8" w:rsidRPr="00D05492" w:rsidRDefault="00E11F6C" w:rsidP="00A61226">
      <w:pPr>
        <w:pStyle w:val="NOTE"/>
        <w:numPr>
          <w:ilvl w:val="0"/>
          <w:numId w:val="30"/>
        </w:numPr>
        <w:spacing w:beforeLines="50" w:before="120" w:afterLines="50" w:after="120" w:line="240" w:lineRule="auto"/>
        <w:rPr>
          <w:rFonts w:eastAsia="宋体"/>
          <w:lang w:val="fr-FR" w:eastAsia="en-US"/>
        </w:rPr>
      </w:pPr>
      <w:r w:rsidRPr="00D05492">
        <w:rPr>
          <w:rFonts w:eastAsia="宋体"/>
          <w:lang w:val="fr-FR" w:eastAsia="en-US"/>
        </w:rPr>
        <w:t>N'utilisez pas de solvants caustiques, de sprays, de solvants ou d'abrasifs.</w:t>
      </w:r>
    </w:p>
    <w:p w14:paraId="30153996" w14:textId="513FB937" w:rsidR="00760069" w:rsidRPr="00D05492" w:rsidRDefault="00324DF2" w:rsidP="00A61226">
      <w:pPr>
        <w:pStyle w:val="EN"/>
        <w:spacing w:line="240" w:lineRule="auto"/>
        <w:rPr>
          <w:rFonts w:eastAsia="宋体"/>
          <w:lang w:val="fr-FR"/>
        </w:rPr>
      </w:pPr>
      <w:r w:rsidRPr="00D05492">
        <w:rPr>
          <w:rFonts w:eastAsia="宋体"/>
          <w:lang w:val="fr-FR"/>
        </w:rPr>
        <w:t xml:space="preserve">Le </w:t>
      </w:r>
      <w:proofErr w:type="spellStart"/>
      <w:r w:rsidRPr="00D05492">
        <w:rPr>
          <w:rFonts w:eastAsia="宋体"/>
          <w:lang w:val="fr-FR"/>
        </w:rPr>
        <w:t>MaxiCharger</w:t>
      </w:r>
      <w:proofErr w:type="spellEnd"/>
      <w:r w:rsidRPr="00D05492">
        <w:rPr>
          <w:rFonts w:eastAsia="宋体"/>
          <w:lang w:val="fr-FR"/>
        </w:rPr>
        <w:t xml:space="preserve"> est équipé d'un filtre avec une grande surface de maille pour éviter que les composants électroniques soient endommagés par la poussière. Nettoyez le filtre tous les 3 mois (sans dépasser 6 mois). Remplacez le filtre chaque année.</w:t>
      </w:r>
    </w:p>
    <w:p w14:paraId="46F4ED27" w14:textId="77777777" w:rsidR="000D20BF" w:rsidRPr="00D05492" w:rsidRDefault="000D20BF" w:rsidP="00A61226">
      <w:pPr>
        <w:pStyle w:val="EN"/>
        <w:spacing w:line="240" w:lineRule="auto"/>
        <w:rPr>
          <w:rFonts w:eastAsia="宋体"/>
          <w:lang w:val="fr-FR"/>
        </w:rPr>
      </w:pPr>
    </w:p>
    <w:p w14:paraId="394EF507" w14:textId="7A382C75" w:rsidR="00647FC8" w:rsidRPr="00D05492" w:rsidRDefault="00324DF2" w:rsidP="00A61226">
      <w:pPr>
        <w:pStyle w:val="a9"/>
        <w:numPr>
          <w:ilvl w:val="0"/>
          <w:numId w:val="47"/>
        </w:numPr>
        <w:rPr>
          <w:rFonts w:eastAsia="宋体" w:cs="Arial"/>
          <w:lang w:val="fr-FR"/>
        </w:rPr>
      </w:pPr>
      <w:r w:rsidRPr="00D05492">
        <w:rPr>
          <w:rFonts w:eastAsia="宋体" w:cs="Arial"/>
          <w:lang w:val="fr-FR"/>
        </w:rPr>
        <w:t>Pour nettoyer ou remplacer le filtre</w:t>
      </w:r>
    </w:p>
    <w:p w14:paraId="251AD69A" w14:textId="15C0C293" w:rsidR="00647FC8" w:rsidRPr="00D05492" w:rsidRDefault="00E11F6C" w:rsidP="00A61226">
      <w:pPr>
        <w:pStyle w:val="a0"/>
        <w:numPr>
          <w:ilvl w:val="0"/>
          <w:numId w:val="24"/>
        </w:numPr>
        <w:rPr>
          <w:rFonts w:eastAsia="宋体" w:cs="Arial"/>
          <w:lang w:val="fr-FR"/>
        </w:rPr>
      </w:pPr>
      <w:r w:rsidRPr="00D05492">
        <w:rPr>
          <w:rFonts w:eastAsia="宋体" w:cs="Arial"/>
          <w:lang w:val="fr-FR"/>
        </w:rPr>
        <w:t>Avant de procéder au nettoyage et au remplacement, assurez-vous d'arrêter tous les processus de charge, de déconnecter l'alimentation externe et d'effectuer la protection contre la mise hors tension.</w:t>
      </w:r>
    </w:p>
    <w:p w14:paraId="1C591C8B" w14:textId="32A8CAEE" w:rsidR="001E61AF" w:rsidRPr="00D05492" w:rsidRDefault="00324DF2" w:rsidP="00A61226">
      <w:pPr>
        <w:pStyle w:val="a0"/>
        <w:numPr>
          <w:ilvl w:val="0"/>
          <w:numId w:val="24"/>
        </w:numPr>
        <w:rPr>
          <w:rFonts w:eastAsia="宋体" w:cs="Arial"/>
          <w:lang w:val="fr-FR"/>
        </w:rPr>
      </w:pPr>
      <w:r w:rsidRPr="00D05492">
        <w:rPr>
          <w:rFonts w:eastAsia="宋体" w:cs="Arial"/>
          <w:lang w:val="fr-FR"/>
        </w:rPr>
        <w:t>Ouvrez les deux loquets à bascule (</w:t>
      </w:r>
      <w:r w:rsidRPr="00D05492">
        <w:rPr>
          <w:rFonts w:eastAsia="宋体" w:cs="Arial"/>
          <w:b/>
          <w:bCs/>
          <w:lang w:val="fr-FR"/>
        </w:rPr>
        <w:t>A</w:t>
      </w:r>
      <w:r w:rsidRPr="00D05492">
        <w:rPr>
          <w:rFonts w:eastAsia="宋体" w:cs="Arial"/>
          <w:lang w:val="fr-FR"/>
        </w:rPr>
        <w:t xml:space="preserve">) au bas du </w:t>
      </w:r>
      <w:proofErr w:type="spellStart"/>
      <w:r w:rsidRPr="00D05492">
        <w:rPr>
          <w:rFonts w:eastAsia="宋体" w:cs="Arial"/>
          <w:lang w:val="fr-FR"/>
        </w:rPr>
        <w:t>MaxiCharger</w:t>
      </w:r>
      <w:proofErr w:type="spellEnd"/>
      <w:r w:rsidRPr="00D05492">
        <w:rPr>
          <w:rFonts w:eastAsia="宋体" w:cs="Arial"/>
          <w:lang w:val="fr-FR"/>
        </w:rPr>
        <w:t xml:space="preserve"> pour faire basculer la lunette (</w:t>
      </w:r>
      <w:r w:rsidRPr="00D05492">
        <w:rPr>
          <w:rFonts w:eastAsia="宋体" w:cs="Arial"/>
          <w:b/>
          <w:bCs/>
          <w:lang w:val="fr-FR"/>
        </w:rPr>
        <w:t>B</w:t>
      </w:r>
      <w:r w:rsidRPr="00D05492">
        <w:rPr>
          <w:rFonts w:eastAsia="宋体" w:cs="Arial"/>
          <w:lang w:val="fr-FR"/>
        </w:rPr>
        <w:t>) vers le bas.</w:t>
      </w:r>
    </w:p>
    <w:p w14:paraId="21A8BCAA" w14:textId="6276EAF7" w:rsidR="001E61AF" w:rsidRPr="00D05492" w:rsidRDefault="00324DF2" w:rsidP="00A61226">
      <w:pPr>
        <w:pStyle w:val="a0"/>
        <w:numPr>
          <w:ilvl w:val="0"/>
          <w:numId w:val="24"/>
        </w:numPr>
        <w:rPr>
          <w:rFonts w:eastAsia="宋体" w:cs="Arial"/>
          <w:lang w:val="fr-FR"/>
        </w:rPr>
      </w:pPr>
      <w:r w:rsidRPr="00D05492">
        <w:rPr>
          <w:rFonts w:eastAsia="宋体" w:cs="Arial"/>
          <w:lang w:val="fr-FR"/>
        </w:rPr>
        <w:t>Retirez le filtre (</w:t>
      </w:r>
      <w:r w:rsidRPr="00D05492">
        <w:rPr>
          <w:rFonts w:eastAsia="宋体" w:cs="Arial"/>
          <w:b/>
          <w:bCs/>
          <w:lang w:val="fr-FR"/>
        </w:rPr>
        <w:t>C</w:t>
      </w:r>
      <w:r w:rsidRPr="00D05492">
        <w:rPr>
          <w:rFonts w:eastAsia="宋体" w:cs="Arial"/>
          <w:lang w:val="fr-FR"/>
        </w:rPr>
        <w:t>).</w:t>
      </w:r>
    </w:p>
    <w:p w14:paraId="615A9A20" w14:textId="77AC8967" w:rsidR="001E61AF" w:rsidRPr="00D05492" w:rsidRDefault="00324DF2" w:rsidP="00A61226">
      <w:pPr>
        <w:pStyle w:val="a0"/>
        <w:numPr>
          <w:ilvl w:val="0"/>
          <w:numId w:val="24"/>
        </w:numPr>
        <w:rPr>
          <w:rFonts w:eastAsia="宋体" w:cs="Arial"/>
          <w:lang w:val="fr-FR"/>
        </w:rPr>
      </w:pPr>
      <w:r w:rsidRPr="00D05492">
        <w:rPr>
          <w:rFonts w:eastAsia="宋体" w:cs="Arial"/>
          <w:lang w:val="fr-FR"/>
        </w:rPr>
        <w:t>Nettoyez les débris ou la poussière du filtre et réinstallez un filtre nettoyé. Sinon, installez un nouveau filtre à air.</w:t>
      </w:r>
    </w:p>
    <w:p w14:paraId="44D3BFA9" w14:textId="3A6B1546" w:rsidR="001E61AF" w:rsidRPr="00D05492" w:rsidRDefault="000C3C60" w:rsidP="00A61226">
      <w:pPr>
        <w:pStyle w:val="a0"/>
        <w:numPr>
          <w:ilvl w:val="0"/>
          <w:numId w:val="24"/>
        </w:numPr>
        <w:rPr>
          <w:rFonts w:eastAsia="宋体" w:cs="Arial"/>
          <w:lang w:val="fr-FR"/>
        </w:rPr>
      </w:pPr>
      <w:bookmarkStart w:id="365" w:name="_Toc106900457"/>
      <w:bookmarkStart w:id="366" w:name="_Toc106983329"/>
      <w:r w:rsidRPr="00D05492">
        <w:rPr>
          <w:rFonts w:eastAsia="宋体" w:cs="Arial"/>
          <w:lang w:val="fr-FR"/>
        </w:rPr>
        <w:t>Faites basculer la lunette (</w:t>
      </w:r>
      <w:r w:rsidRPr="00D05492">
        <w:rPr>
          <w:rFonts w:eastAsia="宋体" w:cs="Arial"/>
          <w:b/>
          <w:bCs/>
          <w:lang w:val="fr-FR"/>
        </w:rPr>
        <w:t>B</w:t>
      </w:r>
      <w:r w:rsidRPr="00D05492">
        <w:rPr>
          <w:rFonts w:eastAsia="宋体" w:cs="Arial"/>
          <w:lang w:val="fr-FR"/>
        </w:rPr>
        <w:t>) vers le haut et fermez les deux loquets à bascule (</w:t>
      </w:r>
      <w:r w:rsidRPr="00D05492">
        <w:rPr>
          <w:rFonts w:eastAsia="宋体" w:cs="Arial"/>
          <w:b/>
          <w:bCs/>
          <w:lang w:val="fr-FR"/>
        </w:rPr>
        <w:t>A</w:t>
      </w:r>
      <w:r w:rsidRPr="00D05492">
        <w:rPr>
          <w:rFonts w:eastAsia="宋体" w:cs="Arial"/>
          <w:lang w:val="fr-FR"/>
        </w:rPr>
        <w:t>).</w:t>
      </w:r>
    </w:p>
    <w:p w14:paraId="511EA797" w14:textId="6126FAEC" w:rsidR="009F4593" w:rsidRPr="00D05492" w:rsidRDefault="00E46A10" w:rsidP="00E46A10">
      <w:pPr>
        <w:spacing w:beforeLines="50" w:afterLines="50" w:line="240" w:lineRule="auto"/>
        <w:ind w:left="284"/>
        <w:jc w:val="center"/>
        <w:rPr>
          <w:rFonts w:eastAsia="宋体"/>
          <w:lang w:val="fr-FR"/>
        </w:rPr>
      </w:pPr>
      <w:r w:rsidRPr="004450AB">
        <w:rPr>
          <w:rFonts w:ascii="Calibri" w:hAnsi="Calibri" w:cs="Calibri"/>
          <w:noProof/>
        </w:rPr>
        <w:drawing>
          <wp:inline distT="0" distB="0" distL="0" distR="0" wp14:anchorId="2F750741" wp14:editId="37A40216">
            <wp:extent cx="3362085" cy="2800350"/>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40kW_更换滤网_1.png"/>
                    <pic:cNvPicPr/>
                  </pic:nvPicPr>
                  <pic:blipFill rotWithShape="1">
                    <a:blip r:embed="rId80">
                      <a:extLst>
                        <a:ext uri="{28A0092B-C50C-407E-A947-70E740481C1C}">
                          <a14:useLocalDpi xmlns:a14="http://schemas.microsoft.com/office/drawing/2010/main" val="0"/>
                        </a:ext>
                      </a:extLst>
                    </a:blip>
                    <a:srcRect r="32780"/>
                    <a:stretch/>
                  </pic:blipFill>
                  <pic:spPr bwMode="auto">
                    <a:xfrm>
                      <a:off x="0" y="0"/>
                      <a:ext cx="3364435" cy="2802308"/>
                    </a:xfrm>
                    <a:prstGeom prst="rect">
                      <a:avLst/>
                    </a:prstGeom>
                    <a:ln>
                      <a:noFill/>
                    </a:ln>
                    <a:extLst>
                      <a:ext uri="{53640926-AAD7-44D8-BBD7-CCE9431645EC}">
                        <a14:shadowObscured xmlns:a14="http://schemas.microsoft.com/office/drawing/2010/main"/>
                      </a:ext>
                    </a:extLst>
                  </pic:spPr>
                </pic:pic>
              </a:graphicData>
            </a:graphic>
          </wp:inline>
        </w:drawing>
      </w:r>
    </w:p>
    <w:p w14:paraId="3CD08AA6" w14:textId="757284E9" w:rsidR="0019484D" w:rsidRPr="00D05492" w:rsidRDefault="00E11F6C" w:rsidP="00A61226">
      <w:pPr>
        <w:pStyle w:val="2"/>
        <w:spacing w:before="240" w:afterLines="50" w:line="240" w:lineRule="auto"/>
        <w:ind w:left="578" w:hanging="578"/>
        <w:rPr>
          <w:rFonts w:eastAsia="宋体" w:cs="Arial"/>
          <w:lang w:val="fr-FR"/>
        </w:rPr>
      </w:pPr>
      <w:bookmarkStart w:id="367" w:name="_Toc113974826"/>
      <w:bookmarkStart w:id="368" w:name="_Toc134462306"/>
      <w:bookmarkEnd w:id="363"/>
      <w:bookmarkEnd w:id="365"/>
      <w:bookmarkEnd w:id="366"/>
      <w:r w:rsidRPr="00D05492">
        <w:rPr>
          <w:rFonts w:eastAsia="宋体" w:cs="Arial"/>
          <w:lang w:val="fr-FR"/>
        </w:rPr>
        <w:t>Inspection et entretien</w:t>
      </w:r>
      <w:bookmarkEnd w:id="367"/>
      <w:bookmarkEnd w:id="368"/>
    </w:p>
    <w:p w14:paraId="6354027A" w14:textId="77777777" w:rsidR="00E53FDD" w:rsidRPr="00D05492" w:rsidRDefault="00E53FDD" w:rsidP="00A61226">
      <w:pPr>
        <w:pStyle w:val="EN"/>
        <w:spacing w:line="240" w:lineRule="auto"/>
        <w:rPr>
          <w:rFonts w:eastAsia="宋体"/>
          <w:lang w:val="fr-FR"/>
        </w:rPr>
      </w:pPr>
      <w:r w:rsidRPr="00D05492">
        <w:rPr>
          <w:rFonts w:eastAsia="宋体"/>
          <w:lang w:val="fr-FR"/>
        </w:rPr>
        <w:t xml:space="preserve">Lorsque le </w:t>
      </w:r>
      <w:proofErr w:type="spellStart"/>
      <w:r w:rsidRPr="00D05492">
        <w:rPr>
          <w:rFonts w:eastAsia="宋体"/>
          <w:lang w:val="fr-FR"/>
        </w:rPr>
        <w:t>MaxiCharger</w:t>
      </w:r>
      <w:proofErr w:type="spellEnd"/>
      <w:r w:rsidRPr="00D05492">
        <w:rPr>
          <w:rFonts w:eastAsia="宋体"/>
          <w:lang w:val="fr-FR"/>
        </w:rPr>
        <w:t xml:space="preserve"> fonctionne normalement, seul un entretien de routine est nécessaire.</w:t>
      </w:r>
    </w:p>
    <w:p w14:paraId="28EFE467" w14:textId="77777777" w:rsidR="00E53FDD" w:rsidRPr="00D05492" w:rsidRDefault="00E53FDD" w:rsidP="00A61226">
      <w:pPr>
        <w:pStyle w:val="EN"/>
        <w:spacing w:line="240" w:lineRule="auto"/>
        <w:rPr>
          <w:rFonts w:eastAsia="宋体"/>
          <w:lang w:val="fr-FR"/>
        </w:rPr>
      </w:pPr>
      <w:r w:rsidRPr="00D05492">
        <w:rPr>
          <w:rFonts w:eastAsia="宋体"/>
          <w:lang w:val="fr-FR"/>
        </w:rPr>
        <w:lastRenderedPageBreak/>
        <w:t xml:space="preserve">Lorsque le </w:t>
      </w:r>
      <w:proofErr w:type="spellStart"/>
      <w:r w:rsidRPr="00D05492">
        <w:rPr>
          <w:rFonts w:eastAsia="宋体"/>
          <w:lang w:val="fr-FR"/>
        </w:rPr>
        <w:t>MaxiCharger</w:t>
      </w:r>
      <w:proofErr w:type="spellEnd"/>
      <w:r w:rsidRPr="00D05492">
        <w:rPr>
          <w:rFonts w:eastAsia="宋体"/>
          <w:lang w:val="fr-FR"/>
        </w:rPr>
        <w:t xml:space="preserve"> fonctionne anormalement, reportez-vous au </w:t>
      </w:r>
      <w:r w:rsidRPr="002B53DA">
        <w:rPr>
          <w:rFonts w:eastAsia="宋体"/>
          <w:i/>
          <w:lang w:val="fr-FR"/>
        </w:rPr>
        <w:t>Dépannage</w:t>
      </w:r>
      <w:r w:rsidRPr="00D05492">
        <w:rPr>
          <w:rFonts w:eastAsia="宋体"/>
          <w:lang w:val="fr-FR"/>
        </w:rPr>
        <w:t xml:space="preserve"> pour résoudre le problème ou contactez rapidement votre distributeur local ou le support technique Autel.</w:t>
      </w:r>
    </w:p>
    <w:p w14:paraId="161A1458" w14:textId="77777777" w:rsidR="00E53FDD" w:rsidRPr="00D05492" w:rsidRDefault="00E53FDD" w:rsidP="00A61226">
      <w:pPr>
        <w:pStyle w:val="EN"/>
        <w:spacing w:line="240" w:lineRule="auto"/>
        <w:rPr>
          <w:rFonts w:eastAsia="宋体"/>
          <w:lang w:val="fr-FR"/>
        </w:rPr>
      </w:pPr>
      <w:r w:rsidRPr="00D05492">
        <w:rPr>
          <w:rFonts w:eastAsia="宋体"/>
          <w:lang w:val="fr-FR"/>
        </w:rPr>
        <w:t>Lorsque des pièces doivent être remplacées, coupez complètement l'alimentation électrique en amont et à l'intérieur de l'équipement avant toute opération.</w:t>
      </w:r>
    </w:p>
    <w:p w14:paraId="43E2B861" w14:textId="018B2E0B" w:rsidR="0019484D" w:rsidRPr="00D05492" w:rsidRDefault="00E53FDD" w:rsidP="00A61226">
      <w:pPr>
        <w:pStyle w:val="EN"/>
        <w:spacing w:line="240" w:lineRule="auto"/>
        <w:rPr>
          <w:rFonts w:eastAsia="宋体"/>
          <w:lang w:val="fr-FR"/>
        </w:rPr>
      </w:pPr>
      <w:r w:rsidRPr="00D05492">
        <w:rPr>
          <w:rFonts w:eastAsia="宋体"/>
          <w:lang w:val="fr-FR"/>
        </w:rPr>
        <w:t>Effectuez régulièrement un contrôle visuel des points suivants :</w:t>
      </w:r>
    </w:p>
    <w:p w14:paraId="38C39FDC" w14:textId="77777777" w:rsidR="00E53FDD" w:rsidRPr="00D05492" w:rsidRDefault="00E53FDD" w:rsidP="00A61226">
      <w:pPr>
        <w:pStyle w:val="ItemList"/>
        <w:spacing w:beforeLines="50" w:before="120" w:afterLines="50" w:after="120" w:line="240" w:lineRule="auto"/>
        <w:rPr>
          <w:rFonts w:eastAsia="宋体"/>
          <w:lang w:val="fr-FR"/>
        </w:rPr>
      </w:pPr>
      <w:r w:rsidRPr="00D05492">
        <w:rPr>
          <w:rFonts w:eastAsia="宋体"/>
          <w:lang w:val="fr-FR"/>
        </w:rPr>
        <w:t>Câble et connecteur : Vérifiez l'absence de fissures ou de ruptures sur le connecteur ou le câble.</w:t>
      </w:r>
    </w:p>
    <w:p w14:paraId="79EE72B0" w14:textId="43D89091" w:rsidR="0019484D" w:rsidRPr="00D05492" w:rsidRDefault="00E53FDD" w:rsidP="00A61226">
      <w:pPr>
        <w:pStyle w:val="ItemList"/>
        <w:spacing w:beforeLines="50" w:before="120" w:afterLines="50" w:after="120" w:line="240" w:lineRule="auto"/>
        <w:rPr>
          <w:rFonts w:eastAsia="宋体"/>
          <w:lang w:val="fr-FR"/>
        </w:rPr>
      </w:pPr>
      <w:r w:rsidRPr="00D05492">
        <w:rPr>
          <w:rFonts w:eastAsia="宋体"/>
          <w:lang w:val="fr-FR"/>
        </w:rPr>
        <w:t>Affichage : Vérifiez l'absence de dommages et de fissures. Vérifiez si l'écran tactile fonctionne</w:t>
      </w:r>
    </w:p>
    <w:p w14:paraId="4BB2B981" w14:textId="3C1E6EF8" w:rsidR="0019484D" w:rsidRPr="00D05492" w:rsidRDefault="000C3C60" w:rsidP="00A61226">
      <w:pPr>
        <w:pStyle w:val="ItemList"/>
        <w:spacing w:beforeLines="50" w:before="120" w:afterLines="50" w:after="120" w:line="240" w:lineRule="auto"/>
        <w:rPr>
          <w:rFonts w:eastAsia="宋体"/>
          <w:lang w:val="fr-FR"/>
        </w:rPr>
      </w:pPr>
      <w:r w:rsidRPr="00D05492">
        <w:rPr>
          <w:rFonts w:eastAsia="宋体"/>
          <w:lang w:val="fr-FR"/>
        </w:rPr>
        <w:t xml:space="preserve">Revêtement du </w:t>
      </w:r>
      <w:proofErr w:type="spellStart"/>
      <w:r w:rsidRPr="00D05492">
        <w:rPr>
          <w:rFonts w:eastAsia="宋体"/>
          <w:lang w:val="fr-FR"/>
        </w:rPr>
        <w:t>MaxiCharger</w:t>
      </w:r>
      <w:proofErr w:type="spellEnd"/>
      <w:r w:rsidRPr="00D05492">
        <w:rPr>
          <w:rFonts w:eastAsia="宋体"/>
          <w:lang w:val="fr-FR"/>
        </w:rPr>
        <w:t xml:space="preserve"> : Vérifiez l'absence de dommages, de fissures ou de ruptures.</w:t>
      </w:r>
    </w:p>
    <w:p w14:paraId="2283758A" w14:textId="369EBE8D" w:rsidR="0019484D" w:rsidRPr="00D05492" w:rsidRDefault="000C3C60" w:rsidP="00A61226">
      <w:pPr>
        <w:pStyle w:val="ItemList"/>
        <w:spacing w:beforeLines="50" w:before="120" w:afterLines="50" w:after="120" w:line="240" w:lineRule="auto"/>
        <w:rPr>
          <w:rFonts w:eastAsia="宋体"/>
          <w:lang w:val="fr-FR"/>
        </w:rPr>
      </w:pPr>
      <w:proofErr w:type="spellStart"/>
      <w:r w:rsidRPr="00D05492">
        <w:rPr>
          <w:rFonts w:eastAsia="宋体"/>
          <w:lang w:val="fr-FR"/>
        </w:rPr>
        <w:t>MaxiCharger</w:t>
      </w:r>
      <w:proofErr w:type="spellEnd"/>
      <w:r w:rsidRPr="00D05492">
        <w:rPr>
          <w:rFonts w:eastAsia="宋体"/>
          <w:lang w:val="fr-FR"/>
        </w:rPr>
        <w:t xml:space="preserve"> : Vérifiez l'absence de rouille ou de dommages.</w:t>
      </w:r>
    </w:p>
    <w:p w14:paraId="2840E349" w14:textId="7A532651" w:rsidR="0019484D" w:rsidRPr="00D05492" w:rsidRDefault="00E53FDD" w:rsidP="00A61226">
      <w:pPr>
        <w:pStyle w:val="EN"/>
        <w:spacing w:line="240" w:lineRule="auto"/>
        <w:rPr>
          <w:rFonts w:eastAsia="宋体"/>
          <w:lang w:val="fr-FR"/>
        </w:rPr>
      </w:pPr>
      <w:r w:rsidRPr="00D05492">
        <w:rPr>
          <w:rFonts w:eastAsia="宋体"/>
          <w:lang w:val="fr-FR"/>
        </w:rPr>
        <w:t>Les contrôles spéciaux suivants sont nécessaires pour une utilisation sûre :</w:t>
      </w:r>
    </w:p>
    <w:p w14:paraId="589F3BD2" w14:textId="77777777" w:rsidR="00E53FDD" w:rsidRPr="00D05492" w:rsidRDefault="00E53FDD" w:rsidP="00A61226">
      <w:pPr>
        <w:pStyle w:val="ItemList"/>
        <w:spacing w:beforeLines="50" w:before="120" w:afterLines="50" w:after="120" w:line="240" w:lineRule="auto"/>
        <w:rPr>
          <w:rFonts w:eastAsia="宋体"/>
          <w:lang w:val="fr-FR"/>
        </w:rPr>
      </w:pPr>
      <w:r w:rsidRPr="00D05492">
        <w:rPr>
          <w:rFonts w:eastAsia="宋体"/>
          <w:lang w:val="fr-FR"/>
        </w:rPr>
        <w:t xml:space="preserve">Vérifiez si le </w:t>
      </w:r>
      <w:proofErr w:type="spellStart"/>
      <w:r w:rsidRPr="00D05492">
        <w:rPr>
          <w:rFonts w:eastAsia="宋体"/>
          <w:lang w:val="fr-FR"/>
        </w:rPr>
        <w:t>MaxiCharger</w:t>
      </w:r>
      <w:proofErr w:type="spellEnd"/>
      <w:r w:rsidRPr="00D05492">
        <w:rPr>
          <w:rFonts w:eastAsia="宋体"/>
          <w:lang w:val="fr-FR"/>
        </w:rPr>
        <w:t xml:space="preserve"> a été frappé par la foudre.</w:t>
      </w:r>
    </w:p>
    <w:p w14:paraId="6FC6C4A6" w14:textId="77777777" w:rsidR="00E53FDD" w:rsidRPr="00D05492" w:rsidRDefault="00E53FDD" w:rsidP="00A61226">
      <w:pPr>
        <w:pStyle w:val="ItemList"/>
        <w:spacing w:beforeLines="50" w:before="120" w:afterLines="50" w:after="120" w:line="240" w:lineRule="auto"/>
        <w:rPr>
          <w:rFonts w:eastAsia="宋体"/>
          <w:lang w:val="fr-FR"/>
        </w:rPr>
      </w:pPr>
      <w:r w:rsidRPr="00D05492">
        <w:rPr>
          <w:rFonts w:eastAsia="宋体"/>
          <w:lang w:val="fr-FR"/>
        </w:rPr>
        <w:t xml:space="preserve">Vérifiez si le </w:t>
      </w:r>
      <w:proofErr w:type="spellStart"/>
      <w:r w:rsidRPr="00D05492">
        <w:rPr>
          <w:rFonts w:eastAsia="宋体"/>
          <w:lang w:val="fr-FR"/>
        </w:rPr>
        <w:t>MaxiCharger</w:t>
      </w:r>
      <w:proofErr w:type="spellEnd"/>
      <w:r w:rsidRPr="00D05492">
        <w:rPr>
          <w:rFonts w:eastAsia="宋体"/>
          <w:lang w:val="fr-FR"/>
        </w:rPr>
        <w:t xml:space="preserve"> a été endommagé </w:t>
      </w:r>
      <w:proofErr w:type="gramStart"/>
      <w:r w:rsidRPr="00D05492">
        <w:rPr>
          <w:rFonts w:eastAsia="宋体"/>
          <w:lang w:val="fr-FR"/>
        </w:rPr>
        <w:t>suite à un</w:t>
      </w:r>
      <w:proofErr w:type="gramEnd"/>
      <w:r w:rsidRPr="00D05492">
        <w:rPr>
          <w:rFonts w:eastAsia="宋体"/>
          <w:lang w:val="fr-FR"/>
        </w:rPr>
        <w:t xml:space="preserve"> accident ou un incendie.</w:t>
      </w:r>
    </w:p>
    <w:p w14:paraId="04BE5A7A" w14:textId="6BB948D3" w:rsidR="0019484D" w:rsidRPr="00D05492" w:rsidRDefault="00E9499C" w:rsidP="00A61226">
      <w:pPr>
        <w:pStyle w:val="ItemList"/>
        <w:spacing w:beforeLines="50" w:before="120" w:afterLines="50" w:after="120" w:line="240" w:lineRule="auto"/>
        <w:rPr>
          <w:rFonts w:eastAsia="宋体"/>
          <w:lang w:val="fr-FR"/>
        </w:rPr>
      </w:pPr>
      <w:r w:rsidRPr="00D05492">
        <w:rPr>
          <w:rFonts w:eastAsia="宋体"/>
          <w:b/>
          <w:noProof/>
        </w:rPr>
        <w:drawing>
          <wp:anchor distT="0" distB="0" distL="114300" distR="114300" simplePos="0" relativeHeight="251909120" behindDoc="0" locked="0" layoutInCell="1" allowOverlap="1" wp14:anchorId="3D050440" wp14:editId="4B8E2616">
            <wp:simplePos x="0" y="0"/>
            <wp:positionH relativeFrom="margin">
              <wp:posOffset>268357</wp:posOffset>
            </wp:positionH>
            <wp:positionV relativeFrom="paragraph">
              <wp:posOffset>176116</wp:posOffset>
            </wp:positionV>
            <wp:extent cx="156210" cy="143510"/>
            <wp:effectExtent l="0" t="0" r="0" b="8890"/>
            <wp:wrapNone/>
            <wp:docPr id="15307"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7"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E53FDD" w:rsidRPr="00D05492">
        <w:rPr>
          <w:rFonts w:eastAsia="宋体"/>
          <w:lang w:val="fr-FR"/>
        </w:rPr>
        <w:t xml:space="preserve">Vérifiez si le site d'installation du </w:t>
      </w:r>
      <w:proofErr w:type="spellStart"/>
      <w:r w:rsidR="00E53FDD" w:rsidRPr="00D05492">
        <w:rPr>
          <w:rFonts w:eastAsia="宋体"/>
          <w:lang w:val="fr-FR"/>
        </w:rPr>
        <w:t>MaxiCharger</w:t>
      </w:r>
      <w:proofErr w:type="spellEnd"/>
      <w:r w:rsidR="00E53FDD" w:rsidRPr="00D05492">
        <w:rPr>
          <w:rFonts w:eastAsia="宋体"/>
          <w:lang w:val="fr-FR"/>
        </w:rPr>
        <w:t xml:space="preserve"> a été inondé.</w:t>
      </w:r>
    </w:p>
    <w:p w14:paraId="15A1A662" w14:textId="11AAC522" w:rsidR="0019484D" w:rsidRPr="00D05492" w:rsidRDefault="00E53FDD" w:rsidP="00A61226">
      <w:pPr>
        <w:pStyle w:val="NOTE0"/>
        <w:spacing w:beforeLines="50" w:before="120" w:afterLines="50" w:after="120" w:line="240" w:lineRule="auto"/>
        <w:rPr>
          <w:rFonts w:eastAsia="宋体" w:cs="Arial"/>
          <w:b/>
          <w:lang w:val="fr-FR" w:eastAsia="en-US"/>
        </w:rPr>
      </w:pPr>
      <w:r w:rsidRPr="00D05492">
        <w:rPr>
          <w:rFonts w:eastAsia="宋体" w:cs="Arial"/>
          <w:b/>
          <w:lang w:val="fr-FR" w:eastAsia="en-US"/>
        </w:rPr>
        <w:t>AVERTISSEMENT</w:t>
      </w:r>
    </w:p>
    <w:p w14:paraId="7578A995" w14:textId="0E6BF1CE" w:rsidR="0019484D" w:rsidRPr="00D05492" w:rsidRDefault="00E53FDD" w:rsidP="00A61226">
      <w:pPr>
        <w:pStyle w:val="NOTE0"/>
        <w:spacing w:beforeLines="50" w:before="120" w:afterLines="50" w:after="120" w:line="240" w:lineRule="auto"/>
        <w:rPr>
          <w:rFonts w:eastAsia="宋体" w:cs="Arial"/>
          <w:lang w:val="fr-FR" w:eastAsia="en-US"/>
        </w:rPr>
      </w:pPr>
      <w:r w:rsidRPr="00D05492">
        <w:rPr>
          <w:rFonts w:eastAsia="宋体" w:cs="Arial"/>
          <w:lang w:val="fr-FR"/>
        </w:rPr>
        <w:t xml:space="preserve">Arrêtez tout processus de charge et ne connectez pas l'alimentation au </w:t>
      </w:r>
      <w:proofErr w:type="spellStart"/>
      <w:r w:rsidRPr="00D05492">
        <w:rPr>
          <w:rFonts w:eastAsia="宋体" w:cs="Arial"/>
          <w:lang w:val="fr-FR"/>
        </w:rPr>
        <w:t>MaxiCharger</w:t>
      </w:r>
      <w:proofErr w:type="spellEnd"/>
      <w:r w:rsidRPr="00D05492">
        <w:rPr>
          <w:rFonts w:eastAsia="宋体" w:cs="Arial"/>
          <w:lang w:val="fr-FR"/>
        </w:rPr>
        <w:t xml:space="preserve"> jusqu'à ce que toutes les inspections soient terminées.</w:t>
      </w:r>
    </w:p>
    <w:p w14:paraId="310EAADF" w14:textId="7BF6B582" w:rsidR="0019484D" w:rsidRPr="00D05492" w:rsidRDefault="00E53FDD" w:rsidP="00A61226">
      <w:pPr>
        <w:pStyle w:val="2"/>
        <w:spacing w:before="240" w:afterLines="50" w:line="240" w:lineRule="auto"/>
        <w:ind w:left="578" w:hanging="578"/>
        <w:rPr>
          <w:rFonts w:eastAsia="宋体" w:cs="Arial"/>
          <w:lang w:val="fr-FR"/>
        </w:rPr>
      </w:pPr>
      <w:bookmarkStart w:id="369" w:name="_Toc113974827"/>
      <w:bookmarkStart w:id="370" w:name="_Toc134462307"/>
      <w:r w:rsidRPr="00D05492">
        <w:rPr>
          <w:rFonts w:eastAsia="宋体" w:cs="Arial"/>
          <w:lang w:val="fr-FR"/>
        </w:rPr>
        <w:t>Entretien à distance</w:t>
      </w:r>
      <w:bookmarkEnd w:id="369"/>
      <w:bookmarkEnd w:id="370"/>
    </w:p>
    <w:p w14:paraId="1ABDFCAA" w14:textId="7A64D134" w:rsidR="0019484D" w:rsidRPr="00D05492" w:rsidRDefault="00E53FDD" w:rsidP="00A61226">
      <w:pPr>
        <w:pStyle w:val="EN"/>
        <w:spacing w:line="240" w:lineRule="auto"/>
        <w:rPr>
          <w:rFonts w:eastAsia="宋体"/>
          <w:lang w:val="fr-FR"/>
        </w:rPr>
      </w:pPr>
      <w:r w:rsidRPr="00D05492">
        <w:rPr>
          <w:rFonts w:eastAsia="宋体"/>
          <w:lang w:val="fr-FR"/>
        </w:rPr>
        <w:t xml:space="preserve">Le </w:t>
      </w:r>
      <w:proofErr w:type="spellStart"/>
      <w:r w:rsidRPr="00D05492">
        <w:rPr>
          <w:rFonts w:eastAsia="宋体"/>
          <w:lang w:val="fr-FR"/>
        </w:rPr>
        <w:t>MaxiCharger</w:t>
      </w:r>
      <w:proofErr w:type="spellEnd"/>
      <w:r w:rsidRPr="00D05492">
        <w:rPr>
          <w:rFonts w:eastAsia="宋体"/>
          <w:lang w:val="fr-FR"/>
        </w:rPr>
        <w:t xml:space="preserve"> a la fonction de se connecter à la plateforme Cloud pour surveiller les paramètres en temps réel. Cela permet d'effectuer des mises à niveau à distance, des diagnostics à distance et des fonctions de service à distance, et d'identifier et de localiser rapidement les problèmes au cours des opérations.</w:t>
      </w:r>
    </w:p>
    <w:p w14:paraId="599ED5D5" w14:textId="77777777" w:rsidR="00E53FDD" w:rsidRPr="00D05492" w:rsidRDefault="00E53FDD" w:rsidP="00A61226">
      <w:pPr>
        <w:pStyle w:val="ItemList"/>
        <w:spacing w:beforeLines="50" w:before="120" w:afterLines="50" w:after="120" w:line="240" w:lineRule="auto"/>
        <w:rPr>
          <w:rFonts w:eastAsia="宋体"/>
          <w:lang w:val="fr-FR"/>
        </w:rPr>
      </w:pPr>
      <w:r w:rsidRPr="00D05492">
        <w:rPr>
          <w:rFonts w:eastAsia="宋体"/>
          <w:lang w:val="fr-FR"/>
        </w:rPr>
        <w:t>Autocontrôle quotidien du système pour détecter toute anomalie.</w:t>
      </w:r>
    </w:p>
    <w:p w14:paraId="3D7E25FE" w14:textId="77777777" w:rsidR="00E53FDD" w:rsidRPr="00D05492" w:rsidRDefault="00E53FDD" w:rsidP="00A61226">
      <w:pPr>
        <w:pStyle w:val="ItemList"/>
        <w:spacing w:beforeLines="50" w:before="120" w:afterLines="50" w:after="120" w:line="240" w:lineRule="auto"/>
        <w:rPr>
          <w:rFonts w:eastAsia="宋体"/>
          <w:lang w:val="fr-FR"/>
        </w:rPr>
      </w:pPr>
      <w:r w:rsidRPr="00D05492">
        <w:rPr>
          <w:rFonts w:eastAsia="宋体"/>
          <w:lang w:val="fr-FR"/>
        </w:rPr>
        <w:t>En cas d'anomalie de fonctionnement, contactez rapidement votre distributeur local ou le support technique Autel.</w:t>
      </w:r>
    </w:p>
    <w:p w14:paraId="16667457" w14:textId="2B846468" w:rsidR="0019484D" w:rsidRPr="00D05492" w:rsidRDefault="00E53FDD" w:rsidP="00A61226">
      <w:pPr>
        <w:pStyle w:val="ItemList"/>
        <w:spacing w:beforeLines="50" w:before="120" w:afterLines="50" w:after="120" w:line="240" w:lineRule="auto"/>
        <w:rPr>
          <w:rFonts w:eastAsia="宋体"/>
          <w:lang w:val="fr-FR"/>
        </w:rPr>
      </w:pPr>
      <w:r w:rsidRPr="00D05492">
        <w:rPr>
          <w:rFonts w:eastAsia="宋体"/>
          <w:lang w:val="fr-FR"/>
        </w:rPr>
        <w:t>Les ingénieurs de service Autel peuvent vérifier les journaux, mettre à jour les configurations et les programmes, et fournir des services d'entretien à distance, tels que la gestion, le diagnostic, la configuration et les mises à niveau à distance.</w:t>
      </w:r>
    </w:p>
    <w:p w14:paraId="3828D9A0" w14:textId="4486BC0A" w:rsidR="0019484D" w:rsidRPr="00D05492" w:rsidRDefault="00E53FDD" w:rsidP="00A61226">
      <w:pPr>
        <w:pStyle w:val="2"/>
        <w:spacing w:before="240" w:afterLines="50" w:line="240" w:lineRule="auto"/>
        <w:ind w:left="578" w:hanging="578"/>
        <w:rPr>
          <w:rFonts w:eastAsia="宋体" w:cs="Arial"/>
          <w:lang w:val="fr-FR"/>
        </w:rPr>
      </w:pPr>
      <w:bookmarkStart w:id="371" w:name="_Toc113974828"/>
      <w:bookmarkStart w:id="372" w:name="_Toc134462308"/>
      <w:r w:rsidRPr="00D05492">
        <w:rPr>
          <w:rFonts w:eastAsia="宋体" w:cs="Arial"/>
          <w:lang w:val="fr-FR"/>
        </w:rPr>
        <w:t>Programme d'entretien</w:t>
      </w:r>
      <w:bookmarkEnd w:id="371"/>
      <w:bookmarkEnd w:id="372"/>
    </w:p>
    <w:tbl>
      <w:tblPr>
        <w:tblStyle w:val="af4"/>
        <w:tblW w:w="0" w:type="auto"/>
        <w:jc w:val="center"/>
        <w:tblLook w:val="04A0" w:firstRow="1" w:lastRow="0" w:firstColumn="1" w:lastColumn="0" w:noHBand="0" w:noVBand="1"/>
      </w:tblPr>
      <w:tblGrid>
        <w:gridCol w:w="1696"/>
        <w:gridCol w:w="1701"/>
        <w:gridCol w:w="3095"/>
      </w:tblGrid>
      <w:tr w:rsidR="00E53FDD" w:rsidRPr="00D05492" w14:paraId="03B353D7" w14:textId="77777777" w:rsidTr="00A603A7">
        <w:trPr>
          <w:trHeight w:val="454"/>
          <w:jc w:val="center"/>
        </w:trPr>
        <w:tc>
          <w:tcPr>
            <w:tcW w:w="1696" w:type="dxa"/>
            <w:shd w:val="clear" w:color="auto" w:fill="D9D9D9" w:themeFill="background1" w:themeFillShade="D9"/>
            <w:vAlign w:val="center"/>
          </w:tcPr>
          <w:p w14:paraId="12319E67" w14:textId="305EEDE9" w:rsidR="00E53FDD" w:rsidRPr="00D05492" w:rsidRDefault="00E53FDD" w:rsidP="00A61226">
            <w:pPr>
              <w:spacing w:beforeLines="50" w:before="120" w:afterLines="50" w:after="120"/>
              <w:ind w:left="0"/>
              <w:rPr>
                <w:rFonts w:eastAsia="宋体"/>
                <w:b/>
                <w:lang w:val="fr-FR"/>
              </w:rPr>
            </w:pPr>
            <w:r w:rsidRPr="00D05492">
              <w:rPr>
                <w:rFonts w:eastAsia="宋体"/>
                <w:b/>
                <w:lang w:val="fr-FR"/>
              </w:rPr>
              <w:t>Elément</w:t>
            </w:r>
          </w:p>
        </w:tc>
        <w:tc>
          <w:tcPr>
            <w:tcW w:w="1701" w:type="dxa"/>
            <w:shd w:val="clear" w:color="auto" w:fill="D9D9D9" w:themeFill="background1" w:themeFillShade="D9"/>
            <w:vAlign w:val="center"/>
          </w:tcPr>
          <w:p w14:paraId="14968FA4" w14:textId="7429DA31" w:rsidR="00E53FDD" w:rsidRPr="00D05492" w:rsidRDefault="00E53FDD" w:rsidP="00A61226">
            <w:pPr>
              <w:spacing w:beforeLines="50" w:before="120" w:afterLines="50" w:after="120"/>
              <w:ind w:left="0"/>
              <w:rPr>
                <w:rFonts w:eastAsia="宋体"/>
                <w:b/>
                <w:lang w:val="fr-FR"/>
              </w:rPr>
            </w:pPr>
            <w:r w:rsidRPr="00D05492">
              <w:rPr>
                <w:rFonts w:eastAsia="宋体"/>
                <w:b/>
                <w:lang w:val="fr-FR"/>
              </w:rPr>
              <w:t>Fréquence</w:t>
            </w:r>
          </w:p>
        </w:tc>
        <w:tc>
          <w:tcPr>
            <w:tcW w:w="3095" w:type="dxa"/>
            <w:shd w:val="clear" w:color="auto" w:fill="D9D9D9" w:themeFill="background1" w:themeFillShade="D9"/>
            <w:vAlign w:val="center"/>
          </w:tcPr>
          <w:p w14:paraId="6F113F39" w14:textId="35860E99" w:rsidR="00E53FDD" w:rsidRPr="00D05492" w:rsidRDefault="00E53FDD" w:rsidP="00A61226">
            <w:pPr>
              <w:spacing w:beforeLines="50" w:before="120" w:afterLines="50" w:after="120"/>
              <w:ind w:left="0"/>
              <w:rPr>
                <w:rFonts w:eastAsia="宋体"/>
                <w:b/>
                <w:lang w:val="fr-FR"/>
              </w:rPr>
            </w:pPr>
            <w:r w:rsidRPr="00D05492">
              <w:rPr>
                <w:rFonts w:eastAsia="宋体"/>
                <w:b/>
                <w:lang w:val="fr-FR"/>
              </w:rPr>
              <w:t>Actions</w:t>
            </w:r>
          </w:p>
        </w:tc>
      </w:tr>
      <w:tr w:rsidR="00E53FDD" w:rsidRPr="00D05492" w14:paraId="6710A55B" w14:textId="77777777" w:rsidTr="00743B0B">
        <w:trPr>
          <w:trHeight w:val="454"/>
          <w:jc w:val="center"/>
        </w:trPr>
        <w:tc>
          <w:tcPr>
            <w:tcW w:w="1696" w:type="dxa"/>
            <w:vAlign w:val="center"/>
          </w:tcPr>
          <w:p w14:paraId="3DD8C76F" w14:textId="2993985C" w:rsidR="00E53FDD" w:rsidRPr="002B53DA" w:rsidRDefault="00E53FDD" w:rsidP="002B53DA">
            <w:pPr>
              <w:pStyle w:val="TableText"/>
              <w:spacing w:before="120" w:after="120"/>
            </w:pPr>
            <w:r w:rsidRPr="002B53DA">
              <w:lastRenderedPageBreak/>
              <w:t>Connecteur</w:t>
            </w:r>
          </w:p>
        </w:tc>
        <w:tc>
          <w:tcPr>
            <w:tcW w:w="1701" w:type="dxa"/>
            <w:vAlign w:val="center"/>
          </w:tcPr>
          <w:p w14:paraId="5DF658BD" w14:textId="6ACB99A0" w:rsidR="00E53FDD" w:rsidRPr="00D05492" w:rsidRDefault="00E53FDD" w:rsidP="002B53DA">
            <w:pPr>
              <w:pStyle w:val="TableText"/>
              <w:spacing w:before="120" w:after="120"/>
            </w:pPr>
            <w:r w:rsidRPr="00D05492">
              <w:t>Tous les 3 mois</w:t>
            </w:r>
          </w:p>
        </w:tc>
        <w:tc>
          <w:tcPr>
            <w:tcW w:w="3095" w:type="dxa"/>
            <w:vAlign w:val="center"/>
          </w:tcPr>
          <w:p w14:paraId="4EB73F9F" w14:textId="406F74FF" w:rsidR="00E53FDD" w:rsidRPr="00D05492" w:rsidRDefault="00E53FDD" w:rsidP="002B53DA">
            <w:pPr>
              <w:pStyle w:val="TableText"/>
              <w:spacing w:before="120" w:after="120"/>
            </w:pPr>
            <w:r w:rsidRPr="00D05492">
              <w:t>Vérifiez l'absence de fissures ou de ruptures sur le connecteur.</w:t>
            </w:r>
          </w:p>
        </w:tc>
      </w:tr>
      <w:tr w:rsidR="00E53FDD" w:rsidRPr="00D05492" w14:paraId="37643225" w14:textId="77777777" w:rsidTr="00743B0B">
        <w:trPr>
          <w:trHeight w:val="454"/>
          <w:jc w:val="center"/>
        </w:trPr>
        <w:tc>
          <w:tcPr>
            <w:tcW w:w="1696" w:type="dxa"/>
            <w:vAlign w:val="center"/>
          </w:tcPr>
          <w:p w14:paraId="04A471CC" w14:textId="7D3A9D9A" w:rsidR="00E53FDD" w:rsidRPr="002B53DA" w:rsidRDefault="00E53FDD" w:rsidP="002B53DA">
            <w:pPr>
              <w:pStyle w:val="TableText"/>
              <w:spacing w:before="120" w:after="120"/>
            </w:pPr>
            <w:r w:rsidRPr="002B53DA">
              <w:t>Câble d'entrée</w:t>
            </w:r>
          </w:p>
        </w:tc>
        <w:tc>
          <w:tcPr>
            <w:tcW w:w="1701" w:type="dxa"/>
            <w:vAlign w:val="center"/>
          </w:tcPr>
          <w:p w14:paraId="6B515BA2" w14:textId="0C288298" w:rsidR="00E53FDD" w:rsidRPr="00D05492" w:rsidRDefault="00E53FDD" w:rsidP="002B53DA">
            <w:pPr>
              <w:pStyle w:val="TableText"/>
              <w:spacing w:before="120" w:after="120"/>
            </w:pPr>
            <w:r w:rsidRPr="00D05492">
              <w:t>Tous les 3 mois</w:t>
            </w:r>
          </w:p>
        </w:tc>
        <w:tc>
          <w:tcPr>
            <w:tcW w:w="3095" w:type="dxa"/>
            <w:vAlign w:val="center"/>
          </w:tcPr>
          <w:p w14:paraId="2B3550A9" w14:textId="2EFCEAAC" w:rsidR="00E53FDD" w:rsidRPr="00D05492" w:rsidRDefault="00E53FDD" w:rsidP="002B53DA">
            <w:pPr>
              <w:pStyle w:val="TableText"/>
              <w:spacing w:before="120" w:after="120"/>
            </w:pPr>
            <w:r w:rsidRPr="00D05492">
              <w:t>Vérifiez l'absence de fissures ou de ruptures sur le câble.</w:t>
            </w:r>
          </w:p>
        </w:tc>
      </w:tr>
      <w:tr w:rsidR="00E53FDD" w:rsidRPr="00D05492" w14:paraId="7E8AAC3E" w14:textId="77777777" w:rsidTr="00743B0B">
        <w:trPr>
          <w:trHeight w:val="454"/>
          <w:jc w:val="center"/>
        </w:trPr>
        <w:tc>
          <w:tcPr>
            <w:tcW w:w="1696" w:type="dxa"/>
            <w:vAlign w:val="center"/>
          </w:tcPr>
          <w:p w14:paraId="19E48B9D" w14:textId="1C84216D" w:rsidR="00E53FDD" w:rsidRPr="002B53DA" w:rsidRDefault="000C3C60" w:rsidP="002B53DA">
            <w:pPr>
              <w:pStyle w:val="TableText"/>
              <w:spacing w:before="120" w:after="120"/>
            </w:pPr>
            <w:r w:rsidRPr="002B53DA">
              <w:t>Filtre</w:t>
            </w:r>
          </w:p>
        </w:tc>
        <w:tc>
          <w:tcPr>
            <w:tcW w:w="1701" w:type="dxa"/>
            <w:vAlign w:val="center"/>
          </w:tcPr>
          <w:p w14:paraId="3E50EE12" w14:textId="5D904C46" w:rsidR="00E53FDD" w:rsidRPr="00D05492" w:rsidRDefault="00E53FDD" w:rsidP="002B53DA">
            <w:pPr>
              <w:pStyle w:val="TableText"/>
              <w:spacing w:before="120" w:after="120"/>
            </w:pPr>
            <w:r w:rsidRPr="00D05492">
              <w:t>Annuellement</w:t>
            </w:r>
          </w:p>
        </w:tc>
        <w:tc>
          <w:tcPr>
            <w:tcW w:w="3095" w:type="dxa"/>
            <w:vAlign w:val="center"/>
          </w:tcPr>
          <w:p w14:paraId="41CA0766" w14:textId="73832A6B" w:rsidR="00E53FDD" w:rsidRPr="00D05492" w:rsidRDefault="000C3C60" w:rsidP="002B53DA">
            <w:pPr>
              <w:pStyle w:val="TableText"/>
              <w:spacing w:before="120" w:after="120"/>
            </w:pPr>
            <w:r w:rsidRPr="00D05492">
              <w:t>Remplacez le filtre.</w:t>
            </w:r>
          </w:p>
        </w:tc>
      </w:tr>
      <w:tr w:rsidR="00E53FDD" w:rsidRPr="00D05492" w14:paraId="25A41DBC" w14:textId="77777777" w:rsidTr="00743B0B">
        <w:trPr>
          <w:trHeight w:val="48"/>
          <w:jc w:val="center"/>
        </w:trPr>
        <w:tc>
          <w:tcPr>
            <w:tcW w:w="1696" w:type="dxa"/>
            <w:vAlign w:val="center"/>
          </w:tcPr>
          <w:p w14:paraId="48394747" w14:textId="55401FC0" w:rsidR="00E53FDD" w:rsidRPr="002B53DA" w:rsidRDefault="00E53FDD" w:rsidP="002B53DA">
            <w:pPr>
              <w:pStyle w:val="TableText"/>
              <w:spacing w:before="120" w:after="120"/>
            </w:pPr>
            <w:proofErr w:type="spellStart"/>
            <w:r w:rsidRPr="002B53DA">
              <w:t>MaxiCharger</w:t>
            </w:r>
            <w:proofErr w:type="spellEnd"/>
          </w:p>
        </w:tc>
        <w:tc>
          <w:tcPr>
            <w:tcW w:w="1701" w:type="dxa"/>
            <w:vAlign w:val="center"/>
          </w:tcPr>
          <w:p w14:paraId="58705691" w14:textId="0A9A9C93" w:rsidR="00E53FDD" w:rsidRPr="00D05492" w:rsidRDefault="00E53FDD" w:rsidP="002B53DA">
            <w:pPr>
              <w:pStyle w:val="TableText"/>
              <w:spacing w:before="120" w:after="120"/>
            </w:pPr>
            <w:r w:rsidRPr="00D05492">
              <w:t>Tous les 3 mois</w:t>
            </w:r>
          </w:p>
        </w:tc>
        <w:tc>
          <w:tcPr>
            <w:tcW w:w="3095" w:type="dxa"/>
            <w:vAlign w:val="center"/>
          </w:tcPr>
          <w:p w14:paraId="68B5E877" w14:textId="3FF35DE9" w:rsidR="00E53FDD" w:rsidRPr="00D05492" w:rsidRDefault="000C3C60" w:rsidP="002B53DA">
            <w:pPr>
              <w:pStyle w:val="TableText"/>
              <w:spacing w:before="120" w:after="120"/>
            </w:pPr>
            <w:r w:rsidRPr="00D05492">
              <w:t>Nettoyez et vérifiez l'absence de dommages.</w:t>
            </w:r>
          </w:p>
        </w:tc>
      </w:tr>
    </w:tbl>
    <w:p w14:paraId="7DB46800" w14:textId="78A61E36" w:rsidR="00511968" w:rsidRPr="00D05492" w:rsidRDefault="00E53FDD" w:rsidP="00A61226">
      <w:pPr>
        <w:pStyle w:val="10"/>
        <w:rPr>
          <w:rFonts w:eastAsia="宋体"/>
          <w:lang w:val="fr-FR"/>
        </w:rPr>
      </w:pPr>
      <w:bookmarkStart w:id="373" w:name="_Toc113974829"/>
      <w:bookmarkStart w:id="374" w:name="_Toc134462309"/>
      <w:r w:rsidRPr="00D05492">
        <w:rPr>
          <w:rFonts w:eastAsia="宋体"/>
          <w:lang w:val="fr-FR"/>
        </w:rPr>
        <w:lastRenderedPageBreak/>
        <w:t>Dépannage et service</w:t>
      </w:r>
      <w:bookmarkEnd w:id="373"/>
      <w:bookmarkEnd w:id="374"/>
    </w:p>
    <w:p w14:paraId="3650E465" w14:textId="57EAC710" w:rsidR="00313BAD" w:rsidRPr="00D05492" w:rsidRDefault="00E53FDD" w:rsidP="00A61226">
      <w:pPr>
        <w:pStyle w:val="2"/>
        <w:spacing w:before="240" w:afterLines="50" w:line="240" w:lineRule="auto"/>
        <w:ind w:left="578" w:hanging="578"/>
        <w:rPr>
          <w:rFonts w:eastAsia="宋体" w:cs="Arial"/>
          <w:lang w:val="fr-FR"/>
        </w:rPr>
      </w:pPr>
      <w:bookmarkStart w:id="375" w:name="_Toc113974830"/>
      <w:bookmarkStart w:id="376" w:name="_Toc134462310"/>
      <w:r w:rsidRPr="00D05492">
        <w:rPr>
          <w:rFonts w:eastAsia="宋体" w:cs="Arial"/>
          <w:lang w:val="fr-FR"/>
        </w:rPr>
        <w:t>Dépannage</w:t>
      </w:r>
      <w:bookmarkEnd w:id="375"/>
      <w:bookmarkEnd w:id="376"/>
    </w:p>
    <w:p w14:paraId="0B055EA0" w14:textId="43923113" w:rsidR="004B21F1" w:rsidRPr="00D05492" w:rsidRDefault="00EC5D70" w:rsidP="00A61226">
      <w:pPr>
        <w:pStyle w:val="Seqin"/>
        <w:numPr>
          <w:ilvl w:val="0"/>
          <w:numId w:val="0"/>
        </w:numPr>
        <w:spacing w:line="240" w:lineRule="auto"/>
        <w:ind w:left="284"/>
        <w:rPr>
          <w:rFonts w:eastAsia="宋体"/>
          <w:lang w:val="fr-FR"/>
        </w:rPr>
      </w:pPr>
      <w:r w:rsidRPr="00D05492">
        <w:rPr>
          <w:rFonts w:eastAsia="宋体"/>
          <w:lang w:val="fr-FR"/>
        </w:rPr>
        <w:t xml:space="preserve">Le tableau ci-dessous décrit les pannes les plus courantes lors de l'utilisation du </w:t>
      </w:r>
      <w:proofErr w:type="spellStart"/>
      <w:r w:rsidRPr="00D05492">
        <w:rPr>
          <w:rFonts w:eastAsia="宋体"/>
          <w:lang w:val="fr-FR"/>
        </w:rPr>
        <w:t>MaxiCharger</w:t>
      </w:r>
      <w:proofErr w:type="spellEnd"/>
      <w:r w:rsidRPr="00D05492">
        <w:rPr>
          <w:rFonts w:eastAsia="宋体"/>
          <w:lang w:val="fr-FR"/>
        </w:rPr>
        <w:t>. Contactez l'assistance technique d'Autel si la panne rencontrée ne figure pas dans ce tableau.</w:t>
      </w:r>
    </w:p>
    <w:tbl>
      <w:tblPr>
        <w:tblStyle w:val="af4"/>
        <w:tblW w:w="7225" w:type="dxa"/>
        <w:tblLayout w:type="fixed"/>
        <w:tblLook w:val="04A0" w:firstRow="1" w:lastRow="0" w:firstColumn="1" w:lastColumn="0" w:noHBand="0" w:noVBand="1"/>
      </w:tblPr>
      <w:tblGrid>
        <w:gridCol w:w="1555"/>
        <w:gridCol w:w="1134"/>
        <w:gridCol w:w="2126"/>
        <w:gridCol w:w="2410"/>
      </w:tblGrid>
      <w:tr w:rsidR="009E1CF1" w:rsidRPr="00D05492" w14:paraId="0C1F58AE" w14:textId="77777777" w:rsidTr="00BD1924">
        <w:trPr>
          <w:trHeight w:val="414"/>
          <w:tblHeader/>
        </w:trPr>
        <w:tc>
          <w:tcPr>
            <w:tcW w:w="1555" w:type="dxa"/>
            <w:tcBorders>
              <w:top w:val="nil"/>
            </w:tcBorders>
            <w:shd w:val="clear" w:color="auto" w:fill="D9D9D9" w:themeFill="background1" w:themeFillShade="D9"/>
            <w:vAlign w:val="center"/>
          </w:tcPr>
          <w:p w14:paraId="5E4A2020" w14:textId="4AE0C249" w:rsidR="009E1CF1" w:rsidRPr="00D05492" w:rsidRDefault="00EC5D70" w:rsidP="002B53DA">
            <w:pPr>
              <w:pStyle w:val="TableTittleRow"/>
              <w:spacing w:before="120" w:after="120"/>
            </w:pPr>
            <w:bookmarkStart w:id="377" w:name="_Hlk133500491"/>
            <w:r w:rsidRPr="00D05492">
              <w:t>Erreur</w:t>
            </w:r>
          </w:p>
        </w:tc>
        <w:tc>
          <w:tcPr>
            <w:tcW w:w="1134" w:type="dxa"/>
            <w:tcBorders>
              <w:top w:val="nil"/>
            </w:tcBorders>
            <w:shd w:val="clear" w:color="auto" w:fill="D9D9D9" w:themeFill="background1" w:themeFillShade="D9"/>
            <w:vAlign w:val="center"/>
          </w:tcPr>
          <w:p w14:paraId="5CBF4EFA" w14:textId="536626BF" w:rsidR="009E1CF1" w:rsidRPr="00D05492" w:rsidRDefault="00EC5D70" w:rsidP="002B53DA">
            <w:pPr>
              <w:pStyle w:val="TableTittleRow"/>
              <w:spacing w:before="120" w:after="120"/>
            </w:pPr>
            <w:r w:rsidRPr="00D05492">
              <w:t>Code d'erreur</w:t>
            </w:r>
          </w:p>
        </w:tc>
        <w:tc>
          <w:tcPr>
            <w:tcW w:w="2126" w:type="dxa"/>
            <w:tcBorders>
              <w:top w:val="nil"/>
            </w:tcBorders>
            <w:shd w:val="clear" w:color="auto" w:fill="D9D9D9" w:themeFill="background1" w:themeFillShade="D9"/>
            <w:vAlign w:val="center"/>
          </w:tcPr>
          <w:p w14:paraId="3245C77B" w14:textId="09F7240B" w:rsidR="009E1CF1" w:rsidRPr="00D05492" w:rsidRDefault="00937C44" w:rsidP="002B53DA">
            <w:pPr>
              <w:pStyle w:val="TableTittleRow"/>
              <w:spacing w:before="120" w:after="120"/>
            </w:pPr>
            <w:r w:rsidRPr="00D05492">
              <w:t>Cause possible</w:t>
            </w:r>
          </w:p>
        </w:tc>
        <w:tc>
          <w:tcPr>
            <w:tcW w:w="2410" w:type="dxa"/>
            <w:tcBorders>
              <w:top w:val="nil"/>
            </w:tcBorders>
            <w:shd w:val="clear" w:color="auto" w:fill="D9D9D9" w:themeFill="background1" w:themeFillShade="D9"/>
            <w:vAlign w:val="center"/>
          </w:tcPr>
          <w:p w14:paraId="3A027A6C" w14:textId="77777777" w:rsidR="009E1CF1" w:rsidRPr="00D05492" w:rsidRDefault="009E1CF1" w:rsidP="002B53DA">
            <w:pPr>
              <w:pStyle w:val="TableTittleRow"/>
              <w:spacing w:before="120" w:after="120"/>
            </w:pPr>
            <w:r w:rsidRPr="00D05492">
              <w:t>Solution</w:t>
            </w:r>
          </w:p>
        </w:tc>
      </w:tr>
      <w:tr w:rsidR="009E1CF1" w:rsidRPr="00D05492" w14:paraId="4A66DC97" w14:textId="77777777" w:rsidTr="00BD1924">
        <w:trPr>
          <w:trHeight w:val="1082"/>
        </w:trPr>
        <w:tc>
          <w:tcPr>
            <w:tcW w:w="1555" w:type="dxa"/>
            <w:vAlign w:val="center"/>
          </w:tcPr>
          <w:p w14:paraId="2999BDB7" w14:textId="4A108690" w:rsidR="009E1CF1" w:rsidRPr="00D05492" w:rsidRDefault="00937C44" w:rsidP="002B53DA">
            <w:pPr>
              <w:pStyle w:val="TableTittleRow"/>
              <w:spacing w:before="120" w:after="120"/>
            </w:pPr>
            <w:r w:rsidRPr="00D05492">
              <w:t>Tension CP anormale</w:t>
            </w:r>
          </w:p>
        </w:tc>
        <w:tc>
          <w:tcPr>
            <w:tcW w:w="1134" w:type="dxa"/>
            <w:vAlign w:val="center"/>
          </w:tcPr>
          <w:p w14:paraId="0A0FD94B" w14:textId="77777777" w:rsidR="009E1CF1" w:rsidRPr="00D05492" w:rsidRDefault="009E1CF1" w:rsidP="002B53DA">
            <w:pPr>
              <w:pStyle w:val="TableText"/>
              <w:spacing w:before="120" w:after="120"/>
            </w:pPr>
            <w:r w:rsidRPr="00D05492">
              <w:t>0x2037</w:t>
            </w:r>
          </w:p>
        </w:tc>
        <w:tc>
          <w:tcPr>
            <w:tcW w:w="2126" w:type="dxa"/>
            <w:vAlign w:val="center"/>
          </w:tcPr>
          <w:p w14:paraId="1D0FD47C" w14:textId="6EC4F2DF" w:rsidR="009E1CF1" w:rsidRPr="00D05492" w:rsidRDefault="00937C44" w:rsidP="002B53DA">
            <w:pPr>
              <w:pStyle w:val="TableText"/>
              <w:spacing w:before="120" w:after="120"/>
            </w:pPr>
            <w:r w:rsidRPr="00D05492">
              <w:t>Il peut être dû à des interférences de signal, à un mauvais contact ou à des erreurs de logiciel.</w:t>
            </w:r>
          </w:p>
        </w:tc>
        <w:tc>
          <w:tcPr>
            <w:tcW w:w="2410" w:type="dxa"/>
            <w:vAlign w:val="center"/>
          </w:tcPr>
          <w:p w14:paraId="03576268" w14:textId="272A1A18" w:rsidR="009E1CF1" w:rsidRPr="00D05492" w:rsidRDefault="00937C44" w:rsidP="002B53DA">
            <w:pPr>
              <w:pStyle w:val="TableText"/>
              <w:spacing w:before="120" w:after="120"/>
            </w:pPr>
            <w:r w:rsidRPr="00D05492">
              <w:t>Effectuez un redémarrage ou une réinitialisation à distance. Si l'erreur persiste, contactez l'assistance technique d'Autel.</w:t>
            </w:r>
          </w:p>
        </w:tc>
      </w:tr>
      <w:tr w:rsidR="009E1CF1" w:rsidRPr="00D05492" w14:paraId="5ACF8E95" w14:textId="77777777" w:rsidTr="00BD1924">
        <w:trPr>
          <w:trHeight w:val="1098"/>
        </w:trPr>
        <w:tc>
          <w:tcPr>
            <w:tcW w:w="1555" w:type="dxa"/>
            <w:vAlign w:val="center"/>
          </w:tcPr>
          <w:p w14:paraId="67295828" w14:textId="013378EA" w:rsidR="009E1CF1" w:rsidRPr="00D05492" w:rsidRDefault="00937C44" w:rsidP="002B53DA">
            <w:pPr>
              <w:pStyle w:val="TableTittleRow"/>
              <w:spacing w:before="120" w:after="120"/>
            </w:pPr>
            <w:r w:rsidRPr="00D05492">
              <w:t>Erreur de communication avec l'ensemble du groupe de modules de charge</w:t>
            </w:r>
          </w:p>
        </w:tc>
        <w:tc>
          <w:tcPr>
            <w:tcW w:w="1134" w:type="dxa"/>
            <w:vAlign w:val="center"/>
          </w:tcPr>
          <w:p w14:paraId="3827E56D" w14:textId="77777777" w:rsidR="009E1CF1" w:rsidRPr="00D05492" w:rsidRDefault="009E1CF1" w:rsidP="002B53DA">
            <w:pPr>
              <w:pStyle w:val="TableText"/>
              <w:spacing w:before="120" w:after="120"/>
            </w:pPr>
            <w:r w:rsidRPr="00D05492">
              <w:t>0x3011</w:t>
            </w:r>
          </w:p>
        </w:tc>
        <w:tc>
          <w:tcPr>
            <w:tcW w:w="2126" w:type="dxa"/>
            <w:vAlign w:val="center"/>
          </w:tcPr>
          <w:p w14:paraId="6D9959D7" w14:textId="65AA8912" w:rsidR="009E1CF1" w:rsidRPr="00D05492" w:rsidRDefault="00937C44" w:rsidP="002B53DA">
            <w:pPr>
              <w:pStyle w:val="TableText"/>
              <w:spacing w:before="120" w:after="120"/>
            </w:pPr>
            <w:r w:rsidRPr="00D05492">
              <w:t>Il y a un problème avec le réglage de l'adresse du module.</w:t>
            </w:r>
          </w:p>
        </w:tc>
        <w:tc>
          <w:tcPr>
            <w:tcW w:w="2410" w:type="dxa"/>
            <w:vAlign w:val="center"/>
          </w:tcPr>
          <w:p w14:paraId="2F1885BE" w14:textId="420159DB" w:rsidR="009E1CF1" w:rsidRPr="00D05492" w:rsidRDefault="00937C44" w:rsidP="002B53DA">
            <w:pPr>
              <w:pStyle w:val="TableText"/>
              <w:spacing w:before="120" w:after="120"/>
            </w:pPr>
            <w:r w:rsidRPr="00D05492">
              <w:t xml:space="preserve">Eteignez le </w:t>
            </w:r>
            <w:proofErr w:type="spellStart"/>
            <w:r w:rsidRPr="00D05492">
              <w:t>MaxiCharger</w:t>
            </w:r>
            <w:proofErr w:type="spellEnd"/>
            <w:r w:rsidRPr="00D05492">
              <w:t xml:space="preserve"> et redémarrez-le.</w:t>
            </w:r>
          </w:p>
        </w:tc>
      </w:tr>
      <w:tr w:rsidR="009E1CF1" w:rsidRPr="00D05492" w14:paraId="17B0BB2D" w14:textId="77777777" w:rsidTr="00BD1924">
        <w:trPr>
          <w:trHeight w:val="1667"/>
        </w:trPr>
        <w:tc>
          <w:tcPr>
            <w:tcW w:w="1555" w:type="dxa"/>
            <w:vAlign w:val="center"/>
          </w:tcPr>
          <w:p w14:paraId="679DCBAF" w14:textId="432B28C9" w:rsidR="009E1CF1" w:rsidRPr="00D05492" w:rsidRDefault="00937C44" w:rsidP="002B53DA">
            <w:pPr>
              <w:pStyle w:val="TableTittleRow"/>
              <w:spacing w:before="120" w:after="120"/>
            </w:pPr>
            <w:r w:rsidRPr="00D05492">
              <w:t>Surtension</w:t>
            </w:r>
          </w:p>
        </w:tc>
        <w:tc>
          <w:tcPr>
            <w:tcW w:w="1134" w:type="dxa"/>
            <w:vAlign w:val="center"/>
          </w:tcPr>
          <w:p w14:paraId="2B9BE572" w14:textId="77777777" w:rsidR="009E1CF1" w:rsidRPr="00D05492" w:rsidRDefault="009E1CF1" w:rsidP="002B53DA">
            <w:pPr>
              <w:pStyle w:val="TableText"/>
              <w:spacing w:before="120" w:after="120"/>
            </w:pPr>
            <w:r w:rsidRPr="00D05492">
              <w:t>0x202D</w:t>
            </w:r>
          </w:p>
        </w:tc>
        <w:tc>
          <w:tcPr>
            <w:tcW w:w="2126" w:type="dxa"/>
            <w:vAlign w:val="center"/>
          </w:tcPr>
          <w:p w14:paraId="16BE1D55" w14:textId="1F61FF6A" w:rsidR="009E1CF1" w:rsidRPr="00D05492" w:rsidRDefault="00937C44" w:rsidP="002B53DA">
            <w:pPr>
              <w:pStyle w:val="TableText"/>
              <w:spacing w:before="120" w:after="120"/>
            </w:pPr>
            <w:r w:rsidRPr="00D05492">
              <w:t xml:space="preserve">La tension de sortie DC est supérieure à la limite supérieure du véhicule ou à la tension nominale du </w:t>
            </w:r>
            <w:proofErr w:type="spellStart"/>
            <w:r w:rsidRPr="00D05492">
              <w:t>MaxiCharger</w:t>
            </w:r>
            <w:proofErr w:type="spellEnd"/>
            <w:r w:rsidRPr="00D05492">
              <w:t xml:space="preserve"> pendant la charge.</w:t>
            </w:r>
          </w:p>
        </w:tc>
        <w:tc>
          <w:tcPr>
            <w:tcW w:w="2410" w:type="dxa"/>
            <w:vAlign w:val="center"/>
          </w:tcPr>
          <w:p w14:paraId="16781455" w14:textId="7F4FDE30" w:rsidR="009E1CF1" w:rsidRPr="00D05492" w:rsidRDefault="00937C44" w:rsidP="002B53DA">
            <w:pPr>
              <w:pStyle w:val="TableText"/>
              <w:spacing w:before="120" w:after="120"/>
            </w:pPr>
            <w:r w:rsidRPr="00D05492">
              <w:t>Arrêtez la séance de charge et contactez l'assistance technique d'Autel.</w:t>
            </w:r>
          </w:p>
        </w:tc>
      </w:tr>
      <w:tr w:rsidR="009E1CF1" w:rsidRPr="00D05492" w14:paraId="7D9C69AE" w14:textId="77777777" w:rsidTr="00BD1924">
        <w:trPr>
          <w:trHeight w:val="1138"/>
        </w:trPr>
        <w:tc>
          <w:tcPr>
            <w:tcW w:w="1555" w:type="dxa"/>
            <w:vAlign w:val="center"/>
          </w:tcPr>
          <w:p w14:paraId="72096CF6" w14:textId="4C03AB01" w:rsidR="009E1CF1" w:rsidRPr="00D05492" w:rsidRDefault="00937C44" w:rsidP="002B53DA">
            <w:pPr>
              <w:pStyle w:val="TableTittleRow"/>
              <w:spacing w:before="120" w:after="120"/>
            </w:pPr>
            <w:r w:rsidRPr="00D05492">
              <w:t>Erreur de communication avec le module de contrôle de puissance</w:t>
            </w:r>
          </w:p>
        </w:tc>
        <w:tc>
          <w:tcPr>
            <w:tcW w:w="1134" w:type="dxa"/>
            <w:vAlign w:val="center"/>
          </w:tcPr>
          <w:p w14:paraId="6EA5FB5F" w14:textId="77777777" w:rsidR="009E1CF1" w:rsidRPr="00D05492" w:rsidRDefault="009E1CF1" w:rsidP="002B53DA">
            <w:pPr>
              <w:pStyle w:val="TableText"/>
              <w:spacing w:before="120" w:after="120"/>
            </w:pPr>
            <w:r w:rsidRPr="00D05492">
              <w:t>0x200E</w:t>
            </w:r>
          </w:p>
        </w:tc>
        <w:tc>
          <w:tcPr>
            <w:tcW w:w="2126" w:type="dxa"/>
            <w:vAlign w:val="center"/>
          </w:tcPr>
          <w:p w14:paraId="70A95BD4" w14:textId="0889F635" w:rsidR="009E1CF1" w:rsidRPr="00D05492" w:rsidRDefault="00937C44" w:rsidP="002B53DA">
            <w:pPr>
              <w:pStyle w:val="TableText"/>
              <w:spacing w:before="120" w:after="120"/>
            </w:pPr>
            <w:r w:rsidRPr="00D05492">
              <w:t>CCU ne reçoit pas de messages de l'ECU et la communication est interrompue.</w:t>
            </w:r>
          </w:p>
        </w:tc>
        <w:tc>
          <w:tcPr>
            <w:tcW w:w="2410" w:type="dxa"/>
            <w:vAlign w:val="center"/>
          </w:tcPr>
          <w:p w14:paraId="2C34B8A5" w14:textId="6324D93C" w:rsidR="009E1CF1" w:rsidRPr="00D05492" w:rsidRDefault="00937C44" w:rsidP="002B53DA">
            <w:pPr>
              <w:pStyle w:val="TableText"/>
              <w:spacing w:before="120" w:after="120"/>
            </w:pPr>
            <w:r w:rsidRPr="00D05492">
              <w:t>Effectuez un redémarrage ou une réinitialisation à distance. Si l'erreur persiste, contactez l'assistance technique d'Autel.</w:t>
            </w:r>
          </w:p>
        </w:tc>
      </w:tr>
      <w:tr w:rsidR="009E1CF1" w:rsidRPr="00D05492" w14:paraId="19F25614" w14:textId="77777777" w:rsidTr="00BD1924">
        <w:trPr>
          <w:trHeight w:val="1263"/>
        </w:trPr>
        <w:tc>
          <w:tcPr>
            <w:tcW w:w="1555" w:type="dxa"/>
            <w:vAlign w:val="center"/>
          </w:tcPr>
          <w:p w14:paraId="748F2CF2" w14:textId="187704C5" w:rsidR="009E1CF1" w:rsidRPr="00D05492" w:rsidRDefault="00937C44" w:rsidP="002B53DA">
            <w:pPr>
              <w:pStyle w:val="TableTittleRow"/>
              <w:spacing w:before="120" w:after="120"/>
            </w:pPr>
            <w:r w:rsidRPr="00D05492">
              <w:t>Erreur de communication BMS</w:t>
            </w:r>
          </w:p>
        </w:tc>
        <w:tc>
          <w:tcPr>
            <w:tcW w:w="1134" w:type="dxa"/>
            <w:vAlign w:val="center"/>
          </w:tcPr>
          <w:p w14:paraId="33BC401E" w14:textId="77777777" w:rsidR="009E1CF1" w:rsidRPr="00D05492" w:rsidRDefault="009E1CF1" w:rsidP="002B53DA">
            <w:pPr>
              <w:pStyle w:val="TableText"/>
              <w:spacing w:before="120" w:after="120"/>
            </w:pPr>
            <w:r w:rsidRPr="00D05492">
              <w:t>0x2007</w:t>
            </w:r>
          </w:p>
        </w:tc>
        <w:tc>
          <w:tcPr>
            <w:tcW w:w="2126" w:type="dxa"/>
            <w:vAlign w:val="center"/>
          </w:tcPr>
          <w:p w14:paraId="57F490A5" w14:textId="701549BA" w:rsidR="009E1CF1" w:rsidRPr="00D05492" w:rsidRDefault="00937C44" w:rsidP="002B53DA">
            <w:pPr>
              <w:pStyle w:val="TableText"/>
              <w:spacing w:before="120" w:after="120"/>
            </w:pPr>
            <w:r w:rsidRPr="00D05492">
              <w:t>Ce problème peut être dû à une incompatibilité de charge.</w:t>
            </w:r>
          </w:p>
        </w:tc>
        <w:tc>
          <w:tcPr>
            <w:tcW w:w="2410" w:type="dxa"/>
            <w:vAlign w:val="center"/>
          </w:tcPr>
          <w:p w14:paraId="5C5DEA4C" w14:textId="1B496A64" w:rsidR="009E1CF1" w:rsidRPr="00D05492" w:rsidRDefault="00937C44" w:rsidP="002B53DA">
            <w:pPr>
              <w:pStyle w:val="TableText"/>
              <w:spacing w:before="120" w:after="120"/>
            </w:pPr>
            <w:r w:rsidRPr="00D05492">
              <w:t xml:space="preserve">Effectuez un redémarrage ou une réinitialisation à distance. Si l'erreur persiste, contactez </w:t>
            </w:r>
            <w:r w:rsidRPr="00D05492">
              <w:lastRenderedPageBreak/>
              <w:t>l'assistance technique d'Autel.</w:t>
            </w:r>
          </w:p>
        </w:tc>
      </w:tr>
      <w:tr w:rsidR="009E1CF1" w:rsidRPr="00D05492" w14:paraId="06BDE06E" w14:textId="77777777" w:rsidTr="00BD1924">
        <w:trPr>
          <w:trHeight w:val="1112"/>
        </w:trPr>
        <w:tc>
          <w:tcPr>
            <w:tcW w:w="1555" w:type="dxa"/>
            <w:vAlign w:val="center"/>
          </w:tcPr>
          <w:p w14:paraId="00DD0966" w14:textId="7C8440FF" w:rsidR="009E1CF1" w:rsidRPr="00D05492" w:rsidRDefault="00937C44" w:rsidP="002B53DA">
            <w:pPr>
              <w:pStyle w:val="TableTittleRow"/>
              <w:spacing w:before="120" w:after="120"/>
            </w:pPr>
            <w:r w:rsidRPr="00D05492">
              <w:lastRenderedPageBreak/>
              <w:t>Anomalie du ventilateur de refroidissement</w:t>
            </w:r>
          </w:p>
        </w:tc>
        <w:tc>
          <w:tcPr>
            <w:tcW w:w="1134" w:type="dxa"/>
            <w:vAlign w:val="center"/>
          </w:tcPr>
          <w:p w14:paraId="3ABE3026" w14:textId="77777777" w:rsidR="009E1CF1" w:rsidRPr="00D05492" w:rsidRDefault="009E1CF1" w:rsidP="002B53DA">
            <w:pPr>
              <w:pStyle w:val="TableText"/>
              <w:spacing w:before="120" w:after="120"/>
            </w:pPr>
            <w:r w:rsidRPr="00D05492">
              <w:t>0x304A</w:t>
            </w:r>
          </w:p>
        </w:tc>
        <w:tc>
          <w:tcPr>
            <w:tcW w:w="2126" w:type="dxa"/>
            <w:vAlign w:val="center"/>
          </w:tcPr>
          <w:p w14:paraId="2D49EE16" w14:textId="1E96F500" w:rsidR="009E1CF1" w:rsidRPr="00D05492" w:rsidRDefault="00937C44" w:rsidP="002B53DA">
            <w:pPr>
              <w:pStyle w:val="TableText"/>
              <w:spacing w:before="120" w:after="120"/>
            </w:pPr>
            <w:r w:rsidRPr="00D05492">
              <w:t>Ventilateur vieilli ou endommagé.</w:t>
            </w:r>
          </w:p>
        </w:tc>
        <w:tc>
          <w:tcPr>
            <w:tcW w:w="2410" w:type="dxa"/>
            <w:vAlign w:val="center"/>
          </w:tcPr>
          <w:p w14:paraId="083F7D7D" w14:textId="5D2F6D48" w:rsidR="009E1CF1" w:rsidRPr="00D05492" w:rsidRDefault="00937C44" w:rsidP="002B53DA">
            <w:pPr>
              <w:pStyle w:val="TableText"/>
              <w:spacing w:before="120" w:after="120"/>
            </w:pPr>
            <w:r w:rsidRPr="00D05492">
              <w:t xml:space="preserve">Eteignez le </w:t>
            </w:r>
            <w:proofErr w:type="spellStart"/>
            <w:r w:rsidRPr="00D05492">
              <w:t>MaxiCharger</w:t>
            </w:r>
            <w:proofErr w:type="spellEnd"/>
            <w:r w:rsidRPr="00D05492">
              <w:t xml:space="preserve"> et contactez l'assistance technique d'Autel pour la réparation ou le remplacement du ventilateur.</w:t>
            </w:r>
          </w:p>
        </w:tc>
      </w:tr>
      <w:tr w:rsidR="009E1CF1" w:rsidRPr="00D05492" w14:paraId="227B517E" w14:textId="77777777" w:rsidTr="00BD1924">
        <w:trPr>
          <w:trHeight w:val="703"/>
        </w:trPr>
        <w:tc>
          <w:tcPr>
            <w:tcW w:w="1555" w:type="dxa"/>
            <w:vAlign w:val="center"/>
          </w:tcPr>
          <w:p w14:paraId="3D57A265" w14:textId="56751772" w:rsidR="009E1CF1" w:rsidRPr="00D05492" w:rsidRDefault="00937C44" w:rsidP="002B53DA">
            <w:pPr>
              <w:pStyle w:val="TableTittleRow"/>
              <w:spacing w:before="120" w:after="120"/>
            </w:pPr>
            <w:r w:rsidRPr="00D05492">
              <w:t>Défaut de verrouillage électronique du port de charge</w:t>
            </w:r>
          </w:p>
        </w:tc>
        <w:tc>
          <w:tcPr>
            <w:tcW w:w="1134" w:type="dxa"/>
            <w:vAlign w:val="center"/>
          </w:tcPr>
          <w:p w14:paraId="65FDCCA3" w14:textId="77777777" w:rsidR="009E1CF1" w:rsidRPr="00D05492" w:rsidRDefault="009E1CF1" w:rsidP="002B53DA">
            <w:pPr>
              <w:pStyle w:val="TableText"/>
              <w:spacing w:before="120" w:after="120"/>
            </w:pPr>
            <w:r w:rsidRPr="00D05492">
              <w:t>0x2002</w:t>
            </w:r>
          </w:p>
        </w:tc>
        <w:tc>
          <w:tcPr>
            <w:tcW w:w="2126" w:type="dxa"/>
            <w:vAlign w:val="center"/>
          </w:tcPr>
          <w:p w14:paraId="54A08226" w14:textId="4785F6A8" w:rsidR="009E1CF1" w:rsidRPr="00D05492" w:rsidRDefault="003824E5" w:rsidP="002B53DA">
            <w:pPr>
              <w:pStyle w:val="TableText"/>
              <w:spacing w:before="120" w:after="120"/>
            </w:pPr>
            <w:r w:rsidRPr="00D05492">
              <w:t>Il peut s'agir d'un défaut lié au véhicule.</w:t>
            </w:r>
          </w:p>
        </w:tc>
        <w:tc>
          <w:tcPr>
            <w:tcW w:w="2410" w:type="dxa"/>
            <w:vAlign w:val="center"/>
          </w:tcPr>
          <w:p w14:paraId="2CADCC17" w14:textId="532D50C7" w:rsidR="009E1CF1" w:rsidRPr="00D05492" w:rsidRDefault="003824E5" w:rsidP="002B53DA">
            <w:pPr>
              <w:pStyle w:val="TableText"/>
              <w:spacing w:before="120" w:after="120"/>
            </w:pPr>
            <w:r w:rsidRPr="00D05492">
              <w:t>Contactez le fabricant du véhicule et l'assistance technique d'Autel.</w:t>
            </w:r>
          </w:p>
        </w:tc>
      </w:tr>
      <w:tr w:rsidR="009E1CF1" w:rsidRPr="00D05492" w14:paraId="199FC66D" w14:textId="77777777" w:rsidTr="00BD1924">
        <w:trPr>
          <w:trHeight w:val="556"/>
        </w:trPr>
        <w:tc>
          <w:tcPr>
            <w:tcW w:w="1555" w:type="dxa"/>
            <w:vAlign w:val="center"/>
          </w:tcPr>
          <w:p w14:paraId="6FF21F05" w14:textId="04C09E1F" w:rsidR="009E1CF1" w:rsidRPr="00D05492" w:rsidRDefault="003824E5" w:rsidP="002B53DA">
            <w:pPr>
              <w:pStyle w:val="TableText"/>
              <w:spacing w:before="120" w:after="120"/>
            </w:pPr>
            <w:r w:rsidRPr="00D05492">
              <w:t>Arrêt de l'alimentation auxiliaire CCU</w:t>
            </w:r>
          </w:p>
        </w:tc>
        <w:tc>
          <w:tcPr>
            <w:tcW w:w="1134" w:type="dxa"/>
            <w:vAlign w:val="center"/>
          </w:tcPr>
          <w:p w14:paraId="369CF143" w14:textId="77777777" w:rsidR="009E1CF1" w:rsidRPr="00D05492" w:rsidRDefault="009E1CF1" w:rsidP="002B53DA">
            <w:pPr>
              <w:pStyle w:val="TableText"/>
              <w:spacing w:before="120" w:after="120"/>
            </w:pPr>
            <w:r w:rsidRPr="00D05492">
              <w:t>0x202C</w:t>
            </w:r>
          </w:p>
        </w:tc>
        <w:tc>
          <w:tcPr>
            <w:tcW w:w="2126" w:type="dxa"/>
            <w:vAlign w:val="center"/>
          </w:tcPr>
          <w:p w14:paraId="3DE0674A" w14:textId="40C58662" w:rsidR="009E1CF1" w:rsidRPr="00D05492" w:rsidRDefault="003824E5" w:rsidP="002B53DA">
            <w:pPr>
              <w:pStyle w:val="TableText"/>
              <w:spacing w:before="120" w:after="120"/>
            </w:pPr>
            <w:r w:rsidRPr="00D05492">
              <w:t>Graves pannes de courant dues au vieillissement de composants ou de lignes critiques.</w:t>
            </w:r>
          </w:p>
        </w:tc>
        <w:tc>
          <w:tcPr>
            <w:tcW w:w="2410" w:type="dxa"/>
            <w:vAlign w:val="center"/>
          </w:tcPr>
          <w:p w14:paraId="64E75474" w14:textId="01C6B053" w:rsidR="009E1CF1" w:rsidRPr="00D05492" w:rsidRDefault="003824E5" w:rsidP="002B53DA">
            <w:pPr>
              <w:pStyle w:val="TableText"/>
              <w:spacing w:before="120" w:after="120"/>
            </w:pPr>
            <w:r w:rsidRPr="00D05492">
              <w:t xml:space="preserve">Mettez </w:t>
            </w:r>
            <w:proofErr w:type="spellStart"/>
            <w:r w:rsidRPr="00D05492">
              <w:t>MaxiCharger</w:t>
            </w:r>
            <w:proofErr w:type="spellEnd"/>
            <w:r w:rsidRPr="00D05492">
              <w:t xml:space="preserve"> hors tension. Localisez ensuite le composant ou la ligne défectueuse et contactez l'assistance technique d'Autel pour sa réparation ou son remplacement.</w:t>
            </w:r>
          </w:p>
        </w:tc>
      </w:tr>
      <w:tr w:rsidR="009E1CF1" w:rsidRPr="00D05492" w14:paraId="71317E54" w14:textId="77777777" w:rsidTr="00BD1924">
        <w:trPr>
          <w:trHeight w:val="556"/>
        </w:trPr>
        <w:tc>
          <w:tcPr>
            <w:tcW w:w="1555" w:type="dxa"/>
            <w:vAlign w:val="center"/>
          </w:tcPr>
          <w:p w14:paraId="218C06BC" w14:textId="4C2FF152" w:rsidR="009E1CF1" w:rsidRPr="00D05492" w:rsidRDefault="003824E5" w:rsidP="002B53DA">
            <w:pPr>
              <w:pStyle w:val="TableText"/>
              <w:spacing w:before="120" w:after="120"/>
            </w:pPr>
            <w:r w:rsidRPr="00D05492">
              <w:t>Erreur de communication du compteur</w:t>
            </w:r>
          </w:p>
        </w:tc>
        <w:tc>
          <w:tcPr>
            <w:tcW w:w="1134" w:type="dxa"/>
            <w:vAlign w:val="center"/>
          </w:tcPr>
          <w:p w14:paraId="13EB2A8C" w14:textId="77777777" w:rsidR="009E1CF1" w:rsidRPr="00D05492" w:rsidRDefault="009E1CF1" w:rsidP="002B53DA">
            <w:pPr>
              <w:pStyle w:val="TableText"/>
              <w:spacing w:before="120" w:after="120"/>
            </w:pPr>
            <w:r w:rsidRPr="00D05492">
              <w:t>0x0001</w:t>
            </w:r>
          </w:p>
        </w:tc>
        <w:tc>
          <w:tcPr>
            <w:tcW w:w="2126" w:type="dxa"/>
            <w:vAlign w:val="center"/>
          </w:tcPr>
          <w:p w14:paraId="3FCC04F1" w14:textId="1CD486A1" w:rsidR="009E1CF1" w:rsidRPr="00D05492" w:rsidRDefault="003824E5" w:rsidP="002B53DA">
            <w:pPr>
              <w:pStyle w:val="TableText"/>
              <w:spacing w:before="120" w:after="120"/>
            </w:pPr>
            <w:r w:rsidRPr="00D05492">
              <w:t>Compteur ou ligne vieillis.</w:t>
            </w:r>
          </w:p>
        </w:tc>
        <w:tc>
          <w:tcPr>
            <w:tcW w:w="2410" w:type="dxa"/>
            <w:vAlign w:val="center"/>
          </w:tcPr>
          <w:p w14:paraId="10E6615A" w14:textId="7F13CB29" w:rsidR="009E1CF1" w:rsidRPr="00D05492" w:rsidRDefault="003824E5" w:rsidP="002B53DA">
            <w:pPr>
              <w:pStyle w:val="TableText"/>
              <w:spacing w:before="120" w:after="120"/>
            </w:pPr>
            <w:r w:rsidRPr="00D05492">
              <w:t>Arrêtez la séance de charge et contactez l'assistance technique d'Autel.</w:t>
            </w:r>
          </w:p>
        </w:tc>
      </w:tr>
      <w:tr w:rsidR="009E1CF1" w:rsidRPr="00D05492" w14:paraId="1AF88085" w14:textId="77777777" w:rsidTr="00BD1924">
        <w:trPr>
          <w:trHeight w:val="1446"/>
        </w:trPr>
        <w:tc>
          <w:tcPr>
            <w:tcW w:w="1555" w:type="dxa"/>
            <w:vAlign w:val="center"/>
          </w:tcPr>
          <w:p w14:paraId="12C8450B" w14:textId="56AFBDC2" w:rsidR="009E1CF1" w:rsidRPr="00D05492" w:rsidRDefault="003824E5" w:rsidP="002B53DA">
            <w:pPr>
              <w:pStyle w:val="TableText"/>
              <w:spacing w:before="120" w:after="120"/>
            </w:pPr>
            <w:r w:rsidRPr="00D05492">
              <w:t>Défaut de surveillance de l'isolation</w:t>
            </w:r>
          </w:p>
        </w:tc>
        <w:tc>
          <w:tcPr>
            <w:tcW w:w="1134" w:type="dxa"/>
            <w:vAlign w:val="center"/>
          </w:tcPr>
          <w:p w14:paraId="280D7976" w14:textId="77777777" w:rsidR="009E1CF1" w:rsidRPr="00D05492" w:rsidRDefault="009E1CF1" w:rsidP="002B53DA">
            <w:pPr>
              <w:pStyle w:val="TableText"/>
              <w:spacing w:before="120" w:after="120"/>
            </w:pPr>
            <w:r w:rsidRPr="00D05492">
              <w:t>0x2003</w:t>
            </w:r>
          </w:p>
        </w:tc>
        <w:tc>
          <w:tcPr>
            <w:tcW w:w="2126" w:type="dxa"/>
            <w:vAlign w:val="center"/>
          </w:tcPr>
          <w:p w14:paraId="27F95BC4" w14:textId="214B6C8A" w:rsidR="009E1CF1" w:rsidRPr="00D05492" w:rsidRDefault="003824E5" w:rsidP="002B53DA">
            <w:pPr>
              <w:pStyle w:val="TableText"/>
              <w:spacing w:before="120" w:after="120"/>
            </w:pPr>
            <w:r w:rsidRPr="00D05492">
              <w:t>S'il apparaît de temps en temps, il peut être dû à une erreur du véhicule ou du logiciel ; s'il apparaît fréquemment, il peut s'agir d'un composant clé vieillissant.</w:t>
            </w:r>
          </w:p>
        </w:tc>
        <w:tc>
          <w:tcPr>
            <w:tcW w:w="2410" w:type="dxa"/>
            <w:vAlign w:val="center"/>
          </w:tcPr>
          <w:p w14:paraId="24423503" w14:textId="248789D7" w:rsidR="009E1CF1" w:rsidRPr="00D05492" w:rsidRDefault="003824E5" w:rsidP="002B53DA">
            <w:pPr>
              <w:pStyle w:val="TableText"/>
              <w:spacing w:before="120" w:after="120"/>
            </w:pPr>
            <w:r w:rsidRPr="00D05492">
              <w:t>Effectuez un redémarrage ou une réinitialisation à distance. Si l'erreur persiste, contactez l'assistance technique d'Autel.</w:t>
            </w:r>
          </w:p>
        </w:tc>
      </w:tr>
      <w:tr w:rsidR="009E1CF1" w:rsidRPr="00D05492" w14:paraId="23F839F6" w14:textId="77777777" w:rsidTr="00BD1924">
        <w:trPr>
          <w:trHeight w:val="556"/>
        </w:trPr>
        <w:tc>
          <w:tcPr>
            <w:tcW w:w="1555" w:type="dxa"/>
            <w:vAlign w:val="center"/>
          </w:tcPr>
          <w:p w14:paraId="4A672C48" w14:textId="225CDBE6" w:rsidR="009E1CF1" w:rsidRPr="00D05492" w:rsidRDefault="003824E5" w:rsidP="002B53DA">
            <w:pPr>
              <w:pStyle w:val="TableText"/>
              <w:spacing w:before="120" w:after="120"/>
            </w:pPr>
            <w:r w:rsidRPr="00D05492">
              <w:t>Contacteur AC bloqué</w:t>
            </w:r>
          </w:p>
        </w:tc>
        <w:tc>
          <w:tcPr>
            <w:tcW w:w="1134" w:type="dxa"/>
            <w:vAlign w:val="center"/>
          </w:tcPr>
          <w:p w14:paraId="731AA84F" w14:textId="77777777" w:rsidR="009E1CF1" w:rsidRPr="00D05492" w:rsidRDefault="009E1CF1" w:rsidP="002B53DA">
            <w:pPr>
              <w:pStyle w:val="TableText"/>
              <w:spacing w:before="120" w:after="120"/>
            </w:pPr>
            <w:r w:rsidRPr="00D05492">
              <w:t>0x3008</w:t>
            </w:r>
          </w:p>
        </w:tc>
        <w:tc>
          <w:tcPr>
            <w:tcW w:w="2126" w:type="dxa"/>
            <w:vAlign w:val="center"/>
          </w:tcPr>
          <w:p w14:paraId="60B7DCF4" w14:textId="060B1A18" w:rsidR="009E1CF1" w:rsidRPr="00D05492" w:rsidRDefault="003824E5" w:rsidP="002B53DA">
            <w:pPr>
              <w:pStyle w:val="TableText"/>
              <w:spacing w:before="120" w:after="120"/>
            </w:pPr>
            <w:r w:rsidRPr="00D05492">
              <w:t>Défaut du contacteur AC ou vieillissement de la ligne</w:t>
            </w:r>
          </w:p>
        </w:tc>
        <w:tc>
          <w:tcPr>
            <w:tcW w:w="2410" w:type="dxa"/>
            <w:vAlign w:val="center"/>
          </w:tcPr>
          <w:p w14:paraId="08A45908" w14:textId="7B96AE76" w:rsidR="009E1CF1" w:rsidRPr="00D05492" w:rsidRDefault="003824E5" w:rsidP="002B53DA">
            <w:pPr>
              <w:pStyle w:val="TableText"/>
              <w:spacing w:before="120" w:after="120"/>
            </w:pPr>
            <w:r w:rsidRPr="00D05492">
              <w:t xml:space="preserve">Eteignez le </w:t>
            </w:r>
            <w:proofErr w:type="spellStart"/>
            <w:r w:rsidRPr="00D05492">
              <w:t>MaxiCharger</w:t>
            </w:r>
            <w:proofErr w:type="spellEnd"/>
            <w:r w:rsidRPr="00D05492">
              <w:t xml:space="preserve"> et contactez l'assistance technique d'Autel.</w:t>
            </w:r>
          </w:p>
        </w:tc>
      </w:tr>
      <w:tr w:rsidR="009E1CF1" w:rsidRPr="00D05492" w14:paraId="54CBEF82" w14:textId="77777777" w:rsidTr="00BD1924">
        <w:trPr>
          <w:trHeight w:val="930"/>
        </w:trPr>
        <w:tc>
          <w:tcPr>
            <w:tcW w:w="1555" w:type="dxa"/>
            <w:vAlign w:val="center"/>
          </w:tcPr>
          <w:p w14:paraId="04D452BC" w14:textId="5540C273" w:rsidR="009E1CF1" w:rsidRPr="00D05492" w:rsidRDefault="003824E5" w:rsidP="002B53DA">
            <w:pPr>
              <w:pStyle w:val="TableText"/>
              <w:spacing w:before="120" w:after="120"/>
            </w:pPr>
            <w:r w:rsidRPr="00D05492">
              <w:lastRenderedPageBreak/>
              <w:t>Défaut FPGA</w:t>
            </w:r>
          </w:p>
        </w:tc>
        <w:tc>
          <w:tcPr>
            <w:tcW w:w="1134" w:type="dxa"/>
            <w:vAlign w:val="center"/>
          </w:tcPr>
          <w:p w14:paraId="6076AAE5" w14:textId="77777777" w:rsidR="009E1CF1" w:rsidRPr="00D05492" w:rsidRDefault="009E1CF1" w:rsidP="002B53DA">
            <w:pPr>
              <w:pStyle w:val="TableText"/>
              <w:spacing w:before="120" w:after="120"/>
            </w:pPr>
            <w:r w:rsidRPr="00D05492">
              <w:t>0x3010</w:t>
            </w:r>
          </w:p>
        </w:tc>
        <w:tc>
          <w:tcPr>
            <w:tcW w:w="2126" w:type="dxa"/>
            <w:vAlign w:val="center"/>
          </w:tcPr>
          <w:p w14:paraId="438700A9" w14:textId="7BBEA138" w:rsidR="009E1CF1" w:rsidRPr="00D05492" w:rsidRDefault="003824E5" w:rsidP="002B53DA">
            <w:pPr>
              <w:pStyle w:val="TableText"/>
              <w:spacing w:before="120" w:after="120"/>
            </w:pPr>
            <w:r w:rsidRPr="00D05492">
              <w:t>Défaut du contrôleur</w:t>
            </w:r>
          </w:p>
        </w:tc>
        <w:tc>
          <w:tcPr>
            <w:tcW w:w="2410" w:type="dxa"/>
            <w:vAlign w:val="center"/>
          </w:tcPr>
          <w:p w14:paraId="2D313BB2" w14:textId="38C32637" w:rsidR="009E1CF1" w:rsidRPr="00D05492" w:rsidRDefault="003824E5" w:rsidP="002B53DA">
            <w:pPr>
              <w:pStyle w:val="TableText"/>
              <w:spacing w:before="120" w:after="120"/>
            </w:pPr>
            <w:r w:rsidRPr="00D05492">
              <w:t xml:space="preserve">Arrêtez la séance de charge, éteignez le </w:t>
            </w:r>
            <w:proofErr w:type="spellStart"/>
            <w:r w:rsidRPr="00D05492">
              <w:t>MaxiCharger</w:t>
            </w:r>
            <w:proofErr w:type="spellEnd"/>
            <w:r w:rsidRPr="00D05492">
              <w:t xml:space="preserve"> et contactez l'assistance technique d'Autel.</w:t>
            </w:r>
          </w:p>
        </w:tc>
      </w:tr>
      <w:tr w:rsidR="009E1CF1" w:rsidRPr="00D05492" w14:paraId="253210EB" w14:textId="77777777" w:rsidTr="00BD1924">
        <w:trPr>
          <w:trHeight w:val="1300"/>
        </w:trPr>
        <w:tc>
          <w:tcPr>
            <w:tcW w:w="1555" w:type="dxa"/>
            <w:vAlign w:val="center"/>
          </w:tcPr>
          <w:p w14:paraId="2EB031E2" w14:textId="60B7C912" w:rsidR="009E1CF1" w:rsidRPr="00D05492" w:rsidRDefault="003824E5" w:rsidP="002B53DA">
            <w:pPr>
              <w:pStyle w:val="TableText"/>
              <w:spacing w:before="120" w:after="120"/>
            </w:pPr>
            <w:r w:rsidRPr="00D05492">
              <w:t>Défaut d'échantillonnage du courant CCU et d'accumulation du courant de sortie du module</w:t>
            </w:r>
          </w:p>
        </w:tc>
        <w:tc>
          <w:tcPr>
            <w:tcW w:w="1134" w:type="dxa"/>
            <w:vAlign w:val="center"/>
          </w:tcPr>
          <w:p w14:paraId="387674E8" w14:textId="77777777" w:rsidR="009E1CF1" w:rsidRPr="00D05492" w:rsidRDefault="009E1CF1" w:rsidP="002B53DA">
            <w:pPr>
              <w:pStyle w:val="TableText"/>
              <w:spacing w:before="120" w:after="120"/>
            </w:pPr>
            <w:r w:rsidRPr="00D05492">
              <w:t>0x3014</w:t>
            </w:r>
          </w:p>
        </w:tc>
        <w:tc>
          <w:tcPr>
            <w:tcW w:w="2126" w:type="dxa"/>
            <w:vAlign w:val="center"/>
          </w:tcPr>
          <w:p w14:paraId="336FBEE6" w14:textId="1AEEB165" w:rsidR="009E1CF1" w:rsidRPr="00D05492" w:rsidRDefault="003824E5" w:rsidP="002B53DA">
            <w:pPr>
              <w:pStyle w:val="TableText"/>
              <w:spacing w:before="120" w:after="120"/>
            </w:pPr>
            <w:r w:rsidRPr="00D05492">
              <w:t>Défaut de sortie ou d'échantillonnage du module de charge</w:t>
            </w:r>
          </w:p>
        </w:tc>
        <w:tc>
          <w:tcPr>
            <w:tcW w:w="2410" w:type="dxa"/>
            <w:vAlign w:val="center"/>
          </w:tcPr>
          <w:p w14:paraId="60FB567E" w14:textId="49EF2947" w:rsidR="009E1CF1" w:rsidRPr="00D05492" w:rsidRDefault="003824E5" w:rsidP="002B53DA">
            <w:pPr>
              <w:pStyle w:val="TableText"/>
              <w:spacing w:before="120" w:after="120"/>
            </w:pPr>
            <w:r w:rsidRPr="00D05492">
              <w:t>Effectuez un redémarrage ou une réinitialisation à distance. Si l'erreur persiste, contactez l'assistance technique d'Autel.</w:t>
            </w:r>
          </w:p>
        </w:tc>
      </w:tr>
      <w:tr w:rsidR="009E1CF1" w:rsidRPr="00D05492" w14:paraId="79E09F41" w14:textId="77777777" w:rsidTr="00BD1924">
        <w:trPr>
          <w:trHeight w:val="1300"/>
        </w:trPr>
        <w:tc>
          <w:tcPr>
            <w:tcW w:w="1555" w:type="dxa"/>
            <w:vAlign w:val="center"/>
          </w:tcPr>
          <w:p w14:paraId="0CBFC57D" w14:textId="42EB3930" w:rsidR="009E1CF1" w:rsidRPr="00D05492" w:rsidRDefault="003824E5" w:rsidP="002B53DA">
            <w:pPr>
              <w:pStyle w:val="TableText"/>
              <w:spacing w:before="120" w:after="120"/>
            </w:pPr>
            <w:r w:rsidRPr="00D05492">
              <w:t>Contacteur de distribution d'énergie bloqué (charge possible)</w:t>
            </w:r>
          </w:p>
        </w:tc>
        <w:tc>
          <w:tcPr>
            <w:tcW w:w="1134" w:type="dxa"/>
            <w:vAlign w:val="center"/>
          </w:tcPr>
          <w:p w14:paraId="34081624" w14:textId="77777777" w:rsidR="009E1CF1" w:rsidRPr="00D05492" w:rsidRDefault="009E1CF1" w:rsidP="002B53DA">
            <w:pPr>
              <w:pStyle w:val="TableText"/>
              <w:spacing w:before="120" w:after="120"/>
            </w:pPr>
            <w:r w:rsidRPr="00D05492">
              <w:t>0x3047</w:t>
            </w:r>
          </w:p>
        </w:tc>
        <w:tc>
          <w:tcPr>
            <w:tcW w:w="2126" w:type="dxa"/>
            <w:vAlign w:val="center"/>
          </w:tcPr>
          <w:p w14:paraId="354632BA" w14:textId="1E5C976D" w:rsidR="009E1CF1" w:rsidRPr="00D05492" w:rsidRDefault="003824E5" w:rsidP="002B53DA">
            <w:pPr>
              <w:pStyle w:val="TableText"/>
              <w:spacing w:before="120" w:after="120"/>
            </w:pPr>
            <w:r w:rsidRPr="00D05492">
              <w:t>Défaut du contacteur ou du capteur ou vieillissement de la ligne</w:t>
            </w:r>
          </w:p>
        </w:tc>
        <w:tc>
          <w:tcPr>
            <w:tcW w:w="2410" w:type="dxa"/>
            <w:vAlign w:val="center"/>
          </w:tcPr>
          <w:p w14:paraId="6114E6A1" w14:textId="350AD752" w:rsidR="009E1CF1" w:rsidRPr="00D05492" w:rsidRDefault="003824E5" w:rsidP="002B53DA">
            <w:pPr>
              <w:pStyle w:val="TableText"/>
              <w:spacing w:before="120" w:after="120"/>
            </w:pPr>
            <w:r w:rsidRPr="00D05492">
              <w:t xml:space="preserve">Eteignez immédiatement le </w:t>
            </w:r>
            <w:proofErr w:type="spellStart"/>
            <w:r w:rsidRPr="00D05492">
              <w:t>MaxiCharger</w:t>
            </w:r>
            <w:proofErr w:type="spellEnd"/>
            <w:r w:rsidRPr="00D05492">
              <w:t xml:space="preserve"> et contactez l'assistance technique d'Autel.</w:t>
            </w:r>
          </w:p>
        </w:tc>
      </w:tr>
      <w:tr w:rsidR="009E1CF1" w:rsidRPr="00D05492" w14:paraId="1DB193E3" w14:textId="77777777" w:rsidTr="00BD1924">
        <w:trPr>
          <w:trHeight w:val="1148"/>
        </w:trPr>
        <w:tc>
          <w:tcPr>
            <w:tcW w:w="1555" w:type="dxa"/>
            <w:vAlign w:val="center"/>
          </w:tcPr>
          <w:p w14:paraId="394A689D" w14:textId="55B0ECA7" w:rsidR="009E1CF1" w:rsidRPr="00D05492" w:rsidRDefault="009C4CC3" w:rsidP="002B53DA">
            <w:pPr>
              <w:pStyle w:val="TableText"/>
              <w:spacing w:before="120" w:after="120"/>
            </w:pPr>
            <w:r w:rsidRPr="00D05492">
              <w:t>Erreur de communication sur un module de charge</w:t>
            </w:r>
          </w:p>
        </w:tc>
        <w:tc>
          <w:tcPr>
            <w:tcW w:w="1134" w:type="dxa"/>
            <w:vAlign w:val="center"/>
          </w:tcPr>
          <w:p w14:paraId="769C2D5E" w14:textId="77777777" w:rsidR="009E1CF1" w:rsidRPr="00D05492" w:rsidRDefault="009E1CF1" w:rsidP="002B53DA">
            <w:pPr>
              <w:pStyle w:val="TableText"/>
              <w:spacing w:before="120" w:after="120"/>
            </w:pPr>
            <w:r w:rsidRPr="00D05492">
              <w:t>0x3051</w:t>
            </w:r>
          </w:p>
        </w:tc>
        <w:tc>
          <w:tcPr>
            <w:tcW w:w="2126" w:type="dxa"/>
            <w:vAlign w:val="center"/>
          </w:tcPr>
          <w:p w14:paraId="60856349" w14:textId="3D8A8DD6" w:rsidR="009E1CF1" w:rsidRPr="00D05492" w:rsidRDefault="009C4CC3" w:rsidP="002B53DA">
            <w:pPr>
              <w:pStyle w:val="TableText"/>
              <w:spacing w:before="120" w:after="120"/>
            </w:pPr>
            <w:r w:rsidRPr="00D05492">
              <w:t>Module de charge anormal</w:t>
            </w:r>
          </w:p>
        </w:tc>
        <w:tc>
          <w:tcPr>
            <w:tcW w:w="2410" w:type="dxa"/>
            <w:vAlign w:val="center"/>
          </w:tcPr>
          <w:p w14:paraId="783ED656" w14:textId="472B3339" w:rsidR="009E1CF1" w:rsidRPr="00D05492" w:rsidRDefault="009C4CC3" w:rsidP="002B53DA">
            <w:pPr>
              <w:pStyle w:val="TableText"/>
              <w:spacing w:before="120" w:after="120"/>
            </w:pPr>
            <w:r w:rsidRPr="00D05492">
              <w:t>Contactez l'assistance technique d'Autel pour identifier le défaut, puis éliminez le défaut ou remplacez le module.</w:t>
            </w:r>
          </w:p>
        </w:tc>
      </w:tr>
      <w:tr w:rsidR="009E1CF1" w:rsidRPr="00D05492" w14:paraId="57CE8FB7" w14:textId="77777777" w:rsidTr="00BD1924">
        <w:trPr>
          <w:trHeight w:val="980"/>
        </w:trPr>
        <w:tc>
          <w:tcPr>
            <w:tcW w:w="1555" w:type="dxa"/>
            <w:vAlign w:val="center"/>
          </w:tcPr>
          <w:p w14:paraId="40831BA5" w14:textId="682554EE" w:rsidR="009E1CF1" w:rsidRPr="00D05492" w:rsidRDefault="009C4CC3" w:rsidP="002B53DA">
            <w:pPr>
              <w:pStyle w:val="TableText"/>
              <w:spacing w:before="120" w:after="120"/>
            </w:pPr>
            <w:r w:rsidRPr="00D05492">
              <w:t>Défaut du ventilateur avec un module de charge</w:t>
            </w:r>
          </w:p>
        </w:tc>
        <w:tc>
          <w:tcPr>
            <w:tcW w:w="1134" w:type="dxa"/>
            <w:vAlign w:val="center"/>
          </w:tcPr>
          <w:p w14:paraId="00C85AEB" w14:textId="77777777" w:rsidR="009E1CF1" w:rsidRPr="00D05492" w:rsidRDefault="009E1CF1" w:rsidP="002B53DA">
            <w:pPr>
              <w:pStyle w:val="TableText"/>
              <w:spacing w:before="120" w:after="120"/>
            </w:pPr>
            <w:r w:rsidRPr="00D05492">
              <w:t>0x305A</w:t>
            </w:r>
          </w:p>
        </w:tc>
        <w:tc>
          <w:tcPr>
            <w:tcW w:w="2126" w:type="dxa"/>
            <w:vAlign w:val="center"/>
          </w:tcPr>
          <w:p w14:paraId="215491E9" w14:textId="7E944EFC" w:rsidR="009E1CF1" w:rsidRPr="00D05492" w:rsidRDefault="009C4CC3" w:rsidP="002B53DA">
            <w:pPr>
              <w:pStyle w:val="TableText"/>
              <w:spacing w:before="120" w:after="120"/>
            </w:pPr>
            <w:r w:rsidRPr="00D05492">
              <w:t>Module de charge anormal</w:t>
            </w:r>
          </w:p>
        </w:tc>
        <w:tc>
          <w:tcPr>
            <w:tcW w:w="2410" w:type="dxa"/>
            <w:vAlign w:val="center"/>
          </w:tcPr>
          <w:p w14:paraId="446E5563" w14:textId="2F8C0DE8" w:rsidR="009E1CF1" w:rsidRPr="00D05492" w:rsidRDefault="009C4CC3" w:rsidP="002B53DA">
            <w:pPr>
              <w:pStyle w:val="TableText"/>
              <w:spacing w:before="120" w:after="120"/>
            </w:pPr>
            <w:r w:rsidRPr="00D05492">
              <w:t>Contactez l'assistance technique d'Autel pour identifier le défaut, puis éliminez le défaut ou remplacez le module.</w:t>
            </w:r>
          </w:p>
        </w:tc>
      </w:tr>
      <w:tr w:rsidR="009E1CF1" w:rsidRPr="00D05492" w14:paraId="7D78ED41" w14:textId="77777777" w:rsidTr="00BD1924">
        <w:trPr>
          <w:trHeight w:val="1138"/>
        </w:trPr>
        <w:tc>
          <w:tcPr>
            <w:tcW w:w="1555" w:type="dxa"/>
            <w:vAlign w:val="center"/>
          </w:tcPr>
          <w:p w14:paraId="2A6C526C" w14:textId="74F0629F" w:rsidR="009E1CF1" w:rsidRPr="00D05492" w:rsidRDefault="009C4CC3" w:rsidP="002B53DA">
            <w:pPr>
              <w:pStyle w:val="TableText"/>
              <w:spacing w:before="120" w:after="120"/>
            </w:pPr>
            <w:r w:rsidRPr="00D05492">
              <w:t>Incompatibilité entre l'échantillonnage de la tension CCU et la tension de sortie du module</w:t>
            </w:r>
          </w:p>
        </w:tc>
        <w:tc>
          <w:tcPr>
            <w:tcW w:w="1134" w:type="dxa"/>
            <w:vAlign w:val="center"/>
          </w:tcPr>
          <w:p w14:paraId="18A2C524" w14:textId="77777777" w:rsidR="009E1CF1" w:rsidRPr="00D05492" w:rsidRDefault="009E1CF1" w:rsidP="002B53DA">
            <w:pPr>
              <w:pStyle w:val="TableText"/>
              <w:spacing w:before="120" w:after="120"/>
            </w:pPr>
            <w:r w:rsidRPr="00D05492">
              <w:t>0x305C</w:t>
            </w:r>
          </w:p>
        </w:tc>
        <w:tc>
          <w:tcPr>
            <w:tcW w:w="2126" w:type="dxa"/>
            <w:vAlign w:val="center"/>
          </w:tcPr>
          <w:p w14:paraId="3771A9A1" w14:textId="60D517E3" w:rsidR="009E1CF1" w:rsidRPr="00D05492" w:rsidRDefault="009C4CC3" w:rsidP="002B53DA">
            <w:pPr>
              <w:pStyle w:val="TableText"/>
              <w:spacing w:before="120" w:after="120"/>
            </w:pPr>
            <w:r w:rsidRPr="00D05492">
              <w:t>Module de charge anormal</w:t>
            </w:r>
          </w:p>
        </w:tc>
        <w:tc>
          <w:tcPr>
            <w:tcW w:w="2410" w:type="dxa"/>
            <w:vAlign w:val="center"/>
          </w:tcPr>
          <w:p w14:paraId="1E855E21" w14:textId="5C397863" w:rsidR="009E1CF1" w:rsidRPr="00D05492" w:rsidRDefault="009C4CC3" w:rsidP="002B53DA">
            <w:pPr>
              <w:pStyle w:val="TableText"/>
              <w:spacing w:before="120" w:after="120"/>
            </w:pPr>
            <w:r w:rsidRPr="00D05492">
              <w:t>Contactez l'assistance technique d'Autel pour identifier le défaut, puis éliminez le défaut ou remplacez le module.</w:t>
            </w:r>
          </w:p>
        </w:tc>
      </w:tr>
      <w:tr w:rsidR="009E1CF1" w:rsidRPr="00D05492" w14:paraId="4CF1E52E" w14:textId="77777777" w:rsidTr="00BD1924">
        <w:trPr>
          <w:trHeight w:val="1300"/>
        </w:trPr>
        <w:tc>
          <w:tcPr>
            <w:tcW w:w="1555" w:type="dxa"/>
            <w:vAlign w:val="center"/>
          </w:tcPr>
          <w:p w14:paraId="2332CB94" w14:textId="17A031B3" w:rsidR="009E1CF1" w:rsidRPr="00D05492" w:rsidRDefault="009C4CC3" w:rsidP="002B53DA">
            <w:pPr>
              <w:pStyle w:val="TableText"/>
              <w:spacing w:before="120" w:after="120"/>
            </w:pPr>
            <w:r w:rsidRPr="00D05492">
              <w:lastRenderedPageBreak/>
              <w:t>Alerte de détection d'isolation</w:t>
            </w:r>
          </w:p>
        </w:tc>
        <w:tc>
          <w:tcPr>
            <w:tcW w:w="1134" w:type="dxa"/>
            <w:vAlign w:val="center"/>
          </w:tcPr>
          <w:p w14:paraId="6EB8B512" w14:textId="77777777" w:rsidR="009E1CF1" w:rsidRPr="00D05492" w:rsidRDefault="009E1CF1" w:rsidP="002B53DA">
            <w:pPr>
              <w:pStyle w:val="TableText"/>
              <w:spacing w:before="120" w:after="120"/>
            </w:pPr>
            <w:r w:rsidRPr="00D05492">
              <w:t>0x2040</w:t>
            </w:r>
          </w:p>
        </w:tc>
        <w:tc>
          <w:tcPr>
            <w:tcW w:w="2126" w:type="dxa"/>
            <w:vAlign w:val="center"/>
          </w:tcPr>
          <w:p w14:paraId="3F07583E" w14:textId="3D2E29E9" w:rsidR="009E1CF1" w:rsidRPr="00D05492" w:rsidRDefault="009C4CC3" w:rsidP="002B53DA">
            <w:pPr>
              <w:pStyle w:val="TableText"/>
              <w:spacing w:before="120" w:after="120"/>
            </w:pPr>
            <w:r w:rsidRPr="00D05492">
              <w:t>S'il s'agit d'un problème ponctuel, il peut s'agir de la chute d'un objet et aucune opération n'est nécessaire ; s'il se produit à plusieurs reprises, le câble de connexion peut être endommagé ou des corps étrangers se trouvent dans le jeu de barres.</w:t>
            </w:r>
          </w:p>
        </w:tc>
        <w:tc>
          <w:tcPr>
            <w:tcW w:w="2410" w:type="dxa"/>
            <w:vAlign w:val="center"/>
          </w:tcPr>
          <w:p w14:paraId="17D12129" w14:textId="5D61248C" w:rsidR="009E1CF1" w:rsidRPr="00D05492" w:rsidRDefault="009C4CC3" w:rsidP="002B53DA">
            <w:pPr>
              <w:pStyle w:val="TableText"/>
              <w:spacing w:before="120" w:after="120"/>
            </w:pPr>
            <w:r w:rsidRPr="00D05492">
              <w:t xml:space="preserve">Eteignez immédiatement le </w:t>
            </w:r>
            <w:proofErr w:type="spellStart"/>
            <w:r w:rsidRPr="00D05492">
              <w:t>MaxiCharger</w:t>
            </w:r>
            <w:proofErr w:type="spellEnd"/>
            <w:r w:rsidRPr="00D05492">
              <w:t xml:space="preserve"> et contactez l'assistance technique d'Autel.</w:t>
            </w:r>
          </w:p>
        </w:tc>
      </w:tr>
      <w:tr w:rsidR="009E1CF1" w:rsidRPr="00D05492" w14:paraId="03CB6738" w14:textId="77777777" w:rsidTr="00BD1924">
        <w:trPr>
          <w:trHeight w:val="906"/>
        </w:trPr>
        <w:tc>
          <w:tcPr>
            <w:tcW w:w="1555" w:type="dxa"/>
            <w:vAlign w:val="center"/>
          </w:tcPr>
          <w:p w14:paraId="76F1F3E5" w14:textId="1883C138" w:rsidR="009E1CF1" w:rsidRPr="00D05492" w:rsidRDefault="009C4CC3" w:rsidP="002B53DA">
            <w:pPr>
              <w:pStyle w:val="TableText"/>
              <w:spacing w:before="120" w:after="120"/>
            </w:pPr>
            <w:r w:rsidRPr="00D05492">
              <w:t>Borne de recharge hors ligne</w:t>
            </w:r>
          </w:p>
        </w:tc>
        <w:tc>
          <w:tcPr>
            <w:tcW w:w="1134" w:type="dxa"/>
            <w:vAlign w:val="center"/>
          </w:tcPr>
          <w:p w14:paraId="3B267E65" w14:textId="77777777" w:rsidR="009E1CF1" w:rsidRPr="00D05492" w:rsidRDefault="009E1CF1" w:rsidP="002B53DA">
            <w:pPr>
              <w:pStyle w:val="TableText"/>
              <w:spacing w:before="120" w:after="120"/>
            </w:pPr>
            <w:r w:rsidRPr="00D05492">
              <w:t>0x9001</w:t>
            </w:r>
          </w:p>
        </w:tc>
        <w:tc>
          <w:tcPr>
            <w:tcW w:w="2126" w:type="dxa"/>
            <w:vAlign w:val="center"/>
          </w:tcPr>
          <w:p w14:paraId="4ECBB93D" w14:textId="231A4AAD" w:rsidR="009E1CF1" w:rsidRPr="00D05492" w:rsidRDefault="009C4CC3" w:rsidP="002B53DA">
            <w:pPr>
              <w:pStyle w:val="TableText"/>
              <w:spacing w:before="120" w:after="120"/>
            </w:pPr>
            <w:r w:rsidRPr="00D05492">
              <w:t>Erreur de communication entre la passerelle et Autel Charge Cloud</w:t>
            </w:r>
          </w:p>
        </w:tc>
        <w:tc>
          <w:tcPr>
            <w:tcW w:w="2410" w:type="dxa"/>
            <w:vAlign w:val="center"/>
          </w:tcPr>
          <w:p w14:paraId="788E3D1D" w14:textId="54C94CEA" w:rsidR="009E1CF1" w:rsidRPr="00D05492" w:rsidRDefault="009C4CC3" w:rsidP="002B53DA">
            <w:pPr>
              <w:pStyle w:val="TableText"/>
              <w:spacing w:before="120" w:after="120"/>
            </w:pPr>
            <w:r w:rsidRPr="00D05492">
              <w:t>Vérifiez la connexion au réseau et les configurations OCPP.</w:t>
            </w:r>
          </w:p>
        </w:tc>
      </w:tr>
      <w:bookmarkEnd w:id="377"/>
    </w:tbl>
    <w:p w14:paraId="510E9622" w14:textId="77777777" w:rsidR="009E1CF1" w:rsidRPr="00D05492" w:rsidRDefault="009E1CF1" w:rsidP="00A61226">
      <w:pPr>
        <w:pStyle w:val="Seqin"/>
        <w:numPr>
          <w:ilvl w:val="0"/>
          <w:numId w:val="0"/>
        </w:numPr>
        <w:spacing w:line="240" w:lineRule="auto"/>
        <w:ind w:left="284"/>
        <w:rPr>
          <w:rFonts w:eastAsia="宋体"/>
          <w:lang w:val="fr-FR"/>
        </w:rPr>
      </w:pPr>
    </w:p>
    <w:p w14:paraId="01D108BD" w14:textId="40BB8042" w:rsidR="00313BAD" w:rsidRPr="00D05492" w:rsidRDefault="008C3807" w:rsidP="00A61226">
      <w:pPr>
        <w:pStyle w:val="2"/>
        <w:spacing w:before="240" w:afterLines="50" w:line="240" w:lineRule="auto"/>
        <w:ind w:left="578" w:hanging="578"/>
        <w:rPr>
          <w:rFonts w:eastAsia="宋体" w:cs="Arial"/>
          <w:lang w:val="fr-FR"/>
        </w:rPr>
      </w:pPr>
      <w:bookmarkStart w:id="378" w:name="_Toc113974831"/>
      <w:bookmarkStart w:id="379" w:name="_Toc134462311"/>
      <w:r w:rsidRPr="00D05492">
        <w:rPr>
          <w:rFonts w:eastAsia="宋体" w:cs="Arial"/>
          <w:lang w:val="fr-FR"/>
        </w:rPr>
        <w:t>Service</w:t>
      </w:r>
      <w:bookmarkEnd w:id="378"/>
      <w:bookmarkEnd w:id="379"/>
    </w:p>
    <w:p w14:paraId="7CF818FF" w14:textId="440E3B3A" w:rsidR="00313BAD" w:rsidRPr="00D05492" w:rsidRDefault="008C3807" w:rsidP="00A61226">
      <w:pPr>
        <w:pStyle w:val="EN"/>
        <w:spacing w:line="240" w:lineRule="auto"/>
        <w:rPr>
          <w:rFonts w:eastAsia="宋体"/>
          <w:lang w:val="fr-FR"/>
        </w:rPr>
      </w:pPr>
      <w:r w:rsidRPr="00D05492">
        <w:rPr>
          <w:rFonts w:eastAsia="宋体"/>
          <w:lang w:val="fr-FR"/>
        </w:rPr>
        <w:t>Si vous ne trouvez pas de solutions à vos problèmes à l'aide du tableau ci-dessus, veuillez contacter l'assistance technique Autel.</w:t>
      </w:r>
    </w:p>
    <w:p w14:paraId="68C57689" w14:textId="255DBBB6" w:rsidR="004B21F1" w:rsidRPr="00D05492" w:rsidRDefault="008C3807" w:rsidP="00A61226">
      <w:pPr>
        <w:pStyle w:val="ENBOLD"/>
        <w:spacing w:line="240" w:lineRule="auto"/>
        <w:rPr>
          <w:rFonts w:eastAsia="宋体"/>
          <w:lang w:val="fr-FR"/>
        </w:rPr>
      </w:pPr>
      <w:r w:rsidRPr="00D05492">
        <w:rPr>
          <w:rFonts w:eastAsia="宋体"/>
          <w:lang w:val="fr-FR"/>
        </w:rPr>
        <w:t>AUTEL Europe</w:t>
      </w:r>
    </w:p>
    <w:p w14:paraId="6619A8AB" w14:textId="77777777" w:rsidR="008C3807" w:rsidRPr="00D05492" w:rsidRDefault="008C3807" w:rsidP="00A61226">
      <w:pPr>
        <w:pStyle w:val="ItemList"/>
        <w:spacing w:beforeLines="50" w:before="120" w:afterLines="50" w:after="120" w:line="240" w:lineRule="auto"/>
        <w:rPr>
          <w:rFonts w:eastAsia="宋体"/>
          <w:bCs w:val="0"/>
          <w:lang w:val="fr-FR"/>
        </w:rPr>
      </w:pPr>
      <w:r w:rsidRPr="00D05492">
        <w:rPr>
          <w:rFonts w:eastAsia="宋体"/>
          <w:b/>
          <w:lang w:val="fr-FR"/>
        </w:rPr>
        <w:t xml:space="preserve">Téléphone : </w:t>
      </w:r>
      <w:r w:rsidRPr="00D05492">
        <w:rPr>
          <w:rFonts w:eastAsia="宋体"/>
          <w:bCs w:val="0"/>
          <w:lang w:val="fr-FR"/>
        </w:rPr>
        <w:t xml:space="preserve">+49(0)89 540299608 (Lundi-vendredi, </w:t>
      </w:r>
      <w:proofErr w:type="gramStart"/>
      <w:r w:rsidRPr="00D05492">
        <w:rPr>
          <w:rFonts w:eastAsia="宋体"/>
          <w:bCs w:val="0"/>
          <w:lang w:val="fr-FR"/>
        </w:rPr>
        <w:t>9:</w:t>
      </w:r>
      <w:proofErr w:type="gramEnd"/>
      <w:r w:rsidRPr="00D05492">
        <w:rPr>
          <w:rFonts w:eastAsia="宋体"/>
          <w:bCs w:val="0"/>
          <w:lang w:val="fr-FR"/>
        </w:rPr>
        <w:t>00 AM–6:00 PM Heure de Berlin)</w:t>
      </w:r>
    </w:p>
    <w:p w14:paraId="0168A435" w14:textId="77777777" w:rsidR="008C3807" w:rsidRPr="00D05492" w:rsidRDefault="008C3807" w:rsidP="00A61226">
      <w:pPr>
        <w:pStyle w:val="ItemList"/>
        <w:spacing w:beforeLines="50" w:before="120" w:afterLines="50" w:after="120" w:line="240" w:lineRule="auto"/>
        <w:rPr>
          <w:rFonts w:eastAsia="宋体"/>
          <w:bCs w:val="0"/>
          <w:iCs/>
          <w:lang w:val="fr-FR"/>
        </w:rPr>
      </w:pPr>
      <w:r w:rsidRPr="00D05492">
        <w:rPr>
          <w:rFonts w:eastAsia="宋体"/>
          <w:b/>
          <w:iCs/>
          <w:lang w:val="fr-FR"/>
        </w:rPr>
        <w:t xml:space="preserve">Email : </w:t>
      </w:r>
      <w:proofErr w:type="gramStart"/>
      <w:r w:rsidRPr="00D05492">
        <w:rPr>
          <w:rFonts w:eastAsia="宋体"/>
          <w:bCs w:val="0"/>
          <w:lang w:val="fr-FR"/>
        </w:rPr>
        <w:t>evsales.eu@autel.com</w:t>
      </w:r>
      <w:r w:rsidRPr="00D05492">
        <w:rPr>
          <w:rFonts w:eastAsia="宋体"/>
          <w:bCs w:val="0"/>
          <w:iCs/>
          <w:lang w:val="fr-FR"/>
        </w:rPr>
        <w:t>;</w:t>
      </w:r>
      <w:proofErr w:type="gramEnd"/>
      <w:r w:rsidRPr="00D05492">
        <w:rPr>
          <w:rFonts w:eastAsia="宋体"/>
          <w:bCs w:val="0"/>
          <w:iCs/>
          <w:lang w:val="fr-FR"/>
        </w:rPr>
        <w:t xml:space="preserve"> </w:t>
      </w:r>
      <w:r w:rsidRPr="00D05492">
        <w:rPr>
          <w:rFonts w:eastAsia="宋体"/>
          <w:bCs w:val="0"/>
          <w:lang w:val="fr-FR"/>
        </w:rPr>
        <w:t>evsupport.eu@autel.com</w:t>
      </w:r>
    </w:p>
    <w:p w14:paraId="48777CF1" w14:textId="267030F0" w:rsidR="004B21F1" w:rsidRPr="00D05492" w:rsidRDefault="008C3807" w:rsidP="00A61226">
      <w:pPr>
        <w:pStyle w:val="ItemList"/>
        <w:spacing w:beforeLines="50" w:before="120" w:afterLines="50" w:after="120" w:line="240" w:lineRule="auto"/>
        <w:rPr>
          <w:rFonts w:eastAsia="宋体"/>
          <w:b/>
          <w:lang w:val="fr-FR"/>
        </w:rPr>
      </w:pPr>
      <w:proofErr w:type="spellStart"/>
      <w:r w:rsidRPr="00D05492">
        <w:rPr>
          <w:rFonts w:eastAsia="宋体"/>
          <w:b/>
          <w:lang w:val="fr-FR"/>
        </w:rPr>
        <w:t>Addresse</w:t>
      </w:r>
      <w:proofErr w:type="spellEnd"/>
      <w:r w:rsidRPr="00D05492">
        <w:rPr>
          <w:rFonts w:eastAsia="宋体"/>
          <w:b/>
          <w:lang w:val="fr-FR"/>
        </w:rPr>
        <w:t xml:space="preserve"> :</w:t>
      </w:r>
      <w:r w:rsidRPr="00D05492">
        <w:rPr>
          <w:rFonts w:eastAsia="宋体"/>
          <w:bCs w:val="0"/>
          <w:lang w:val="fr-FR"/>
        </w:rPr>
        <w:t xml:space="preserve"> </w:t>
      </w:r>
      <w:proofErr w:type="spellStart"/>
      <w:r w:rsidRPr="00D05492">
        <w:rPr>
          <w:rFonts w:eastAsia="宋体"/>
          <w:bCs w:val="0"/>
          <w:lang w:val="fr-FR"/>
        </w:rPr>
        <w:t>Landsberger</w:t>
      </w:r>
      <w:proofErr w:type="spellEnd"/>
      <w:r w:rsidRPr="00D05492">
        <w:rPr>
          <w:rFonts w:eastAsia="宋体"/>
          <w:bCs w:val="0"/>
          <w:lang w:val="fr-FR"/>
        </w:rPr>
        <w:t xml:space="preserve"> </w:t>
      </w:r>
      <w:proofErr w:type="spellStart"/>
      <w:r w:rsidRPr="00D05492">
        <w:rPr>
          <w:rFonts w:eastAsia="宋体"/>
          <w:bCs w:val="0"/>
          <w:lang w:val="fr-FR"/>
        </w:rPr>
        <w:t>Str</w:t>
      </w:r>
      <w:proofErr w:type="spellEnd"/>
      <w:r w:rsidRPr="00D05492">
        <w:rPr>
          <w:rFonts w:eastAsia="宋体"/>
          <w:bCs w:val="0"/>
          <w:lang w:val="fr-FR"/>
        </w:rPr>
        <w:t>. 408, 4. OG, 81241 Munich, Allemagne</w:t>
      </w:r>
    </w:p>
    <w:p w14:paraId="78C88462" w14:textId="2C76C5E7" w:rsidR="00D203C5" w:rsidRPr="00D05492" w:rsidRDefault="00D203C5" w:rsidP="00D203C5">
      <w:pPr>
        <w:pStyle w:val="ItemList"/>
        <w:numPr>
          <w:ilvl w:val="0"/>
          <w:numId w:val="0"/>
        </w:numPr>
        <w:spacing w:beforeLines="50" w:before="120" w:afterLines="50" w:after="120" w:line="240" w:lineRule="auto"/>
        <w:ind w:left="284"/>
        <w:rPr>
          <w:rFonts w:eastAsia="宋体"/>
          <w:b/>
          <w:lang w:val="fr-FR"/>
        </w:rPr>
      </w:pPr>
      <w:r w:rsidRPr="00D05492">
        <w:rPr>
          <w:rFonts w:eastAsia="宋体"/>
          <w:b/>
          <w:lang w:val="fr-FR"/>
        </w:rPr>
        <w:br w:type="page"/>
      </w:r>
    </w:p>
    <w:p w14:paraId="039D1713" w14:textId="77777777" w:rsidR="00D203C5" w:rsidRPr="00DE1661" w:rsidRDefault="00D203C5" w:rsidP="00D203C5">
      <w:pPr>
        <w:spacing w:line="480" w:lineRule="auto"/>
        <w:ind w:left="0"/>
        <w:rPr>
          <w:bCs/>
          <w:kern w:val="2"/>
        </w:rPr>
      </w:pPr>
      <w:r w:rsidRPr="00D05492">
        <w:rPr>
          <w:rFonts w:eastAsia="Arial"/>
          <w:bCs/>
          <w:noProof/>
          <w:kern w:val="2"/>
        </w:rPr>
        <w:lastRenderedPageBreak/>
        <w:drawing>
          <wp:anchor distT="0" distB="0" distL="114300" distR="114300" simplePos="0" relativeHeight="252867584" behindDoc="0" locked="0" layoutInCell="1" allowOverlap="1" wp14:anchorId="3C8AF5FD" wp14:editId="3A0BCCB1">
            <wp:simplePos x="0" y="0"/>
            <wp:positionH relativeFrom="margin">
              <wp:posOffset>1653669</wp:posOffset>
            </wp:positionH>
            <wp:positionV relativeFrom="paragraph">
              <wp:posOffset>3039441</wp:posOffset>
            </wp:positionV>
            <wp:extent cx="1262209" cy="242077"/>
            <wp:effectExtent l="0" t="0" r="0" b="5715"/>
            <wp:wrapNone/>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AUTEL logo_画板 1.png"/>
                    <pic:cNvPicPr/>
                  </pic:nvPicPr>
                  <pic:blipFill>
                    <a:blip r:embed="rId81">
                      <a:extLst>
                        <a:ext uri="{28A0092B-C50C-407E-A947-70E740481C1C}">
                          <a14:useLocalDpi xmlns:a14="http://schemas.microsoft.com/office/drawing/2010/main" val="0"/>
                        </a:ext>
                      </a:extLst>
                    </a:blip>
                    <a:stretch>
                      <a:fillRect/>
                    </a:stretch>
                  </pic:blipFill>
                  <pic:spPr>
                    <a:xfrm>
                      <a:off x="0" y="0"/>
                      <a:ext cx="1262209" cy="242077"/>
                    </a:xfrm>
                    <a:prstGeom prst="rect">
                      <a:avLst/>
                    </a:prstGeom>
                  </pic:spPr>
                </pic:pic>
              </a:graphicData>
            </a:graphic>
            <wp14:sizeRelH relativeFrom="margin">
              <wp14:pctWidth>0</wp14:pctWidth>
            </wp14:sizeRelH>
            <wp14:sizeRelV relativeFrom="margin">
              <wp14:pctHeight>0</wp14:pctHeight>
            </wp14:sizeRelV>
          </wp:anchor>
        </w:drawing>
      </w:r>
      <w:r w:rsidRPr="00D05492">
        <w:rPr>
          <w:rFonts w:eastAsia="Arial"/>
          <w:bCs/>
          <w:noProof/>
          <w:kern w:val="2"/>
        </w:rPr>
        <mc:AlternateContent>
          <mc:Choice Requires="wps">
            <w:drawing>
              <wp:anchor distT="0" distB="0" distL="114300" distR="114300" simplePos="0" relativeHeight="252868608" behindDoc="0" locked="0" layoutInCell="1" allowOverlap="1" wp14:anchorId="71B87DB6" wp14:editId="4DBBA009">
                <wp:simplePos x="0" y="0"/>
                <wp:positionH relativeFrom="margin">
                  <wp:align>center</wp:align>
                </wp:positionH>
                <wp:positionV relativeFrom="paragraph">
                  <wp:posOffset>3161665</wp:posOffset>
                </wp:positionV>
                <wp:extent cx="1477670" cy="412750"/>
                <wp:effectExtent l="0" t="0" r="0" b="6350"/>
                <wp:wrapNone/>
                <wp:docPr id="501" name="文本框 501"/>
                <wp:cNvGraphicFramePr/>
                <a:graphic xmlns:a="http://schemas.openxmlformats.org/drawingml/2006/main">
                  <a:graphicData uri="http://schemas.microsoft.com/office/word/2010/wordprocessingShape">
                    <wps:wsp>
                      <wps:cNvSpPr txBox="1"/>
                      <wps:spPr>
                        <a:xfrm>
                          <a:off x="0" y="0"/>
                          <a:ext cx="1477670" cy="412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C0AEF6A" w14:textId="77777777" w:rsidR="00D203C5" w:rsidRPr="00DE1661" w:rsidRDefault="00D203C5" w:rsidP="00D203C5">
                            <w:pPr>
                              <w:ind w:left="0"/>
                              <w:rPr>
                                <w:b/>
                              </w:rPr>
                            </w:pPr>
                            <w:r w:rsidRPr="00DE1661">
                              <w:rPr>
                                <w:rFonts w:hint="eastAsia"/>
                                <w:b/>
                              </w:rPr>
                              <w:t>www.autelenergy.com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B87DB6" id="文本框 501" o:spid="_x0000_s1030" type="#_x0000_t202" style="position:absolute;left:0;text-align:left;margin-left:0;margin-top:248.95pt;width:116.35pt;height:32.5pt;z-index:252868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" filled="f" stroked="f" strokeweight=".5pt">
                <v:textbox>
                  <w:txbxContent>
                    <w:p w14:paraId="7C0AEF6A" w14:textId="77777777" w:rsidR="00D203C5" w:rsidRPr="00DE1661" w:rsidRDefault="00D203C5" w:rsidP="00D203C5">
                      <w:pPr>
                        <w:ind w:left="0"/>
                        <w:rPr>
                          <w:b/>
                        </w:rPr>
                      </w:pPr>
                      <w:r w:rsidRPr="00DE1661">
                        <w:rPr>
                          <w:rFonts w:hint="eastAsia"/>
                          <w:b/>
                        </w:rPr>
                        <w:t>www.autelenergy.com</w:t>
                      </w:r>
                    </w:p>
                  </w:txbxContent>
                </v:textbox>
                <w10:wrap anchorx="margin"/>
              </v:shape>
            </w:pict>
          </mc:Fallback>
        </mc:AlternateContent>
      </w:r>
    </w:p>
    <w:p w14:paraId="6392F978" w14:textId="77777777" w:rsidR="00BD0035" w:rsidRPr="00A61226" w:rsidRDefault="00BD0035" w:rsidP="00D203C5">
      <w:pPr>
        <w:pStyle w:val="ItemList"/>
        <w:numPr>
          <w:ilvl w:val="0"/>
          <w:numId w:val="0"/>
        </w:numPr>
        <w:spacing w:beforeLines="50" w:before="120" w:afterLines="50" w:after="120" w:line="240" w:lineRule="auto"/>
        <w:ind w:left="284"/>
        <w:rPr>
          <w:rFonts w:eastAsia="宋体"/>
          <w:b/>
          <w:lang w:val="fr-FR"/>
        </w:rPr>
      </w:pPr>
    </w:p>
    <w:sectPr w:rsidR="00BD0035" w:rsidRPr="00A61226" w:rsidSect="00D26989">
      <w:pgSz w:w="8392" w:h="11907"/>
      <w:pgMar w:top="567" w:right="567" w:bottom="567" w:left="567" w:header="0" w:footer="340" w:gutter="0"/>
      <w:cols w:space="720"/>
      <w:docGrid w:linePitch="24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A8371D" w14:textId="77777777" w:rsidR="008B66EB" w:rsidRDefault="008B66EB" w:rsidP="00B67D5F">
      <w:pPr>
        <w:spacing w:line="240" w:lineRule="auto"/>
      </w:pPr>
      <w:r>
        <w:separator/>
      </w:r>
    </w:p>
  </w:endnote>
  <w:endnote w:type="continuationSeparator" w:id="0">
    <w:p w14:paraId="0B5AAEB7" w14:textId="77777777" w:rsidR="008B66EB" w:rsidRDefault="008B66EB" w:rsidP="00B67D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微软雅黑">
    <w:altName w:val="微软雅黑a.椀."/>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2478631"/>
      <w:docPartObj>
        <w:docPartGallery w:val="Page Numbers (Bottom of Page)"/>
        <w:docPartUnique/>
      </w:docPartObj>
    </w:sdtPr>
    <w:sdtContent>
      <w:p w14:paraId="6C9379E7" w14:textId="77777777" w:rsidR="005E61E0" w:rsidRDefault="005E61E0" w:rsidP="003F1065">
        <w:pPr>
          <w:pStyle w:val="ae"/>
          <w:jc w:val="center"/>
        </w:pPr>
        <w:r>
          <w:fldChar w:fldCharType="begin"/>
        </w:r>
        <w:r>
          <w:instrText>PAGE   \* MERGEFORMAT</w:instrText>
        </w:r>
        <w:r>
          <w:fldChar w:fldCharType="separate"/>
        </w:r>
        <w:r w:rsidR="002B53DA" w:rsidRPr="002B53DA">
          <w:rPr>
            <w:noProof/>
            <w:lang w:val="zh-CN"/>
          </w:rPr>
          <w:t>ii</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12434745"/>
      <w:docPartObj>
        <w:docPartGallery w:val="Page Numbers (Bottom of Page)"/>
        <w:docPartUnique/>
      </w:docPartObj>
    </w:sdtPr>
    <w:sdtContent>
      <w:p w14:paraId="585499D9" w14:textId="2E303110" w:rsidR="005E61E0" w:rsidRDefault="005E61E0" w:rsidP="003C6F4C">
        <w:pPr>
          <w:pStyle w:val="ae"/>
          <w:jc w:val="center"/>
        </w:pPr>
        <w:r>
          <w:fldChar w:fldCharType="begin"/>
        </w:r>
        <w:r>
          <w:instrText>PAGE   \* MERGEFORMAT</w:instrText>
        </w:r>
        <w:r>
          <w:fldChar w:fldCharType="separate"/>
        </w:r>
        <w:r w:rsidR="002B53DA" w:rsidRPr="002B53DA">
          <w:rPr>
            <w:noProof/>
            <w:lang w:val="zh-CN"/>
          </w:rPr>
          <w:t>13</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B75CF" w14:textId="77777777" w:rsidR="005E61E0" w:rsidRDefault="005E61E0">
    <w:pPr>
      <w:spacing w:line="14" w:lineRule="auto"/>
      <w:rPr>
        <w:sz w:val="20"/>
        <w:szCs w:val="20"/>
      </w:rPr>
    </w:pPr>
    <w:r>
      <w:rPr>
        <w:noProof/>
      </w:rPr>
      <mc:AlternateContent>
        <mc:Choice Requires="wpg">
          <w:drawing>
            <wp:anchor distT="0" distB="0" distL="114300" distR="114300" simplePos="0" relativeHeight="251681792" behindDoc="1" locked="0" layoutInCell="1" allowOverlap="1" wp14:anchorId="2DD525F9" wp14:editId="651E7D53">
              <wp:simplePos x="0" y="0"/>
              <wp:positionH relativeFrom="page">
                <wp:posOffset>708660</wp:posOffset>
              </wp:positionH>
              <wp:positionV relativeFrom="page">
                <wp:posOffset>10038715</wp:posOffset>
              </wp:positionV>
              <wp:extent cx="556895" cy="23495"/>
              <wp:effectExtent l="3810" t="8890" r="1270" b="5715"/>
              <wp:wrapNone/>
              <wp:docPr id="24176"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24177" name="Group 381"/>
                      <wpg:cNvGrpSpPr>
                        <a:grpSpLocks/>
                      </wpg:cNvGrpSpPr>
                      <wpg:grpSpPr bwMode="auto">
                        <a:xfrm>
                          <a:off x="1134" y="15827"/>
                          <a:ext cx="840" cy="2"/>
                          <a:chOff x="1134" y="15827"/>
                          <a:chExt cx="840" cy="2"/>
                        </a:xfrm>
                      </wpg:grpSpPr>
                      <wps:wsp>
                        <wps:cNvPr id="24178" name="Freeform 382"/>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179" name="Group 379"/>
                      <wpg:cNvGrpSpPr>
                        <a:grpSpLocks/>
                      </wpg:cNvGrpSpPr>
                      <wpg:grpSpPr bwMode="auto">
                        <a:xfrm>
                          <a:off x="1134" y="15827"/>
                          <a:ext cx="840" cy="2"/>
                          <a:chOff x="1134" y="15827"/>
                          <a:chExt cx="840" cy="2"/>
                        </a:xfrm>
                      </wpg:grpSpPr>
                      <wps:wsp>
                        <wps:cNvPr id="24180" name="Freeform 380"/>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27AB0EF1" id="Group 378" o:spid="_x0000_s1026" style="position:absolute;left:0;text-align:left;margin-left:55.8pt;margin-top:790.45pt;width:43.85pt;height:1.85pt;z-index:-251634688;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">
              <v:group id="Group 381"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IFaMcAAADeAAAADwAAAGRycy9kb3ducmV2LnhtbESPQWvCQBSE74X+h+UJ&#10;vekmtlaJriJSiwcRqoJ4e2SfSTD7NmTXJP57VxB6HGbmG2a26EwpGqpdYVlBPIhAEKdWF5wpOB7W&#10;/QkI55E1lpZJwZ0cLObvbzNMtG35j5q9z0SAsEtQQe59lUjp0pwMuoGtiIN3sbVBH2SdSV1jG+Cm&#10;lMMo+pYGCw4LOVa0yim97m9GwW+L7fIz/mm218vqfj6MdqdtTEp99LrlFISnzv+HX+2NVjD8isdj&#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FIFaMcAAADe&#10;AAAADwAAAAAAAAAAAAAAAACqAgAAZHJzL2Rvd25yZXYueG1sUEsFBgAAAAAEAAQA+gAAAJ4DAAAA&#10;AA==&#10;">
                <v:shape id="Freeform 382"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g58MA&#10;AADeAAAADwAAAGRycy9kb3ducmV2LnhtbERPTWsCMRC9F/ofwhR6q7NK0bIapS0UhB7KbkvB27AZ&#10;N4ubyZpE3f775iB4fLzv1WZ0vTpziJ0XDdNJAYql8aaTVsPP98fTC6iYSAz1XljDH0fYrO/vVlQa&#10;f5GKz3VqVQ6RWJIGm9JQIsbGsqM48QNL5vY+OEoZhhZNoEsOdz3OimKOjjrJDZYGfrfcHOqT04BV&#10;Hdwv78bGdUdbvTEeP79Q68eH8XUJKvGYbuKre2s0zJ6ni7w338lXA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Bg58MAAADeAAAADwAAAAAAAAAAAAAAAACYAgAAZHJzL2Rv&#10;d25yZXYueG1sUEsFBgAAAAAEAAQA9QAAAIgDAAAAAA==&#10;" path="m,l840,e" filled="f" strokecolor="#292929" strokeweight="0">
                  <v:path arrowok="t" o:connecttype="custom" o:connectlocs="0,0;840,0" o:connectangles="0,0"/>
                </v:shape>
              </v:group>
              <v:group id="Group 379"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6BNIHIAAAA&#10;3gAAAA8AAAAAAAAAAAAAAAAAqgIAAGRycy9kb3ducmV2LnhtbFBLBQYAAAAABAAEAPoAAACfAwAA&#10;AAA=&#10;">
                <v:shape id="Freeform 380"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8Nb8A&#10;AADeAAAADwAAAGRycy9kb3ducmV2LnhtbESPywrCMBBF94L/EEZwp6kPRKtRVBDc+li4HJqxKTaT&#10;0sTa/r1ZCC4v98XZ7FpbioZqXzhWMBknIIgzpwvOFdxvp9EShA/IGkvHpKAjD7ttv7fBVLsPX6i5&#10;hlzEEfYpKjAhVKmUPjNk0Y9dRRy9p6sthijrXOoaP3HclnKaJAtpseD4YLCio6HsdX1bBVV7aI6r&#10;rHOJnpmDliv76LxVajho92sQgdrwD//aZ61gOp8sI0DEiSggt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7/w1vwAAAN4AAAAPAAAAAAAAAAAAAAAAAJgCAABkcnMvZG93bnJl&#10;di54bWxQSwUGAAAAAAQABAD1AAAAhA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82816" behindDoc="1" locked="0" layoutInCell="1" allowOverlap="1" wp14:anchorId="5DBAB803" wp14:editId="5F322347">
              <wp:simplePos x="0" y="0"/>
              <wp:positionH relativeFrom="page">
                <wp:posOffset>707390</wp:posOffset>
              </wp:positionH>
              <wp:positionV relativeFrom="page">
                <wp:posOffset>10172700</wp:posOffset>
              </wp:positionV>
              <wp:extent cx="178435" cy="152400"/>
              <wp:effectExtent l="2540" t="0" r="0" b="0"/>
              <wp:wrapNone/>
              <wp:docPr id="24181"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BAB803" id="_x0000_t202" coordsize="21600,21600" o:spt="202" path="m,l,21600r21600,l21600,xe">
              <v:stroke joinstyle="miter"/>
              <v:path gradientshapeok="t" o:connecttype="rect"/>
            </v:shapetype>
            <v:shape id="Text Box 377" o:spid="_x0000_s1031" type="#_x0000_t202" style="position:absolute;left:0;text-align:left;margin-left:55.7pt;margin-top:801pt;width:14.05pt;height:12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" filled="f" stroked="f">
              <v:textbox inset="0,0,0,0">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v:textbox>
              <w10:wrap anchorx="page" anchory="page"/>
            </v:shape>
          </w:pict>
        </mc:Fallback>
      </mc:AlternateContent>
    </w:r>
    <w:r>
      <w:rPr>
        <w:noProof/>
      </w:rPr>
      <mc:AlternateContent>
        <mc:Choice Requires="wps">
          <w:drawing>
            <wp:anchor distT="0" distB="0" distL="114300" distR="114300" simplePos="0" relativeHeight="251683840" behindDoc="1" locked="0" layoutInCell="1" allowOverlap="1" wp14:anchorId="218052FB" wp14:editId="52FC2825">
              <wp:simplePos x="0" y="0"/>
              <wp:positionH relativeFrom="page">
                <wp:posOffset>5173345</wp:posOffset>
              </wp:positionH>
              <wp:positionV relativeFrom="page">
                <wp:posOffset>10172700</wp:posOffset>
              </wp:positionV>
              <wp:extent cx="1679575" cy="152400"/>
              <wp:effectExtent l="1270" t="0" r="0" b="0"/>
              <wp:wrapNone/>
              <wp:docPr id="24182"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5EBA" w14:textId="77777777" w:rsidR="005E61E0" w:rsidRDefault="005E61E0">
                          <w:pPr>
                            <w:pStyle w:val="a5"/>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052FB" id="Text Box 376" o:spid="_x0000_s1032" type="#_x0000_t202" style="position:absolute;left:0;text-align:left;margin-left:407.35pt;margin-top:801pt;width:132.25pt;height:12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" filled="f" stroked="f">
              <v:textbox inset="0,0,0,0">
                <w:txbxContent>
                  <w:p w14:paraId="10345EBA" w14:textId="77777777" w:rsidR="005E61E0" w:rsidRDefault="005E61E0">
                    <w:pPr>
                      <w:pStyle w:val="a5"/>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99224045"/>
      <w:docPartObj>
        <w:docPartGallery w:val="Page Numbers (Bottom of Page)"/>
        <w:docPartUnique/>
      </w:docPartObj>
    </w:sdtPr>
    <w:sdtContent>
      <w:p w14:paraId="49AF06A9" w14:textId="77777777" w:rsidR="005E61E0" w:rsidRPr="000871EB" w:rsidRDefault="005E61E0" w:rsidP="00486515">
        <w:pPr>
          <w:pStyle w:val="ae"/>
          <w:jc w:val="center"/>
        </w:pPr>
        <w:r>
          <w:fldChar w:fldCharType="begin"/>
        </w:r>
        <w:r>
          <w:instrText>PAGE   \* MERGEFORMAT</w:instrText>
        </w:r>
        <w:r>
          <w:fldChar w:fldCharType="separate"/>
        </w:r>
        <w:r w:rsidR="002B53DA" w:rsidRPr="002B53DA">
          <w:rPr>
            <w:noProof/>
            <w:lang w:val="zh-CN"/>
          </w:rPr>
          <w:t>64</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02A34" w14:textId="77777777" w:rsidR="008B66EB" w:rsidRDefault="008B66EB" w:rsidP="00B67D5F">
      <w:pPr>
        <w:spacing w:line="240" w:lineRule="auto"/>
      </w:pPr>
      <w:r>
        <w:separator/>
      </w:r>
    </w:p>
  </w:footnote>
  <w:footnote w:type="continuationSeparator" w:id="0">
    <w:p w14:paraId="4CF46043" w14:textId="77777777" w:rsidR="008B66EB" w:rsidRDefault="008B66EB" w:rsidP="00B67D5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A83"/>
    <w:multiLevelType w:val="hybridMultilevel"/>
    <w:tmpl w:val="2872EBB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 w15:restartNumberingAfterBreak="0">
    <w:nsid w:val="03EE6E32"/>
    <w:multiLevelType w:val="hybridMultilevel"/>
    <w:tmpl w:val="A80EC55A"/>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2" w15:restartNumberingAfterBreak="0">
    <w:nsid w:val="04753976"/>
    <w:multiLevelType w:val="hybridMultilevel"/>
    <w:tmpl w:val="C6D44A58"/>
    <w:lvl w:ilvl="0" w:tplc="7CA42F52">
      <w:start w:val="1"/>
      <w:numFmt w:val="bullet"/>
      <w:pStyle w:val="ItemList"/>
      <w:lvlText w:val=""/>
      <w:lvlJc w:val="left"/>
      <w:pPr>
        <w:ind w:left="704"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 w15:restartNumberingAfterBreak="0">
    <w:nsid w:val="0646666A"/>
    <w:multiLevelType w:val="hybridMultilevel"/>
    <w:tmpl w:val="8B36FBDC"/>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 w15:restartNumberingAfterBreak="0">
    <w:nsid w:val="06644AEA"/>
    <w:multiLevelType w:val="hybridMultilevel"/>
    <w:tmpl w:val="775A36AE"/>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 w15:restartNumberingAfterBreak="0">
    <w:nsid w:val="09BC1BAB"/>
    <w:multiLevelType w:val="hybridMultilevel"/>
    <w:tmpl w:val="4FBC78FC"/>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 w15:restartNumberingAfterBreak="0">
    <w:nsid w:val="0B974B3A"/>
    <w:multiLevelType w:val="hybridMultilevel"/>
    <w:tmpl w:val="6D8E71FE"/>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 w15:restartNumberingAfterBreak="0">
    <w:nsid w:val="0BCE1471"/>
    <w:multiLevelType w:val="hybridMultilevel"/>
    <w:tmpl w:val="DCF424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15:restartNumberingAfterBreak="0">
    <w:nsid w:val="1382069A"/>
    <w:multiLevelType w:val="hybridMultilevel"/>
    <w:tmpl w:val="D2743788"/>
    <w:lvl w:ilvl="0" w:tplc="0978B888">
      <w:start w:val="1"/>
      <w:numFmt w:val="upperLetter"/>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14134908"/>
    <w:multiLevelType w:val="hybridMultilevel"/>
    <w:tmpl w:val="ABBE05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193D6EE5"/>
    <w:multiLevelType w:val="hybridMultilevel"/>
    <w:tmpl w:val="3DA68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1A1B45BA"/>
    <w:multiLevelType w:val="hybridMultilevel"/>
    <w:tmpl w:val="7868BB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1BFD6195"/>
    <w:multiLevelType w:val="hybridMultilevel"/>
    <w:tmpl w:val="DCEAA7A8"/>
    <w:lvl w:ilvl="0" w:tplc="81700B72">
      <w:start w:val="1"/>
      <w:numFmt w:val="decimal"/>
      <w:pStyle w:val="Seqin"/>
      <w:lvlText w:val="%1."/>
      <w:lvlJc w:val="left"/>
      <w:pPr>
        <w:ind w:left="704" w:hanging="420"/>
      </w:pPr>
      <w:rPr>
        <w:rFonts w:hint="eastAsia"/>
        <w:b w:val="0"/>
        <w:sz w:val="18"/>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3" w15:restartNumberingAfterBreak="0">
    <w:nsid w:val="1C615BA9"/>
    <w:multiLevelType w:val="hybridMultilevel"/>
    <w:tmpl w:val="2872EBB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4" w15:restartNumberingAfterBreak="0">
    <w:nsid w:val="1F0238BE"/>
    <w:multiLevelType w:val="hybridMultilevel"/>
    <w:tmpl w:val="2B78FB4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5" w15:restartNumberingAfterBreak="0">
    <w:nsid w:val="1F5D7C72"/>
    <w:multiLevelType w:val="hybridMultilevel"/>
    <w:tmpl w:val="FACC15BE"/>
    <w:lvl w:ilvl="0" w:tplc="04090001">
      <w:start w:val="1"/>
      <w:numFmt w:val="bullet"/>
      <w:lvlText w:val=""/>
      <w:lvlJc w:val="left"/>
      <w:pPr>
        <w:ind w:left="1124" w:hanging="420"/>
      </w:pPr>
      <w:rPr>
        <w:rFonts w:ascii="Wingdings" w:hAnsi="Wingdings" w:hint="default"/>
      </w:rPr>
    </w:lvl>
    <w:lvl w:ilvl="1" w:tplc="04090003" w:tentative="1">
      <w:start w:val="1"/>
      <w:numFmt w:val="bullet"/>
      <w:lvlText w:val=""/>
      <w:lvlJc w:val="left"/>
      <w:pPr>
        <w:ind w:left="1544" w:hanging="420"/>
      </w:pPr>
      <w:rPr>
        <w:rFonts w:ascii="Wingdings" w:hAnsi="Wingdings" w:hint="default"/>
      </w:rPr>
    </w:lvl>
    <w:lvl w:ilvl="2" w:tplc="04090005" w:tentative="1">
      <w:start w:val="1"/>
      <w:numFmt w:val="bullet"/>
      <w:lvlText w:val=""/>
      <w:lvlJc w:val="left"/>
      <w:pPr>
        <w:ind w:left="1964" w:hanging="420"/>
      </w:pPr>
      <w:rPr>
        <w:rFonts w:ascii="Wingdings" w:hAnsi="Wingdings" w:hint="default"/>
      </w:rPr>
    </w:lvl>
    <w:lvl w:ilvl="3" w:tplc="04090001" w:tentative="1">
      <w:start w:val="1"/>
      <w:numFmt w:val="bullet"/>
      <w:lvlText w:val=""/>
      <w:lvlJc w:val="left"/>
      <w:pPr>
        <w:ind w:left="2384" w:hanging="420"/>
      </w:pPr>
      <w:rPr>
        <w:rFonts w:ascii="Wingdings" w:hAnsi="Wingdings" w:hint="default"/>
      </w:rPr>
    </w:lvl>
    <w:lvl w:ilvl="4" w:tplc="04090003" w:tentative="1">
      <w:start w:val="1"/>
      <w:numFmt w:val="bullet"/>
      <w:lvlText w:val=""/>
      <w:lvlJc w:val="left"/>
      <w:pPr>
        <w:ind w:left="2804" w:hanging="420"/>
      </w:pPr>
      <w:rPr>
        <w:rFonts w:ascii="Wingdings" w:hAnsi="Wingdings" w:hint="default"/>
      </w:rPr>
    </w:lvl>
    <w:lvl w:ilvl="5" w:tplc="04090005" w:tentative="1">
      <w:start w:val="1"/>
      <w:numFmt w:val="bullet"/>
      <w:lvlText w:val=""/>
      <w:lvlJc w:val="left"/>
      <w:pPr>
        <w:ind w:left="3224" w:hanging="420"/>
      </w:pPr>
      <w:rPr>
        <w:rFonts w:ascii="Wingdings" w:hAnsi="Wingdings" w:hint="default"/>
      </w:rPr>
    </w:lvl>
    <w:lvl w:ilvl="6" w:tplc="04090001" w:tentative="1">
      <w:start w:val="1"/>
      <w:numFmt w:val="bullet"/>
      <w:lvlText w:val=""/>
      <w:lvlJc w:val="left"/>
      <w:pPr>
        <w:ind w:left="3644" w:hanging="420"/>
      </w:pPr>
      <w:rPr>
        <w:rFonts w:ascii="Wingdings" w:hAnsi="Wingdings" w:hint="default"/>
      </w:rPr>
    </w:lvl>
    <w:lvl w:ilvl="7" w:tplc="04090003" w:tentative="1">
      <w:start w:val="1"/>
      <w:numFmt w:val="bullet"/>
      <w:lvlText w:val=""/>
      <w:lvlJc w:val="left"/>
      <w:pPr>
        <w:ind w:left="4064" w:hanging="420"/>
      </w:pPr>
      <w:rPr>
        <w:rFonts w:ascii="Wingdings" w:hAnsi="Wingdings" w:hint="default"/>
      </w:rPr>
    </w:lvl>
    <w:lvl w:ilvl="8" w:tplc="04090005" w:tentative="1">
      <w:start w:val="1"/>
      <w:numFmt w:val="bullet"/>
      <w:lvlText w:val=""/>
      <w:lvlJc w:val="left"/>
      <w:pPr>
        <w:ind w:left="4484" w:hanging="420"/>
      </w:pPr>
      <w:rPr>
        <w:rFonts w:ascii="Wingdings" w:hAnsi="Wingdings" w:hint="default"/>
      </w:rPr>
    </w:lvl>
  </w:abstractNum>
  <w:abstractNum w:abstractNumId="16" w15:restartNumberingAfterBreak="0">
    <w:nsid w:val="1FCF0492"/>
    <w:multiLevelType w:val="multilevel"/>
    <w:tmpl w:val="C994C4B8"/>
    <w:styleLink w:val="a"/>
    <w:lvl w:ilvl="0">
      <w:start w:val="1"/>
      <w:numFmt w:val="decimal"/>
      <w:suff w:val="space"/>
      <w:lvlText w:val="%1"/>
      <w:lvlJc w:val="left"/>
      <w:pPr>
        <w:ind w:left="432" w:hanging="432"/>
      </w:pPr>
      <w:rPr>
        <w:rFonts w:ascii="Arial" w:eastAsia="微软雅黑" w:hAnsi="Arial" w:hint="default"/>
        <w:b/>
        <w:i w:val="0"/>
        <w:sz w:val="72"/>
        <w:szCs w:val="72"/>
      </w:rPr>
    </w:lvl>
    <w:lvl w:ilvl="1">
      <w:start w:val="1"/>
      <w:numFmt w:val="decimal"/>
      <w:lvlText w:val="%1.%2"/>
      <w:lvlJc w:val="left"/>
      <w:pPr>
        <w:ind w:left="576" w:hanging="576"/>
      </w:pPr>
      <w:rPr>
        <w:rFonts w:ascii="Arial" w:eastAsia="微软雅黑" w:hAnsi="Arial" w:hint="eastAsia"/>
        <w:b/>
        <w:i w:val="0"/>
        <w:sz w:val="28"/>
        <w:szCs w:val="28"/>
      </w:rPr>
    </w:lvl>
    <w:lvl w:ilvl="2">
      <w:start w:val="1"/>
      <w:numFmt w:val="decimal"/>
      <w:lvlText w:val="%1.%2.%3"/>
      <w:lvlJc w:val="left"/>
      <w:pPr>
        <w:ind w:left="720" w:hanging="720"/>
      </w:pPr>
      <w:rPr>
        <w:rFonts w:ascii="Arial" w:eastAsia="微软雅黑" w:hAnsi="Arial" w:hint="eastAsia"/>
        <w:b/>
        <w:i w:val="0"/>
        <w:color w:val="auto"/>
        <w:sz w:val="24"/>
      </w:rPr>
    </w:lvl>
    <w:lvl w:ilvl="3">
      <w:start w:val="1"/>
      <w:numFmt w:val="decimal"/>
      <w:lvlText w:val="%1.%2.%3.%4"/>
      <w:lvlJc w:val="left"/>
      <w:pPr>
        <w:ind w:left="864" w:hanging="864"/>
      </w:pPr>
      <w:rPr>
        <w:rFonts w:ascii="Arial" w:eastAsia="微软雅黑" w:hAnsi="Arial" w:hint="eastAsia"/>
        <w:b w:val="0"/>
        <w:i/>
        <w:sz w:val="20"/>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7" w15:restartNumberingAfterBreak="0">
    <w:nsid w:val="1FD318FE"/>
    <w:multiLevelType w:val="hybridMultilevel"/>
    <w:tmpl w:val="D75471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15:restartNumberingAfterBreak="0">
    <w:nsid w:val="211011D3"/>
    <w:multiLevelType w:val="hybridMultilevel"/>
    <w:tmpl w:val="0C7C2F6A"/>
    <w:lvl w:ilvl="0" w:tplc="04090001">
      <w:start w:val="1"/>
      <w:numFmt w:val="bullet"/>
      <w:lvlText w:val=""/>
      <w:lvlJc w:val="left"/>
      <w:pPr>
        <w:ind w:left="1061" w:hanging="420"/>
      </w:pPr>
      <w:rPr>
        <w:rFonts w:ascii="Wingdings" w:hAnsi="Wingdings" w:hint="default"/>
      </w:rPr>
    </w:lvl>
    <w:lvl w:ilvl="1" w:tplc="04090003" w:tentative="1">
      <w:start w:val="1"/>
      <w:numFmt w:val="bullet"/>
      <w:lvlText w:val=""/>
      <w:lvlJc w:val="left"/>
      <w:pPr>
        <w:ind w:left="1481" w:hanging="420"/>
      </w:pPr>
      <w:rPr>
        <w:rFonts w:ascii="Wingdings" w:hAnsi="Wingdings" w:hint="default"/>
      </w:rPr>
    </w:lvl>
    <w:lvl w:ilvl="2" w:tplc="04090005" w:tentative="1">
      <w:start w:val="1"/>
      <w:numFmt w:val="bullet"/>
      <w:lvlText w:val=""/>
      <w:lvlJc w:val="left"/>
      <w:pPr>
        <w:ind w:left="1901" w:hanging="420"/>
      </w:pPr>
      <w:rPr>
        <w:rFonts w:ascii="Wingdings" w:hAnsi="Wingdings" w:hint="default"/>
      </w:rPr>
    </w:lvl>
    <w:lvl w:ilvl="3" w:tplc="04090001" w:tentative="1">
      <w:start w:val="1"/>
      <w:numFmt w:val="bullet"/>
      <w:lvlText w:val=""/>
      <w:lvlJc w:val="left"/>
      <w:pPr>
        <w:ind w:left="2321" w:hanging="420"/>
      </w:pPr>
      <w:rPr>
        <w:rFonts w:ascii="Wingdings" w:hAnsi="Wingdings" w:hint="default"/>
      </w:rPr>
    </w:lvl>
    <w:lvl w:ilvl="4" w:tplc="04090003" w:tentative="1">
      <w:start w:val="1"/>
      <w:numFmt w:val="bullet"/>
      <w:lvlText w:val=""/>
      <w:lvlJc w:val="left"/>
      <w:pPr>
        <w:ind w:left="2741" w:hanging="420"/>
      </w:pPr>
      <w:rPr>
        <w:rFonts w:ascii="Wingdings" w:hAnsi="Wingdings" w:hint="default"/>
      </w:rPr>
    </w:lvl>
    <w:lvl w:ilvl="5" w:tplc="04090005" w:tentative="1">
      <w:start w:val="1"/>
      <w:numFmt w:val="bullet"/>
      <w:lvlText w:val=""/>
      <w:lvlJc w:val="left"/>
      <w:pPr>
        <w:ind w:left="3161" w:hanging="420"/>
      </w:pPr>
      <w:rPr>
        <w:rFonts w:ascii="Wingdings" w:hAnsi="Wingdings" w:hint="default"/>
      </w:rPr>
    </w:lvl>
    <w:lvl w:ilvl="6" w:tplc="04090001" w:tentative="1">
      <w:start w:val="1"/>
      <w:numFmt w:val="bullet"/>
      <w:lvlText w:val=""/>
      <w:lvlJc w:val="left"/>
      <w:pPr>
        <w:ind w:left="3581" w:hanging="420"/>
      </w:pPr>
      <w:rPr>
        <w:rFonts w:ascii="Wingdings" w:hAnsi="Wingdings" w:hint="default"/>
      </w:rPr>
    </w:lvl>
    <w:lvl w:ilvl="7" w:tplc="04090003" w:tentative="1">
      <w:start w:val="1"/>
      <w:numFmt w:val="bullet"/>
      <w:lvlText w:val=""/>
      <w:lvlJc w:val="left"/>
      <w:pPr>
        <w:ind w:left="4001" w:hanging="420"/>
      </w:pPr>
      <w:rPr>
        <w:rFonts w:ascii="Wingdings" w:hAnsi="Wingdings" w:hint="default"/>
      </w:rPr>
    </w:lvl>
    <w:lvl w:ilvl="8" w:tplc="04090005" w:tentative="1">
      <w:start w:val="1"/>
      <w:numFmt w:val="bullet"/>
      <w:lvlText w:val=""/>
      <w:lvlJc w:val="left"/>
      <w:pPr>
        <w:ind w:left="4421" w:hanging="420"/>
      </w:pPr>
      <w:rPr>
        <w:rFonts w:ascii="Wingdings" w:hAnsi="Wingdings" w:hint="default"/>
      </w:rPr>
    </w:lvl>
  </w:abstractNum>
  <w:abstractNum w:abstractNumId="19" w15:restartNumberingAfterBreak="0">
    <w:nsid w:val="21C53C68"/>
    <w:multiLevelType w:val="hybridMultilevel"/>
    <w:tmpl w:val="29AAD70E"/>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0" w15:restartNumberingAfterBreak="0">
    <w:nsid w:val="24614404"/>
    <w:multiLevelType w:val="hybridMultilevel"/>
    <w:tmpl w:val="0994DEAE"/>
    <w:lvl w:ilvl="0" w:tplc="0409000B">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1" w15:restartNumberingAfterBreak="0">
    <w:nsid w:val="24A15E87"/>
    <w:multiLevelType w:val="hybridMultilevel"/>
    <w:tmpl w:val="03D0B498"/>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2" w15:restartNumberingAfterBreak="0">
    <w:nsid w:val="24B91957"/>
    <w:multiLevelType w:val="hybridMultilevel"/>
    <w:tmpl w:val="96FE320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3" w15:restartNumberingAfterBreak="0">
    <w:nsid w:val="25F97883"/>
    <w:multiLevelType w:val="hybridMultilevel"/>
    <w:tmpl w:val="13C866D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4" w15:restartNumberingAfterBreak="0">
    <w:nsid w:val="2ADF5A0F"/>
    <w:multiLevelType w:val="hybridMultilevel"/>
    <w:tmpl w:val="AD7017AC"/>
    <w:lvl w:ilvl="0" w:tplc="87BEEF1E">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15:restartNumberingAfterBreak="0">
    <w:nsid w:val="2DB24324"/>
    <w:multiLevelType w:val="hybridMultilevel"/>
    <w:tmpl w:val="0D165A62"/>
    <w:lvl w:ilvl="0" w:tplc="5C9674B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2DE278C3"/>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7" w15:restartNumberingAfterBreak="0">
    <w:nsid w:val="2DFC5BE5"/>
    <w:multiLevelType w:val="hybridMultilevel"/>
    <w:tmpl w:val="3E70AEA6"/>
    <w:lvl w:ilvl="0" w:tplc="5C9674B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2E9542DA"/>
    <w:multiLevelType w:val="hybridMultilevel"/>
    <w:tmpl w:val="F1088A3C"/>
    <w:lvl w:ilvl="0" w:tplc="CA6285C2">
      <w:start w:val="1"/>
      <w:numFmt w:val="lowerLetter"/>
      <w:pStyle w:val="SeqinSeq"/>
      <w:lvlText w:val="%1)"/>
      <w:lvlJc w:val="left"/>
      <w:pPr>
        <w:ind w:left="1554" w:hanging="420"/>
      </w:pPr>
      <w:rPr>
        <w:rFonts w:ascii="Arial" w:eastAsia="微软雅黑" w:hAnsi="Arial" w:hint="default"/>
        <w:sz w:val="18"/>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29" w15:restartNumberingAfterBreak="0">
    <w:nsid w:val="2EC74A87"/>
    <w:multiLevelType w:val="hybridMultilevel"/>
    <w:tmpl w:val="9452A72C"/>
    <w:lvl w:ilvl="0" w:tplc="5C9674BC">
      <w:start w:val="1"/>
      <w:numFmt w:val="decimal"/>
      <w:lvlText w:val="%1."/>
      <w:lvlJc w:val="left"/>
      <w:pPr>
        <w:ind w:left="1124" w:hanging="420"/>
      </w:pPr>
      <w:rPr>
        <w:rFonts w:hint="eastAsia"/>
      </w:r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30" w15:restartNumberingAfterBreak="0">
    <w:nsid w:val="30EA4075"/>
    <w:multiLevelType w:val="hybridMultilevel"/>
    <w:tmpl w:val="0F8AA69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1" w15:restartNumberingAfterBreak="0">
    <w:nsid w:val="32757901"/>
    <w:multiLevelType w:val="hybridMultilevel"/>
    <w:tmpl w:val="C4CEA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15:restartNumberingAfterBreak="0">
    <w:nsid w:val="366B75EF"/>
    <w:multiLevelType w:val="hybridMultilevel"/>
    <w:tmpl w:val="2794E3F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3" w15:restartNumberingAfterBreak="0">
    <w:nsid w:val="36A17F4F"/>
    <w:multiLevelType w:val="hybridMultilevel"/>
    <w:tmpl w:val="1CFC6EBC"/>
    <w:lvl w:ilvl="0" w:tplc="5C9674BC">
      <w:start w:val="1"/>
      <w:numFmt w:val="decimal"/>
      <w:lvlText w:val="%1."/>
      <w:lvlJc w:val="left"/>
      <w:pPr>
        <w:ind w:left="931" w:hanging="420"/>
      </w:pPr>
      <w:rPr>
        <w:rFonts w:hint="eastAsia"/>
      </w:rPr>
    </w:lvl>
    <w:lvl w:ilvl="1" w:tplc="04090019" w:tentative="1">
      <w:start w:val="1"/>
      <w:numFmt w:val="lowerLetter"/>
      <w:lvlText w:val="%2)"/>
      <w:lvlJc w:val="left"/>
      <w:pPr>
        <w:ind w:left="1351" w:hanging="420"/>
      </w:pPr>
    </w:lvl>
    <w:lvl w:ilvl="2" w:tplc="0409001B" w:tentative="1">
      <w:start w:val="1"/>
      <w:numFmt w:val="lowerRoman"/>
      <w:lvlText w:val="%3."/>
      <w:lvlJc w:val="right"/>
      <w:pPr>
        <w:ind w:left="1771" w:hanging="420"/>
      </w:pPr>
    </w:lvl>
    <w:lvl w:ilvl="3" w:tplc="0409000F" w:tentative="1">
      <w:start w:val="1"/>
      <w:numFmt w:val="decimal"/>
      <w:lvlText w:val="%4."/>
      <w:lvlJc w:val="left"/>
      <w:pPr>
        <w:ind w:left="2191" w:hanging="420"/>
      </w:pPr>
    </w:lvl>
    <w:lvl w:ilvl="4" w:tplc="04090019" w:tentative="1">
      <w:start w:val="1"/>
      <w:numFmt w:val="lowerLetter"/>
      <w:lvlText w:val="%5)"/>
      <w:lvlJc w:val="left"/>
      <w:pPr>
        <w:ind w:left="2611" w:hanging="420"/>
      </w:pPr>
    </w:lvl>
    <w:lvl w:ilvl="5" w:tplc="0409001B" w:tentative="1">
      <w:start w:val="1"/>
      <w:numFmt w:val="lowerRoman"/>
      <w:lvlText w:val="%6."/>
      <w:lvlJc w:val="right"/>
      <w:pPr>
        <w:ind w:left="3031" w:hanging="420"/>
      </w:pPr>
    </w:lvl>
    <w:lvl w:ilvl="6" w:tplc="0409000F" w:tentative="1">
      <w:start w:val="1"/>
      <w:numFmt w:val="decimal"/>
      <w:lvlText w:val="%7."/>
      <w:lvlJc w:val="left"/>
      <w:pPr>
        <w:ind w:left="3451" w:hanging="420"/>
      </w:pPr>
    </w:lvl>
    <w:lvl w:ilvl="7" w:tplc="04090019" w:tentative="1">
      <w:start w:val="1"/>
      <w:numFmt w:val="lowerLetter"/>
      <w:lvlText w:val="%8)"/>
      <w:lvlJc w:val="left"/>
      <w:pPr>
        <w:ind w:left="3871" w:hanging="420"/>
      </w:pPr>
    </w:lvl>
    <w:lvl w:ilvl="8" w:tplc="0409001B" w:tentative="1">
      <w:start w:val="1"/>
      <w:numFmt w:val="lowerRoman"/>
      <w:lvlText w:val="%9."/>
      <w:lvlJc w:val="right"/>
      <w:pPr>
        <w:ind w:left="4291" w:hanging="420"/>
      </w:pPr>
    </w:lvl>
  </w:abstractNum>
  <w:abstractNum w:abstractNumId="34" w15:restartNumberingAfterBreak="0">
    <w:nsid w:val="36DA0B53"/>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5" w15:restartNumberingAfterBreak="0">
    <w:nsid w:val="36ED73D0"/>
    <w:multiLevelType w:val="hybridMultilevel"/>
    <w:tmpl w:val="82DEFDD8"/>
    <w:lvl w:ilvl="0" w:tplc="04090001">
      <w:start w:val="1"/>
      <w:numFmt w:val="bullet"/>
      <w:lvlText w:val=""/>
      <w:lvlJc w:val="left"/>
      <w:pPr>
        <w:ind w:left="654" w:hanging="420"/>
      </w:pPr>
      <w:rPr>
        <w:rFonts w:ascii="Wingdings" w:hAnsi="Wingdings" w:hint="default"/>
      </w:rPr>
    </w:lvl>
    <w:lvl w:ilvl="1" w:tplc="04090003" w:tentative="1">
      <w:start w:val="1"/>
      <w:numFmt w:val="bullet"/>
      <w:lvlText w:val=""/>
      <w:lvlJc w:val="left"/>
      <w:pPr>
        <w:ind w:left="1074" w:hanging="420"/>
      </w:pPr>
      <w:rPr>
        <w:rFonts w:ascii="Wingdings" w:hAnsi="Wingdings" w:hint="default"/>
      </w:rPr>
    </w:lvl>
    <w:lvl w:ilvl="2" w:tplc="04090005" w:tentative="1">
      <w:start w:val="1"/>
      <w:numFmt w:val="bullet"/>
      <w:lvlText w:val=""/>
      <w:lvlJc w:val="left"/>
      <w:pPr>
        <w:ind w:left="1494" w:hanging="420"/>
      </w:pPr>
      <w:rPr>
        <w:rFonts w:ascii="Wingdings" w:hAnsi="Wingdings" w:hint="default"/>
      </w:rPr>
    </w:lvl>
    <w:lvl w:ilvl="3" w:tplc="04090001" w:tentative="1">
      <w:start w:val="1"/>
      <w:numFmt w:val="bullet"/>
      <w:lvlText w:val=""/>
      <w:lvlJc w:val="left"/>
      <w:pPr>
        <w:ind w:left="1914" w:hanging="420"/>
      </w:pPr>
      <w:rPr>
        <w:rFonts w:ascii="Wingdings" w:hAnsi="Wingdings" w:hint="default"/>
      </w:rPr>
    </w:lvl>
    <w:lvl w:ilvl="4" w:tplc="04090003" w:tentative="1">
      <w:start w:val="1"/>
      <w:numFmt w:val="bullet"/>
      <w:lvlText w:val=""/>
      <w:lvlJc w:val="left"/>
      <w:pPr>
        <w:ind w:left="2334" w:hanging="420"/>
      </w:pPr>
      <w:rPr>
        <w:rFonts w:ascii="Wingdings" w:hAnsi="Wingdings" w:hint="default"/>
      </w:rPr>
    </w:lvl>
    <w:lvl w:ilvl="5" w:tplc="04090005" w:tentative="1">
      <w:start w:val="1"/>
      <w:numFmt w:val="bullet"/>
      <w:lvlText w:val=""/>
      <w:lvlJc w:val="left"/>
      <w:pPr>
        <w:ind w:left="2754" w:hanging="420"/>
      </w:pPr>
      <w:rPr>
        <w:rFonts w:ascii="Wingdings" w:hAnsi="Wingdings" w:hint="default"/>
      </w:rPr>
    </w:lvl>
    <w:lvl w:ilvl="6" w:tplc="04090001" w:tentative="1">
      <w:start w:val="1"/>
      <w:numFmt w:val="bullet"/>
      <w:lvlText w:val=""/>
      <w:lvlJc w:val="left"/>
      <w:pPr>
        <w:ind w:left="3174" w:hanging="420"/>
      </w:pPr>
      <w:rPr>
        <w:rFonts w:ascii="Wingdings" w:hAnsi="Wingdings" w:hint="default"/>
      </w:rPr>
    </w:lvl>
    <w:lvl w:ilvl="7" w:tplc="04090003" w:tentative="1">
      <w:start w:val="1"/>
      <w:numFmt w:val="bullet"/>
      <w:lvlText w:val=""/>
      <w:lvlJc w:val="left"/>
      <w:pPr>
        <w:ind w:left="3594" w:hanging="420"/>
      </w:pPr>
      <w:rPr>
        <w:rFonts w:ascii="Wingdings" w:hAnsi="Wingdings" w:hint="default"/>
      </w:rPr>
    </w:lvl>
    <w:lvl w:ilvl="8" w:tplc="04090005" w:tentative="1">
      <w:start w:val="1"/>
      <w:numFmt w:val="bullet"/>
      <w:lvlText w:val=""/>
      <w:lvlJc w:val="left"/>
      <w:pPr>
        <w:ind w:left="4014" w:hanging="420"/>
      </w:pPr>
      <w:rPr>
        <w:rFonts w:ascii="Wingdings" w:hAnsi="Wingdings" w:hint="default"/>
      </w:rPr>
    </w:lvl>
  </w:abstractNum>
  <w:abstractNum w:abstractNumId="36" w15:restartNumberingAfterBreak="0">
    <w:nsid w:val="39F94E37"/>
    <w:multiLevelType w:val="hybridMultilevel"/>
    <w:tmpl w:val="9894E2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7" w15:restartNumberingAfterBreak="0">
    <w:nsid w:val="3A5C1BA6"/>
    <w:multiLevelType w:val="hybridMultilevel"/>
    <w:tmpl w:val="DAD6EBFA"/>
    <w:lvl w:ilvl="0" w:tplc="AD6C8700">
      <w:start w:val="1"/>
      <w:numFmt w:val="bullet"/>
      <w:pStyle w:val="1"/>
      <w:lvlText w:val=""/>
      <w:lvlJc w:val="left"/>
      <w:pPr>
        <w:ind w:left="1460" w:hanging="420"/>
      </w:pPr>
      <w:rPr>
        <w:rFonts w:ascii="Wingdings" w:hAnsi="Wingdings" w:hint="default"/>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38" w15:restartNumberingAfterBreak="0">
    <w:nsid w:val="3CA11A5F"/>
    <w:multiLevelType w:val="hybridMultilevel"/>
    <w:tmpl w:val="2D6273C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9" w15:restartNumberingAfterBreak="0">
    <w:nsid w:val="3E30744E"/>
    <w:multiLevelType w:val="hybridMultilevel"/>
    <w:tmpl w:val="291C90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15:restartNumberingAfterBreak="0">
    <w:nsid w:val="3E30750E"/>
    <w:multiLevelType w:val="hybridMultilevel"/>
    <w:tmpl w:val="F8AC929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1" w15:restartNumberingAfterBreak="0">
    <w:nsid w:val="3F09058E"/>
    <w:multiLevelType w:val="hybridMultilevel"/>
    <w:tmpl w:val="B5366D00"/>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2" w15:restartNumberingAfterBreak="0">
    <w:nsid w:val="3F4E5335"/>
    <w:multiLevelType w:val="hybridMultilevel"/>
    <w:tmpl w:val="C74074F2"/>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3" w15:restartNumberingAfterBreak="0">
    <w:nsid w:val="3F80615E"/>
    <w:multiLevelType w:val="hybridMultilevel"/>
    <w:tmpl w:val="48487ED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4" w15:restartNumberingAfterBreak="0">
    <w:nsid w:val="43B5305D"/>
    <w:multiLevelType w:val="hybridMultilevel"/>
    <w:tmpl w:val="2C8EAC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15:restartNumberingAfterBreak="0">
    <w:nsid w:val="44273CD3"/>
    <w:multiLevelType w:val="hybridMultilevel"/>
    <w:tmpl w:val="74AEBB24"/>
    <w:lvl w:ilvl="0" w:tplc="1830411E">
      <w:start w:val="1"/>
      <w:numFmt w:val="bullet"/>
      <w:pStyle w:val="ItemListinNOT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6" w15:restartNumberingAfterBreak="0">
    <w:nsid w:val="482B5CD2"/>
    <w:multiLevelType w:val="hybridMultilevel"/>
    <w:tmpl w:val="755819FA"/>
    <w:lvl w:ilvl="0" w:tplc="04090001">
      <w:start w:val="1"/>
      <w:numFmt w:val="bullet"/>
      <w:lvlText w:val=""/>
      <w:lvlJc w:val="left"/>
      <w:pPr>
        <w:ind w:left="1543" w:hanging="420"/>
      </w:pPr>
      <w:rPr>
        <w:rFonts w:ascii="Wingdings" w:hAnsi="Wingdings" w:hint="default"/>
      </w:rPr>
    </w:lvl>
    <w:lvl w:ilvl="1" w:tplc="04090003" w:tentative="1">
      <w:start w:val="1"/>
      <w:numFmt w:val="bullet"/>
      <w:lvlText w:val=""/>
      <w:lvlJc w:val="left"/>
      <w:pPr>
        <w:ind w:left="1963" w:hanging="420"/>
      </w:pPr>
      <w:rPr>
        <w:rFonts w:ascii="Wingdings" w:hAnsi="Wingdings" w:hint="default"/>
      </w:rPr>
    </w:lvl>
    <w:lvl w:ilvl="2" w:tplc="04090005" w:tentative="1">
      <w:start w:val="1"/>
      <w:numFmt w:val="bullet"/>
      <w:lvlText w:val=""/>
      <w:lvlJc w:val="left"/>
      <w:pPr>
        <w:ind w:left="2383" w:hanging="420"/>
      </w:pPr>
      <w:rPr>
        <w:rFonts w:ascii="Wingdings" w:hAnsi="Wingdings" w:hint="default"/>
      </w:rPr>
    </w:lvl>
    <w:lvl w:ilvl="3" w:tplc="04090001" w:tentative="1">
      <w:start w:val="1"/>
      <w:numFmt w:val="bullet"/>
      <w:lvlText w:val=""/>
      <w:lvlJc w:val="left"/>
      <w:pPr>
        <w:ind w:left="2803" w:hanging="420"/>
      </w:pPr>
      <w:rPr>
        <w:rFonts w:ascii="Wingdings" w:hAnsi="Wingdings" w:hint="default"/>
      </w:rPr>
    </w:lvl>
    <w:lvl w:ilvl="4" w:tplc="04090003" w:tentative="1">
      <w:start w:val="1"/>
      <w:numFmt w:val="bullet"/>
      <w:lvlText w:val=""/>
      <w:lvlJc w:val="left"/>
      <w:pPr>
        <w:ind w:left="3223" w:hanging="420"/>
      </w:pPr>
      <w:rPr>
        <w:rFonts w:ascii="Wingdings" w:hAnsi="Wingdings" w:hint="default"/>
      </w:rPr>
    </w:lvl>
    <w:lvl w:ilvl="5" w:tplc="04090005" w:tentative="1">
      <w:start w:val="1"/>
      <w:numFmt w:val="bullet"/>
      <w:lvlText w:val=""/>
      <w:lvlJc w:val="left"/>
      <w:pPr>
        <w:ind w:left="3643" w:hanging="420"/>
      </w:pPr>
      <w:rPr>
        <w:rFonts w:ascii="Wingdings" w:hAnsi="Wingdings" w:hint="default"/>
      </w:rPr>
    </w:lvl>
    <w:lvl w:ilvl="6" w:tplc="04090001" w:tentative="1">
      <w:start w:val="1"/>
      <w:numFmt w:val="bullet"/>
      <w:lvlText w:val=""/>
      <w:lvlJc w:val="left"/>
      <w:pPr>
        <w:ind w:left="4063" w:hanging="420"/>
      </w:pPr>
      <w:rPr>
        <w:rFonts w:ascii="Wingdings" w:hAnsi="Wingdings" w:hint="default"/>
      </w:rPr>
    </w:lvl>
    <w:lvl w:ilvl="7" w:tplc="04090003" w:tentative="1">
      <w:start w:val="1"/>
      <w:numFmt w:val="bullet"/>
      <w:lvlText w:val=""/>
      <w:lvlJc w:val="left"/>
      <w:pPr>
        <w:ind w:left="4483" w:hanging="420"/>
      </w:pPr>
      <w:rPr>
        <w:rFonts w:ascii="Wingdings" w:hAnsi="Wingdings" w:hint="default"/>
      </w:rPr>
    </w:lvl>
    <w:lvl w:ilvl="8" w:tplc="04090005" w:tentative="1">
      <w:start w:val="1"/>
      <w:numFmt w:val="bullet"/>
      <w:lvlText w:val=""/>
      <w:lvlJc w:val="left"/>
      <w:pPr>
        <w:ind w:left="4903" w:hanging="420"/>
      </w:pPr>
      <w:rPr>
        <w:rFonts w:ascii="Wingdings" w:hAnsi="Wingdings" w:hint="default"/>
      </w:rPr>
    </w:lvl>
  </w:abstractNum>
  <w:abstractNum w:abstractNumId="47" w15:restartNumberingAfterBreak="0">
    <w:nsid w:val="484A71D8"/>
    <w:multiLevelType w:val="hybridMultilevel"/>
    <w:tmpl w:val="986CD98E"/>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8" w15:restartNumberingAfterBreak="0">
    <w:nsid w:val="49D64C73"/>
    <w:multiLevelType w:val="hybridMultilevel"/>
    <w:tmpl w:val="1BFE41DC"/>
    <w:lvl w:ilvl="0" w:tplc="0D828D88">
      <w:start w:val="1"/>
      <w:numFmt w:val="bullet"/>
      <w:pStyle w:val="NOTEItemList"/>
      <w:lvlText w:val="●"/>
      <w:lvlJc w:val="left"/>
      <w:pPr>
        <w:ind w:left="704" w:hanging="420"/>
      </w:pPr>
      <w:rPr>
        <w:rFonts w:ascii="Arial" w:eastAsia="微软雅黑" w:hAnsi="Arial" w:hint="default"/>
        <w:b/>
        <w:i w:val="0"/>
        <w:w w:val="68"/>
        <w:sz w:val="18"/>
        <w:szCs w:val="20"/>
      </w:rPr>
    </w:lvl>
    <w:lvl w:ilvl="1" w:tplc="04090003" w:tentative="1">
      <w:start w:val="1"/>
      <w:numFmt w:val="bullet"/>
      <w:lvlText w:val=""/>
      <w:lvlJc w:val="left"/>
      <w:pPr>
        <w:ind w:left="1237" w:hanging="420"/>
      </w:pPr>
      <w:rPr>
        <w:rFonts w:ascii="Wingdings" w:hAnsi="Wingdings" w:hint="default"/>
      </w:rPr>
    </w:lvl>
    <w:lvl w:ilvl="2" w:tplc="04090005"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3" w:tentative="1">
      <w:start w:val="1"/>
      <w:numFmt w:val="bullet"/>
      <w:lvlText w:val=""/>
      <w:lvlJc w:val="left"/>
      <w:pPr>
        <w:ind w:left="2497" w:hanging="420"/>
      </w:pPr>
      <w:rPr>
        <w:rFonts w:ascii="Wingdings" w:hAnsi="Wingdings" w:hint="default"/>
      </w:rPr>
    </w:lvl>
    <w:lvl w:ilvl="5" w:tplc="04090005"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3" w:tentative="1">
      <w:start w:val="1"/>
      <w:numFmt w:val="bullet"/>
      <w:lvlText w:val=""/>
      <w:lvlJc w:val="left"/>
      <w:pPr>
        <w:ind w:left="3757" w:hanging="420"/>
      </w:pPr>
      <w:rPr>
        <w:rFonts w:ascii="Wingdings" w:hAnsi="Wingdings" w:hint="default"/>
      </w:rPr>
    </w:lvl>
    <w:lvl w:ilvl="8" w:tplc="04090005" w:tentative="1">
      <w:start w:val="1"/>
      <w:numFmt w:val="bullet"/>
      <w:lvlText w:val=""/>
      <w:lvlJc w:val="left"/>
      <w:pPr>
        <w:ind w:left="4177" w:hanging="420"/>
      </w:pPr>
      <w:rPr>
        <w:rFonts w:ascii="Wingdings" w:hAnsi="Wingdings" w:hint="default"/>
      </w:rPr>
    </w:lvl>
  </w:abstractNum>
  <w:abstractNum w:abstractNumId="49" w15:restartNumberingAfterBreak="0">
    <w:nsid w:val="4B7629ED"/>
    <w:multiLevelType w:val="hybridMultilevel"/>
    <w:tmpl w:val="6BF89272"/>
    <w:lvl w:ilvl="0" w:tplc="5C9674B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0" w15:restartNumberingAfterBreak="0">
    <w:nsid w:val="4EA723D0"/>
    <w:multiLevelType w:val="hybridMultilevel"/>
    <w:tmpl w:val="196CC8D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1" w15:restartNumberingAfterBreak="0">
    <w:nsid w:val="53827A25"/>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2" w15:restartNumberingAfterBreak="0">
    <w:nsid w:val="53EB23D9"/>
    <w:multiLevelType w:val="hybridMultilevel"/>
    <w:tmpl w:val="E9B8F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3" w15:restartNumberingAfterBreak="0">
    <w:nsid w:val="541D1191"/>
    <w:multiLevelType w:val="hybridMultilevel"/>
    <w:tmpl w:val="1214D6E4"/>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4" w15:restartNumberingAfterBreak="0">
    <w:nsid w:val="557129BD"/>
    <w:multiLevelType w:val="hybridMultilevel"/>
    <w:tmpl w:val="D05AA774"/>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5" w15:restartNumberingAfterBreak="0">
    <w:nsid w:val="56F70234"/>
    <w:multiLevelType w:val="hybridMultilevel"/>
    <w:tmpl w:val="5E6A98CC"/>
    <w:lvl w:ilvl="0" w:tplc="5C9674BC">
      <w:start w:val="1"/>
      <w:numFmt w:val="decimal"/>
      <w:lvlText w:val="%1."/>
      <w:lvlJc w:val="left"/>
      <w:pPr>
        <w:ind w:left="1124" w:hanging="420"/>
      </w:pPr>
      <w:rPr>
        <w:rFonts w:hint="eastAsia"/>
      </w:r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56" w15:restartNumberingAfterBreak="0">
    <w:nsid w:val="57F519EB"/>
    <w:multiLevelType w:val="hybridMultilevel"/>
    <w:tmpl w:val="EF6E10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7" w15:restartNumberingAfterBreak="0">
    <w:nsid w:val="5B144719"/>
    <w:multiLevelType w:val="hybridMultilevel"/>
    <w:tmpl w:val="8FF41E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15:restartNumberingAfterBreak="0">
    <w:nsid w:val="5C932E76"/>
    <w:multiLevelType w:val="hybridMultilevel"/>
    <w:tmpl w:val="3510154A"/>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9" w15:restartNumberingAfterBreak="0">
    <w:nsid w:val="5EA40453"/>
    <w:multiLevelType w:val="hybridMultilevel"/>
    <w:tmpl w:val="2F74FE6E"/>
    <w:lvl w:ilvl="0" w:tplc="74E0310E">
      <w:start w:val="1"/>
      <w:numFmt w:val="decimal"/>
      <w:pStyle w:val="a0"/>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0" w15:restartNumberingAfterBreak="0">
    <w:nsid w:val="5F934652"/>
    <w:multiLevelType w:val="hybridMultilevel"/>
    <w:tmpl w:val="03D0B498"/>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1" w15:restartNumberingAfterBreak="0">
    <w:nsid w:val="5FEA4C56"/>
    <w:multiLevelType w:val="hybridMultilevel"/>
    <w:tmpl w:val="A0C0963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2" w15:restartNumberingAfterBreak="0">
    <w:nsid w:val="61540F4C"/>
    <w:multiLevelType w:val="hybridMultilevel"/>
    <w:tmpl w:val="F8AC929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3" w15:restartNumberingAfterBreak="0">
    <w:nsid w:val="6612144A"/>
    <w:multiLevelType w:val="hybridMultilevel"/>
    <w:tmpl w:val="2D6273C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4" w15:restartNumberingAfterBreak="0">
    <w:nsid w:val="678D4E8E"/>
    <w:multiLevelType w:val="hybridMultilevel"/>
    <w:tmpl w:val="A4B0630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5" w15:restartNumberingAfterBreak="0">
    <w:nsid w:val="682F3295"/>
    <w:multiLevelType w:val="hybridMultilevel"/>
    <w:tmpl w:val="CC661E40"/>
    <w:lvl w:ilvl="0" w:tplc="0409000B">
      <w:start w:val="1"/>
      <w:numFmt w:val="bullet"/>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66" w15:restartNumberingAfterBreak="0">
    <w:nsid w:val="6A9076C9"/>
    <w:multiLevelType w:val="hybridMultilevel"/>
    <w:tmpl w:val="9EE6557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67" w15:restartNumberingAfterBreak="0">
    <w:nsid w:val="6B1C662C"/>
    <w:multiLevelType w:val="multilevel"/>
    <w:tmpl w:val="4050C3EA"/>
    <w:lvl w:ilvl="0">
      <w:start w:val="1"/>
      <w:numFmt w:val="decimal"/>
      <w:pStyle w:val="10"/>
      <w:suff w:val="space"/>
      <w:lvlText w:val="%1"/>
      <w:lvlJc w:val="left"/>
      <w:pPr>
        <w:ind w:left="432" w:hanging="432"/>
      </w:pPr>
      <w:rPr>
        <w:rFonts w:ascii="Arial" w:hAnsi="Arial" w:hint="default"/>
        <w:b/>
        <w:bCs w:val="0"/>
        <w:i w:val="0"/>
        <w:iCs w:val="0"/>
        <w:caps w:val="0"/>
        <w:smallCaps w:val="0"/>
        <w:strike w:val="0"/>
        <w:dstrike w:val="0"/>
        <w:outline w:val="0"/>
        <w:shadow w:val="0"/>
        <w:emboss w:val="0"/>
        <w:imprint w:val="0"/>
        <w:noProof w:val="0"/>
        <w:vanish w:val="0"/>
        <w:spacing w:val="0"/>
        <w:position w:val="0"/>
        <w:sz w:val="7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1284" w:hanging="576"/>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1004" w:hanging="72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68" w15:restartNumberingAfterBreak="0">
    <w:nsid w:val="6BB72CE8"/>
    <w:multiLevelType w:val="hybridMultilevel"/>
    <w:tmpl w:val="ECFC34BE"/>
    <w:lvl w:ilvl="0" w:tplc="5C9674B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9" w15:restartNumberingAfterBreak="0">
    <w:nsid w:val="6CB07CBC"/>
    <w:multiLevelType w:val="hybridMultilevel"/>
    <w:tmpl w:val="B4CC9B12"/>
    <w:lvl w:ilvl="0" w:tplc="66ECE8D8">
      <w:start w:val="1"/>
      <w:numFmt w:val="bullet"/>
      <w:pStyle w:val="ItemListinSeq"/>
      <w:lvlText w:val=""/>
      <w:lvlJc w:val="left"/>
      <w:pPr>
        <w:ind w:left="400"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70" w15:restartNumberingAfterBreak="0">
    <w:nsid w:val="711F0310"/>
    <w:multiLevelType w:val="hybridMultilevel"/>
    <w:tmpl w:val="68C83104"/>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1" w15:restartNumberingAfterBreak="0">
    <w:nsid w:val="764E5240"/>
    <w:multiLevelType w:val="hybridMultilevel"/>
    <w:tmpl w:val="6E52DB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2" w15:restartNumberingAfterBreak="0">
    <w:nsid w:val="782330FF"/>
    <w:multiLevelType w:val="hybridMultilevel"/>
    <w:tmpl w:val="E2789B4E"/>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73" w15:restartNumberingAfterBreak="0">
    <w:nsid w:val="79E048E3"/>
    <w:multiLevelType w:val="hybridMultilevel"/>
    <w:tmpl w:val="F7CE2FF2"/>
    <w:lvl w:ilvl="0" w:tplc="26E8E102">
      <w:start w:val="1"/>
      <w:numFmt w:val="decimal"/>
      <w:lvlText w:val="%1"/>
      <w:lvlJc w:val="left"/>
      <w:pPr>
        <w:ind w:left="620" w:hanging="420"/>
      </w:pPr>
      <w:rPr>
        <w:rFonts w:hint="eastAsia"/>
      </w:rPr>
    </w:lvl>
    <w:lvl w:ilvl="1" w:tplc="04090019" w:tentative="1">
      <w:start w:val="1"/>
      <w:numFmt w:val="lowerLetter"/>
      <w:lvlText w:val="%2)"/>
      <w:lvlJc w:val="left"/>
      <w:pPr>
        <w:ind w:left="1040" w:hanging="420"/>
      </w:pPr>
    </w:lvl>
    <w:lvl w:ilvl="2" w:tplc="0409001B" w:tentative="1">
      <w:start w:val="1"/>
      <w:numFmt w:val="lowerRoman"/>
      <w:lvlText w:val="%3."/>
      <w:lvlJc w:val="right"/>
      <w:pPr>
        <w:ind w:left="1460" w:hanging="420"/>
      </w:pPr>
    </w:lvl>
    <w:lvl w:ilvl="3" w:tplc="0409000F" w:tentative="1">
      <w:start w:val="1"/>
      <w:numFmt w:val="decimal"/>
      <w:lvlText w:val="%4."/>
      <w:lvlJc w:val="left"/>
      <w:pPr>
        <w:ind w:left="1880" w:hanging="420"/>
      </w:pPr>
    </w:lvl>
    <w:lvl w:ilvl="4" w:tplc="04090019" w:tentative="1">
      <w:start w:val="1"/>
      <w:numFmt w:val="lowerLetter"/>
      <w:lvlText w:val="%5)"/>
      <w:lvlJc w:val="left"/>
      <w:pPr>
        <w:ind w:left="2300" w:hanging="420"/>
      </w:pPr>
    </w:lvl>
    <w:lvl w:ilvl="5" w:tplc="0409001B" w:tentative="1">
      <w:start w:val="1"/>
      <w:numFmt w:val="lowerRoman"/>
      <w:lvlText w:val="%6."/>
      <w:lvlJc w:val="right"/>
      <w:pPr>
        <w:ind w:left="2720" w:hanging="420"/>
      </w:pPr>
    </w:lvl>
    <w:lvl w:ilvl="6" w:tplc="0409000F" w:tentative="1">
      <w:start w:val="1"/>
      <w:numFmt w:val="decimal"/>
      <w:lvlText w:val="%7."/>
      <w:lvlJc w:val="left"/>
      <w:pPr>
        <w:ind w:left="3140" w:hanging="420"/>
      </w:pPr>
    </w:lvl>
    <w:lvl w:ilvl="7" w:tplc="04090019" w:tentative="1">
      <w:start w:val="1"/>
      <w:numFmt w:val="lowerLetter"/>
      <w:lvlText w:val="%8)"/>
      <w:lvlJc w:val="left"/>
      <w:pPr>
        <w:ind w:left="3560" w:hanging="420"/>
      </w:pPr>
    </w:lvl>
    <w:lvl w:ilvl="8" w:tplc="0409001B" w:tentative="1">
      <w:start w:val="1"/>
      <w:numFmt w:val="lowerRoman"/>
      <w:lvlText w:val="%9."/>
      <w:lvlJc w:val="right"/>
      <w:pPr>
        <w:ind w:left="3980" w:hanging="420"/>
      </w:pPr>
    </w:lvl>
  </w:abstractNum>
  <w:abstractNum w:abstractNumId="74" w15:restartNumberingAfterBreak="0">
    <w:nsid w:val="7ADA594F"/>
    <w:multiLevelType w:val="hybridMultilevel"/>
    <w:tmpl w:val="F9108EC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5" w15:restartNumberingAfterBreak="0">
    <w:nsid w:val="7EB8253B"/>
    <w:multiLevelType w:val="hybridMultilevel"/>
    <w:tmpl w:val="23F2406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6" w15:restartNumberingAfterBreak="0">
    <w:nsid w:val="7EF37F85"/>
    <w:multiLevelType w:val="hybridMultilevel"/>
    <w:tmpl w:val="03D0B498"/>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num w:numId="1" w16cid:durableId="502820136">
    <w:abstractNumId w:val="2"/>
  </w:num>
  <w:num w:numId="2" w16cid:durableId="1846631515">
    <w:abstractNumId w:val="69"/>
  </w:num>
  <w:num w:numId="3" w16cid:durableId="1908176530">
    <w:abstractNumId w:val="12"/>
  </w:num>
  <w:num w:numId="4" w16cid:durableId="1146363725">
    <w:abstractNumId w:val="16"/>
  </w:num>
  <w:num w:numId="5" w16cid:durableId="1483277986">
    <w:abstractNumId w:val="67"/>
  </w:num>
  <w:num w:numId="6" w16cid:durableId="1987007590">
    <w:abstractNumId w:val="17"/>
  </w:num>
  <w:num w:numId="7" w16cid:durableId="1279221391">
    <w:abstractNumId w:val="45"/>
  </w:num>
  <w:num w:numId="8" w16cid:durableId="139277784">
    <w:abstractNumId w:val="37"/>
  </w:num>
  <w:num w:numId="9" w16cid:durableId="1555316060">
    <w:abstractNumId w:val="48"/>
  </w:num>
  <w:num w:numId="10" w16cid:durableId="92283543">
    <w:abstractNumId w:val="28"/>
  </w:num>
  <w:num w:numId="11" w16cid:durableId="531574468">
    <w:abstractNumId w:val="56"/>
  </w:num>
  <w:num w:numId="12" w16cid:durableId="1999452820">
    <w:abstractNumId w:val="7"/>
  </w:num>
  <w:num w:numId="13" w16cid:durableId="420177973">
    <w:abstractNumId w:val="50"/>
  </w:num>
  <w:num w:numId="14" w16cid:durableId="132018558">
    <w:abstractNumId w:val="42"/>
  </w:num>
  <w:num w:numId="15" w16cid:durableId="2007198463">
    <w:abstractNumId w:val="19"/>
  </w:num>
  <w:num w:numId="16" w16cid:durableId="481393455">
    <w:abstractNumId w:val="75"/>
  </w:num>
  <w:num w:numId="17" w16cid:durableId="1088959502">
    <w:abstractNumId w:val="0"/>
  </w:num>
  <w:num w:numId="18" w16cid:durableId="1617524730">
    <w:abstractNumId w:val="62"/>
  </w:num>
  <w:num w:numId="19" w16cid:durableId="608120160">
    <w:abstractNumId w:val="64"/>
  </w:num>
  <w:num w:numId="20" w16cid:durableId="177158268">
    <w:abstractNumId w:val="34"/>
  </w:num>
  <w:num w:numId="21" w16cid:durableId="1542937162">
    <w:abstractNumId w:val="30"/>
  </w:num>
  <w:num w:numId="22" w16cid:durableId="1132551047">
    <w:abstractNumId w:val="26"/>
  </w:num>
  <w:num w:numId="23" w16cid:durableId="260334030">
    <w:abstractNumId w:val="59"/>
  </w:num>
  <w:num w:numId="24" w16cid:durableId="1404257805">
    <w:abstractNumId w:val="61"/>
  </w:num>
  <w:num w:numId="25" w16cid:durableId="1432436027">
    <w:abstractNumId w:val="29"/>
  </w:num>
  <w:num w:numId="26" w16cid:durableId="670572300">
    <w:abstractNumId w:val="1"/>
  </w:num>
  <w:num w:numId="27" w16cid:durableId="228466565">
    <w:abstractNumId w:val="41"/>
  </w:num>
  <w:num w:numId="28" w16cid:durableId="1355613720">
    <w:abstractNumId w:val="58"/>
  </w:num>
  <w:num w:numId="29" w16cid:durableId="1362390470">
    <w:abstractNumId w:val="46"/>
  </w:num>
  <w:num w:numId="30" w16cid:durableId="1813712290">
    <w:abstractNumId w:val="70"/>
  </w:num>
  <w:num w:numId="31" w16cid:durableId="205408042">
    <w:abstractNumId w:val="54"/>
  </w:num>
  <w:num w:numId="32" w16cid:durableId="2050714490">
    <w:abstractNumId w:val="4"/>
  </w:num>
  <w:num w:numId="33" w16cid:durableId="1682857002">
    <w:abstractNumId w:val="32"/>
  </w:num>
  <w:num w:numId="34" w16cid:durableId="1312364256">
    <w:abstractNumId w:val="14"/>
  </w:num>
  <w:num w:numId="35" w16cid:durableId="344137625">
    <w:abstractNumId w:val="11"/>
  </w:num>
  <w:num w:numId="36" w16cid:durableId="971980318">
    <w:abstractNumId w:val="36"/>
  </w:num>
  <w:num w:numId="37" w16cid:durableId="689139185">
    <w:abstractNumId w:val="39"/>
  </w:num>
  <w:num w:numId="38" w16cid:durableId="1469981165">
    <w:abstractNumId w:val="57"/>
  </w:num>
  <w:num w:numId="39" w16cid:durableId="1331566041">
    <w:abstractNumId w:val="10"/>
  </w:num>
  <w:num w:numId="40" w16cid:durableId="58212407">
    <w:abstractNumId w:val="52"/>
  </w:num>
  <w:num w:numId="41" w16cid:durableId="1886260973">
    <w:abstractNumId w:val="74"/>
  </w:num>
  <w:num w:numId="42" w16cid:durableId="1774088046">
    <w:abstractNumId w:val="43"/>
  </w:num>
  <w:num w:numId="43" w16cid:durableId="979723263">
    <w:abstractNumId w:val="33"/>
  </w:num>
  <w:num w:numId="44" w16cid:durableId="973174918">
    <w:abstractNumId w:val="3"/>
  </w:num>
  <w:num w:numId="45" w16cid:durableId="31270800">
    <w:abstractNumId w:val="51"/>
  </w:num>
  <w:num w:numId="46" w16cid:durableId="66806588">
    <w:abstractNumId w:val="18"/>
  </w:num>
  <w:num w:numId="47" w16cid:durableId="1419904742">
    <w:abstractNumId w:val="20"/>
  </w:num>
  <w:num w:numId="48" w16cid:durableId="272054454">
    <w:abstractNumId w:val="55"/>
  </w:num>
  <w:num w:numId="49" w16cid:durableId="1850365115">
    <w:abstractNumId w:val="72"/>
  </w:num>
  <w:num w:numId="50" w16cid:durableId="1927684061">
    <w:abstractNumId w:val="24"/>
  </w:num>
  <w:num w:numId="51" w16cid:durableId="1808430080">
    <w:abstractNumId w:val="9"/>
  </w:num>
  <w:num w:numId="52" w16cid:durableId="438526261">
    <w:abstractNumId w:val="5"/>
  </w:num>
  <w:num w:numId="53" w16cid:durableId="66653193">
    <w:abstractNumId w:val="68"/>
  </w:num>
  <w:num w:numId="54" w16cid:durableId="21132127">
    <w:abstractNumId w:val="22"/>
  </w:num>
  <w:num w:numId="55" w16cid:durableId="1844130278">
    <w:abstractNumId w:val="47"/>
  </w:num>
  <w:num w:numId="56" w16cid:durableId="829754608">
    <w:abstractNumId w:val="8"/>
  </w:num>
  <w:num w:numId="57" w16cid:durableId="353308864">
    <w:abstractNumId w:val="65"/>
  </w:num>
  <w:num w:numId="58" w16cid:durableId="1438018984">
    <w:abstractNumId w:val="73"/>
  </w:num>
  <w:num w:numId="59" w16cid:durableId="1198590962">
    <w:abstractNumId w:val="35"/>
  </w:num>
  <w:num w:numId="60" w16cid:durableId="2006199834">
    <w:abstractNumId w:val="31"/>
  </w:num>
  <w:num w:numId="61" w16cid:durableId="1634092613">
    <w:abstractNumId w:val="71"/>
  </w:num>
  <w:num w:numId="62" w16cid:durableId="1319963540">
    <w:abstractNumId w:val="44"/>
  </w:num>
  <w:num w:numId="63" w16cid:durableId="948971724">
    <w:abstractNumId w:val="66"/>
  </w:num>
  <w:num w:numId="64" w16cid:durableId="377627469">
    <w:abstractNumId w:val="25"/>
  </w:num>
  <w:num w:numId="65" w16cid:durableId="986012546">
    <w:abstractNumId w:val="49"/>
  </w:num>
  <w:num w:numId="66" w16cid:durableId="2028408100">
    <w:abstractNumId w:val="27"/>
  </w:num>
  <w:num w:numId="67" w16cid:durableId="1038553893">
    <w:abstractNumId w:val="15"/>
  </w:num>
  <w:num w:numId="68" w16cid:durableId="1821077947">
    <w:abstractNumId w:val="21"/>
  </w:num>
  <w:num w:numId="69" w16cid:durableId="296376665">
    <w:abstractNumId w:val="60"/>
  </w:num>
  <w:num w:numId="70" w16cid:durableId="1366516440">
    <w:abstractNumId w:val="40"/>
  </w:num>
  <w:num w:numId="71" w16cid:durableId="1401635626">
    <w:abstractNumId w:val="13"/>
  </w:num>
  <w:num w:numId="72" w16cid:durableId="527911669">
    <w:abstractNumId w:val="23"/>
  </w:num>
  <w:num w:numId="73" w16cid:durableId="2140680611">
    <w:abstractNumId w:val="76"/>
  </w:num>
  <w:num w:numId="74" w16cid:durableId="1445005813">
    <w:abstractNumId w:val="63"/>
  </w:num>
  <w:num w:numId="75" w16cid:durableId="68046526">
    <w:abstractNumId w:val="38"/>
  </w:num>
  <w:num w:numId="76" w16cid:durableId="576550467">
    <w:abstractNumId w:val="53"/>
  </w:num>
  <w:num w:numId="77" w16cid:durableId="925768371">
    <w:abstractNumId w:val="6"/>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19"/>
  <w:clickAndTypeStyle w:val="EN"/>
  <w:drawingGridHorizontalSpacing w:val="9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49D5"/>
    <w:rsid w:val="00002E5E"/>
    <w:rsid w:val="0000486A"/>
    <w:rsid w:val="00007AFD"/>
    <w:rsid w:val="00007D48"/>
    <w:rsid w:val="0001068A"/>
    <w:rsid w:val="00011FB9"/>
    <w:rsid w:val="000141F9"/>
    <w:rsid w:val="000144B3"/>
    <w:rsid w:val="000153FE"/>
    <w:rsid w:val="00020C5C"/>
    <w:rsid w:val="00021677"/>
    <w:rsid w:val="00021B68"/>
    <w:rsid w:val="000238AA"/>
    <w:rsid w:val="00023FA9"/>
    <w:rsid w:val="0003157D"/>
    <w:rsid w:val="0003221F"/>
    <w:rsid w:val="00032861"/>
    <w:rsid w:val="00034E46"/>
    <w:rsid w:val="0003512B"/>
    <w:rsid w:val="00037018"/>
    <w:rsid w:val="000409DB"/>
    <w:rsid w:val="00040E4B"/>
    <w:rsid w:val="000444F1"/>
    <w:rsid w:val="000448B5"/>
    <w:rsid w:val="0005132B"/>
    <w:rsid w:val="00051A99"/>
    <w:rsid w:val="00054227"/>
    <w:rsid w:val="000563C8"/>
    <w:rsid w:val="00057AFB"/>
    <w:rsid w:val="0006153E"/>
    <w:rsid w:val="00061BD2"/>
    <w:rsid w:val="0006237E"/>
    <w:rsid w:val="0006280E"/>
    <w:rsid w:val="00062B22"/>
    <w:rsid w:val="0006772A"/>
    <w:rsid w:val="00070D84"/>
    <w:rsid w:val="00072F07"/>
    <w:rsid w:val="00076EC4"/>
    <w:rsid w:val="000812A7"/>
    <w:rsid w:val="00085A07"/>
    <w:rsid w:val="00086E73"/>
    <w:rsid w:val="00087A82"/>
    <w:rsid w:val="00087E50"/>
    <w:rsid w:val="000A681E"/>
    <w:rsid w:val="000A6EBB"/>
    <w:rsid w:val="000A72B4"/>
    <w:rsid w:val="000B101F"/>
    <w:rsid w:val="000B2DCA"/>
    <w:rsid w:val="000B474C"/>
    <w:rsid w:val="000B5535"/>
    <w:rsid w:val="000B6671"/>
    <w:rsid w:val="000C0C86"/>
    <w:rsid w:val="000C34EE"/>
    <w:rsid w:val="000C3C60"/>
    <w:rsid w:val="000C560B"/>
    <w:rsid w:val="000C707B"/>
    <w:rsid w:val="000D049B"/>
    <w:rsid w:val="000D1386"/>
    <w:rsid w:val="000D20BF"/>
    <w:rsid w:val="000D20FB"/>
    <w:rsid w:val="000D299E"/>
    <w:rsid w:val="000D2BA7"/>
    <w:rsid w:val="000D52C6"/>
    <w:rsid w:val="000D6EDB"/>
    <w:rsid w:val="000E004F"/>
    <w:rsid w:val="000E31B7"/>
    <w:rsid w:val="000E4336"/>
    <w:rsid w:val="000E4377"/>
    <w:rsid w:val="000E4A64"/>
    <w:rsid w:val="000E6941"/>
    <w:rsid w:val="000F0CE7"/>
    <w:rsid w:val="000F1A83"/>
    <w:rsid w:val="000F313B"/>
    <w:rsid w:val="000F4E78"/>
    <w:rsid w:val="000F5478"/>
    <w:rsid w:val="000F5B5C"/>
    <w:rsid w:val="000F5E57"/>
    <w:rsid w:val="000F6ADF"/>
    <w:rsid w:val="001015B5"/>
    <w:rsid w:val="00101981"/>
    <w:rsid w:val="001026E0"/>
    <w:rsid w:val="001031F5"/>
    <w:rsid w:val="00103D34"/>
    <w:rsid w:val="00103D66"/>
    <w:rsid w:val="0010750C"/>
    <w:rsid w:val="001079C2"/>
    <w:rsid w:val="001119F3"/>
    <w:rsid w:val="001121F1"/>
    <w:rsid w:val="00113B5B"/>
    <w:rsid w:val="001144F4"/>
    <w:rsid w:val="00116D06"/>
    <w:rsid w:val="00120740"/>
    <w:rsid w:val="0012370E"/>
    <w:rsid w:val="001256F5"/>
    <w:rsid w:val="0012595B"/>
    <w:rsid w:val="00125A23"/>
    <w:rsid w:val="00130F29"/>
    <w:rsid w:val="00133729"/>
    <w:rsid w:val="0013418B"/>
    <w:rsid w:val="00135ABC"/>
    <w:rsid w:val="001364D4"/>
    <w:rsid w:val="00140C9B"/>
    <w:rsid w:val="00141F2D"/>
    <w:rsid w:val="0014263A"/>
    <w:rsid w:val="00142D4B"/>
    <w:rsid w:val="00145548"/>
    <w:rsid w:val="0014557B"/>
    <w:rsid w:val="00145841"/>
    <w:rsid w:val="001459F8"/>
    <w:rsid w:val="001509C1"/>
    <w:rsid w:val="0015108D"/>
    <w:rsid w:val="001550D0"/>
    <w:rsid w:val="001563EC"/>
    <w:rsid w:val="00156B6B"/>
    <w:rsid w:val="00157001"/>
    <w:rsid w:val="00163F30"/>
    <w:rsid w:val="00165AD2"/>
    <w:rsid w:val="00166992"/>
    <w:rsid w:val="00167A68"/>
    <w:rsid w:val="00172287"/>
    <w:rsid w:val="0017231C"/>
    <w:rsid w:val="00175C0D"/>
    <w:rsid w:val="001773FD"/>
    <w:rsid w:val="001817E0"/>
    <w:rsid w:val="0018201C"/>
    <w:rsid w:val="00183A44"/>
    <w:rsid w:val="0018469A"/>
    <w:rsid w:val="00184B6B"/>
    <w:rsid w:val="00184E17"/>
    <w:rsid w:val="0018685F"/>
    <w:rsid w:val="00186B4F"/>
    <w:rsid w:val="001874C5"/>
    <w:rsid w:val="00187759"/>
    <w:rsid w:val="00190502"/>
    <w:rsid w:val="001923DE"/>
    <w:rsid w:val="00193FE8"/>
    <w:rsid w:val="0019484D"/>
    <w:rsid w:val="00196E0C"/>
    <w:rsid w:val="00196F0A"/>
    <w:rsid w:val="001A315A"/>
    <w:rsid w:val="001A37BE"/>
    <w:rsid w:val="001A50E2"/>
    <w:rsid w:val="001A72AE"/>
    <w:rsid w:val="001B0856"/>
    <w:rsid w:val="001B0E27"/>
    <w:rsid w:val="001B1FC9"/>
    <w:rsid w:val="001B28FD"/>
    <w:rsid w:val="001B614E"/>
    <w:rsid w:val="001B77EF"/>
    <w:rsid w:val="001C4331"/>
    <w:rsid w:val="001C456B"/>
    <w:rsid w:val="001C5E54"/>
    <w:rsid w:val="001C6F00"/>
    <w:rsid w:val="001C7B5E"/>
    <w:rsid w:val="001D01B4"/>
    <w:rsid w:val="001D02D0"/>
    <w:rsid w:val="001D035A"/>
    <w:rsid w:val="001E0770"/>
    <w:rsid w:val="001E08BD"/>
    <w:rsid w:val="001E3899"/>
    <w:rsid w:val="001E410B"/>
    <w:rsid w:val="001E49EC"/>
    <w:rsid w:val="001E61AF"/>
    <w:rsid w:val="001E7B87"/>
    <w:rsid w:val="001F02FA"/>
    <w:rsid w:val="001F1D85"/>
    <w:rsid w:val="001F3931"/>
    <w:rsid w:val="001F3DEC"/>
    <w:rsid w:val="001F4F91"/>
    <w:rsid w:val="0020019A"/>
    <w:rsid w:val="00201BC7"/>
    <w:rsid w:val="002026D4"/>
    <w:rsid w:val="00203830"/>
    <w:rsid w:val="00204477"/>
    <w:rsid w:val="00206197"/>
    <w:rsid w:val="00210E77"/>
    <w:rsid w:val="00213D8B"/>
    <w:rsid w:val="002143AA"/>
    <w:rsid w:val="00215DB4"/>
    <w:rsid w:val="00221A5C"/>
    <w:rsid w:val="00222361"/>
    <w:rsid w:val="00222897"/>
    <w:rsid w:val="00222E2A"/>
    <w:rsid w:val="0022528E"/>
    <w:rsid w:val="00225364"/>
    <w:rsid w:val="0022567C"/>
    <w:rsid w:val="002325DE"/>
    <w:rsid w:val="002344EC"/>
    <w:rsid w:val="00236CEB"/>
    <w:rsid w:val="00240E69"/>
    <w:rsid w:val="00242054"/>
    <w:rsid w:val="00242659"/>
    <w:rsid w:val="00243A56"/>
    <w:rsid w:val="00243E47"/>
    <w:rsid w:val="0024644C"/>
    <w:rsid w:val="00247086"/>
    <w:rsid w:val="0025345C"/>
    <w:rsid w:val="00256579"/>
    <w:rsid w:val="002568C4"/>
    <w:rsid w:val="002570D5"/>
    <w:rsid w:val="002574F9"/>
    <w:rsid w:val="00261103"/>
    <w:rsid w:val="002637CB"/>
    <w:rsid w:val="00264724"/>
    <w:rsid w:val="002649D2"/>
    <w:rsid w:val="002649FA"/>
    <w:rsid w:val="00265933"/>
    <w:rsid w:val="00266401"/>
    <w:rsid w:val="0026720E"/>
    <w:rsid w:val="00271E20"/>
    <w:rsid w:val="00273E9B"/>
    <w:rsid w:val="002768BA"/>
    <w:rsid w:val="002812D9"/>
    <w:rsid w:val="002816C0"/>
    <w:rsid w:val="0028256D"/>
    <w:rsid w:val="00282CA1"/>
    <w:rsid w:val="002833FC"/>
    <w:rsid w:val="00285984"/>
    <w:rsid w:val="00286AA1"/>
    <w:rsid w:val="00286C40"/>
    <w:rsid w:val="002871A2"/>
    <w:rsid w:val="0028730B"/>
    <w:rsid w:val="002A1FFD"/>
    <w:rsid w:val="002A2232"/>
    <w:rsid w:val="002A2443"/>
    <w:rsid w:val="002A2BEF"/>
    <w:rsid w:val="002A6F3E"/>
    <w:rsid w:val="002A798D"/>
    <w:rsid w:val="002B17A2"/>
    <w:rsid w:val="002B1BBE"/>
    <w:rsid w:val="002B2088"/>
    <w:rsid w:val="002B53DA"/>
    <w:rsid w:val="002B54F8"/>
    <w:rsid w:val="002C55BD"/>
    <w:rsid w:val="002C6F13"/>
    <w:rsid w:val="002D2F3E"/>
    <w:rsid w:val="002E06FF"/>
    <w:rsid w:val="002E20FA"/>
    <w:rsid w:val="002E39CD"/>
    <w:rsid w:val="002E4A29"/>
    <w:rsid w:val="002E668A"/>
    <w:rsid w:val="002E6F47"/>
    <w:rsid w:val="002F0EE4"/>
    <w:rsid w:val="00307D95"/>
    <w:rsid w:val="003103DC"/>
    <w:rsid w:val="00313061"/>
    <w:rsid w:val="00313BAD"/>
    <w:rsid w:val="003144B2"/>
    <w:rsid w:val="0032055C"/>
    <w:rsid w:val="00324DF2"/>
    <w:rsid w:val="00330189"/>
    <w:rsid w:val="0033065F"/>
    <w:rsid w:val="00331888"/>
    <w:rsid w:val="00332324"/>
    <w:rsid w:val="00332F1D"/>
    <w:rsid w:val="00335191"/>
    <w:rsid w:val="00336A3C"/>
    <w:rsid w:val="0033755D"/>
    <w:rsid w:val="0034260A"/>
    <w:rsid w:val="003428D4"/>
    <w:rsid w:val="00344159"/>
    <w:rsid w:val="0034733E"/>
    <w:rsid w:val="00350838"/>
    <w:rsid w:val="0035166C"/>
    <w:rsid w:val="00351745"/>
    <w:rsid w:val="0035279D"/>
    <w:rsid w:val="00352EB2"/>
    <w:rsid w:val="00356719"/>
    <w:rsid w:val="0035674E"/>
    <w:rsid w:val="00357D01"/>
    <w:rsid w:val="00360ECF"/>
    <w:rsid w:val="00361989"/>
    <w:rsid w:val="003650C9"/>
    <w:rsid w:val="00365D8E"/>
    <w:rsid w:val="003668B0"/>
    <w:rsid w:val="00367775"/>
    <w:rsid w:val="003714A1"/>
    <w:rsid w:val="003742EA"/>
    <w:rsid w:val="00375279"/>
    <w:rsid w:val="00375D11"/>
    <w:rsid w:val="00377A57"/>
    <w:rsid w:val="003824E5"/>
    <w:rsid w:val="0038408D"/>
    <w:rsid w:val="00384B4F"/>
    <w:rsid w:val="00384CFF"/>
    <w:rsid w:val="003931D3"/>
    <w:rsid w:val="0039578B"/>
    <w:rsid w:val="003957B4"/>
    <w:rsid w:val="003A06CE"/>
    <w:rsid w:val="003A428A"/>
    <w:rsid w:val="003A45C5"/>
    <w:rsid w:val="003A535C"/>
    <w:rsid w:val="003A63CF"/>
    <w:rsid w:val="003A6806"/>
    <w:rsid w:val="003A715A"/>
    <w:rsid w:val="003B0BA7"/>
    <w:rsid w:val="003B27EC"/>
    <w:rsid w:val="003B51D5"/>
    <w:rsid w:val="003C01FE"/>
    <w:rsid w:val="003C0906"/>
    <w:rsid w:val="003C3278"/>
    <w:rsid w:val="003C376E"/>
    <w:rsid w:val="003C40FF"/>
    <w:rsid w:val="003C58BC"/>
    <w:rsid w:val="003C6F4C"/>
    <w:rsid w:val="003C766D"/>
    <w:rsid w:val="003D1FEF"/>
    <w:rsid w:val="003D247A"/>
    <w:rsid w:val="003D5CCE"/>
    <w:rsid w:val="003D5D83"/>
    <w:rsid w:val="003E18DB"/>
    <w:rsid w:val="003E1EF3"/>
    <w:rsid w:val="003E7E0F"/>
    <w:rsid w:val="003F09F0"/>
    <w:rsid w:val="003F1065"/>
    <w:rsid w:val="003F3C38"/>
    <w:rsid w:val="003F3D0C"/>
    <w:rsid w:val="0040206A"/>
    <w:rsid w:val="00402D3E"/>
    <w:rsid w:val="004033A7"/>
    <w:rsid w:val="00403868"/>
    <w:rsid w:val="00404B1C"/>
    <w:rsid w:val="00404E7D"/>
    <w:rsid w:val="00405823"/>
    <w:rsid w:val="00406AB9"/>
    <w:rsid w:val="00406C06"/>
    <w:rsid w:val="004105CF"/>
    <w:rsid w:val="004107F2"/>
    <w:rsid w:val="00410B11"/>
    <w:rsid w:val="00410CBB"/>
    <w:rsid w:val="00416CB8"/>
    <w:rsid w:val="00416E8C"/>
    <w:rsid w:val="00424BB4"/>
    <w:rsid w:val="00425081"/>
    <w:rsid w:val="00425654"/>
    <w:rsid w:val="00425779"/>
    <w:rsid w:val="0043279F"/>
    <w:rsid w:val="00435D6D"/>
    <w:rsid w:val="00437896"/>
    <w:rsid w:val="00443FAE"/>
    <w:rsid w:val="00446CA5"/>
    <w:rsid w:val="00452E91"/>
    <w:rsid w:val="00452FF4"/>
    <w:rsid w:val="0045514C"/>
    <w:rsid w:val="0045523B"/>
    <w:rsid w:val="0045626E"/>
    <w:rsid w:val="00456FBA"/>
    <w:rsid w:val="0046042D"/>
    <w:rsid w:val="00460C0F"/>
    <w:rsid w:val="00462030"/>
    <w:rsid w:val="004638D1"/>
    <w:rsid w:val="00463D71"/>
    <w:rsid w:val="0046439C"/>
    <w:rsid w:val="004667D0"/>
    <w:rsid w:val="00466910"/>
    <w:rsid w:val="00466BEB"/>
    <w:rsid w:val="00467748"/>
    <w:rsid w:val="00467A6B"/>
    <w:rsid w:val="00467ECB"/>
    <w:rsid w:val="004706B6"/>
    <w:rsid w:val="00470A84"/>
    <w:rsid w:val="00470F7A"/>
    <w:rsid w:val="0047404B"/>
    <w:rsid w:val="00474141"/>
    <w:rsid w:val="00476AC9"/>
    <w:rsid w:val="00477369"/>
    <w:rsid w:val="0048590D"/>
    <w:rsid w:val="00486515"/>
    <w:rsid w:val="00487987"/>
    <w:rsid w:val="004915B9"/>
    <w:rsid w:val="00493227"/>
    <w:rsid w:val="00493755"/>
    <w:rsid w:val="00493982"/>
    <w:rsid w:val="00495638"/>
    <w:rsid w:val="00497827"/>
    <w:rsid w:val="004A2436"/>
    <w:rsid w:val="004B10A5"/>
    <w:rsid w:val="004B115D"/>
    <w:rsid w:val="004B21F1"/>
    <w:rsid w:val="004B3599"/>
    <w:rsid w:val="004B3F44"/>
    <w:rsid w:val="004B51CD"/>
    <w:rsid w:val="004B6D3E"/>
    <w:rsid w:val="004B7D83"/>
    <w:rsid w:val="004B7EF9"/>
    <w:rsid w:val="004C01DB"/>
    <w:rsid w:val="004C5371"/>
    <w:rsid w:val="004C5777"/>
    <w:rsid w:val="004C5DFA"/>
    <w:rsid w:val="004C6C40"/>
    <w:rsid w:val="004D1AC3"/>
    <w:rsid w:val="004E223B"/>
    <w:rsid w:val="004E7F1E"/>
    <w:rsid w:val="004F2156"/>
    <w:rsid w:val="004F563C"/>
    <w:rsid w:val="005003A4"/>
    <w:rsid w:val="0050110C"/>
    <w:rsid w:val="00501B4C"/>
    <w:rsid w:val="00502D8D"/>
    <w:rsid w:val="00503826"/>
    <w:rsid w:val="005039A1"/>
    <w:rsid w:val="00503BD2"/>
    <w:rsid w:val="00505ADD"/>
    <w:rsid w:val="00506553"/>
    <w:rsid w:val="00511968"/>
    <w:rsid w:val="005201A3"/>
    <w:rsid w:val="00523DEB"/>
    <w:rsid w:val="00525CBF"/>
    <w:rsid w:val="00535092"/>
    <w:rsid w:val="00535B26"/>
    <w:rsid w:val="00537C13"/>
    <w:rsid w:val="00542A53"/>
    <w:rsid w:val="005454CE"/>
    <w:rsid w:val="00545EAE"/>
    <w:rsid w:val="00546862"/>
    <w:rsid w:val="00547235"/>
    <w:rsid w:val="005473E5"/>
    <w:rsid w:val="00551A59"/>
    <w:rsid w:val="0055397E"/>
    <w:rsid w:val="00556E9C"/>
    <w:rsid w:val="005639CA"/>
    <w:rsid w:val="00564AC3"/>
    <w:rsid w:val="00574E80"/>
    <w:rsid w:val="005817C3"/>
    <w:rsid w:val="005819BE"/>
    <w:rsid w:val="005832FC"/>
    <w:rsid w:val="00583645"/>
    <w:rsid w:val="00584736"/>
    <w:rsid w:val="00585465"/>
    <w:rsid w:val="00590FAD"/>
    <w:rsid w:val="00596187"/>
    <w:rsid w:val="00597B49"/>
    <w:rsid w:val="005A1975"/>
    <w:rsid w:val="005A22FD"/>
    <w:rsid w:val="005A2963"/>
    <w:rsid w:val="005A395C"/>
    <w:rsid w:val="005A41A5"/>
    <w:rsid w:val="005A4C81"/>
    <w:rsid w:val="005A4EF9"/>
    <w:rsid w:val="005B16D9"/>
    <w:rsid w:val="005B4EDA"/>
    <w:rsid w:val="005C005A"/>
    <w:rsid w:val="005C15E6"/>
    <w:rsid w:val="005C5ED6"/>
    <w:rsid w:val="005C7D51"/>
    <w:rsid w:val="005D5A73"/>
    <w:rsid w:val="005D7B41"/>
    <w:rsid w:val="005E2225"/>
    <w:rsid w:val="005E3598"/>
    <w:rsid w:val="005E35C9"/>
    <w:rsid w:val="005E4297"/>
    <w:rsid w:val="005E470C"/>
    <w:rsid w:val="005E61E0"/>
    <w:rsid w:val="005F0253"/>
    <w:rsid w:val="005F07D4"/>
    <w:rsid w:val="005F347D"/>
    <w:rsid w:val="005F5265"/>
    <w:rsid w:val="00600210"/>
    <w:rsid w:val="00605795"/>
    <w:rsid w:val="00605E16"/>
    <w:rsid w:val="00606E11"/>
    <w:rsid w:val="00611CDE"/>
    <w:rsid w:val="006124BD"/>
    <w:rsid w:val="00613E5B"/>
    <w:rsid w:val="0061413C"/>
    <w:rsid w:val="006173E5"/>
    <w:rsid w:val="00622415"/>
    <w:rsid w:val="0062246B"/>
    <w:rsid w:val="006306C5"/>
    <w:rsid w:val="0063105D"/>
    <w:rsid w:val="00631AA8"/>
    <w:rsid w:val="00640010"/>
    <w:rsid w:val="00640D36"/>
    <w:rsid w:val="006423D5"/>
    <w:rsid w:val="006427BB"/>
    <w:rsid w:val="006431D2"/>
    <w:rsid w:val="00646DA7"/>
    <w:rsid w:val="00646EC7"/>
    <w:rsid w:val="006476FC"/>
    <w:rsid w:val="0064781F"/>
    <w:rsid w:val="00647FC8"/>
    <w:rsid w:val="006528C5"/>
    <w:rsid w:val="00655A03"/>
    <w:rsid w:val="00655ED4"/>
    <w:rsid w:val="0065730C"/>
    <w:rsid w:val="00663003"/>
    <w:rsid w:val="00665014"/>
    <w:rsid w:val="006657F5"/>
    <w:rsid w:val="0067109B"/>
    <w:rsid w:val="00671BFD"/>
    <w:rsid w:val="00672C71"/>
    <w:rsid w:val="0067322D"/>
    <w:rsid w:val="0067373B"/>
    <w:rsid w:val="0067533C"/>
    <w:rsid w:val="00681F3F"/>
    <w:rsid w:val="00683E42"/>
    <w:rsid w:val="00683FAC"/>
    <w:rsid w:val="006867F8"/>
    <w:rsid w:val="00686E31"/>
    <w:rsid w:val="00694023"/>
    <w:rsid w:val="006964F7"/>
    <w:rsid w:val="00697A5A"/>
    <w:rsid w:val="006A24F6"/>
    <w:rsid w:val="006A43B9"/>
    <w:rsid w:val="006A601C"/>
    <w:rsid w:val="006A6DE7"/>
    <w:rsid w:val="006A7603"/>
    <w:rsid w:val="006B1F50"/>
    <w:rsid w:val="006B1F8E"/>
    <w:rsid w:val="006B350E"/>
    <w:rsid w:val="006B3830"/>
    <w:rsid w:val="006B4BBF"/>
    <w:rsid w:val="006B54CD"/>
    <w:rsid w:val="006B5538"/>
    <w:rsid w:val="006B6B75"/>
    <w:rsid w:val="006C1AD6"/>
    <w:rsid w:val="006C2FD9"/>
    <w:rsid w:val="006C348A"/>
    <w:rsid w:val="006D0238"/>
    <w:rsid w:val="006D3117"/>
    <w:rsid w:val="006D4AAA"/>
    <w:rsid w:val="006D5A70"/>
    <w:rsid w:val="006D703D"/>
    <w:rsid w:val="006D730E"/>
    <w:rsid w:val="006E16B8"/>
    <w:rsid w:val="006E2353"/>
    <w:rsid w:val="006E4A3F"/>
    <w:rsid w:val="006E7739"/>
    <w:rsid w:val="006F2597"/>
    <w:rsid w:val="006F6023"/>
    <w:rsid w:val="00700E74"/>
    <w:rsid w:val="00702AED"/>
    <w:rsid w:val="00706757"/>
    <w:rsid w:val="007067C7"/>
    <w:rsid w:val="007171D3"/>
    <w:rsid w:val="00722DBD"/>
    <w:rsid w:val="00726354"/>
    <w:rsid w:val="00726D92"/>
    <w:rsid w:val="007279A9"/>
    <w:rsid w:val="00730015"/>
    <w:rsid w:val="0073205A"/>
    <w:rsid w:val="007326C7"/>
    <w:rsid w:val="007350BC"/>
    <w:rsid w:val="00743B0B"/>
    <w:rsid w:val="007457E4"/>
    <w:rsid w:val="0074580B"/>
    <w:rsid w:val="00746C51"/>
    <w:rsid w:val="00760069"/>
    <w:rsid w:val="0076078F"/>
    <w:rsid w:val="00760A86"/>
    <w:rsid w:val="0076222E"/>
    <w:rsid w:val="00763535"/>
    <w:rsid w:val="007645EA"/>
    <w:rsid w:val="0076559F"/>
    <w:rsid w:val="0076791B"/>
    <w:rsid w:val="00770545"/>
    <w:rsid w:val="007711F8"/>
    <w:rsid w:val="00771DB9"/>
    <w:rsid w:val="00773C2B"/>
    <w:rsid w:val="00775362"/>
    <w:rsid w:val="007765DA"/>
    <w:rsid w:val="00777848"/>
    <w:rsid w:val="00780612"/>
    <w:rsid w:val="00783D51"/>
    <w:rsid w:val="00784A49"/>
    <w:rsid w:val="0079143F"/>
    <w:rsid w:val="00792964"/>
    <w:rsid w:val="00792DEC"/>
    <w:rsid w:val="00793A30"/>
    <w:rsid w:val="00794C66"/>
    <w:rsid w:val="00794CAA"/>
    <w:rsid w:val="00794EDB"/>
    <w:rsid w:val="00796C29"/>
    <w:rsid w:val="007A2682"/>
    <w:rsid w:val="007A2814"/>
    <w:rsid w:val="007A37A7"/>
    <w:rsid w:val="007A43EC"/>
    <w:rsid w:val="007B62C1"/>
    <w:rsid w:val="007B63D0"/>
    <w:rsid w:val="007B6782"/>
    <w:rsid w:val="007C0C24"/>
    <w:rsid w:val="007C2CDF"/>
    <w:rsid w:val="007C5888"/>
    <w:rsid w:val="007C75E3"/>
    <w:rsid w:val="007C7CBD"/>
    <w:rsid w:val="007D1449"/>
    <w:rsid w:val="007D3001"/>
    <w:rsid w:val="007D3674"/>
    <w:rsid w:val="007D3BFE"/>
    <w:rsid w:val="007D67FB"/>
    <w:rsid w:val="007D7278"/>
    <w:rsid w:val="007E10DC"/>
    <w:rsid w:val="007E1B7E"/>
    <w:rsid w:val="007E2875"/>
    <w:rsid w:val="007E4856"/>
    <w:rsid w:val="007E5266"/>
    <w:rsid w:val="007E5A3B"/>
    <w:rsid w:val="007E68E3"/>
    <w:rsid w:val="007E7BE3"/>
    <w:rsid w:val="007F14A5"/>
    <w:rsid w:val="007F22E3"/>
    <w:rsid w:val="007F26CE"/>
    <w:rsid w:val="007F5EC5"/>
    <w:rsid w:val="00803BC3"/>
    <w:rsid w:val="0080423D"/>
    <w:rsid w:val="008057EC"/>
    <w:rsid w:val="00806246"/>
    <w:rsid w:val="00806450"/>
    <w:rsid w:val="00806786"/>
    <w:rsid w:val="00807E61"/>
    <w:rsid w:val="00815200"/>
    <w:rsid w:val="00817B94"/>
    <w:rsid w:val="00820F58"/>
    <w:rsid w:val="00822731"/>
    <w:rsid w:val="00825ED3"/>
    <w:rsid w:val="00827FAC"/>
    <w:rsid w:val="0083037B"/>
    <w:rsid w:val="00832406"/>
    <w:rsid w:val="00832F8A"/>
    <w:rsid w:val="00833FC6"/>
    <w:rsid w:val="008365C6"/>
    <w:rsid w:val="008407DF"/>
    <w:rsid w:val="00844276"/>
    <w:rsid w:val="00845810"/>
    <w:rsid w:val="00847203"/>
    <w:rsid w:val="00853CB9"/>
    <w:rsid w:val="008547A0"/>
    <w:rsid w:val="008551A7"/>
    <w:rsid w:val="008576E4"/>
    <w:rsid w:val="00857C19"/>
    <w:rsid w:val="00861A0F"/>
    <w:rsid w:val="00861DF7"/>
    <w:rsid w:val="00863654"/>
    <w:rsid w:val="0086387A"/>
    <w:rsid w:val="00864871"/>
    <w:rsid w:val="00865CBA"/>
    <w:rsid w:val="0088381C"/>
    <w:rsid w:val="00883962"/>
    <w:rsid w:val="00885E40"/>
    <w:rsid w:val="00885F09"/>
    <w:rsid w:val="0088637F"/>
    <w:rsid w:val="008870BD"/>
    <w:rsid w:val="008933FA"/>
    <w:rsid w:val="00894262"/>
    <w:rsid w:val="0089510F"/>
    <w:rsid w:val="008A0F59"/>
    <w:rsid w:val="008A3BA3"/>
    <w:rsid w:val="008A4EF4"/>
    <w:rsid w:val="008A4FEA"/>
    <w:rsid w:val="008A635D"/>
    <w:rsid w:val="008A73C9"/>
    <w:rsid w:val="008B0E74"/>
    <w:rsid w:val="008B4D86"/>
    <w:rsid w:val="008B66EB"/>
    <w:rsid w:val="008C1584"/>
    <w:rsid w:val="008C2C59"/>
    <w:rsid w:val="008C3807"/>
    <w:rsid w:val="008C599C"/>
    <w:rsid w:val="008C5E75"/>
    <w:rsid w:val="008C6493"/>
    <w:rsid w:val="008C6E8F"/>
    <w:rsid w:val="008D0286"/>
    <w:rsid w:val="008D08FB"/>
    <w:rsid w:val="008D7A95"/>
    <w:rsid w:val="008E0C86"/>
    <w:rsid w:val="008E1E0C"/>
    <w:rsid w:val="008E3F84"/>
    <w:rsid w:val="008E414D"/>
    <w:rsid w:val="008E6AD1"/>
    <w:rsid w:val="008E6E83"/>
    <w:rsid w:val="008F150C"/>
    <w:rsid w:val="008F3085"/>
    <w:rsid w:val="008F3A81"/>
    <w:rsid w:val="008F3E23"/>
    <w:rsid w:val="008F58DC"/>
    <w:rsid w:val="0090152B"/>
    <w:rsid w:val="00901AC3"/>
    <w:rsid w:val="00903EAA"/>
    <w:rsid w:val="00906324"/>
    <w:rsid w:val="00906B8E"/>
    <w:rsid w:val="009128E0"/>
    <w:rsid w:val="009130A0"/>
    <w:rsid w:val="009213FC"/>
    <w:rsid w:val="00922243"/>
    <w:rsid w:val="00922D6B"/>
    <w:rsid w:val="00924842"/>
    <w:rsid w:val="009270EA"/>
    <w:rsid w:val="00931119"/>
    <w:rsid w:val="0093142A"/>
    <w:rsid w:val="00935434"/>
    <w:rsid w:val="00937C44"/>
    <w:rsid w:val="00940CFD"/>
    <w:rsid w:val="00951AFF"/>
    <w:rsid w:val="0095324A"/>
    <w:rsid w:val="00953A43"/>
    <w:rsid w:val="00961972"/>
    <w:rsid w:val="009630D6"/>
    <w:rsid w:val="009649CE"/>
    <w:rsid w:val="0097085C"/>
    <w:rsid w:val="00983DD1"/>
    <w:rsid w:val="00986AC8"/>
    <w:rsid w:val="0098782D"/>
    <w:rsid w:val="009879C4"/>
    <w:rsid w:val="00990261"/>
    <w:rsid w:val="00990D81"/>
    <w:rsid w:val="0099218C"/>
    <w:rsid w:val="009930BB"/>
    <w:rsid w:val="0099470C"/>
    <w:rsid w:val="0099561B"/>
    <w:rsid w:val="009A21FB"/>
    <w:rsid w:val="009A4121"/>
    <w:rsid w:val="009A5400"/>
    <w:rsid w:val="009A6011"/>
    <w:rsid w:val="009B08DD"/>
    <w:rsid w:val="009C3417"/>
    <w:rsid w:val="009C4A6D"/>
    <w:rsid w:val="009C4CC3"/>
    <w:rsid w:val="009C501B"/>
    <w:rsid w:val="009C6B32"/>
    <w:rsid w:val="009D1D53"/>
    <w:rsid w:val="009D31C1"/>
    <w:rsid w:val="009D3249"/>
    <w:rsid w:val="009D4CF5"/>
    <w:rsid w:val="009D4DBA"/>
    <w:rsid w:val="009D67A1"/>
    <w:rsid w:val="009E1CF1"/>
    <w:rsid w:val="009E2C23"/>
    <w:rsid w:val="009E3AF6"/>
    <w:rsid w:val="009E49FC"/>
    <w:rsid w:val="009E55FD"/>
    <w:rsid w:val="009E5F78"/>
    <w:rsid w:val="009F2C0C"/>
    <w:rsid w:val="009F3989"/>
    <w:rsid w:val="009F4593"/>
    <w:rsid w:val="009F490F"/>
    <w:rsid w:val="009F58A6"/>
    <w:rsid w:val="009F5C46"/>
    <w:rsid w:val="009F7DA4"/>
    <w:rsid w:val="00A033E5"/>
    <w:rsid w:val="00A03A48"/>
    <w:rsid w:val="00A05022"/>
    <w:rsid w:val="00A0744B"/>
    <w:rsid w:val="00A07E6E"/>
    <w:rsid w:val="00A2464D"/>
    <w:rsid w:val="00A253E5"/>
    <w:rsid w:val="00A312AB"/>
    <w:rsid w:val="00A3438F"/>
    <w:rsid w:val="00A36A72"/>
    <w:rsid w:val="00A44832"/>
    <w:rsid w:val="00A50C79"/>
    <w:rsid w:val="00A52234"/>
    <w:rsid w:val="00A52821"/>
    <w:rsid w:val="00A5580F"/>
    <w:rsid w:val="00A568D6"/>
    <w:rsid w:val="00A56EA9"/>
    <w:rsid w:val="00A57048"/>
    <w:rsid w:val="00A603A7"/>
    <w:rsid w:val="00A61226"/>
    <w:rsid w:val="00A63C4C"/>
    <w:rsid w:val="00A63DF7"/>
    <w:rsid w:val="00A65B2B"/>
    <w:rsid w:val="00A65C29"/>
    <w:rsid w:val="00A6630D"/>
    <w:rsid w:val="00A66783"/>
    <w:rsid w:val="00A66F5C"/>
    <w:rsid w:val="00A704A0"/>
    <w:rsid w:val="00A71ED2"/>
    <w:rsid w:val="00A74A76"/>
    <w:rsid w:val="00A821F4"/>
    <w:rsid w:val="00A8322C"/>
    <w:rsid w:val="00A8505C"/>
    <w:rsid w:val="00A851F6"/>
    <w:rsid w:val="00A86065"/>
    <w:rsid w:val="00A90C80"/>
    <w:rsid w:val="00A90FAC"/>
    <w:rsid w:val="00A92D2E"/>
    <w:rsid w:val="00A9778D"/>
    <w:rsid w:val="00AA3870"/>
    <w:rsid w:val="00AA4229"/>
    <w:rsid w:val="00AB3312"/>
    <w:rsid w:val="00AB3FEE"/>
    <w:rsid w:val="00AB58E4"/>
    <w:rsid w:val="00AB7B14"/>
    <w:rsid w:val="00AC08D1"/>
    <w:rsid w:val="00AC28A6"/>
    <w:rsid w:val="00AC42B7"/>
    <w:rsid w:val="00AD03F8"/>
    <w:rsid w:val="00AD05F6"/>
    <w:rsid w:val="00AD22C4"/>
    <w:rsid w:val="00AD265F"/>
    <w:rsid w:val="00AD2E88"/>
    <w:rsid w:val="00AD4403"/>
    <w:rsid w:val="00AE0B75"/>
    <w:rsid w:val="00AE2447"/>
    <w:rsid w:val="00AE416E"/>
    <w:rsid w:val="00AE66CC"/>
    <w:rsid w:val="00AE75CF"/>
    <w:rsid w:val="00AF07D3"/>
    <w:rsid w:val="00AF140A"/>
    <w:rsid w:val="00AF1735"/>
    <w:rsid w:val="00AF3CAC"/>
    <w:rsid w:val="00AF6581"/>
    <w:rsid w:val="00AF66B3"/>
    <w:rsid w:val="00AF6BC3"/>
    <w:rsid w:val="00AF7F20"/>
    <w:rsid w:val="00B02119"/>
    <w:rsid w:val="00B02925"/>
    <w:rsid w:val="00B051D0"/>
    <w:rsid w:val="00B10B21"/>
    <w:rsid w:val="00B12BCD"/>
    <w:rsid w:val="00B13CDC"/>
    <w:rsid w:val="00B2026A"/>
    <w:rsid w:val="00B2068A"/>
    <w:rsid w:val="00B20882"/>
    <w:rsid w:val="00B20B6D"/>
    <w:rsid w:val="00B20F2F"/>
    <w:rsid w:val="00B20F47"/>
    <w:rsid w:val="00B2186F"/>
    <w:rsid w:val="00B23BFD"/>
    <w:rsid w:val="00B24EE0"/>
    <w:rsid w:val="00B25860"/>
    <w:rsid w:val="00B264DB"/>
    <w:rsid w:val="00B2778F"/>
    <w:rsid w:val="00B27C80"/>
    <w:rsid w:val="00B33DDF"/>
    <w:rsid w:val="00B3694C"/>
    <w:rsid w:val="00B400CE"/>
    <w:rsid w:val="00B41199"/>
    <w:rsid w:val="00B41757"/>
    <w:rsid w:val="00B43344"/>
    <w:rsid w:val="00B43AAC"/>
    <w:rsid w:val="00B4728E"/>
    <w:rsid w:val="00B47419"/>
    <w:rsid w:val="00B50D64"/>
    <w:rsid w:val="00B51256"/>
    <w:rsid w:val="00B576CC"/>
    <w:rsid w:val="00B579E4"/>
    <w:rsid w:val="00B61C84"/>
    <w:rsid w:val="00B6334E"/>
    <w:rsid w:val="00B658E2"/>
    <w:rsid w:val="00B66684"/>
    <w:rsid w:val="00B67B73"/>
    <w:rsid w:val="00B67D5F"/>
    <w:rsid w:val="00B70DC0"/>
    <w:rsid w:val="00B7155B"/>
    <w:rsid w:val="00B715FA"/>
    <w:rsid w:val="00B72455"/>
    <w:rsid w:val="00B734B4"/>
    <w:rsid w:val="00B74EF7"/>
    <w:rsid w:val="00B77976"/>
    <w:rsid w:val="00B80BE6"/>
    <w:rsid w:val="00B80D0B"/>
    <w:rsid w:val="00B8493D"/>
    <w:rsid w:val="00B856D7"/>
    <w:rsid w:val="00B87240"/>
    <w:rsid w:val="00B8739E"/>
    <w:rsid w:val="00B900A2"/>
    <w:rsid w:val="00B91FF8"/>
    <w:rsid w:val="00B95709"/>
    <w:rsid w:val="00B961B5"/>
    <w:rsid w:val="00BA5EAC"/>
    <w:rsid w:val="00BB31C0"/>
    <w:rsid w:val="00BB33CB"/>
    <w:rsid w:val="00BB65DE"/>
    <w:rsid w:val="00BB7C73"/>
    <w:rsid w:val="00BB7E9F"/>
    <w:rsid w:val="00BC073B"/>
    <w:rsid w:val="00BC3A58"/>
    <w:rsid w:val="00BC621E"/>
    <w:rsid w:val="00BD0035"/>
    <w:rsid w:val="00BD2C32"/>
    <w:rsid w:val="00BD6EEE"/>
    <w:rsid w:val="00BE00F5"/>
    <w:rsid w:val="00BE1921"/>
    <w:rsid w:val="00BE1FE7"/>
    <w:rsid w:val="00BF78ED"/>
    <w:rsid w:val="00C00BD5"/>
    <w:rsid w:val="00C00CFF"/>
    <w:rsid w:val="00C0196E"/>
    <w:rsid w:val="00C02D2A"/>
    <w:rsid w:val="00C06B0F"/>
    <w:rsid w:val="00C072CF"/>
    <w:rsid w:val="00C11688"/>
    <w:rsid w:val="00C1235E"/>
    <w:rsid w:val="00C14544"/>
    <w:rsid w:val="00C1776E"/>
    <w:rsid w:val="00C23006"/>
    <w:rsid w:val="00C248F7"/>
    <w:rsid w:val="00C26DAD"/>
    <w:rsid w:val="00C27AA7"/>
    <w:rsid w:val="00C304B6"/>
    <w:rsid w:val="00C34324"/>
    <w:rsid w:val="00C35578"/>
    <w:rsid w:val="00C41488"/>
    <w:rsid w:val="00C446C8"/>
    <w:rsid w:val="00C458F9"/>
    <w:rsid w:val="00C46506"/>
    <w:rsid w:val="00C51B5C"/>
    <w:rsid w:val="00C5287C"/>
    <w:rsid w:val="00C52DCE"/>
    <w:rsid w:val="00C53119"/>
    <w:rsid w:val="00C53131"/>
    <w:rsid w:val="00C602EA"/>
    <w:rsid w:val="00C60AB0"/>
    <w:rsid w:val="00C6652B"/>
    <w:rsid w:val="00C66BF0"/>
    <w:rsid w:val="00C71C1C"/>
    <w:rsid w:val="00C739C3"/>
    <w:rsid w:val="00C76747"/>
    <w:rsid w:val="00C77578"/>
    <w:rsid w:val="00C85254"/>
    <w:rsid w:val="00C878BF"/>
    <w:rsid w:val="00C92A89"/>
    <w:rsid w:val="00C93C30"/>
    <w:rsid w:val="00C9724D"/>
    <w:rsid w:val="00CA1782"/>
    <w:rsid w:val="00CA221F"/>
    <w:rsid w:val="00CA70AF"/>
    <w:rsid w:val="00CB3D04"/>
    <w:rsid w:val="00CC0A38"/>
    <w:rsid w:val="00CC5537"/>
    <w:rsid w:val="00CC553E"/>
    <w:rsid w:val="00CC7202"/>
    <w:rsid w:val="00CD47BD"/>
    <w:rsid w:val="00CD7720"/>
    <w:rsid w:val="00CE5F8A"/>
    <w:rsid w:val="00CF13F3"/>
    <w:rsid w:val="00D02557"/>
    <w:rsid w:val="00D03B81"/>
    <w:rsid w:val="00D05492"/>
    <w:rsid w:val="00D06288"/>
    <w:rsid w:val="00D10E97"/>
    <w:rsid w:val="00D1133C"/>
    <w:rsid w:val="00D11C3B"/>
    <w:rsid w:val="00D13F17"/>
    <w:rsid w:val="00D152B0"/>
    <w:rsid w:val="00D15AE8"/>
    <w:rsid w:val="00D16DA0"/>
    <w:rsid w:val="00D203C5"/>
    <w:rsid w:val="00D22999"/>
    <w:rsid w:val="00D25C9E"/>
    <w:rsid w:val="00D26989"/>
    <w:rsid w:val="00D33189"/>
    <w:rsid w:val="00D3335F"/>
    <w:rsid w:val="00D33C5E"/>
    <w:rsid w:val="00D37576"/>
    <w:rsid w:val="00D377F5"/>
    <w:rsid w:val="00D41F20"/>
    <w:rsid w:val="00D42E28"/>
    <w:rsid w:val="00D42E7B"/>
    <w:rsid w:val="00D5045C"/>
    <w:rsid w:val="00D535D8"/>
    <w:rsid w:val="00D54B7C"/>
    <w:rsid w:val="00D55A3C"/>
    <w:rsid w:val="00D70CA4"/>
    <w:rsid w:val="00D70D35"/>
    <w:rsid w:val="00D73182"/>
    <w:rsid w:val="00D7592F"/>
    <w:rsid w:val="00D82CB7"/>
    <w:rsid w:val="00D857B9"/>
    <w:rsid w:val="00D90902"/>
    <w:rsid w:val="00D91043"/>
    <w:rsid w:val="00D94A35"/>
    <w:rsid w:val="00DA4B7F"/>
    <w:rsid w:val="00DA6216"/>
    <w:rsid w:val="00DB1250"/>
    <w:rsid w:val="00DB694D"/>
    <w:rsid w:val="00DB7EF2"/>
    <w:rsid w:val="00DC01B2"/>
    <w:rsid w:val="00DC0FDF"/>
    <w:rsid w:val="00DC25A6"/>
    <w:rsid w:val="00DC6CA2"/>
    <w:rsid w:val="00DD3071"/>
    <w:rsid w:val="00DD4E22"/>
    <w:rsid w:val="00DD707C"/>
    <w:rsid w:val="00DE0742"/>
    <w:rsid w:val="00DE2A02"/>
    <w:rsid w:val="00DE2EBB"/>
    <w:rsid w:val="00DE3D5A"/>
    <w:rsid w:val="00DE42E0"/>
    <w:rsid w:val="00DE49D5"/>
    <w:rsid w:val="00DE7621"/>
    <w:rsid w:val="00DE7778"/>
    <w:rsid w:val="00DF1959"/>
    <w:rsid w:val="00DF1CA0"/>
    <w:rsid w:val="00DF5AA8"/>
    <w:rsid w:val="00DF6133"/>
    <w:rsid w:val="00DF6A45"/>
    <w:rsid w:val="00E00E2F"/>
    <w:rsid w:val="00E03372"/>
    <w:rsid w:val="00E03B01"/>
    <w:rsid w:val="00E03CCC"/>
    <w:rsid w:val="00E10C38"/>
    <w:rsid w:val="00E11F6C"/>
    <w:rsid w:val="00E16E08"/>
    <w:rsid w:val="00E20520"/>
    <w:rsid w:val="00E21727"/>
    <w:rsid w:val="00E221F8"/>
    <w:rsid w:val="00E24A87"/>
    <w:rsid w:val="00E27797"/>
    <w:rsid w:val="00E31078"/>
    <w:rsid w:val="00E31AF8"/>
    <w:rsid w:val="00E325B9"/>
    <w:rsid w:val="00E33785"/>
    <w:rsid w:val="00E3428D"/>
    <w:rsid w:val="00E35D2A"/>
    <w:rsid w:val="00E409D7"/>
    <w:rsid w:val="00E41C36"/>
    <w:rsid w:val="00E4523B"/>
    <w:rsid w:val="00E46A10"/>
    <w:rsid w:val="00E525E4"/>
    <w:rsid w:val="00E52FAA"/>
    <w:rsid w:val="00E53DF2"/>
    <w:rsid w:val="00E53FDD"/>
    <w:rsid w:val="00E55518"/>
    <w:rsid w:val="00E577C1"/>
    <w:rsid w:val="00E60B90"/>
    <w:rsid w:val="00E60FA2"/>
    <w:rsid w:val="00E6380C"/>
    <w:rsid w:val="00E63C79"/>
    <w:rsid w:val="00E659CB"/>
    <w:rsid w:val="00E7187C"/>
    <w:rsid w:val="00E72370"/>
    <w:rsid w:val="00E756D1"/>
    <w:rsid w:val="00E81506"/>
    <w:rsid w:val="00E824B9"/>
    <w:rsid w:val="00E83C33"/>
    <w:rsid w:val="00E859E6"/>
    <w:rsid w:val="00E86287"/>
    <w:rsid w:val="00E93887"/>
    <w:rsid w:val="00E93AA6"/>
    <w:rsid w:val="00E943E7"/>
    <w:rsid w:val="00E9499C"/>
    <w:rsid w:val="00E96919"/>
    <w:rsid w:val="00EA2962"/>
    <w:rsid w:val="00EA31CC"/>
    <w:rsid w:val="00EA72A8"/>
    <w:rsid w:val="00EA7F81"/>
    <w:rsid w:val="00EB1DA2"/>
    <w:rsid w:val="00EB21DB"/>
    <w:rsid w:val="00EB3ECC"/>
    <w:rsid w:val="00EB53B6"/>
    <w:rsid w:val="00EC0840"/>
    <w:rsid w:val="00EC0A6A"/>
    <w:rsid w:val="00EC103E"/>
    <w:rsid w:val="00EC332A"/>
    <w:rsid w:val="00EC34A7"/>
    <w:rsid w:val="00EC3782"/>
    <w:rsid w:val="00EC46DB"/>
    <w:rsid w:val="00EC4F07"/>
    <w:rsid w:val="00EC5D02"/>
    <w:rsid w:val="00EC5D70"/>
    <w:rsid w:val="00EC7412"/>
    <w:rsid w:val="00ED1019"/>
    <w:rsid w:val="00ED12F1"/>
    <w:rsid w:val="00ED2600"/>
    <w:rsid w:val="00ED26D5"/>
    <w:rsid w:val="00ED2EEC"/>
    <w:rsid w:val="00ED3983"/>
    <w:rsid w:val="00ED4F64"/>
    <w:rsid w:val="00ED6DBD"/>
    <w:rsid w:val="00EE0D7D"/>
    <w:rsid w:val="00EE12AB"/>
    <w:rsid w:val="00EE15BD"/>
    <w:rsid w:val="00EE4903"/>
    <w:rsid w:val="00EF1293"/>
    <w:rsid w:val="00F0020D"/>
    <w:rsid w:val="00F0077D"/>
    <w:rsid w:val="00F00AA2"/>
    <w:rsid w:val="00F0136E"/>
    <w:rsid w:val="00F01E33"/>
    <w:rsid w:val="00F02390"/>
    <w:rsid w:val="00F04143"/>
    <w:rsid w:val="00F04F89"/>
    <w:rsid w:val="00F06BB7"/>
    <w:rsid w:val="00F131BD"/>
    <w:rsid w:val="00F1530A"/>
    <w:rsid w:val="00F17494"/>
    <w:rsid w:val="00F24ED3"/>
    <w:rsid w:val="00F25A16"/>
    <w:rsid w:val="00F265E5"/>
    <w:rsid w:val="00F27A21"/>
    <w:rsid w:val="00F30D2E"/>
    <w:rsid w:val="00F31F0E"/>
    <w:rsid w:val="00F35139"/>
    <w:rsid w:val="00F36195"/>
    <w:rsid w:val="00F36BCF"/>
    <w:rsid w:val="00F47045"/>
    <w:rsid w:val="00F47637"/>
    <w:rsid w:val="00F503CB"/>
    <w:rsid w:val="00F51A11"/>
    <w:rsid w:val="00F60C1C"/>
    <w:rsid w:val="00F62A87"/>
    <w:rsid w:val="00F6531B"/>
    <w:rsid w:val="00F66339"/>
    <w:rsid w:val="00F74EEB"/>
    <w:rsid w:val="00F761FA"/>
    <w:rsid w:val="00F8064C"/>
    <w:rsid w:val="00F82941"/>
    <w:rsid w:val="00F82C1D"/>
    <w:rsid w:val="00F86502"/>
    <w:rsid w:val="00F86D49"/>
    <w:rsid w:val="00F92711"/>
    <w:rsid w:val="00F9700C"/>
    <w:rsid w:val="00F97643"/>
    <w:rsid w:val="00FA0CFB"/>
    <w:rsid w:val="00FA5517"/>
    <w:rsid w:val="00FA6CA5"/>
    <w:rsid w:val="00FA793A"/>
    <w:rsid w:val="00FB2499"/>
    <w:rsid w:val="00FB3717"/>
    <w:rsid w:val="00FB3EC8"/>
    <w:rsid w:val="00FB7F2B"/>
    <w:rsid w:val="00FC0F3B"/>
    <w:rsid w:val="00FC25E7"/>
    <w:rsid w:val="00FC4D96"/>
    <w:rsid w:val="00FC7BDA"/>
    <w:rsid w:val="00FD1BF9"/>
    <w:rsid w:val="00FD227C"/>
    <w:rsid w:val="00FD527E"/>
    <w:rsid w:val="00FE1133"/>
    <w:rsid w:val="00FE1152"/>
    <w:rsid w:val="00FE4C69"/>
    <w:rsid w:val="00FE687E"/>
    <w:rsid w:val="00FF0175"/>
    <w:rsid w:val="00FF018B"/>
    <w:rsid w:val="00FF1B23"/>
    <w:rsid w:val="00FF6E7E"/>
    <w:rsid w:val="00FF7C90"/>
    <w:rsid w:val="00FF7F1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A80E970"/>
  <w15:chartTrackingRefBased/>
  <w15:docId w15:val="{74C33DC5-7AC8-410C-873C-465A0668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微软雅黑" w:hAnsi="Arial" w:cstheme="minorBidi"/>
        <w:kern w:val="2"/>
        <w:sz w:val="21"/>
        <w:szCs w:val="21"/>
        <w:lang w:val="en-US" w:eastAsia="zh-CN" w:bidi="ar-SA"/>
      </w:rPr>
    </w:rPrDefault>
    <w:pPrDefault>
      <w:pPr>
        <w:spacing w:before="120" w:after="120" w:line="240" w:lineRule="exact"/>
        <w:ind w:left="511"/>
        <w:jc w:val="both"/>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lsdException w:name="toc 9" w:semiHidden="1" w:uiPriority="39" w:unhideWhenUsed="1"/>
    <w:lsdException w:name="Normal Indent" w:semiHidden="1"/>
    <w:lsdException w:name="footnote text" w:semiHidden="1"/>
    <w:lsdException w:name="annotation text" w:semiHidden="1" w:unhideWhenUsed="1" w:qFormat="1"/>
    <w:lsdException w:name="header" w:semiHidden="1" w:unhideWhenUsed="1" w:qFormat="1"/>
    <w:lsdException w:name="footer" w:semiHidden="1" w:unhideWhenUsed="1" w:qFormat="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unhideWhenUsed="1" w:qFormat="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unhideWhenUsed="1" w:qFormat="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103D66"/>
    <w:rPr>
      <w:rFonts w:eastAsiaTheme="minorEastAsia" w:cs="Arial"/>
      <w:kern w:val="44"/>
      <w:sz w:val="18"/>
      <w:szCs w:val="18"/>
    </w:rPr>
  </w:style>
  <w:style w:type="paragraph" w:styleId="10">
    <w:name w:val="heading 1"/>
    <w:basedOn w:val="a1"/>
    <w:link w:val="11"/>
    <w:autoRedefine/>
    <w:uiPriority w:val="1"/>
    <w:qFormat/>
    <w:rsid w:val="0020019A"/>
    <w:pPr>
      <w:keepNext/>
      <w:keepLines/>
      <w:pageBreakBefore/>
      <w:numPr>
        <w:numId w:val="5"/>
      </w:numPr>
      <w:spacing w:beforeLines="100" w:before="240" w:afterLines="50" w:line="240" w:lineRule="auto"/>
      <w:outlineLvl w:val="0"/>
    </w:pPr>
    <w:rPr>
      <w:rFonts w:eastAsia="Arial"/>
      <w:b/>
      <w:sz w:val="36"/>
      <w:szCs w:val="36"/>
    </w:rPr>
  </w:style>
  <w:style w:type="paragraph" w:styleId="2">
    <w:name w:val="heading 2"/>
    <w:basedOn w:val="a1"/>
    <w:link w:val="20"/>
    <w:uiPriority w:val="1"/>
    <w:qFormat/>
    <w:rsid w:val="00103D66"/>
    <w:pPr>
      <w:keepNext/>
      <w:keepLines/>
      <w:numPr>
        <w:ilvl w:val="1"/>
        <w:numId w:val="5"/>
      </w:numPr>
      <w:pBdr>
        <w:bottom w:val="single" w:sz="4" w:space="1" w:color="auto"/>
      </w:pBdr>
      <w:spacing w:beforeLines="100" w:before="100" w:line="280" w:lineRule="exact"/>
      <w:jc w:val="left"/>
      <w:outlineLvl w:val="1"/>
    </w:pPr>
    <w:rPr>
      <w:rFonts w:cstheme="majorBidi"/>
      <w:b/>
      <w:sz w:val="28"/>
      <w:szCs w:val="32"/>
    </w:rPr>
  </w:style>
  <w:style w:type="paragraph" w:styleId="3">
    <w:name w:val="heading 3"/>
    <w:basedOn w:val="a1"/>
    <w:link w:val="30"/>
    <w:uiPriority w:val="1"/>
    <w:qFormat/>
    <w:rsid w:val="00103D66"/>
    <w:pPr>
      <w:keepNext/>
      <w:keepLines/>
      <w:numPr>
        <w:ilvl w:val="2"/>
        <w:numId w:val="5"/>
      </w:numPr>
      <w:spacing w:beforeLines="100" w:before="100"/>
      <w:jc w:val="left"/>
      <w:outlineLvl w:val="2"/>
    </w:pPr>
    <w:rPr>
      <w:b/>
      <w:sz w:val="24"/>
      <w:szCs w:val="32"/>
    </w:rPr>
  </w:style>
  <w:style w:type="paragraph" w:styleId="4">
    <w:name w:val="heading 4"/>
    <w:basedOn w:val="a1"/>
    <w:link w:val="40"/>
    <w:uiPriority w:val="1"/>
    <w:qFormat/>
    <w:rsid w:val="00103D66"/>
    <w:pPr>
      <w:keepNext/>
      <w:keepLines/>
      <w:numPr>
        <w:ilvl w:val="3"/>
        <w:numId w:val="5"/>
      </w:numPr>
      <w:jc w:val="left"/>
      <w:outlineLvl w:val="3"/>
    </w:pPr>
    <w:rPr>
      <w:rFonts w:cstheme="majorBidi"/>
      <w:bCs/>
      <w:i/>
      <w:sz w:val="20"/>
      <w:szCs w:val="28"/>
    </w:rPr>
  </w:style>
  <w:style w:type="paragraph" w:styleId="5">
    <w:name w:val="heading 5"/>
    <w:basedOn w:val="a1"/>
    <w:next w:val="a1"/>
    <w:link w:val="50"/>
    <w:uiPriority w:val="9"/>
    <w:qFormat/>
    <w:rsid w:val="00040E4B"/>
    <w:pPr>
      <w:keepNext/>
      <w:keepLines/>
      <w:numPr>
        <w:ilvl w:val="4"/>
        <w:numId w:val="5"/>
      </w:numPr>
      <w:spacing w:before="280" w:after="290" w:line="376" w:lineRule="atLeast"/>
      <w:outlineLvl w:val="4"/>
    </w:pPr>
    <w:rPr>
      <w:b/>
      <w:bCs/>
      <w:sz w:val="28"/>
      <w:szCs w:val="28"/>
    </w:rPr>
  </w:style>
  <w:style w:type="paragraph" w:styleId="6">
    <w:name w:val="heading 6"/>
    <w:basedOn w:val="a1"/>
    <w:next w:val="a1"/>
    <w:link w:val="60"/>
    <w:uiPriority w:val="9"/>
    <w:qFormat/>
    <w:rsid w:val="00040E4B"/>
    <w:pPr>
      <w:keepNext/>
      <w:keepLines/>
      <w:numPr>
        <w:ilvl w:val="5"/>
        <w:numId w:val="5"/>
      </w:numPr>
      <w:spacing w:line="320" w:lineRule="atLeast"/>
      <w:outlineLvl w:val="5"/>
    </w:pPr>
    <w:rPr>
      <w:rFonts w:asciiTheme="majorHAnsi" w:eastAsiaTheme="majorEastAsia" w:hAnsiTheme="majorHAnsi" w:cstheme="majorBidi"/>
      <w:b/>
      <w:bCs/>
      <w:sz w:val="24"/>
    </w:rPr>
  </w:style>
  <w:style w:type="paragraph" w:styleId="7">
    <w:name w:val="heading 7"/>
    <w:basedOn w:val="a1"/>
    <w:next w:val="a1"/>
    <w:link w:val="70"/>
    <w:uiPriority w:val="9"/>
    <w:qFormat/>
    <w:rsid w:val="00040E4B"/>
    <w:pPr>
      <w:keepNext/>
      <w:keepLines/>
      <w:numPr>
        <w:ilvl w:val="6"/>
        <w:numId w:val="5"/>
      </w:numPr>
      <w:spacing w:line="320" w:lineRule="atLeast"/>
      <w:outlineLvl w:val="6"/>
    </w:pPr>
    <w:rPr>
      <w:b/>
      <w:bCs/>
      <w:sz w:val="24"/>
    </w:rPr>
  </w:style>
  <w:style w:type="paragraph" w:styleId="8">
    <w:name w:val="heading 8"/>
    <w:basedOn w:val="a1"/>
    <w:next w:val="a1"/>
    <w:link w:val="80"/>
    <w:uiPriority w:val="9"/>
    <w:qFormat/>
    <w:rsid w:val="00040E4B"/>
    <w:pPr>
      <w:keepNext/>
      <w:keepLines/>
      <w:numPr>
        <w:ilvl w:val="7"/>
        <w:numId w:val="5"/>
      </w:numPr>
      <w:spacing w:line="320" w:lineRule="atLeast"/>
      <w:outlineLvl w:val="7"/>
    </w:pPr>
    <w:rPr>
      <w:rFonts w:asciiTheme="majorHAnsi" w:eastAsiaTheme="majorEastAsia" w:hAnsiTheme="majorHAnsi" w:cstheme="majorBidi"/>
      <w:sz w:val="24"/>
    </w:rPr>
  </w:style>
  <w:style w:type="paragraph" w:styleId="9">
    <w:name w:val="heading 9"/>
    <w:basedOn w:val="a1"/>
    <w:next w:val="a1"/>
    <w:link w:val="90"/>
    <w:uiPriority w:val="9"/>
    <w:qFormat/>
    <w:rsid w:val="00040E4B"/>
    <w:pPr>
      <w:keepNext/>
      <w:keepLines/>
      <w:numPr>
        <w:ilvl w:val="8"/>
        <w:numId w:val="5"/>
      </w:numPr>
      <w:spacing w:line="320" w:lineRule="atLeast"/>
      <w:outlineLvl w:val="8"/>
    </w:pPr>
    <w:rPr>
      <w:rFonts w:asciiTheme="majorHAnsi" w:eastAsiaTheme="majorEastAsia" w:hAnsiTheme="majorHAnsi" w:cstheme="majorBidi"/>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paragraph" w:customStyle="1" w:styleId="EN">
    <w:name w:val="EN正文"/>
    <w:basedOn w:val="a5"/>
    <w:link w:val="ENChar"/>
    <w:qFormat/>
    <w:rsid w:val="00116D06"/>
    <w:pPr>
      <w:spacing w:beforeLines="50" w:afterLines="50"/>
      <w:ind w:left="284"/>
    </w:pPr>
    <w:rPr>
      <w:rFonts w:eastAsia="Arial"/>
      <w:bCs/>
      <w:kern w:val="2"/>
    </w:rPr>
  </w:style>
  <w:style w:type="character" w:customStyle="1" w:styleId="ENChar">
    <w:name w:val="EN正文 Char"/>
    <w:link w:val="EN"/>
    <w:rsid w:val="00116D06"/>
    <w:rPr>
      <w:rFonts w:eastAsia="Arial" w:cs="Arial"/>
      <w:bCs/>
      <w:sz w:val="18"/>
      <w:szCs w:val="18"/>
    </w:rPr>
  </w:style>
  <w:style w:type="paragraph" w:styleId="a5">
    <w:name w:val="Body Text"/>
    <w:basedOn w:val="a1"/>
    <w:link w:val="a6"/>
    <w:uiPriority w:val="1"/>
    <w:unhideWhenUsed/>
    <w:qFormat/>
    <w:rsid w:val="00103D66"/>
  </w:style>
  <w:style w:type="character" w:customStyle="1" w:styleId="a6">
    <w:name w:val="正文文本 字符"/>
    <w:basedOn w:val="a2"/>
    <w:link w:val="a5"/>
    <w:uiPriority w:val="1"/>
    <w:rsid w:val="00103D66"/>
    <w:rPr>
      <w:rFonts w:eastAsiaTheme="minorEastAsia" w:cs="Arial"/>
      <w:kern w:val="44"/>
      <w:sz w:val="18"/>
      <w:szCs w:val="18"/>
    </w:rPr>
  </w:style>
  <w:style w:type="paragraph" w:customStyle="1" w:styleId="FigureTittle">
    <w:name w:val="Figure Tittle"/>
    <w:link w:val="FigureTittleChar"/>
    <w:autoRedefine/>
    <w:qFormat/>
    <w:rsid w:val="003C6F4C"/>
    <w:pPr>
      <w:spacing w:beforeLines="20" w:before="48" w:afterLines="20" w:after="48" w:line="260" w:lineRule="exact"/>
      <w:ind w:left="0"/>
      <w:jc w:val="center"/>
    </w:pPr>
    <w:rPr>
      <w:rFonts w:cs="微软雅黑"/>
      <w:b/>
      <w:i/>
      <w:kern w:val="44"/>
      <w:sz w:val="18"/>
      <w:szCs w:val="18"/>
    </w:rPr>
  </w:style>
  <w:style w:type="character" w:customStyle="1" w:styleId="FigureTittleChar">
    <w:name w:val="Figure Tittle Char"/>
    <w:basedOn w:val="a2"/>
    <w:link w:val="FigureTittle"/>
    <w:rsid w:val="003C6F4C"/>
    <w:rPr>
      <w:rFonts w:cs="微软雅黑"/>
      <w:b/>
      <w:i/>
      <w:kern w:val="44"/>
      <w:sz w:val="18"/>
      <w:szCs w:val="18"/>
    </w:rPr>
  </w:style>
  <w:style w:type="paragraph" w:customStyle="1" w:styleId="ItemList">
    <w:name w:val="Item List"/>
    <w:basedOn w:val="EN"/>
    <w:link w:val="ItemListChar"/>
    <w:qFormat/>
    <w:rsid w:val="00B7155B"/>
    <w:pPr>
      <w:numPr>
        <w:numId w:val="1"/>
      </w:numPr>
      <w:spacing w:beforeLines="20" w:before="20" w:afterLines="20" w:after="20"/>
    </w:pPr>
  </w:style>
  <w:style w:type="paragraph" w:customStyle="1" w:styleId="ItemListinNOTE">
    <w:name w:val="Item List in NOTE"/>
    <w:basedOn w:val="ItemList"/>
    <w:qFormat/>
    <w:rsid w:val="00E27797"/>
    <w:pPr>
      <w:numPr>
        <w:numId w:val="7"/>
      </w:numPr>
      <w:pBdr>
        <w:bottom w:val="single" w:sz="4" w:space="1" w:color="auto"/>
      </w:pBdr>
      <w:ind w:leftChars="130" w:left="130" w:hanging="233"/>
    </w:pPr>
  </w:style>
  <w:style w:type="paragraph" w:customStyle="1" w:styleId="ItemListinSeq">
    <w:name w:val="Item List in Seq"/>
    <w:basedOn w:val="ItemList"/>
    <w:link w:val="ItemListinSeqChar"/>
    <w:qFormat/>
    <w:rsid w:val="00175C0D"/>
    <w:pPr>
      <w:numPr>
        <w:numId w:val="2"/>
      </w:numPr>
      <w:ind w:left="1497"/>
    </w:pPr>
  </w:style>
  <w:style w:type="paragraph" w:customStyle="1" w:styleId="TableText">
    <w:name w:val="Table Text"/>
    <w:basedOn w:val="a1"/>
    <w:autoRedefine/>
    <w:qFormat/>
    <w:rsid w:val="002B53DA"/>
    <w:pPr>
      <w:spacing w:beforeLines="50" w:afterLines="50" w:line="240" w:lineRule="auto"/>
      <w:ind w:left="0"/>
    </w:pPr>
    <w:rPr>
      <w:rFonts w:eastAsia="宋体"/>
      <w:lang w:val="fr-FR"/>
    </w:rPr>
  </w:style>
  <w:style w:type="paragraph" w:customStyle="1" w:styleId="ItemListinTable">
    <w:name w:val="Item List in Table"/>
    <w:basedOn w:val="TableText"/>
    <w:qFormat/>
    <w:rsid w:val="006D703D"/>
    <w:pPr>
      <w:spacing w:beforeLines="20" w:before="20" w:afterLines="20" w:after="20"/>
    </w:pPr>
    <w:rPr>
      <w:rFonts w:eastAsia="Arial"/>
    </w:rPr>
  </w:style>
  <w:style w:type="paragraph" w:customStyle="1" w:styleId="Itemlist0">
    <w:name w:val="Item list 中正文"/>
    <w:basedOn w:val="a1"/>
    <w:qFormat/>
    <w:rsid w:val="00103D66"/>
    <w:pPr>
      <w:widowControl w:val="0"/>
      <w:spacing w:before="156" w:after="156"/>
      <w:ind w:left="1200" w:hanging="420"/>
    </w:pPr>
    <w:rPr>
      <w:rFonts w:asciiTheme="minorHAnsi" w:hAnsiTheme="minorHAnsi" w:cstheme="minorHAnsi"/>
      <w:kern w:val="2"/>
      <w:szCs w:val="21"/>
    </w:rPr>
  </w:style>
  <w:style w:type="paragraph" w:customStyle="1" w:styleId="L4Tittle">
    <w:name w:val="L4 Tittle无序号"/>
    <w:basedOn w:val="a1"/>
    <w:qFormat/>
    <w:rsid w:val="003D1FEF"/>
    <w:pPr>
      <w:spacing w:beforeLines="50" w:before="50" w:afterLines="50" w:after="50"/>
      <w:ind w:leftChars="200" w:left="200"/>
      <w:jc w:val="left"/>
    </w:pPr>
    <w:rPr>
      <w:rFonts w:eastAsia="微软雅黑"/>
      <w:i/>
      <w:sz w:val="20"/>
      <w:szCs w:val="20"/>
    </w:rPr>
  </w:style>
  <w:style w:type="paragraph" w:customStyle="1" w:styleId="NOTEItemList">
    <w:name w:val="NOTE Item List"/>
    <w:basedOn w:val="ItemList"/>
    <w:qFormat/>
    <w:rsid w:val="00FF0175"/>
    <w:pPr>
      <w:numPr>
        <w:numId w:val="9"/>
      </w:numPr>
      <w:pBdr>
        <w:bottom w:val="single" w:sz="4" w:space="1" w:color="auto"/>
      </w:pBdr>
    </w:pPr>
  </w:style>
  <w:style w:type="paragraph" w:customStyle="1" w:styleId="NOTE">
    <w:name w:val="NOTE文本"/>
    <w:basedOn w:val="a1"/>
    <w:link w:val="NOTEChar"/>
    <w:autoRedefine/>
    <w:qFormat/>
    <w:rsid w:val="00D377F5"/>
    <w:pPr>
      <w:widowControl w:val="0"/>
      <w:pBdr>
        <w:bottom w:val="single" w:sz="4" w:space="0" w:color="auto"/>
      </w:pBdr>
      <w:spacing w:beforeLines="20" w:before="48" w:afterLines="20" w:after="48"/>
      <w:ind w:left="284"/>
    </w:pPr>
    <w:rPr>
      <w:rFonts w:eastAsia="Arial"/>
      <w:bCs/>
      <w:noProof/>
    </w:rPr>
  </w:style>
  <w:style w:type="character" w:customStyle="1" w:styleId="NOTEChar">
    <w:name w:val="NOTE文本 Char"/>
    <w:link w:val="NOTE"/>
    <w:rsid w:val="00D377F5"/>
    <w:rPr>
      <w:rFonts w:eastAsia="Arial" w:cs="Arial"/>
      <w:bCs/>
      <w:noProof/>
      <w:kern w:val="44"/>
      <w:sz w:val="18"/>
      <w:szCs w:val="18"/>
    </w:rPr>
  </w:style>
  <w:style w:type="paragraph" w:customStyle="1" w:styleId="NOTE0">
    <w:name w:val="NOTE标题"/>
    <w:basedOn w:val="NOTE"/>
    <w:link w:val="NOTEChar0"/>
    <w:qFormat/>
    <w:rsid w:val="00B74EF7"/>
    <w:pPr>
      <w:pBdr>
        <w:top w:val="single" w:sz="4" w:space="1" w:color="auto"/>
        <w:bottom w:val="single" w:sz="4" w:space="1" w:color="auto"/>
      </w:pBdr>
      <w:ind w:left="703"/>
    </w:pPr>
    <w:rPr>
      <w:rFonts w:cs="宋体"/>
      <w:bCs w:val="0"/>
      <w:noProof w:val="0"/>
      <w:snapToGrid w:val="0"/>
      <w:kern w:val="2"/>
    </w:rPr>
  </w:style>
  <w:style w:type="character" w:customStyle="1" w:styleId="20">
    <w:name w:val="标题 2 字符"/>
    <w:basedOn w:val="a2"/>
    <w:link w:val="2"/>
    <w:uiPriority w:val="1"/>
    <w:rsid w:val="00103D66"/>
    <w:rPr>
      <w:rFonts w:eastAsiaTheme="minorEastAsia" w:cstheme="majorBidi"/>
      <w:b/>
      <w:kern w:val="44"/>
      <w:sz w:val="28"/>
      <w:szCs w:val="32"/>
    </w:rPr>
  </w:style>
  <w:style w:type="character" w:customStyle="1" w:styleId="NOTEChar0">
    <w:name w:val="NOTE标题 Char"/>
    <w:link w:val="NOTE0"/>
    <w:rsid w:val="00B74EF7"/>
    <w:rPr>
      <w:rFonts w:eastAsia="Arial" w:cs="宋体"/>
      <w:snapToGrid w:val="0"/>
      <w:sz w:val="18"/>
      <w:szCs w:val="18"/>
    </w:rPr>
  </w:style>
  <w:style w:type="paragraph" w:customStyle="1" w:styleId="Trademark">
    <w:name w:val="Trademark"/>
    <w:basedOn w:val="a1"/>
    <w:autoRedefine/>
    <w:qFormat/>
    <w:rsid w:val="00865CBA"/>
    <w:pPr>
      <w:keepNext/>
      <w:keepLines/>
      <w:widowControl w:val="0"/>
      <w:spacing w:line="260" w:lineRule="exact"/>
      <w:ind w:left="0"/>
    </w:pPr>
    <w:rPr>
      <w:rFonts w:eastAsia="微软雅黑" w:cs="微软雅黑"/>
      <w:b/>
      <w:sz w:val="24"/>
    </w:rPr>
  </w:style>
  <w:style w:type="character" w:customStyle="1" w:styleId="30">
    <w:name w:val="标题 3 字符"/>
    <w:basedOn w:val="a2"/>
    <w:link w:val="3"/>
    <w:uiPriority w:val="1"/>
    <w:rsid w:val="00103D66"/>
    <w:rPr>
      <w:rFonts w:eastAsiaTheme="minorEastAsia" w:cs="Arial"/>
      <w:b/>
      <w:kern w:val="44"/>
      <w:sz w:val="24"/>
      <w:szCs w:val="32"/>
    </w:rPr>
  </w:style>
  <w:style w:type="paragraph" w:customStyle="1" w:styleId="SafetyInformation">
    <w:name w:val="Safety Information"/>
    <w:basedOn w:val="Trademark"/>
    <w:qFormat/>
    <w:rsid w:val="00103D66"/>
    <w:rPr>
      <w:sz w:val="32"/>
      <w:szCs w:val="32"/>
    </w:rPr>
  </w:style>
  <w:style w:type="paragraph" w:customStyle="1" w:styleId="TrademarkFont">
    <w:name w:val="Trademark Font"/>
    <w:basedOn w:val="a1"/>
    <w:qFormat/>
    <w:rsid w:val="00103D66"/>
    <w:pPr>
      <w:keepNext/>
      <w:keepLines/>
      <w:widowControl w:val="0"/>
      <w:spacing w:before="156" w:after="156" w:line="300" w:lineRule="exact"/>
      <w:ind w:left="1071"/>
    </w:pPr>
    <w:rPr>
      <w:rFonts w:cs="微软雅黑"/>
      <w:b/>
      <w:sz w:val="24"/>
    </w:rPr>
  </w:style>
  <w:style w:type="paragraph" w:customStyle="1" w:styleId="SafetyInformationFont">
    <w:name w:val="Safety Information Font"/>
    <w:basedOn w:val="TrademarkFont"/>
    <w:qFormat/>
    <w:rsid w:val="00103D66"/>
    <w:rPr>
      <w:sz w:val="32"/>
      <w:szCs w:val="32"/>
    </w:rPr>
  </w:style>
  <w:style w:type="paragraph" w:customStyle="1" w:styleId="TableItemList">
    <w:name w:val="Table Item List"/>
    <w:basedOn w:val="TableText"/>
    <w:qFormat/>
    <w:rsid w:val="00103D66"/>
    <w:pPr>
      <w:spacing w:beforeLines="20" w:before="20" w:afterLines="20" w:after="20"/>
    </w:pPr>
  </w:style>
  <w:style w:type="character" w:customStyle="1" w:styleId="11">
    <w:name w:val="标题 1 字符"/>
    <w:link w:val="10"/>
    <w:uiPriority w:val="1"/>
    <w:rsid w:val="0020019A"/>
    <w:rPr>
      <w:rFonts w:eastAsia="Arial" w:cs="Arial"/>
      <w:b/>
      <w:kern w:val="44"/>
      <w:sz w:val="36"/>
      <w:szCs w:val="36"/>
    </w:rPr>
  </w:style>
  <w:style w:type="paragraph" w:customStyle="1" w:styleId="TableTittle">
    <w:name w:val="Table Tittle"/>
    <w:basedOn w:val="FigureTittle"/>
    <w:qFormat/>
    <w:rsid w:val="00103D66"/>
    <w:rPr>
      <w:rFonts w:cs="Arial"/>
    </w:rPr>
  </w:style>
  <w:style w:type="table" w:customStyle="1" w:styleId="Table">
    <w:name w:val="Table标题行"/>
    <w:basedOn w:val="a3"/>
    <w:uiPriority w:val="99"/>
    <w:rsid w:val="001C6F00"/>
    <w:pPr>
      <w:spacing w:before="156" w:after="156"/>
      <w:ind w:left="1071"/>
    </w:pPr>
    <w:rPr>
      <w:rFonts w:eastAsia="Times New Roman"/>
      <w:kern w:val="0"/>
      <w:sz w:val="20"/>
      <w:szCs w:val="20"/>
    </w:rPr>
    <w:tblPr/>
    <w:tcPr>
      <w:shd w:val="clear" w:color="auto" w:fill="D9D9D9" w:themeFill="background1" w:themeFillShade="D9"/>
    </w:tcPr>
    <w:tblStylePr w:type="firstRow">
      <w:pPr>
        <w:jc w:val="both"/>
      </w:pPr>
      <w:rPr>
        <w:rFonts w:ascii="Arial" w:eastAsia="微软雅黑" w:hAnsi="Arial" w:cs="Arial" w:hint="default"/>
        <w:b/>
        <w:i w:val="0"/>
        <w:sz w:val="18"/>
        <w:szCs w:val="18"/>
      </w:rPr>
      <w:tblPr/>
      <w:tcPr>
        <w:vAlign w:val="center"/>
      </w:tcPr>
    </w:tblStylePr>
  </w:style>
  <w:style w:type="table" w:customStyle="1" w:styleId="a7">
    <w:name w:val="表格标题行"/>
    <w:basedOn w:val="a3"/>
    <w:uiPriority w:val="99"/>
    <w:rsid w:val="001C6F00"/>
    <w:pPr>
      <w:spacing w:before="0" w:after="0" w:line="240" w:lineRule="auto"/>
      <w:ind w:left="0"/>
      <w:jc w:val="left"/>
    </w:pPr>
    <w:rPr>
      <w:rFonts w:asciiTheme="minorHAnsi" w:eastAsiaTheme="minorEastAsia" w:hAnsiTheme="minorHAnsi"/>
      <w:kern w:val="0"/>
      <w:sz w:val="20"/>
      <w:szCs w:val="20"/>
    </w:rPr>
    <w:tbl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style>
  <w:style w:type="character" w:customStyle="1" w:styleId="a8">
    <w:name w:val="表格首列"/>
    <w:basedOn w:val="ENChar"/>
    <w:uiPriority w:val="1"/>
    <w:qFormat/>
    <w:rsid w:val="001C6F00"/>
    <w:rPr>
      <w:rFonts w:ascii="Arial" w:eastAsia="微软雅黑" w:hAnsi="Arial" w:cs="微软雅黑"/>
      <w:b/>
      <w:bCs/>
      <w:i w:val="0"/>
      <w:kern w:val="2"/>
      <w:sz w:val="18"/>
      <w:szCs w:val="18"/>
      <w:bdr w:val="none" w:sz="0" w:space="0" w:color="auto"/>
    </w:rPr>
  </w:style>
  <w:style w:type="paragraph" w:customStyle="1" w:styleId="a9">
    <w:name w:val="操作标题"/>
    <w:basedOn w:val="a1"/>
    <w:autoRedefine/>
    <w:qFormat/>
    <w:rsid w:val="00F0077D"/>
    <w:pPr>
      <w:widowControl w:val="0"/>
      <w:spacing w:beforeLines="50" w:afterLines="50" w:line="240" w:lineRule="auto"/>
      <w:ind w:left="620" w:hanging="420"/>
    </w:pPr>
    <w:rPr>
      <w:rFonts w:cs="微软雅黑"/>
      <w:b/>
      <w:snapToGrid w:val="0"/>
      <w:kern w:val="2"/>
    </w:rPr>
  </w:style>
  <w:style w:type="character" w:customStyle="1" w:styleId="50">
    <w:name w:val="标题 5 字符"/>
    <w:basedOn w:val="a2"/>
    <w:link w:val="5"/>
    <w:uiPriority w:val="9"/>
    <w:rsid w:val="00040E4B"/>
    <w:rPr>
      <w:rFonts w:eastAsiaTheme="minorEastAsia" w:cs="Arial"/>
      <w:b/>
      <w:bCs/>
      <w:kern w:val="44"/>
      <w:sz w:val="28"/>
      <w:szCs w:val="28"/>
    </w:rPr>
  </w:style>
  <w:style w:type="paragraph" w:customStyle="1" w:styleId="a0">
    <w:name w:val="操作文本"/>
    <w:basedOn w:val="a9"/>
    <w:link w:val="Char"/>
    <w:qFormat/>
    <w:rsid w:val="00B74EF7"/>
    <w:pPr>
      <w:numPr>
        <w:numId w:val="23"/>
      </w:numPr>
      <w:spacing w:beforeLines="20" w:before="48" w:afterLines="20" w:after="48"/>
    </w:pPr>
    <w:rPr>
      <w:rFonts w:eastAsia="微软雅黑" w:cs="宋体"/>
      <w:b w:val="0"/>
    </w:rPr>
  </w:style>
  <w:style w:type="paragraph" w:customStyle="1" w:styleId="aa">
    <w:name w:val="超链接字体"/>
    <w:basedOn w:val="EN"/>
    <w:link w:val="Char0"/>
    <w:qFormat/>
    <w:rsid w:val="000F5E57"/>
    <w:pPr>
      <w:widowControl w:val="0"/>
      <w:spacing w:before="50" w:after="50"/>
    </w:pPr>
    <w:rPr>
      <w:i/>
      <w:color w:val="0000FF"/>
    </w:rPr>
  </w:style>
  <w:style w:type="character" w:customStyle="1" w:styleId="Char0">
    <w:name w:val="超链接字体 Char"/>
    <w:basedOn w:val="ENChar"/>
    <w:link w:val="aa"/>
    <w:rsid w:val="000F5E57"/>
    <w:rPr>
      <w:rFonts w:eastAsia="Arial" w:cs="微软雅黑"/>
      <w:bCs/>
      <w:i/>
      <w:color w:val="0000FF"/>
      <w:sz w:val="18"/>
      <w:szCs w:val="18"/>
    </w:rPr>
  </w:style>
  <w:style w:type="character" w:customStyle="1" w:styleId="60">
    <w:name w:val="标题 6 字符"/>
    <w:basedOn w:val="a2"/>
    <w:link w:val="6"/>
    <w:uiPriority w:val="9"/>
    <w:qFormat/>
    <w:rsid w:val="00040E4B"/>
    <w:rPr>
      <w:rFonts w:asciiTheme="majorHAnsi" w:eastAsiaTheme="majorEastAsia" w:hAnsiTheme="majorHAnsi" w:cstheme="majorBidi"/>
      <w:b/>
      <w:bCs/>
      <w:kern w:val="44"/>
      <w:sz w:val="24"/>
      <w:szCs w:val="18"/>
    </w:rPr>
  </w:style>
  <w:style w:type="character" w:customStyle="1" w:styleId="40">
    <w:name w:val="标题 4 字符"/>
    <w:basedOn w:val="a2"/>
    <w:link w:val="4"/>
    <w:uiPriority w:val="1"/>
    <w:qFormat/>
    <w:rsid w:val="00103D66"/>
    <w:rPr>
      <w:rFonts w:eastAsiaTheme="minorEastAsia" w:cstheme="majorBidi"/>
      <w:bCs/>
      <w:i/>
      <w:kern w:val="44"/>
      <w:sz w:val="20"/>
      <w:szCs w:val="28"/>
    </w:rPr>
  </w:style>
  <w:style w:type="character" w:customStyle="1" w:styleId="70">
    <w:name w:val="标题 7 字符"/>
    <w:basedOn w:val="a2"/>
    <w:link w:val="7"/>
    <w:uiPriority w:val="9"/>
    <w:qFormat/>
    <w:rsid w:val="00040E4B"/>
    <w:rPr>
      <w:rFonts w:eastAsiaTheme="minorEastAsia" w:cs="Arial"/>
      <w:b/>
      <w:bCs/>
      <w:kern w:val="44"/>
      <w:sz w:val="24"/>
      <w:szCs w:val="18"/>
    </w:rPr>
  </w:style>
  <w:style w:type="character" w:customStyle="1" w:styleId="80">
    <w:name w:val="标题 8 字符"/>
    <w:basedOn w:val="a2"/>
    <w:link w:val="8"/>
    <w:uiPriority w:val="9"/>
    <w:rsid w:val="00040E4B"/>
    <w:rPr>
      <w:rFonts w:asciiTheme="majorHAnsi" w:eastAsiaTheme="majorEastAsia" w:hAnsiTheme="majorHAnsi" w:cstheme="majorBidi"/>
      <w:kern w:val="44"/>
      <w:sz w:val="24"/>
      <w:szCs w:val="18"/>
    </w:rPr>
  </w:style>
  <w:style w:type="character" w:customStyle="1" w:styleId="90">
    <w:name w:val="标题 9 字符"/>
    <w:basedOn w:val="a2"/>
    <w:link w:val="9"/>
    <w:uiPriority w:val="9"/>
    <w:rsid w:val="00040E4B"/>
    <w:rPr>
      <w:rFonts w:asciiTheme="majorHAnsi" w:eastAsiaTheme="majorEastAsia" w:hAnsiTheme="majorHAnsi" w:cstheme="majorBidi"/>
      <w:kern w:val="44"/>
      <w:sz w:val="18"/>
      <w:szCs w:val="18"/>
    </w:rPr>
  </w:style>
  <w:style w:type="paragraph" w:customStyle="1" w:styleId="Seqin">
    <w:name w:val="Seq in 正文"/>
    <w:basedOn w:val="EN"/>
    <w:qFormat/>
    <w:rsid w:val="00103D66"/>
    <w:pPr>
      <w:numPr>
        <w:numId w:val="3"/>
      </w:numPr>
    </w:pPr>
  </w:style>
  <w:style w:type="paragraph" w:styleId="ab">
    <w:name w:val="Normal (Web)"/>
    <w:basedOn w:val="a1"/>
    <w:uiPriority w:val="99"/>
    <w:semiHidden/>
    <w:unhideWhenUsed/>
    <w:rsid w:val="00B67D5F"/>
    <w:pPr>
      <w:spacing w:before="100" w:beforeAutospacing="1" w:after="100" w:afterAutospacing="1"/>
    </w:pPr>
    <w:rPr>
      <w:rFonts w:ascii="宋体" w:eastAsia="宋体" w:hAnsi="宋体" w:cs="宋体"/>
      <w:sz w:val="24"/>
      <w:szCs w:val="24"/>
    </w:rPr>
  </w:style>
  <w:style w:type="paragraph" w:styleId="TOC1">
    <w:name w:val="toc 1"/>
    <w:basedOn w:val="a1"/>
    <w:next w:val="a1"/>
    <w:autoRedefine/>
    <w:uiPriority w:val="39"/>
    <w:unhideWhenUsed/>
    <w:qFormat/>
    <w:rsid w:val="008F3085"/>
    <w:pPr>
      <w:spacing w:beforeLines="20" w:before="20" w:afterLines="20" w:after="20"/>
      <w:ind w:left="0" w:hangingChars="158" w:hanging="158"/>
      <w:jc w:val="left"/>
    </w:pPr>
    <w:rPr>
      <w:rFonts w:eastAsia="Arial"/>
      <w:b/>
      <w:bCs/>
      <w:caps/>
    </w:rPr>
  </w:style>
  <w:style w:type="paragraph" w:styleId="TOC2">
    <w:name w:val="toc 2"/>
    <w:basedOn w:val="TOC1"/>
    <w:next w:val="a1"/>
    <w:autoRedefine/>
    <w:uiPriority w:val="39"/>
    <w:unhideWhenUsed/>
    <w:qFormat/>
    <w:rsid w:val="008F3085"/>
    <w:pPr>
      <w:tabs>
        <w:tab w:val="left" w:pos="720"/>
        <w:tab w:val="right" w:leader="dot" w:pos="7248"/>
      </w:tabs>
      <w:spacing w:beforeLines="50" w:before="120" w:afterLines="50" w:after="120"/>
      <w:ind w:left="284" w:hanging="284"/>
    </w:pPr>
    <w:rPr>
      <w:b w:val="0"/>
      <w:bCs w:val="0"/>
      <w:caps w:val="0"/>
      <w:smallCaps/>
      <w:noProof/>
    </w:rPr>
  </w:style>
  <w:style w:type="paragraph" w:styleId="TOC3">
    <w:name w:val="toc 3"/>
    <w:basedOn w:val="TOC2"/>
    <w:next w:val="a1"/>
    <w:autoRedefine/>
    <w:uiPriority w:val="39"/>
    <w:unhideWhenUsed/>
    <w:qFormat/>
    <w:rsid w:val="009130A0"/>
    <w:pPr>
      <w:ind w:left="360"/>
    </w:pPr>
    <w:rPr>
      <w:i/>
      <w:iCs/>
      <w:smallCaps w:val="0"/>
    </w:rPr>
  </w:style>
  <w:style w:type="paragraph" w:styleId="ac">
    <w:name w:val="header"/>
    <w:basedOn w:val="a1"/>
    <w:link w:val="ad"/>
    <w:uiPriority w:val="99"/>
    <w:unhideWhenUsed/>
    <w:rsid w:val="00B67D5F"/>
    <w:pPr>
      <w:pBdr>
        <w:bottom w:val="single" w:sz="6" w:space="1" w:color="auto"/>
      </w:pBdr>
      <w:tabs>
        <w:tab w:val="center" w:pos="4153"/>
        <w:tab w:val="right" w:pos="8306"/>
      </w:tabs>
      <w:snapToGrid w:val="0"/>
      <w:jc w:val="center"/>
    </w:pPr>
  </w:style>
  <w:style w:type="character" w:customStyle="1" w:styleId="ad">
    <w:name w:val="页眉 字符"/>
    <w:basedOn w:val="a2"/>
    <w:link w:val="ac"/>
    <w:uiPriority w:val="99"/>
    <w:rsid w:val="00B67D5F"/>
    <w:rPr>
      <w:rFonts w:asciiTheme="minorHAnsi" w:eastAsiaTheme="minorEastAsia" w:hAnsiTheme="minorHAnsi"/>
      <w:kern w:val="0"/>
      <w:sz w:val="18"/>
      <w:szCs w:val="18"/>
      <w:lang w:eastAsia="en-US"/>
    </w:rPr>
  </w:style>
  <w:style w:type="paragraph" w:styleId="ae">
    <w:name w:val="footer"/>
    <w:basedOn w:val="a1"/>
    <w:link w:val="af"/>
    <w:uiPriority w:val="99"/>
    <w:unhideWhenUsed/>
    <w:qFormat/>
    <w:rsid w:val="00B67D5F"/>
    <w:pPr>
      <w:tabs>
        <w:tab w:val="center" w:pos="4153"/>
        <w:tab w:val="right" w:pos="8306"/>
      </w:tabs>
      <w:snapToGrid w:val="0"/>
    </w:pPr>
  </w:style>
  <w:style w:type="character" w:customStyle="1" w:styleId="af">
    <w:name w:val="页脚 字符"/>
    <w:basedOn w:val="a2"/>
    <w:link w:val="ae"/>
    <w:uiPriority w:val="99"/>
    <w:qFormat/>
    <w:rsid w:val="00B67D5F"/>
    <w:rPr>
      <w:rFonts w:asciiTheme="minorHAnsi" w:eastAsiaTheme="minorEastAsia" w:hAnsiTheme="minorHAnsi"/>
      <w:kern w:val="0"/>
      <w:sz w:val="18"/>
      <w:szCs w:val="18"/>
      <w:lang w:eastAsia="en-US"/>
    </w:rPr>
  </w:style>
  <w:style w:type="paragraph" w:styleId="af0">
    <w:name w:val="List Paragraph"/>
    <w:basedOn w:val="a1"/>
    <w:link w:val="af1"/>
    <w:uiPriority w:val="34"/>
    <w:qFormat/>
    <w:rsid w:val="00B67D5F"/>
  </w:style>
  <w:style w:type="paragraph" w:customStyle="1" w:styleId="TableParagraph">
    <w:name w:val="Table Paragraph"/>
    <w:basedOn w:val="a1"/>
    <w:uiPriority w:val="1"/>
    <w:qFormat/>
    <w:rsid w:val="00B67D5F"/>
  </w:style>
  <w:style w:type="table" w:customStyle="1" w:styleId="TableNormal">
    <w:name w:val="Table Normal"/>
    <w:uiPriority w:val="2"/>
    <w:semiHidden/>
    <w:qFormat/>
    <w:rsid w:val="00B67D5F"/>
    <w:pPr>
      <w:widowControl w:val="0"/>
      <w:spacing w:before="0" w:after="0" w:line="240" w:lineRule="auto"/>
      <w:ind w:left="0"/>
      <w:jc w:val="left"/>
    </w:pPr>
    <w:rPr>
      <w:rFonts w:asciiTheme="minorHAnsi" w:eastAsia="Times New Roman" w:hAnsiTheme="minorHAnsi"/>
      <w:kern w:val="0"/>
      <w:sz w:val="22"/>
      <w:szCs w:val="22"/>
      <w:lang w:eastAsia="en-US"/>
    </w:rPr>
    <w:tblPr>
      <w:tblCellMar>
        <w:top w:w="0" w:type="dxa"/>
        <w:left w:w="0" w:type="dxa"/>
        <w:bottom w:w="0" w:type="dxa"/>
        <w:right w:w="0" w:type="dxa"/>
      </w:tblCellMar>
    </w:tblPr>
  </w:style>
  <w:style w:type="character" w:styleId="af2">
    <w:name w:val="Hyperlink"/>
    <w:basedOn w:val="a2"/>
    <w:uiPriority w:val="99"/>
    <w:unhideWhenUsed/>
    <w:rsid w:val="00B67D5F"/>
    <w:rPr>
      <w:color w:val="0000FF"/>
      <w:u w:val="single"/>
    </w:rPr>
  </w:style>
  <w:style w:type="character" w:styleId="af3">
    <w:name w:val="FollowedHyperlink"/>
    <w:basedOn w:val="a2"/>
    <w:uiPriority w:val="99"/>
    <w:semiHidden/>
    <w:unhideWhenUsed/>
    <w:rsid w:val="00B67D5F"/>
    <w:rPr>
      <w:color w:val="800080"/>
      <w:u w:val="single"/>
    </w:rPr>
  </w:style>
  <w:style w:type="table" w:styleId="af4">
    <w:name w:val="Table Grid"/>
    <w:basedOn w:val="a3"/>
    <w:uiPriority w:val="39"/>
    <w:qFormat/>
    <w:rsid w:val="00103D66"/>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caption"/>
    <w:basedOn w:val="a1"/>
    <w:next w:val="a1"/>
    <w:uiPriority w:val="35"/>
    <w:unhideWhenUsed/>
    <w:qFormat/>
    <w:rsid w:val="00103D66"/>
    <w:rPr>
      <w:rFonts w:asciiTheme="majorHAnsi" w:eastAsia="黑体" w:hAnsiTheme="majorHAnsi" w:cstheme="majorBidi"/>
      <w:sz w:val="20"/>
      <w:szCs w:val="20"/>
    </w:rPr>
  </w:style>
  <w:style w:type="character" w:styleId="af6">
    <w:name w:val="annotation reference"/>
    <w:basedOn w:val="a2"/>
    <w:uiPriority w:val="99"/>
    <w:semiHidden/>
    <w:unhideWhenUsed/>
    <w:qFormat/>
    <w:rsid w:val="00103D66"/>
    <w:rPr>
      <w:sz w:val="21"/>
      <w:szCs w:val="21"/>
    </w:rPr>
  </w:style>
  <w:style w:type="paragraph" w:styleId="af7">
    <w:name w:val="annotation text"/>
    <w:basedOn w:val="a1"/>
    <w:link w:val="af8"/>
    <w:uiPriority w:val="99"/>
    <w:unhideWhenUsed/>
    <w:qFormat/>
    <w:rsid w:val="00103D66"/>
  </w:style>
  <w:style w:type="character" w:customStyle="1" w:styleId="af8">
    <w:name w:val="批注文字 字符"/>
    <w:basedOn w:val="a2"/>
    <w:link w:val="af7"/>
    <w:uiPriority w:val="99"/>
    <w:rsid w:val="00103D66"/>
    <w:rPr>
      <w:rFonts w:asciiTheme="minorHAnsi" w:eastAsiaTheme="minorEastAsia" w:hAnsiTheme="minorHAnsi"/>
      <w:kern w:val="0"/>
      <w:sz w:val="22"/>
      <w:szCs w:val="22"/>
      <w:lang w:eastAsia="en-US"/>
    </w:rPr>
  </w:style>
  <w:style w:type="paragraph" w:styleId="af9">
    <w:name w:val="annotation subject"/>
    <w:basedOn w:val="af7"/>
    <w:next w:val="af7"/>
    <w:link w:val="afa"/>
    <w:uiPriority w:val="99"/>
    <w:semiHidden/>
    <w:unhideWhenUsed/>
    <w:rsid w:val="00103D66"/>
    <w:rPr>
      <w:b/>
      <w:bCs/>
    </w:rPr>
  </w:style>
  <w:style w:type="character" w:customStyle="1" w:styleId="afa">
    <w:name w:val="批注主题 字符"/>
    <w:basedOn w:val="af8"/>
    <w:link w:val="af9"/>
    <w:uiPriority w:val="99"/>
    <w:semiHidden/>
    <w:rsid w:val="00103D66"/>
    <w:rPr>
      <w:rFonts w:asciiTheme="minorHAnsi" w:eastAsiaTheme="minorEastAsia" w:hAnsiTheme="minorHAnsi"/>
      <w:b/>
      <w:bCs/>
      <w:kern w:val="0"/>
      <w:sz w:val="22"/>
      <w:szCs w:val="22"/>
      <w:lang w:eastAsia="en-US"/>
    </w:rPr>
  </w:style>
  <w:style w:type="paragraph" w:styleId="afb">
    <w:name w:val="Balloon Text"/>
    <w:basedOn w:val="a1"/>
    <w:link w:val="afc"/>
    <w:uiPriority w:val="99"/>
    <w:semiHidden/>
    <w:unhideWhenUsed/>
    <w:qFormat/>
    <w:rsid w:val="00103D66"/>
  </w:style>
  <w:style w:type="character" w:customStyle="1" w:styleId="afc">
    <w:name w:val="批注框文本 字符"/>
    <w:basedOn w:val="a2"/>
    <w:link w:val="afb"/>
    <w:uiPriority w:val="99"/>
    <w:semiHidden/>
    <w:rsid w:val="00103D66"/>
    <w:rPr>
      <w:rFonts w:asciiTheme="minorHAnsi" w:eastAsiaTheme="minorEastAsia" w:hAnsiTheme="minorHAnsi"/>
      <w:kern w:val="0"/>
      <w:sz w:val="18"/>
      <w:szCs w:val="18"/>
      <w:lang w:eastAsia="en-US"/>
    </w:rPr>
  </w:style>
  <w:style w:type="paragraph" w:customStyle="1" w:styleId="NOTE1">
    <w:name w:val="NOTE文字"/>
    <w:basedOn w:val="a1"/>
    <w:link w:val="NOTEChar1"/>
    <w:rsid w:val="00103D66"/>
    <w:pPr>
      <w:widowControl w:val="0"/>
      <w:pBdr>
        <w:top w:val="single" w:sz="4" w:space="1" w:color="auto"/>
        <w:bottom w:val="single" w:sz="4" w:space="1" w:color="auto"/>
      </w:pBdr>
      <w:spacing w:before="0" w:line="240" w:lineRule="auto"/>
      <w:ind w:left="0"/>
    </w:pPr>
    <w:rPr>
      <w:rFonts w:ascii="Times New Roman" w:eastAsia="宋体" w:hAnsi="Times New Roman"/>
      <w:bCs/>
      <w:noProof/>
      <w:kern w:val="2"/>
      <w:sz w:val="21"/>
      <w:szCs w:val="20"/>
    </w:rPr>
  </w:style>
  <w:style w:type="character" w:customStyle="1" w:styleId="NOTEChar1">
    <w:name w:val="NOTE文字 Char"/>
    <w:link w:val="NOTE1"/>
    <w:rsid w:val="00103D66"/>
    <w:rPr>
      <w:rFonts w:ascii="Times New Roman" w:eastAsia="宋体" w:hAnsi="Times New Roman" w:cs="Arial"/>
      <w:bCs/>
      <w:noProof/>
      <w:szCs w:val="20"/>
    </w:rPr>
  </w:style>
  <w:style w:type="character" w:customStyle="1" w:styleId="1Char1">
    <w:name w:val="标题 1 Char1"/>
    <w:aliases w:val="中文标题 1 Char1"/>
    <w:basedOn w:val="a2"/>
    <w:uiPriority w:val="9"/>
    <w:rsid w:val="00103D66"/>
    <w:rPr>
      <w:rFonts w:ascii="Arial" w:eastAsia="微软雅黑" w:hAnsi="Arial" w:cs="Times New Roman"/>
      <w:b/>
      <w:bCs/>
      <w:kern w:val="44"/>
      <w:sz w:val="44"/>
      <w:szCs w:val="44"/>
    </w:rPr>
  </w:style>
  <w:style w:type="numbering" w:customStyle="1" w:styleId="a">
    <w:name w:val="自定义列表"/>
    <w:uiPriority w:val="99"/>
    <w:rsid w:val="00103D66"/>
    <w:pPr>
      <w:numPr>
        <w:numId w:val="4"/>
      </w:numPr>
    </w:pPr>
  </w:style>
  <w:style w:type="paragraph" w:customStyle="1" w:styleId="afd">
    <w:name w:val="参数值"/>
    <w:basedOn w:val="a1"/>
    <w:autoRedefine/>
    <w:qFormat/>
    <w:rsid w:val="00103D66"/>
    <w:pPr>
      <w:widowControl w:val="0"/>
      <w:spacing w:line="200" w:lineRule="exact"/>
    </w:pPr>
    <w:rPr>
      <w:rFonts w:eastAsia="微软雅黑"/>
      <w:kern w:val="2"/>
      <w:szCs w:val="22"/>
    </w:rPr>
  </w:style>
  <w:style w:type="character" w:customStyle="1" w:styleId="Char">
    <w:name w:val="操作文本 Char"/>
    <w:link w:val="a0"/>
    <w:qFormat/>
    <w:rsid w:val="00B74EF7"/>
    <w:rPr>
      <w:rFonts w:cs="宋体"/>
      <w:snapToGrid w:val="0"/>
      <w:sz w:val="18"/>
      <w:szCs w:val="18"/>
    </w:rPr>
  </w:style>
  <w:style w:type="character" w:customStyle="1" w:styleId="af1">
    <w:name w:val="列表段落 字符"/>
    <w:basedOn w:val="a2"/>
    <w:link w:val="af0"/>
    <w:uiPriority w:val="34"/>
    <w:locked/>
    <w:rsid w:val="00406C06"/>
    <w:rPr>
      <w:rFonts w:eastAsiaTheme="minorEastAsia" w:cs="Arial"/>
      <w:kern w:val="44"/>
      <w:sz w:val="18"/>
      <w:szCs w:val="18"/>
    </w:rPr>
  </w:style>
  <w:style w:type="paragraph" w:customStyle="1" w:styleId="1">
    <w:name w:val="样式1"/>
    <w:basedOn w:val="ItemListinSeq"/>
    <w:qFormat/>
    <w:rsid w:val="00B7155B"/>
    <w:pPr>
      <w:numPr>
        <w:numId w:val="8"/>
      </w:numPr>
      <w:ind w:leftChars="300" w:left="300"/>
    </w:pPr>
  </w:style>
  <w:style w:type="paragraph" w:customStyle="1" w:styleId="TableTittleRow">
    <w:name w:val="Table Tittle Row"/>
    <w:basedOn w:val="TableText"/>
    <w:qFormat/>
    <w:rsid w:val="0061413C"/>
    <w:rPr>
      <w:b/>
    </w:rPr>
  </w:style>
  <w:style w:type="paragraph" w:customStyle="1" w:styleId="afe">
    <w:name w:val="英文引用"/>
    <w:basedOn w:val="EN"/>
    <w:qFormat/>
    <w:rsid w:val="003D5CCE"/>
    <w:pPr>
      <w:widowControl w:val="0"/>
      <w:snapToGrid w:val="0"/>
      <w:spacing w:before="50" w:after="50"/>
      <w:ind w:left="1061" w:hanging="420"/>
    </w:pPr>
    <w:rPr>
      <w:i/>
      <w:color w:val="0000FF"/>
    </w:rPr>
  </w:style>
  <w:style w:type="paragraph" w:customStyle="1" w:styleId="SeqinSeq">
    <w:name w:val="Seq in Seq"/>
    <w:basedOn w:val="ItemListinSeq"/>
    <w:link w:val="SeqinSeqChar"/>
    <w:autoRedefine/>
    <w:qFormat/>
    <w:rsid w:val="00E03CCC"/>
    <w:pPr>
      <w:numPr>
        <w:numId w:val="10"/>
      </w:numPr>
      <w:adjustRightInd w:val="0"/>
      <w:snapToGrid w:val="0"/>
      <w:spacing w:before="48" w:after="48" w:line="200" w:lineRule="exact"/>
    </w:pPr>
  </w:style>
  <w:style w:type="character" w:customStyle="1" w:styleId="ItemListChar">
    <w:name w:val="Item List Char"/>
    <w:basedOn w:val="ENChar"/>
    <w:link w:val="ItemList"/>
    <w:rsid w:val="007279A9"/>
    <w:rPr>
      <w:rFonts w:eastAsia="Arial" w:cs="Arial"/>
      <w:bCs/>
      <w:sz w:val="18"/>
      <w:szCs w:val="18"/>
    </w:rPr>
  </w:style>
  <w:style w:type="character" w:customStyle="1" w:styleId="ItemListinSeqChar">
    <w:name w:val="Item List in Seq Char"/>
    <w:basedOn w:val="ItemListChar"/>
    <w:link w:val="ItemListinSeq"/>
    <w:rsid w:val="007279A9"/>
    <w:rPr>
      <w:rFonts w:eastAsia="Arial" w:cs="Arial"/>
      <w:bCs/>
      <w:sz w:val="18"/>
      <w:szCs w:val="18"/>
    </w:rPr>
  </w:style>
  <w:style w:type="character" w:customStyle="1" w:styleId="SeqinSeqChar">
    <w:name w:val="Seq in Seq Char"/>
    <w:basedOn w:val="ItemListinSeqChar"/>
    <w:link w:val="SeqinSeq"/>
    <w:rsid w:val="00E03CCC"/>
    <w:rPr>
      <w:rFonts w:eastAsia="Arial" w:cs="Arial"/>
      <w:bCs/>
      <w:sz w:val="18"/>
      <w:szCs w:val="18"/>
    </w:rPr>
  </w:style>
  <w:style w:type="character" w:styleId="aff">
    <w:name w:val="Placeholder Text"/>
    <w:basedOn w:val="a2"/>
    <w:uiPriority w:val="99"/>
    <w:semiHidden/>
    <w:rsid w:val="00486515"/>
    <w:rPr>
      <w:color w:val="808080"/>
    </w:rPr>
  </w:style>
  <w:style w:type="paragraph" w:styleId="TOC">
    <w:name w:val="TOC Heading"/>
    <w:basedOn w:val="10"/>
    <w:next w:val="a1"/>
    <w:uiPriority w:val="39"/>
    <w:unhideWhenUsed/>
    <w:qFormat/>
    <w:rsid w:val="000F1A83"/>
    <w:pPr>
      <w:pageBreakBefore w:val="0"/>
      <w:numPr>
        <w:numId w:val="0"/>
      </w:numPr>
      <w:spacing w:afterLines="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TOC4">
    <w:name w:val="toc 4"/>
    <w:basedOn w:val="a1"/>
    <w:next w:val="a1"/>
    <w:autoRedefine/>
    <w:uiPriority w:val="39"/>
    <w:unhideWhenUsed/>
    <w:rsid w:val="000F1A83"/>
    <w:pPr>
      <w:spacing w:before="0" w:after="0"/>
      <w:ind w:left="540"/>
      <w:jc w:val="left"/>
    </w:pPr>
    <w:rPr>
      <w:rFonts w:asciiTheme="minorHAnsi" w:hAnsiTheme="minorHAnsi" w:cstheme="minorHAnsi"/>
    </w:rPr>
  </w:style>
  <w:style w:type="paragraph" w:styleId="TOC5">
    <w:name w:val="toc 5"/>
    <w:basedOn w:val="a1"/>
    <w:next w:val="a1"/>
    <w:autoRedefine/>
    <w:uiPriority w:val="39"/>
    <w:unhideWhenUsed/>
    <w:rsid w:val="000F1A83"/>
    <w:pPr>
      <w:spacing w:before="0" w:after="0"/>
      <w:ind w:left="720"/>
      <w:jc w:val="left"/>
    </w:pPr>
    <w:rPr>
      <w:rFonts w:asciiTheme="minorHAnsi" w:hAnsiTheme="minorHAnsi" w:cstheme="minorHAnsi"/>
    </w:rPr>
  </w:style>
  <w:style w:type="paragraph" w:styleId="TOC6">
    <w:name w:val="toc 6"/>
    <w:basedOn w:val="a1"/>
    <w:next w:val="a1"/>
    <w:autoRedefine/>
    <w:uiPriority w:val="39"/>
    <w:unhideWhenUsed/>
    <w:rsid w:val="000F1A83"/>
    <w:pPr>
      <w:spacing w:before="0" w:after="0"/>
      <w:ind w:left="900"/>
      <w:jc w:val="left"/>
    </w:pPr>
    <w:rPr>
      <w:rFonts w:asciiTheme="minorHAnsi" w:hAnsiTheme="minorHAnsi" w:cstheme="minorHAnsi"/>
    </w:rPr>
  </w:style>
  <w:style w:type="paragraph" w:styleId="TOC7">
    <w:name w:val="toc 7"/>
    <w:basedOn w:val="a1"/>
    <w:next w:val="a1"/>
    <w:autoRedefine/>
    <w:uiPriority w:val="39"/>
    <w:unhideWhenUsed/>
    <w:rsid w:val="000F1A83"/>
    <w:pPr>
      <w:spacing w:before="0" w:after="0"/>
      <w:ind w:left="1080"/>
      <w:jc w:val="left"/>
    </w:pPr>
    <w:rPr>
      <w:rFonts w:asciiTheme="minorHAnsi" w:hAnsiTheme="minorHAnsi" w:cstheme="minorHAnsi"/>
    </w:rPr>
  </w:style>
  <w:style w:type="paragraph" w:styleId="TOC8">
    <w:name w:val="toc 8"/>
    <w:basedOn w:val="a1"/>
    <w:next w:val="a1"/>
    <w:autoRedefine/>
    <w:uiPriority w:val="39"/>
    <w:unhideWhenUsed/>
    <w:rsid w:val="000F1A83"/>
    <w:pPr>
      <w:spacing w:before="0" w:after="0"/>
      <w:ind w:left="1260"/>
      <w:jc w:val="left"/>
    </w:pPr>
    <w:rPr>
      <w:rFonts w:asciiTheme="minorHAnsi" w:hAnsiTheme="minorHAnsi" w:cstheme="minorHAnsi"/>
    </w:rPr>
  </w:style>
  <w:style w:type="paragraph" w:styleId="TOC9">
    <w:name w:val="toc 9"/>
    <w:basedOn w:val="a1"/>
    <w:next w:val="a1"/>
    <w:autoRedefine/>
    <w:uiPriority w:val="39"/>
    <w:unhideWhenUsed/>
    <w:rsid w:val="000F1A83"/>
    <w:pPr>
      <w:spacing w:before="0" w:after="0"/>
      <w:ind w:left="1440"/>
      <w:jc w:val="left"/>
    </w:pPr>
    <w:rPr>
      <w:rFonts w:asciiTheme="minorHAnsi" w:hAnsiTheme="minorHAnsi" w:cstheme="minorHAnsi"/>
    </w:rPr>
  </w:style>
  <w:style w:type="paragraph" w:styleId="aff0">
    <w:name w:val="Revision"/>
    <w:hidden/>
    <w:uiPriority w:val="99"/>
    <w:semiHidden/>
    <w:rsid w:val="00313BAD"/>
    <w:pPr>
      <w:spacing w:before="0" w:after="0" w:line="240" w:lineRule="auto"/>
      <w:ind w:left="0"/>
      <w:jc w:val="left"/>
    </w:pPr>
    <w:rPr>
      <w:rFonts w:eastAsiaTheme="minorEastAsia" w:cs="Arial"/>
      <w:kern w:val="44"/>
      <w:sz w:val="18"/>
      <w:szCs w:val="18"/>
    </w:rPr>
  </w:style>
  <w:style w:type="paragraph" w:styleId="aff1">
    <w:name w:val="Title"/>
    <w:basedOn w:val="a1"/>
    <w:next w:val="a1"/>
    <w:link w:val="aff2"/>
    <w:qFormat/>
    <w:rsid w:val="00D82CB7"/>
    <w:pPr>
      <w:spacing w:before="240" w:after="60"/>
      <w:jc w:val="center"/>
      <w:outlineLvl w:val="0"/>
    </w:pPr>
    <w:rPr>
      <w:rFonts w:asciiTheme="majorHAnsi" w:eastAsia="宋体" w:hAnsiTheme="majorHAnsi" w:cstheme="majorBidi"/>
      <w:b/>
      <w:bCs/>
      <w:sz w:val="32"/>
      <w:szCs w:val="32"/>
    </w:rPr>
  </w:style>
  <w:style w:type="character" w:customStyle="1" w:styleId="aff2">
    <w:name w:val="标题 字符"/>
    <w:basedOn w:val="a2"/>
    <w:link w:val="aff1"/>
    <w:rsid w:val="00D82CB7"/>
    <w:rPr>
      <w:rFonts w:asciiTheme="majorHAnsi" w:eastAsia="宋体" w:hAnsiTheme="majorHAnsi" w:cstheme="majorBidi"/>
      <w:b/>
      <w:bCs/>
      <w:kern w:val="44"/>
      <w:sz w:val="32"/>
      <w:szCs w:val="32"/>
    </w:rPr>
  </w:style>
  <w:style w:type="paragraph" w:styleId="aff3">
    <w:name w:val="footnote text"/>
    <w:basedOn w:val="a1"/>
    <w:link w:val="aff4"/>
    <w:uiPriority w:val="99"/>
    <w:semiHidden/>
    <w:rsid w:val="004E223B"/>
    <w:pPr>
      <w:snapToGrid w:val="0"/>
      <w:jc w:val="left"/>
    </w:pPr>
  </w:style>
  <w:style w:type="character" w:customStyle="1" w:styleId="aff4">
    <w:name w:val="脚注文本 字符"/>
    <w:basedOn w:val="a2"/>
    <w:link w:val="aff3"/>
    <w:uiPriority w:val="99"/>
    <w:semiHidden/>
    <w:rsid w:val="004E223B"/>
    <w:rPr>
      <w:rFonts w:eastAsiaTheme="minorEastAsia" w:cs="Arial"/>
      <w:kern w:val="44"/>
      <w:sz w:val="18"/>
      <w:szCs w:val="18"/>
    </w:rPr>
  </w:style>
  <w:style w:type="character" w:styleId="aff5">
    <w:name w:val="footnote reference"/>
    <w:basedOn w:val="a2"/>
    <w:uiPriority w:val="99"/>
    <w:semiHidden/>
    <w:rsid w:val="004E223B"/>
    <w:rPr>
      <w:vertAlign w:val="superscript"/>
    </w:rPr>
  </w:style>
  <w:style w:type="character" w:customStyle="1" w:styleId="im-content1">
    <w:name w:val="im-content1"/>
    <w:basedOn w:val="a2"/>
    <w:rsid w:val="005A41A5"/>
    <w:rPr>
      <w:vanish w:val="0"/>
      <w:webHidden w:val="0"/>
      <w:color w:val="000000"/>
      <w:specVanish w:val="0"/>
    </w:rPr>
  </w:style>
  <w:style w:type="character" w:customStyle="1" w:styleId="im-content2">
    <w:name w:val="im-content2"/>
    <w:basedOn w:val="a2"/>
    <w:rsid w:val="00A253E5"/>
    <w:rPr>
      <w:vanish w:val="0"/>
      <w:webHidden w:val="0"/>
      <w:color w:val="000000"/>
      <w:specVanish w:val="0"/>
    </w:rPr>
  </w:style>
  <w:style w:type="paragraph" w:customStyle="1" w:styleId="ENBOLD">
    <w:name w:val="EN BOLD"/>
    <w:basedOn w:val="EN"/>
    <w:qFormat/>
    <w:rsid w:val="004C01DB"/>
    <w:rPr>
      <w:b/>
    </w:rPr>
  </w:style>
  <w:style w:type="paragraph" w:customStyle="1" w:styleId="Default">
    <w:name w:val="Default"/>
    <w:rsid w:val="003650C9"/>
    <w:pPr>
      <w:widowControl w:val="0"/>
      <w:autoSpaceDE w:val="0"/>
      <w:autoSpaceDN w:val="0"/>
      <w:adjustRightInd w:val="0"/>
      <w:spacing w:before="0" w:after="0" w:line="240" w:lineRule="auto"/>
      <w:ind w:left="0"/>
      <w:jc w:val="left"/>
    </w:pPr>
    <w:rPr>
      <w:rFonts w:cs="Arial"/>
      <w:color w:val="000000"/>
      <w:kern w:val="0"/>
      <w:sz w:val="24"/>
      <w:szCs w:val="24"/>
    </w:rPr>
  </w:style>
  <w:style w:type="paragraph" w:customStyle="1" w:styleId="BodytextUserManual">
    <w:name w:val="Body text User Manual"/>
    <w:basedOn w:val="a5"/>
    <w:link w:val="BodytextUserManualChar"/>
    <w:qFormat/>
    <w:rsid w:val="001E61AF"/>
    <w:pPr>
      <w:spacing w:beforeLines="50" w:before="50" w:afterLines="50" w:after="50"/>
      <w:ind w:left="284"/>
    </w:pPr>
    <w:rPr>
      <w:rFonts w:eastAsia="宋体"/>
      <w:bCs/>
      <w:kern w:val="0"/>
      <w:szCs w:val="20"/>
    </w:rPr>
  </w:style>
  <w:style w:type="character" w:customStyle="1" w:styleId="BodytextUserManualChar">
    <w:name w:val="Body text User Manual Char"/>
    <w:link w:val="BodytextUserManual"/>
    <w:qFormat/>
    <w:rsid w:val="001E61AF"/>
    <w:rPr>
      <w:rFonts w:eastAsia="宋体" w:cs="Arial"/>
      <w:bCs/>
      <w:kern w:val="0"/>
      <w:sz w:val="18"/>
      <w:szCs w:val="20"/>
    </w:rPr>
  </w:style>
  <w:style w:type="paragraph" w:customStyle="1" w:styleId="CM31">
    <w:name w:val="CM31"/>
    <w:basedOn w:val="Default"/>
    <w:next w:val="Default"/>
    <w:uiPriority w:val="99"/>
    <w:rsid w:val="001E61AF"/>
    <w:pPr>
      <w:spacing w:after="50"/>
    </w:pPr>
    <w:rPr>
      <w:rFonts w:ascii="Times New Roman" w:eastAsia="宋体" w:hAnsi="Times New Roman" w:cs="Times New Roman"/>
      <w:color w:val="auto"/>
    </w:rPr>
  </w:style>
  <w:style w:type="paragraph" w:customStyle="1" w:styleId="CM20">
    <w:name w:val="CM20"/>
    <w:basedOn w:val="Default"/>
    <w:next w:val="Default"/>
    <w:uiPriority w:val="99"/>
    <w:qFormat/>
    <w:rsid w:val="001E61AF"/>
    <w:rPr>
      <w:rFonts w:ascii="Times New Roman" w:eastAsia="宋体" w:hAnsi="Times New Roman" w:cs="Times New Roman"/>
      <w:color w:val="auto"/>
    </w:rPr>
  </w:style>
  <w:style w:type="paragraph" w:styleId="aff6">
    <w:name w:val="Document Map"/>
    <w:basedOn w:val="a1"/>
    <w:link w:val="aff7"/>
    <w:uiPriority w:val="99"/>
    <w:semiHidden/>
    <w:unhideWhenUsed/>
    <w:rsid w:val="001E61AF"/>
    <w:pPr>
      <w:spacing w:beforeLines="50" w:before="50" w:afterLines="50" w:after="50"/>
      <w:ind w:left="284"/>
    </w:pPr>
    <w:rPr>
      <w:rFonts w:ascii="宋体" w:eastAsia="宋体" w:cs="Times New Roman"/>
      <w:kern w:val="0"/>
    </w:rPr>
  </w:style>
  <w:style w:type="character" w:customStyle="1" w:styleId="aff7">
    <w:name w:val="文档结构图 字符"/>
    <w:basedOn w:val="a2"/>
    <w:link w:val="aff6"/>
    <w:uiPriority w:val="99"/>
    <w:semiHidden/>
    <w:rsid w:val="001E61AF"/>
    <w:rPr>
      <w:rFonts w:ascii="宋体" w:eastAsia="宋体" w:cs="Times New Roman"/>
      <w:kern w:val="0"/>
      <w:sz w:val="18"/>
      <w:szCs w:val="18"/>
    </w:rPr>
  </w:style>
  <w:style w:type="character" w:customStyle="1" w:styleId="12">
    <w:name w:val="未处理的提及1"/>
    <w:basedOn w:val="a2"/>
    <w:uiPriority w:val="99"/>
    <w:semiHidden/>
    <w:unhideWhenUsed/>
    <w:rsid w:val="000E004F"/>
    <w:rPr>
      <w:color w:val="605E5C"/>
      <w:shd w:val="clear" w:color="auto" w:fill="E1DFDD"/>
    </w:rPr>
  </w:style>
  <w:style w:type="character" w:styleId="aff8">
    <w:name w:val="Emphasis"/>
    <w:basedOn w:val="a2"/>
    <w:uiPriority w:val="20"/>
    <w:qFormat/>
    <w:rsid w:val="00B12BCD"/>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880294">
      <w:bodyDiv w:val="1"/>
      <w:marLeft w:val="0"/>
      <w:marRight w:val="0"/>
      <w:marTop w:val="0"/>
      <w:marBottom w:val="0"/>
      <w:divBdr>
        <w:top w:val="none" w:sz="0" w:space="0" w:color="auto"/>
        <w:left w:val="none" w:sz="0" w:space="0" w:color="auto"/>
        <w:bottom w:val="none" w:sz="0" w:space="0" w:color="auto"/>
        <w:right w:val="none" w:sz="0" w:space="0" w:color="auto"/>
      </w:divBdr>
    </w:div>
    <w:div w:id="144250697">
      <w:bodyDiv w:val="1"/>
      <w:marLeft w:val="0"/>
      <w:marRight w:val="0"/>
      <w:marTop w:val="0"/>
      <w:marBottom w:val="0"/>
      <w:divBdr>
        <w:top w:val="none" w:sz="0" w:space="0" w:color="auto"/>
        <w:left w:val="none" w:sz="0" w:space="0" w:color="auto"/>
        <w:bottom w:val="none" w:sz="0" w:space="0" w:color="auto"/>
        <w:right w:val="none" w:sz="0" w:space="0" w:color="auto"/>
      </w:divBdr>
    </w:div>
    <w:div w:id="181434768">
      <w:bodyDiv w:val="1"/>
      <w:marLeft w:val="0"/>
      <w:marRight w:val="0"/>
      <w:marTop w:val="0"/>
      <w:marBottom w:val="0"/>
      <w:divBdr>
        <w:top w:val="none" w:sz="0" w:space="0" w:color="auto"/>
        <w:left w:val="none" w:sz="0" w:space="0" w:color="auto"/>
        <w:bottom w:val="none" w:sz="0" w:space="0" w:color="auto"/>
        <w:right w:val="none" w:sz="0" w:space="0" w:color="auto"/>
      </w:divBdr>
    </w:div>
    <w:div w:id="184486728">
      <w:bodyDiv w:val="1"/>
      <w:marLeft w:val="0"/>
      <w:marRight w:val="0"/>
      <w:marTop w:val="0"/>
      <w:marBottom w:val="0"/>
      <w:divBdr>
        <w:top w:val="none" w:sz="0" w:space="0" w:color="auto"/>
        <w:left w:val="none" w:sz="0" w:space="0" w:color="auto"/>
        <w:bottom w:val="none" w:sz="0" w:space="0" w:color="auto"/>
        <w:right w:val="none" w:sz="0" w:space="0" w:color="auto"/>
      </w:divBdr>
    </w:div>
    <w:div w:id="217208271">
      <w:bodyDiv w:val="1"/>
      <w:marLeft w:val="0"/>
      <w:marRight w:val="0"/>
      <w:marTop w:val="0"/>
      <w:marBottom w:val="0"/>
      <w:divBdr>
        <w:top w:val="none" w:sz="0" w:space="0" w:color="auto"/>
        <w:left w:val="none" w:sz="0" w:space="0" w:color="auto"/>
        <w:bottom w:val="none" w:sz="0" w:space="0" w:color="auto"/>
        <w:right w:val="none" w:sz="0" w:space="0" w:color="auto"/>
      </w:divBdr>
    </w:div>
    <w:div w:id="307370188">
      <w:bodyDiv w:val="1"/>
      <w:marLeft w:val="0"/>
      <w:marRight w:val="0"/>
      <w:marTop w:val="0"/>
      <w:marBottom w:val="0"/>
      <w:divBdr>
        <w:top w:val="none" w:sz="0" w:space="0" w:color="auto"/>
        <w:left w:val="none" w:sz="0" w:space="0" w:color="auto"/>
        <w:bottom w:val="none" w:sz="0" w:space="0" w:color="auto"/>
        <w:right w:val="none" w:sz="0" w:space="0" w:color="auto"/>
      </w:divBdr>
    </w:div>
    <w:div w:id="312687985">
      <w:bodyDiv w:val="1"/>
      <w:marLeft w:val="0"/>
      <w:marRight w:val="0"/>
      <w:marTop w:val="0"/>
      <w:marBottom w:val="0"/>
      <w:divBdr>
        <w:top w:val="none" w:sz="0" w:space="0" w:color="auto"/>
        <w:left w:val="none" w:sz="0" w:space="0" w:color="auto"/>
        <w:bottom w:val="none" w:sz="0" w:space="0" w:color="auto"/>
        <w:right w:val="none" w:sz="0" w:space="0" w:color="auto"/>
      </w:divBdr>
    </w:div>
    <w:div w:id="368147647">
      <w:bodyDiv w:val="1"/>
      <w:marLeft w:val="0"/>
      <w:marRight w:val="0"/>
      <w:marTop w:val="0"/>
      <w:marBottom w:val="0"/>
      <w:divBdr>
        <w:top w:val="none" w:sz="0" w:space="0" w:color="auto"/>
        <w:left w:val="none" w:sz="0" w:space="0" w:color="auto"/>
        <w:bottom w:val="none" w:sz="0" w:space="0" w:color="auto"/>
        <w:right w:val="none" w:sz="0" w:space="0" w:color="auto"/>
      </w:divBdr>
    </w:div>
    <w:div w:id="402677112">
      <w:bodyDiv w:val="1"/>
      <w:marLeft w:val="0"/>
      <w:marRight w:val="0"/>
      <w:marTop w:val="0"/>
      <w:marBottom w:val="0"/>
      <w:divBdr>
        <w:top w:val="none" w:sz="0" w:space="0" w:color="auto"/>
        <w:left w:val="none" w:sz="0" w:space="0" w:color="auto"/>
        <w:bottom w:val="none" w:sz="0" w:space="0" w:color="auto"/>
        <w:right w:val="none" w:sz="0" w:space="0" w:color="auto"/>
      </w:divBdr>
    </w:div>
    <w:div w:id="502665181">
      <w:bodyDiv w:val="1"/>
      <w:marLeft w:val="0"/>
      <w:marRight w:val="0"/>
      <w:marTop w:val="0"/>
      <w:marBottom w:val="0"/>
      <w:divBdr>
        <w:top w:val="none" w:sz="0" w:space="0" w:color="auto"/>
        <w:left w:val="none" w:sz="0" w:space="0" w:color="auto"/>
        <w:bottom w:val="none" w:sz="0" w:space="0" w:color="auto"/>
        <w:right w:val="none" w:sz="0" w:space="0" w:color="auto"/>
      </w:divBdr>
    </w:div>
    <w:div w:id="530386632">
      <w:bodyDiv w:val="1"/>
      <w:marLeft w:val="0"/>
      <w:marRight w:val="0"/>
      <w:marTop w:val="0"/>
      <w:marBottom w:val="0"/>
      <w:divBdr>
        <w:top w:val="none" w:sz="0" w:space="0" w:color="auto"/>
        <w:left w:val="none" w:sz="0" w:space="0" w:color="auto"/>
        <w:bottom w:val="none" w:sz="0" w:space="0" w:color="auto"/>
        <w:right w:val="none" w:sz="0" w:space="0" w:color="auto"/>
      </w:divBdr>
    </w:div>
    <w:div w:id="569778425">
      <w:bodyDiv w:val="1"/>
      <w:marLeft w:val="0"/>
      <w:marRight w:val="0"/>
      <w:marTop w:val="0"/>
      <w:marBottom w:val="0"/>
      <w:divBdr>
        <w:top w:val="none" w:sz="0" w:space="0" w:color="auto"/>
        <w:left w:val="none" w:sz="0" w:space="0" w:color="auto"/>
        <w:bottom w:val="none" w:sz="0" w:space="0" w:color="auto"/>
        <w:right w:val="none" w:sz="0" w:space="0" w:color="auto"/>
      </w:divBdr>
    </w:div>
    <w:div w:id="599485107">
      <w:bodyDiv w:val="1"/>
      <w:marLeft w:val="0"/>
      <w:marRight w:val="0"/>
      <w:marTop w:val="0"/>
      <w:marBottom w:val="0"/>
      <w:divBdr>
        <w:top w:val="none" w:sz="0" w:space="0" w:color="auto"/>
        <w:left w:val="none" w:sz="0" w:space="0" w:color="auto"/>
        <w:bottom w:val="none" w:sz="0" w:space="0" w:color="auto"/>
        <w:right w:val="none" w:sz="0" w:space="0" w:color="auto"/>
      </w:divBdr>
    </w:div>
    <w:div w:id="637952169">
      <w:bodyDiv w:val="1"/>
      <w:marLeft w:val="0"/>
      <w:marRight w:val="0"/>
      <w:marTop w:val="0"/>
      <w:marBottom w:val="0"/>
      <w:divBdr>
        <w:top w:val="none" w:sz="0" w:space="0" w:color="auto"/>
        <w:left w:val="none" w:sz="0" w:space="0" w:color="auto"/>
        <w:bottom w:val="none" w:sz="0" w:space="0" w:color="auto"/>
        <w:right w:val="none" w:sz="0" w:space="0" w:color="auto"/>
      </w:divBdr>
    </w:div>
    <w:div w:id="894974595">
      <w:bodyDiv w:val="1"/>
      <w:marLeft w:val="0"/>
      <w:marRight w:val="0"/>
      <w:marTop w:val="0"/>
      <w:marBottom w:val="0"/>
      <w:divBdr>
        <w:top w:val="none" w:sz="0" w:space="0" w:color="auto"/>
        <w:left w:val="none" w:sz="0" w:space="0" w:color="auto"/>
        <w:bottom w:val="none" w:sz="0" w:space="0" w:color="auto"/>
        <w:right w:val="none" w:sz="0" w:space="0" w:color="auto"/>
      </w:divBdr>
      <w:divsChild>
        <w:div w:id="666252520">
          <w:marLeft w:val="0"/>
          <w:marRight w:val="0"/>
          <w:marTop w:val="0"/>
          <w:marBottom w:val="0"/>
          <w:divBdr>
            <w:top w:val="none" w:sz="0" w:space="0" w:color="auto"/>
            <w:left w:val="none" w:sz="0" w:space="0" w:color="auto"/>
            <w:bottom w:val="none" w:sz="0" w:space="0" w:color="auto"/>
            <w:right w:val="none" w:sz="0" w:space="0" w:color="auto"/>
          </w:divBdr>
          <w:divsChild>
            <w:div w:id="1770587754">
              <w:marLeft w:val="0"/>
              <w:marRight w:val="0"/>
              <w:marTop w:val="0"/>
              <w:marBottom w:val="60"/>
              <w:divBdr>
                <w:top w:val="none" w:sz="0" w:space="0" w:color="auto"/>
                <w:left w:val="none" w:sz="0" w:space="0" w:color="auto"/>
                <w:bottom w:val="none" w:sz="0" w:space="0" w:color="auto"/>
                <w:right w:val="none" w:sz="0" w:space="0" w:color="auto"/>
              </w:divBdr>
              <w:divsChild>
                <w:div w:id="1016424068">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1150750140">
      <w:bodyDiv w:val="1"/>
      <w:marLeft w:val="0"/>
      <w:marRight w:val="0"/>
      <w:marTop w:val="0"/>
      <w:marBottom w:val="0"/>
      <w:divBdr>
        <w:top w:val="none" w:sz="0" w:space="0" w:color="auto"/>
        <w:left w:val="none" w:sz="0" w:space="0" w:color="auto"/>
        <w:bottom w:val="none" w:sz="0" w:space="0" w:color="auto"/>
        <w:right w:val="none" w:sz="0" w:space="0" w:color="auto"/>
      </w:divBdr>
    </w:div>
    <w:div w:id="1179000466">
      <w:bodyDiv w:val="1"/>
      <w:marLeft w:val="0"/>
      <w:marRight w:val="0"/>
      <w:marTop w:val="0"/>
      <w:marBottom w:val="0"/>
      <w:divBdr>
        <w:top w:val="none" w:sz="0" w:space="0" w:color="auto"/>
        <w:left w:val="none" w:sz="0" w:space="0" w:color="auto"/>
        <w:bottom w:val="none" w:sz="0" w:space="0" w:color="auto"/>
        <w:right w:val="none" w:sz="0" w:space="0" w:color="auto"/>
      </w:divBdr>
    </w:div>
    <w:div w:id="1197541618">
      <w:bodyDiv w:val="1"/>
      <w:marLeft w:val="0"/>
      <w:marRight w:val="0"/>
      <w:marTop w:val="0"/>
      <w:marBottom w:val="0"/>
      <w:divBdr>
        <w:top w:val="none" w:sz="0" w:space="0" w:color="auto"/>
        <w:left w:val="none" w:sz="0" w:space="0" w:color="auto"/>
        <w:bottom w:val="none" w:sz="0" w:space="0" w:color="auto"/>
        <w:right w:val="none" w:sz="0" w:space="0" w:color="auto"/>
      </w:divBdr>
    </w:div>
    <w:div w:id="1206916345">
      <w:bodyDiv w:val="1"/>
      <w:marLeft w:val="0"/>
      <w:marRight w:val="0"/>
      <w:marTop w:val="0"/>
      <w:marBottom w:val="0"/>
      <w:divBdr>
        <w:top w:val="none" w:sz="0" w:space="0" w:color="auto"/>
        <w:left w:val="none" w:sz="0" w:space="0" w:color="auto"/>
        <w:bottom w:val="none" w:sz="0" w:space="0" w:color="auto"/>
        <w:right w:val="none" w:sz="0" w:space="0" w:color="auto"/>
      </w:divBdr>
    </w:div>
    <w:div w:id="1495492685">
      <w:bodyDiv w:val="1"/>
      <w:marLeft w:val="0"/>
      <w:marRight w:val="0"/>
      <w:marTop w:val="0"/>
      <w:marBottom w:val="0"/>
      <w:divBdr>
        <w:top w:val="none" w:sz="0" w:space="0" w:color="auto"/>
        <w:left w:val="none" w:sz="0" w:space="0" w:color="auto"/>
        <w:bottom w:val="none" w:sz="0" w:space="0" w:color="auto"/>
        <w:right w:val="none" w:sz="0" w:space="0" w:color="auto"/>
      </w:divBdr>
    </w:div>
    <w:div w:id="1507555761">
      <w:bodyDiv w:val="1"/>
      <w:marLeft w:val="0"/>
      <w:marRight w:val="0"/>
      <w:marTop w:val="0"/>
      <w:marBottom w:val="0"/>
      <w:divBdr>
        <w:top w:val="none" w:sz="0" w:space="0" w:color="auto"/>
        <w:left w:val="none" w:sz="0" w:space="0" w:color="auto"/>
        <w:bottom w:val="none" w:sz="0" w:space="0" w:color="auto"/>
        <w:right w:val="none" w:sz="0" w:space="0" w:color="auto"/>
      </w:divBdr>
    </w:div>
    <w:div w:id="1507792600">
      <w:bodyDiv w:val="1"/>
      <w:marLeft w:val="0"/>
      <w:marRight w:val="0"/>
      <w:marTop w:val="0"/>
      <w:marBottom w:val="0"/>
      <w:divBdr>
        <w:top w:val="none" w:sz="0" w:space="0" w:color="auto"/>
        <w:left w:val="none" w:sz="0" w:space="0" w:color="auto"/>
        <w:bottom w:val="none" w:sz="0" w:space="0" w:color="auto"/>
        <w:right w:val="none" w:sz="0" w:space="0" w:color="auto"/>
      </w:divBdr>
    </w:div>
    <w:div w:id="1610500902">
      <w:bodyDiv w:val="1"/>
      <w:marLeft w:val="0"/>
      <w:marRight w:val="0"/>
      <w:marTop w:val="0"/>
      <w:marBottom w:val="0"/>
      <w:divBdr>
        <w:top w:val="none" w:sz="0" w:space="0" w:color="auto"/>
        <w:left w:val="none" w:sz="0" w:space="0" w:color="auto"/>
        <w:bottom w:val="none" w:sz="0" w:space="0" w:color="auto"/>
        <w:right w:val="none" w:sz="0" w:space="0" w:color="auto"/>
      </w:divBdr>
    </w:div>
    <w:div w:id="1768648629">
      <w:bodyDiv w:val="1"/>
      <w:marLeft w:val="0"/>
      <w:marRight w:val="0"/>
      <w:marTop w:val="0"/>
      <w:marBottom w:val="0"/>
      <w:divBdr>
        <w:top w:val="none" w:sz="0" w:space="0" w:color="auto"/>
        <w:left w:val="none" w:sz="0" w:space="0" w:color="auto"/>
        <w:bottom w:val="none" w:sz="0" w:space="0" w:color="auto"/>
        <w:right w:val="none" w:sz="0" w:space="0" w:color="auto"/>
      </w:divBdr>
    </w:div>
    <w:div w:id="1834488046">
      <w:bodyDiv w:val="1"/>
      <w:marLeft w:val="0"/>
      <w:marRight w:val="0"/>
      <w:marTop w:val="0"/>
      <w:marBottom w:val="0"/>
      <w:divBdr>
        <w:top w:val="none" w:sz="0" w:space="0" w:color="auto"/>
        <w:left w:val="none" w:sz="0" w:space="0" w:color="auto"/>
        <w:bottom w:val="none" w:sz="0" w:space="0" w:color="auto"/>
        <w:right w:val="none" w:sz="0" w:space="0" w:color="auto"/>
      </w:divBdr>
    </w:div>
    <w:div w:id="1943562029">
      <w:bodyDiv w:val="1"/>
      <w:marLeft w:val="0"/>
      <w:marRight w:val="0"/>
      <w:marTop w:val="0"/>
      <w:marBottom w:val="0"/>
      <w:divBdr>
        <w:top w:val="none" w:sz="0" w:space="0" w:color="auto"/>
        <w:left w:val="none" w:sz="0" w:space="0" w:color="auto"/>
        <w:bottom w:val="none" w:sz="0" w:space="0" w:color="auto"/>
        <w:right w:val="none" w:sz="0" w:space="0" w:color="auto"/>
      </w:divBdr>
      <w:divsChild>
        <w:div w:id="1961957007">
          <w:marLeft w:val="0"/>
          <w:marRight w:val="0"/>
          <w:marTop w:val="0"/>
          <w:marBottom w:val="0"/>
          <w:divBdr>
            <w:top w:val="none" w:sz="0" w:space="0" w:color="auto"/>
            <w:left w:val="none" w:sz="0" w:space="0" w:color="auto"/>
            <w:bottom w:val="none" w:sz="0" w:space="0" w:color="auto"/>
            <w:right w:val="none" w:sz="0" w:space="0" w:color="auto"/>
          </w:divBdr>
          <w:divsChild>
            <w:div w:id="165754748">
              <w:marLeft w:val="0"/>
              <w:marRight w:val="0"/>
              <w:marTop w:val="0"/>
              <w:marBottom w:val="60"/>
              <w:divBdr>
                <w:top w:val="none" w:sz="0" w:space="0" w:color="auto"/>
                <w:left w:val="none" w:sz="0" w:space="0" w:color="auto"/>
                <w:bottom w:val="none" w:sz="0" w:space="0" w:color="auto"/>
                <w:right w:val="none" w:sz="0" w:space="0" w:color="auto"/>
              </w:divBdr>
              <w:divsChild>
                <w:div w:id="153835600">
                  <w:marLeft w:val="0"/>
                  <w:marRight w:val="0"/>
                  <w:marTop w:val="0"/>
                  <w:marBottom w:val="90"/>
                  <w:divBdr>
                    <w:top w:val="none" w:sz="0" w:space="0" w:color="auto"/>
                    <w:left w:val="none" w:sz="0" w:space="0" w:color="auto"/>
                    <w:bottom w:val="none" w:sz="0" w:space="0" w:color="auto"/>
                    <w:right w:val="none" w:sz="0" w:space="0" w:color="auto"/>
                  </w:divBdr>
                </w:div>
              </w:divsChild>
            </w:div>
            <w:div w:id="149710284">
              <w:marLeft w:val="0"/>
              <w:marRight w:val="0"/>
              <w:marTop w:val="0"/>
              <w:marBottom w:val="60"/>
              <w:divBdr>
                <w:top w:val="none" w:sz="0" w:space="0" w:color="auto"/>
                <w:left w:val="none" w:sz="0" w:space="0" w:color="auto"/>
                <w:bottom w:val="none" w:sz="0" w:space="0" w:color="auto"/>
                <w:right w:val="none" w:sz="0" w:space="0" w:color="auto"/>
              </w:divBdr>
              <w:divsChild>
                <w:div w:id="803735362">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2006011640">
      <w:bodyDiv w:val="1"/>
      <w:marLeft w:val="0"/>
      <w:marRight w:val="0"/>
      <w:marTop w:val="0"/>
      <w:marBottom w:val="0"/>
      <w:divBdr>
        <w:top w:val="none" w:sz="0" w:space="0" w:color="auto"/>
        <w:left w:val="none" w:sz="0" w:space="0" w:color="auto"/>
        <w:bottom w:val="none" w:sz="0" w:space="0" w:color="auto"/>
        <w:right w:val="none" w:sz="0" w:space="0" w:color="auto"/>
      </w:divBdr>
    </w:div>
    <w:div w:id="2018263261">
      <w:bodyDiv w:val="1"/>
      <w:marLeft w:val="0"/>
      <w:marRight w:val="0"/>
      <w:marTop w:val="0"/>
      <w:marBottom w:val="0"/>
      <w:divBdr>
        <w:top w:val="none" w:sz="0" w:space="0" w:color="auto"/>
        <w:left w:val="none" w:sz="0" w:space="0" w:color="auto"/>
        <w:bottom w:val="none" w:sz="0" w:space="0" w:color="auto"/>
        <w:right w:val="none" w:sz="0" w:space="0" w:color="auto"/>
      </w:divBdr>
    </w:div>
    <w:div w:id="2082176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jpg"/><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jp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ntTable" Target="fontTable.xml"/><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oter" Target="footer3.xml"/><Relationship Id="rId77" Type="http://schemas.openxmlformats.org/officeDocument/2006/relationships/image" Target="media/image66.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jp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4.xml"/><Relationship Id="rId75" Type="http://schemas.openxmlformats.org/officeDocument/2006/relationships/image" Target="media/image6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jp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jpg"/><Relationship Id="rId66" Type="http://schemas.openxmlformats.org/officeDocument/2006/relationships/image" Target="media/image57.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21252\AppData\Roaming\Microsoft\Templates\&#35828;&#26126;&#20070;&#26684;&#24335;V3.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名称排序" Version="2003"/>
</file>

<file path=customXml/itemProps1.xml><?xml version="1.0" encoding="utf-8"?>
<ds:datastoreItem xmlns:ds="http://schemas.openxmlformats.org/officeDocument/2006/customXml" ds:itemID="{4FF8D33F-51A4-4519-8621-A4FFF5269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说明书格式V3</Template>
  <TotalTime>0</TotalTime>
  <Pages>73</Pages>
  <Words>8545</Words>
  <Characters>48709</Characters>
  <Application>Microsoft Office Word</Application>
  <DocSecurity>0</DocSecurity>
  <Lines>405</Lines>
  <Paragraphs>114</Paragraphs>
  <ScaleCrop>false</ScaleCrop>
  <Company/>
  <LinksUpToDate>false</LinksUpToDate>
  <CharactersWithSpaces>57140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杨圯平</dc:creator>
  <cp:keywords/>
  <dc:description/>
  <cp:lastModifiedBy>r042635</cp:lastModifiedBy>
  <cp:revision>2</cp:revision>
  <cp:lastPrinted>2022-12-05T09:04:00Z</cp:lastPrinted>
  <dcterms:created xsi:type="dcterms:W3CDTF">2023-05-10T01:23:00Z</dcterms:created>
  <dcterms:modified xsi:type="dcterms:W3CDTF">2023-05-10T01:23:00Z</dcterms:modified>
  <cp:version>1.0</cp:version>
</cp:coreProperties>
</file>