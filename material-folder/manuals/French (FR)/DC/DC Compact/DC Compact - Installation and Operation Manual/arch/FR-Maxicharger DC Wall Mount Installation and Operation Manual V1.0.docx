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B8F538C" w14:textId="7B140C3E" w:rsidR="00F02390" w:rsidRDefault="00F02390" w:rsidP="00F02390">
      <w:pPr>
        <w:pStyle w:val="Trademark"/>
        <w:spacing w:beforeLines="100" w:before="240" w:afterLines="50" w:line="240" w:lineRule="auto"/>
        <w:jc w:val="center"/>
        <w:rPr>
          <w:rFonts w:eastAsiaTheme="minorEastAsia" w:cs="Arial"/>
          <w:lang w:val="fr-FR" w:eastAsia="en-US"/>
        </w:rPr>
      </w:pPr>
      <w:bookmarkStart w:id="0" w:name="OLE_LINK20"/>
      <w:bookmarkStart w:id="1" w:name="OLE_LINK19"/>
      <w:r>
        <w:rPr>
          <w:noProof/>
        </w:rPr>
        <w:drawing>
          <wp:inline distT="0" distB="0" distL="0" distR="0" wp14:anchorId="3443245D" wp14:editId="444F884F">
            <wp:extent cx="3575685" cy="5307965"/>
            <wp:effectExtent l="0" t="0" r="0" b="0"/>
            <wp:docPr id="31"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8" cstate="print"/>
                    <a:stretch>
                      <a:fillRect/>
                    </a:stretch>
                  </pic:blipFill>
                  <pic:spPr>
                    <a:xfrm>
                      <a:off x="0" y="0"/>
                      <a:ext cx="3575685" cy="5307965"/>
                    </a:xfrm>
                    <a:prstGeom prst="rect">
                      <a:avLst/>
                    </a:prstGeom>
                  </pic:spPr>
                </pic:pic>
              </a:graphicData>
            </a:graphic>
          </wp:inline>
        </w:drawing>
      </w:r>
    </w:p>
    <w:p w14:paraId="10172CE8" w14:textId="6129CCEC" w:rsidR="00F02390" w:rsidRPr="00F02390" w:rsidRDefault="00F02390" w:rsidP="00F02390">
      <w:pPr>
        <w:pStyle w:val="Trademark"/>
        <w:spacing w:beforeLines="100" w:before="240" w:afterLines="50" w:line="240" w:lineRule="auto"/>
        <w:jc w:val="center"/>
        <w:rPr>
          <w:rFonts w:eastAsiaTheme="minorEastAsia" w:cs="Arial"/>
          <w:sz w:val="36"/>
          <w:szCs w:val="36"/>
          <w:u w:val="single"/>
          <w:lang w:val="fr-FR"/>
        </w:rPr>
      </w:pPr>
      <w:r w:rsidRPr="00F02390">
        <w:rPr>
          <w:bCs/>
          <w:sz w:val="36"/>
          <w:szCs w:val="36"/>
          <w:u w:val="single"/>
        </w:rPr>
        <w:t>Manuel d'installation et d'utilisation</w:t>
      </w:r>
    </w:p>
    <w:p w14:paraId="625CF1BA" w14:textId="12ED7521" w:rsidR="00F02390" w:rsidRPr="00F02390" w:rsidRDefault="00F02390" w:rsidP="00F02390">
      <w:pPr>
        <w:pStyle w:val="Trademark"/>
        <w:spacing w:beforeLines="100" w:before="240" w:afterLines="50" w:line="240" w:lineRule="auto"/>
        <w:jc w:val="center"/>
        <w:rPr>
          <w:rFonts w:eastAsiaTheme="minorEastAsia" w:cs="Arial"/>
          <w:b w:val="0"/>
          <w:lang w:val="fr-FR"/>
        </w:rPr>
      </w:pPr>
      <w:r w:rsidRPr="00F02390">
        <w:rPr>
          <w:rFonts w:eastAsiaTheme="minorEastAsia" w:cs="Arial"/>
          <w:b w:val="0"/>
          <w:lang w:val="fr-FR"/>
        </w:rPr>
        <w:t xml:space="preserve">MaxiCharger DC </w:t>
      </w:r>
      <w:r w:rsidR="005201A3">
        <w:rPr>
          <w:rFonts w:eastAsiaTheme="minorEastAsia" w:cs="Arial"/>
          <w:b w:val="0"/>
          <w:lang w:val="fr-FR"/>
        </w:rPr>
        <w:t>C</w:t>
      </w:r>
      <w:r w:rsidR="005201A3">
        <w:rPr>
          <w:rFonts w:eastAsiaTheme="minorEastAsia" w:cs="Arial" w:hint="eastAsia"/>
          <w:b w:val="0"/>
          <w:lang w:val="fr-FR"/>
        </w:rPr>
        <w:t>ompact</w:t>
      </w:r>
    </w:p>
    <w:p w14:paraId="53D5041D" w14:textId="77777777" w:rsidR="00F02390" w:rsidRDefault="00F02390" w:rsidP="0020019A">
      <w:pPr>
        <w:pStyle w:val="Trademark"/>
        <w:spacing w:beforeLines="100" w:before="240" w:afterLines="50" w:line="240" w:lineRule="auto"/>
        <w:rPr>
          <w:rFonts w:eastAsiaTheme="minorEastAsia" w:cs="Arial"/>
          <w:lang w:val="fr-FR" w:eastAsia="en-US"/>
        </w:rPr>
      </w:pPr>
    </w:p>
    <w:p w14:paraId="29C9196B" w14:textId="5485122D" w:rsidR="00783D51" w:rsidRPr="00076EC4" w:rsidRDefault="009E5F78" w:rsidP="0020019A">
      <w:pPr>
        <w:pStyle w:val="Trademark"/>
        <w:spacing w:beforeLines="100" w:before="240" w:afterLines="50" w:line="240" w:lineRule="auto"/>
        <w:rPr>
          <w:rFonts w:cs="Arial"/>
          <w:sz w:val="18"/>
          <w:lang w:val="fr-FR"/>
        </w:rPr>
      </w:pPr>
      <w:r w:rsidRPr="00076EC4">
        <w:rPr>
          <w:rFonts w:eastAsiaTheme="minorEastAsia" w:cs="Arial"/>
          <w:lang w:val="fr-FR" w:eastAsia="en-US"/>
        </w:rPr>
        <w:lastRenderedPageBreak/>
        <w:t>Marques commerciales</w:t>
      </w:r>
    </w:p>
    <w:p w14:paraId="22E0EC9F" w14:textId="5311930E" w:rsidR="00783D51" w:rsidRPr="00076EC4" w:rsidRDefault="00B33DDF" w:rsidP="00DC6CA2">
      <w:pPr>
        <w:pStyle w:val="EN"/>
        <w:spacing w:line="240" w:lineRule="auto"/>
        <w:rPr>
          <w:lang w:val="fr-FR"/>
        </w:rPr>
      </w:pPr>
      <w:r w:rsidRPr="00076EC4">
        <w:rPr>
          <w:lang w:val="fr-FR"/>
        </w:rPr>
        <w:t>Autel</w:t>
      </w:r>
      <w:r w:rsidRPr="00076EC4">
        <w:rPr>
          <w:vertAlign w:val="superscript"/>
          <w:lang w:val="fr-FR"/>
        </w:rPr>
        <w:t xml:space="preserve">® </w:t>
      </w:r>
      <w:r w:rsidRPr="00076EC4">
        <w:rPr>
          <w:lang w:val="fr-FR"/>
        </w:rPr>
        <w:t>et MaxiCharger</w:t>
      </w:r>
      <w:r w:rsidRPr="00076EC4">
        <w:rPr>
          <w:vertAlign w:val="superscript"/>
          <w:lang w:val="fr-FR"/>
        </w:rPr>
        <w:t>®</w:t>
      </w:r>
      <w:r w:rsidRPr="00076EC4">
        <w:rPr>
          <w:lang w:val="fr-FR"/>
        </w:rPr>
        <w:t xml:space="preserve"> sont des marques commerciales d'Autel Intelligent Technology Corp, Ltd, déposées en Chine, aux Etats-Unis et dans d'autres pays. </w:t>
      </w:r>
      <w:r w:rsidR="00DC6CA2" w:rsidRPr="00076EC4">
        <w:rPr>
          <w:lang w:val="fr-FR"/>
        </w:rPr>
        <w:t>Toutes les autres marques sont des marques commerciales ou des marques déposées de leurs titulaires respectifs.</w:t>
      </w:r>
    </w:p>
    <w:p w14:paraId="29E265EE" w14:textId="7F34F46A" w:rsidR="00783D51" w:rsidRPr="00076EC4" w:rsidRDefault="009E5F78" w:rsidP="0020019A">
      <w:pPr>
        <w:pStyle w:val="Trademark"/>
        <w:spacing w:beforeLines="50" w:afterLines="50" w:line="240" w:lineRule="auto"/>
        <w:rPr>
          <w:rFonts w:eastAsiaTheme="minorEastAsia" w:cs="Arial"/>
          <w:lang w:val="fr-FR" w:eastAsia="en-US"/>
        </w:rPr>
      </w:pPr>
      <w:r w:rsidRPr="00076EC4">
        <w:rPr>
          <w:rFonts w:eastAsiaTheme="minorEastAsia" w:cs="Arial"/>
          <w:lang w:val="fr-FR" w:eastAsia="en-US"/>
        </w:rPr>
        <w:t>Informations sur le droit d'auteur</w:t>
      </w:r>
    </w:p>
    <w:p w14:paraId="6D6D30F4" w14:textId="1A0C6FC9" w:rsidR="00783D51" w:rsidRPr="00076EC4" w:rsidRDefault="009E5F78" w:rsidP="0020019A">
      <w:pPr>
        <w:pStyle w:val="EN"/>
        <w:spacing w:line="240" w:lineRule="auto"/>
        <w:rPr>
          <w:lang w:val="fr-FR"/>
        </w:rPr>
      </w:pPr>
      <w:r w:rsidRPr="00076EC4">
        <w:rPr>
          <w:lang w:val="fr-FR"/>
        </w:rPr>
        <w:t>Aucune partie de ce manuel ne peut être reproduite, stockée dans un système de recherche ou transmise, sous quelque forme ou par quelque moyen que ce soit, électronique, mécanique, photocopie, enregistrement ou autre, sans l'autorisation écrite préalable d'Autel.</w:t>
      </w:r>
    </w:p>
    <w:p w14:paraId="10FBE426" w14:textId="478EC16E" w:rsidR="00783D51" w:rsidRPr="00076EC4" w:rsidRDefault="009E5F78" w:rsidP="0020019A">
      <w:pPr>
        <w:pStyle w:val="Trademark"/>
        <w:spacing w:beforeLines="50" w:afterLines="50" w:line="240" w:lineRule="auto"/>
        <w:rPr>
          <w:rFonts w:eastAsiaTheme="minorEastAsia" w:cs="Arial"/>
          <w:lang w:val="fr-FR" w:eastAsia="en-US"/>
        </w:rPr>
      </w:pPr>
      <w:r w:rsidRPr="00076EC4">
        <w:rPr>
          <w:rFonts w:eastAsiaTheme="minorEastAsia" w:cs="Arial"/>
          <w:lang w:val="fr-FR" w:eastAsia="en-US"/>
        </w:rPr>
        <w:t>Exclusion des garanties et limitation des responsabilités</w:t>
      </w:r>
    </w:p>
    <w:p w14:paraId="0BE211D7" w14:textId="77777777" w:rsidR="009E5F78" w:rsidRPr="00076EC4" w:rsidRDefault="009E5F78" w:rsidP="0020019A">
      <w:pPr>
        <w:pStyle w:val="EN"/>
        <w:spacing w:line="240" w:lineRule="auto"/>
        <w:rPr>
          <w:lang w:val="fr-FR"/>
        </w:rPr>
      </w:pPr>
      <w:r w:rsidRPr="00076EC4">
        <w:rPr>
          <w:lang w:val="fr-FR"/>
        </w:rPr>
        <w:t>Toutes les informations, spécifications et illustrations contenues dans ce manuel sont basées sur les dernières informations disponibles au moment de l'impression.</w:t>
      </w:r>
    </w:p>
    <w:p w14:paraId="7AD317D4" w14:textId="77777777" w:rsidR="009E5F78" w:rsidRPr="00076EC4" w:rsidRDefault="009E5F78" w:rsidP="0020019A">
      <w:pPr>
        <w:pStyle w:val="EN"/>
        <w:spacing w:line="240" w:lineRule="auto"/>
        <w:rPr>
          <w:lang w:val="fr-FR"/>
        </w:rPr>
      </w:pPr>
      <w:r w:rsidRPr="00076EC4">
        <w:rPr>
          <w:lang w:val="fr-FR"/>
        </w:rPr>
        <w:t>Autel se réserve le droit d'apporter des modifications à tout moment sans préavis. Bien que l'exactitude des informations contenues dans ce manuel ait été soigneusement vérifiée, aucune garantie n'est donnée quant à l'exhaustivité et à l'exactitude du contenu, y compris, mais sans s'y limiter, les spécifications, les fonctions et les illustrations du produit.</w:t>
      </w:r>
    </w:p>
    <w:p w14:paraId="6E9E0228" w14:textId="0F461F19" w:rsidR="00783D51" w:rsidRPr="00076EC4" w:rsidRDefault="009E5F78" w:rsidP="0020019A">
      <w:pPr>
        <w:pStyle w:val="EN"/>
        <w:spacing w:line="240" w:lineRule="auto"/>
        <w:rPr>
          <w:lang w:val="fr-FR"/>
        </w:rPr>
      </w:pPr>
      <w:r w:rsidRPr="00076EC4">
        <w:rPr>
          <w:lang w:val="fr-FR"/>
        </w:rPr>
        <w:t>Autel ne sera pas responsable de tout dommage direct, spécial, accessoire, indirect ou de tout dommage économique consécutif (y compris la perte de profits).</w:t>
      </w:r>
    </w:p>
    <w:p w14:paraId="3EC5B0B7" w14:textId="753FC2C7" w:rsidR="00783D51" w:rsidRPr="00076EC4" w:rsidRDefault="00865CBA" w:rsidP="0020019A">
      <w:pPr>
        <w:pStyle w:val="NOTE0"/>
        <w:spacing w:beforeLines="50" w:before="120" w:afterLines="50" w:after="120" w:line="240" w:lineRule="auto"/>
        <w:ind w:left="284"/>
        <w:rPr>
          <w:rFonts w:cs="Arial"/>
          <w:b/>
          <w:lang w:val="fr-FR"/>
        </w:rPr>
      </w:pPr>
      <w:bookmarkStart w:id="2" w:name="OLE_LINK23"/>
      <w:bookmarkEnd w:id="0"/>
      <w:bookmarkEnd w:id="1"/>
      <w:r w:rsidRPr="00076EC4">
        <w:rPr>
          <w:rFonts w:cs="Arial"/>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076EC4">
        <w:rPr>
          <w:rFonts w:cs="Arial"/>
          <w:b/>
          <w:lang w:val="fr-FR"/>
        </w:rPr>
        <w:t>IMPORTANT</w:t>
      </w:r>
    </w:p>
    <w:p w14:paraId="411943CF" w14:textId="6F118F2B" w:rsidR="00783D51" w:rsidRPr="00076EC4" w:rsidRDefault="009E5F78" w:rsidP="0020019A">
      <w:pPr>
        <w:pStyle w:val="NOTE0"/>
        <w:spacing w:beforeLines="50" w:before="120" w:afterLines="50" w:after="120" w:line="240" w:lineRule="auto"/>
        <w:ind w:left="284"/>
        <w:rPr>
          <w:rFonts w:cs="Arial"/>
          <w:lang w:val="fr-FR"/>
        </w:rPr>
      </w:pPr>
      <w:bookmarkStart w:id="3" w:name="OLE_LINK76"/>
      <w:bookmarkEnd w:id="2"/>
      <w:r w:rsidRPr="00076EC4">
        <w:rPr>
          <w:rFonts w:cs="Arial"/>
          <w:lang w:val="fr-FR"/>
        </w:rPr>
        <w:t>veuillez lire attentivement ce manuel avant d'utiliser ou d'entretenir cet équipement, en accordant une attention particulière aux avertissements et aux précautions de sécurité.</w:t>
      </w:r>
    </w:p>
    <w:p w14:paraId="014B2230" w14:textId="01DE8764" w:rsidR="00783D51" w:rsidRPr="00076EC4" w:rsidRDefault="009E5F78" w:rsidP="0020019A">
      <w:pPr>
        <w:pStyle w:val="Trademark"/>
        <w:spacing w:beforeLines="50" w:afterLines="50" w:line="240" w:lineRule="auto"/>
        <w:rPr>
          <w:rFonts w:eastAsiaTheme="minorEastAsia" w:cs="Arial"/>
          <w:lang w:val="fr-FR" w:eastAsia="en-US"/>
        </w:rPr>
      </w:pPr>
      <w:r w:rsidRPr="00076EC4">
        <w:rPr>
          <w:rFonts w:eastAsiaTheme="minorEastAsia" w:cs="Arial"/>
          <w:lang w:val="fr-FR" w:eastAsia="en-US"/>
        </w:rPr>
        <w:t>Pour les services et l'assistance :</w:t>
      </w:r>
    </w:p>
    <w:p w14:paraId="3A6B3194" w14:textId="41F7A9CA" w:rsidR="00783D51" w:rsidRPr="00076EC4" w:rsidRDefault="00783D51" w:rsidP="0020019A">
      <w:pPr>
        <w:pStyle w:val="EN"/>
        <w:spacing w:line="240" w:lineRule="auto"/>
        <w:rPr>
          <w:lang w:val="it-IT"/>
        </w:rPr>
      </w:pPr>
      <w:r w:rsidRPr="00076EC4">
        <w:rPr>
          <w:lang w:val="it-IT"/>
        </w:rPr>
        <w:t xml:space="preserve">Web: </w:t>
      </w:r>
      <w:r w:rsidR="00FA6CA5" w:rsidRPr="00076EC4">
        <w:rPr>
          <w:rStyle w:val="Char1"/>
          <w:rFonts w:cs="Arial"/>
          <w:i w:val="0"/>
          <w:u w:val="single"/>
          <w:lang w:val="it-IT"/>
        </w:rPr>
        <w:t>www.autelenergy.com</w:t>
      </w:r>
    </w:p>
    <w:p w14:paraId="3D59BFB4" w14:textId="7787E6E1" w:rsidR="00783D51" w:rsidRPr="00076EC4" w:rsidRDefault="009E5F78" w:rsidP="0020019A">
      <w:pPr>
        <w:pStyle w:val="EN"/>
        <w:spacing w:line="240" w:lineRule="auto"/>
        <w:rPr>
          <w:lang w:val="it-IT"/>
        </w:rPr>
      </w:pPr>
      <w:r w:rsidRPr="00076EC4">
        <w:rPr>
          <w:lang w:val="it-IT"/>
        </w:rPr>
        <w:t>Tél: +49 (0) 89 540299608 (Europe)</w:t>
      </w:r>
    </w:p>
    <w:p w14:paraId="371C1F87" w14:textId="77777777" w:rsidR="00783D51" w:rsidRPr="00076EC4" w:rsidRDefault="00783D51" w:rsidP="0020019A">
      <w:pPr>
        <w:pStyle w:val="EN"/>
        <w:spacing w:line="240" w:lineRule="auto"/>
        <w:rPr>
          <w:lang w:val="it-IT"/>
        </w:rPr>
      </w:pPr>
      <w:r w:rsidRPr="00076EC4">
        <w:rPr>
          <w:lang w:val="it-IT"/>
        </w:rPr>
        <w:t>0086-755-2267-2493 (China)</w:t>
      </w:r>
    </w:p>
    <w:p w14:paraId="4CF24E4A" w14:textId="77777777" w:rsidR="00783D51" w:rsidRPr="00076EC4" w:rsidRDefault="00783D51" w:rsidP="0020019A">
      <w:pPr>
        <w:pStyle w:val="EN"/>
        <w:spacing w:line="240" w:lineRule="auto"/>
        <w:rPr>
          <w:lang w:val="fr-FR"/>
        </w:rPr>
      </w:pPr>
      <w:r w:rsidRPr="00076EC4">
        <w:rPr>
          <w:lang w:val="fr-FR"/>
        </w:rPr>
        <w:t xml:space="preserve">Email: </w:t>
      </w:r>
      <w:r w:rsidRPr="00076EC4">
        <w:rPr>
          <w:rStyle w:val="Char1"/>
          <w:rFonts w:cs="Arial"/>
          <w:i w:val="0"/>
          <w:u w:val="single"/>
          <w:lang w:val="fr-FR"/>
        </w:rPr>
        <w:t>support.eu@autel.com</w:t>
      </w:r>
    </w:p>
    <w:bookmarkEnd w:id="3"/>
    <w:p w14:paraId="06B25B55" w14:textId="25F2E82B" w:rsidR="00783D51" w:rsidRPr="00076EC4" w:rsidRDefault="009E5F78" w:rsidP="0020019A">
      <w:pPr>
        <w:pStyle w:val="EN"/>
        <w:spacing w:line="240" w:lineRule="auto"/>
        <w:rPr>
          <w:lang w:val="fr-FR"/>
        </w:rPr>
      </w:pPr>
      <w:r w:rsidRPr="00076EC4">
        <w:rPr>
          <w:lang w:val="fr-FR"/>
        </w:rPr>
        <w:t>Pour une assistance technique sur tous les autres marchés, veuillez contacter votre distributeur local.</w:t>
      </w:r>
    </w:p>
    <w:p w14:paraId="735B3CE3" w14:textId="26DC1E6C" w:rsidR="001D035A" w:rsidRPr="00076EC4" w:rsidRDefault="001D035A" w:rsidP="0020019A">
      <w:pPr>
        <w:spacing w:beforeLines="50" w:afterLines="50" w:line="240" w:lineRule="auto"/>
        <w:rPr>
          <w:rFonts w:eastAsia="Arial"/>
          <w:bCs/>
          <w:kern w:val="2"/>
          <w:lang w:val="fr-FR"/>
        </w:rPr>
      </w:pPr>
      <w:r w:rsidRPr="00076EC4">
        <w:rPr>
          <w:lang w:val="fr-FR"/>
        </w:rPr>
        <w:br w:type="page"/>
      </w:r>
    </w:p>
    <w:p w14:paraId="6587D7D8" w14:textId="77777777" w:rsidR="002C6F13" w:rsidRPr="00076EC4" w:rsidRDefault="002C6F13" w:rsidP="0020019A">
      <w:pPr>
        <w:pStyle w:val="ItemList"/>
        <w:spacing w:beforeLines="50" w:before="120" w:afterLines="50" w:after="120" w:line="240" w:lineRule="auto"/>
        <w:rPr>
          <w:lang w:val="fr-FR"/>
        </w:rPr>
        <w:sectPr w:rsidR="002C6F13" w:rsidRPr="00076EC4" w:rsidSect="00D26989">
          <w:footerReference w:type="default" r:id="rId10"/>
          <w:pgSz w:w="8392" w:h="11907"/>
          <w:pgMar w:top="567" w:right="567" w:bottom="567" w:left="567" w:header="0" w:footer="340" w:gutter="0"/>
          <w:pgNumType w:fmt="lowerRoman" w:start="1"/>
          <w:cols w:space="720"/>
          <w:docGrid w:linePitch="245"/>
        </w:sectPr>
      </w:pPr>
    </w:p>
    <w:sdt>
      <w:sdtPr>
        <w:rPr>
          <w:rFonts w:ascii="Arial" w:eastAsiaTheme="minorEastAsia" w:hAnsi="Arial" w:cs="Arial"/>
          <w:color w:val="auto"/>
          <w:kern w:val="44"/>
          <w:sz w:val="18"/>
          <w:szCs w:val="18"/>
          <w:lang w:val="fr-FR"/>
        </w:rPr>
        <w:id w:val="263502860"/>
        <w:docPartObj>
          <w:docPartGallery w:val="Table of Contents"/>
          <w:docPartUnique/>
        </w:docPartObj>
      </w:sdtPr>
      <w:sdtEndPr>
        <w:rPr>
          <w:b/>
          <w:bCs/>
        </w:rPr>
      </w:sdtEndPr>
      <w:sdtContent>
        <w:p w14:paraId="370CB90D" w14:textId="7B297DC7" w:rsidR="0076791B" w:rsidRPr="00076EC4" w:rsidRDefault="00E4523B" w:rsidP="007711F8">
          <w:pPr>
            <w:pStyle w:val="TOC"/>
            <w:jc w:val="center"/>
            <w:rPr>
              <w:rFonts w:ascii="Arial" w:hAnsi="Arial" w:cs="Arial"/>
              <w:color w:val="auto"/>
              <w:lang w:val="fr-FR"/>
            </w:rPr>
          </w:pPr>
          <w:r w:rsidRPr="00076EC4">
            <w:rPr>
              <w:rFonts w:ascii="Arial" w:hAnsi="Arial" w:cs="Arial"/>
              <w:b/>
              <w:bCs/>
              <w:color w:val="auto"/>
              <w:sz w:val="24"/>
              <w:szCs w:val="24"/>
              <w:lang w:val="fr-FR"/>
            </w:rPr>
            <w:t>SOMMAIRE</w:t>
          </w:r>
        </w:p>
        <w:p w14:paraId="6C45FC6D" w14:textId="10972984" w:rsidR="0033065F" w:rsidRPr="00076EC4"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076EC4">
            <w:rPr>
              <w:lang w:val="fr-FR"/>
            </w:rPr>
            <w:fldChar w:fldCharType="begin"/>
          </w:r>
          <w:r w:rsidRPr="00076EC4">
            <w:rPr>
              <w:lang w:val="fr-FR"/>
            </w:rPr>
            <w:instrText xml:space="preserve"> TOC \o "1-3" \h \z \u </w:instrText>
          </w:r>
          <w:r w:rsidRPr="00076EC4">
            <w:rPr>
              <w:lang w:val="fr-FR"/>
            </w:rPr>
            <w:fldChar w:fldCharType="separate"/>
          </w:r>
          <w:hyperlink w:anchor="_Toc121150206" w:history="1">
            <w:r w:rsidR="0033065F" w:rsidRPr="00076EC4">
              <w:rPr>
                <w:rStyle w:val="ae"/>
                <w:noProof/>
                <w:lang w:val="fr-FR"/>
                <w14:scene3d>
                  <w14:camera w14:prst="orthographicFront"/>
                  <w14:lightRig w14:rig="threePt" w14:dir="t">
                    <w14:rot w14:lat="0" w14:lon="0" w14:rev="0"/>
                  </w14:lightRig>
                </w14:scene3d>
              </w:rPr>
              <w:t>1</w:t>
            </w:r>
            <w:r w:rsidR="0033065F" w:rsidRPr="00076EC4">
              <w:rPr>
                <w:rStyle w:val="ae"/>
                <w:noProof/>
                <w:lang w:val="fr-FR"/>
              </w:rPr>
              <w:t xml:space="preserve"> Utilisation de ce manuel</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_Toc121150206 \h </w:instrText>
            </w:r>
            <w:r w:rsidR="0033065F" w:rsidRPr="00076EC4">
              <w:rPr>
                <w:noProof/>
                <w:webHidden/>
              </w:rPr>
            </w:r>
            <w:r w:rsidR="0033065F" w:rsidRPr="00076EC4">
              <w:rPr>
                <w:noProof/>
                <w:webHidden/>
              </w:rPr>
              <w:fldChar w:fldCharType="separate"/>
            </w:r>
            <w:r w:rsidR="00E824B9">
              <w:rPr>
                <w:noProof/>
                <w:webHidden/>
              </w:rPr>
              <w:t>1</w:t>
            </w:r>
            <w:r w:rsidR="0033065F" w:rsidRPr="00076EC4">
              <w:rPr>
                <w:noProof/>
                <w:webHidden/>
              </w:rPr>
              <w:fldChar w:fldCharType="end"/>
            </w:r>
          </w:hyperlink>
        </w:p>
        <w:p w14:paraId="53F1E35F" w14:textId="766D9B77" w:rsidR="0033065F" w:rsidRPr="00076EC4" w:rsidRDefault="005201A3">
          <w:pPr>
            <w:pStyle w:val="20"/>
            <w:rPr>
              <w:rFonts w:asciiTheme="minorHAnsi" w:eastAsiaTheme="minorEastAsia" w:hAnsiTheme="minorHAnsi" w:cstheme="minorBidi"/>
              <w:smallCaps w:val="0"/>
              <w:kern w:val="2"/>
              <w:sz w:val="21"/>
              <w:szCs w:val="22"/>
            </w:rPr>
          </w:pPr>
          <w:hyperlink w:anchor="_Toc121150207" w:history="1">
            <w:r w:rsidR="0033065F" w:rsidRPr="00076EC4">
              <w:rPr>
                <w:rStyle w:val="ae"/>
                <w:lang w:val="fr-FR"/>
                <w14:scene3d>
                  <w14:camera w14:prst="orthographicFront"/>
                  <w14:lightRig w14:rig="threePt" w14:dir="t">
                    <w14:rot w14:lat="0" w14:lon="0" w14:rev="0"/>
                  </w14:lightRig>
                </w14:scene3d>
              </w:rPr>
              <w:t>1.1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Conventions</w:t>
            </w:r>
            <w:r w:rsidR="0033065F" w:rsidRPr="00076EC4">
              <w:rPr>
                <w:webHidden/>
              </w:rPr>
              <w:tab/>
            </w:r>
            <w:r w:rsidR="0033065F" w:rsidRPr="00076EC4">
              <w:rPr>
                <w:webHidden/>
              </w:rPr>
              <w:fldChar w:fldCharType="begin"/>
            </w:r>
            <w:r w:rsidR="0033065F" w:rsidRPr="00076EC4">
              <w:rPr>
                <w:webHidden/>
              </w:rPr>
              <w:instrText xml:space="preserve"> PAGEREF _Toc121150207 \h </w:instrText>
            </w:r>
            <w:r w:rsidR="0033065F" w:rsidRPr="00076EC4">
              <w:rPr>
                <w:webHidden/>
              </w:rPr>
            </w:r>
            <w:r w:rsidR="0033065F" w:rsidRPr="00076EC4">
              <w:rPr>
                <w:webHidden/>
              </w:rPr>
              <w:fldChar w:fldCharType="separate"/>
            </w:r>
            <w:r w:rsidR="00E824B9">
              <w:rPr>
                <w:webHidden/>
              </w:rPr>
              <w:t>1</w:t>
            </w:r>
            <w:r w:rsidR="0033065F" w:rsidRPr="00076EC4">
              <w:rPr>
                <w:webHidden/>
              </w:rPr>
              <w:fldChar w:fldCharType="end"/>
            </w:r>
          </w:hyperlink>
        </w:p>
        <w:p w14:paraId="01ACA46F" w14:textId="13923D7D"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08" w:history="1">
            <w:r w:rsidR="0033065F" w:rsidRPr="00076EC4">
              <w:rPr>
                <w:rStyle w:val="ae"/>
                <w:rFonts w:eastAsia="宋体"/>
                <w:lang w:val="fr-FR"/>
                <w14:scene3d>
                  <w14:camera w14:prst="orthographicFront"/>
                  <w14:lightRig w14:rig="threePt" w14:dir="t">
                    <w14:rot w14:lat="0" w14:lon="0" w14:rev="0"/>
                  </w14:lightRig>
                </w14:scene3d>
              </w:rPr>
              <w:t>1.1.1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Texte en gras</w:t>
            </w:r>
            <w:r w:rsidR="0033065F" w:rsidRPr="00076EC4">
              <w:rPr>
                <w:webHidden/>
              </w:rPr>
              <w:tab/>
            </w:r>
            <w:r w:rsidR="0033065F" w:rsidRPr="00076EC4">
              <w:rPr>
                <w:webHidden/>
              </w:rPr>
              <w:fldChar w:fldCharType="begin"/>
            </w:r>
            <w:r w:rsidR="0033065F" w:rsidRPr="00076EC4">
              <w:rPr>
                <w:webHidden/>
              </w:rPr>
              <w:instrText xml:space="preserve"> PAGEREF _Toc121150208 \h </w:instrText>
            </w:r>
            <w:r w:rsidR="0033065F" w:rsidRPr="00076EC4">
              <w:rPr>
                <w:webHidden/>
              </w:rPr>
            </w:r>
            <w:r w:rsidR="0033065F" w:rsidRPr="00076EC4">
              <w:rPr>
                <w:webHidden/>
              </w:rPr>
              <w:fldChar w:fldCharType="separate"/>
            </w:r>
            <w:r w:rsidR="00E824B9">
              <w:rPr>
                <w:webHidden/>
              </w:rPr>
              <w:t>1</w:t>
            </w:r>
            <w:r w:rsidR="0033065F" w:rsidRPr="00076EC4">
              <w:rPr>
                <w:webHidden/>
              </w:rPr>
              <w:fldChar w:fldCharType="end"/>
            </w:r>
          </w:hyperlink>
        </w:p>
        <w:p w14:paraId="572CDF89" w14:textId="7838CC17"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09" w:history="1">
            <w:r w:rsidR="0033065F" w:rsidRPr="00076EC4">
              <w:rPr>
                <w:rStyle w:val="ae"/>
                <w:rFonts w:eastAsia="宋体"/>
                <w:lang w:val="fr-FR"/>
                <w14:scene3d>
                  <w14:camera w14:prst="orthographicFront"/>
                  <w14:lightRig w14:rig="threePt" w14:dir="t">
                    <w14:rot w14:lat="0" w14:lon="0" w14:rev="0"/>
                  </w14:lightRig>
                </w14:scene3d>
              </w:rPr>
              <w:t>1.1.2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Mots de signalisation</w:t>
            </w:r>
            <w:r w:rsidR="0033065F" w:rsidRPr="00076EC4">
              <w:rPr>
                <w:webHidden/>
              </w:rPr>
              <w:tab/>
            </w:r>
            <w:r w:rsidR="0033065F" w:rsidRPr="00076EC4">
              <w:rPr>
                <w:webHidden/>
              </w:rPr>
              <w:fldChar w:fldCharType="begin"/>
            </w:r>
            <w:r w:rsidR="0033065F" w:rsidRPr="00076EC4">
              <w:rPr>
                <w:webHidden/>
              </w:rPr>
              <w:instrText xml:space="preserve"> PAGEREF _Toc121150209 \h </w:instrText>
            </w:r>
            <w:r w:rsidR="0033065F" w:rsidRPr="00076EC4">
              <w:rPr>
                <w:webHidden/>
              </w:rPr>
            </w:r>
            <w:r w:rsidR="0033065F" w:rsidRPr="00076EC4">
              <w:rPr>
                <w:webHidden/>
              </w:rPr>
              <w:fldChar w:fldCharType="separate"/>
            </w:r>
            <w:r w:rsidR="00E824B9">
              <w:rPr>
                <w:webHidden/>
              </w:rPr>
              <w:t>1</w:t>
            </w:r>
            <w:r w:rsidR="0033065F" w:rsidRPr="00076EC4">
              <w:rPr>
                <w:webHidden/>
              </w:rPr>
              <w:fldChar w:fldCharType="end"/>
            </w:r>
          </w:hyperlink>
        </w:p>
        <w:p w14:paraId="6F8860DD" w14:textId="6716A2E3"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10" w:history="1">
            <w:r w:rsidR="0033065F" w:rsidRPr="00076EC4">
              <w:rPr>
                <w:rStyle w:val="ae"/>
                <w:rFonts w:eastAsia="宋体"/>
                <w:lang w:val="fr-FR"/>
                <w14:scene3d>
                  <w14:camera w14:prst="orthographicFront"/>
                  <w14:lightRig w14:rig="threePt" w14:dir="t">
                    <w14:rot w14:lat="0" w14:lon="0" w14:rev="0"/>
                  </w14:lightRig>
                </w14:scene3d>
              </w:rPr>
              <w:t>1.1.3</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Hyperliens</w:t>
            </w:r>
            <w:r w:rsidR="0033065F" w:rsidRPr="00076EC4">
              <w:rPr>
                <w:webHidden/>
              </w:rPr>
              <w:tab/>
            </w:r>
            <w:r w:rsidR="0033065F" w:rsidRPr="00076EC4">
              <w:rPr>
                <w:webHidden/>
              </w:rPr>
              <w:fldChar w:fldCharType="begin"/>
            </w:r>
            <w:r w:rsidR="0033065F" w:rsidRPr="00076EC4">
              <w:rPr>
                <w:webHidden/>
              </w:rPr>
              <w:instrText xml:space="preserve"> PAGEREF _Toc121150210 \h </w:instrText>
            </w:r>
            <w:r w:rsidR="0033065F" w:rsidRPr="00076EC4">
              <w:rPr>
                <w:webHidden/>
              </w:rPr>
            </w:r>
            <w:r w:rsidR="0033065F" w:rsidRPr="00076EC4">
              <w:rPr>
                <w:webHidden/>
              </w:rPr>
              <w:fldChar w:fldCharType="separate"/>
            </w:r>
            <w:r w:rsidR="00E824B9">
              <w:rPr>
                <w:webHidden/>
              </w:rPr>
              <w:t>1</w:t>
            </w:r>
            <w:r w:rsidR="0033065F" w:rsidRPr="00076EC4">
              <w:rPr>
                <w:webHidden/>
              </w:rPr>
              <w:fldChar w:fldCharType="end"/>
            </w:r>
          </w:hyperlink>
        </w:p>
        <w:p w14:paraId="5DF8E3D0" w14:textId="752D3199" w:rsidR="0033065F" w:rsidRPr="00076EC4" w:rsidRDefault="005201A3">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1150211" w:history="1">
            <w:r w:rsidR="0033065F" w:rsidRPr="00076EC4">
              <w:rPr>
                <w:rStyle w:val="ae"/>
                <w:noProof/>
                <w:lang w:val="fr-FR"/>
                <w14:scene3d>
                  <w14:camera w14:prst="orthographicFront"/>
                  <w14:lightRig w14:rig="threePt" w14:dir="t">
                    <w14:rot w14:lat="0" w14:lon="0" w14:rev="0"/>
                  </w14:lightRig>
                </w14:scene3d>
              </w:rPr>
              <w:t>2</w:t>
            </w:r>
            <w:r w:rsidR="0033065F" w:rsidRPr="00076EC4">
              <w:rPr>
                <w:rStyle w:val="ae"/>
                <w:noProof/>
                <w:lang w:val="fr-FR"/>
              </w:rPr>
              <w:t xml:space="preserve"> Généralités</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_Toc121150211 \h </w:instrText>
            </w:r>
            <w:r w:rsidR="0033065F" w:rsidRPr="00076EC4">
              <w:rPr>
                <w:noProof/>
                <w:webHidden/>
              </w:rPr>
            </w:r>
            <w:r w:rsidR="0033065F" w:rsidRPr="00076EC4">
              <w:rPr>
                <w:noProof/>
                <w:webHidden/>
              </w:rPr>
              <w:fldChar w:fldCharType="separate"/>
            </w:r>
            <w:r w:rsidR="00E824B9">
              <w:rPr>
                <w:noProof/>
                <w:webHidden/>
              </w:rPr>
              <w:t>2</w:t>
            </w:r>
            <w:r w:rsidR="0033065F" w:rsidRPr="00076EC4">
              <w:rPr>
                <w:noProof/>
                <w:webHidden/>
              </w:rPr>
              <w:fldChar w:fldCharType="end"/>
            </w:r>
          </w:hyperlink>
        </w:p>
        <w:p w14:paraId="30488133" w14:textId="39172274" w:rsidR="0033065F" w:rsidRPr="00076EC4" w:rsidRDefault="005201A3">
          <w:pPr>
            <w:pStyle w:val="20"/>
            <w:rPr>
              <w:rFonts w:asciiTheme="minorHAnsi" w:eastAsiaTheme="minorEastAsia" w:hAnsiTheme="minorHAnsi" w:cstheme="minorBidi"/>
              <w:smallCaps w:val="0"/>
              <w:kern w:val="2"/>
              <w:sz w:val="21"/>
              <w:szCs w:val="22"/>
            </w:rPr>
          </w:pPr>
          <w:hyperlink w:anchor="_Toc121150212" w:history="1">
            <w:r w:rsidR="0033065F" w:rsidRPr="00076EC4">
              <w:rPr>
                <w:rStyle w:val="ae"/>
                <w:lang w:val="fr-FR"/>
                <w14:scene3d>
                  <w14:camera w14:prst="orthographicFront"/>
                  <w14:lightRig w14:rig="threePt" w14:dir="t">
                    <w14:rot w14:lat="0" w14:lon="0" w14:rev="0"/>
                  </w14:lightRig>
                </w14:scene3d>
              </w:rPr>
              <w:t>2.1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Avertissements en matière de sécurité</w:t>
            </w:r>
            <w:r w:rsidR="0033065F" w:rsidRPr="00076EC4">
              <w:rPr>
                <w:webHidden/>
              </w:rPr>
              <w:tab/>
            </w:r>
            <w:r w:rsidR="0033065F" w:rsidRPr="00076EC4">
              <w:rPr>
                <w:webHidden/>
              </w:rPr>
              <w:fldChar w:fldCharType="begin"/>
            </w:r>
            <w:r w:rsidR="0033065F" w:rsidRPr="00076EC4">
              <w:rPr>
                <w:webHidden/>
              </w:rPr>
              <w:instrText xml:space="preserve"> PAGEREF _Toc121150212 \h </w:instrText>
            </w:r>
            <w:r w:rsidR="0033065F" w:rsidRPr="00076EC4">
              <w:rPr>
                <w:webHidden/>
              </w:rPr>
            </w:r>
            <w:r w:rsidR="0033065F" w:rsidRPr="00076EC4">
              <w:rPr>
                <w:webHidden/>
              </w:rPr>
              <w:fldChar w:fldCharType="separate"/>
            </w:r>
            <w:r w:rsidR="00E824B9">
              <w:rPr>
                <w:webHidden/>
              </w:rPr>
              <w:t>3</w:t>
            </w:r>
            <w:r w:rsidR="0033065F" w:rsidRPr="00076EC4">
              <w:rPr>
                <w:webHidden/>
              </w:rPr>
              <w:fldChar w:fldCharType="end"/>
            </w:r>
          </w:hyperlink>
        </w:p>
        <w:p w14:paraId="689144D0" w14:textId="375EADEB" w:rsidR="0033065F" w:rsidRPr="00076EC4" w:rsidRDefault="005201A3">
          <w:pPr>
            <w:pStyle w:val="20"/>
            <w:rPr>
              <w:rFonts w:asciiTheme="minorHAnsi" w:eastAsiaTheme="minorEastAsia" w:hAnsiTheme="minorHAnsi" w:cstheme="minorBidi"/>
              <w:smallCaps w:val="0"/>
              <w:kern w:val="2"/>
              <w:sz w:val="21"/>
              <w:szCs w:val="22"/>
            </w:rPr>
          </w:pPr>
          <w:hyperlink w:anchor="_Toc121150213" w:history="1">
            <w:r w:rsidR="0033065F" w:rsidRPr="00076EC4">
              <w:rPr>
                <w:rStyle w:val="ae"/>
                <w:lang w:val="fr-FR"/>
                <w14:scene3d>
                  <w14:camera w14:prst="orthographicFront"/>
                  <w14:lightRig w14:rig="threePt" w14:dir="t">
                    <w14:rot w14:lat="0" w14:lon="0" w14:rev="0"/>
                  </w14:lightRig>
                </w14:scene3d>
              </w:rPr>
              <w:t>2.2</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 xml:space="preserve"> Aperçu du produit (extérieur)</w:t>
            </w:r>
            <w:r w:rsidR="0033065F" w:rsidRPr="00076EC4">
              <w:rPr>
                <w:webHidden/>
              </w:rPr>
              <w:tab/>
            </w:r>
            <w:r w:rsidR="0033065F" w:rsidRPr="00076EC4">
              <w:rPr>
                <w:webHidden/>
              </w:rPr>
              <w:fldChar w:fldCharType="begin"/>
            </w:r>
            <w:r w:rsidR="0033065F" w:rsidRPr="00076EC4">
              <w:rPr>
                <w:webHidden/>
              </w:rPr>
              <w:instrText xml:space="preserve"> PAGEREF _Toc121150213 \h </w:instrText>
            </w:r>
            <w:r w:rsidR="0033065F" w:rsidRPr="00076EC4">
              <w:rPr>
                <w:webHidden/>
              </w:rPr>
            </w:r>
            <w:r w:rsidR="0033065F" w:rsidRPr="00076EC4">
              <w:rPr>
                <w:webHidden/>
              </w:rPr>
              <w:fldChar w:fldCharType="separate"/>
            </w:r>
            <w:r w:rsidR="00E824B9">
              <w:rPr>
                <w:webHidden/>
              </w:rPr>
              <w:t>4</w:t>
            </w:r>
            <w:r w:rsidR="0033065F" w:rsidRPr="00076EC4">
              <w:rPr>
                <w:webHidden/>
              </w:rPr>
              <w:fldChar w:fldCharType="end"/>
            </w:r>
          </w:hyperlink>
        </w:p>
        <w:p w14:paraId="2809BDC0" w14:textId="0C8AF48C" w:rsidR="0033065F" w:rsidRPr="00076EC4" w:rsidRDefault="005201A3">
          <w:pPr>
            <w:pStyle w:val="20"/>
            <w:rPr>
              <w:rFonts w:asciiTheme="minorHAnsi" w:eastAsiaTheme="minorEastAsia" w:hAnsiTheme="minorHAnsi" w:cstheme="minorBidi"/>
              <w:smallCaps w:val="0"/>
              <w:kern w:val="2"/>
              <w:sz w:val="21"/>
              <w:szCs w:val="22"/>
            </w:rPr>
          </w:pPr>
          <w:hyperlink w:anchor="_Toc121150214" w:history="1">
            <w:r w:rsidR="0033065F" w:rsidRPr="00076EC4">
              <w:rPr>
                <w:rStyle w:val="ae"/>
                <w:lang w:val="fr-FR"/>
                <w14:scene3d>
                  <w14:camera w14:prst="orthographicFront"/>
                  <w14:lightRig w14:rig="threePt" w14:dir="t">
                    <w14:rot w14:lat="0" w14:lon="0" w14:rev="0"/>
                  </w14:lightRig>
                </w14:scene3d>
              </w:rPr>
              <w:t>2.3</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Aperçu du produit (intérieur)</w:t>
            </w:r>
            <w:r w:rsidR="0033065F" w:rsidRPr="00076EC4">
              <w:rPr>
                <w:webHidden/>
              </w:rPr>
              <w:tab/>
            </w:r>
            <w:r w:rsidR="0033065F" w:rsidRPr="00076EC4">
              <w:rPr>
                <w:webHidden/>
              </w:rPr>
              <w:fldChar w:fldCharType="begin"/>
            </w:r>
            <w:r w:rsidR="0033065F" w:rsidRPr="00076EC4">
              <w:rPr>
                <w:webHidden/>
              </w:rPr>
              <w:instrText xml:space="preserve"> PAGEREF _Toc121150214 \h </w:instrText>
            </w:r>
            <w:r w:rsidR="0033065F" w:rsidRPr="00076EC4">
              <w:rPr>
                <w:webHidden/>
              </w:rPr>
            </w:r>
            <w:r w:rsidR="0033065F" w:rsidRPr="00076EC4">
              <w:rPr>
                <w:webHidden/>
              </w:rPr>
              <w:fldChar w:fldCharType="separate"/>
            </w:r>
            <w:r w:rsidR="00E824B9">
              <w:rPr>
                <w:webHidden/>
              </w:rPr>
              <w:t>5</w:t>
            </w:r>
            <w:r w:rsidR="0033065F" w:rsidRPr="00076EC4">
              <w:rPr>
                <w:webHidden/>
              </w:rPr>
              <w:fldChar w:fldCharType="end"/>
            </w:r>
          </w:hyperlink>
        </w:p>
        <w:p w14:paraId="18C12E97" w14:textId="72E00DF8" w:rsidR="0033065F" w:rsidRPr="00076EC4" w:rsidRDefault="005201A3">
          <w:pPr>
            <w:pStyle w:val="20"/>
            <w:rPr>
              <w:rFonts w:asciiTheme="minorHAnsi" w:eastAsiaTheme="minorEastAsia" w:hAnsiTheme="minorHAnsi" w:cstheme="minorBidi"/>
              <w:smallCaps w:val="0"/>
              <w:kern w:val="2"/>
              <w:sz w:val="21"/>
              <w:szCs w:val="22"/>
            </w:rPr>
          </w:pPr>
          <w:hyperlink w:anchor="_Toc121150215" w:history="1">
            <w:r w:rsidR="0033065F" w:rsidRPr="00076EC4">
              <w:rPr>
                <w:rStyle w:val="ae"/>
                <w:lang w:val="fr-FR"/>
                <w14:scene3d>
                  <w14:camera w14:prst="orthographicFront"/>
                  <w14:lightRig w14:rig="threePt" w14:dir="t">
                    <w14:rot w14:lat="0" w14:lon="0" w14:rev="0"/>
                  </w14:lightRig>
                </w14:scene3d>
              </w:rPr>
              <w:t>2.4</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Spécifications techniques</w:t>
            </w:r>
            <w:r w:rsidR="0033065F" w:rsidRPr="00076EC4">
              <w:rPr>
                <w:webHidden/>
              </w:rPr>
              <w:tab/>
            </w:r>
            <w:r w:rsidR="0033065F" w:rsidRPr="00076EC4">
              <w:rPr>
                <w:webHidden/>
              </w:rPr>
              <w:fldChar w:fldCharType="begin"/>
            </w:r>
            <w:r w:rsidR="0033065F" w:rsidRPr="00076EC4">
              <w:rPr>
                <w:webHidden/>
              </w:rPr>
              <w:instrText xml:space="preserve"> PAGEREF _Toc121150215 \h </w:instrText>
            </w:r>
            <w:r w:rsidR="0033065F" w:rsidRPr="00076EC4">
              <w:rPr>
                <w:webHidden/>
              </w:rPr>
            </w:r>
            <w:r w:rsidR="0033065F" w:rsidRPr="00076EC4">
              <w:rPr>
                <w:webHidden/>
              </w:rPr>
              <w:fldChar w:fldCharType="separate"/>
            </w:r>
            <w:r w:rsidR="00E824B9">
              <w:rPr>
                <w:webHidden/>
              </w:rPr>
              <w:t>6</w:t>
            </w:r>
            <w:r w:rsidR="0033065F" w:rsidRPr="00076EC4">
              <w:rPr>
                <w:webHidden/>
              </w:rPr>
              <w:fldChar w:fldCharType="end"/>
            </w:r>
          </w:hyperlink>
        </w:p>
        <w:p w14:paraId="46252767" w14:textId="3C9511D8" w:rsidR="0033065F" w:rsidRPr="00076EC4" w:rsidRDefault="005201A3">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1150216" w:history="1">
            <w:r w:rsidR="0033065F" w:rsidRPr="00076EC4">
              <w:rPr>
                <w:rStyle w:val="ae"/>
                <w:noProof/>
                <w:lang w:val="fr-FR"/>
                <w14:scene3d>
                  <w14:camera w14:prst="orthographicFront"/>
                  <w14:lightRig w14:rig="threePt" w14:dir="t">
                    <w14:rot w14:lat="0" w14:lon="0" w14:rev="0"/>
                  </w14:lightRig>
                </w14:scene3d>
              </w:rPr>
              <w:t>3</w:t>
            </w:r>
            <w:r w:rsidR="0033065F" w:rsidRPr="00076EC4">
              <w:rPr>
                <w:rStyle w:val="ae"/>
                <w:noProof/>
                <w:lang w:val="fr-FR"/>
              </w:rPr>
              <w:t xml:space="preserve"> Préparation</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_Toc121150216 \h </w:instrText>
            </w:r>
            <w:r w:rsidR="0033065F" w:rsidRPr="00076EC4">
              <w:rPr>
                <w:noProof/>
                <w:webHidden/>
              </w:rPr>
            </w:r>
            <w:r w:rsidR="0033065F" w:rsidRPr="00076EC4">
              <w:rPr>
                <w:noProof/>
                <w:webHidden/>
              </w:rPr>
              <w:fldChar w:fldCharType="separate"/>
            </w:r>
            <w:r w:rsidR="00E824B9">
              <w:rPr>
                <w:noProof/>
                <w:webHidden/>
              </w:rPr>
              <w:t>10</w:t>
            </w:r>
            <w:r w:rsidR="0033065F" w:rsidRPr="00076EC4">
              <w:rPr>
                <w:noProof/>
                <w:webHidden/>
              </w:rPr>
              <w:fldChar w:fldCharType="end"/>
            </w:r>
          </w:hyperlink>
        </w:p>
        <w:p w14:paraId="1A657E60" w14:textId="7C2B935D" w:rsidR="0033065F" w:rsidRPr="00076EC4" w:rsidRDefault="005201A3">
          <w:pPr>
            <w:pStyle w:val="20"/>
            <w:rPr>
              <w:rFonts w:asciiTheme="minorHAnsi" w:eastAsiaTheme="minorEastAsia" w:hAnsiTheme="minorHAnsi" w:cstheme="minorBidi"/>
              <w:smallCaps w:val="0"/>
              <w:kern w:val="2"/>
              <w:sz w:val="21"/>
              <w:szCs w:val="22"/>
            </w:rPr>
          </w:pPr>
          <w:hyperlink w:anchor="_Toc121150217" w:history="1">
            <w:r w:rsidR="0033065F" w:rsidRPr="00076EC4">
              <w:rPr>
                <w:rStyle w:val="ae"/>
                <w:lang w:val="fr-FR"/>
                <w14:scene3d>
                  <w14:camera w14:prst="orthographicFront"/>
                  <w14:lightRig w14:rig="threePt" w14:dir="t">
                    <w14:rot w14:lat="0" w14:lon="0" w14:rev="0"/>
                  </w14:lightRig>
                </w14:scene3d>
              </w:rPr>
              <w:t>3.1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Avant de commencer</w:t>
            </w:r>
            <w:r w:rsidR="0033065F" w:rsidRPr="00076EC4">
              <w:rPr>
                <w:webHidden/>
              </w:rPr>
              <w:tab/>
            </w:r>
            <w:r w:rsidR="0033065F" w:rsidRPr="00076EC4">
              <w:rPr>
                <w:webHidden/>
              </w:rPr>
              <w:fldChar w:fldCharType="begin"/>
            </w:r>
            <w:r w:rsidR="0033065F" w:rsidRPr="00076EC4">
              <w:rPr>
                <w:webHidden/>
              </w:rPr>
              <w:instrText xml:space="preserve"> PAGEREF _Toc121150217 \h </w:instrText>
            </w:r>
            <w:r w:rsidR="0033065F" w:rsidRPr="00076EC4">
              <w:rPr>
                <w:webHidden/>
              </w:rPr>
            </w:r>
            <w:r w:rsidR="0033065F" w:rsidRPr="00076EC4">
              <w:rPr>
                <w:webHidden/>
              </w:rPr>
              <w:fldChar w:fldCharType="separate"/>
            </w:r>
            <w:r w:rsidR="00E824B9">
              <w:rPr>
                <w:webHidden/>
              </w:rPr>
              <w:t>10</w:t>
            </w:r>
            <w:r w:rsidR="0033065F" w:rsidRPr="00076EC4">
              <w:rPr>
                <w:webHidden/>
              </w:rPr>
              <w:fldChar w:fldCharType="end"/>
            </w:r>
          </w:hyperlink>
        </w:p>
        <w:p w14:paraId="42ADE831" w14:textId="47C8F563" w:rsidR="0033065F" w:rsidRPr="00076EC4" w:rsidRDefault="005201A3">
          <w:pPr>
            <w:pStyle w:val="20"/>
            <w:rPr>
              <w:rFonts w:asciiTheme="minorHAnsi" w:eastAsiaTheme="minorEastAsia" w:hAnsiTheme="minorHAnsi" w:cstheme="minorBidi"/>
              <w:smallCaps w:val="0"/>
              <w:kern w:val="2"/>
              <w:sz w:val="21"/>
              <w:szCs w:val="22"/>
            </w:rPr>
          </w:pPr>
          <w:hyperlink w:anchor="_Toc121150218" w:history="1">
            <w:r w:rsidR="0033065F" w:rsidRPr="00076EC4">
              <w:rPr>
                <w:rStyle w:val="ae"/>
                <w:lang w:val="fr-FR"/>
                <w14:scene3d>
                  <w14:camera w14:prst="orthographicFront"/>
                  <w14:lightRig w14:rig="threePt" w14:dir="t">
                    <w14:rot w14:lat="0" w14:lon="0" w14:rev="0"/>
                  </w14:lightRig>
                </w14:scene3d>
              </w:rPr>
              <w:t>3.2</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Exigences en matière de localisation</w:t>
            </w:r>
            <w:r w:rsidR="0033065F" w:rsidRPr="00076EC4">
              <w:rPr>
                <w:webHidden/>
              </w:rPr>
              <w:tab/>
            </w:r>
            <w:r w:rsidR="0033065F" w:rsidRPr="00076EC4">
              <w:rPr>
                <w:webHidden/>
              </w:rPr>
              <w:fldChar w:fldCharType="begin"/>
            </w:r>
            <w:r w:rsidR="0033065F" w:rsidRPr="00076EC4">
              <w:rPr>
                <w:webHidden/>
              </w:rPr>
              <w:instrText xml:space="preserve"> PAGEREF _Toc121150218 \h </w:instrText>
            </w:r>
            <w:r w:rsidR="0033065F" w:rsidRPr="00076EC4">
              <w:rPr>
                <w:webHidden/>
              </w:rPr>
            </w:r>
            <w:r w:rsidR="0033065F" w:rsidRPr="00076EC4">
              <w:rPr>
                <w:webHidden/>
              </w:rPr>
              <w:fldChar w:fldCharType="separate"/>
            </w:r>
            <w:r w:rsidR="00E824B9">
              <w:rPr>
                <w:webHidden/>
              </w:rPr>
              <w:t>10</w:t>
            </w:r>
            <w:r w:rsidR="0033065F" w:rsidRPr="00076EC4">
              <w:rPr>
                <w:webHidden/>
              </w:rPr>
              <w:fldChar w:fldCharType="end"/>
            </w:r>
          </w:hyperlink>
        </w:p>
        <w:p w14:paraId="24B165F0" w14:textId="15593AF3" w:rsidR="0033065F" w:rsidRPr="00076EC4" w:rsidRDefault="005201A3">
          <w:pPr>
            <w:pStyle w:val="20"/>
            <w:rPr>
              <w:rFonts w:asciiTheme="minorHAnsi" w:eastAsiaTheme="minorEastAsia" w:hAnsiTheme="minorHAnsi" w:cstheme="minorBidi"/>
              <w:smallCaps w:val="0"/>
              <w:kern w:val="2"/>
              <w:sz w:val="21"/>
              <w:szCs w:val="22"/>
            </w:rPr>
          </w:pPr>
          <w:hyperlink w:anchor="_Toc121150219" w:history="1">
            <w:r w:rsidR="0033065F" w:rsidRPr="00076EC4">
              <w:rPr>
                <w:rStyle w:val="ae"/>
                <w:lang w:val="fr-FR"/>
                <w14:scene3d>
                  <w14:camera w14:prst="orthographicFront"/>
                  <w14:lightRig w14:rig="threePt" w14:dir="t">
                    <w14:rot w14:lat="0" w14:lon="0" w14:rev="0"/>
                  </w14:lightRig>
                </w14:scene3d>
              </w:rPr>
              <w:t>3.3</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Liste de colisage</w:t>
            </w:r>
            <w:r w:rsidR="0033065F" w:rsidRPr="00076EC4">
              <w:rPr>
                <w:webHidden/>
              </w:rPr>
              <w:tab/>
            </w:r>
            <w:r w:rsidR="0033065F" w:rsidRPr="00076EC4">
              <w:rPr>
                <w:webHidden/>
              </w:rPr>
              <w:fldChar w:fldCharType="begin"/>
            </w:r>
            <w:r w:rsidR="0033065F" w:rsidRPr="00076EC4">
              <w:rPr>
                <w:webHidden/>
              </w:rPr>
              <w:instrText xml:space="preserve"> PAGEREF _Toc121150219 \h </w:instrText>
            </w:r>
            <w:r w:rsidR="0033065F" w:rsidRPr="00076EC4">
              <w:rPr>
                <w:webHidden/>
              </w:rPr>
            </w:r>
            <w:r w:rsidR="0033065F" w:rsidRPr="00076EC4">
              <w:rPr>
                <w:webHidden/>
              </w:rPr>
              <w:fldChar w:fldCharType="separate"/>
            </w:r>
            <w:r w:rsidR="00E824B9">
              <w:rPr>
                <w:webHidden/>
              </w:rPr>
              <w:t>12</w:t>
            </w:r>
            <w:r w:rsidR="0033065F" w:rsidRPr="00076EC4">
              <w:rPr>
                <w:webHidden/>
              </w:rPr>
              <w:fldChar w:fldCharType="end"/>
            </w:r>
          </w:hyperlink>
        </w:p>
        <w:p w14:paraId="44A05C43" w14:textId="314F1858" w:rsidR="0033065F" w:rsidRPr="00076EC4" w:rsidRDefault="005201A3">
          <w:pPr>
            <w:pStyle w:val="20"/>
            <w:rPr>
              <w:rFonts w:asciiTheme="minorHAnsi" w:eastAsiaTheme="minorEastAsia" w:hAnsiTheme="minorHAnsi" w:cstheme="minorBidi"/>
              <w:smallCaps w:val="0"/>
              <w:kern w:val="2"/>
              <w:sz w:val="21"/>
              <w:szCs w:val="22"/>
            </w:rPr>
          </w:pPr>
          <w:hyperlink w:anchor="_Toc121150220" w:history="1">
            <w:r w:rsidR="0033065F" w:rsidRPr="00076EC4">
              <w:rPr>
                <w:rStyle w:val="ae"/>
                <w:lang w:val="fr-FR"/>
                <w14:scene3d>
                  <w14:camera w14:prst="orthographicFront"/>
                  <w14:lightRig w14:rig="threePt" w14:dir="t">
                    <w14:rot w14:lat="0" w14:lon="0" w14:rev="0"/>
                  </w14:lightRig>
                </w14:scene3d>
              </w:rPr>
              <w:t>3.4</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Outils d'installation</w:t>
            </w:r>
            <w:r w:rsidR="0033065F" w:rsidRPr="00076EC4">
              <w:rPr>
                <w:webHidden/>
              </w:rPr>
              <w:tab/>
            </w:r>
            <w:r w:rsidR="0033065F" w:rsidRPr="00076EC4">
              <w:rPr>
                <w:webHidden/>
              </w:rPr>
              <w:fldChar w:fldCharType="begin"/>
            </w:r>
            <w:r w:rsidR="0033065F" w:rsidRPr="00076EC4">
              <w:rPr>
                <w:webHidden/>
              </w:rPr>
              <w:instrText xml:space="preserve"> PAGEREF _Toc121150220 \h </w:instrText>
            </w:r>
            <w:r w:rsidR="0033065F" w:rsidRPr="00076EC4">
              <w:rPr>
                <w:webHidden/>
              </w:rPr>
            </w:r>
            <w:r w:rsidR="0033065F" w:rsidRPr="00076EC4">
              <w:rPr>
                <w:webHidden/>
              </w:rPr>
              <w:fldChar w:fldCharType="separate"/>
            </w:r>
            <w:r w:rsidR="00E824B9">
              <w:rPr>
                <w:webHidden/>
              </w:rPr>
              <w:t>14</w:t>
            </w:r>
            <w:r w:rsidR="0033065F" w:rsidRPr="00076EC4">
              <w:rPr>
                <w:webHidden/>
              </w:rPr>
              <w:fldChar w:fldCharType="end"/>
            </w:r>
          </w:hyperlink>
        </w:p>
        <w:p w14:paraId="57005965" w14:textId="52FA28B1" w:rsidR="0033065F" w:rsidRPr="00076EC4" w:rsidRDefault="005201A3">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1150221" w:history="1">
            <w:r w:rsidR="0033065F" w:rsidRPr="00076EC4">
              <w:rPr>
                <w:rStyle w:val="ae"/>
                <w:noProof/>
                <w:lang w:val="fr-FR"/>
                <w14:scene3d>
                  <w14:camera w14:prst="orthographicFront"/>
                  <w14:lightRig w14:rig="threePt" w14:dir="t">
                    <w14:rot w14:lat="0" w14:lon="0" w14:rev="0"/>
                  </w14:lightRig>
                </w14:scene3d>
              </w:rPr>
              <w:t>4</w:t>
            </w:r>
            <w:r w:rsidR="0033065F" w:rsidRPr="00076EC4">
              <w:rPr>
                <w:rStyle w:val="ae"/>
                <w:noProof/>
                <w:lang w:val="fr-FR"/>
              </w:rPr>
              <w:t xml:space="preserve"> Installation</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_Toc121150221 \h </w:instrText>
            </w:r>
            <w:r w:rsidR="0033065F" w:rsidRPr="00076EC4">
              <w:rPr>
                <w:noProof/>
                <w:webHidden/>
              </w:rPr>
            </w:r>
            <w:r w:rsidR="0033065F" w:rsidRPr="00076EC4">
              <w:rPr>
                <w:noProof/>
                <w:webHidden/>
              </w:rPr>
              <w:fldChar w:fldCharType="separate"/>
            </w:r>
            <w:r w:rsidR="00E824B9">
              <w:rPr>
                <w:noProof/>
                <w:webHidden/>
              </w:rPr>
              <w:t>15</w:t>
            </w:r>
            <w:r w:rsidR="0033065F" w:rsidRPr="00076EC4">
              <w:rPr>
                <w:noProof/>
                <w:webHidden/>
              </w:rPr>
              <w:fldChar w:fldCharType="end"/>
            </w:r>
          </w:hyperlink>
        </w:p>
        <w:p w14:paraId="4372567A" w14:textId="00324C00" w:rsidR="0033065F" w:rsidRPr="00076EC4" w:rsidRDefault="005201A3">
          <w:pPr>
            <w:pStyle w:val="20"/>
            <w:rPr>
              <w:rFonts w:asciiTheme="minorHAnsi" w:eastAsiaTheme="minorEastAsia" w:hAnsiTheme="minorHAnsi" w:cstheme="minorBidi"/>
              <w:smallCaps w:val="0"/>
              <w:kern w:val="2"/>
              <w:sz w:val="21"/>
              <w:szCs w:val="22"/>
            </w:rPr>
          </w:pPr>
          <w:hyperlink w:anchor="_Toc121150222" w:history="1">
            <w:r w:rsidR="0033065F" w:rsidRPr="00076EC4">
              <w:rPr>
                <w:rStyle w:val="ae"/>
                <w:lang w:val="fr-FR"/>
                <w14:scene3d>
                  <w14:camera w14:prst="orthographicFront"/>
                  <w14:lightRig w14:rig="threePt" w14:dir="t">
                    <w14:rot w14:lat="0" w14:lon="0" w14:rev="0"/>
                  </w14:lightRig>
                </w14:scene3d>
              </w:rPr>
              <w:t>4.1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Déballage</w:t>
            </w:r>
            <w:r w:rsidR="0033065F" w:rsidRPr="00076EC4">
              <w:rPr>
                <w:webHidden/>
              </w:rPr>
              <w:tab/>
            </w:r>
            <w:r w:rsidR="0033065F" w:rsidRPr="00076EC4">
              <w:rPr>
                <w:webHidden/>
              </w:rPr>
              <w:fldChar w:fldCharType="begin"/>
            </w:r>
            <w:r w:rsidR="0033065F" w:rsidRPr="00076EC4">
              <w:rPr>
                <w:webHidden/>
              </w:rPr>
              <w:instrText xml:space="preserve"> PAGEREF _Toc121150222 \h </w:instrText>
            </w:r>
            <w:r w:rsidR="0033065F" w:rsidRPr="00076EC4">
              <w:rPr>
                <w:webHidden/>
              </w:rPr>
            </w:r>
            <w:r w:rsidR="0033065F" w:rsidRPr="00076EC4">
              <w:rPr>
                <w:webHidden/>
              </w:rPr>
              <w:fldChar w:fldCharType="separate"/>
            </w:r>
            <w:r w:rsidR="00E824B9">
              <w:rPr>
                <w:webHidden/>
              </w:rPr>
              <w:t>15</w:t>
            </w:r>
            <w:r w:rsidR="0033065F" w:rsidRPr="00076EC4">
              <w:rPr>
                <w:webHidden/>
              </w:rPr>
              <w:fldChar w:fldCharType="end"/>
            </w:r>
          </w:hyperlink>
        </w:p>
        <w:p w14:paraId="146C578C" w14:textId="514651B5" w:rsidR="0033065F" w:rsidRPr="00076EC4" w:rsidRDefault="005201A3">
          <w:pPr>
            <w:pStyle w:val="20"/>
            <w:rPr>
              <w:rFonts w:asciiTheme="minorHAnsi" w:eastAsiaTheme="minorEastAsia" w:hAnsiTheme="minorHAnsi" w:cstheme="minorBidi"/>
              <w:smallCaps w:val="0"/>
              <w:kern w:val="2"/>
              <w:sz w:val="21"/>
              <w:szCs w:val="22"/>
            </w:rPr>
          </w:pPr>
          <w:hyperlink w:anchor="_Toc121150223" w:history="1">
            <w:r w:rsidR="0033065F" w:rsidRPr="00076EC4">
              <w:rPr>
                <w:rStyle w:val="ae"/>
                <w:lang w:val="fr-FR"/>
                <w14:scene3d>
                  <w14:camera w14:prst="orthographicFront"/>
                  <w14:lightRig w14:rig="threePt" w14:dir="t">
                    <w14:rot w14:lat="0" w14:lon="0" w14:rev="0"/>
                  </w14:lightRig>
                </w14:scene3d>
              </w:rPr>
              <w:t>4.2</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Déplacement du MaxiCharger</w:t>
            </w:r>
            <w:r w:rsidR="0033065F" w:rsidRPr="00076EC4">
              <w:rPr>
                <w:webHidden/>
              </w:rPr>
              <w:tab/>
            </w:r>
            <w:r w:rsidR="0033065F" w:rsidRPr="00076EC4">
              <w:rPr>
                <w:webHidden/>
              </w:rPr>
              <w:fldChar w:fldCharType="begin"/>
            </w:r>
            <w:r w:rsidR="0033065F" w:rsidRPr="00076EC4">
              <w:rPr>
                <w:webHidden/>
              </w:rPr>
              <w:instrText xml:space="preserve"> PAGEREF _Toc121150223 \h </w:instrText>
            </w:r>
            <w:r w:rsidR="0033065F" w:rsidRPr="00076EC4">
              <w:rPr>
                <w:webHidden/>
              </w:rPr>
            </w:r>
            <w:r w:rsidR="0033065F" w:rsidRPr="00076EC4">
              <w:rPr>
                <w:webHidden/>
              </w:rPr>
              <w:fldChar w:fldCharType="separate"/>
            </w:r>
            <w:r w:rsidR="00E824B9">
              <w:rPr>
                <w:webHidden/>
              </w:rPr>
              <w:t>16</w:t>
            </w:r>
            <w:r w:rsidR="0033065F" w:rsidRPr="00076EC4">
              <w:rPr>
                <w:webHidden/>
              </w:rPr>
              <w:fldChar w:fldCharType="end"/>
            </w:r>
          </w:hyperlink>
        </w:p>
        <w:p w14:paraId="1B674571" w14:textId="0EE41AF0" w:rsidR="0033065F" w:rsidRPr="00076EC4" w:rsidRDefault="005201A3">
          <w:pPr>
            <w:pStyle w:val="20"/>
            <w:rPr>
              <w:rFonts w:asciiTheme="minorHAnsi" w:eastAsiaTheme="minorEastAsia" w:hAnsiTheme="minorHAnsi" w:cstheme="minorBidi"/>
              <w:smallCaps w:val="0"/>
              <w:kern w:val="2"/>
              <w:sz w:val="21"/>
              <w:szCs w:val="22"/>
            </w:rPr>
          </w:pPr>
          <w:hyperlink w:anchor="_Toc121150224" w:history="1">
            <w:r w:rsidR="0033065F" w:rsidRPr="00076EC4">
              <w:rPr>
                <w:rStyle w:val="ae"/>
                <w:lang w:val="fr-FR"/>
                <w14:scene3d>
                  <w14:camera w14:prst="orthographicFront"/>
                  <w14:lightRig w14:rig="threePt" w14:dir="t">
                    <w14:rot w14:lat="0" w14:lon="0" w14:rev="0"/>
                  </w14:lightRig>
                </w14:scene3d>
              </w:rPr>
              <w:t>4.3</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Installation du MaxiCharger</w:t>
            </w:r>
            <w:r w:rsidR="0033065F" w:rsidRPr="00076EC4">
              <w:rPr>
                <w:webHidden/>
              </w:rPr>
              <w:tab/>
            </w:r>
            <w:r w:rsidR="0033065F" w:rsidRPr="00076EC4">
              <w:rPr>
                <w:webHidden/>
              </w:rPr>
              <w:fldChar w:fldCharType="begin"/>
            </w:r>
            <w:r w:rsidR="0033065F" w:rsidRPr="00076EC4">
              <w:rPr>
                <w:webHidden/>
              </w:rPr>
              <w:instrText xml:space="preserve"> PAGEREF _Toc121150224 \h </w:instrText>
            </w:r>
            <w:r w:rsidR="0033065F" w:rsidRPr="00076EC4">
              <w:rPr>
                <w:webHidden/>
              </w:rPr>
            </w:r>
            <w:r w:rsidR="0033065F" w:rsidRPr="00076EC4">
              <w:rPr>
                <w:webHidden/>
              </w:rPr>
              <w:fldChar w:fldCharType="separate"/>
            </w:r>
            <w:r w:rsidR="00E824B9">
              <w:rPr>
                <w:webHidden/>
              </w:rPr>
              <w:t>18</w:t>
            </w:r>
            <w:r w:rsidR="0033065F" w:rsidRPr="00076EC4">
              <w:rPr>
                <w:webHidden/>
              </w:rPr>
              <w:fldChar w:fldCharType="end"/>
            </w:r>
          </w:hyperlink>
        </w:p>
        <w:p w14:paraId="63DFC0A3" w14:textId="37066D24"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25" w:history="1">
            <w:r w:rsidR="0033065F" w:rsidRPr="00076EC4">
              <w:rPr>
                <w:rStyle w:val="ae"/>
                <w:lang w:val="fr-FR"/>
                <w14:scene3d>
                  <w14:camera w14:prst="orthographicFront"/>
                  <w14:lightRig w14:rig="threePt" w14:dir="t">
                    <w14:rot w14:lat="0" w14:lon="0" w14:rev="0"/>
                  </w14:lightRig>
                </w14:scene3d>
              </w:rPr>
              <w:t>4.3.1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Montage sur un mur</w:t>
            </w:r>
            <w:r w:rsidR="0033065F" w:rsidRPr="00076EC4">
              <w:rPr>
                <w:webHidden/>
              </w:rPr>
              <w:tab/>
            </w:r>
            <w:r w:rsidR="0033065F" w:rsidRPr="00076EC4">
              <w:rPr>
                <w:webHidden/>
              </w:rPr>
              <w:fldChar w:fldCharType="begin"/>
            </w:r>
            <w:r w:rsidR="0033065F" w:rsidRPr="00076EC4">
              <w:rPr>
                <w:webHidden/>
              </w:rPr>
              <w:instrText xml:space="preserve"> PAGEREF _Toc121150225 \h </w:instrText>
            </w:r>
            <w:r w:rsidR="0033065F" w:rsidRPr="00076EC4">
              <w:rPr>
                <w:webHidden/>
              </w:rPr>
            </w:r>
            <w:r w:rsidR="0033065F" w:rsidRPr="00076EC4">
              <w:rPr>
                <w:webHidden/>
              </w:rPr>
              <w:fldChar w:fldCharType="separate"/>
            </w:r>
            <w:r w:rsidR="00E824B9">
              <w:rPr>
                <w:webHidden/>
              </w:rPr>
              <w:t>18</w:t>
            </w:r>
            <w:r w:rsidR="0033065F" w:rsidRPr="00076EC4">
              <w:rPr>
                <w:webHidden/>
              </w:rPr>
              <w:fldChar w:fldCharType="end"/>
            </w:r>
          </w:hyperlink>
        </w:p>
        <w:p w14:paraId="19EE1D16" w14:textId="6ABD0D39"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26" w:history="1">
            <w:r w:rsidR="0033065F" w:rsidRPr="00076EC4">
              <w:rPr>
                <w:rStyle w:val="ae"/>
                <w:lang w:val="fr-FR"/>
                <w14:scene3d>
                  <w14:camera w14:prst="orthographicFront"/>
                  <w14:lightRig w14:rig="threePt" w14:dir="t">
                    <w14:rot w14:lat="0" w14:lon="0" w14:rev="0"/>
                  </w14:lightRig>
                </w14:scene3d>
              </w:rPr>
              <w:t>4.3.2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Montage sur un piédestal</w:t>
            </w:r>
            <w:r w:rsidR="0033065F" w:rsidRPr="00076EC4">
              <w:rPr>
                <w:webHidden/>
              </w:rPr>
              <w:tab/>
            </w:r>
            <w:r w:rsidR="0033065F" w:rsidRPr="00076EC4">
              <w:rPr>
                <w:webHidden/>
              </w:rPr>
              <w:fldChar w:fldCharType="begin"/>
            </w:r>
            <w:r w:rsidR="0033065F" w:rsidRPr="00076EC4">
              <w:rPr>
                <w:webHidden/>
              </w:rPr>
              <w:instrText xml:space="preserve"> PAGEREF _Toc121150226 \h </w:instrText>
            </w:r>
            <w:r w:rsidR="0033065F" w:rsidRPr="00076EC4">
              <w:rPr>
                <w:webHidden/>
              </w:rPr>
            </w:r>
            <w:r w:rsidR="0033065F" w:rsidRPr="00076EC4">
              <w:rPr>
                <w:webHidden/>
              </w:rPr>
              <w:fldChar w:fldCharType="separate"/>
            </w:r>
            <w:r w:rsidR="00E824B9">
              <w:rPr>
                <w:webHidden/>
              </w:rPr>
              <w:t>25</w:t>
            </w:r>
            <w:r w:rsidR="0033065F" w:rsidRPr="00076EC4">
              <w:rPr>
                <w:webHidden/>
              </w:rPr>
              <w:fldChar w:fldCharType="end"/>
            </w:r>
          </w:hyperlink>
        </w:p>
        <w:p w14:paraId="5EDE8FBC" w14:textId="3650CCCB" w:rsidR="0033065F" w:rsidRPr="00076EC4" w:rsidRDefault="005201A3">
          <w:pPr>
            <w:pStyle w:val="20"/>
            <w:rPr>
              <w:rFonts w:asciiTheme="minorHAnsi" w:eastAsiaTheme="minorEastAsia" w:hAnsiTheme="minorHAnsi" w:cstheme="minorBidi"/>
              <w:smallCaps w:val="0"/>
              <w:kern w:val="2"/>
              <w:sz w:val="21"/>
              <w:szCs w:val="22"/>
            </w:rPr>
          </w:pPr>
          <w:hyperlink w:anchor="_Toc121150227" w:history="1">
            <w:r w:rsidR="0033065F" w:rsidRPr="00076EC4">
              <w:rPr>
                <w:rStyle w:val="ae"/>
                <w:lang w:val="fr-FR"/>
                <w14:scene3d>
                  <w14:camera w14:prst="orthographicFront"/>
                  <w14:lightRig w14:rig="threePt" w14:dir="t">
                    <w14:rot w14:lat="0" w14:lon="0" w14:rev="0"/>
                  </w14:lightRig>
                </w14:scene3d>
              </w:rPr>
              <w:t>4.4</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Câblage de l'alimentation électrique</w:t>
            </w:r>
            <w:r w:rsidR="0033065F" w:rsidRPr="00076EC4">
              <w:rPr>
                <w:webHidden/>
              </w:rPr>
              <w:tab/>
            </w:r>
            <w:r w:rsidR="0033065F" w:rsidRPr="00076EC4">
              <w:rPr>
                <w:webHidden/>
              </w:rPr>
              <w:fldChar w:fldCharType="begin"/>
            </w:r>
            <w:r w:rsidR="0033065F" w:rsidRPr="00076EC4">
              <w:rPr>
                <w:webHidden/>
              </w:rPr>
              <w:instrText xml:space="preserve"> PAGEREF _Toc121150227 \h </w:instrText>
            </w:r>
            <w:r w:rsidR="0033065F" w:rsidRPr="00076EC4">
              <w:rPr>
                <w:webHidden/>
              </w:rPr>
            </w:r>
            <w:r w:rsidR="0033065F" w:rsidRPr="00076EC4">
              <w:rPr>
                <w:webHidden/>
              </w:rPr>
              <w:fldChar w:fldCharType="separate"/>
            </w:r>
            <w:r w:rsidR="00E824B9">
              <w:rPr>
                <w:webHidden/>
              </w:rPr>
              <w:t>31</w:t>
            </w:r>
            <w:r w:rsidR="0033065F" w:rsidRPr="00076EC4">
              <w:rPr>
                <w:webHidden/>
              </w:rPr>
              <w:fldChar w:fldCharType="end"/>
            </w:r>
          </w:hyperlink>
        </w:p>
        <w:p w14:paraId="1B3D08B9" w14:textId="6705BF13"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28" w:history="1">
            <w:r w:rsidR="0033065F" w:rsidRPr="00076EC4">
              <w:rPr>
                <w:rStyle w:val="ae"/>
                <w:lang w:val="fr-FR"/>
                <w14:scene3d>
                  <w14:camera w14:prst="orthographicFront"/>
                  <w14:lightRig w14:rig="threePt" w14:dir="t">
                    <w14:rot w14:lat="0" w14:lon="0" w14:rev="0"/>
                  </w14:lightRig>
                </w14:scene3d>
              </w:rPr>
              <w:t>4.4.1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Ouverture de la porte</w:t>
            </w:r>
            <w:r w:rsidR="0033065F" w:rsidRPr="00076EC4">
              <w:rPr>
                <w:webHidden/>
              </w:rPr>
              <w:tab/>
            </w:r>
            <w:r w:rsidR="0033065F" w:rsidRPr="00076EC4">
              <w:rPr>
                <w:webHidden/>
              </w:rPr>
              <w:fldChar w:fldCharType="begin"/>
            </w:r>
            <w:r w:rsidR="0033065F" w:rsidRPr="00076EC4">
              <w:rPr>
                <w:webHidden/>
              </w:rPr>
              <w:instrText xml:space="preserve"> PAGEREF _Toc121150228 \h </w:instrText>
            </w:r>
            <w:r w:rsidR="0033065F" w:rsidRPr="00076EC4">
              <w:rPr>
                <w:webHidden/>
              </w:rPr>
            </w:r>
            <w:r w:rsidR="0033065F" w:rsidRPr="00076EC4">
              <w:rPr>
                <w:webHidden/>
              </w:rPr>
              <w:fldChar w:fldCharType="separate"/>
            </w:r>
            <w:r w:rsidR="00E824B9">
              <w:rPr>
                <w:webHidden/>
              </w:rPr>
              <w:t>32</w:t>
            </w:r>
            <w:r w:rsidR="0033065F" w:rsidRPr="00076EC4">
              <w:rPr>
                <w:webHidden/>
              </w:rPr>
              <w:fldChar w:fldCharType="end"/>
            </w:r>
          </w:hyperlink>
        </w:p>
        <w:p w14:paraId="0F846A7D" w14:textId="6A4FC358"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29" w:history="1">
            <w:r w:rsidR="0033065F" w:rsidRPr="00076EC4">
              <w:rPr>
                <w:rStyle w:val="ae"/>
                <w:lang w:val="fr-FR"/>
                <w14:scene3d>
                  <w14:camera w14:prst="orthographicFront"/>
                  <w14:lightRig w14:rig="threePt" w14:dir="t">
                    <w14:rot w14:lat="0" w14:lon="0" w14:rev="0"/>
                  </w14:lightRig>
                </w14:scene3d>
              </w:rPr>
              <w:t>4.4.2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Connexion du câble d'entrée</w:t>
            </w:r>
            <w:r w:rsidR="0033065F" w:rsidRPr="00076EC4">
              <w:rPr>
                <w:webHidden/>
              </w:rPr>
              <w:tab/>
            </w:r>
            <w:r w:rsidR="0033065F" w:rsidRPr="00076EC4">
              <w:rPr>
                <w:webHidden/>
              </w:rPr>
              <w:fldChar w:fldCharType="begin"/>
            </w:r>
            <w:r w:rsidR="0033065F" w:rsidRPr="00076EC4">
              <w:rPr>
                <w:webHidden/>
              </w:rPr>
              <w:instrText xml:space="preserve"> PAGEREF _Toc121150229 \h </w:instrText>
            </w:r>
            <w:r w:rsidR="0033065F" w:rsidRPr="00076EC4">
              <w:rPr>
                <w:webHidden/>
              </w:rPr>
            </w:r>
            <w:r w:rsidR="0033065F" w:rsidRPr="00076EC4">
              <w:rPr>
                <w:webHidden/>
              </w:rPr>
              <w:fldChar w:fldCharType="separate"/>
            </w:r>
            <w:r w:rsidR="00E824B9">
              <w:rPr>
                <w:webHidden/>
              </w:rPr>
              <w:t>33</w:t>
            </w:r>
            <w:r w:rsidR="0033065F" w:rsidRPr="00076EC4">
              <w:rPr>
                <w:webHidden/>
              </w:rPr>
              <w:fldChar w:fldCharType="end"/>
            </w:r>
          </w:hyperlink>
        </w:p>
        <w:p w14:paraId="65F6099C" w14:textId="2C45D793"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30" w:history="1">
            <w:r w:rsidR="0033065F" w:rsidRPr="00076EC4">
              <w:rPr>
                <w:rStyle w:val="ae"/>
                <w:lang w:val="fr-FR"/>
                <w14:scene3d>
                  <w14:camera w14:prst="orthographicFront"/>
                  <w14:lightRig w14:rig="threePt" w14:dir="t">
                    <w14:rot w14:lat="0" w14:lon="0" w14:rev="0"/>
                  </w14:lightRig>
                </w14:scene3d>
              </w:rPr>
              <w:t>4.4.3</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Mise sous tension du MaxiCharger</w:t>
            </w:r>
            <w:r w:rsidR="0033065F" w:rsidRPr="00076EC4">
              <w:rPr>
                <w:webHidden/>
              </w:rPr>
              <w:tab/>
            </w:r>
            <w:r w:rsidR="0033065F" w:rsidRPr="00076EC4">
              <w:rPr>
                <w:webHidden/>
              </w:rPr>
              <w:fldChar w:fldCharType="begin"/>
            </w:r>
            <w:r w:rsidR="0033065F" w:rsidRPr="00076EC4">
              <w:rPr>
                <w:webHidden/>
              </w:rPr>
              <w:instrText xml:space="preserve"> PAGEREF _Toc121150230 \h </w:instrText>
            </w:r>
            <w:r w:rsidR="0033065F" w:rsidRPr="00076EC4">
              <w:rPr>
                <w:webHidden/>
              </w:rPr>
            </w:r>
            <w:r w:rsidR="0033065F" w:rsidRPr="00076EC4">
              <w:rPr>
                <w:webHidden/>
              </w:rPr>
              <w:fldChar w:fldCharType="separate"/>
            </w:r>
            <w:r w:rsidR="00E824B9">
              <w:rPr>
                <w:webHidden/>
              </w:rPr>
              <w:t>35</w:t>
            </w:r>
            <w:r w:rsidR="0033065F" w:rsidRPr="00076EC4">
              <w:rPr>
                <w:webHidden/>
              </w:rPr>
              <w:fldChar w:fldCharType="end"/>
            </w:r>
          </w:hyperlink>
        </w:p>
        <w:p w14:paraId="2ADB9B76" w14:textId="5FAD28B6" w:rsidR="0033065F" w:rsidRPr="00076EC4" w:rsidRDefault="005201A3">
          <w:pPr>
            <w:pStyle w:val="20"/>
            <w:rPr>
              <w:rFonts w:asciiTheme="minorHAnsi" w:eastAsiaTheme="minorEastAsia" w:hAnsiTheme="minorHAnsi" w:cstheme="minorBidi"/>
              <w:smallCaps w:val="0"/>
              <w:kern w:val="2"/>
              <w:sz w:val="21"/>
              <w:szCs w:val="22"/>
            </w:rPr>
          </w:pPr>
          <w:hyperlink w:anchor="_Toc121150231" w:history="1">
            <w:r w:rsidR="0033065F" w:rsidRPr="00076EC4">
              <w:rPr>
                <w:rStyle w:val="ae"/>
                <w:lang w:val="fr-FR"/>
                <w14:scene3d>
                  <w14:camera w14:prst="orthographicFront"/>
                  <w14:lightRig w14:rig="threePt" w14:dir="t">
                    <w14:rot w14:lat="0" w14:lon="0" w14:rev="0"/>
                  </w14:lightRig>
                </w14:scene3d>
              </w:rPr>
              <w:t>4.5</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Connexion du câble Ethernet</w:t>
            </w:r>
            <w:r w:rsidR="0033065F" w:rsidRPr="00076EC4">
              <w:rPr>
                <w:webHidden/>
              </w:rPr>
              <w:tab/>
            </w:r>
            <w:r w:rsidR="0033065F" w:rsidRPr="00076EC4">
              <w:rPr>
                <w:webHidden/>
              </w:rPr>
              <w:fldChar w:fldCharType="begin"/>
            </w:r>
            <w:r w:rsidR="0033065F" w:rsidRPr="00076EC4">
              <w:rPr>
                <w:webHidden/>
              </w:rPr>
              <w:instrText xml:space="preserve"> PAGEREF _Toc121150231 \h </w:instrText>
            </w:r>
            <w:r w:rsidR="0033065F" w:rsidRPr="00076EC4">
              <w:rPr>
                <w:webHidden/>
              </w:rPr>
            </w:r>
            <w:r w:rsidR="0033065F" w:rsidRPr="00076EC4">
              <w:rPr>
                <w:webHidden/>
              </w:rPr>
              <w:fldChar w:fldCharType="separate"/>
            </w:r>
            <w:r w:rsidR="00E824B9">
              <w:rPr>
                <w:webHidden/>
              </w:rPr>
              <w:t>36</w:t>
            </w:r>
            <w:r w:rsidR="0033065F" w:rsidRPr="00076EC4">
              <w:rPr>
                <w:webHidden/>
              </w:rPr>
              <w:fldChar w:fldCharType="end"/>
            </w:r>
          </w:hyperlink>
        </w:p>
        <w:p w14:paraId="45E7C606" w14:textId="3D425800" w:rsidR="0033065F" w:rsidRPr="00076EC4" w:rsidRDefault="005201A3">
          <w:pPr>
            <w:pStyle w:val="20"/>
            <w:rPr>
              <w:rFonts w:asciiTheme="minorHAnsi" w:eastAsiaTheme="minorEastAsia" w:hAnsiTheme="minorHAnsi" w:cstheme="minorBidi"/>
              <w:smallCaps w:val="0"/>
              <w:kern w:val="2"/>
              <w:sz w:val="21"/>
              <w:szCs w:val="22"/>
            </w:rPr>
          </w:pPr>
          <w:hyperlink w:anchor="_Toc121150232" w:history="1">
            <w:r w:rsidR="0033065F" w:rsidRPr="00076EC4">
              <w:rPr>
                <w:rStyle w:val="ae"/>
                <w:lang w:val="fr-FR"/>
                <w14:scene3d>
                  <w14:camera w14:prst="orthographicFront"/>
                  <w14:lightRig w14:rig="threePt" w14:dir="t">
                    <w14:rot w14:lat="0" w14:lon="0" w14:rev="0"/>
                  </w14:lightRig>
                </w14:scene3d>
              </w:rPr>
              <w:t>4.6</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Installation de la carte SIM</w:t>
            </w:r>
            <w:r w:rsidR="0033065F" w:rsidRPr="00076EC4">
              <w:rPr>
                <w:webHidden/>
              </w:rPr>
              <w:tab/>
            </w:r>
            <w:r w:rsidR="0033065F" w:rsidRPr="00076EC4">
              <w:rPr>
                <w:webHidden/>
              </w:rPr>
              <w:fldChar w:fldCharType="begin"/>
            </w:r>
            <w:r w:rsidR="0033065F" w:rsidRPr="00076EC4">
              <w:rPr>
                <w:webHidden/>
              </w:rPr>
              <w:instrText xml:space="preserve"> PAGEREF _Toc121150232 \h </w:instrText>
            </w:r>
            <w:r w:rsidR="0033065F" w:rsidRPr="00076EC4">
              <w:rPr>
                <w:webHidden/>
              </w:rPr>
            </w:r>
            <w:r w:rsidR="0033065F" w:rsidRPr="00076EC4">
              <w:rPr>
                <w:webHidden/>
              </w:rPr>
              <w:fldChar w:fldCharType="separate"/>
            </w:r>
            <w:r w:rsidR="00E824B9">
              <w:rPr>
                <w:webHidden/>
              </w:rPr>
              <w:t>37</w:t>
            </w:r>
            <w:r w:rsidR="0033065F" w:rsidRPr="00076EC4">
              <w:rPr>
                <w:webHidden/>
              </w:rPr>
              <w:fldChar w:fldCharType="end"/>
            </w:r>
          </w:hyperlink>
        </w:p>
        <w:p w14:paraId="67A4AAF2" w14:textId="131CF6C8" w:rsidR="0033065F" w:rsidRPr="00076EC4" w:rsidRDefault="005201A3">
          <w:pPr>
            <w:pStyle w:val="20"/>
            <w:rPr>
              <w:rFonts w:asciiTheme="minorHAnsi" w:eastAsiaTheme="minorEastAsia" w:hAnsiTheme="minorHAnsi" w:cstheme="minorBidi"/>
              <w:smallCaps w:val="0"/>
              <w:kern w:val="2"/>
              <w:sz w:val="21"/>
              <w:szCs w:val="22"/>
            </w:rPr>
          </w:pPr>
          <w:hyperlink w:anchor="_Toc121150233" w:history="1">
            <w:r w:rsidR="0033065F" w:rsidRPr="00076EC4">
              <w:rPr>
                <w:rStyle w:val="ae"/>
                <w:lang w:val="fr-FR"/>
                <w14:scene3d>
                  <w14:camera w14:prst="orthographicFront"/>
                  <w14:lightRig w14:rig="threePt" w14:dir="t">
                    <w14:rot w14:lat="0" w14:lon="0" w14:rev="0"/>
                  </w14:lightRig>
                </w14:scene3d>
              </w:rPr>
              <w:t>4.7</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Terminer l'installation</w:t>
            </w:r>
            <w:r w:rsidR="0033065F" w:rsidRPr="00076EC4">
              <w:rPr>
                <w:webHidden/>
              </w:rPr>
              <w:tab/>
            </w:r>
            <w:r w:rsidR="0033065F" w:rsidRPr="00076EC4">
              <w:rPr>
                <w:webHidden/>
              </w:rPr>
              <w:fldChar w:fldCharType="begin"/>
            </w:r>
            <w:r w:rsidR="0033065F" w:rsidRPr="00076EC4">
              <w:rPr>
                <w:webHidden/>
              </w:rPr>
              <w:instrText xml:space="preserve"> PAGEREF _Toc121150233 \h </w:instrText>
            </w:r>
            <w:r w:rsidR="0033065F" w:rsidRPr="00076EC4">
              <w:rPr>
                <w:webHidden/>
              </w:rPr>
            </w:r>
            <w:r w:rsidR="0033065F" w:rsidRPr="00076EC4">
              <w:rPr>
                <w:webHidden/>
              </w:rPr>
              <w:fldChar w:fldCharType="separate"/>
            </w:r>
            <w:r w:rsidR="00E824B9">
              <w:rPr>
                <w:webHidden/>
              </w:rPr>
              <w:t>38</w:t>
            </w:r>
            <w:r w:rsidR="0033065F" w:rsidRPr="00076EC4">
              <w:rPr>
                <w:webHidden/>
              </w:rPr>
              <w:fldChar w:fldCharType="end"/>
            </w:r>
          </w:hyperlink>
        </w:p>
        <w:p w14:paraId="333EECCB" w14:textId="3C644CCD" w:rsidR="0033065F" w:rsidRPr="00076EC4" w:rsidRDefault="005201A3">
          <w:pPr>
            <w:pStyle w:val="20"/>
            <w:rPr>
              <w:rFonts w:asciiTheme="minorHAnsi" w:eastAsiaTheme="minorEastAsia" w:hAnsiTheme="minorHAnsi" w:cstheme="minorBidi"/>
              <w:smallCaps w:val="0"/>
              <w:kern w:val="2"/>
              <w:sz w:val="21"/>
              <w:szCs w:val="22"/>
            </w:rPr>
          </w:pPr>
          <w:hyperlink w:anchor="_Toc121150234" w:history="1">
            <w:r w:rsidR="0033065F" w:rsidRPr="00076EC4">
              <w:rPr>
                <w:rStyle w:val="ae"/>
                <w:lang w:val="fr-FR"/>
                <w14:scene3d>
                  <w14:camera w14:prst="orthographicFront"/>
                  <w14:lightRig w14:rig="threePt" w14:dir="t">
                    <w14:rot w14:lat="0" w14:lon="0" w14:rev="0"/>
                  </w14:lightRig>
                </w14:scene3d>
              </w:rPr>
              <w:t>4.8</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Installation du dispositif de protection en amont</w:t>
            </w:r>
            <w:r w:rsidR="0033065F" w:rsidRPr="00076EC4">
              <w:rPr>
                <w:webHidden/>
              </w:rPr>
              <w:tab/>
            </w:r>
            <w:r w:rsidR="0033065F" w:rsidRPr="00076EC4">
              <w:rPr>
                <w:webHidden/>
              </w:rPr>
              <w:fldChar w:fldCharType="begin"/>
            </w:r>
            <w:r w:rsidR="0033065F" w:rsidRPr="00076EC4">
              <w:rPr>
                <w:webHidden/>
              </w:rPr>
              <w:instrText xml:space="preserve"> PAGEREF _Toc121150234 \h </w:instrText>
            </w:r>
            <w:r w:rsidR="0033065F" w:rsidRPr="00076EC4">
              <w:rPr>
                <w:webHidden/>
              </w:rPr>
            </w:r>
            <w:r w:rsidR="0033065F" w:rsidRPr="00076EC4">
              <w:rPr>
                <w:webHidden/>
              </w:rPr>
              <w:fldChar w:fldCharType="separate"/>
            </w:r>
            <w:r w:rsidR="00E824B9">
              <w:rPr>
                <w:webHidden/>
              </w:rPr>
              <w:t>40</w:t>
            </w:r>
            <w:r w:rsidR="0033065F" w:rsidRPr="00076EC4">
              <w:rPr>
                <w:webHidden/>
              </w:rPr>
              <w:fldChar w:fldCharType="end"/>
            </w:r>
          </w:hyperlink>
        </w:p>
        <w:p w14:paraId="100EEA49" w14:textId="1A581D0D" w:rsidR="0033065F" w:rsidRPr="00076EC4" w:rsidRDefault="005201A3">
          <w:pPr>
            <w:pStyle w:val="20"/>
            <w:rPr>
              <w:rFonts w:asciiTheme="minorHAnsi" w:eastAsiaTheme="minorEastAsia" w:hAnsiTheme="minorHAnsi" w:cstheme="minorBidi"/>
              <w:smallCaps w:val="0"/>
              <w:kern w:val="2"/>
              <w:sz w:val="21"/>
              <w:szCs w:val="22"/>
            </w:rPr>
          </w:pPr>
          <w:hyperlink w:anchor="_Toc121150235" w:history="1">
            <w:r w:rsidR="0033065F" w:rsidRPr="00076EC4">
              <w:rPr>
                <w:rStyle w:val="ae"/>
                <w:lang w:val="fr-FR"/>
                <w14:scene3d>
                  <w14:camera w14:prst="orthographicFront"/>
                  <w14:lightRig w14:rig="threePt" w14:dir="t">
                    <w14:rot w14:lat="0" w14:lon="0" w14:rev="0"/>
                  </w14:lightRig>
                </w14:scene3d>
              </w:rPr>
              <w:t>4.9</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 xml:space="preserve"> Préparation de la mise en service</w:t>
            </w:r>
            <w:r w:rsidR="0033065F" w:rsidRPr="00076EC4">
              <w:rPr>
                <w:webHidden/>
              </w:rPr>
              <w:tab/>
            </w:r>
            <w:r w:rsidR="0033065F" w:rsidRPr="00076EC4">
              <w:rPr>
                <w:webHidden/>
              </w:rPr>
              <w:fldChar w:fldCharType="begin"/>
            </w:r>
            <w:r w:rsidR="0033065F" w:rsidRPr="00076EC4">
              <w:rPr>
                <w:webHidden/>
              </w:rPr>
              <w:instrText xml:space="preserve"> PAGEREF _Toc121150235 \h </w:instrText>
            </w:r>
            <w:r w:rsidR="0033065F" w:rsidRPr="00076EC4">
              <w:rPr>
                <w:webHidden/>
              </w:rPr>
            </w:r>
            <w:r w:rsidR="0033065F" w:rsidRPr="00076EC4">
              <w:rPr>
                <w:webHidden/>
              </w:rPr>
              <w:fldChar w:fldCharType="separate"/>
            </w:r>
            <w:r w:rsidR="00E824B9">
              <w:rPr>
                <w:webHidden/>
              </w:rPr>
              <w:t>40</w:t>
            </w:r>
            <w:r w:rsidR="0033065F" w:rsidRPr="00076EC4">
              <w:rPr>
                <w:webHidden/>
              </w:rPr>
              <w:fldChar w:fldCharType="end"/>
            </w:r>
          </w:hyperlink>
        </w:p>
        <w:p w14:paraId="273EB163" w14:textId="7CB67CC8" w:rsidR="0033065F" w:rsidRPr="00076EC4" w:rsidRDefault="005201A3">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1150236" w:history="1">
            <w:r w:rsidR="0033065F" w:rsidRPr="00076EC4">
              <w:rPr>
                <w:rStyle w:val="ae"/>
                <w:noProof/>
                <w:lang w:val="fr-FR"/>
                <w14:scene3d>
                  <w14:camera w14:prst="orthographicFront"/>
                  <w14:lightRig w14:rig="threePt" w14:dir="t">
                    <w14:rot w14:lat="0" w14:lon="0" w14:rev="0"/>
                  </w14:lightRig>
                </w14:scene3d>
              </w:rPr>
              <w:t>5</w:t>
            </w:r>
            <w:r w:rsidR="0033065F" w:rsidRPr="00076EC4">
              <w:rPr>
                <w:rStyle w:val="ae"/>
                <w:noProof/>
                <w:lang w:val="fr-FR"/>
              </w:rPr>
              <w:t xml:space="preserve"> Opération</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_Toc121150236 \h </w:instrText>
            </w:r>
            <w:r w:rsidR="0033065F" w:rsidRPr="00076EC4">
              <w:rPr>
                <w:noProof/>
                <w:webHidden/>
              </w:rPr>
            </w:r>
            <w:r w:rsidR="0033065F" w:rsidRPr="00076EC4">
              <w:rPr>
                <w:noProof/>
                <w:webHidden/>
              </w:rPr>
              <w:fldChar w:fldCharType="separate"/>
            </w:r>
            <w:r w:rsidR="00E824B9">
              <w:rPr>
                <w:noProof/>
                <w:webHidden/>
              </w:rPr>
              <w:t>42</w:t>
            </w:r>
            <w:r w:rsidR="0033065F" w:rsidRPr="00076EC4">
              <w:rPr>
                <w:noProof/>
                <w:webHidden/>
              </w:rPr>
              <w:fldChar w:fldCharType="end"/>
            </w:r>
          </w:hyperlink>
        </w:p>
        <w:p w14:paraId="2B27E5A7" w14:textId="01901324" w:rsidR="0033065F" w:rsidRPr="00076EC4" w:rsidRDefault="005201A3">
          <w:pPr>
            <w:pStyle w:val="20"/>
            <w:rPr>
              <w:rFonts w:asciiTheme="minorHAnsi" w:eastAsiaTheme="minorEastAsia" w:hAnsiTheme="minorHAnsi" w:cstheme="minorBidi"/>
              <w:smallCaps w:val="0"/>
              <w:kern w:val="2"/>
              <w:sz w:val="21"/>
              <w:szCs w:val="22"/>
            </w:rPr>
          </w:pPr>
          <w:hyperlink w:anchor="_Toc121150237" w:history="1">
            <w:r w:rsidR="0033065F" w:rsidRPr="00076EC4">
              <w:rPr>
                <w:rStyle w:val="ae"/>
                <w:lang w:val="fr-FR"/>
                <w14:scene3d>
                  <w14:camera w14:prst="orthographicFront"/>
                  <w14:lightRig w14:rig="threePt" w14:dir="t">
                    <w14:rot w14:lat="0" w14:lon="0" w14:rev="0"/>
                  </w14:lightRig>
                </w14:scene3d>
              </w:rPr>
              <w:t>5.1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Procédure de charge</w:t>
            </w:r>
            <w:r w:rsidR="0033065F" w:rsidRPr="00076EC4">
              <w:rPr>
                <w:webHidden/>
              </w:rPr>
              <w:tab/>
            </w:r>
            <w:r w:rsidR="0033065F" w:rsidRPr="00076EC4">
              <w:rPr>
                <w:webHidden/>
              </w:rPr>
              <w:fldChar w:fldCharType="begin"/>
            </w:r>
            <w:r w:rsidR="0033065F" w:rsidRPr="00076EC4">
              <w:rPr>
                <w:webHidden/>
              </w:rPr>
              <w:instrText xml:space="preserve"> PAGEREF _Toc121150237 \h </w:instrText>
            </w:r>
            <w:r w:rsidR="0033065F" w:rsidRPr="00076EC4">
              <w:rPr>
                <w:webHidden/>
              </w:rPr>
            </w:r>
            <w:r w:rsidR="0033065F" w:rsidRPr="00076EC4">
              <w:rPr>
                <w:webHidden/>
              </w:rPr>
              <w:fldChar w:fldCharType="separate"/>
            </w:r>
            <w:r w:rsidR="00E824B9">
              <w:rPr>
                <w:webHidden/>
              </w:rPr>
              <w:t>42</w:t>
            </w:r>
            <w:r w:rsidR="0033065F" w:rsidRPr="00076EC4">
              <w:rPr>
                <w:webHidden/>
              </w:rPr>
              <w:fldChar w:fldCharType="end"/>
            </w:r>
          </w:hyperlink>
        </w:p>
        <w:p w14:paraId="34A20478" w14:textId="65707C00"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38" w:history="1">
            <w:r w:rsidR="0033065F" w:rsidRPr="00076EC4">
              <w:rPr>
                <w:rStyle w:val="ae"/>
                <w:lang w:val="fr-FR"/>
                <w14:scene3d>
                  <w14:camera w14:prst="orthographicFront"/>
                  <w14:lightRig w14:rig="threePt" w14:dir="t">
                    <w14:rot w14:lat="0" w14:lon="0" w14:rev="0"/>
                  </w14:lightRig>
                </w14:scene3d>
              </w:rPr>
              <w:t>5.1.1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Mode Veille</w:t>
            </w:r>
            <w:r w:rsidR="0033065F" w:rsidRPr="00076EC4">
              <w:rPr>
                <w:webHidden/>
              </w:rPr>
              <w:tab/>
            </w:r>
            <w:r w:rsidR="0033065F" w:rsidRPr="00076EC4">
              <w:rPr>
                <w:webHidden/>
              </w:rPr>
              <w:fldChar w:fldCharType="begin"/>
            </w:r>
            <w:r w:rsidR="0033065F" w:rsidRPr="00076EC4">
              <w:rPr>
                <w:webHidden/>
              </w:rPr>
              <w:instrText xml:space="preserve"> PAGEREF _Toc121150238 \h </w:instrText>
            </w:r>
            <w:r w:rsidR="0033065F" w:rsidRPr="00076EC4">
              <w:rPr>
                <w:webHidden/>
              </w:rPr>
            </w:r>
            <w:r w:rsidR="0033065F" w:rsidRPr="00076EC4">
              <w:rPr>
                <w:webHidden/>
              </w:rPr>
              <w:fldChar w:fldCharType="separate"/>
            </w:r>
            <w:r w:rsidR="00E824B9">
              <w:rPr>
                <w:webHidden/>
              </w:rPr>
              <w:t>42</w:t>
            </w:r>
            <w:r w:rsidR="0033065F" w:rsidRPr="00076EC4">
              <w:rPr>
                <w:webHidden/>
              </w:rPr>
              <w:fldChar w:fldCharType="end"/>
            </w:r>
          </w:hyperlink>
        </w:p>
        <w:p w14:paraId="46925067" w14:textId="0C5705F8"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39" w:history="1">
            <w:r w:rsidR="0033065F" w:rsidRPr="00076EC4">
              <w:rPr>
                <w:rStyle w:val="ae"/>
                <w:lang w:val="fr-FR"/>
                <w14:scene3d>
                  <w14:camera w14:prst="orthographicFront"/>
                  <w14:lightRig w14:rig="threePt" w14:dir="t">
                    <w14:rot w14:lat="0" w14:lon="0" w14:rev="0"/>
                  </w14:lightRig>
                </w14:scene3d>
              </w:rPr>
              <w:t>5.1.2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Autorisation</w:t>
            </w:r>
            <w:r w:rsidR="0033065F" w:rsidRPr="00076EC4">
              <w:rPr>
                <w:webHidden/>
              </w:rPr>
              <w:tab/>
            </w:r>
            <w:r w:rsidR="0033065F" w:rsidRPr="00076EC4">
              <w:rPr>
                <w:webHidden/>
              </w:rPr>
              <w:fldChar w:fldCharType="begin"/>
            </w:r>
            <w:r w:rsidR="0033065F" w:rsidRPr="00076EC4">
              <w:rPr>
                <w:webHidden/>
              </w:rPr>
              <w:instrText xml:space="preserve"> PAGEREF _Toc121150239 \h </w:instrText>
            </w:r>
            <w:r w:rsidR="0033065F" w:rsidRPr="00076EC4">
              <w:rPr>
                <w:webHidden/>
              </w:rPr>
            </w:r>
            <w:r w:rsidR="0033065F" w:rsidRPr="00076EC4">
              <w:rPr>
                <w:webHidden/>
              </w:rPr>
              <w:fldChar w:fldCharType="separate"/>
            </w:r>
            <w:r w:rsidR="00E824B9">
              <w:rPr>
                <w:webHidden/>
              </w:rPr>
              <w:t>43</w:t>
            </w:r>
            <w:r w:rsidR="0033065F" w:rsidRPr="00076EC4">
              <w:rPr>
                <w:webHidden/>
              </w:rPr>
              <w:fldChar w:fldCharType="end"/>
            </w:r>
          </w:hyperlink>
        </w:p>
        <w:p w14:paraId="76234CF7" w14:textId="0D5CA55A"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0" w:history="1">
            <w:r w:rsidR="0033065F" w:rsidRPr="00076EC4">
              <w:rPr>
                <w:rStyle w:val="ae"/>
                <w:lang w:val="fr-FR"/>
                <w14:scene3d>
                  <w14:camera w14:prst="orthographicFront"/>
                  <w14:lightRig w14:rig="threePt" w14:dir="t">
                    <w14:rot w14:lat="0" w14:lon="0" w14:rev="0"/>
                  </w14:lightRig>
                </w14:scene3d>
              </w:rPr>
              <w:t>5.1.3</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Démarrer la charge</w:t>
            </w:r>
            <w:r w:rsidR="0033065F" w:rsidRPr="00076EC4">
              <w:rPr>
                <w:webHidden/>
              </w:rPr>
              <w:tab/>
            </w:r>
            <w:r w:rsidR="0033065F" w:rsidRPr="00076EC4">
              <w:rPr>
                <w:webHidden/>
              </w:rPr>
              <w:fldChar w:fldCharType="begin"/>
            </w:r>
            <w:r w:rsidR="0033065F" w:rsidRPr="00076EC4">
              <w:rPr>
                <w:webHidden/>
              </w:rPr>
              <w:instrText xml:space="preserve"> PAGEREF _Toc121150240 \h </w:instrText>
            </w:r>
            <w:r w:rsidR="0033065F" w:rsidRPr="00076EC4">
              <w:rPr>
                <w:webHidden/>
              </w:rPr>
            </w:r>
            <w:r w:rsidR="0033065F" w:rsidRPr="00076EC4">
              <w:rPr>
                <w:webHidden/>
              </w:rPr>
              <w:fldChar w:fldCharType="separate"/>
            </w:r>
            <w:r w:rsidR="00E824B9">
              <w:rPr>
                <w:webHidden/>
              </w:rPr>
              <w:t>44</w:t>
            </w:r>
            <w:r w:rsidR="0033065F" w:rsidRPr="00076EC4">
              <w:rPr>
                <w:webHidden/>
              </w:rPr>
              <w:fldChar w:fldCharType="end"/>
            </w:r>
          </w:hyperlink>
        </w:p>
        <w:p w14:paraId="434C9FDC" w14:textId="5664E539"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1" w:history="1">
            <w:r w:rsidR="0033065F" w:rsidRPr="00076EC4">
              <w:rPr>
                <w:rStyle w:val="ae"/>
                <w:lang w:val="fr-FR"/>
                <w14:scene3d>
                  <w14:camera w14:prst="orthographicFront"/>
                  <w14:lightRig w14:rig="threePt" w14:dir="t">
                    <w14:rot w14:lat="0" w14:lon="0" w14:rev="0"/>
                  </w14:lightRig>
                </w14:scene3d>
              </w:rPr>
              <w:t>5.1.4</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Charge</w:t>
            </w:r>
            <w:r w:rsidR="0033065F" w:rsidRPr="00076EC4">
              <w:rPr>
                <w:webHidden/>
              </w:rPr>
              <w:tab/>
            </w:r>
            <w:r w:rsidR="0033065F" w:rsidRPr="00076EC4">
              <w:rPr>
                <w:webHidden/>
              </w:rPr>
              <w:fldChar w:fldCharType="begin"/>
            </w:r>
            <w:r w:rsidR="0033065F" w:rsidRPr="00076EC4">
              <w:rPr>
                <w:webHidden/>
              </w:rPr>
              <w:instrText xml:space="preserve"> PAGEREF _Toc121150241 \h </w:instrText>
            </w:r>
            <w:r w:rsidR="0033065F" w:rsidRPr="00076EC4">
              <w:rPr>
                <w:webHidden/>
              </w:rPr>
            </w:r>
            <w:r w:rsidR="0033065F" w:rsidRPr="00076EC4">
              <w:rPr>
                <w:webHidden/>
              </w:rPr>
              <w:fldChar w:fldCharType="separate"/>
            </w:r>
            <w:r w:rsidR="00E824B9">
              <w:rPr>
                <w:webHidden/>
              </w:rPr>
              <w:t>45</w:t>
            </w:r>
            <w:r w:rsidR="0033065F" w:rsidRPr="00076EC4">
              <w:rPr>
                <w:webHidden/>
              </w:rPr>
              <w:fldChar w:fldCharType="end"/>
            </w:r>
          </w:hyperlink>
        </w:p>
        <w:p w14:paraId="6D9D85C6" w14:textId="4FA2A404"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2" w:history="1">
            <w:r w:rsidR="0033065F" w:rsidRPr="00076EC4">
              <w:rPr>
                <w:rStyle w:val="ae"/>
                <w:lang w:val="fr-FR"/>
                <w14:scene3d>
                  <w14:camera w14:prst="orthographicFront"/>
                  <w14:lightRig w14:rig="threePt" w14:dir="t">
                    <w14:rot w14:lat="0" w14:lon="0" w14:rev="0"/>
                  </w14:lightRig>
                </w14:scene3d>
              </w:rPr>
              <w:t>5.1.5</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Arrêter la charge</w:t>
            </w:r>
            <w:r w:rsidR="0033065F" w:rsidRPr="00076EC4">
              <w:rPr>
                <w:webHidden/>
              </w:rPr>
              <w:tab/>
            </w:r>
            <w:r w:rsidR="0033065F" w:rsidRPr="00076EC4">
              <w:rPr>
                <w:webHidden/>
              </w:rPr>
              <w:fldChar w:fldCharType="begin"/>
            </w:r>
            <w:r w:rsidR="0033065F" w:rsidRPr="00076EC4">
              <w:rPr>
                <w:webHidden/>
              </w:rPr>
              <w:instrText xml:space="preserve"> PAGEREF _Toc121150242 \h </w:instrText>
            </w:r>
            <w:r w:rsidR="0033065F" w:rsidRPr="00076EC4">
              <w:rPr>
                <w:webHidden/>
              </w:rPr>
            </w:r>
            <w:r w:rsidR="0033065F" w:rsidRPr="00076EC4">
              <w:rPr>
                <w:webHidden/>
              </w:rPr>
              <w:fldChar w:fldCharType="separate"/>
            </w:r>
            <w:r w:rsidR="00E824B9">
              <w:rPr>
                <w:webHidden/>
              </w:rPr>
              <w:t>46</w:t>
            </w:r>
            <w:r w:rsidR="0033065F" w:rsidRPr="00076EC4">
              <w:rPr>
                <w:webHidden/>
              </w:rPr>
              <w:fldChar w:fldCharType="end"/>
            </w:r>
          </w:hyperlink>
        </w:p>
        <w:p w14:paraId="4F21E860" w14:textId="66BEF84B"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3" w:history="1">
            <w:r w:rsidR="0033065F" w:rsidRPr="00076EC4">
              <w:rPr>
                <w:rStyle w:val="ae"/>
                <w:lang w:val="fr-FR"/>
                <w14:scene3d>
                  <w14:camera w14:prst="orthographicFront"/>
                  <w14:lightRig w14:rig="threePt" w14:dir="t">
                    <w14:rot w14:lat="0" w14:lon="0" w14:rev="0"/>
                  </w14:lightRig>
                </w14:scene3d>
              </w:rPr>
              <w:t>5.1.6</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Fin de la charge</w:t>
            </w:r>
            <w:r w:rsidR="0033065F" w:rsidRPr="00076EC4">
              <w:rPr>
                <w:webHidden/>
              </w:rPr>
              <w:tab/>
            </w:r>
            <w:r w:rsidR="0033065F" w:rsidRPr="00076EC4">
              <w:rPr>
                <w:webHidden/>
              </w:rPr>
              <w:fldChar w:fldCharType="begin"/>
            </w:r>
            <w:r w:rsidR="0033065F" w:rsidRPr="00076EC4">
              <w:rPr>
                <w:webHidden/>
              </w:rPr>
              <w:instrText xml:space="preserve"> PAGEREF _Toc121150243 \h </w:instrText>
            </w:r>
            <w:r w:rsidR="0033065F" w:rsidRPr="00076EC4">
              <w:rPr>
                <w:webHidden/>
              </w:rPr>
            </w:r>
            <w:r w:rsidR="0033065F" w:rsidRPr="00076EC4">
              <w:rPr>
                <w:webHidden/>
              </w:rPr>
              <w:fldChar w:fldCharType="separate"/>
            </w:r>
            <w:r w:rsidR="00E824B9">
              <w:rPr>
                <w:webHidden/>
              </w:rPr>
              <w:t>46</w:t>
            </w:r>
            <w:r w:rsidR="0033065F" w:rsidRPr="00076EC4">
              <w:rPr>
                <w:webHidden/>
              </w:rPr>
              <w:fldChar w:fldCharType="end"/>
            </w:r>
          </w:hyperlink>
        </w:p>
        <w:p w14:paraId="62DC96FF" w14:textId="37996CC9" w:rsidR="0033065F" w:rsidRPr="00076EC4" w:rsidRDefault="005201A3">
          <w:pPr>
            <w:pStyle w:val="20"/>
            <w:rPr>
              <w:rFonts w:asciiTheme="minorHAnsi" w:eastAsiaTheme="minorEastAsia" w:hAnsiTheme="minorHAnsi" w:cstheme="minorBidi"/>
              <w:smallCaps w:val="0"/>
              <w:kern w:val="2"/>
              <w:sz w:val="21"/>
              <w:szCs w:val="22"/>
            </w:rPr>
          </w:pPr>
          <w:hyperlink w:anchor="_Toc121150244" w:history="1">
            <w:r w:rsidR="0033065F" w:rsidRPr="00076EC4">
              <w:rPr>
                <w:rStyle w:val="ae"/>
                <w:lang w:val="fr-FR"/>
                <w14:scene3d>
                  <w14:camera w14:prst="orthographicFront"/>
                  <w14:lightRig w14:rig="threePt" w14:dir="t">
                    <w14:rot w14:lat="0" w14:lon="0" w14:rev="0"/>
                  </w14:lightRig>
                </w14:scene3d>
              </w:rPr>
              <w:t>5.2</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Erreurs de charge</w:t>
            </w:r>
            <w:r w:rsidR="0033065F" w:rsidRPr="00076EC4">
              <w:rPr>
                <w:webHidden/>
              </w:rPr>
              <w:tab/>
            </w:r>
            <w:r w:rsidR="0033065F" w:rsidRPr="00076EC4">
              <w:rPr>
                <w:webHidden/>
              </w:rPr>
              <w:fldChar w:fldCharType="begin"/>
            </w:r>
            <w:r w:rsidR="0033065F" w:rsidRPr="00076EC4">
              <w:rPr>
                <w:webHidden/>
              </w:rPr>
              <w:instrText xml:space="preserve"> PAGEREF _Toc121150244 \h </w:instrText>
            </w:r>
            <w:r w:rsidR="0033065F" w:rsidRPr="00076EC4">
              <w:rPr>
                <w:webHidden/>
              </w:rPr>
            </w:r>
            <w:r w:rsidR="0033065F" w:rsidRPr="00076EC4">
              <w:rPr>
                <w:webHidden/>
              </w:rPr>
              <w:fldChar w:fldCharType="separate"/>
            </w:r>
            <w:r w:rsidR="00E824B9">
              <w:rPr>
                <w:webHidden/>
              </w:rPr>
              <w:t>47</w:t>
            </w:r>
            <w:r w:rsidR="0033065F" w:rsidRPr="00076EC4">
              <w:rPr>
                <w:webHidden/>
              </w:rPr>
              <w:fldChar w:fldCharType="end"/>
            </w:r>
          </w:hyperlink>
        </w:p>
        <w:p w14:paraId="43999299" w14:textId="5972BD1D"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5" w:history="1">
            <w:r w:rsidR="0033065F" w:rsidRPr="00076EC4">
              <w:rPr>
                <w:rStyle w:val="ae"/>
                <w:lang w:val="fr-FR"/>
                <w14:scene3d>
                  <w14:camera w14:prst="orthographicFront"/>
                  <w14:lightRig w14:rig="threePt" w14:dir="t">
                    <w14:rot w14:lat="0" w14:lon="0" w14:rev="0"/>
                  </w14:lightRig>
                </w14:scene3d>
              </w:rPr>
              <w:t>5.2.1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Erreur de connexion du connecteur</w:t>
            </w:r>
            <w:r w:rsidR="0033065F" w:rsidRPr="00076EC4">
              <w:rPr>
                <w:webHidden/>
              </w:rPr>
              <w:tab/>
            </w:r>
            <w:r w:rsidR="0033065F" w:rsidRPr="00076EC4">
              <w:rPr>
                <w:webHidden/>
              </w:rPr>
              <w:fldChar w:fldCharType="begin"/>
            </w:r>
            <w:r w:rsidR="0033065F" w:rsidRPr="00076EC4">
              <w:rPr>
                <w:webHidden/>
              </w:rPr>
              <w:instrText xml:space="preserve"> PAGEREF _Toc121150245 \h </w:instrText>
            </w:r>
            <w:r w:rsidR="0033065F" w:rsidRPr="00076EC4">
              <w:rPr>
                <w:webHidden/>
              </w:rPr>
            </w:r>
            <w:r w:rsidR="0033065F" w:rsidRPr="00076EC4">
              <w:rPr>
                <w:webHidden/>
              </w:rPr>
              <w:fldChar w:fldCharType="separate"/>
            </w:r>
            <w:r w:rsidR="00E824B9">
              <w:rPr>
                <w:webHidden/>
              </w:rPr>
              <w:t>47</w:t>
            </w:r>
            <w:r w:rsidR="0033065F" w:rsidRPr="00076EC4">
              <w:rPr>
                <w:webHidden/>
              </w:rPr>
              <w:fldChar w:fldCharType="end"/>
            </w:r>
          </w:hyperlink>
        </w:p>
        <w:p w14:paraId="7599C8E0" w14:textId="70B38B90"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6" w:history="1">
            <w:r w:rsidR="0033065F" w:rsidRPr="00076EC4">
              <w:rPr>
                <w:rStyle w:val="ae"/>
                <w:lang w:val="fr-FR"/>
                <w14:scene3d>
                  <w14:camera w14:prst="orthographicFront"/>
                  <w14:lightRig w14:rig="threePt" w14:dir="t">
                    <w14:rot w14:lat="0" w14:lon="0" w14:rev="0"/>
                  </w14:lightRig>
                </w14:scene3d>
              </w:rPr>
              <w:t>5.2.2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Échec de l'autorisation</w:t>
            </w:r>
            <w:r w:rsidR="0033065F" w:rsidRPr="00076EC4">
              <w:rPr>
                <w:webHidden/>
              </w:rPr>
              <w:tab/>
            </w:r>
            <w:r w:rsidR="0033065F" w:rsidRPr="00076EC4">
              <w:rPr>
                <w:webHidden/>
              </w:rPr>
              <w:fldChar w:fldCharType="begin"/>
            </w:r>
            <w:r w:rsidR="0033065F" w:rsidRPr="00076EC4">
              <w:rPr>
                <w:webHidden/>
              </w:rPr>
              <w:instrText xml:space="preserve"> PAGEREF _Toc121150246 \h </w:instrText>
            </w:r>
            <w:r w:rsidR="0033065F" w:rsidRPr="00076EC4">
              <w:rPr>
                <w:webHidden/>
              </w:rPr>
            </w:r>
            <w:r w:rsidR="0033065F" w:rsidRPr="00076EC4">
              <w:rPr>
                <w:webHidden/>
              </w:rPr>
              <w:fldChar w:fldCharType="separate"/>
            </w:r>
            <w:r w:rsidR="00E824B9">
              <w:rPr>
                <w:webHidden/>
              </w:rPr>
              <w:t>47</w:t>
            </w:r>
            <w:r w:rsidR="0033065F" w:rsidRPr="00076EC4">
              <w:rPr>
                <w:webHidden/>
              </w:rPr>
              <w:fldChar w:fldCharType="end"/>
            </w:r>
          </w:hyperlink>
        </w:p>
        <w:p w14:paraId="27BC3CA7" w14:textId="563A17FA"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7" w:history="1">
            <w:r w:rsidR="0033065F" w:rsidRPr="00076EC4">
              <w:rPr>
                <w:rStyle w:val="ae"/>
                <w:lang w:val="fr-FR"/>
                <w14:scene3d>
                  <w14:camera w14:prst="orthographicFront"/>
                  <w14:lightRig w14:rig="threePt" w14:dir="t">
                    <w14:rot w14:lat="0" w14:lon="0" w14:rev="0"/>
                  </w14:lightRig>
                </w14:scene3d>
              </w:rPr>
              <w:t>5.2.3</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Échec du démarrage de la charge</w:t>
            </w:r>
            <w:r w:rsidR="0033065F" w:rsidRPr="00076EC4">
              <w:rPr>
                <w:webHidden/>
              </w:rPr>
              <w:tab/>
            </w:r>
            <w:r w:rsidR="0033065F" w:rsidRPr="00076EC4">
              <w:rPr>
                <w:webHidden/>
              </w:rPr>
              <w:fldChar w:fldCharType="begin"/>
            </w:r>
            <w:r w:rsidR="0033065F" w:rsidRPr="00076EC4">
              <w:rPr>
                <w:webHidden/>
              </w:rPr>
              <w:instrText xml:space="preserve"> PAGEREF _Toc121150247 \h </w:instrText>
            </w:r>
            <w:r w:rsidR="0033065F" w:rsidRPr="00076EC4">
              <w:rPr>
                <w:webHidden/>
              </w:rPr>
            </w:r>
            <w:r w:rsidR="0033065F" w:rsidRPr="00076EC4">
              <w:rPr>
                <w:webHidden/>
              </w:rPr>
              <w:fldChar w:fldCharType="separate"/>
            </w:r>
            <w:r w:rsidR="00E824B9">
              <w:rPr>
                <w:webHidden/>
              </w:rPr>
              <w:t>47</w:t>
            </w:r>
            <w:r w:rsidR="0033065F" w:rsidRPr="00076EC4">
              <w:rPr>
                <w:webHidden/>
              </w:rPr>
              <w:fldChar w:fldCharType="end"/>
            </w:r>
          </w:hyperlink>
        </w:p>
        <w:p w14:paraId="7B6F8F22" w14:textId="36CCC292"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48" w:history="1">
            <w:r w:rsidR="0033065F" w:rsidRPr="00076EC4">
              <w:rPr>
                <w:rStyle w:val="ae"/>
                <w:lang w:val="fr-FR"/>
                <w14:scene3d>
                  <w14:camera w14:prst="orthographicFront"/>
                  <w14:lightRig w14:rig="threePt" w14:dir="t">
                    <w14:rot w14:lat="0" w14:lon="0" w14:rev="0"/>
                  </w14:lightRig>
                </w14:scene3d>
              </w:rPr>
              <w:t>5.2.4</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Échec de la charge</w:t>
            </w:r>
            <w:r w:rsidR="0033065F" w:rsidRPr="00076EC4">
              <w:rPr>
                <w:webHidden/>
              </w:rPr>
              <w:tab/>
            </w:r>
            <w:r w:rsidR="0033065F" w:rsidRPr="00076EC4">
              <w:rPr>
                <w:webHidden/>
              </w:rPr>
              <w:fldChar w:fldCharType="begin"/>
            </w:r>
            <w:r w:rsidR="0033065F" w:rsidRPr="00076EC4">
              <w:rPr>
                <w:webHidden/>
              </w:rPr>
              <w:instrText xml:space="preserve"> PAGEREF _Toc121150248 \h </w:instrText>
            </w:r>
            <w:r w:rsidR="0033065F" w:rsidRPr="00076EC4">
              <w:rPr>
                <w:webHidden/>
              </w:rPr>
            </w:r>
            <w:r w:rsidR="0033065F" w:rsidRPr="00076EC4">
              <w:rPr>
                <w:webHidden/>
              </w:rPr>
              <w:fldChar w:fldCharType="separate"/>
            </w:r>
            <w:r w:rsidR="00E824B9">
              <w:rPr>
                <w:webHidden/>
              </w:rPr>
              <w:t>47</w:t>
            </w:r>
            <w:r w:rsidR="0033065F" w:rsidRPr="00076EC4">
              <w:rPr>
                <w:webHidden/>
              </w:rPr>
              <w:fldChar w:fldCharType="end"/>
            </w:r>
          </w:hyperlink>
        </w:p>
        <w:p w14:paraId="01D2FB99" w14:textId="0F5AC26C" w:rsidR="0033065F" w:rsidRPr="00076EC4" w:rsidRDefault="005201A3">
          <w:pPr>
            <w:pStyle w:val="20"/>
            <w:rPr>
              <w:rFonts w:asciiTheme="minorHAnsi" w:eastAsiaTheme="minorEastAsia" w:hAnsiTheme="minorHAnsi" w:cstheme="minorBidi"/>
              <w:smallCaps w:val="0"/>
              <w:kern w:val="2"/>
              <w:sz w:val="21"/>
              <w:szCs w:val="22"/>
            </w:rPr>
          </w:pPr>
          <w:hyperlink w:anchor="_Toc121150249" w:history="1">
            <w:r w:rsidR="0033065F" w:rsidRPr="00076EC4">
              <w:rPr>
                <w:rStyle w:val="ae"/>
                <w:lang w:val="fr-FR"/>
                <w14:scene3d>
                  <w14:camera w14:prst="orthographicFront"/>
                  <w14:lightRig w14:rig="threePt" w14:dir="t">
                    <w14:rot w14:lat="0" w14:lon="0" w14:rev="0"/>
                  </w14:lightRig>
                </w14:scene3d>
              </w:rPr>
              <w:t>5.3</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Mise hors tension du MaxiCharger</w:t>
            </w:r>
            <w:r w:rsidR="0033065F" w:rsidRPr="00076EC4">
              <w:rPr>
                <w:webHidden/>
              </w:rPr>
              <w:tab/>
            </w:r>
            <w:r w:rsidR="0033065F" w:rsidRPr="00076EC4">
              <w:rPr>
                <w:webHidden/>
              </w:rPr>
              <w:fldChar w:fldCharType="begin"/>
            </w:r>
            <w:r w:rsidR="0033065F" w:rsidRPr="00076EC4">
              <w:rPr>
                <w:webHidden/>
              </w:rPr>
              <w:instrText xml:space="preserve"> PAGEREF _Toc121150249 \h </w:instrText>
            </w:r>
            <w:r w:rsidR="0033065F" w:rsidRPr="00076EC4">
              <w:rPr>
                <w:webHidden/>
              </w:rPr>
            </w:r>
            <w:r w:rsidR="0033065F" w:rsidRPr="00076EC4">
              <w:rPr>
                <w:webHidden/>
              </w:rPr>
              <w:fldChar w:fldCharType="separate"/>
            </w:r>
            <w:r w:rsidR="00E824B9">
              <w:rPr>
                <w:webHidden/>
              </w:rPr>
              <w:t>47</w:t>
            </w:r>
            <w:r w:rsidR="0033065F" w:rsidRPr="00076EC4">
              <w:rPr>
                <w:webHidden/>
              </w:rPr>
              <w:fldChar w:fldCharType="end"/>
            </w:r>
          </w:hyperlink>
        </w:p>
        <w:p w14:paraId="160AD3F5" w14:textId="0ADCAD3C"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50" w:history="1">
            <w:r w:rsidR="0033065F" w:rsidRPr="00076EC4">
              <w:rPr>
                <w:rStyle w:val="ae"/>
                <w:lang w:val="fr-FR"/>
                <w14:scene3d>
                  <w14:camera w14:prst="orthographicFront"/>
                  <w14:lightRig w14:rig="threePt" w14:dir="t">
                    <w14:rot w14:lat="0" w14:lon="0" w14:rev="0"/>
                  </w14:lightRig>
                </w14:scene3d>
              </w:rPr>
              <w:t>5.3.1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Mesure de la tension AC</w:t>
            </w:r>
            <w:r w:rsidR="0033065F" w:rsidRPr="00076EC4">
              <w:rPr>
                <w:webHidden/>
              </w:rPr>
              <w:tab/>
            </w:r>
            <w:r w:rsidR="0033065F" w:rsidRPr="00076EC4">
              <w:rPr>
                <w:webHidden/>
              </w:rPr>
              <w:fldChar w:fldCharType="begin"/>
            </w:r>
            <w:r w:rsidR="0033065F" w:rsidRPr="00076EC4">
              <w:rPr>
                <w:webHidden/>
              </w:rPr>
              <w:instrText xml:space="preserve"> PAGEREF _Toc121150250 \h </w:instrText>
            </w:r>
            <w:r w:rsidR="0033065F" w:rsidRPr="00076EC4">
              <w:rPr>
                <w:webHidden/>
              </w:rPr>
            </w:r>
            <w:r w:rsidR="0033065F" w:rsidRPr="00076EC4">
              <w:rPr>
                <w:webHidden/>
              </w:rPr>
              <w:fldChar w:fldCharType="separate"/>
            </w:r>
            <w:r w:rsidR="00E824B9">
              <w:rPr>
                <w:webHidden/>
              </w:rPr>
              <w:t>48</w:t>
            </w:r>
            <w:r w:rsidR="0033065F" w:rsidRPr="00076EC4">
              <w:rPr>
                <w:webHidden/>
              </w:rPr>
              <w:fldChar w:fldCharType="end"/>
            </w:r>
          </w:hyperlink>
        </w:p>
        <w:p w14:paraId="38721A66" w14:textId="2F415C5B"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51" w:history="1">
            <w:r w:rsidR="0033065F" w:rsidRPr="00076EC4">
              <w:rPr>
                <w:rStyle w:val="ae"/>
                <w:lang w:val="fr-FR"/>
                <w14:scene3d>
                  <w14:camera w14:prst="orthographicFront"/>
                  <w14:lightRig w14:rig="threePt" w14:dir="t">
                    <w14:rot w14:lat="0" w14:lon="0" w14:rev="0"/>
                  </w14:lightRig>
                </w14:scene3d>
              </w:rPr>
              <w:t>5.3.2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Mesure de la tension DC</w:t>
            </w:r>
            <w:r w:rsidR="0033065F" w:rsidRPr="00076EC4">
              <w:rPr>
                <w:webHidden/>
              </w:rPr>
              <w:tab/>
            </w:r>
            <w:r w:rsidR="0033065F" w:rsidRPr="00076EC4">
              <w:rPr>
                <w:webHidden/>
              </w:rPr>
              <w:fldChar w:fldCharType="begin"/>
            </w:r>
            <w:r w:rsidR="0033065F" w:rsidRPr="00076EC4">
              <w:rPr>
                <w:webHidden/>
              </w:rPr>
              <w:instrText xml:space="preserve"> PAGEREF _Toc121150251 \h </w:instrText>
            </w:r>
            <w:r w:rsidR="0033065F" w:rsidRPr="00076EC4">
              <w:rPr>
                <w:webHidden/>
              </w:rPr>
            </w:r>
            <w:r w:rsidR="0033065F" w:rsidRPr="00076EC4">
              <w:rPr>
                <w:webHidden/>
              </w:rPr>
              <w:fldChar w:fldCharType="separate"/>
            </w:r>
            <w:r w:rsidR="00E824B9">
              <w:rPr>
                <w:webHidden/>
              </w:rPr>
              <w:t>49</w:t>
            </w:r>
            <w:r w:rsidR="0033065F" w:rsidRPr="00076EC4">
              <w:rPr>
                <w:webHidden/>
              </w:rPr>
              <w:fldChar w:fldCharType="end"/>
            </w:r>
          </w:hyperlink>
        </w:p>
        <w:p w14:paraId="0C6B94F9" w14:textId="5D9F5D53" w:rsidR="0033065F" w:rsidRPr="00076EC4" w:rsidRDefault="005201A3">
          <w:pPr>
            <w:pStyle w:val="20"/>
            <w:rPr>
              <w:rFonts w:asciiTheme="minorHAnsi" w:eastAsiaTheme="minorEastAsia" w:hAnsiTheme="minorHAnsi" w:cstheme="minorBidi"/>
              <w:smallCaps w:val="0"/>
              <w:kern w:val="2"/>
              <w:sz w:val="21"/>
              <w:szCs w:val="22"/>
            </w:rPr>
          </w:pPr>
          <w:hyperlink w:anchor="_Toc121150252" w:history="1">
            <w:r w:rsidR="0033065F" w:rsidRPr="00076EC4">
              <w:rPr>
                <w:rStyle w:val="ae"/>
                <w:lang w:val="fr-FR"/>
                <w14:scene3d>
                  <w14:camera w14:prst="orthographicFront"/>
                  <w14:lightRig w14:rig="threePt" w14:dir="t">
                    <w14:rot w14:lat="0" w14:lon="0" w14:rev="0"/>
                  </w14:lightRig>
                </w14:scene3d>
              </w:rPr>
              <w:t>5.4</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Opérations du portail de service local</w:t>
            </w:r>
            <w:r w:rsidR="0033065F" w:rsidRPr="00076EC4">
              <w:rPr>
                <w:webHidden/>
              </w:rPr>
              <w:tab/>
            </w:r>
            <w:r w:rsidR="0033065F" w:rsidRPr="00076EC4">
              <w:rPr>
                <w:webHidden/>
              </w:rPr>
              <w:fldChar w:fldCharType="begin"/>
            </w:r>
            <w:r w:rsidR="0033065F" w:rsidRPr="00076EC4">
              <w:rPr>
                <w:webHidden/>
              </w:rPr>
              <w:instrText xml:space="preserve"> PAGEREF _Toc121150252 \h </w:instrText>
            </w:r>
            <w:r w:rsidR="0033065F" w:rsidRPr="00076EC4">
              <w:rPr>
                <w:webHidden/>
              </w:rPr>
            </w:r>
            <w:r w:rsidR="0033065F" w:rsidRPr="00076EC4">
              <w:rPr>
                <w:webHidden/>
              </w:rPr>
              <w:fldChar w:fldCharType="separate"/>
            </w:r>
            <w:r w:rsidR="00E824B9">
              <w:rPr>
                <w:webHidden/>
              </w:rPr>
              <w:t>50</w:t>
            </w:r>
            <w:r w:rsidR="0033065F" w:rsidRPr="00076EC4">
              <w:rPr>
                <w:webHidden/>
              </w:rPr>
              <w:fldChar w:fldCharType="end"/>
            </w:r>
          </w:hyperlink>
        </w:p>
        <w:p w14:paraId="163EC6BD" w14:textId="449382D2"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53" w:history="1">
            <w:r w:rsidR="0033065F" w:rsidRPr="00076EC4">
              <w:rPr>
                <w:rStyle w:val="ae"/>
                <w:lang w:val="fr-FR"/>
                <w14:scene3d>
                  <w14:camera w14:prst="orthographicFront"/>
                  <w14:lightRig w14:rig="threePt" w14:dir="t">
                    <w14:rot w14:lat="0" w14:lon="0" w14:rev="0"/>
                  </w14:lightRig>
                </w14:scene3d>
              </w:rPr>
              <w:t>5.4.1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Paramétrage de l'OCPP</w:t>
            </w:r>
            <w:r w:rsidR="0033065F" w:rsidRPr="00076EC4">
              <w:rPr>
                <w:webHidden/>
              </w:rPr>
              <w:tab/>
            </w:r>
            <w:r w:rsidR="0033065F" w:rsidRPr="00076EC4">
              <w:rPr>
                <w:webHidden/>
              </w:rPr>
              <w:fldChar w:fldCharType="begin"/>
            </w:r>
            <w:r w:rsidR="0033065F" w:rsidRPr="00076EC4">
              <w:rPr>
                <w:webHidden/>
              </w:rPr>
              <w:instrText xml:space="preserve"> PAGEREF _Toc121150253 \h </w:instrText>
            </w:r>
            <w:r w:rsidR="0033065F" w:rsidRPr="00076EC4">
              <w:rPr>
                <w:webHidden/>
              </w:rPr>
            </w:r>
            <w:r w:rsidR="0033065F" w:rsidRPr="00076EC4">
              <w:rPr>
                <w:webHidden/>
              </w:rPr>
              <w:fldChar w:fldCharType="separate"/>
            </w:r>
            <w:r w:rsidR="00E824B9">
              <w:rPr>
                <w:webHidden/>
              </w:rPr>
              <w:t>50</w:t>
            </w:r>
            <w:r w:rsidR="0033065F" w:rsidRPr="00076EC4">
              <w:rPr>
                <w:webHidden/>
              </w:rPr>
              <w:fldChar w:fldCharType="end"/>
            </w:r>
          </w:hyperlink>
        </w:p>
        <w:p w14:paraId="015AEF92" w14:textId="4A25AB0A" w:rsidR="0033065F" w:rsidRPr="00076EC4" w:rsidRDefault="005201A3">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1150254" w:history="1">
            <w:r w:rsidR="0033065F" w:rsidRPr="00076EC4">
              <w:rPr>
                <w:rStyle w:val="ae"/>
                <w:noProof/>
                <w:lang w:val="fr-FR"/>
                <w14:scene3d>
                  <w14:camera w14:prst="orthographicFront"/>
                  <w14:lightRig w14:rig="threePt" w14:dir="t">
                    <w14:rot w14:lat="0" w14:lon="0" w14:rev="0"/>
                  </w14:lightRig>
                </w14:scene3d>
              </w:rPr>
              <w:t>6</w:t>
            </w:r>
            <w:r w:rsidR="0033065F" w:rsidRPr="00076EC4">
              <w:rPr>
                <w:rStyle w:val="ae"/>
                <w:noProof/>
                <w:lang w:val="fr-FR"/>
              </w:rPr>
              <w:t xml:space="preserve"> Entretien</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_Toc121150254 \h </w:instrText>
            </w:r>
            <w:r w:rsidR="0033065F" w:rsidRPr="00076EC4">
              <w:rPr>
                <w:noProof/>
                <w:webHidden/>
              </w:rPr>
            </w:r>
            <w:r w:rsidR="0033065F" w:rsidRPr="00076EC4">
              <w:rPr>
                <w:noProof/>
                <w:webHidden/>
              </w:rPr>
              <w:fldChar w:fldCharType="separate"/>
            </w:r>
            <w:r w:rsidR="00E824B9">
              <w:rPr>
                <w:noProof/>
                <w:webHidden/>
              </w:rPr>
              <w:t>51</w:t>
            </w:r>
            <w:r w:rsidR="0033065F" w:rsidRPr="00076EC4">
              <w:rPr>
                <w:noProof/>
                <w:webHidden/>
              </w:rPr>
              <w:fldChar w:fldCharType="end"/>
            </w:r>
          </w:hyperlink>
        </w:p>
        <w:p w14:paraId="18A55C47" w14:textId="2EE72E67" w:rsidR="0033065F" w:rsidRPr="00076EC4" w:rsidRDefault="005201A3">
          <w:pPr>
            <w:pStyle w:val="20"/>
            <w:rPr>
              <w:rFonts w:asciiTheme="minorHAnsi" w:eastAsiaTheme="minorEastAsia" w:hAnsiTheme="minorHAnsi" w:cstheme="minorBidi"/>
              <w:smallCaps w:val="0"/>
              <w:kern w:val="2"/>
              <w:sz w:val="21"/>
              <w:szCs w:val="22"/>
            </w:rPr>
          </w:pPr>
          <w:hyperlink w:anchor="_Toc121150255" w:history="1">
            <w:r w:rsidR="0033065F" w:rsidRPr="00076EC4">
              <w:rPr>
                <w:rStyle w:val="ae"/>
                <w:lang w:val="fr-FR"/>
                <w14:scene3d>
                  <w14:camera w14:prst="orthographicFront"/>
                  <w14:lightRig w14:rig="threePt" w14:dir="t">
                    <w14:rot w14:lat="0" w14:lon="0" w14:rev="0"/>
                  </w14:lightRig>
                </w14:scene3d>
              </w:rPr>
              <w:t>6.1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Entretien de routine</w:t>
            </w:r>
            <w:r w:rsidR="0033065F" w:rsidRPr="00076EC4">
              <w:rPr>
                <w:webHidden/>
              </w:rPr>
              <w:tab/>
            </w:r>
            <w:r w:rsidR="0033065F" w:rsidRPr="00076EC4">
              <w:rPr>
                <w:webHidden/>
              </w:rPr>
              <w:fldChar w:fldCharType="begin"/>
            </w:r>
            <w:r w:rsidR="0033065F" w:rsidRPr="00076EC4">
              <w:rPr>
                <w:webHidden/>
              </w:rPr>
              <w:instrText xml:space="preserve"> PAGEREF _Toc121150255 \h </w:instrText>
            </w:r>
            <w:r w:rsidR="0033065F" w:rsidRPr="00076EC4">
              <w:rPr>
                <w:webHidden/>
              </w:rPr>
            </w:r>
            <w:r w:rsidR="0033065F" w:rsidRPr="00076EC4">
              <w:rPr>
                <w:webHidden/>
              </w:rPr>
              <w:fldChar w:fldCharType="separate"/>
            </w:r>
            <w:r w:rsidR="00E824B9">
              <w:rPr>
                <w:webHidden/>
              </w:rPr>
              <w:t>51</w:t>
            </w:r>
            <w:r w:rsidR="0033065F" w:rsidRPr="00076EC4">
              <w:rPr>
                <w:webHidden/>
              </w:rPr>
              <w:fldChar w:fldCharType="end"/>
            </w:r>
          </w:hyperlink>
        </w:p>
        <w:p w14:paraId="1AD1D807" w14:textId="7802EBC9"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56" w:history="1">
            <w:r w:rsidR="0033065F" w:rsidRPr="00076EC4">
              <w:rPr>
                <w:rStyle w:val="ae"/>
                <w:lang w:val="fr-FR"/>
                <w14:scene3d>
                  <w14:camera w14:prst="orthographicFront"/>
                  <w14:lightRig w14:rig="threePt" w14:dir="t">
                    <w14:rot w14:lat="0" w14:lon="0" w14:rev="0"/>
                  </w14:lightRig>
                </w14:scene3d>
              </w:rPr>
              <w:t>6.1.1</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Entretien du dispositif à courant résiduel</w:t>
            </w:r>
            <w:r w:rsidR="0033065F" w:rsidRPr="00076EC4">
              <w:rPr>
                <w:webHidden/>
              </w:rPr>
              <w:tab/>
            </w:r>
            <w:r w:rsidR="0033065F" w:rsidRPr="00076EC4">
              <w:rPr>
                <w:webHidden/>
              </w:rPr>
              <w:fldChar w:fldCharType="begin"/>
            </w:r>
            <w:r w:rsidR="0033065F" w:rsidRPr="00076EC4">
              <w:rPr>
                <w:webHidden/>
              </w:rPr>
              <w:instrText xml:space="preserve"> PAGEREF _Toc121150256 \h </w:instrText>
            </w:r>
            <w:r w:rsidR="0033065F" w:rsidRPr="00076EC4">
              <w:rPr>
                <w:webHidden/>
              </w:rPr>
            </w:r>
            <w:r w:rsidR="0033065F" w:rsidRPr="00076EC4">
              <w:rPr>
                <w:webHidden/>
              </w:rPr>
              <w:fldChar w:fldCharType="separate"/>
            </w:r>
            <w:r w:rsidR="00E824B9">
              <w:rPr>
                <w:webHidden/>
              </w:rPr>
              <w:t>51</w:t>
            </w:r>
            <w:r w:rsidR="0033065F" w:rsidRPr="00076EC4">
              <w:rPr>
                <w:webHidden/>
              </w:rPr>
              <w:fldChar w:fldCharType="end"/>
            </w:r>
          </w:hyperlink>
        </w:p>
        <w:p w14:paraId="7F59476A" w14:textId="168229B3"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57" w:history="1">
            <w:r w:rsidR="0033065F" w:rsidRPr="00076EC4">
              <w:rPr>
                <w:rStyle w:val="ae"/>
                <w:lang w:val="fr-FR"/>
                <w14:scene3d>
                  <w14:camera w14:prst="orthographicFront"/>
                  <w14:lightRig w14:rig="threePt" w14:dir="t">
                    <w14:rot w14:lat="0" w14:lon="0" w14:rev="0"/>
                  </w14:lightRig>
                </w14:scene3d>
              </w:rPr>
              <w:t>6.1.2</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Nettoyage du MaxiCharger</w:t>
            </w:r>
            <w:r w:rsidR="0033065F" w:rsidRPr="00076EC4">
              <w:rPr>
                <w:webHidden/>
              </w:rPr>
              <w:tab/>
            </w:r>
            <w:r w:rsidR="0033065F" w:rsidRPr="00076EC4">
              <w:rPr>
                <w:webHidden/>
              </w:rPr>
              <w:fldChar w:fldCharType="begin"/>
            </w:r>
            <w:r w:rsidR="0033065F" w:rsidRPr="00076EC4">
              <w:rPr>
                <w:webHidden/>
              </w:rPr>
              <w:instrText xml:space="preserve"> PAGEREF _Toc121150257 \h </w:instrText>
            </w:r>
            <w:r w:rsidR="0033065F" w:rsidRPr="00076EC4">
              <w:rPr>
                <w:webHidden/>
              </w:rPr>
            </w:r>
            <w:r w:rsidR="0033065F" w:rsidRPr="00076EC4">
              <w:rPr>
                <w:webHidden/>
              </w:rPr>
              <w:fldChar w:fldCharType="separate"/>
            </w:r>
            <w:r w:rsidR="00E824B9">
              <w:rPr>
                <w:webHidden/>
              </w:rPr>
              <w:t>52</w:t>
            </w:r>
            <w:r w:rsidR="0033065F" w:rsidRPr="00076EC4">
              <w:rPr>
                <w:webHidden/>
              </w:rPr>
              <w:fldChar w:fldCharType="end"/>
            </w:r>
          </w:hyperlink>
        </w:p>
        <w:p w14:paraId="1F159EEA" w14:textId="32E81940" w:rsidR="0033065F" w:rsidRPr="00076EC4" w:rsidRDefault="005201A3">
          <w:pPr>
            <w:pStyle w:val="30"/>
            <w:ind w:left="284"/>
            <w:rPr>
              <w:rFonts w:asciiTheme="minorHAnsi" w:eastAsiaTheme="minorEastAsia" w:hAnsiTheme="minorHAnsi" w:cstheme="minorBidi"/>
              <w:i w:val="0"/>
              <w:iCs w:val="0"/>
              <w:kern w:val="2"/>
              <w:sz w:val="21"/>
              <w:szCs w:val="22"/>
            </w:rPr>
          </w:pPr>
          <w:hyperlink w:anchor="_Toc121150258" w:history="1">
            <w:r w:rsidR="0033065F" w:rsidRPr="00076EC4">
              <w:rPr>
                <w:rStyle w:val="ae"/>
                <w:lang w:val="fr-FR"/>
                <w14:scene3d>
                  <w14:camera w14:prst="orthographicFront"/>
                  <w14:lightRig w14:rig="threePt" w14:dir="t">
                    <w14:rot w14:lat="0" w14:lon="0" w14:rev="0"/>
                  </w14:lightRig>
                </w14:scene3d>
              </w:rPr>
              <w:t>6.1.3</w:t>
            </w:r>
            <w:r w:rsidR="0033065F" w:rsidRPr="00076EC4">
              <w:rPr>
                <w:rFonts w:asciiTheme="minorHAnsi" w:eastAsiaTheme="minorEastAsia" w:hAnsiTheme="minorHAnsi" w:cstheme="minorBidi"/>
                <w:i w:val="0"/>
                <w:iCs w:val="0"/>
                <w:kern w:val="2"/>
                <w:sz w:val="21"/>
                <w:szCs w:val="22"/>
              </w:rPr>
              <w:tab/>
            </w:r>
            <w:r w:rsidR="0033065F" w:rsidRPr="00076EC4">
              <w:rPr>
                <w:rStyle w:val="ae"/>
                <w:lang w:val="fr-FR"/>
              </w:rPr>
              <w:t>Nettoyage et remplacement du filtre</w:t>
            </w:r>
            <w:r w:rsidR="0033065F" w:rsidRPr="00076EC4">
              <w:rPr>
                <w:webHidden/>
              </w:rPr>
              <w:tab/>
            </w:r>
            <w:r w:rsidR="0033065F" w:rsidRPr="00076EC4">
              <w:rPr>
                <w:webHidden/>
              </w:rPr>
              <w:fldChar w:fldCharType="begin"/>
            </w:r>
            <w:r w:rsidR="0033065F" w:rsidRPr="00076EC4">
              <w:rPr>
                <w:webHidden/>
              </w:rPr>
              <w:instrText xml:space="preserve"> PAGEREF _Toc121150258 \h </w:instrText>
            </w:r>
            <w:r w:rsidR="0033065F" w:rsidRPr="00076EC4">
              <w:rPr>
                <w:webHidden/>
              </w:rPr>
            </w:r>
            <w:r w:rsidR="0033065F" w:rsidRPr="00076EC4">
              <w:rPr>
                <w:webHidden/>
              </w:rPr>
              <w:fldChar w:fldCharType="separate"/>
            </w:r>
            <w:r w:rsidR="00E824B9">
              <w:rPr>
                <w:webHidden/>
              </w:rPr>
              <w:t>52</w:t>
            </w:r>
            <w:r w:rsidR="0033065F" w:rsidRPr="00076EC4">
              <w:rPr>
                <w:webHidden/>
              </w:rPr>
              <w:fldChar w:fldCharType="end"/>
            </w:r>
          </w:hyperlink>
        </w:p>
        <w:p w14:paraId="1B7E3A5F" w14:textId="3F6EE062" w:rsidR="0033065F" w:rsidRPr="00076EC4" w:rsidRDefault="005201A3">
          <w:pPr>
            <w:pStyle w:val="20"/>
            <w:rPr>
              <w:rFonts w:asciiTheme="minorHAnsi" w:eastAsiaTheme="minorEastAsia" w:hAnsiTheme="minorHAnsi" w:cstheme="minorBidi"/>
              <w:smallCaps w:val="0"/>
              <w:kern w:val="2"/>
              <w:sz w:val="21"/>
              <w:szCs w:val="22"/>
            </w:rPr>
          </w:pPr>
          <w:hyperlink w:anchor="_Toc121150259" w:history="1">
            <w:r w:rsidR="0033065F" w:rsidRPr="00076EC4">
              <w:rPr>
                <w:rStyle w:val="ae"/>
                <w:lang w:val="fr-FR"/>
                <w14:scene3d>
                  <w14:camera w14:prst="orthographicFront"/>
                  <w14:lightRig w14:rig="threePt" w14:dir="t">
                    <w14:rot w14:lat="0" w14:lon="0" w14:rev="0"/>
                  </w14:lightRig>
                </w14:scene3d>
              </w:rPr>
              <w:t>6.2</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Inspection et entretien</w:t>
            </w:r>
            <w:r w:rsidR="0033065F" w:rsidRPr="00076EC4">
              <w:rPr>
                <w:webHidden/>
              </w:rPr>
              <w:tab/>
            </w:r>
            <w:r w:rsidR="0033065F" w:rsidRPr="00076EC4">
              <w:rPr>
                <w:webHidden/>
              </w:rPr>
              <w:fldChar w:fldCharType="begin"/>
            </w:r>
            <w:r w:rsidR="0033065F" w:rsidRPr="00076EC4">
              <w:rPr>
                <w:webHidden/>
              </w:rPr>
              <w:instrText xml:space="preserve"> PAGEREF _Toc121150259 \h </w:instrText>
            </w:r>
            <w:r w:rsidR="0033065F" w:rsidRPr="00076EC4">
              <w:rPr>
                <w:webHidden/>
              </w:rPr>
            </w:r>
            <w:r w:rsidR="0033065F" w:rsidRPr="00076EC4">
              <w:rPr>
                <w:webHidden/>
              </w:rPr>
              <w:fldChar w:fldCharType="separate"/>
            </w:r>
            <w:r w:rsidR="00E824B9">
              <w:rPr>
                <w:webHidden/>
              </w:rPr>
              <w:t>53</w:t>
            </w:r>
            <w:r w:rsidR="0033065F" w:rsidRPr="00076EC4">
              <w:rPr>
                <w:webHidden/>
              </w:rPr>
              <w:fldChar w:fldCharType="end"/>
            </w:r>
          </w:hyperlink>
        </w:p>
        <w:p w14:paraId="54920D4D" w14:textId="53610B8B" w:rsidR="0033065F" w:rsidRPr="00076EC4" w:rsidRDefault="005201A3">
          <w:pPr>
            <w:pStyle w:val="20"/>
            <w:rPr>
              <w:rFonts w:asciiTheme="minorHAnsi" w:eastAsiaTheme="minorEastAsia" w:hAnsiTheme="minorHAnsi" w:cstheme="minorBidi"/>
              <w:smallCaps w:val="0"/>
              <w:kern w:val="2"/>
              <w:sz w:val="21"/>
              <w:szCs w:val="22"/>
            </w:rPr>
          </w:pPr>
          <w:hyperlink w:anchor="_Toc121150260" w:history="1">
            <w:r w:rsidR="0033065F" w:rsidRPr="00076EC4">
              <w:rPr>
                <w:rStyle w:val="ae"/>
                <w:lang w:val="fr-FR"/>
                <w14:scene3d>
                  <w14:camera w14:prst="orthographicFront"/>
                  <w14:lightRig w14:rig="threePt" w14:dir="t">
                    <w14:rot w14:lat="0" w14:lon="0" w14:rev="0"/>
                  </w14:lightRig>
                </w14:scene3d>
              </w:rPr>
              <w:t>6.3</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Entretien à distance</w:t>
            </w:r>
            <w:r w:rsidR="0033065F" w:rsidRPr="00076EC4">
              <w:rPr>
                <w:webHidden/>
              </w:rPr>
              <w:tab/>
            </w:r>
            <w:r w:rsidR="0033065F" w:rsidRPr="00076EC4">
              <w:rPr>
                <w:webHidden/>
              </w:rPr>
              <w:fldChar w:fldCharType="begin"/>
            </w:r>
            <w:r w:rsidR="0033065F" w:rsidRPr="00076EC4">
              <w:rPr>
                <w:webHidden/>
              </w:rPr>
              <w:instrText xml:space="preserve"> PAGEREF _Toc121150260 \h </w:instrText>
            </w:r>
            <w:r w:rsidR="0033065F" w:rsidRPr="00076EC4">
              <w:rPr>
                <w:webHidden/>
              </w:rPr>
            </w:r>
            <w:r w:rsidR="0033065F" w:rsidRPr="00076EC4">
              <w:rPr>
                <w:webHidden/>
              </w:rPr>
              <w:fldChar w:fldCharType="separate"/>
            </w:r>
            <w:r w:rsidR="00E824B9">
              <w:rPr>
                <w:webHidden/>
              </w:rPr>
              <w:t>54</w:t>
            </w:r>
            <w:r w:rsidR="0033065F" w:rsidRPr="00076EC4">
              <w:rPr>
                <w:webHidden/>
              </w:rPr>
              <w:fldChar w:fldCharType="end"/>
            </w:r>
          </w:hyperlink>
        </w:p>
        <w:p w14:paraId="0215250F" w14:textId="4674F9AF" w:rsidR="0033065F" w:rsidRPr="00076EC4" w:rsidRDefault="005201A3">
          <w:pPr>
            <w:pStyle w:val="20"/>
            <w:rPr>
              <w:rFonts w:asciiTheme="minorHAnsi" w:eastAsiaTheme="minorEastAsia" w:hAnsiTheme="minorHAnsi" w:cstheme="minorBidi"/>
              <w:smallCaps w:val="0"/>
              <w:kern w:val="2"/>
              <w:sz w:val="21"/>
              <w:szCs w:val="22"/>
            </w:rPr>
          </w:pPr>
          <w:hyperlink w:anchor="_Toc121150261" w:history="1">
            <w:r w:rsidR="0033065F" w:rsidRPr="00076EC4">
              <w:rPr>
                <w:rStyle w:val="ae"/>
                <w:lang w:val="fr-FR"/>
                <w14:scene3d>
                  <w14:camera w14:prst="orthographicFront"/>
                  <w14:lightRig w14:rig="threePt" w14:dir="t">
                    <w14:rot w14:lat="0" w14:lon="0" w14:rev="0"/>
                  </w14:lightRig>
                </w14:scene3d>
              </w:rPr>
              <w:t>6.4</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Programme d'entretien</w:t>
            </w:r>
            <w:r w:rsidR="0033065F" w:rsidRPr="00076EC4">
              <w:rPr>
                <w:webHidden/>
              </w:rPr>
              <w:tab/>
            </w:r>
            <w:r w:rsidR="0033065F" w:rsidRPr="00076EC4">
              <w:rPr>
                <w:webHidden/>
              </w:rPr>
              <w:fldChar w:fldCharType="begin"/>
            </w:r>
            <w:r w:rsidR="0033065F" w:rsidRPr="00076EC4">
              <w:rPr>
                <w:webHidden/>
              </w:rPr>
              <w:instrText xml:space="preserve"> PAGEREF _Toc121150261 \h </w:instrText>
            </w:r>
            <w:r w:rsidR="0033065F" w:rsidRPr="00076EC4">
              <w:rPr>
                <w:webHidden/>
              </w:rPr>
            </w:r>
            <w:r w:rsidR="0033065F" w:rsidRPr="00076EC4">
              <w:rPr>
                <w:webHidden/>
              </w:rPr>
              <w:fldChar w:fldCharType="separate"/>
            </w:r>
            <w:r w:rsidR="00E824B9">
              <w:rPr>
                <w:webHidden/>
              </w:rPr>
              <w:t>54</w:t>
            </w:r>
            <w:r w:rsidR="0033065F" w:rsidRPr="00076EC4">
              <w:rPr>
                <w:webHidden/>
              </w:rPr>
              <w:fldChar w:fldCharType="end"/>
            </w:r>
          </w:hyperlink>
        </w:p>
        <w:p w14:paraId="003B5B03" w14:textId="38714BD4" w:rsidR="0033065F" w:rsidRPr="00076EC4" w:rsidRDefault="005201A3">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1150262" w:history="1">
            <w:r w:rsidR="0033065F" w:rsidRPr="00076EC4">
              <w:rPr>
                <w:rStyle w:val="ae"/>
                <w:noProof/>
                <w:lang w:val="fr-FR"/>
                <w14:scene3d>
                  <w14:camera w14:prst="orthographicFront"/>
                  <w14:lightRig w14:rig="threePt" w14:dir="t">
                    <w14:rot w14:lat="0" w14:lon="0" w14:rev="0"/>
                  </w14:lightRig>
                </w14:scene3d>
              </w:rPr>
              <w:t>7</w:t>
            </w:r>
            <w:r w:rsidR="0033065F" w:rsidRPr="00076EC4">
              <w:rPr>
                <w:rStyle w:val="ae"/>
                <w:noProof/>
                <w:lang w:val="fr-FR"/>
              </w:rPr>
              <w:t xml:space="preserve"> Dépannage et service</w:t>
            </w:r>
            <w:r w:rsidR="0033065F" w:rsidRPr="00076EC4">
              <w:rPr>
                <w:noProof/>
                <w:webHidden/>
              </w:rPr>
              <w:tab/>
            </w:r>
            <w:r w:rsidR="0033065F" w:rsidRPr="00076EC4">
              <w:rPr>
                <w:noProof/>
                <w:webHidden/>
              </w:rPr>
              <w:fldChar w:fldCharType="begin"/>
            </w:r>
            <w:r w:rsidR="0033065F" w:rsidRPr="00076EC4">
              <w:rPr>
                <w:noProof/>
                <w:webHidden/>
              </w:rPr>
              <w:instrText xml:space="preserve"> PAGEREF _Toc121150262 \h </w:instrText>
            </w:r>
            <w:r w:rsidR="0033065F" w:rsidRPr="00076EC4">
              <w:rPr>
                <w:noProof/>
                <w:webHidden/>
              </w:rPr>
            </w:r>
            <w:r w:rsidR="0033065F" w:rsidRPr="00076EC4">
              <w:rPr>
                <w:noProof/>
                <w:webHidden/>
              </w:rPr>
              <w:fldChar w:fldCharType="separate"/>
            </w:r>
            <w:r w:rsidR="00E824B9">
              <w:rPr>
                <w:noProof/>
                <w:webHidden/>
              </w:rPr>
              <w:t>56</w:t>
            </w:r>
            <w:r w:rsidR="0033065F" w:rsidRPr="00076EC4">
              <w:rPr>
                <w:noProof/>
                <w:webHidden/>
              </w:rPr>
              <w:fldChar w:fldCharType="end"/>
            </w:r>
          </w:hyperlink>
        </w:p>
        <w:p w14:paraId="001F3C2A" w14:textId="0415CD24" w:rsidR="0033065F" w:rsidRPr="00076EC4" w:rsidRDefault="005201A3">
          <w:pPr>
            <w:pStyle w:val="20"/>
            <w:rPr>
              <w:rFonts w:asciiTheme="minorHAnsi" w:eastAsiaTheme="minorEastAsia" w:hAnsiTheme="minorHAnsi" w:cstheme="minorBidi"/>
              <w:smallCaps w:val="0"/>
              <w:kern w:val="2"/>
              <w:sz w:val="21"/>
              <w:szCs w:val="22"/>
            </w:rPr>
          </w:pPr>
          <w:hyperlink w:anchor="_Toc121150263" w:history="1">
            <w:r w:rsidR="0033065F" w:rsidRPr="00076EC4">
              <w:rPr>
                <w:rStyle w:val="ae"/>
                <w:lang w:val="fr-FR"/>
                <w14:scene3d>
                  <w14:camera w14:prst="orthographicFront"/>
                  <w14:lightRig w14:rig="threePt" w14:dir="t">
                    <w14:rot w14:lat="0" w14:lon="0" w14:rev="0"/>
                  </w14:lightRig>
                </w14:scene3d>
              </w:rPr>
              <w:t>7.1</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Dépannage</w:t>
            </w:r>
            <w:r w:rsidR="0033065F" w:rsidRPr="00076EC4">
              <w:rPr>
                <w:webHidden/>
              </w:rPr>
              <w:tab/>
            </w:r>
            <w:r w:rsidR="0033065F" w:rsidRPr="00076EC4">
              <w:rPr>
                <w:webHidden/>
              </w:rPr>
              <w:fldChar w:fldCharType="begin"/>
            </w:r>
            <w:r w:rsidR="0033065F" w:rsidRPr="00076EC4">
              <w:rPr>
                <w:webHidden/>
              </w:rPr>
              <w:instrText xml:space="preserve"> PAGEREF _Toc121150263 \h </w:instrText>
            </w:r>
            <w:r w:rsidR="0033065F" w:rsidRPr="00076EC4">
              <w:rPr>
                <w:webHidden/>
              </w:rPr>
            </w:r>
            <w:r w:rsidR="0033065F" w:rsidRPr="00076EC4">
              <w:rPr>
                <w:webHidden/>
              </w:rPr>
              <w:fldChar w:fldCharType="separate"/>
            </w:r>
            <w:r w:rsidR="00E824B9">
              <w:rPr>
                <w:webHidden/>
              </w:rPr>
              <w:t>56</w:t>
            </w:r>
            <w:r w:rsidR="0033065F" w:rsidRPr="00076EC4">
              <w:rPr>
                <w:webHidden/>
              </w:rPr>
              <w:fldChar w:fldCharType="end"/>
            </w:r>
          </w:hyperlink>
        </w:p>
        <w:p w14:paraId="4953D8F7" w14:textId="5F405754" w:rsidR="0033065F" w:rsidRPr="00076EC4" w:rsidRDefault="005201A3">
          <w:pPr>
            <w:pStyle w:val="20"/>
            <w:rPr>
              <w:rFonts w:asciiTheme="minorHAnsi" w:eastAsiaTheme="minorEastAsia" w:hAnsiTheme="minorHAnsi" w:cstheme="minorBidi"/>
              <w:smallCaps w:val="0"/>
              <w:kern w:val="2"/>
              <w:sz w:val="21"/>
              <w:szCs w:val="22"/>
            </w:rPr>
          </w:pPr>
          <w:hyperlink w:anchor="_Toc121150264" w:history="1">
            <w:r w:rsidR="0033065F" w:rsidRPr="00076EC4">
              <w:rPr>
                <w:rStyle w:val="ae"/>
                <w:lang w:val="fr-FR"/>
                <w14:scene3d>
                  <w14:camera w14:prst="orthographicFront"/>
                  <w14:lightRig w14:rig="threePt" w14:dir="t">
                    <w14:rot w14:lat="0" w14:lon="0" w14:rev="0"/>
                  </w14:lightRig>
                </w14:scene3d>
              </w:rPr>
              <w:t>7.2</w:t>
            </w:r>
            <w:r w:rsidR="0033065F" w:rsidRPr="00076EC4">
              <w:rPr>
                <w:rFonts w:asciiTheme="minorHAnsi" w:eastAsiaTheme="minorEastAsia" w:hAnsiTheme="minorHAnsi" w:cstheme="minorBidi"/>
                <w:smallCaps w:val="0"/>
                <w:kern w:val="2"/>
                <w:sz w:val="21"/>
                <w:szCs w:val="22"/>
              </w:rPr>
              <w:tab/>
            </w:r>
            <w:r w:rsidR="0033065F" w:rsidRPr="00076EC4">
              <w:rPr>
                <w:rStyle w:val="ae"/>
                <w:lang w:val="fr-FR"/>
              </w:rPr>
              <w:t>Service</w:t>
            </w:r>
            <w:r w:rsidR="0033065F" w:rsidRPr="00076EC4">
              <w:rPr>
                <w:webHidden/>
              </w:rPr>
              <w:tab/>
            </w:r>
            <w:r w:rsidR="0033065F" w:rsidRPr="00076EC4">
              <w:rPr>
                <w:webHidden/>
              </w:rPr>
              <w:fldChar w:fldCharType="begin"/>
            </w:r>
            <w:r w:rsidR="0033065F" w:rsidRPr="00076EC4">
              <w:rPr>
                <w:webHidden/>
              </w:rPr>
              <w:instrText xml:space="preserve"> PAGEREF _Toc121150264 \h </w:instrText>
            </w:r>
            <w:r w:rsidR="0033065F" w:rsidRPr="00076EC4">
              <w:rPr>
                <w:webHidden/>
              </w:rPr>
            </w:r>
            <w:r w:rsidR="0033065F" w:rsidRPr="00076EC4">
              <w:rPr>
                <w:webHidden/>
              </w:rPr>
              <w:fldChar w:fldCharType="separate"/>
            </w:r>
            <w:r w:rsidR="00E824B9">
              <w:rPr>
                <w:webHidden/>
              </w:rPr>
              <w:t>58</w:t>
            </w:r>
            <w:r w:rsidR="0033065F" w:rsidRPr="00076EC4">
              <w:rPr>
                <w:webHidden/>
              </w:rPr>
              <w:fldChar w:fldCharType="end"/>
            </w:r>
          </w:hyperlink>
        </w:p>
        <w:p w14:paraId="7E23F498" w14:textId="30B750C9" w:rsidR="0076791B" w:rsidRPr="00076EC4" w:rsidRDefault="0076791B" w:rsidP="0020019A">
          <w:pPr>
            <w:spacing w:beforeLines="50" w:afterLines="50" w:line="240" w:lineRule="auto"/>
            <w:ind w:left="0"/>
            <w:rPr>
              <w:lang w:val="fr-FR"/>
            </w:rPr>
          </w:pPr>
          <w:r w:rsidRPr="00076EC4">
            <w:rPr>
              <w:b/>
              <w:bCs/>
              <w:lang w:val="fr-FR"/>
            </w:rPr>
            <w:fldChar w:fldCharType="end"/>
          </w:r>
        </w:p>
      </w:sdtContent>
    </w:sdt>
    <w:p w14:paraId="739616B6" w14:textId="77777777" w:rsidR="0020019A" w:rsidRPr="00076EC4" w:rsidRDefault="0020019A" w:rsidP="0020019A">
      <w:pPr>
        <w:pStyle w:val="11"/>
        <w:tabs>
          <w:tab w:val="right" w:leader="dot" w:pos="7248"/>
        </w:tabs>
        <w:spacing w:beforeLines="50" w:before="120" w:afterLines="50" w:after="120" w:line="240" w:lineRule="auto"/>
        <w:ind w:left="284" w:hanging="284"/>
        <w:rPr>
          <w:b w:val="0"/>
          <w:caps w:val="0"/>
          <w:lang w:val="fr-FR"/>
        </w:rPr>
        <w:sectPr w:rsidR="0020019A" w:rsidRPr="00076EC4" w:rsidSect="00D26989">
          <w:footerReference w:type="default" r:id="rId11"/>
          <w:pgSz w:w="8392" w:h="11907"/>
          <w:pgMar w:top="567" w:right="567" w:bottom="567" w:left="567" w:header="0" w:footer="340" w:gutter="0"/>
          <w:pgNumType w:fmt="lowerRoman"/>
          <w:cols w:space="720"/>
          <w:docGrid w:linePitch="245"/>
        </w:sectPr>
      </w:pPr>
    </w:p>
    <w:p w14:paraId="799C69DC" w14:textId="5FF24059" w:rsidR="00B67D5F" w:rsidRPr="00076EC4" w:rsidRDefault="009E5F78">
      <w:pPr>
        <w:pStyle w:val="10"/>
        <w:rPr>
          <w:lang w:val="fr-FR"/>
        </w:rPr>
      </w:pPr>
      <w:bookmarkStart w:id="4" w:name="_Toc113974745"/>
      <w:bookmarkStart w:id="5" w:name="_Toc121150206"/>
      <w:r w:rsidRPr="00076EC4">
        <w:rPr>
          <w:lang w:val="fr-FR"/>
        </w:rPr>
        <w:lastRenderedPageBreak/>
        <w:t>Utilisation de ce manuel</w:t>
      </w:r>
      <w:bookmarkEnd w:id="4"/>
      <w:bookmarkEnd w:id="5"/>
    </w:p>
    <w:p w14:paraId="2842D6DE" w14:textId="23C30B1A" w:rsidR="001E61AF" w:rsidRPr="00076EC4" w:rsidRDefault="00E4523B" w:rsidP="0020019A">
      <w:pPr>
        <w:pStyle w:val="EN"/>
        <w:spacing w:line="240" w:lineRule="auto"/>
        <w:rPr>
          <w:lang w:val="fr-FR"/>
        </w:rPr>
      </w:pPr>
      <w:bookmarkStart w:id="6" w:name="1.1_Function_of_this_document"/>
      <w:bookmarkStart w:id="7" w:name="_bookmark1"/>
      <w:bookmarkEnd w:id="6"/>
      <w:bookmarkEnd w:id="7"/>
      <w:r w:rsidRPr="00076EC4">
        <w:rPr>
          <w:lang w:val="fr-FR"/>
        </w:rPr>
        <w:t xml:space="preserve">Ce manuel fournit les procédures d'installation et d'utilisation du MaxiCharger DC </w:t>
      </w:r>
      <w:r w:rsidR="005201A3">
        <w:rPr>
          <w:lang w:val="fr-FR"/>
        </w:rPr>
        <w:t>Compact</w:t>
      </w:r>
      <w:bookmarkStart w:id="8" w:name="_GoBack"/>
      <w:bookmarkEnd w:id="8"/>
      <w:r w:rsidRPr="00076EC4">
        <w:rPr>
          <w:lang w:val="fr-FR"/>
        </w:rPr>
        <w:t xml:space="preserve"> (ci-après dénommé MaxiCharger). Lisez ce manuel et familiarisez-vous avec les instructions du MaxiCharger avant l'installation pour assurer une utilisation correcte.</w:t>
      </w:r>
    </w:p>
    <w:p w14:paraId="28F79587" w14:textId="0BDE95BA" w:rsidR="008A3BA3" w:rsidRPr="00076EC4" w:rsidRDefault="009E5F78" w:rsidP="0020019A">
      <w:pPr>
        <w:pStyle w:val="EN"/>
        <w:spacing w:line="240" w:lineRule="auto"/>
        <w:rPr>
          <w:lang w:val="fr-FR"/>
        </w:rPr>
      </w:pPr>
      <w:r w:rsidRPr="00076EC4">
        <w:rPr>
          <w:lang w:val="fr-FR"/>
        </w:rPr>
        <w:t>Certaines illustrations présentées dans ce manuel peuvent contenir des modules et des dispositifs en option qui ne sont pas inclus dans votre système. Contactez votre distributeur pour connaître la disponibilité d'autres modules et outils ou accessoires en option.</w:t>
      </w:r>
    </w:p>
    <w:p w14:paraId="33DEB513" w14:textId="63C2971D" w:rsidR="00103D66" w:rsidRPr="00076EC4" w:rsidRDefault="009E5F78" w:rsidP="0020019A">
      <w:pPr>
        <w:pStyle w:val="EN"/>
        <w:spacing w:line="240" w:lineRule="auto"/>
        <w:rPr>
          <w:lang w:val="fr-FR"/>
        </w:rPr>
      </w:pPr>
      <w:bookmarkStart w:id="9" w:name="1.2_Target_group"/>
      <w:bookmarkStart w:id="10" w:name="_bookmark2"/>
      <w:bookmarkEnd w:id="9"/>
      <w:bookmarkEnd w:id="10"/>
      <w:r w:rsidRPr="00076EC4">
        <w:rPr>
          <w:lang w:val="fr-FR"/>
        </w:rPr>
        <w:t>Ce document est destiné à ces groupes :</w:t>
      </w:r>
    </w:p>
    <w:p w14:paraId="01D57398" w14:textId="1BB072BA" w:rsidR="00103D66" w:rsidRPr="00076EC4" w:rsidRDefault="009E5F78" w:rsidP="0020019A">
      <w:pPr>
        <w:pStyle w:val="ItemList"/>
        <w:spacing w:beforeLines="50" w:before="120" w:afterLines="50" w:after="120" w:line="240" w:lineRule="auto"/>
        <w:rPr>
          <w:lang w:val="fr-FR"/>
        </w:rPr>
      </w:pPr>
      <w:r w:rsidRPr="00076EC4">
        <w:rPr>
          <w:lang w:val="fr-FR"/>
        </w:rPr>
        <w:t>Propriétaire du MaxiCharger</w:t>
      </w:r>
    </w:p>
    <w:p w14:paraId="74C051F3" w14:textId="1057E81B" w:rsidR="00103D66" w:rsidRPr="00076EC4" w:rsidRDefault="00E4523B" w:rsidP="0020019A">
      <w:pPr>
        <w:pStyle w:val="ItemList"/>
        <w:spacing w:beforeLines="50" w:before="120" w:afterLines="50" w:after="120" w:line="240" w:lineRule="auto"/>
        <w:rPr>
          <w:lang w:val="fr-FR"/>
        </w:rPr>
      </w:pPr>
      <w:r w:rsidRPr="00076EC4">
        <w:rPr>
          <w:lang w:val="fr-FR"/>
        </w:rPr>
        <w:t>Ingénieur d'installation</w:t>
      </w:r>
    </w:p>
    <w:p w14:paraId="0D9C2AE0" w14:textId="269AFBAA" w:rsidR="00B67D5F" w:rsidRPr="00076EC4" w:rsidRDefault="00883962">
      <w:pPr>
        <w:pStyle w:val="2"/>
        <w:spacing w:before="240" w:afterLines="50" w:line="240" w:lineRule="auto"/>
        <w:ind w:left="578" w:hanging="578"/>
        <w:rPr>
          <w:rFonts w:cs="Arial"/>
          <w:lang w:val="fr-FR"/>
        </w:rPr>
      </w:pPr>
      <w:bookmarkStart w:id="11" w:name="1.3_Revision_history"/>
      <w:bookmarkStart w:id="12" w:name="_bookmark3"/>
      <w:bookmarkStart w:id="13" w:name="1.4_Language"/>
      <w:bookmarkStart w:id="14" w:name="_bookmark4"/>
      <w:bookmarkStart w:id="15" w:name="_Toc106900377"/>
      <w:bookmarkStart w:id="16" w:name="_Toc106983249"/>
      <w:bookmarkEnd w:id="11"/>
      <w:bookmarkEnd w:id="12"/>
      <w:bookmarkEnd w:id="13"/>
      <w:bookmarkEnd w:id="14"/>
      <w:r w:rsidRPr="00076EC4">
        <w:rPr>
          <w:rFonts w:cs="Arial"/>
          <w:lang w:val="fr-FR"/>
        </w:rPr>
        <w:t xml:space="preserve"> </w:t>
      </w:r>
      <w:bookmarkStart w:id="17" w:name="_Toc113974746"/>
      <w:bookmarkStart w:id="18" w:name="_Toc121150207"/>
      <w:bookmarkEnd w:id="15"/>
      <w:bookmarkEnd w:id="16"/>
      <w:r w:rsidR="009E5F78" w:rsidRPr="00076EC4">
        <w:rPr>
          <w:rFonts w:cs="Arial"/>
          <w:lang w:val="fr-FR"/>
        </w:rPr>
        <w:t>Conventions</w:t>
      </w:r>
      <w:bookmarkEnd w:id="17"/>
      <w:bookmarkEnd w:id="18"/>
    </w:p>
    <w:p w14:paraId="3B258B46" w14:textId="79BE4D00" w:rsidR="00103D66" w:rsidRPr="00076EC4" w:rsidRDefault="009E5F78">
      <w:pPr>
        <w:pStyle w:val="3"/>
        <w:spacing w:before="240" w:afterLines="50" w:line="240" w:lineRule="auto"/>
        <w:rPr>
          <w:rFonts w:eastAsia="宋体"/>
          <w:lang w:val="fr-FR"/>
        </w:rPr>
      </w:pPr>
      <w:bookmarkStart w:id="19" w:name="_Toc113974747"/>
      <w:bookmarkStart w:id="20" w:name="_Toc121150208"/>
      <w:r w:rsidRPr="00076EC4">
        <w:rPr>
          <w:lang w:val="fr-FR"/>
        </w:rPr>
        <w:t>Texte en gras</w:t>
      </w:r>
      <w:bookmarkEnd w:id="19"/>
      <w:bookmarkEnd w:id="20"/>
    </w:p>
    <w:p w14:paraId="43BAC796" w14:textId="0847ABE6" w:rsidR="00103D66" w:rsidRPr="00076EC4" w:rsidRDefault="00E4523B" w:rsidP="0020019A">
      <w:pPr>
        <w:pStyle w:val="EN"/>
        <w:spacing w:line="240" w:lineRule="auto"/>
        <w:rPr>
          <w:lang w:val="fr-FR"/>
        </w:rPr>
      </w:pPr>
      <w:r w:rsidRPr="00076EC4">
        <w:rPr>
          <w:lang w:val="fr-FR"/>
        </w:rPr>
        <w:t>Le texte en gras est utilisé pour mettre en évidence les éléments sélectionnables tels que les boutons et les options de menu.</w:t>
      </w:r>
    </w:p>
    <w:p w14:paraId="6F87A9D2" w14:textId="27FA2BB5" w:rsidR="00103D66" w:rsidRPr="00076EC4" w:rsidRDefault="00E4523B">
      <w:pPr>
        <w:pStyle w:val="3"/>
        <w:spacing w:before="240" w:afterLines="50" w:line="240" w:lineRule="auto"/>
        <w:rPr>
          <w:rFonts w:eastAsia="宋体"/>
          <w:lang w:val="fr-FR"/>
        </w:rPr>
      </w:pPr>
      <w:bookmarkStart w:id="21" w:name="_Toc121150209"/>
      <w:r w:rsidRPr="00076EC4">
        <w:rPr>
          <w:lang w:val="fr-FR"/>
        </w:rPr>
        <w:t>Mots de signalisation</w:t>
      </w:r>
      <w:bookmarkEnd w:id="21"/>
    </w:p>
    <w:p w14:paraId="2F9096B7" w14:textId="77777777" w:rsidR="009E5F78" w:rsidRPr="00076EC4" w:rsidRDefault="009E5F78" w:rsidP="0020019A">
      <w:pPr>
        <w:pStyle w:val="ItemList"/>
        <w:spacing w:beforeLines="50" w:before="120" w:afterLines="50" w:after="120" w:line="240" w:lineRule="auto"/>
        <w:rPr>
          <w:bCs w:val="0"/>
          <w:lang w:val="fr-FR"/>
        </w:rPr>
      </w:pPr>
      <w:r w:rsidRPr="00076EC4">
        <w:rPr>
          <w:b/>
          <w:lang w:val="fr-FR"/>
        </w:rPr>
        <w:t xml:space="preserve">NOTE : </w:t>
      </w:r>
      <w:r w:rsidRPr="00076EC4">
        <w:rPr>
          <w:bCs w:val="0"/>
          <w:lang w:val="fr-FR"/>
        </w:rPr>
        <w:t>fournit des informations utiles telles que des explications supplémentaires, des conseils et des commentaires.</w:t>
      </w:r>
    </w:p>
    <w:p w14:paraId="58F2B0FD" w14:textId="77777777" w:rsidR="009E5F78" w:rsidRPr="00076EC4" w:rsidRDefault="009E5F78" w:rsidP="0020019A">
      <w:pPr>
        <w:pStyle w:val="ItemList"/>
        <w:spacing w:beforeLines="50" w:before="120" w:afterLines="50" w:after="120" w:line="240" w:lineRule="auto"/>
        <w:rPr>
          <w:bCs w:val="0"/>
          <w:lang w:val="fr-FR"/>
        </w:rPr>
      </w:pPr>
      <w:r w:rsidRPr="00076EC4">
        <w:rPr>
          <w:b/>
          <w:lang w:val="fr-FR"/>
        </w:rPr>
        <w:t>IMPORTANT :</w:t>
      </w:r>
      <w:r w:rsidRPr="00076EC4">
        <w:rPr>
          <w:bCs w:val="0"/>
          <w:lang w:val="fr-FR"/>
        </w:rPr>
        <w:t xml:space="preserve"> indique une situation qui, si elle n'est pas évitée, peut entraîner des dommages à l'équipement de test ou au véhicule.</w:t>
      </w:r>
    </w:p>
    <w:p w14:paraId="717CB0D3" w14:textId="77777777" w:rsidR="009E5F78" w:rsidRPr="00076EC4" w:rsidRDefault="009E5F78" w:rsidP="0020019A">
      <w:pPr>
        <w:pStyle w:val="ItemList"/>
        <w:spacing w:beforeLines="50" w:before="120" w:afterLines="50" w:after="120" w:line="240" w:lineRule="auto"/>
        <w:rPr>
          <w:bCs w:val="0"/>
          <w:lang w:val="fr-FR"/>
        </w:rPr>
      </w:pPr>
      <w:r w:rsidRPr="00076EC4">
        <w:rPr>
          <w:b/>
          <w:lang w:val="fr-FR"/>
        </w:rPr>
        <w:t>DANGER :</w:t>
      </w:r>
      <w:r w:rsidRPr="00076EC4">
        <w:rPr>
          <w:bCs w:val="0"/>
          <w:lang w:val="fr-FR"/>
        </w:rPr>
        <w:t xml:space="preserve"> indique une situation dangereuse imminente qui, si elle n'est pas évitée, entraînera la mort ou des blessures graves pour l'opérateur ou les personnes présentes.</w:t>
      </w:r>
    </w:p>
    <w:p w14:paraId="57988377" w14:textId="77777777" w:rsidR="009E5F78" w:rsidRPr="00076EC4" w:rsidRDefault="009E5F78" w:rsidP="0020019A">
      <w:pPr>
        <w:pStyle w:val="ItemList"/>
        <w:spacing w:beforeLines="50" w:before="120" w:afterLines="50" w:after="120" w:line="240" w:lineRule="auto"/>
        <w:rPr>
          <w:bCs w:val="0"/>
          <w:lang w:val="fr-FR"/>
        </w:rPr>
      </w:pPr>
      <w:r w:rsidRPr="00076EC4">
        <w:rPr>
          <w:b/>
          <w:lang w:val="fr-FR"/>
        </w:rPr>
        <w:t>AVERTISSEMENT :</w:t>
      </w:r>
      <w:r w:rsidRPr="00076EC4">
        <w:rPr>
          <w:bCs w:val="0"/>
          <w:lang w:val="fr-FR"/>
        </w:rPr>
        <w:t xml:space="preserve"> indique une situation potentiellement dangereuse qui, si elle n'est pas évitée, peut entraîner la mort ou des blessures graves pour l'opérateur ou les personnes présentes.</w:t>
      </w:r>
    </w:p>
    <w:p w14:paraId="7A060A11" w14:textId="10F84CF7" w:rsidR="008A3BA3" w:rsidRPr="00076EC4" w:rsidRDefault="009E5F78" w:rsidP="0020019A">
      <w:pPr>
        <w:pStyle w:val="ItemList"/>
        <w:spacing w:beforeLines="50" w:before="120" w:afterLines="50" w:after="120" w:line="240" w:lineRule="auto"/>
        <w:rPr>
          <w:lang w:val="fr-FR"/>
        </w:rPr>
      </w:pPr>
      <w:r w:rsidRPr="00076EC4">
        <w:rPr>
          <w:b/>
          <w:lang w:val="fr-FR"/>
        </w:rPr>
        <w:t xml:space="preserve">ATTENTION : </w:t>
      </w:r>
      <w:r w:rsidRPr="00076EC4">
        <w:rPr>
          <w:bCs w:val="0"/>
          <w:lang w:val="fr-FR"/>
        </w:rPr>
        <w:t>indique que le non-respect de l'instruction peut causer des dommages à l'équipement ou à la propriété.</w:t>
      </w:r>
    </w:p>
    <w:p w14:paraId="36381A01" w14:textId="6C738322" w:rsidR="00103D66" w:rsidRPr="00076EC4" w:rsidRDefault="009E5F78">
      <w:pPr>
        <w:pStyle w:val="3"/>
        <w:spacing w:before="240" w:afterLines="50" w:line="240" w:lineRule="auto"/>
        <w:rPr>
          <w:rFonts w:eastAsia="宋体"/>
          <w:lang w:val="fr-FR"/>
        </w:rPr>
      </w:pPr>
      <w:bookmarkStart w:id="22" w:name="_Toc113974749"/>
      <w:bookmarkStart w:id="23" w:name="_Toc121150210"/>
      <w:r w:rsidRPr="00076EC4">
        <w:rPr>
          <w:lang w:val="fr-FR"/>
        </w:rPr>
        <w:t>Hyperliens</w:t>
      </w:r>
      <w:bookmarkEnd w:id="22"/>
      <w:bookmarkEnd w:id="23"/>
    </w:p>
    <w:p w14:paraId="214A6BE9" w14:textId="2402A3C3" w:rsidR="00467A6B" w:rsidRPr="00076EC4" w:rsidRDefault="009E5F78" w:rsidP="0020019A">
      <w:pPr>
        <w:pStyle w:val="EN"/>
        <w:spacing w:line="240" w:lineRule="auto"/>
        <w:rPr>
          <w:lang w:val="fr-FR"/>
        </w:rPr>
      </w:pPr>
      <w:r w:rsidRPr="00076EC4">
        <w:rPr>
          <w:lang w:val="fr-FR"/>
        </w:rPr>
        <w:t>Les hyperliens sont disponibles dans les documents électroniques. Le texte en italique bleu indique un hyperlien sélectionnable et le texte souligné bleu indique un lien vers un site web ou une adresse électronique.</w:t>
      </w:r>
    </w:p>
    <w:p w14:paraId="76EFFD7C" w14:textId="77777777" w:rsidR="00467A6B" w:rsidRPr="00076EC4" w:rsidRDefault="00467A6B" w:rsidP="0020019A">
      <w:pPr>
        <w:spacing w:beforeLines="50" w:afterLines="50" w:line="240" w:lineRule="auto"/>
        <w:rPr>
          <w:lang w:val="fr-FR"/>
        </w:rPr>
        <w:sectPr w:rsidR="00467A6B" w:rsidRPr="00076EC4" w:rsidSect="00D26989">
          <w:pgSz w:w="8392" w:h="11907"/>
          <w:pgMar w:top="567" w:right="567" w:bottom="567" w:left="567" w:header="0" w:footer="340" w:gutter="0"/>
          <w:pgNumType w:start="1"/>
          <w:cols w:space="720"/>
          <w:docGrid w:linePitch="245"/>
        </w:sectPr>
      </w:pPr>
    </w:p>
    <w:p w14:paraId="480D73C7" w14:textId="6D96EF4A" w:rsidR="00B67D5F" w:rsidRPr="00076EC4" w:rsidRDefault="00883962">
      <w:pPr>
        <w:pStyle w:val="10"/>
        <w:ind w:left="431" w:hanging="431"/>
        <w:rPr>
          <w:lang w:val="fr-FR"/>
        </w:rPr>
      </w:pPr>
      <w:bookmarkStart w:id="24" w:name="1.9_General_symbols_and_signal_words"/>
      <w:bookmarkStart w:id="25" w:name="_bookmark9"/>
      <w:bookmarkStart w:id="26" w:name="1.10_Special_symbols_for_warnings_and_da"/>
      <w:bookmarkStart w:id="27" w:name="_bookmark10"/>
      <w:bookmarkStart w:id="28" w:name="1.11_Related_documents"/>
      <w:bookmarkStart w:id="29" w:name="_bookmark11"/>
      <w:bookmarkStart w:id="30" w:name="1.12_Manufacturer_and_contact_data"/>
      <w:bookmarkStart w:id="31" w:name="_bookmark12"/>
      <w:bookmarkStart w:id="32" w:name="1.13_Abbreviations"/>
      <w:bookmarkStart w:id="33" w:name="_bookmark13"/>
      <w:bookmarkStart w:id="34" w:name="1.14_Terminology"/>
      <w:bookmarkStart w:id="35" w:name="_bookmark14"/>
      <w:bookmarkStart w:id="36" w:name="_Toc106900391"/>
      <w:bookmarkStart w:id="37" w:name="_Toc106983263"/>
      <w:bookmarkEnd w:id="24"/>
      <w:bookmarkEnd w:id="25"/>
      <w:bookmarkEnd w:id="26"/>
      <w:bookmarkEnd w:id="27"/>
      <w:bookmarkEnd w:id="28"/>
      <w:bookmarkEnd w:id="29"/>
      <w:bookmarkEnd w:id="30"/>
      <w:bookmarkEnd w:id="31"/>
      <w:bookmarkEnd w:id="32"/>
      <w:bookmarkEnd w:id="33"/>
      <w:bookmarkEnd w:id="34"/>
      <w:bookmarkEnd w:id="35"/>
      <w:r w:rsidRPr="00076EC4">
        <w:rPr>
          <w:lang w:val="fr-FR"/>
        </w:rPr>
        <w:lastRenderedPageBreak/>
        <w:t xml:space="preserve"> </w:t>
      </w:r>
      <w:bookmarkStart w:id="38" w:name="_Toc121150211"/>
      <w:bookmarkEnd w:id="36"/>
      <w:bookmarkEnd w:id="37"/>
      <w:r w:rsidR="00E4523B" w:rsidRPr="00076EC4">
        <w:rPr>
          <w:lang w:val="fr-FR"/>
        </w:rPr>
        <w:t>Généralités</w:t>
      </w:r>
      <w:bookmarkEnd w:id="38"/>
    </w:p>
    <w:p w14:paraId="114A18A8" w14:textId="29F610B4" w:rsidR="0035674E" w:rsidRPr="00076EC4" w:rsidRDefault="00E4523B" w:rsidP="0020019A">
      <w:pPr>
        <w:pStyle w:val="EN"/>
        <w:spacing w:line="240" w:lineRule="auto"/>
        <w:rPr>
          <w:rFonts w:eastAsiaTheme="minorEastAsia"/>
          <w:kern w:val="44"/>
          <w:lang w:val="fr-FR"/>
        </w:rPr>
      </w:pPr>
      <w:r w:rsidRPr="00076EC4">
        <w:rPr>
          <w:lang w:val="fr-FR"/>
        </w:rPr>
        <w:t>Le MaxiCharger d'Autel est conçu pour charger les véhicules électriques (ci-après dénommés VE). Nos bornes de recharge vous offrent des solutions de recharge sûres, fiables, rapides et intelligentes.</w:t>
      </w:r>
    </w:p>
    <w:p w14:paraId="3D0833E2" w14:textId="4814F626" w:rsidR="00FC7BDA" w:rsidRPr="00076EC4" w:rsidRDefault="00E4523B" w:rsidP="0020019A">
      <w:pPr>
        <w:pStyle w:val="EN"/>
        <w:spacing w:line="240" w:lineRule="auto"/>
        <w:rPr>
          <w:lang w:val="fr-FR"/>
        </w:rPr>
      </w:pPr>
      <w:bookmarkStart w:id="39" w:name="3.1_Type_plate"/>
      <w:bookmarkStart w:id="40" w:name="_bookmark30"/>
      <w:bookmarkStart w:id="41" w:name="3.2_Intended_use"/>
      <w:bookmarkStart w:id="42" w:name="_bookmark31"/>
      <w:bookmarkEnd w:id="39"/>
      <w:bookmarkEnd w:id="40"/>
      <w:bookmarkEnd w:id="41"/>
      <w:bookmarkEnd w:id="42"/>
      <w:r w:rsidRPr="00076EC4">
        <w:rPr>
          <w:lang w:val="fr-FR"/>
        </w:rPr>
        <w:t>Le MaxiCharger est destiné à la recharge en DC des véhicules électriques et est prévu pour une utilisation à l'intérieur et à l'extérieur :</w:t>
      </w:r>
    </w:p>
    <w:p w14:paraId="082D8783" w14:textId="451AA5CE" w:rsidR="00FC7BDA" w:rsidRPr="00076EC4" w:rsidRDefault="00E4523B">
      <w:pPr>
        <w:pStyle w:val="EN"/>
        <w:numPr>
          <w:ilvl w:val="0"/>
          <w:numId w:val="68"/>
        </w:numPr>
        <w:spacing w:line="240" w:lineRule="auto"/>
        <w:rPr>
          <w:lang w:val="fr-FR"/>
        </w:rPr>
      </w:pPr>
      <w:r w:rsidRPr="00076EC4">
        <w:rPr>
          <w:lang w:val="fr-FR"/>
        </w:rPr>
        <w:t>Flottes</w:t>
      </w:r>
    </w:p>
    <w:p w14:paraId="15D80ADE" w14:textId="59DC825E" w:rsidR="00FC7BDA" w:rsidRPr="00076EC4" w:rsidRDefault="00E4523B">
      <w:pPr>
        <w:pStyle w:val="EN"/>
        <w:numPr>
          <w:ilvl w:val="0"/>
          <w:numId w:val="68"/>
        </w:numPr>
        <w:spacing w:line="240" w:lineRule="auto"/>
        <w:rPr>
          <w:lang w:val="fr-FR"/>
        </w:rPr>
      </w:pPr>
      <w:r w:rsidRPr="00076EC4">
        <w:rPr>
          <w:lang w:val="fr-FR"/>
        </w:rPr>
        <w:t>Aires de repos sur les autoroutes</w:t>
      </w:r>
    </w:p>
    <w:p w14:paraId="00774179" w14:textId="1E02C738" w:rsidR="00FC7BDA" w:rsidRPr="00076EC4" w:rsidRDefault="00A63C4C">
      <w:pPr>
        <w:pStyle w:val="EN"/>
        <w:numPr>
          <w:ilvl w:val="0"/>
          <w:numId w:val="68"/>
        </w:numPr>
        <w:spacing w:line="240" w:lineRule="auto"/>
        <w:rPr>
          <w:lang w:val="fr-FR"/>
        </w:rPr>
      </w:pPr>
      <w:r w:rsidRPr="00076EC4">
        <w:rPr>
          <w:lang w:val="fr-FR"/>
        </w:rPr>
        <w:t>Parkings commerciaux</w:t>
      </w:r>
    </w:p>
    <w:p w14:paraId="2A040C69" w14:textId="7BC63A63" w:rsidR="004107F2" w:rsidRPr="00076EC4" w:rsidRDefault="00A63C4C">
      <w:pPr>
        <w:pStyle w:val="EN"/>
        <w:numPr>
          <w:ilvl w:val="0"/>
          <w:numId w:val="68"/>
        </w:numPr>
        <w:spacing w:line="240" w:lineRule="auto"/>
        <w:rPr>
          <w:lang w:val="fr-FR"/>
        </w:rPr>
      </w:pPr>
      <w:r w:rsidRPr="00076EC4">
        <w:rPr>
          <w:lang w:val="fr-FR"/>
        </w:rPr>
        <w:t>Autres lieux</w:t>
      </w:r>
    </w:p>
    <w:p w14:paraId="6084EAA9" w14:textId="00A679FA" w:rsidR="00E52FAA" w:rsidRPr="00076EC4" w:rsidRDefault="00E52FAA" w:rsidP="0020019A">
      <w:pPr>
        <w:pStyle w:val="NOTE0"/>
        <w:spacing w:beforeLines="50" w:before="120" w:afterLines="50" w:after="120" w:line="240" w:lineRule="auto"/>
        <w:ind w:left="284"/>
        <w:rPr>
          <w:rFonts w:cs="Arial"/>
          <w:b/>
          <w:lang w:val="fr-FR"/>
        </w:rPr>
      </w:pPr>
      <w:r w:rsidRPr="00076EC4">
        <w:rPr>
          <w:rFonts w:cs="Arial"/>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2">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076EC4">
        <w:rPr>
          <w:rFonts w:cs="Arial"/>
          <w:b/>
          <w:lang w:val="fr-FR"/>
        </w:rPr>
        <w:t>DANGER</w:t>
      </w:r>
    </w:p>
    <w:p w14:paraId="0DBD04F7" w14:textId="636D0904" w:rsidR="00225364" w:rsidRPr="00076EC4" w:rsidRDefault="00A63C4C">
      <w:pPr>
        <w:pStyle w:val="NOTE0"/>
        <w:numPr>
          <w:ilvl w:val="0"/>
          <w:numId w:val="48"/>
        </w:numPr>
        <w:spacing w:beforeLines="50" w:before="120" w:afterLines="50" w:after="120" w:line="240" w:lineRule="auto"/>
        <w:rPr>
          <w:rFonts w:cs="Arial"/>
          <w:lang w:val="fr-FR"/>
        </w:rPr>
      </w:pPr>
      <w:r w:rsidRPr="00076EC4">
        <w:rPr>
          <w:rFonts w:cs="Arial"/>
          <w:lang w:val="fr-FR"/>
        </w:rPr>
        <w:t>Ne faites pas fonctionner l'équipement d'une manière autre que celle décrite dans ce manuel ou dans d'autres documents connexes. Le non-respect des instructions peut entraîner des blessures corporelles et/ou des dommages matériels.</w:t>
      </w:r>
    </w:p>
    <w:p w14:paraId="060F8B43" w14:textId="6B547777" w:rsidR="00E52FAA" w:rsidRPr="00076EC4" w:rsidRDefault="00A63C4C">
      <w:pPr>
        <w:pStyle w:val="NOTE0"/>
        <w:numPr>
          <w:ilvl w:val="0"/>
          <w:numId w:val="48"/>
        </w:numPr>
        <w:spacing w:beforeLines="50" w:before="120" w:afterLines="50" w:after="120" w:line="240" w:lineRule="auto"/>
        <w:rPr>
          <w:rFonts w:cs="Arial"/>
          <w:lang w:val="fr-FR"/>
        </w:rPr>
      </w:pPr>
      <w:r w:rsidRPr="00076EC4">
        <w:rPr>
          <w:rFonts w:cs="Arial"/>
          <w:lang w:val="fr-FR"/>
        </w:rPr>
        <w:t>N'utilisez le MaxiCharger que comme prévu.</w:t>
      </w:r>
    </w:p>
    <w:p w14:paraId="4AE73AC6" w14:textId="2DA0714C" w:rsidR="00225364" w:rsidRPr="00076EC4" w:rsidRDefault="00D1133C" w:rsidP="0020019A">
      <w:pPr>
        <w:pStyle w:val="NOTE"/>
        <w:spacing w:beforeLines="50" w:before="120" w:afterLines="50" w:after="120" w:line="240" w:lineRule="auto"/>
        <w:rPr>
          <w:rFonts w:eastAsiaTheme="minorEastAsia"/>
          <w:b/>
          <w:snapToGrid w:val="0"/>
          <w:lang w:val="fr-FR"/>
        </w:rPr>
      </w:pPr>
      <w:r w:rsidRPr="00076EC4">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076EC4">
        <w:rPr>
          <w:rFonts w:eastAsiaTheme="minorEastAsia"/>
          <w:b/>
          <w:snapToGrid w:val="0"/>
          <w:lang w:val="fr-FR"/>
        </w:rPr>
        <w:t>NOTE</w:t>
      </w:r>
    </w:p>
    <w:p w14:paraId="6997AF97" w14:textId="42DB0179" w:rsidR="00E52FAA" w:rsidRPr="00076EC4" w:rsidRDefault="00A63C4C" w:rsidP="0020019A">
      <w:pPr>
        <w:pStyle w:val="NOTE"/>
        <w:spacing w:beforeLines="50" w:before="120" w:afterLines="50" w:after="120" w:line="240" w:lineRule="auto"/>
        <w:rPr>
          <w:snapToGrid w:val="0"/>
          <w:lang w:val="fr-FR"/>
        </w:rPr>
      </w:pPr>
      <w:r w:rsidRPr="00076EC4">
        <w:rPr>
          <w:snapToGrid w:val="0"/>
          <w:lang w:val="fr-FR"/>
        </w:rPr>
        <w:t>Les images et illustrations présentées dans ce manuel peuvent différer légèrement du produit réel.</w:t>
      </w:r>
    </w:p>
    <w:p w14:paraId="326A2B94" w14:textId="6DD63712" w:rsidR="004107F2" w:rsidRPr="00076EC4" w:rsidRDefault="00A63C4C" w:rsidP="0020019A">
      <w:pPr>
        <w:pStyle w:val="EN"/>
        <w:spacing w:line="240" w:lineRule="auto"/>
        <w:rPr>
          <w:lang w:val="fr-FR"/>
        </w:rPr>
      </w:pPr>
      <w:r w:rsidRPr="00076EC4">
        <w:rPr>
          <w:lang w:val="fr-FR"/>
        </w:rPr>
        <w:t>Ce manuel vous expliquera comment installer et utiliser le MaxiCharger.</w:t>
      </w:r>
    </w:p>
    <w:p w14:paraId="2058B0A8" w14:textId="77777777" w:rsidR="008F3E23" w:rsidRPr="00076EC4" w:rsidRDefault="008F3E23" w:rsidP="0020019A">
      <w:pPr>
        <w:spacing w:beforeLines="50" w:afterLines="50" w:line="240" w:lineRule="auto"/>
        <w:rPr>
          <w:lang w:val="fr-FR"/>
        </w:rPr>
      </w:pPr>
      <w:bookmarkStart w:id="43" w:name="3.3_Working_principles"/>
      <w:bookmarkStart w:id="44" w:name="_bookmark32"/>
      <w:bookmarkStart w:id="45" w:name="3.4_Overview"/>
      <w:bookmarkStart w:id="46" w:name="_bookmark35"/>
      <w:bookmarkStart w:id="47" w:name="3.4.1_Overview_of_the_system"/>
      <w:bookmarkStart w:id="48" w:name="_bookmark36"/>
      <w:bookmarkStart w:id="49" w:name="_Ref101876619"/>
      <w:bookmarkStart w:id="50" w:name="_Toc101951996"/>
      <w:bookmarkEnd w:id="43"/>
      <w:bookmarkEnd w:id="44"/>
      <w:bookmarkEnd w:id="45"/>
      <w:bookmarkEnd w:id="46"/>
      <w:bookmarkEnd w:id="47"/>
      <w:bookmarkEnd w:id="48"/>
    </w:p>
    <w:p w14:paraId="582E4A7B" w14:textId="1C706ED5" w:rsidR="0020019A" w:rsidRPr="00076EC4" w:rsidRDefault="0020019A" w:rsidP="0020019A">
      <w:pPr>
        <w:spacing w:beforeLines="50" w:afterLines="50" w:line="240" w:lineRule="auto"/>
        <w:rPr>
          <w:lang w:val="fr-FR"/>
        </w:rPr>
        <w:sectPr w:rsidR="0020019A" w:rsidRPr="00076EC4" w:rsidSect="00D26989">
          <w:pgSz w:w="8392" w:h="11907"/>
          <w:pgMar w:top="567" w:right="567" w:bottom="567" w:left="567" w:header="0" w:footer="340" w:gutter="0"/>
          <w:cols w:space="720"/>
          <w:docGrid w:linePitch="245"/>
        </w:sectPr>
      </w:pPr>
    </w:p>
    <w:p w14:paraId="1EF089C9" w14:textId="25CFB988" w:rsidR="007D67FB" w:rsidRPr="00076EC4" w:rsidRDefault="00883962">
      <w:pPr>
        <w:pStyle w:val="2"/>
        <w:spacing w:before="240" w:afterLines="50" w:line="240" w:lineRule="auto"/>
        <w:ind w:left="578" w:hanging="578"/>
        <w:rPr>
          <w:rFonts w:cs="Arial"/>
          <w:lang w:val="fr-FR"/>
        </w:rPr>
      </w:pPr>
      <w:bookmarkStart w:id="51" w:name="_Toc106900384"/>
      <w:bookmarkStart w:id="52" w:name="_Toc106983256"/>
      <w:bookmarkStart w:id="53" w:name="_Ref103185500"/>
      <w:bookmarkStart w:id="54" w:name="_Ref103869934"/>
      <w:bookmarkStart w:id="55" w:name="_Toc106900392"/>
      <w:bookmarkStart w:id="56" w:name="_Toc106983264"/>
      <w:r w:rsidRPr="00076EC4">
        <w:rPr>
          <w:rFonts w:cs="Arial"/>
          <w:lang w:val="fr-FR"/>
        </w:rPr>
        <w:lastRenderedPageBreak/>
        <w:t xml:space="preserve"> </w:t>
      </w:r>
      <w:bookmarkStart w:id="57" w:name="_Toc113974753"/>
      <w:bookmarkStart w:id="58" w:name="_Toc121150212"/>
      <w:bookmarkEnd w:id="51"/>
      <w:bookmarkEnd w:id="52"/>
      <w:r w:rsidR="009E5F78" w:rsidRPr="00076EC4">
        <w:rPr>
          <w:rFonts w:cs="Arial"/>
          <w:lang w:val="fr-FR"/>
        </w:rPr>
        <w:t>Avertissements en matière de sécurité</w:t>
      </w:r>
      <w:bookmarkEnd w:id="57"/>
      <w:bookmarkEnd w:id="58"/>
    </w:p>
    <w:p w14:paraId="72A0381A" w14:textId="77777777" w:rsidR="009E5F78" w:rsidRPr="00076EC4" w:rsidRDefault="009E5F78">
      <w:pPr>
        <w:pStyle w:val="ad"/>
        <w:numPr>
          <w:ilvl w:val="0"/>
          <w:numId w:val="13"/>
        </w:numPr>
        <w:spacing w:beforeLines="50" w:afterLines="50" w:line="240" w:lineRule="auto"/>
        <w:ind w:left="654"/>
        <w:rPr>
          <w:lang w:val="fr-FR"/>
        </w:rPr>
      </w:pPr>
      <w:r w:rsidRPr="00076EC4">
        <w:rPr>
          <w:snapToGrid w:val="0"/>
          <w:lang w:val="fr-FR"/>
        </w:rPr>
        <w:t>Débranchez l'alimentation électrique du MaxiCharger pendant toute la procédure d'installation.</w:t>
      </w:r>
    </w:p>
    <w:p w14:paraId="07953675"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La capacité de charge du réseau doit répondre aux exigences du MaxiCharger.</w:t>
      </w:r>
    </w:p>
    <w:p w14:paraId="0256E779"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Connectez le MaxiCharger à un système de câblage permanent, métallique et mis à la terre. Sinon, utilisez le conducteur de mise à la terre de l'équipement avec les conducteurs du circuit et connectez-le au terminal ou au fil de mise à la terre de l'équipement sur le produit.</w:t>
      </w:r>
    </w:p>
    <w:p w14:paraId="5AFAAC93"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Le personnel non qualifié doit garder une distance de sécurité pendant toute la procédure d'installation.</w:t>
      </w:r>
    </w:p>
    <w:p w14:paraId="5DBB7645"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Les connexions au MaxiCharger doivent être conformes à toutes les règles locales applicables.</w:t>
      </w:r>
    </w:p>
    <w:p w14:paraId="7BB51100"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N'utilisez que des fils électriques de calibre et d'isolation suffisants pour répondre aux besoins en courant nominal et en tension.</w:t>
      </w:r>
    </w:p>
    <w:p w14:paraId="6C5A2854"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Protégez le câblage à l'intérieur du MaxiCharger contre tout dommage et n'obstruez pas le câblage lors de l'entretien de l'armoire.</w:t>
      </w:r>
    </w:p>
    <w:p w14:paraId="59CA1E1E"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Maintenez l'armoire à l'écart de toute source d'eau.</w:t>
      </w:r>
    </w:p>
    <w:p w14:paraId="39F24BA0" w14:textId="77777777" w:rsidR="009E5F78" w:rsidRPr="00076EC4" w:rsidRDefault="009E5F78">
      <w:pPr>
        <w:pStyle w:val="ad"/>
        <w:numPr>
          <w:ilvl w:val="0"/>
          <w:numId w:val="13"/>
        </w:numPr>
        <w:spacing w:beforeLines="50" w:afterLines="50" w:line="240" w:lineRule="auto"/>
        <w:ind w:left="654"/>
        <w:rPr>
          <w:lang w:val="fr-FR"/>
        </w:rPr>
      </w:pPr>
      <w:r w:rsidRPr="00076EC4">
        <w:rPr>
          <w:lang w:val="fr-FR"/>
        </w:rPr>
        <w:t>Protégez le MaxiCharger avec des dispositifs et des mesures de sécurité conformément à la réglementation locale.</w:t>
      </w:r>
    </w:p>
    <w:p w14:paraId="18BB67A4" w14:textId="1F4C1417" w:rsidR="007D67FB" w:rsidRPr="00076EC4" w:rsidRDefault="009E5F78">
      <w:pPr>
        <w:pStyle w:val="ad"/>
        <w:numPr>
          <w:ilvl w:val="0"/>
          <w:numId w:val="13"/>
        </w:numPr>
        <w:spacing w:beforeLines="50" w:afterLines="50" w:line="240" w:lineRule="auto"/>
        <w:ind w:left="654"/>
        <w:rPr>
          <w:lang w:val="fr-FR"/>
        </w:rPr>
      </w:pPr>
      <w:r w:rsidRPr="00076EC4">
        <w:rPr>
          <w:lang w:val="fr-FR"/>
        </w:rPr>
        <w:t>Portez les équipements de protection individuelle appropriés tels que des vêtements de protection, des gants de sécurité, des chaussures de sécurité et des lunettes de sécurité si nécessaire.</w:t>
      </w:r>
    </w:p>
    <w:p w14:paraId="3568C742" w14:textId="480A6B8B" w:rsidR="005D5A73" w:rsidRPr="00076EC4" w:rsidRDefault="0020019A">
      <w:pPr>
        <w:pStyle w:val="2"/>
        <w:spacing w:before="240" w:afterLines="50" w:line="240" w:lineRule="auto"/>
        <w:ind w:left="578" w:hanging="578"/>
        <w:rPr>
          <w:rFonts w:cs="Arial"/>
          <w:lang w:val="fr-FR"/>
        </w:rPr>
      </w:pPr>
      <w:bookmarkStart w:id="59" w:name="_Toc121150213"/>
      <w:r w:rsidRPr="00076EC4">
        <w:rPr>
          <w:rFonts w:cs="Arial"/>
          <w:noProof/>
        </w:rPr>
        <w:lastRenderedPageBreak/>
        <w:drawing>
          <wp:anchor distT="0" distB="0" distL="114300" distR="114300" simplePos="0" relativeHeight="252781568" behindDoc="0" locked="0" layoutInCell="1" allowOverlap="1" wp14:anchorId="02B1E9C9" wp14:editId="67ED9708">
            <wp:simplePos x="0" y="0"/>
            <wp:positionH relativeFrom="column">
              <wp:posOffset>245110</wp:posOffset>
            </wp:positionH>
            <wp:positionV relativeFrom="paragraph">
              <wp:posOffset>274044</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4">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883962" w:rsidRPr="00076EC4">
        <w:rPr>
          <w:rFonts w:cs="Arial"/>
          <w:lang w:val="fr-FR"/>
        </w:rPr>
        <w:t xml:space="preserve"> </w:t>
      </w:r>
      <w:bookmarkEnd w:id="49"/>
      <w:bookmarkEnd w:id="50"/>
      <w:bookmarkEnd w:id="53"/>
      <w:bookmarkEnd w:id="54"/>
      <w:bookmarkEnd w:id="55"/>
      <w:bookmarkEnd w:id="56"/>
      <w:r w:rsidR="00A63C4C" w:rsidRPr="00076EC4">
        <w:rPr>
          <w:rFonts w:cs="Arial"/>
          <w:lang w:val="fr-FR"/>
        </w:rPr>
        <w:t>Aperçu du produit (extérieur)</w:t>
      </w:r>
      <w:bookmarkEnd w:id="59"/>
    </w:p>
    <w:p w14:paraId="789B4D0A" w14:textId="2BA0F8A8" w:rsidR="003C40FF" w:rsidRPr="00076EC4" w:rsidRDefault="00A63C4C">
      <w:pPr>
        <w:pStyle w:val="ad"/>
        <w:numPr>
          <w:ilvl w:val="0"/>
          <w:numId w:val="57"/>
        </w:numPr>
        <w:spacing w:beforeLines="50" w:afterLines="50" w:line="240" w:lineRule="auto"/>
        <w:ind w:left="930"/>
        <w:rPr>
          <w:lang w:val="fr-FR"/>
        </w:rPr>
      </w:pPr>
      <w:r w:rsidRPr="00076EC4">
        <w:rPr>
          <w:lang w:val="fr-FR"/>
        </w:rPr>
        <w:t>Capteur de lumière</w:t>
      </w:r>
    </w:p>
    <w:p w14:paraId="5E77654D" w14:textId="0BB2104E" w:rsidR="005D5A73" w:rsidRPr="00076EC4" w:rsidRDefault="00A63C4C">
      <w:pPr>
        <w:pStyle w:val="ad"/>
        <w:numPr>
          <w:ilvl w:val="0"/>
          <w:numId w:val="57"/>
        </w:numPr>
        <w:spacing w:beforeLines="50" w:afterLines="50" w:line="240" w:lineRule="auto"/>
        <w:rPr>
          <w:lang w:val="fr-FR"/>
        </w:rPr>
      </w:pPr>
      <w:r w:rsidRPr="00076EC4">
        <w:rPr>
          <w:lang w:val="fr-FR"/>
        </w:rPr>
        <w:t>Écran tactile</w:t>
      </w:r>
    </w:p>
    <w:p w14:paraId="66451134" w14:textId="11D42110" w:rsidR="005D5A73" w:rsidRPr="00076EC4" w:rsidRDefault="00A63C4C">
      <w:pPr>
        <w:pStyle w:val="ad"/>
        <w:numPr>
          <w:ilvl w:val="0"/>
          <w:numId w:val="57"/>
        </w:numPr>
        <w:spacing w:beforeLines="50" w:afterLines="50" w:line="240" w:lineRule="auto"/>
        <w:rPr>
          <w:lang w:val="fr-FR"/>
        </w:rPr>
      </w:pPr>
      <w:r w:rsidRPr="00076EC4">
        <w:rPr>
          <w:lang w:val="fr-FR"/>
        </w:rPr>
        <w:t>Lecteur de carte RFID</w:t>
      </w:r>
      <w:r w:rsidR="005D5A73" w:rsidRPr="00076EC4">
        <w:rPr>
          <w:lang w:val="fr-FR"/>
        </w:rPr>
        <w:t>r</w:t>
      </w:r>
    </w:p>
    <w:p w14:paraId="4C414483" w14:textId="784571CB" w:rsidR="00DC0FDF" w:rsidRPr="00076EC4" w:rsidRDefault="00A63C4C">
      <w:pPr>
        <w:pStyle w:val="ad"/>
        <w:numPr>
          <w:ilvl w:val="0"/>
          <w:numId w:val="57"/>
        </w:numPr>
        <w:spacing w:beforeLines="50" w:afterLines="50" w:line="240" w:lineRule="auto"/>
        <w:rPr>
          <w:lang w:val="fr-FR"/>
        </w:rPr>
      </w:pPr>
      <w:r w:rsidRPr="00076EC4">
        <w:rPr>
          <w:lang w:val="fr-FR"/>
        </w:rPr>
        <w:t xml:space="preserve">Dispositif de paiement POS </w:t>
      </w:r>
      <w:r w:rsidR="000F313B" w:rsidRPr="00076EC4">
        <w:rPr>
          <w:lang w:val="fr-FR"/>
        </w:rPr>
        <w:t>(facultatif)</w:t>
      </w:r>
    </w:p>
    <w:p w14:paraId="255B61AF" w14:textId="43AAA26E" w:rsidR="005D5A73" w:rsidRPr="00076EC4" w:rsidRDefault="00A63C4C">
      <w:pPr>
        <w:pStyle w:val="ad"/>
        <w:numPr>
          <w:ilvl w:val="0"/>
          <w:numId w:val="57"/>
        </w:numPr>
        <w:spacing w:beforeLines="50" w:afterLines="50" w:line="240" w:lineRule="auto"/>
        <w:rPr>
          <w:lang w:val="fr-FR"/>
        </w:rPr>
      </w:pPr>
      <w:r w:rsidRPr="00076EC4">
        <w:rPr>
          <w:lang w:val="fr-FR"/>
        </w:rPr>
        <w:t>Câble de chargement VE</w:t>
      </w:r>
    </w:p>
    <w:p w14:paraId="2A89C269" w14:textId="4A6E841D" w:rsidR="005D5A73" w:rsidRPr="00076EC4" w:rsidRDefault="00A63C4C">
      <w:pPr>
        <w:pStyle w:val="ad"/>
        <w:numPr>
          <w:ilvl w:val="0"/>
          <w:numId w:val="57"/>
        </w:numPr>
        <w:spacing w:beforeLines="50" w:afterLines="50" w:line="240" w:lineRule="auto"/>
        <w:rPr>
          <w:lang w:val="fr-FR"/>
        </w:rPr>
      </w:pPr>
      <w:r w:rsidRPr="00076EC4">
        <w:rPr>
          <w:lang w:val="fr-FR"/>
        </w:rPr>
        <w:t>Port du câble Ethernet</w:t>
      </w:r>
    </w:p>
    <w:p w14:paraId="03F2FD5B" w14:textId="24D20E65" w:rsidR="005D5A73" w:rsidRPr="00076EC4" w:rsidRDefault="00A63C4C">
      <w:pPr>
        <w:pStyle w:val="ad"/>
        <w:numPr>
          <w:ilvl w:val="0"/>
          <w:numId w:val="57"/>
        </w:numPr>
        <w:spacing w:beforeLines="50" w:afterLines="50" w:line="240" w:lineRule="auto"/>
        <w:rPr>
          <w:lang w:val="fr-FR"/>
        </w:rPr>
      </w:pPr>
      <w:r w:rsidRPr="00076EC4">
        <w:rPr>
          <w:lang w:val="fr-FR"/>
        </w:rPr>
        <w:t>Trou d'entrée AC</w:t>
      </w:r>
    </w:p>
    <w:p w14:paraId="6801D818" w14:textId="1091E0CB" w:rsidR="005D5A73" w:rsidRPr="00076EC4" w:rsidRDefault="00A63C4C">
      <w:pPr>
        <w:pStyle w:val="ad"/>
        <w:numPr>
          <w:ilvl w:val="0"/>
          <w:numId w:val="57"/>
        </w:numPr>
        <w:spacing w:beforeLines="50" w:afterLines="50" w:line="240" w:lineRule="auto"/>
        <w:rPr>
          <w:lang w:val="fr-FR"/>
        </w:rPr>
      </w:pPr>
      <w:r w:rsidRPr="00076EC4">
        <w:rPr>
          <w:lang w:val="fr-FR"/>
        </w:rPr>
        <w:t>Event — un à droite et un à gauche</w:t>
      </w:r>
    </w:p>
    <w:p w14:paraId="17B834E6" w14:textId="6D0E8C72" w:rsidR="00AB58E4" w:rsidRPr="00076EC4" w:rsidRDefault="00A63C4C">
      <w:pPr>
        <w:pStyle w:val="ad"/>
        <w:numPr>
          <w:ilvl w:val="0"/>
          <w:numId w:val="57"/>
        </w:numPr>
        <w:spacing w:beforeLines="50" w:afterLines="50" w:line="240" w:lineRule="auto"/>
        <w:rPr>
          <w:lang w:val="fr-FR"/>
        </w:rPr>
      </w:pPr>
      <w:r w:rsidRPr="00076EC4">
        <w:rPr>
          <w:lang w:val="fr-FR"/>
        </w:rPr>
        <w:t>Fente</w:t>
      </w:r>
    </w:p>
    <w:p w14:paraId="3E3E8BE0" w14:textId="224ED543" w:rsidR="00AB58E4" w:rsidRPr="00076EC4" w:rsidRDefault="00A63C4C">
      <w:pPr>
        <w:pStyle w:val="ad"/>
        <w:numPr>
          <w:ilvl w:val="0"/>
          <w:numId w:val="57"/>
        </w:numPr>
        <w:spacing w:beforeLines="50" w:afterLines="50" w:line="240" w:lineRule="auto"/>
        <w:rPr>
          <w:lang w:val="fr-FR"/>
        </w:rPr>
      </w:pPr>
      <w:r w:rsidRPr="00076EC4">
        <w:rPr>
          <w:lang w:val="fr-FR"/>
        </w:rPr>
        <w:t>Rainure</w:t>
      </w:r>
    </w:p>
    <w:p w14:paraId="66A727DB" w14:textId="6DBECFD8" w:rsidR="00AB58E4" w:rsidRPr="00076EC4" w:rsidRDefault="00324DF2">
      <w:pPr>
        <w:pStyle w:val="ad"/>
        <w:numPr>
          <w:ilvl w:val="0"/>
          <w:numId w:val="57"/>
        </w:numPr>
        <w:spacing w:beforeLines="50" w:afterLines="50" w:line="240" w:lineRule="auto"/>
        <w:rPr>
          <w:lang w:val="fr-FR"/>
        </w:rPr>
      </w:pPr>
      <w:r w:rsidRPr="00076EC4">
        <w:rPr>
          <w:lang w:val="fr-FR"/>
        </w:rPr>
        <w:t>Lunette</w:t>
      </w:r>
    </w:p>
    <w:p w14:paraId="0A2F75E9" w14:textId="463741FC" w:rsidR="00AB58E4" w:rsidRPr="00076EC4" w:rsidRDefault="005B4EDA">
      <w:pPr>
        <w:pStyle w:val="ad"/>
        <w:numPr>
          <w:ilvl w:val="0"/>
          <w:numId w:val="57"/>
        </w:numPr>
        <w:spacing w:beforeLines="50" w:afterLines="50" w:line="240" w:lineRule="auto"/>
        <w:rPr>
          <w:lang w:val="fr-FR"/>
        </w:rPr>
      </w:pPr>
      <w:r w:rsidRPr="00076EC4">
        <w:rPr>
          <w:lang w:val="fr-FR"/>
        </w:rPr>
        <w:t>Poignée de levage</w:t>
      </w:r>
    </w:p>
    <w:p w14:paraId="00B1BA05" w14:textId="1172990D" w:rsidR="003C40FF" w:rsidRPr="00076EC4" w:rsidRDefault="003C40FF" w:rsidP="0020019A">
      <w:pPr>
        <w:spacing w:beforeLines="50" w:afterLines="50" w:line="240" w:lineRule="auto"/>
        <w:rPr>
          <w:lang w:val="fr-FR"/>
        </w:rPr>
      </w:pPr>
    </w:p>
    <w:p w14:paraId="3D39FCD3" w14:textId="5A0BA12B" w:rsidR="003C40FF" w:rsidRPr="00076EC4" w:rsidRDefault="003C40FF" w:rsidP="0020019A">
      <w:pPr>
        <w:spacing w:beforeLines="50" w:afterLines="50" w:line="240" w:lineRule="auto"/>
        <w:jc w:val="center"/>
        <w:rPr>
          <w:lang w:val="fr-FR"/>
        </w:rPr>
      </w:pPr>
    </w:p>
    <w:p w14:paraId="77982E5D" w14:textId="3B7CCC6B" w:rsidR="002637CB" w:rsidRPr="00076EC4" w:rsidRDefault="002637CB" w:rsidP="0020019A">
      <w:pPr>
        <w:spacing w:beforeLines="50" w:afterLines="50" w:line="240" w:lineRule="auto"/>
        <w:jc w:val="center"/>
        <w:rPr>
          <w:lang w:val="fr-FR"/>
        </w:rPr>
      </w:pPr>
    </w:p>
    <w:p w14:paraId="10C8139E" w14:textId="395F99AC" w:rsidR="009D3249" w:rsidRPr="00076EC4" w:rsidRDefault="0020019A" w:rsidP="0020019A">
      <w:pPr>
        <w:spacing w:beforeLines="50" w:afterLines="50" w:line="240" w:lineRule="auto"/>
        <w:rPr>
          <w:lang w:val="fr-FR"/>
        </w:rPr>
      </w:pPr>
      <w:r w:rsidRPr="00076EC4">
        <w:rPr>
          <w:noProof/>
        </w:rPr>
        <w:drawing>
          <wp:inline distT="0" distB="0" distL="0" distR="0" wp14:anchorId="6475AA6C" wp14:editId="61D0E08B">
            <wp:extent cx="834886" cy="2475182"/>
            <wp:effectExtent l="0" t="0" r="3810" b="1905"/>
            <wp:docPr id="35" name="图片 35"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表格&#10;&#10;描述已自动生成"/>
                    <pic:cNvPicPr/>
                  </pic:nvPicPr>
                  <pic:blipFill>
                    <a:blip r:embed="rId15">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inline>
        </w:drawing>
      </w:r>
      <w:r w:rsidRPr="00076EC4">
        <w:rPr>
          <w:lang w:val="fr-FR"/>
        </w:rPr>
        <w:t xml:space="preserve">  </w:t>
      </w:r>
      <w:r w:rsidRPr="00076EC4">
        <w:rPr>
          <w:noProof/>
        </w:rPr>
        <w:drawing>
          <wp:inline distT="0" distB="0" distL="0" distR="0" wp14:anchorId="4574D5BC" wp14:editId="26983B65">
            <wp:extent cx="1600835" cy="23768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inline>
        </w:drawing>
      </w:r>
      <w:r w:rsidRPr="00076EC4">
        <w:rPr>
          <w:noProof/>
        </w:rPr>
        <w:drawing>
          <wp:inline distT="0" distB="0" distL="0" distR="0" wp14:anchorId="04B207A6" wp14:editId="3487C0A6">
            <wp:extent cx="1590309" cy="922351"/>
            <wp:effectExtent l="0" t="0" r="0" b="0"/>
            <wp:docPr id="62" name="图片 6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示&#10;&#10;描述已自动生成"/>
                    <pic:cNvPicPr/>
                  </pic:nvPicPr>
                  <pic:blipFill>
                    <a:blip r:embed="rId17">
                      <a:grayscl/>
                      <a:extLst>
                        <a:ext uri="{28A0092B-C50C-407E-A947-70E740481C1C}">
                          <a14:useLocalDpi xmlns:a14="http://schemas.microsoft.com/office/drawing/2010/main" val="0"/>
                        </a:ext>
                      </a:extLst>
                    </a:blip>
                    <a:stretch>
                      <a:fillRect/>
                    </a:stretch>
                  </pic:blipFill>
                  <pic:spPr>
                    <a:xfrm>
                      <a:off x="0" y="0"/>
                      <a:ext cx="1593978" cy="924479"/>
                    </a:xfrm>
                    <a:prstGeom prst="rect">
                      <a:avLst/>
                    </a:prstGeom>
                  </pic:spPr>
                </pic:pic>
              </a:graphicData>
            </a:graphic>
          </wp:inline>
        </w:drawing>
      </w:r>
    </w:p>
    <w:p w14:paraId="7B021602" w14:textId="3ED0AA46" w:rsidR="0020019A" w:rsidRPr="00076EC4" w:rsidRDefault="0020019A">
      <w:pPr>
        <w:rPr>
          <w:bCs/>
          <w:kern w:val="2"/>
          <w:lang w:val="fr-FR"/>
        </w:rPr>
      </w:pPr>
      <w:r w:rsidRPr="00076EC4">
        <w:rPr>
          <w:lang w:val="fr-FR"/>
        </w:rPr>
        <w:br w:type="page"/>
      </w:r>
    </w:p>
    <w:p w14:paraId="093CB37A" w14:textId="734F6611" w:rsidR="00953A43" w:rsidRPr="00076EC4" w:rsidRDefault="00953A43">
      <w:pPr>
        <w:pStyle w:val="2"/>
        <w:spacing w:before="240" w:afterLines="50" w:line="240" w:lineRule="auto"/>
        <w:ind w:left="578" w:hanging="578"/>
        <w:rPr>
          <w:rFonts w:cs="Arial"/>
          <w:lang w:val="fr-FR"/>
        </w:rPr>
      </w:pPr>
      <w:r w:rsidRPr="00076EC4">
        <w:rPr>
          <w:rFonts w:cs="Arial"/>
          <w:lang w:val="fr-FR"/>
        </w:rPr>
        <w:lastRenderedPageBreak/>
        <w:t xml:space="preserve"> </w:t>
      </w:r>
      <w:bookmarkStart w:id="60" w:name="_Toc121150214"/>
      <w:r w:rsidR="005B4EDA" w:rsidRPr="00076EC4">
        <w:rPr>
          <w:rFonts w:cs="Arial"/>
          <w:lang w:val="fr-FR"/>
        </w:rPr>
        <w:t>Aperçu du produit (intérieur)</w:t>
      </w:r>
      <w:bookmarkEnd w:id="60"/>
    </w:p>
    <w:p w14:paraId="0F8AF358" w14:textId="60A62A71" w:rsidR="00A44832" w:rsidRPr="00076EC4" w:rsidRDefault="00A44832" w:rsidP="0020019A">
      <w:pPr>
        <w:pStyle w:val="EN"/>
        <w:spacing w:line="240" w:lineRule="auto"/>
        <w:rPr>
          <w:rFonts w:eastAsiaTheme="minorEastAsia"/>
          <w:lang w:val="fr-FR"/>
        </w:rPr>
      </w:pPr>
    </w:p>
    <w:tbl>
      <w:tblPr>
        <w:tblStyle w:val="af0"/>
        <w:tblW w:w="6799" w:type="dxa"/>
        <w:jc w:val="center"/>
        <w:tblLook w:val="04A0" w:firstRow="1" w:lastRow="0" w:firstColumn="1" w:lastColumn="0" w:noHBand="0" w:noVBand="1"/>
      </w:tblPr>
      <w:tblGrid>
        <w:gridCol w:w="3456"/>
        <w:gridCol w:w="3343"/>
      </w:tblGrid>
      <w:tr w:rsidR="00A44832" w:rsidRPr="00E824B9" w14:paraId="03C3CD62" w14:textId="537C4AC4" w:rsidTr="00A44832">
        <w:trPr>
          <w:jc w:val="center"/>
        </w:trPr>
        <w:tc>
          <w:tcPr>
            <w:tcW w:w="3456" w:type="dxa"/>
            <w:vMerge w:val="restart"/>
            <w:tcBorders>
              <w:top w:val="nil"/>
              <w:left w:val="nil"/>
              <w:bottom w:val="nil"/>
              <w:right w:val="nil"/>
            </w:tcBorders>
            <w:vAlign w:val="center"/>
          </w:tcPr>
          <w:p w14:paraId="24AC33DA" w14:textId="722D9B88" w:rsidR="00A44832" w:rsidRPr="00076EC4" w:rsidRDefault="00A44832" w:rsidP="00A44832">
            <w:pPr>
              <w:pStyle w:val="EN"/>
              <w:spacing w:before="120" w:after="120"/>
              <w:ind w:left="0"/>
              <w:jc w:val="center"/>
              <w:rPr>
                <w:lang w:val="fr-FR"/>
              </w:rPr>
            </w:pPr>
            <w:r w:rsidRPr="00076EC4">
              <w:rPr>
                <w:noProof/>
              </w:rPr>
              <w:drawing>
                <wp:inline distT="0" distB="0" distL="0" distR="0" wp14:anchorId="5AB49F4C" wp14:editId="62E30277">
                  <wp:extent cx="2055478" cy="2775447"/>
                  <wp:effectExtent l="0" t="0" r="2540" b="635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8">
                            <a:extLst>
                              <a:ext uri="{28A0092B-C50C-407E-A947-70E740481C1C}">
                                <a14:useLocalDpi xmlns:a14="http://schemas.microsoft.com/office/drawing/2010/main" val="0"/>
                              </a:ext>
                            </a:extLst>
                          </a:blip>
                          <a:stretch>
                            <a:fillRect/>
                          </a:stretch>
                        </pic:blipFill>
                        <pic:spPr>
                          <a:xfrm>
                            <a:off x="0" y="0"/>
                            <a:ext cx="2059386" cy="2780724"/>
                          </a:xfrm>
                          <a:prstGeom prst="rect">
                            <a:avLst/>
                          </a:prstGeom>
                        </pic:spPr>
                      </pic:pic>
                    </a:graphicData>
                  </a:graphic>
                </wp:inline>
              </w:drawing>
            </w:r>
          </w:p>
        </w:tc>
        <w:tc>
          <w:tcPr>
            <w:tcW w:w="3343" w:type="dxa"/>
            <w:tcBorders>
              <w:left w:val="nil"/>
            </w:tcBorders>
          </w:tcPr>
          <w:p w14:paraId="624D27DA" w14:textId="26946EFD" w:rsidR="00A44832" w:rsidRPr="00076EC4" w:rsidRDefault="005B4EDA">
            <w:pPr>
              <w:pStyle w:val="EN"/>
              <w:numPr>
                <w:ilvl w:val="0"/>
                <w:numId w:val="72"/>
              </w:numPr>
              <w:spacing w:before="120" w:after="120"/>
              <w:rPr>
                <w:lang w:val="fr-FR"/>
              </w:rPr>
            </w:pPr>
            <w:r w:rsidRPr="00076EC4">
              <w:rPr>
                <w:lang w:val="fr-FR"/>
              </w:rPr>
              <w:t>Unité de mesure inertielle 1</w:t>
            </w:r>
          </w:p>
        </w:tc>
      </w:tr>
      <w:tr w:rsidR="00A44832" w:rsidRPr="00E824B9" w14:paraId="79FDA61E" w14:textId="44FED08E" w:rsidTr="00A44832">
        <w:trPr>
          <w:jc w:val="center"/>
        </w:trPr>
        <w:tc>
          <w:tcPr>
            <w:tcW w:w="3456" w:type="dxa"/>
            <w:vMerge/>
            <w:tcBorders>
              <w:top w:val="nil"/>
              <w:left w:val="nil"/>
              <w:bottom w:val="nil"/>
              <w:right w:val="nil"/>
            </w:tcBorders>
          </w:tcPr>
          <w:p w14:paraId="33ACA3E9" w14:textId="66F0C3E7" w:rsidR="00A44832" w:rsidRPr="00076EC4" w:rsidRDefault="00A44832" w:rsidP="00A44832">
            <w:pPr>
              <w:pStyle w:val="EN"/>
              <w:spacing w:before="120" w:after="120"/>
              <w:ind w:left="0"/>
              <w:rPr>
                <w:lang w:val="fr-FR"/>
              </w:rPr>
            </w:pPr>
          </w:p>
        </w:tc>
        <w:tc>
          <w:tcPr>
            <w:tcW w:w="3343" w:type="dxa"/>
            <w:tcBorders>
              <w:left w:val="nil"/>
            </w:tcBorders>
          </w:tcPr>
          <w:p w14:paraId="7E93A2CF" w14:textId="2772976F" w:rsidR="00A44832" w:rsidRPr="00076EC4" w:rsidRDefault="005B4EDA">
            <w:pPr>
              <w:pStyle w:val="EN"/>
              <w:numPr>
                <w:ilvl w:val="0"/>
                <w:numId w:val="72"/>
              </w:numPr>
              <w:spacing w:before="120" w:after="120"/>
              <w:rPr>
                <w:lang w:val="fr-FR"/>
              </w:rPr>
            </w:pPr>
            <w:r w:rsidRPr="00076EC4">
              <w:rPr>
                <w:lang w:val="fr-FR"/>
              </w:rPr>
              <w:t>Unité de contrôle électronique</w:t>
            </w:r>
          </w:p>
        </w:tc>
      </w:tr>
      <w:tr w:rsidR="00A44832" w:rsidRPr="00E824B9" w14:paraId="6CC4E9BE" w14:textId="00D9ED7E" w:rsidTr="00A44832">
        <w:trPr>
          <w:jc w:val="center"/>
        </w:trPr>
        <w:tc>
          <w:tcPr>
            <w:tcW w:w="3456" w:type="dxa"/>
            <w:vMerge/>
            <w:tcBorders>
              <w:top w:val="nil"/>
              <w:left w:val="nil"/>
              <w:bottom w:val="nil"/>
              <w:right w:val="nil"/>
            </w:tcBorders>
          </w:tcPr>
          <w:p w14:paraId="36C51219" w14:textId="3D9868E8" w:rsidR="00A44832" w:rsidRPr="00076EC4" w:rsidRDefault="00A44832" w:rsidP="00A44832">
            <w:pPr>
              <w:pStyle w:val="EN"/>
              <w:spacing w:before="120" w:after="120"/>
              <w:ind w:left="0"/>
              <w:rPr>
                <w:lang w:val="fr-FR"/>
              </w:rPr>
            </w:pPr>
          </w:p>
        </w:tc>
        <w:tc>
          <w:tcPr>
            <w:tcW w:w="3343" w:type="dxa"/>
            <w:tcBorders>
              <w:left w:val="nil"/>
            </w:tcBorders>
          </w:tcPr>
          <w:p w14:paraId="4378ABDA" w14:textId="722847A6" w:rsidR="00A44832" w:rsidRPr="00076EC4" w:rsidRDefault="005B4EDA">
            <w:pPr>
              <w:pStyle w:val="EN"/>
              <w:numPr>
                <w:ilvl w:val="0"/>
                <w:numId w:val="72"/>
              </w:numPr>
              <w:spacing w:before="120" w:after="120"/>
              <w:rPr>
                <w:lang w:val="fr-FR"/>
              </w:rPr>
            </w:pPr>
            <w:r w:rsidRPr="00076EC4">
              <w:rPr>
                <w:lang w:val="fr-FR"/>
              </w:rPr>
              <w:t>Unité de mesure inertielle 2</w:t>
            </w:r>
          </w:p>
        </w:tc>
      </w:tr>
      <w:tr w:rsidR="00A44832" w:rsidRPr="005201A3" w14:paraId="3BF0A918" w14:textId="0765A311" w:rsidTr="00A44832">
        <w:trPr>
          <w:jc w:val="center"/>
        </w:trPr>
        <w:tc>
          <w:tcPr>
            <w:tcW w:w="3456" w:type="dxa"/>
            <w:vMerge/>
            <w:tcBorders>
              <w:top w:val="nil"/>
              <w:left w:val="nil"/>
              <w:bottom w:val="nil"/>
              <w:right w:val="nil"/>
            </w:tcBorders>
          </w:tcPr>
          <w:p w14:paraId="53AFD62A" w14:textId="1AFD6D04" w:rsidR="00A44832" w:rsidRPr="00076EC4" w:rsidRDefault="00A44832" w:rsidP="00A44832">
            <w:pPr>
              <w:pStyle w:val="EN"/>
              <w:spacing w:before="120" w:after="120"/>
              <w:ind w:left="0"/>
              <w:rPr>
                <w:lang w:val="fr-FR"/>
              </w:rPr>
            </w:pPr>
          </w:p>
        </w:tc>
        <w:tc>
          <w:tcPr>
            <w:tcW w:w="3343" w:type="dxa"/>
            <w:tcBorders>
              <w:left w:val="nil"/>
            </w:tcBorders>
          </w:tcPr>
          <w:p w14:paraId="612D6C16" w14:textId="39BDA9BC" w:rsidR="00A44832" w:rsidRPr="00076EC4" w:rsidRDefault="005B4EDA">
            <w:pPr>
              <w:pStyle w:val="EN"/>
              <w:numPr>
                <w:ilvl w:val="0"/>
                <w:numId w:val="72"/>
              </w:numPr>
              <w:spacing w:before="120" w:after="120"/>
              <w:rPr>
                <w:lang w:val="fr-FR"/>
              </w:rPr>
            </w:pPr>
            <w:r w:rsidRPr="00076EC4">
              <w:rPr>
                <w:lang w:val="fr-FR"/>
              </w:rPr>
              <w:t>Compteur d'énergie (PJ1)</w:t>
            </w:r>
          </w:p>
        </w:tc>
      </w:tr>
      <w:tr w:rsidR="00A44832" w:rsidRPr="005201A3" w14:paraId="3553F407" w14:textId="26986894" w:rsidTr="00A44832">
        <w:trPr>
          <w:jc w:val="center"/>
        </w:trPr>
        <w:tc>
          <w:tcPr>
            <w:tcW w:w="3456" w:type="dxa"/>
            <w:vMerge/>
            <w:tcBorders>
              <w:top w:val="nil"/>
              <w:left w:val="nil"/>
              <w:bottom w:val="nil"/>
              <w:right w:val="nil"/>
            </w:tcBorders>
          </w:tcPr>
          <w:p w14:paraId="77B87173" w14:textId="074BF90A" w:rsidR="00A44832" w:rsidRPr="00076EC4" w:rsidRDefault="00A44832" w:rsidP="00A44832">
            <w:pPr>
              <w:pStyle w:val="EN"/>
              <w:spacing w:before="120" w:after="120"/>
              <w:ind w:left="0"/>
              <w:rPr>
                <w:lang w:val="fr-FR"/>
              </w:rPr>
            </w:pPr>
          </w:p>
        </w:tc>
        <w:tc>
          <w:tcPr>
            <w:tcW w:w="3343" w:type="dxa"/>
            <w:tcBorders>
              <w:left w:val="nil"/>
            </w:tcBorders>
          </w:tcPr>
          <w:p w14:paraId="3FF0AE69" w14:textId="1153430D" w:rsidR="00A44832" w:rsidRPr="00076EC4" w:rsidRDefault="005B4EDA">
            <w:pPr>
              <w:pStyle w:val="EN"/>
              <w:numPr>
                <w:ilvl w:val="0"/>
                <w:numId w:val="72"/>
              </w:numPr>
              <w:spacing w:before="120" w:after="120"/>
              <w:rPr>
                <w:lang w:val="fr-FR"/>
              </w:rPr>
            </w:pPr>
            <w:r w:rsidRPr="00076EC4">
              <w:rPr>
                <w:lang w:val="fr-FR"/>
              </w:rPr>
              <w:t>Compteur d'énergie (PJ2)</w:t>
            </w:r>
          </w:p>
        </w:tc>
      </w:tr>
      <w:tr w:rsidR="00A44832" w:rsidRPr="00076EC4" w14:paraId="628923BB" w14:textId="0F5FD846" w:rsidTr="00A44832">
        <w:trPr>
          <w:jc w:val="center"/>
        </w:trPr>
        <w:tc>
          <w:tcPr>
            <w:tcW w:w="3456" w:type="dxa"/>
            <w:vMerge/>
            <w:tcBorders>
              <w:top w:val="nil"/>
              <w:left w:val="nil"/>
              <w:bottom w:val="nil"/>
              <w:right w:val="nil"/>
            </w:tcBorders>
          </w:tcPr>
          <w:p w14:paraId="6C6FB407" w14:textId="089DAC29" w:rsidR="00A44832" w:rsidRPr="00076EC4" w:rsidRDefault="00A44832" w:rsidP="00A44832">
            <w:pPr>
              <w:pStyle w:val="EN"/>
              <w:spacing w:before="120" w:after="120"/>
              <w:ind w:left="0"/>
              <w:rPr>
                <w:lang w:val="fr-FR"/>
              </w:rPr>
            </w:pPr>
          </w:p>
        </w:tc>
        <w:tc>
          <w:tcPr>
            <w:tcW w:w="3343" w:type="dxa"/>
            <w:tcBorders>
              <w:left w:val="nil"/>
            </w:tcBorders>
          </w:tcPr>
          <w:p w14:paraId="6AF8BF02" w14:textId="4814EDB3" w:rsidR="00A44832" w:rsidRPr="00076EC4" w:rsidRDefault="005B4EDA">
            <w:pPr>
              <w:pStyle w:val="EN"/>
              <w:numPr>
                <w:ilvl w:val="0"/>
                <w:numId w:val="72"/>
              </w:numPr>
              <w:spacing w:before="120" w:after="120"/>
              <w:rPr>
                <w:lang w:val="fr-FR"/>
              </w:rPr>
            </w:pPr>
            <w:r w:rsidRPr="00076EC4">
              <w:rPr>
                <w:lang w:val="fr-FR"/>
              </w:rPr>
              <w:t>Alimentation auxiliaire 48 V</w:t>
            </w:r>
          </w:p>
        </w:tc>
      </w:tr>
      <w:tr w:rsidR="00A44832" w:rsidRPr="00076EC4" w14:paraId="491BBC7E" w14:textId="63C497CD" w:rsidTr="00A44832">
        <w:trPr>
          <w:jc w:val="center"/>
        </w:trPr>
        <w:tc>
          <w:tcPr>
            <w:tcW w:w="3456" w:type="dxa"/>
            <w:vMerge/>
            <w:tcBorders>
              <w:top w:val="nil"/>
              <w:left w:val="nil"/>
              <w:bottom w:val="nil"/>
              <w:right w:val="nil"/>
            </w:tcBorders>
          </w:tcPr>
          <w:p w14:paraId="6BF7A8E4" w14:textId="23E244DD" w:rsidR="00A44832" w:rsidRPr="00076EC4" w:rsidRDefault="00A44832" w:rsidP="00A44832">
            <w:pPr>
              <w:pStyle w:val="EN"/>
              <w:spacing w:before="120" w:after="120"/>
              <w:ind w:left="0"/>
              <w:rPr>
                <w:lang w:val="fr-FR"/>
              </w:rPr>
            </w:pPr>
          </w:p>
        </w:tc>
        <w:tc>
          <w:tcPr>
            <w:tcW w:w="3343" w:type="dxa"/>
            <w:tcBorders>
              <w:left w:val="nil"/>
            </w:tcBorders>
          </w:tcPr>
          <w:p w14:paraId="080078DB" w14:textId="1286DBAC" w:rsidR="00A44832" w:rsidRPr="00076EC4" w:rsidRDefault="005B4EDA">
            <w:pPr>
              <w:pStyle w:val="EN"/>
              <w:numPr>
                <w:ilvl w:val="0"/>
                <w:numId w:val="72"/>
              </w:numPr>
              <w:spacing w:before="120" w:after="120"/>
              <w:rPr>
                <w:lang w:val="fr-FR"/>
              </w:rPr>
            </w:pPr>
            <w:r w:rsidRPr="00076EC4">
              <w:rPr>
                <w:lang w:val="fr-FR"/>
              </w:rPr>
              <w:t>Alimentation auxiliaire 24 V</w:t>
            </w:r>
          </w:p>
        </w:tc>
      </w:tr>
      <w:tr w:rsidR="00A44832" w:rsidRPr="00076EC4" w14:paraId="4D81C06B" w14:textId="152913D2" w:rsidTr="00A44832">
        <w:trPr>
          <w:jc w:val="center"/>
        </w:trPr>
        <w:tc>
          <w:tcPr>
            <w:tcW w:w="3456" w:type="dxa"/>
            <w:vMerge/>
            <w:tcBorders>
              <w:top w:val="nil"/>
              <w:left w:val="nil"/>
              <w:bottom w:val="nil"/>
              <w:right w:val="nil"/>
            </w:tcBorders>
          </w:tcPr>
          <w:p w14:paraId="6DD74534" w14:textId="3A788CF4" w:rsidR="00A44832" w:rsidRPr="00076EC4" w:rsidRDefault="00A44832" w:rsidP="00A44832">
            <w:pPr>
              <w:pStyle w:val="EN"/>
              <w:spacing w:before="120" w:after="120"/>
              <w:ind w:left="0"/>
              <w:rPr>
                <w:rFonts w:eastAsiaTheme="minorEastAsia"/>
                <w:lang w:val="fr-FR"/>
              </w:rPr>
            </w:pPr>
          </w:p>
        </w:tc>
        <w:tc>
          <w:tcPr>
            <w:tcW w:w="3343" w:type="dxa"/>
            <w:tcBorders>
              <w:left w:val="nil"/>
            </w:tcBorders>
          </w:tcPr>
          <w:p w14:paraId="63EA23D9" w14:textId="5EB36515" w:rsidR="00A44832" w:rsidRPr="00076EC4" w:rsidRDefault="005B4EDA">
            <w:pPr>
              <w:pStyle w:val="EN"/>
              <w:numPr>
                <w:ilvl w:val="0"/>
                <w:numId w:val="72"/>
              </w:numPr>
              <w:spacing w:before="120" w:after="120"/>
              <w:rPr>
                <w:rFonts w:eastAsiaTheme="minorEastAsia"/>
                <w:lang w:val="fr-FR"/>
              </w:rPr>
            </w:pPr>
            <w:r w:rsidRPr="00076EC4">
              <w:rPr>
                <w:rFonts w:eastAsiaTheme="minorEastAsia"/>
                <w:lang w:val="fr-FR"/>
              </w:rPr>
              <w:t>Contacteur AC (KM2)</w:t>
            </w:r>
          </w:p>
        </w:tc>
      </w:tr>
      <w:tr w:rsidR="00A44832" w:rsidRPr="00076EC4" w14:paraId="22E07CA8" w14:textId="286E1D64" w:rsidTr="00A44832">
        <w:trPr>
          <w:jc w:val="center"/>
        </w:trPr>
        <w:tc>
          <w:tcPr>
            <w:tcW w:w="3456" w:type="dxa"/>
            <w:vMerge/>
            <w:tcBorders>
              <w:top w:val="nil"/>
              <w:left w:val="nil"/>
              <w:bottom w:val="nil"/>
              <w:right w:val="nil"/>
            </w:tcBorders>
          </w:tcPr>
          <w:p w14:paraId="2BEA96BF" w14:textId="3DC44F19" w:rsidR="00A44832" w:rsidRPr="00076EC4" w:rsidRDefault="00A44832" w:rsidP="00A44832">
            <w:pPr>
              <w:pStyle w:val="EN"/>
              <w:spacing w:before="120" w:after="120"/>
              <w:ind w:left="0"/>
              <w:rPr>
                <w:rFonts w:eastAsiaTheme="minorEastAsia"/>
                <w:lang w:val="fr-FR"/>
              </w:rPr>
            </w:pPr>
          </w:p>
        </w:tc>
        <w:tc>
          <w:tcPr>
            <w:tcW w:w="3343" w:type="dxa"/>
            <w:tcBorders>
              <w:left w:val="nil"/>
            </w:tcBorders>
          </w:tcPr>
          <w:p w14:paraId="236A4BD6" w14:textId="63FB54FE" w:rsidR="00A44832" w:rsidRPr="00076EC4" w:rsidRDefault="005B4EDA">
            <w:pPr>
              <w:pStyle w:val="EN"/>
              <w:numPr>
                <w:ilvl w:val="0"/>
                <w:numId w:val="72"/>
              </w:numPr>
              <w:spacing w:before="120" w:after="120"/>
              <w:rPr>
                <w:rFonts w:eastAsiaTheme="minorEastAsia"/>
                <w:lang w:val="fr-FR"/>
              </w:rPr>
            </w:pPr>
            <w:r w:rsidRPr="00076EC4">
              <w:rPr>
                <w:rFonts w:eastAsiaTheme="minorEastAsia"/>
                <w:lang w:val="fr-FR"/>
              </w:rPr>
              <w:t>Contacteur AC (KM1)</w:t>
            </w:r>
          </w:p>
        </w:tc>
      </w:tr>
      <w:tr w:rsidR="00A44832" w:rsidRPr="00E824B9" w14:paraId="39014820" w14:textId="3FEC27A9" w:rsidTr="00A44832">
        <w:trPr>
          <w:jc w:val="center"/>
        </w:trPr>
        <w:tc>
          <w:tcPr>
            <w:tcW w:w="3456" w:type="dxa"/>
            <w:vMerge/>
            <w:tcBorders>
              <w:top w:val="nil"/>
              <w:left w:val="nil"/>
              <w:bottom w:val="nil"/>
              <w:right w:val="nil"/>
            </w:tcBorders>
          </w:tcPr>
          <w:p w14:paraId="31DFF93C" w14:textId="2F1B3F7C" w:rsidR="00A44832" w:rsidRPr="00076EC4" w:rsidRDefault="00A44832" w:rsidP="00A44832">
            <w:pPr>
              <w:pStyle w:val="EN"/>
              <w:spacing w:before="120" w:after="120"/>
              <w:ind w:left="0"/>
              <w:rPr>
                <w:rFonts w:eastAsiaTheme="minorEastAsia"/>
                <w:lang w:val="fr-FR"/>
              </w:rPr>
            </w:pPr>
          </w:p>
        </w:tc>
        <w:tc>
          <w:tcPr>
            <w:tcW w:w="3343" w:type="dxa"/>
            <w:tcBorders>
              <w:left w:val="nil"/>
            </w:tcBorders>
          </w:tcPr>
          <w:p w14:paraId="61BA4CD8" w14:textId="07C0D3EB" w:rsidR="00A44832" w:rsidRPr="00076EC4" w:rsidRDefault="005B4EDA">
            <w:pPr>
              <w:pStyle w:val="EN"/>
              <w:numPr>
                <w:ilvl w:val="0"/>
                <w:numId w:val="72"/>
              </w:numPr>
              <w:spacing w:before="120" w:after="120"/>
              <w:rPr>
                <w:rFonts w:eastAsiaTheme="minorEastAsia"/>
                <w:lang w:val="fr-FR"/>
              </w:rPr>
            </w:pPr>
            <w:r w:rsidRPr="00076EC4">
              <w:rPr>
                <w:rFonts w:eastAsiaTheme="minorEastAsia"/>
                <w:lang w:val="fr-FR"/>
              </w:rPr>
              <w:t>Dispositif de protection contre les surtensions</w:t>
            </w:r>
          </w:p>
        </w:tc>
      </w:tr>
      <w:tr w:rsidR="00A44832" w:rsidRPr="00076EC4" w14:paraId="77694B5A" w14:textId="4322DB20" w:rsidTr="00A44832">
        <w:trPr>
          <w:jc w:val="center"/>
        </w:trPr>
        <w:tc>
          <w:tcPr>
            <w:tcW w:w="3456" w:type="dxa"/>
            <w:vMerge/>
            <w:tcBorders>
              <w:top w:val="nil"/>
              <w:left w:val="nil"/>
              <w:bottom w:val="nil"/>
              <w:right w:val="nil"/>
            </w:tcBorders>
          </w:tcPr>
          <w:p w14:paraId="773E4275" w14:textId="435F43E0" w:rsidR="00A44832" w:rsidRPr="00076EC4" w:rsidRDefault="00A44832" w:rsidP="00A44832">
            <w:pPr>
              <w:pStyle w:val="EN"/>
              <w:spacing w:before="120" w:after="120"/>
              <w:ind w:left="0"/>
              <w:rPr>
                <w:rFonts w:eastAsiaTheme="minorEastAsia"/>
                <w:lang w:val="fr-FR"/>
              </w:rPr>
            </w:pPr>
          </w:p>
        </w:tc>
        <w:tc>
          <w:tcPr>
            <w:tcW w:w="3343" w:type="dxa"/>
            <w:tcBorders>
              <w:left w:val="nil"/>
            </w:tcBorders>
          </w:tcPr>
          <w:p w14:paraId="2B3D409B" w14:textId="35132F76" w:rsidR="00A44832" w:rsidRPr="00076EC4" w:rsidRDefault="005B4EDA">
            <w:pPr>
              <w:pStyle w:val="EN"/>
              <w:numPr>
                <w:ilvl w:val="0"/>
                <w:numId w:val="72"/>
              </w:numPr>
              <w:spacing w:before="120" w:after="120"/>
              <w:rPr>
                <w:rFonts w:eastAsiaTheme="minorEastAsia"/>
                <w:lang w:val="fr-FR"/>
              </w:rPr>
            </w:pPr>
            <w:r w:rsidRPr="00076EC4">
              <w:rPr>
                <w:rFonts w:eastAsiaTheme="minorEastAsia"/>
                <w:lang w:val="fr-FR"/>
              </w:rPr>
              <w:t>Fusible</w:t>
            </w:r>
          </w:p>
        </w:tc>
      </w:tr>
      <w:tr w:rsidR="00A44832" w:rsidRPr="00076EC4" w14:paraId="55B9FE68" w14:textId="67E435F3" w:rsidTr="00A44832">
        <w:trPr>
          <w:jc w:val="center"/>
        </w:trPr>
        <w:tc>
          <w:tcPr>
            <w:tcW w:w="3456" w:type="dxa"/>
            <w:vMerge/>
            <w:tcBorders>
              <w:top w:val="nil"/>
              <w:left w:val="nil"/>
              <w:bottom w:val="nil"/>
              <w:right w:val="nil"/>
            </w:tcBorders>
          </w:tcPr>
          <w:p w14:paraId="513C34D0" w14:textId="38BBBB52" w:rsidR="00A44832" w:rsidRPr="00076EC4" w:rsidRDefault="00A44832" w:rsidP="00A44832">
            <w:pPr>
              <w:pStyle w:val="EN"/>
              <w:spacing w:before="120" w:after="120"/>
              <w:ind w:left="0"/>
              <w:rPr>
                <w:rFonts w:eastAsiaTheme="minorEastAsia"/>
                <w:lang w:val="fr-FR"/>
              </w:rPr>
            </w:pPr>
          </w:p>
        </w:tc>
        <w:tc>
          <w:tcPr>
            <w:tcW w:w="3343" w:type="dxa"/>
            <w:tcBorders>
              <w:left w:val="nil"/>
            </w:tcBorders>
          </w:tcPr>
          <w:p w14:paraId="38F69B98" w14:textId="325D1095" w:rsidR="00A44832" w:rsidRPr="00076EC4" w:rsidRDefault="005B4EDA">
            <w:pPr>
              <w:pStyle w:val="EN"/>
              <w:numPr>
                <w:ilvl w:val="0"/>
                <w:numId w:val="72"/>
              </w:numPr>
              <w:spacing w:before="120" w:after="120"/>
              <w:rPr>
                <w:rFonts w:eastAsiaTheme="minorEastAsia"/>
                <w:lang w:val="fr-FR"/>
              </w:rPr>
            </w:pPr>
            <w:r w:rsidRPr="00076EC4">
              <w:rPr>
                <w:rFonts w:eastAsiaTheme="minorEastAsia"/>
                <w:lang w:val="fr-FR"/>
              </w:rPr>
              <w:t>Relais intermédiaire</w:t>
            </w:r>
          </w:p>
        </w:tc>
      </w:tr>
    </w:tbl>
    <w:p w14:paraId="61B72916" w14:textId="77777777" w:rsidR="00A44832" w:rsidRPr="00076EC4" w:rsidRDefault="00A44832" w:rsidP="0020019A">
      <w:pPr>
        <w:pStyle w:val="EN"/>
        <w:spacing w:line="240" w:lineRule="auto"/>
        <w:rPr>
          <w:rFonts w:eastAsiaTheme="minorEastAsia"/>
          <w:lang w:val="fr-FR"/>
        </w:rPr>
      </w:pPr>
    </w:p>
    <w:p w14:paraId="26EB9766" w14:textId="5B053776" w:rsidR="00B13CDC" w:rsidRPr="00076EC4" w:rsidRDefault="00B13CDC" w:rsidP="0020019A">
      <w:pPr>
        <w:spacing w:beforeLines="50" w:afterLines="50" w:line="240" w:lineRule="auto"/>
        <w:rPr>
          <w:bCs/>
          <w:kern w:val="2"/>
          <w:lang w:val="fr-FR"/>
        </w:rPr>
      </w:pPr>
      <w:r w:rsidRPr="00076EC4">
        <w:rPr>
          <w:lang w:val="fr-FR"/>
        </w:rPr>
        <w:br w:type="page"/>
      </w:r>
    </w:p>
    <w:p w14:paraId="574E63F5" w14:textId="65550DFA" w:rsidR="00225364" w:rsidRPr="00076EC4" w:rsidRDefault="00883962">
      <w:pPr>
        <w:pStyle w:val="2"/>
        <w:spacing w:before="240" w:afterLines="50" w:line="240" w:lineRule="auto"/>
        <w:ind w:left="578" w:hanging="578"/>
        <w:rPr>
          <w:rFonts w:cs="Arial"/>
          <w:lang w:val="fr-FR"/>
        </w:rPr>
      </w:pPr>
      <w:bookmarkStart w:id="61" w:name="_Ref118192102"/>
      <w:bookmarkStart w:id="62" w:name="_Ref102665761"/>
      <w:r w:rsidRPr="00076EC4">
        <w:rPr>
          <w:rFonts w:cs="Arial"/>
          <w:lang w:val="fr-FR"/>
        </w:rPr>
        <w:lastRenderedPageBreak/>
        <w:t xml:space="preserve"> </w:t>
      </w:r>
      <w:bookmarkStart w:id="63" w:name="_Toc121150215"/>
      <w:bookmarkEnd w:id="61"/>
      <w:r w:rsidR="005B4EDA" w:rsidRPr="00076EC4">
        <w:rPr>
          <w:rFonts w:cs="Arial"/>
          <w:lang w:val="fr-FR"/>
        </w:rPr>
        <w:t>Spécifications techniques</w:t>
      </w:r>
      <w:bookmarkEnd w:id="63"/>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681F3F" w:rsidRPr="00076EC4" w14:paraId="028E4F1A" w14:textId="77777777" w:rsidTr="00681F3F">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7A15E8B3" w14:textId="7EFD7D47" w:rsidR="00681F3F" w:rsidRPr="00076EC4" w:rsidRDefault="005B4EDA" w:rsidP="0020019A">
            <w:pPr>
              <w:spacing w:beforeLines="50" w:before="120" w:afterLines="50" w:after="120"/>
              <w:rPr>
                <w:lang w:val="fr-FR"/>
              </w:rPr>
            </w:pPr>
            <w:r w:rsidRPr="00076EC4">
              <w:rPr>
                <w:rFonts w:hint="eastAsia"/>
                <w:lang w:val="fr-FR"/>
              </w:rPr>
              <w:t>É</w:t>
            </w:r>
            <w:r w:rsidRPr="00076EC4">
              <w:rPr>
                <w:lang w:val="fr-FR"/>
              </w:rPr>
              <w:t>lément</w:t>
            </w:r>
          </w:p>
        </w:tc>
        <w:tc>
          <w:tcPr>
            <w:tcW w:w="3400" w:type="dxa"/>
          </w:tcPr>
          <w:p w14:paraId="326C5F3C" w14:textId="7CD1F331" w:rsidR="00681F3F" w:rsidRPr="00076EC4" w:rsidRDefault="00681F3F" w:rsidP="0020019A">
            <w:pPr>
              <w:spacing w:beforeLines="50" w:before="120" w:afterLines="50" w:after="120"/>
              <w:rPr>
                <w:lang w:val="fr-FR"/>
              </w:rPr>
            </w:pPr>
            <w:r w:rsidRPr="00076EC4">
              <w:rPr>
                <w:lang w:val="fr-FR"/>
              </w:rPr>
              <w:t>Description</w:t>
            </w:r>
          </w:p>
        </w:tc>
      </w:tr>
      <w:tr w:rsidR="001B1FC9" w:rsidRPr="00076EC4" w14:paraId="78E2CBB5" w14:textId="77777777" w:rsidTr="001B1FC9">
        <w:trPr>
          <w:trHeight w:val="454"/>
          <w:jc w:val="center"/>
        </w:trPr>
        <w:tc>
          <w:tcPr>
            <w:tcW w:w="6799" w:type="dxa"/>
            <w:gridSpan w:val="2"/>
            <w:shd w:val="clear" w:color="auto" w:fill="A8D08D" w:themeFill="accent6" w:themeFillTint="99"/>
          </w:tcPr>
          <w:p w14:paraId="4854D100" w14:textId="04002168" w:rsidR="001B1FC9" w:rsidRPr="00076EC4" w:rsidRDefault="005B4EDA" w:rsidP="0020019A">
            <w:pPr>
              <w:spacing w:beforeLines="50" w:before="120" w:afterLines="50" w:after="120"/>
              <w:rPr>
                <w:rFonts w:ascii="Arial" w:hAnsi="Arial"/>
                <w:b/>
                <w:lang w:val="fr-FR"/>
              </w:rPr>
            </w:pPr>
            <w:r w:rsidRPr="00076EC4">
              <w:rPr>
                <w:rFonts w:ascii="Arial" w:hAnsi="Arial"/>
                <w:b/>
                <w:lang w:val="fr-FR"/>
              </w:rPr>
              <w:t>Informations sur le produit</w:t>
            </w:r>
          </w:p>
        </w:tc>
      </w:tr>
      <w:tr w:rsidR="00225364" w:rsidRPr="00076EC4" w14:paraId="0D5C740E" w14:textId="77777777" w:rsidTr="00706757">
        <w:trPr>
          <w:trHeight w:val="611"/>
          <w:jc w:val="center"/>
        </w:trPr>
        <w:tc>
          <w:tcPr>
            <w:tcW w:w="3397" w:type="dxa"/>
            <w:vAlign w:val="center"/>
          </w:tcPr>
          <w:p w14:paraId="360F3CAA" w14:textId="6CD35EE2" w:rsidR="00225364" w:rsidRPr="00076EC4" w:rsidRDefault="005B4EDA" w:rsidP="0020019A">
            <w:pPr>
              <w:spacing w:beforeLines="50" w:before="120" w:afterLines="50" w:after="120"/>
              <w:jc w:val="both"/>
              <w:rPr>
                <w:rFonts w:ascii="Arial" w:hAnsi="Arial"/>
                <w:b/>
                <w:lang w:val="fr-FR"/>
              </w:rPr>
            </w:pPr>
            <w:r w:rsidRPr="00076EC4">
              <w:rPr>
                <w:rFonts w:ascii="Arial" w:hAnsi="Arial"/>
                <w:b/>
                <w:lang w:val="fr-FR"/>
              </w:rPr>
              <w:t>Puissance nominale</w:t>
            </w:r>
          </w:p>
        </w:tc>
        <w:tc>
          <w:tcPr>
            <w:tcW w:w="3402" w:type="dxa"/>
            <w:vAlign w:val="center"/>
          </w:tcPr>
          <w:p w14:paraId="024432C5" w14:textId="410E8EA2" w:rsidR="00225364" w:rsidRPr="00076EC4" w:rsidRDefault="00225364" w:rsidP="0020019A">
            <w:pPr>
              <w:pStyle w:val="ItemListinTable"/>
              <w:spacing w:beforeLines="50" w:before="120" w:afterLines="50" w:after="120" w:line="240" w:lineRule="auto"/>
              <w:ind w:left="420" w:hanging="420"/>
              <w:rPr>
                <w:rFonts w:ascii="Arial" w:hAnsi="Arial"/>
              </w:rPr>
            </w:pPr>
            <w:r w:rsidRPr="00076EC4">
              <w:rPr>
                <w:rFonts w:ascii="Arial" w:hAnsi="Arial"/>
              </w:rPr>
              <w:t>40 kW, max. 47 kW</w:t>
            </w:r>
          </w:p>
        </w:tc>
      </w:tr>
      <w:tr w:rsidR="00225364" w:rsidRPr="00076EC4" w14:paraId="46E263E8" w14:textId="77777777" w:rsidTr="00706757">
        <w:trPr>
          <w:trHeight w:val="563"/>
          <w:jc w:val="center"/>
        </w:trPr>
        <w:tc>
          <w:tcPr>
            <w:tcW w:w="3397" w:type="dxa"/>
            <w:vAlign w:val="center"/>
          </w:tcPr>
          <w:p w14:paraId="21CF033B" w14:textId="7FC1A27C" w:rsidR="00225364" w:rsidRPr="00076EC4" w:rsidRDefault="005B4EDA" w:rsidP="0020019A">
            <w:pPr>
              <w:spacing w:beforeLines="50" w:before="120" w:afterLines="50" w:after="120"/>
              <w:rPr>
                <w:rFonts w:ascii="Arial" w:hAnsi="Arial"/>
                <w:b/>
                <w:lang w:val="fr-FR"/>
              </w:rPr>
            </w:pPr>
            <w:r w:rsidRPr="00076EC4">
              <w:rPr>
                <w:rFonts w:ascii="Arial" w:hAnsi="Arial"/>
                <w:b/>
                <w:lang w:val="fr-FR"/>
              </w:rPr>
              <w:t>Type de chargement</w:t>
            </w:r>
          </w:p>
        </w:tc>
        <w:tc>
          <w:tcPr>
            <w:tcW w:w="3402" w:type="dxa"/>
            <w:vAlign w:val="center"/>
          </w:tcPr>
          <w:p w14:paraId="1DBBC0DB" w14:textId="62F135B1" w:rsidR="00225364" w:rsidRPr="00076EC4" w:rsidRDefault="005B4EDA" w:rsidP="0020019A">
            <w:pPr>
              <w:pStyle w:val="ItemListinTable"/>
              <w:spacing w:beforeLines="50" w:before="120" w:afterLines="50" w:after="120" w:line="240" w:lineRule="auto"/>
              <w:ind w:left="420" w:hanging="420"/>
              <w:rPr>
                <w:rFonts w:ascii="Arial" w:eastAsiaTheme="minorEastAsia" w:hAnsi="Arial"/>
              </w:rPr>
            </w:pPr>
            <w:r w:rsidRPr="00076EC4">
              <w:rPr>
                <w:rFonts w:ascii="Arial" w:eastAsiaTheme="minorEastAsia" w:hAnsi="Arial"/>
              </w:rPr>
              <w:t>Chargement rapide</w:t>
            </w:r>
            <w:r w:rsidR="005F5265" w:rsidRPr="00076EC4">
              <w:rPr>
                <w:rFonts w:ascii="Arial" w:eastAsiaTheme="minorEastAsia" w:hAnsi="Arial"/>
              </w:rPr>
              <w:t xml:space="preserve"> </w:t>
            </w:r>
          </w:p>
        </w:tc>
      </w:tr>
      <w:tr w:rsidR="00225364" w:rsidRPr="00076EC4" w14:paraId="59222547" w14:textId="77777777" w:rsidTr="001B1FC9">
        <w:trPr>
          <w:trHeight w:val="906"/>
          <w:jc w:val="center"/>
        </w:trPr>
        <w:tc>
          <w:tcPr>
            <w:tcW w:w="3397" w:type="dxa"/>
            <w:vAlign w:val="center"/>
          </w:tcPr>
          <w:p w14:paraId="0859ADD1" w14:textId="21355A9F" w:rsidR="00225364" w:rsidRPr="00076EC4" w:rsidRDefault="005B4EDA" w:rsidP="0020019A">
            <w:pPr>
              <w:spacing w:beforeLines="50" w:before="120" w:afterLines="50" w:after="120"/>
              <w:rPr>
                <w:rFonts w:ascii="Arial" w:hAnsi="Arial"/>
                <w:b/>
                <w:lang w:val="fr-FR"/>
              </w:rPr>
            </w:pPr>
            <w:r w:rsidRPr="00076EC4">
              <w:rPr>
                <w:rFonts w:ascii="Arial" w:hAnsi="Arial"/>
                <w:b/>
                <w:lang w:val="fr-FR"/>
              </w:rPr>
              <w:t xml:space="preserve">Courant de sortie maximal </w:t>
            </w:r>
            <w:r w:rsidRPr="00076EC4">
              <w:rPr>
                <w:rFonts w:ascii="Arial" w:hAnsi="Arial" w:hint="eastAsia"/>
                <w:b/>
                <w:lang w:val="fr-FR"/>
              </w:rPr>
              <w:t>de</w:t>
            </w:r>
            <w:r w:rsidRPr="00076EC4">
              <w:rPr>
                <w:rFonts w:ascii="Arial" w:hAnsi="Arial"/>
                <w:b/>
                <w:lang w:val="fr-FR"/>
              </w:rPr>
              <w:t xml:space="preserve"> sortie A / B</w:t>
            </w:r>
          </w:p>
        </w:tc>
        <w:tc>
          <w:tcPr>
            <w:tcW w:w="3402" w:type="dxa"/>
            <w:vAlign w:val="center"/>
          </w:tcPr>
          <w:p w14:paraId="1571CE0C" w14:textId="16E25543" w:rsidR="00225364" w:rsidRPr="00076EC4" w:rsidRDefault="00706757">
            <w:pPr>
              <w:pStyle w:val="ItemListinTable"/>
              <w:numPr>
                <w:ilvl w:val="0"/>
                <w:numId w:val="49"/>
              </w:numPr>
              <w:spacing w:beforeLines="50" w:before="120" w:afterLines="50" w:after="120" w:line="240" w:lineRule="auto"/>
              <w:rPr>
                <w:rFonts w:ascii="Arial" w:eastAsiaTheme="minorEastAsia" w:hAnsi="Arial"/>
              </w:rPr>
            </w:pPr>
            <w:r w:rsidRPr="00076EC4">
              <w:rPr>
                <w:rFonts w:ascii="Arial" w:eastAsiaTheme="minorEastAsia" w:hAnsi="Arial"/>
              </w:rPr>
              <w:t>CCS2</w:t>
            </w:r>
            <w:r w:rsidR="005B4EDA" w:rsidRPr="00076EC4">
              <w:rPr>
                <w:rFonts w:ascii="Arial" w:eastAsiaTheme="minorEastAsia" w:hAnsi="Arial"/>
              </w:rPr>
              <w:t xml:space="preserve"> </w:t>
            </w:r>
            <w:r w:rsidR="005F5265" w:rsidRPr="00076EC4">
              <w:rPr>
                <w:rFonts w:ascii="Arial" w:eastAsiaTheme="minorEastAsia" w:hAnsi="Arial"/>
              </w:rPr>
              <w:t>:</w:t>
            </w:r>
            <w:r w:rsidR="00953A43" w:rsidRPr="00076EC4">
              <w:rPr>
                <w:rFonts w:ascii="Arial" w:eastAsiaTheme="minorEastAsia" w:hAnsi="Arial"/>
              </w:rPr>
              <w:t xml:space="preserve"> </w:t>
            </w:r>
            <w:r w:rsidRPr="00076EC4">
              <w:rPr>
                <w:rFonts w:ascii="Arial" w:eastAsiaTheme="minorEastAsia" w:hAnsi="Arial"/>
              </w:rPr>
              <w:t>133 A</w:t>
            </w:r>
          </w:p>
          <w:p w14:paraId="736DDF73" w14:textId="03EDBA78" w:rsidR="00706757" w:rsidRPr="00076EC4" w:rsidRDefault="005F5265">
            <w:pPr>
              <w:pStyle w:val="ItemListinTable"/>
              <w:numPr>
                <w:ilvl w:val="0"/>
                <w:numId w:val="49"/>
              </w:numPr>
              <w:spacing w:beforeLines="50" w:before="120" w:afterLines="50" w:after="120" w:line="240" w:lineRule="auto"/>
              <w:rPr>
                <w:rFonts w:ascii="Arial" w:eastAsiaTheme="minorEastAsia" w:hAnsi="Arial"/>
              </w:rPr>
            </w:pPr>
            <w:r w:rsidRPr="00076EC4">
              <w:rPr>
                <w:rFonts w:ascii="Arial" w:eastAsiaTheme="minorEastAsia" w:hAnsi="Arial"/>
              </w:rPr>
              <w:t>CHAdeMO</w:t>
            </w:r>
            <w:r w:rsidR="005B4EDA" w:rsidRPr="00076EC4">
              <w:rPr>
                <w:rFonts w:ascii="Arial" w:eastAsiaTheme="minorEastAsia" w:hAnsi="Arial"/>
              </w:rPr>
              <w:t xml:space="preserve"> </w:t>
            </w:r>
            <w:r w:rsidR="00706757" w:rsidRPr="00076EC4">
              <w:rPr>
                <w:rFonts w:ascii="Arial" w:eastAsiaTheme="minorEastAsia" w:hAnsi="Arial"/>
              </w:rPr>
              <w:t>:</w:t>
            </w:r>
            <w:r w:rsidR="00953A43" w:rsidRPr="00076EC4">
              <w:rPr>
                <w:rFonts w:ascii="Arial" w:eastAsiaTheme="minorEastAsia" w:hAnsi="Arial"/>
              </w:rPr>
              <w:t xml:space="preserve"> </w:t>
            </w:r>
            <w:r w:rsidR="00706757" w:rsidRPr="00076EC4">
              <w:rPr>
                <w:rFonts w:ascii="Arial" w:eastAsiaTheme="minorEastAsia" w:hAnsi="Arial"/>
              </w:rPr>
              <w:t>125 A</w:t>
            </w:r>
          </w:p>
        </w:tc>
      </w:tr>
      <w:tr w:rsidR="00706757" w:rsidRPr="00076EC4" w14:paraId="0BB53823" w14:textId="77777777" w:rsidTr="001A6CA7">
        <w:trPr>
          <w:trHeight w:val="1134"/>
          <w:jc w:val="center"/>
        </w:trPr>
        <w:tc>
          <w:tcPr>
            <w:tcW w:w="3397" w:type="dxa"/>
            <w:vAlign w:val="center"/>
          </w:tcPr>
          <w:p w14:paraId="711BD7F1" w14:textId="168F5F1E"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Sortie A+B</w:t>
            </w:r>
          </w:p>
        </w:tc>
        <w:tc>
          <w:tcPr>
            <w:tcW w:w="3402" w:type="dxa"/>
            <w:vAlign w:val="center"/>
          </w:tcPr>
          <w:p w14:paraId="60FD687F" w14:textId="496ECA20" w:rsidR="00706757" w:rsidRPr="00076EC4" w:rsidRDefault="00706757">
            <w:pPr>
              <w:pStyle w:val="ItemListinTable"/>
              <w:numPr>
                <w:ilvl w:val="0"/>
                <w:numId w:val="49"/>
              </w:numPr>
              <w:spacing w:beforeLines="50" w:before="120" w:afterLines="50" w:after="120" w:line="240" w:lineRule="auto"/>
              <w:rPr>
                <w:rFonts w:ascii="Arial" w:eastAsiaTheme="minorEastAsia" w:hAnsi="Arial"/>
              </w:rPr>
            </w:pPr>
            <w:r w:rsidRPr="00076EC4">
              <w:rPr>
                <w:rFonts w:ascii="Arial" w:eastAsiaTheme="minorEastAsia" w:hAnsi="Arial"/>
              </w:rPr>
              <w:t>CCS2 + CHAdeMO (</w:t>
            </w:r>
            <w:r w:rsidR="005B4EDA" w:rsidRPr="00076EC4">
              <w:rPr>
                <w:rFonts w:ascii="Arial" w:eastAsiaTheme="minorEastAsia" w:hAnsi="Arial"/>
              </w:rPr>
              <w:t>charge pour 2 VE simultanément</w:t>
            </w:r>
            <w:r w:rsidRPr="00076EC4">
              <w:rPr>
                <w:rFonts w:ascii="Arial" w:eastAsiaTheme="minorEastAsia" w:hAnsi="Arial"/>
              </w:rPr>
              <w:t>)</w:t>
            </w:r>
          </w:p>
          <w:p w14:paraId="35463429" w14:textId="44BE4E70" w:rsidR="00706757" w:rsidRPr="00076EC4" w:rsidRDefault="00706757">
            <w:pPr>
              <w:pStyle w:val="ItemListinTable"/>
              <w:numPr>
                <w:ilvl w:val="0"/>
                <w:numId w:val="49"/>
              </w:numPr>
              <w:spacing w:beforeLines="50" w:before="120" w:afterLines="50" w:after="120" w:line="240" w:lineRule="auto"/>
              <w:rPr>
                <w:rFonts w:ascii="Arial" w:eastAsiaTheme="minorEastAsia" w:hAnsi="Arial"/>
              </w:rPr>
            </w:pPr>
            <w:r w:rsidRPr="00076EC4">
              <w:rPr>
                <w:rFonts w:ascii="Arial" w:eastAsiaTheme="minorEastAsia" w:hAnsi="Arial"/>
              </w:rPr>
              <w:t>CCS2 + CCS2 (</w:t>
            </w:r>
            <w:r w:rsidR="005B4EDA" w:rsidRPr="00076EC4">
              <w:rPr>
                <w:rFonts w:ascii="Arial" w:eastAsiaTheme="minorEastAsia" w:hAnsi="Arial"/>
              </w:rPr>
              <w:t>charge pour 2 VE simultanément</w:t>
            </w:r>
            <w:r w:rsidRPr="00076EC4">
              <w:rPr>
                <w:rFonts w:ascii="Arial" w:eastAsiaTheme="minorEastAsia" w:hAnsi="Arial"/>
              </w:rPr>
              <w:t>)</w:t>
            </w:r>
          </w:p>
          <w:p w14:paraId="5438377A" w14:textId="36986C23" w:rsidR="00706757" w:rsidRPr="00076EC4" w:rsidRDefault="00706757">
            <w:pPr>
              <w:pStyle w:val="ItemListinTable"/>
              <w:numPr>
                <w:ilvl w:val="0"/>
                <w:numId w:val="49"/>
              </w:numPr>
              <w:spacing w:beforeLines="50" w:before="120" w:afterLines="50" w:after="120" w:line="240" w:lineRule="auto"/>
              <w:rPr>
                <w:rFonts w:ascii="Arial" w:eastAsiaTheme="minorEastAsia" w:hAnsi="Arial"/>
              </w:rPr>
            </w:pPr>
            <w:r w:rsidRPr="00076EC4">
              <w:rPr>
                <w:rFonts w:ascii="Arial" w:eastAsiaTheme="minorEastAsia" w:hAnsi="Arial"/>
              </w:rPr>
              <w:t>CCS2</w:t>
            </w:r>
          </w:p>
        </w:tc>
      </w:tr>
      <w:tr w:rsidR="00706757" w:rsidRPr="00076EC4" w14:paraId="7BC5C1E8" w14:textId="77777777" w:rsidTr="001B1FC9">
        <w:trPr>
          <w:trHeight w:val="639"/>
          <w:jc w:val="center"/>
        </w:trPr>
        <w:tc>
          <w:tcPr>
            <w:tcW w:w="3397" w:type="dxa"/>
            <w:vAlign w:val="center"/>
          </w:tcPr>
          <w:p w14:paraId="365DAA6E" w14:textId="365D65BC"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Courant AC d'entrée nominal/maximal</w:t>
            </w:r>
          </w:p>
        </w:tc>
        <w:tc>
          <w:tcPr>
            <w:tcW w:w="3402" w:type="dxa"/>
            <w:vAlign w:val="center"/>
          </w:tcPr>
          <w:p w14:paraId="426019AC" w14:textId="5F63F819" w:rsidR="00706757" w:rsidRPr="00076EC4" w:rsidRDefault="00706757" w:rsidP="0020019A">
            <w:pPr>
              <w:pStyle w:val="ItemListinTable"/>
              <w:spacing w:beforeLines="50" w:before="120" w:afterLines="50" w:after="120" w:line="240" w:lineRule="auto"/>
              <w:ind w:left="420" w:hanging="420"/>
              <w:rPr>
                <w:rFonts w:ascii="Arial" w:eastAsiaTheme="minorEastAsia" w:hAnsi="Arial"/>
              </w:rPr>
            </w:pPr>
            <w:r w:rsidRPr="00076EC4">
              <w:rPr>
                <w:rFonts w:ascii="Arial" w:eastAsiaTheme="minorEastAsia" w:hAnsi="Arial"/>
              </w:rPr>
              <w:t>87 A/96 A</w:t>
            </w:r>
          </w:p>
        </w:tc>
      </w:tr>
      <w:tr w:rsidR="00706757" w:rsidRPr="00076EC4" w14:paraId="068CD43B" w14:textId="77777777" w:rsidTr="00706757">
        <w:trPr>
          <w:trHeight w:val="670"/>
          <w:jc w:val="center"/>
        </w:trPr>
        <w:tc>
          <w:tcPr>
            <w:tcW w:w="3397" w:type="dxa"/>
            <w:vAlign w:val="center"/>
          </w:tcPr>
          <w:p w14:paraId="074B2F12" w14:textId="41F8B812"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Plage de tension d'entrée</w:t>
            </w:r>
          </w:p>
        </w:tc>
        <w:tc>
          <w:tcPr>
            <w:tcW w:w="3402" w:type="dxa"/>
            <w:vAlign w:val="center"/>
          </w:tcPr>
          <w:p w14:paraId="6A597FE8" w14:textId="32888988" w:rsidR="00706757" w:rsidRPr="00076EC4" w:rsidRDefault="00706757" w:rsidP="0020019A">
            <w:pPr>
              <w:pStyle w:val="ItemListinTable"/>
              <w:spacing w:beforeLines="50" w:before="120" w:afterLines="50" w:after="120" w:line="240" w:lineRule="auto"/>
              <w:ind w:left="420" w:hanging="420"/>
              <w:rPr>
                <w:rFonts w:ascii="Arial" w:eastAsiaTheme="minorEastAsia" w:hAnsi="Arial"/>
              </w:rPr>
            </w:pPr>
            <w:r w:rsidRPr="00076EC4">
              <w:rPr>
                <w:rFonts w:ascii="Arial" w:eastAsiaTheme="minorEastAsia" w:hAnsi="Arial"/>
              </w:rPr>
              <w:t>400 VAC</w:t>
            </w:r>
            <w:r w:rsidR="005F5265" w:rsidRPr="00076EC4">
              <w:rPr>
                <w:rFonts w:ascii="Arial" w:eastAsiaTheme="minorEastAsia" w:hAnsi="Arial"/>
              </w:rPr>
              <w:t xml:space="preserve"> </w:t>
            </w:r>
            <w:r w:rsidRPr="00076EC4">
              <w:rPr>
                <w:rFonts w:ascii="Arial" w:eastAsiaTheme="minorEastAsia" w:hAnsi="Arial"/>
              </w:rPr>
              <w:t>+10%</w:t>
            </w:r>
            <w:r w:rsidR="005F5265" w:rsidRPr="00076EC4">
              <w:rPr>
                <w:rFonts w:ascii="Arial" w:eastAsiaTheme="minorEastAsia" w:hAnsi="Arial"/>
              </w:rPr>
              <w:t xml:space="preserve"> </w:t>
            </w:r>
            <w:r w:rsidRPr="00076EC4">
              <w:rPr>
                <w:rFonts w:ascii="Arial" w:eastAsiaTheme="minorEastAsia" w:hAnsi="Arial"/>
              </w:rPr>
              <w:t>~</w:t>
            </w:r>
            <w:r w:rsidR="005F5265" w:rsidRPr="00076EC4">
              <w:rPr>
                <w:rFonts w:ascii="Arial" w:eastAsiaTheme="minorEastAsia" w:hAnsi="Arial"/>
              </w:rPr>
              <w:t xml:space="preserve"> </w:t>
            </w:r>
            <w:r w:rsidRPr="00076EC4">
              <w:rPr>
                <w:rFonts w:ascii="Arial" w:eastAsiaTheme="minorEastAsia" w:hAnsi="Arial"/>
              </w:rPr>
              <w:t>-10% @</w:t>
            </w:r>
            <w:r w:rsidR="00953A43" w:rsidRPr="00076EC4">
              <w:rPr>
                <w:rFonts w:ascii="Arial" w:eastAsiaTheme="minorEastAsia" w:hAnsi="Arial"/>
              </w:rPr>
              <w:t xml:space="preserve"> </w:t>
            </w:r>
            <w:r w:rsidRPr="00076EC4">
              <w:rPr>
                <w:rFonts w:ascii="Arial" w:eastAsiaTheme="minorEastAsia" w:hAnsi="Arial"/>
              </w:rPr>
              <w:t>50Hz</w:t>
            </w:r>
          </w:p>
        </w:tc>
      </w:tr>
      <w:tr w:rsidR="00706757" w:rsidRPr="00E824B9" w14:paraId="47F19ABB" w14:textId="77777777" w:rsidTr="00706757">
        <w:trPr>
          <w:trHeight w:val="693"/>
          <w:jc w:val="center"/>
        </w:trPr>
        <w:tc>
          <w:tcPr>
            <w:tcW w:w="3397" w:type="dxa"/>
            <w:vAlign w:val="center"/>
          </w:tcPr>
          <w:p w14:paraId="7D30DADB" w14:textId="2FDF8707"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Type de réseau</w:t>
            </w:r>
          </w:p>
        </w:tc>
        <w:tc>
          <w:tcPr>
            <w:tcW w:w="3402" w:type="dxa"/>
            <w:vAlign w:val="center"/>
          </w:tcPr>
          <w:p w14:paraId="0E60B781" w14:textId="00FA5C31" w:rsidR="00706757" w:rsidRPr="00076EC4" w:rsidRDefault="00706757">
            <w:pPr>
              <w:pStyle w:val="ItemListinTable"/>
              <w:numPr>
                <w:ilvl w:val="0"/>
                <w:numId w:val="50"/>
              </w:numPr>
              <w:spacing w:beforeLines="50" w:before="120" w:afterLines="50" w:after="120" w:line="240" w:lineRule="auto"/>
              <w:rPr>
                <w:rFonts w:ascii="Arial" w:eastAsiaTheme="minorEastAsia" w:hAnsi="Arial"/>
              </w:rPr>
            </w:pPr>
            <w:r w:rsidRPr="00076EC4">
              <w:rPr>
                <w:rFonts w:ascii="Arial" w:eastAsiaTheme="minorEastAsia" w:hAnsi="Arial"/>
              </w:rPr>
              <w:t>TN-S</w:t>
            </w:r>
            <w:r w:rsidR="005F5265" w:rsidRPr="00076EC4">
              <w:rPr>
                <w:rFonts w:ascii="Arial" w:eastAsiaTheme="minorEastAsia" w:hAnsi="Arial"/>
              </w:rPr>
              <w:t xml:space="preserve"> (</w:t>
            </w:r>
            <w:r w:rsidR="005B4EDA" w:rsidRPr="00076EC4">
              <w:rPr>
                <w:rFonts w:ascii="Arial" w:eastAsiaTheme="minorEastAsia" w:hAnsi="Arial"/>
              </w:rPr>
              <w:t>Nécessite un RCD externe</w:t>
            </w:r>
            <w:r w:rsidR="005F5265" w:rsidRPr="00076EC4">
              <w:rPr>
                <w:rFonts w:ascii="Arial" w:eastAsiaTheme="minorEastAsia" w:hAnsi="Arial"/>
              </w:rPr>
              <w:t>)</w:t>
            </w:r>
          </w:p>
          <w:p w14:paraId="71F466E5" w14:textId="7902D112" w:rsidR="00706757" w:rsidRPr="00076EC4" w:rsidRDefault="00706757">
            <w:pPr>
              <w:pStyle w:val="ItemListinTable"/>
              <w:numPr>
                <w:ilvl w:val="0"/>
                <w:numId w:val="50"/>
              </w:numPr>
              <w:spacing w:beforeLines="50" w:before="120" w:afterLines="50" w:after="120" w:line="240" w:lineRule="auto"/>
              <w:rPr>
                <w:rFonts w:ascii="Arial" w:eastAsiaTheme="minorEastAsia" w:hAnsi="Arial"/>
              </w:rPr>
            </w:pPr>
            <w:r w:rsidRPr="00076EC4">
              <w:rPr>
                <w:rFonts w:ascii="Arial" w:eastAsiaTheme="minorEastAsia" w:hAnsi="Arial"/>
              </w:rPr>
              <w:t>TN-C</w:t>
            </w:r>
            <w:r w:rsidR="005F5265" w:rsidRPr="00076EC4">
              <w:rPr>
                <w:rFonts w:ascii="Arial" w:eastAsiaTheme="minorEastAsia" w:hAnsi="Arial"/>
              </w:rPr>
              <w:t xml:space="preserve"> (</w:t>
            </w:r>
            <w:r w:rsidR="005B4EDA" w:rsidRPr="00076EC4">
              <w:rPr>
                <w:rFonts w:ascii="Arial" w:eastAsiaTheme="minorEastAsia" w:hAnsi="Arial"/>
              </w:rPr>
              <w:t>Nécessite un RCD externe</w:t>
            </w:r>
            <w:r w:rsidR="005F5265" w:rsidRPr="00076EC4">
              <w:rPr>
                <w:rFonts w:ascii="Arial" w:eastAsiaTheme="minorEastAsia" w:hAnsi="Arial"/>
              </w:rPr>
              <w:t>)</w:t>
            </w:r>
          </w:p>
          <w:p w14:paraId="22D4DA35" w14:textId="1A9FFD4E" w:rsidR="00706757" w:rsidRPr="00076EC4" w:rsidRDefault="00706757">
            <w:pPr>
              <w:pStyle w:val="ItemListinTable"/>
              <w:numPr>
                <w:ilvl w:val="0"/>
                <w:numId w:val="50"/>
              </w:numPr>
              <w:spacing w:beforeLines="50" w:before="120" w:afterLines="50" w:after="120" w:line="240" w:lineRule="auto"/>
              <w:rPr>
                <w:rFonts w:ascii="Arial" w:eastAsiaTheme="minorEastAsia" w:hAnsi="Arial"/>
              </w:rPr>
            </w:pPr>
            <w:r w:rsidRPr="00076EC4">
              <w:rPr>
                <w:rFonts w:ascii="Arial" w:eastAsiaTheme="minorEastAsia" w:hAnsi="Arial"/>
              </w:rPr>
              <w:t>TN-C-S</w:t>
            </w:r>
            <w:r w:rsidR="005F5265" w:rsidRPr="00076EC4">
              <w:rPr>
                <w:rFonts w:ascii="Arial" w:eastAsiaTheme="minorEastAsia" w:hAnsi="Arial"/>
              </w:rPr>
              <w:t xml:space="preserve"> (</w:t>
            </w:r>
            <w:r w:rsidR="005B4EDA" w:rsidRPr="00076EC4">
              <w:rPr>
                <w:rFonts w:ascii="Arial" w:eastAsiaTheme="minorEastAsia" w:hAnsi="Arial"/>
              </w:rPr>
              <w:t>Nécessite un RCD externe</w:t>
            </w:r>
            <w:r w:rsidR="005F5265" w:rsidRPr="00076EC4">
              <w:rPr>
                <w:rFonts w:ascii="Arial" w:eastAsiaTheme="minorEastAsia" w:hAnsi="Arial"/>
              </w:rPr>
              <w:t>)</w:t>
            </w:r>
          </w:p>
          <w:p w14:paraId="5648F526" w14:textId="039007E8" w:rsidR="00706757" w:rsidRPr="00076EC4" w:rsidRDefault="00706757">
            <w:pPr>
              <w:pStyle w:val="ItemListinTable"/>
              <w:numPr>
                <w:ilvl w:val="0"/>
                <w:numId w:val="50"/>
              </w:numPr>
              <w:spacing w:beforeLines="50" w:before="120" w:afterLines="50" w:after="120" w:line="240" w:lineRule="auto"/>
              <w:rPr>
                <w:rFonts w:ascii="Arial" w:eastAsiaTheme="minorEastAsia" w:hAnsi="Arial"/>
              </w:rPr>
            </w:pPr>
            <w:r w:rsidRPr="00076EC4">
              <w:rPr>
                <w:rFonts w:ascii="Arial" w:eastAsiaTheme="minorEastAsia" w:hAnsi="Arial"/>
              </w:rPr>
              <w:t>TT</w:t>
            </w:r>
            <w:r w:rsidR="005F5265" w:rsidRPr="00076EC4">
              <w:rPr>
                <w:rFonts w:ascii="Arial" w:eastAsiaTheme="minorEastAsia" w:hAnsi="Arial"/>
              </w:rPr>
              <w:t xml:space="preserve"> </w:t>
            </w:r>
            <w:r w:rsidRPr="00076EC4">
              <w:rPr>
                <w:rFonts w:ascii="Arial" w:eastAsiaTheme="minorEastAsia" w:hAnsi="Arial"/>
              </w:rPr>
              <w:t>(</w:t>
            </w:r>
            <w:r w:rsidR="005B4EDA" w:rsidRPr="00076EC4">
              <w:rPr>
                <w:rFonts w:ascii="Arial" w:eastAsiaTheme="minorEastAsia" w:hAnsi="Arial"/>
              </w:rPr>
              <w:t>Nécessite un RCD externe</w:t>
            </w:r>
            <w:r w:rsidRPr="00076EC4">
              <w:rPr>
                <w:rFonts w:ascii="Arial" w:eastAsiaTheme="minorEastAsia" w:hAnsi="Arial"/>
              </w:rPr>
              <w:t>)</w:t>
            </w:r>
          </w:p>
        </w:tc>
      </w:tr>
      <w:tr w:rsidR="00706757" w:rsidRPr="00076EC4" w14:paraId="2EC14EE1" w14:textId="77777777" w:rsidTr="00706757">
        <w:trPr>
          <w:trHeight w:val="495"/>
          <w:jc w:val="center"/>
        </w:trPr>
        <w:tc>
          <w:tcPr>
            <w:tcW w:w="3397" w:type="dxa"/>
            <w:vAlign w:val="center"/>
          </w:tcPr>
          <w:p w14:paraId="1FB08CA4" w14:textId="05D4A8FF"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Connexion d'entrée AC</w:t>
            </w:r>
          </w:p>
        </w:tc>
        <w:tc>
          <w:tcPr>
            <w:tcW w:w="3402" w:type="dxa"/>
            <w:vAlign w:val="center"/>
          </w:tcPr>
          <w:p w14:paraId="53102DFE" w14:textId="46642237" w:rsidR="00706757" w:rsidRPr="00076EC4" w:rsidRDefault="00706757"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3P</w:t>
            </w:r>
            <w:r w:rsidR="005F5265" w:rsidRPr="00076EC4">
              <w:rPr>
                <w:rFonts w:ascii="Arial" w:eastAsiaTheme="minorEastAsia" w:hAnsi="Arial"/>
              </w:rPr>
              <w:t xml:space="preserve"> </w:t>
            </w:r>
            <w:r w:rsidRPr="00076EC4">
              <w:rPr>
                <w:rFonts w:ascii="Arial" w:eastAsiaTheme="minorEastAsia" w:hAnsi="Arial"/>
              </w:rPr>
              <w:t>+</w:t>
            </w:r>
            <w:r w:rsidR="005F5265" w:rsidRPr="00076EC4">
              <w:rPr>
                <w:rFonts w:ascii="Arial" w:eastAsiaTheme="minorEastAsia" w:hAnsi="Arial"/>
              </w:rPr>
              <w:t xml:space="preserve"> </w:t>
            </w:r>
            <w:r w:rsidRPr="00076EC4">
              <w:rPr>
                <w:rFonts w:ascii="Arial" w:eastAsiaTheme="minorEastAsia" w:hAnsi="Arial"/>
              </w:rPr>
              <w:t>N + PE</w:t>
            </w:r>
          </w:p>
        </w:tc>
      </w:tr>
      <w:tr w:rsidR="00706757" w:rsidRPr="00076EC4" w14:paraId="72AD52E6" w14:textId="77777777" w:rsidTr="00706757">
        <w:trPr>
          <w:trHeight w:val="842"/>
          <w:jc w:val="center"/>
        </w:trPr>
        <w:tc>
          <w:tcPr>
            <w:tcW w:w="3397" w:type="dxa"/>
            <w:vAlign w:val="center"/>
          </w:tcPr>
          <w:p w14:paraId="613A6645" w14:textId="63D7F851"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Tension de sortie DC</w:t>
            </w:r>
          </w:p>
        </w:tc>
        <w:tc>
          <w:tcPr>
            <w:tcW w:w="3402" w:type="dxa"/>
            <w:vAlign w:val="center"/>
          </w:tcPr>
          <w:p w14:paraId="07BC2301" w14:textId="6F5E163C" w:rsidR="00706757" w:rsidRPr="00076EC4" w:rsidRDefault="00706757">
            <w:pPr>
              <w:pStyle w:val="ItemListinTable"/>
              <w:numPr>
                <w:ilvl w:val="0"/>
                <w:numId w:val="6"/>
              </w:numPr>
              <w:spacing w:beforeLines="50" w:before="120" w:afterLines="50" w:after="120" w:line="240" w:lineRule="auto"/>
              <w:rPr>
                <w:rFonts w:ascii="Arial" w:eastAsiaTheme="minorEastAsia" w:hAnsi="Arial"/>
              </w:rPr>
            </w:pPr>
            <w:r w:rsidRPr="00076EC4">
              <w:rPr>
                <w:rFonts w:ascii="Arial" w:eastAsiaTheme="minorEastAsia" w:hAnsi="Arial"/>
              </w:rPr>
              <w:t>CCS2</w:t>
            </w:r>
            <w:r w:rsidR="005B4EDA" w:rsidRPr="00076EC4">
              <w:rPr>
                <w:rFonts w:ascii="Arial" w:eastAsiaTheme="minorEastAsia" w:hAnsi="Arial"/>
              </w:rPr>
              <w:t xml:space="preserve"> </w:t>
            </w:r>
            <w:r w:rsidRPr="00076EC4">
              <w:rPr>
                <w:rFonts w:ascii="Arial" w:eastAsiaTheme="minorEastAsia" w:hAnsi="Arial"/>
              </w:rPr>
              <w:t>: 150 ~ 950 VDC</w:t>
            </w:r>
          </w:p>
          <w:p w14:paraId="18724427" w14:textId="078801B3" w:rsidR="00706757" w:rsidRPr="00076EC4" w:rsidRDefault="00706757">
            <w:pPr>
              <w:pStyle w:val="ItemListinTable"/>
              <w:numPr>
                <w:ilvl w:val="0"/>
                <w:numId w:val="6"/>
              </w:numPr>
              <w:spacing w:beforeLines="50" w:before="120" w:afterLines="50" w:after="120" w:line="240" w:lineRule="auto"/>
              <w:rPr>
                <w:rFonts w:ascii="Arial" w:eastAsiaTheme="minorEastAsia" w:hAnsi="Arial"/>
              </w:rPr>
            </w:pPr>
            <w:r w:rsidRPr="00076EC4">
              <w:rPr>
                <w:rFonts w:ascii="Arial" w:eastAsiaTheme="minorEastAsia" w:hAnsi="Arial"/>
              </w:rPr>
              <w:t>CHAdeMO</w:t>
            </w:r>
            <w:r w:rsidR="005B4EDA" w:rsidRPr="00076EC4">
              <w:rPr>
                <w:rFonts w:ascii="Arial" w:eastAsiaTheme="minorEastAsia" w:hAnsi="Arial"/>
              </w:rPr>
              <w:t xml:space="preserve"> </w:t>
            </w:r>
            <w:r w:rsidRPr="00076EC4">
              <w:rPr>
                <w:rFonts w:ascii="Arial" w:eastAsiaTheme="minorEastAsia" w:hAnsi="Arial"/>
              </w:rPr>
              <w:t>: 150 ~ 500 VDC</w:t>
            </w:r>
          </w:p>
        </w:tc>
      </w:tr>
      <w:tr w:rsidR="00706757" w:rsidRPr="00076EC4" w14:paraId="5693D362" w14:textId="77777777" w:rsidTr="001B1FC9">
        <w:trPr>
          <w:trHeight w:val="555"/>
          <w:jc w:val="center"/>
        </w:trPr>
        <w:tc>
          <w:tcPr>
            <w:tcW w:w="3397" w:type="dxa"/>
            <w:vAlign w:val="center"/>
          </w:tcPr>
          <w:p w14:paraId="2A0DCC8A" w14:textId="2369F2F8" w:rsidR="00706757" w:rsidRPr="00076EC4" w:rsidRDefault="005B4EDA" w:rsidP="0020019A">
            <w:pPr>
              <w:spacing w:beforeLines="50" w:before="120" w:afterLines="50" w:after="120"/>
              <w:rPr>
                <w:rFonts w:ascii="Arial" w:hAnsi="Arial"/>
                <w:b/>
                <w:lang w:val="fr-FR"/>
              </w:rPr>
            </w:pPr>
            <w:r w:rsidRPr="00076EC4">
              <w:rPr>
                <w:rFonts w:ascii="Arial" w:hAnsi="Arial"/>
                <w:b/>
                <w:lang w:val="fr-FR"/>
              </w:rPr>
              <w:t>Longueur du câble</w:t>
            </w:r>
          </w:p>
        </w:tc>
        <w:tc>
          <w:tcPr>
            <w:tcW w:w="3402" w:type="dxa"/>
            <w:vAlign w:val="center"/>
          </w:tcPr>
          <w:p w14:paraId="6E6C94C2" w14:textId="6BF85688" w:rsidR="00706757" w:rsidRPr="00076EC4" w:rsidRDefault="00706757"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4 m/5 m</w:t>
            </w:r>
          </w:p>
        </w:tc>
      </w:tr>
      <w:tr w:rsidR="00706757" w:rsidRPr="00E824B9" w14:paraId="17B373C6" w14:textId="77777777" w:rsidTr="001A6CA7">
        <w:trPr>
          <w:trHeight w:val="1134"/>
          <w:jc w:val="center"/>
        </w:trPr>
        <w:tc>
          <w:tcPr>
            <w:tcW w:w="3397" w:type="dxa"/>
            <w:vAlign w:val="center"/>
          </w:tcPr>
          <w:p w14:paraId="75A26348" w14:textId="6E1FDD0E" w:rsidR="00706757" w:rsidRPr="00076EC4" w:rsidRDefault="00706757" w:rsidP="0020019A">
            <w:pPr>
              <w:spacing w:beforeLines="50" w:before="120" w:afterLines="50" w:after="120"/>
              <w:rPr>
                <w:rFonts w:ascii="Arial" w:hAnsi="Arial"/>
                <w:b/>
                <w:lang w:val="fr-FR"/>
              </w:rPr>
            </w:pPr>
            <w:r w:rsidRPr="00076EC4">
              <w:rPr>
                <w:rFonts w:ascii="Arial" w:hAnsi="Arial"/>
                <w:b/>
                <w:lang w:val="fr-FR"/>
              </w:rPr>
              <w:t>Protection</w:t>
            </w:r>
          </w:p>
        </w:tc>
        <w:tc>
          <w:tcPr>
            <w:tcW w:w="3402" w:type="dxa"/>
            <w:vAlign w:val="center"/>
          </w:tcPr>
          <w:p w14:paraId="71C7C3E7" w14:textId="0A02563D" w:rsidR="00706757" w:rsidRPr="00076EC4" w:rsidRDefault="009F490F"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Surintensité, surtension, sous-tension, défaut de terre, surchauffe, court-circuit, contrôle de l'isolation, protection contre les surtensions</w:t>
            </w:r>
          </w:p>
        </w:tc>
      </w:tr>
      <w:tr w:rsidR="00706757" w:rsidRPr="00E824B9" w14:paraId="7DE799C3" w14:textId="77777777" w:rsidTr="00706757">
        <w:trPr>
          <w:trHeight w:val="541"/>
          <w:jc w:val="center"/>
        </w:trPr>
        <w:tc>
          <w:tcPr>
            <w:tcW w:w="3397" w:type="dxa"/>
            <w:vAlign w:val="center"/>
          </w:tcPr>
          <w:p w14:paraId="11C44F0F" w14:textId="365583AA"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Catégorie de surtension</w:t>
            </w:r>
          </w:p>
        </w:tc>
        <w:tc>
          <w:tcPr>
            <w:tcW w:w="3402" w:type="dxa"/>
            <w:vAlign w:val="center"/>
          </w:tcPr>
          <w:p w14:paraId="3319C000" w14:textId="194F3E36" w:rsidR="00706757" w:rsidRPr="00076EC4" w:rsidRDefault="009F490F"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Côté AC (Entrée) OVC : III</w:t>
            </w:r>
          </w:p>
        </w:tc>
      </w:tr>
      <w:tr w:rsidR="00706757" w:rsidRPr="00076EC4" w14:paraId="31C90DEE" w14:textId="77777777" w:rsidTr="001B1FC9">
        <w:trPr>
          <w:trHeight w:val="559"/>
          <w:jc w:val="center"/>
        </w:trPr>
        <w:tc>
          <w:tcPr>
            <w:tcW w:w="3397" w:type="dxa"/>
            <w:vAlign w:val="center"/>
          </w:tcPr>
          <w:p w14:paraId="0603FB40" w14:textId="3ED50D4F"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Facteur de puissance (&gt;50% de charge)</w:t>
            </w:r>
          </w:p>
        </w:tc>
        <w:tc>
          <w:tcPr>
            <w:tcW w:w="3402" w:type="dxa"/>
            <w:vAlign w:val="center"/>
          </w:tcPr>
          <w:p w14:paraId="61CA87CF" w14:textId="0BAB367F" w:rsidR="00706757" w:rsidRPr="00076EC4" w:rsidRDefault="00706757"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&gt;=</w:t>
            </w:r>
            <w:r w:rsidR="005F5265" w:rsidRPr="00076EC4">
              <w:rPr>
                <w:rFonts w:ascii="Arial" w:eastAsiaTheme="minorEastAsia" w:hAnsi="Arial"/>
              </w:rPr>
              <w:t xml:space="preserve"> </w:t>
            </w:r>
            <w:r w:rsidRPr="00076EC4">
              <w:rPr>
                <w:rFonts w:ascii="Arial" w:eastAsiaTheme="minorEastAsia" w:hAnsi="Arial"/>
              </w:rPr>
              <w:t>0</w:t>
            </w:r>
            <w:r w:rsidR="0050110C" w:rsidRPr="00076EC4">
              <w:rPr>
                <w:rFonts w:ascii="Arial" w:eastAsiaTheme="minorEastAsia" w:hAnsi="Arial"/>
              </w:rPr>
              <w:t>,</w:t>
            </w:r>
            <w:r w:rsidRPr="00076EC4">
              <w:rPr>
                <w:rFonts w:ascii="Arial" w:eastAsiaTheme="minorEastAsia" w:hAnsi="Arial"/>
              </w:rPr>
              <w:t>99</w:t>
            </w:r>
          </w:p>
        </w:tc>
      </w:tr>
      <w:tr w:rsidR="00706757" w:rsidRPr="00076EC4" w14:paraId="6D543C5B" w14:textId="77777777" w:rsidTr="00706757">
        <w:trPr>
          <w:trHeight w:val="714"/>
          <w:jc w:val="center"/>
        </w:trPr>
        <w:tc>
          <w:tcPr>
            <w:tcW w:w="3397" w:type="dxa"/>
            <w:vAlign w:val="center"/>
          </w:tcPr>
          <w:p w14:paraId="260B1E49" w14:textId="420E0999" w:rsidR="00706757" w:rsidRPr="00076EC4" w:rsidRDefault="009F490F" w:rsidP="0020019A">
            <w:pPr>
              <w:spacing w:beforeLines="50" w:before="120" w:afterLines="50" w:after="120"/>
              <w:jc w:val="both"/>
              <w:rPr>
                <w:rFonts w:ascii="Arial" w:hAnsi="Arial"/>
                <w:b/>
                <w:lang w:val="fr-FR"/>
              </w:rPr>
            </w:pPr>
            <w:r w:rsidRPr="00076EC4">
              <w:rPr>
                <w:rFonts w:ascii="Arial" w:hAnsi="Arial"/>
                <w:b/>
                <w:lang w:val="fr-FR"/>
              </w:rPr>
              <w:t>Distorsion harmonique totale (&gt;50% de charge)</w:t>
            </w:r>
          </w:p>
        </w:tc>
        <w:tc>
          <w:tcPr>
            <w:tcW w:w="3402" w:type="dxa"/>
            <w:vAlign w:val="center"/>
          </w:tcPr>
          <w:p w14:paraId="13959A7C" w14:textId="6180A0D8" w:rsidR="00706757" w:rsidRPr="00076EC4" w:rsidRDefault="00706757"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&lt;= 5%</w:t>
            </w:r>
          </w:p>
        </w:tc>
      </w:tr>
      <w:tr w:rsidR="00706757" w:rsidRPr="00076EC4" w14:paraId="1FEE262A" w14:textId="77777777" w:rsidTr="001B1FC9">
        <w:trPr>
          <w:trHeight w:val="549"/>
          <w:jc w:val="center"/>
        </w:trPr>
        <w:tc>
          <w:tcPr>
            <w:tcW w:w="3397" w:type="dxa"/>
            <w:vAlign w:val="center"/>
          </w:tcPr>
          <w:p w14:paraId="5943D7BB" w14:textId="288CCA74"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Efficacité de pic</w:t>
            </w:r>
          </w:p>
        </w:tc>
        <w:tc>
          <w:tcPr>
            <w:tcW w:w="3402" w:type="dxa"/>
            <w:vAlign w:val="center"/>
          </w:tcPr>
          <w:p w14:paraId="1AB8003F" w14:textId="77777777" w:rsidR="00706757" w:rsidRPr="00076EC4" w:rsidRDefault="00706757" w:rsidP="0020019A">
            <w:pPr>
              <w:spacing w:beforeLines="50" w:before="120" w:afterLines="50" w:after="120"/>
              <w:rPr>
                <w:rFonts w:ascii="Arial" w:hAnsi="Arial"/>
                <w:lang w:val="fr-FR"/>
              </w:rPr>
            </w:pPr>
            <w:r w:rsidRPr="00076EC4">
              <w:rPr>
                <w:rFonts w:ascii="Arial" w:hAnsi="Arial"/>
                <w:lang w:val="fr-FR"/>
              </w:rPr>
              <w:t>&gt;= 96%</w:t>
            </w:r>
          </w:p>
        </w:tc>
      </w:tr>
      <w:tr w:rsidR="00706757" w:rsidRPr="00076EC4" w14:paraId="1504191B" w14:textId="77777777" w:rsidTr="001B1FC9">
        <w:trPr>
          <w:trHeight w:val="557"/>
          <w:jc w:val="center"/>
        </w:trPr>
        <w:tc>
          <w:tcPr>
            <w:tcW w:w="3397" w:type="dxa"/>
            <w:vAlign w:val="center"/>
          </w:tcPr>
          <w:p w14:paraId="2CCCD140" w14:textId="4E395D5D"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Alimentation de secours</w:t>
            </w:r>
          </w:p>
        </w:tc>
        <w:tc>
          <w:tcPr>
            <w:tcW w:w="3402" w:type="dxa"/>
            <w:vAlign w:val="center"/>
          </w:tcPr>
          <w:p w14:paraId="488442D1" w14:textId="4320F59F" w:rsidR="00706757" w:rsidRPr="00076EC4" w:rsidRDefault="00706757"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40 W</w:t>
            </w:r>
          </w:p>
        </w:tc>
      </w:tr>
      <w:tr w:rsidR="00706757" w:rsidRPr="00076EC4" w14:paraId="4B0B524C" w14:textId="77777777" w:rsidTr="00953A43">
        <w:trPr>
          <w:trHeight w:val="527"/>
          <w:jc w:val="center"/>
        </w:trPr>
        <w:tc>
          <w:tcPr>
            <w:tcW w:w="3397" w:type="dxa"/>
            <w:vAlign w:val="center"/>
          </w:tcPr>
          <w:p w14:paraId="16776046" w14:textId="1D3E0703"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Communication cellulaire</w:t>
            </w:r>
          </w:p>
        </w:tc>
        <w:tc>
          <w:tcPr>
            <w:tcW w:w="3402" w:type="dxa"/>
            <w:vAlign w:val="center"/>
          </w:tcPr>
          <w:p w14:paraId="7CB51C4B" w14:textId="415CD4FD" w:rsidR="00706757" w:rsidRPr="00076EC4" w:rsidRDefault="00706757" w:rsidP="0020019A">
            <w:pPr>
              <w:pStyle w:val="ItemListinTable"/>
              <w:spacing w:beforeLines="50" w:before="120" w:afterLines="50" w:after="120" w:line="240" w:lineRule="auto"/>
              <w:rPr>
                <w:rFonts w:ascii="Arial" w:eastAsiaTheme="minorEastAsia" w:hAnsi="Arial"/>
              </w:rPr>
            </w:pPr>
            <w:r w:rsidRPr="00076EC4">
              <w:rPr>
                <w:rFonts w:ascii="Arial" w:eastAsiaTheme="minorEastAsia" w:hAnsi="Arial"/>
              </w:rPr>
              <w:t>GSM / 4G / LTE</w:t>
            </w:r>
          </w:p>
        </w:tc>
      </w:tr>
      <w:tr w:rsidR="00706757" w:rsidRPr="00E824B9" w14:paraId="3C839E36" w14:textId="77777777" w:rsidTr="001B1FC9">
        <w:trPr>
          <w:trHeight w:val="528"/>
          <w:jc w:val="center"/>
        </w:trPr>
        <w:tc>
          <w:tcPr>
            <w:tcW w:w="6799" w:type="dxa"/>
            <w:gridSpan w:val="2"/>
            <w:shd w:val="clear" w:color="auto" w:fill="A8D08D" w:themeFill="accent6" w:themeFillTint="99"/>
            <w:vAlign w:val="center"/>
          </w:tcPr>
          <w:p w14:paraId="0350596F" w14:textId="3FD7D57B" w:rsidR="00706757" w:rsidRPr="00076EC4" w:rsidRDefault="009F490F" w:rsidP="0020019A">
            <w:pPr>
              <w:pStyle w:val="ItemListinTable"/>
              <w:spacing w:beforeLines="50" w:before="120" w:afterLines="50" w:after="120" w:line="240" w:lineRule="auto"/>
              <w:rPr>
                <w:rFonts w:ascii="Arial" w:eastAsiaTheme="minorEastAsia" w:hAnsi="Arial"/>
              </w:rPr>
            </w:pPr>
            <w:r w:rsidRPr="00076EC4">
              <w:rPr>
                <w:rFonts w:ascii="Arial" w:hAnsi="Arial"/>
                <w:b/>
              </w:rPr>
              <w:t>Caractéristiques générales</w:t>
            </w:r>
          </w:p>
        </w:tc>
      </w:tr>
      <w:tr w:rsidR="00225364" w:rsidRPr="00076EC4" w14:paraId="5C8A5923" w14:textId="77777777" w:rsidTr="001A6CA7">
        <w:trPr>
          <w:trHeight w:val="567"/>
          <w:jc w:val="center"/>
        </w:trPr>
        <w:tc>
          <w:tcPr>
            <w:tcW w:w="3397" w:type="dxa"/>
            <w:vAlign w:val="center"/>
          </w:tcPr>
          <w:p w14:paraId="2EDCF151" w14:textId="06836F43" w:rsidR="00225364" w:rsidRPr="00076EC4" w:rsidRDefault="009F490F" w:rsidP="0020019A">
            <w:pPr>
              <w:spacing w:beforeLines="50" w:before="120" w:afterLines="50" w:after="120"/>
              <w:jc w:val="both"/>
              <w:rPr>
                <w:rFonts w:ascii="Arial" w:hAnsi="Arial"/>
                <w:b/>
                <w:lang w:val="fr-FR"/>
              </w:rPr>
            </w:pPr>
            <w:r w:rsidRPr="00076EC4">
              <w:rPr>
                <w:rFonts w:ascii="Arial" w:hAnsi="Arial"/>
                <w:b/>
                <w:lang w:val="fr-FR"/>
              </w:rPr>
              <w:t>Type d'enceinte</w:t>
            </w:r>
          </w:p>
        </w:tc>
        <w:tc>
          <w:tcPr>
            <w:tcW w:w="3402" w:type="dxa"/>
            <w:vAlign w:val="center"/>
          </w:tcPr>
          <w:p w14:paraId="6D226BB1" w14:textId="3A4237F9" w:rsidR="00225364" w:rsidRPr="00076EC4" w:rsidRDefault="009F490F" w:rsidP="0020019A">
            <w:pPr>
              <w:spacing w:beforeLines="50" w:before="120" w:afterLines="50" w:after="120"/>
              <w:jc w:val="both"/>
              <w:rPr>
                <w:rFonts w:ascii="Arial" w:eastAsia="微软雅黑" w:hAnsi="Arial"/>
                <w:lang w:val="fr-FR"/>
              </w:rPr>
            </w:pPr>
            <w:r w:rsidRPr="00076EC4">
              <w:rPr>
                <w:rFonts w:ascii="Arial" w:eastAsia="微软雅黑" w:hAnsi="Arial"/>
                <w:lang w:val="fr-FR"/>
              </w:rPr>
              <w:t>Acier inoxydable 430</w:t>
            </w:r>
          </w:p>
        </w:tc>
      </w:tr>
      <w:tr w:rsidR="00706757" w:rsidRPr="00E824B9" w14:paraId="0083C7BD" w14:textId="77777777" w:rsidTr="001A6CA7">
        <w:trPr>
          <w:trHeight w:val="567"/>
          <w:jc w:val="center"/>
        </w:trPr>
        <w:tc>
          <w:tcPr>
            <w:tcW w:w="3397" w:type="dxa"/>
            <w:vAlign w:val="center"/>
          </w:tcPr>
          <w:p w14:paraId="75A7CCE7" w14:textId="46781105"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Altitude de service</w:t>
            </w:r>
          </w:p>
        </w:tc>
        <w:tc>
          <w:tcPr>
            <w:tcW w:w="3402" w:type="dxa"/>
            <w:vAlign w:val="center"/>
          </w:tcPr>
          <w:p w14:paraId="416CA85D" w14:textId="07EBC767" w:rsidR="00706757" w:rsidRPr="00076EC4" w:rsidRDefault="009F490F" w:rsidP="0020019A">
            <w:pPr>
              <w:spacing w:beforeLines="50" w:before="120" w:afterLines="50" w:after="120"/>
              <w:rPr>
                <w:rFonts w:ascii="Arial" w:eastAsia="微软雅黑" w:hAnsi="Arial"/>
                <w:lang w:val="fr-FR"/>
              </w:rPr>
            </w:pPr>
            <w:r w:rsidRPr="00076EC4">
              <w:rPr>
                <w:rFonts w:ascii="Arial" w:eastAsia="微软雅黑" w:hAnsi="Arial"/>
                <w:lang w:val="fr-FR"/>
              </w:rPr>
              <w:t>&lt; 2000 m (2000 m ~ 3000 m avec réduction de puissance)</w:t>
            </w:r>
          </w:p>
        </w:tc>
      </w:tr>
      <w:tr w:rsidR="00706757" w:rsidRPr="00E824B9" w14:paraId="0B390887" w14:textId="77777777" w:rsidTr="001A6CA7">
        <w:trPr>
          <w:trHeight w:val="567"/>
          <w:jc w:val="center"/>
        </w:trPr>
        <w:tc>
          <w:tcPr>
            <w:tcW w:w="3397" w:type="dxa"/>
            <w:vAlign w:val="center"/>
          </w:tcPr>
          <w:p w14:paraId="289E647C" w14:textId="32F7F394"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Plage de température de service</w:t>
            </w:r>
          </w:p>
        </w:tc>
        <w:tc>
          <w:tcPr>
            <w:tcW w:w="3402" w:type="dxa"/>
            <w:vAlign w:val="center"/>
          </w:tcPr>
          <w:p w14:paraId="5F81A237" w14:textId="71E561F4" w:rsidR="00706757" w:rsidRPr="00076EC4" w:rsidRDefault="009F490F" w:rsidP="0020019A">
            <w:pPr>
              <w:spacing w:beforeLines="50" w:before="120" w:afterLines="50" w:after="120"/>
              <w:rPr>
                <w:rFonts w:ascii="Arial" w:eastAsia="微软雅黑" w:hAnsi="Arial"/>
                <w:lang w:val="fr-FR"/>
              </w:rPr>
            </w:pPr>
            <w:r w:rsidRPr="00076EC4">
              <w:rPr>
                <w:rFonts w:ascii="Arial" w:eastAsia="微软雅黑" w:hAnsi="Arial" w:hint="eastAsia"/>
                <w:lang w:val="fr-FR"/>
              </w:rPr>
              <w:t xml:space="preserve">De -30 </w:t>
            </w:r>
            <w:r w:rsidRPr="00076EC4">
              <w:rPr>
                <w:rFonts w:ascii="Arial" w:eastAsia="微软雅黑" w:hAnsi="Arial" w:hint="eastAsia"/>
                <w:lang w:val="fr-FR"/>
              </w:rPr>
              <w:t>℃</w:t>
            </w:r>
            <w:r w:rsidRPr="00076EC4">
              <w:rPr>
                <w:rFonts w:ascii="Arial" w:eastAsia="微软雅黑" w:hAnsi="Arial" w:hint="eastAsia"/>
                <w:lang w:val="fr-FR"/>
              </w:rPr>
              <w:t xml:space="preserve"> </w:t>
            </w:r>
            <w:r w:rsidRPr="00076EC4">
              <w:rPr>
                <w:rFonts w:ascii="Arial" w:eastAsia="微软雅黑" w:hAnsi="Arial" w:hint="eastAsia"/>
                <w:lang w:val="fr-FR"/>
              </w:rPr>
              <w:t>à</w:t>
            </w:r>
            <w:r w:rsidRPr="00076EC4">
              <w:rPr>
                <w:rFonts w:ascii="Arial" w:eastAsia="微软雅黑" w:hAnsi="Arial" w:hint="eastAsia"/>
                <w:lang w:val="fr-FR"/>
              </w:rPr>
              <w:t xml:space="preserve"> +55 </w:t>
            </w:r>
            <w:r w:rsidRPr="00076EC4">
              <w:rPr>
                <w:rFonts w:ascii="Arial" w:eastAsia="微软雅黑" w:hAnsi="Arial" w:hint="eastAsia"/>
                <w:lang w:val="fr-FR"/>
              </w:rPr>
              <w:t>℃</w:t>
            </w:r>
            <w:r w:rsidRPr="00076EC4">
              <w:rPr>
                <w:rFonts w:ascii="Arial" w:eastAsia="微软雅黑" w:hAnsi="Arial" w:hint="eastAsia"/>
                <w:lang w:val="fr-FR"/>
              </w:rPr>
              <w:t xml:space="preserve"> (+45 </w:t>
            </w:r>
            <w:r w:rsidRPr="00076EC4">
              <w:rPr>
                <w:rFonts w:ascii="Arial" w:eastAsia="微软雅黑" w:hAnsi="Arial" w:hint="eastAsia"/>
                <w:lang w:val="fr-FR"/>
              </w:rPr>
              <w:t>℃</w:t>
            </w:r>
            <w:r w:rsidRPr="00076EC4">
              <w:rPr>
                <w:rFonts w:ascii="Arial" w:eastAsia="微软雅黑" w:hAnsi="Arial" w:hint="eastAsia"/>
                <w:lang w:val="fr-FR"/>
              </w:rPr>
              <w:t xml:space="preserve"> </w:t>
            </w:r>
            <w:r w:rsidRPr="00076EC4">
              <w:rPr>
                <w:rFonts w:ascii="Arial" w:eastAsia="微软雅黑" w:hAnsi="Arial" w:hint="eastAsia"/>
                <w:lang w:val="fr-FR"/>
              </w:rPr>
              <w:t>à</w:t>
            </w:r>
            <w:r w:rsidRPr="00076EC4">
              <w:rPr>
                <w:rFonts w:ascii="Arial" w:eastAsia="微软雅黑" w:hAnsi="Arial" w:hint="eastAsia"/>
                <w:lang w:val="fr-FR"/>
              </w:rPr>
              <w:t xml:space="preserve"> +55 </w:t>
            </w:r>
            <w:r w:rsidRPr="00076EC4">
              <w:rPr>
                <w:rFonts w:ascii="Arial" w:eastAsia="微软雅黑" w:hAnsi="Arial" w:hint="eastAsia"/>
                <w:lang w:val="fr-FR"/>
              </w:rPr>
              <w:t>℃</w:t>
            </w:r>
            <w:r w:rsidRPr="00076EC4">
              <w:rPr>
                <w:rFonts w:ascii="Arial" w:eastAsia="微软雅黑" w:hAnsi="Arial" w:hint="eastAsia"/>
                <w:lang w:val="fr-FR"/>
              </w:rPr>
              <w:t xml:space="preserve"> avec </w:t>
            </w:r>
            <w:r w:rsidRPr="00076EC4">
              <w:rPr>
                <w:rFonts w:ascii="Arial" w:eastAsia="微软雅黑" w:hAnsi="Arial"/>
                <w:lang w:val="fr-FR"/>
              </w:rPr>
              <w:t xml:space="preserve"> réduction</w:t>
            </w:r>
            <w:r w:rsidRPr="00076EC4">
              <w:rPr>
                <w:rFonts w:ascii="Arial" w:eastAsia="微软雅黑" w:hAnsi="Arial" w:hint="eastAsia"/>
                <w:lang w:val="fr-FR"/>
              </w:rPr>
              <w:t xml:space="preserve"> de puissance lin</w:t>
            </w:r>
            <w:r w:rsidRPr="00076EC4">
              <w:rPr>
                <w:rFonts w:ascii="Arial" w:eastAsia="微软雅黑" w:hAnsi="Arial" w:hint="eastAsia"/>
                <w:lang w:val="fr-FR"/>
              </w:rPr>
              <w:t>é</w:t>
            </w:r>
            <w:r w:rsidRPr="00076EC4">
              <w:rPr>
                <w:rFonts w:ascii="Arial" w:eastAsia="微软雅黑" w:hAnsi="Arial" w:hint="eastAsia"/>
                <w:lang w:val="fr-FR"/>
              </w:rPr>
              <w:t>aire).</w:t>
            </w:r>
          </w:p>
        </w:tc>
      </w:tr>
      <w:tr w:rsidR="00706757" w:rsidRPr="00076EC4" w14:paraId="53CE31C2" w14:textId="77777777" w:rsidTr="001A6CA7">
        <w:trPr>
          <w:trHeight w:val="567"/>
          <w:jc w:val="center"/>
        </w:trPr>
        <w:tc>
          <w:tcPr>
            <w:tcW w:w="3397" w:type="dxa"/>
            <w:vAlign w:val="center"/>
          </w:tcPr>
          <w:p w14:paraId="372B1A2B" w14:textId="0C9E60E5"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Plage de température de stockage</w:t>
            </w:r>
          </w:p>
        </w:tc>
        <w:tc>
          <w:tcPr>
            <w:tcW w:w="3402" w:type="dxa"/>
            <w:vAlign w:val="center"/>
          </w:tcPr>
          <w:p w14:paraId="0B97A629" w14:textId="139E35BD" w:rsidR="00706757" w:rsidRPr="00076EC4" w:rsidRDefault="00706757" w:rsidP="0020019A">
            <w:pPr>
              <w:spacing w:beforeLines="50" w:before="120" w:afterLines="50" w:after="120"/>
              <w:rPr>
                <w:rFonts w:ascii="Arial" w:eastAsia="微软雅黑" w:hAnsi="Arial"/>
                <w:lang w:val="fr-FR"/>
              </w:rPr>
            </w:pPr>
            <w:r w:rsidRPr="00076EC4">
              <w:rPr>
                <w:rFonts w:ascii="Arial" w:eastAsia="微软雅黑" w:hAnsi="Arial"/>
                <w:lang w:val="fr-FR"/>
              </w:rPr>
              <w:t xml:space="preserve">-40 </w:t>
            </w:r>
            <w:r w:rsidR="00D7592F" w:rsidRPr="00076EC4">
              <w:rPr>
                <w:rFonts w:ascii="宋体" w:eastAsia="宋体" w:hAnsi="宋体" w:cs="宋体"/>
                <w:lang w:val="fr-FR"/>
              </w:rPr>
              <w:t>℃</w:t>
            </w:r>
            <w:r w:rsidRPr="00076EC4">
              <w:rPr>
                <w:rFonts w:ascii="Arial" w:eastAsia="微软雅黑" w:hAnsi="Arial"/>
                <w:lang w:val="fr-FR"/>
              </w:rPr>
              <w:t xml:space="preserve"> </w:t>
            </w:r>
            <w:r w:rsidR="009F490F" w:rsidRPr="00076EC4">
              <w:rPr>
                <w:rFonts w:ascii="Arial" w:eastAsia="微软雅黑" w:hAnsi="Arial"/>
                <w:lang w:val="fr-FR"/>
              </w:rPr>
              <w:t>à</w:t>
            </w:r>
            <w:r w:rsidRPr="00076EC4">
              <w:rPr>
                <w:rFonts w:ascii="Arial" w:eastAsia="微软雅黑" w:hAnsi="Arial"/>
                <w:lang w:val="fr-FR"/>
              </w:rPr>
              <w:t xml:space="preserve"> +70 </w:t>
            </w:r>
            <w:r w:rsidR="00D7592F" w:rsidRPr="00076EC4">
              <w:rPr>
                <w:rFonts w:ascii="宋体" w:eastAsia="宋体" w:hAnsi="宋体" w:cs="宋体"/>
                <w:lang w:val="fr-FR"/>
              </w:rPr>
              <w:t>℃</w:t>
            </w:r>
          </w:p>
        </w:tc>
      </w:tr>
      <w:tr w:rsidR="00706757" w:rsidRPr="00076EC4" w14:paraId="3072717D" w14:textId="77777777" w:rsidTr="001A6CA7">
        <w:trPr>
          <w:trHeight w:val="567"/>
          <w:jc w:val="center"/>
        </w:trPr>
        <w:tc>
          <w:tcPr>
            <w:tcW w:w="3397" w:type="dxa"/>
            <w:vAlign w:val="center"/>
          </w:tcPr>
          <w:p w14:paraId="1F45ED53" w14:textId="0DD09633" w:rsidR="00706757" w:rsidRPr="00076EC4" w:rsidRDefault="009F490F" w:rsidP="0020019A">
            <w:pPr>
              <w:spacing w:beforeLines="50" w:before="120" w:afterLines="50" w:after="120"/>
              <w:rPr>
                <w:rFonts w:ascii="Arial" w:hAnsi="Arial"/>
                <w:b/>
                <w:lang w:val="fr-FR"/>
              </w:rPr>
            </w:pPr>
            <w:r w:rsidRPr="00076EC4">
              <w:rPr>
                <w:rFonts w:ascii="Arial" w:hAnsi="Arial"/>
                <w:b/>
                <w:lang w:val="fr-FR"/>
              </w:rPr>
              <w:t>Montage</w:t>
            </w:r>
            <w:r w:rsidR="00706757" w:rsidRPr="00076EC4">
              <w:rPr>
                <w:rFonts w:ascii="Arial" w:hAnsi="Arial"/>
                <w:b/>
                <w:lang w:val="fr-FR"/>
              </w:rPr>
              <w:t xml:space="preserve"> </w:t>
            </w:r>
          </w:p>
        </w:tc>
        <w:tc>
          <w:tcPr>
            <w:tcW w:w="3402" w:type="dxa"/>
            <w:vAlign w:val="center"/>
          </w:tcPr>
          <w:p w14:paraId="58AE43F8" w14:textId="3922FE82" w:rsidR="00706757" w:rsidRPr="00076EC4" w:rsidRDefault="009F490F" w:rsidP="0020019A">
            <w:pPr>
              <w:spacing w:beforeLines="50" w:before="120" w:afterLines="50" w:after="120"/>
              <w:rPr>
                <w:rFonts w:ascii="Arial" w:eastAsia="微软雅黑" w:hAnsi="Arial"/>
                <w:lang w:val="fr-FR"/>
              </w:rPr>
            </w:pPr>
            <w:r w:rsidRPr="00076EC4">
              <w:rPr>
                <w:rFonts w:ascii="Arial" w:eastAsia="微软雅黑" w:hAnsi="Arial"/>
                <w:lang w:val="fr-FR"/>
              </w:rPr>
              <w:t>Armoire indépendante</w:t>
            </w:r>
          </w:p>
        </w:tc>
      </w:tr>
      <w:tr w:rsidR="00AB58E4" w:rsidRPr="00076EC4" w14:paraId="2261DF82" w14:textId="77777777" w:rsidTr="001A6CA7">
        <w:trPr>
          <w:trHeight w:val="567"/>
          <w:jc w:val="center"/>
        </w:trPr>
        <w:tc>
          <w:tcPr>
            <w:tcW w:w="3397" w:type="dxa"/>
            <w:vAlign w:val="center"/>
          </w:tcPr>
          <w:p w14:paraId="0C5F3792" w14:textId="5D51231C" w:rsidR="00AB58E4" w:rsidRPr="00076EC4" w:rsidRDefault="00AB58E4" w:rsidP="0020019A">
            <w:pPr>
              <w:spacing w:beforeLines="50" w:before="120" w:afterLines="50" w:after="120"/>
              <w:rPr>
                <w:rFonts w:ascii="Arial" w:hAnsi="Arial"/>
                <w:b/>
                <w:lang w:val="fr-FR"/>
              </w:rPr>
            </w:pPr>
            <w:r w:rsidRPr="00076EC4">
              <w:rPr>
                <w:rFonts w:ascii="Arial" w:hAnsi="Arial"/>
                <w:b/>
                <w:lang w:val="fr-FR"/>
              </w:rPr>
              <w:t>Dimension</w:t>
            </w:r>
            <w:r w:rsidR="00681F3F" w:rsidRPr="00076EC4">
              <w:rPr>
                <w:rFonts w:ascii="Arial" w:hAnsi="Arial"/>
                <w:b/>
                <w:lang w:val="fr-FR"/>
              </w:rPr>
              <w:t>s (W</w:t>
            </w:r>
            <w:r w:rsidRPr="00076EC4">
              <w:rPr>
                <w:rFonts w:ascii="Arial" w:hAnsi="Arial"/>
                <w:b/>
                <w:lang w:val="fr-FR"/>
              </w:rPr>
              <w:t xml:space="preserve"> x </w:t>
            </w:r>
            <w:r w:rsidR="00681F3F" w:rsidRPr="00076EC4">
              <w:rPr>
                <w:rFonts w:ascii="Arial" w:hAnsi="Arial"/>
                <w:b/>
                <w:lang w:val="fr-FR"/>
              </w:rPr>
              <w:t>D</w:t>
            </w:r>
            <w:r w:rsidRPr="00076EC4">
              <w:rPr>
                <w:rFonts w:ascii="Arial" w:hAnsi="Arial"/>
                <w:b/>
                <w:lang w:val="fr-FR"/>
              </w:rPr>
              <w:t xml:space="preserve"> x H)</w:t>
            </w:r>
          </w:p>
        </w:tc>
        <w:tc>
          <w:tcPr>
            <w:tcW w:w="3402" w:type="dxa"/>
            <w:vAlign w:val="center"/>
          </w:tcPr>
          <w:p w14:paraId="3BE38493" w14:textId="25849417" w:rsidR="00AB58E4" w:rsidRPr="00076EC4" w:rsidRDefault="00681F3F" w:rsidP="0020019A">
            <w:pPr>
              <w:spacing w:beforeLines="50" w:before="120" w:afterLines="50" w:after="120"/>
              <w:rPr>
                <w:rFonts w:ascii="Arial" w:eastAsia="微软雅黑" w:hAnsi="Arial"/>
                <w:lang w:val="fr-FR"/>
              </w:rPr>
            </w:pPr>
            <w:r w:rsidRPr="00076EC4">
              <w:rPr>
                <w:rFonts w:ascii="Arial" w:eastAsia="微软雅黑" w:hAnsi="Arial"/>
                <w:lang w:val="fr-FR"/>
              </w:rPr>
              <w:t>550 x</w:t>
            </w:r>
            <w:r w:rsidR="00AB58E4" w:rsidRPr="00076EC4">
              <w:rPr>
                <w:rFonts w:ascii="Arial" w:eastAsia="微软雅黑" w:hAnsi="Arial"/>
                <w:lang w:val="fr-FR"/>
              </w:rPr>
              <w:t xml:space="preserve"> </w:t>
            </w:r>
            <w:r w:rsidRPr="00076EC4">
              <w:rPr>
                <w:rFonts w:ascii="Arial" w:eastAsia="微软雅黑" w:hAnsi="Arial"/>
                <w:lang w:val="fr-FR"/>
              </w:rPr>
              <w:t xml:space="preserve">265 </w:t>
            </w:r>
            <w:r w:rsidR="00AB58E4" w:rsidRPr="00076EC4">
              <w:rPr>
                <w:rFonts w:ascii="Arial" w:eastAsia="微软雅黑" w:hAnsi="Arial"/>
                <w:lang w:val="fr-FR"/>
              </w:rPr>
              <w:t>x 1000 mm</w:t>
            </w:r>
          </w:p>
        </w:tc>
      </w:tr>
      <w:tr w:rsidR="00706757" w:rsidRPr="00076EC4" w14:paraId="6D33E3C3" w14:textId="77777777" w:rsidTr="001B1FC9">
        <w:trPr>
          <w:trHeight w:val="567"/>
          <w:jc w:val="center"/>
        </w:trPr>
        <w:tc>
          <w:tcPr>
            <w:tcW w:w="6799" w:type="dxa"/>
            <w:gridSpan w:val="2"/>
            <w:shd w:val="clear" w:color="auto" w:fill="A8D08D" w:themeFill="accent6" w:themeFillTint="99"/>
            <w:vAlign w:val="center"/>
          </w:tcPr>
          <w:p w14:paraId="68ED2867" w14:textId="0A1199E1" w:rsidR="00706757" w:rsidRPr="00076EC4" w:rsidRDefault="009F490F" w:rsidP="0020019A">
            <w:pPr>
              <w:spacing w:beforeLines="50" w:before="120" w:afterLines="50" w:after="120"/>
              <w:rPr>
                <w:rFonts w:ascii="Arial" w:eastAsia="微软雅黑" w:hAnsi="Arial"/>
                <w:lang w:val="fr-FR"/>
              </w:rPr>
            </w:pPr>
            <w:r w:rsidRPr="00076EC4">
              <w:rPr>
                <w:rFonts w:ascii="Arial" w:hAnsi="Arial"/>
                <w:b/>
                <w:lang w:val="fr-FR"/>
              </w:rPr>
              <w:t>Interface utilisateur</w:t>
            </w:r>
          </w:p>
        </w:tc>
      </w:tr>
      <w:tr w:rsidR="00225364" w:rsidRPr="00076EC4" w14:paraId="35DE2172" w14:textId="77777777" w:rsidTr="001A6CA7">
        <w:trPr>
          <w:trHeight w:val="567"/>
          <w:jc w:val="center"/>
        </w:trPr>
        <w:tc>
          <w:tcPr>
            <w:tcW w:w="3397" w:type="dxa"/>
            <w:vAlign w:val="center"/>
          </w:tcPr>
          <w:p w14:paraId="428A8D06" w14:textId="73AA774C" w:rsidR="00225364" w:rsidRPr="00076EC4" w:rsidRDefault="00E525E4" w:rsidP="0020019A">
            <w:pPr>
              <w:spacing w:beforeLines="50" w:before="120" w:afterLines="50" w:after="120"/>
              <w:jc w:val="both"/>
              <w:rPr>
                <w:rFonts w:ascii="Arial" w:hAnsi="Arial"/>
                <w:b/>
                <w:lang w:val="fr-FR"/>
              </w:rPr>
            </w:pPr>
            <w:r w:rsidRPr="00076EC4">
              <w:rPr>
                <w:rFonts w:ascii="Arial" w:hAnsi="Arial"/>
                <w:b/>
                <w:lang w:val="fr-FR"/>
              </w:rPr>
              <w:t>Indication de l'état</w:t>
            </w:r>
          </w:p>
        </w:tc>
        <w:tc>
          <w:tcPr>
            <w:tcW w:w="3402" w:type="dxa"/>
            <w:vAlign w:val="center"/>
          </w:tcPr>
          <w:p w14:paraId="5850FBF1" w14:textId="643B16F1" w:rsidR="00225364" w:rsidRPr="00076EC4" w:rsidRDefault="00706757" w:rsidP="0020019A">
            <w:pPr>
              <w:pStyle w:val="ItemListinTable"/>
              <w:spacing w:beforeLines="50" w:before="120" w:afterLines="50" w:after="120" w:line="240" w:lineRule="auto"/>
              <w:rPr>
                <w:rFonts w:ascii="Arial" w:hAnsi="Arial"/>
              </w:rPr>
            </w:pPr>
            <w:r w:rsidRPr="00076EC4">
              <w:rPr>
                <w:rFonts w:ascii="Arial" w:hAnsi="Arial"/>
              </w:rPr>
              <w:t>LED/APP</w:t>
            </w:r>
          </w:p>
        </w:tc>
      </w:tr>
      <w:tr w:rsidR="00706757" w:rsidRPr="00076EC4" w14:paraId="25681B83" w14:textId="77777777" w:rsidTr="001A6CA7">
        <w:trPr>
          <w:trHeight w:val="567"/>
          <w:jc w:val="center"/>
        </w:trPr>
        <w:tc>
          <w:tcPr>
            <w:tcW w:w="3397" w:type="dxa"/>
            <w:vAlign w:val="center"/>
          </w:tcPr>
          <w:p w14:paraId="702EBD35" w14:textId="1386A09A" w:rsidR="00706757" w:rsidRPr="00076EC4" w:rsidRDefault="00E525E4" w:rsidP="0020019A">
            <w:pPr>
              <w:spacing w:beforeLines="50" w:before="120" w:afterLines="50" w:after="120"/>
              <w:rPr>
                <w:rFonts w:ascii="Arial" w:hAnsi="Arial"/>
                <w:b/>
                <w:lang w:val="fr-FR"/>
              </w:rPr>
            </w:pPr>
            <w:r w:rsidRPr="00076EC4">
              <w:rPr>
                <w:rFonts w:ascii="Arial" w:hAnsi="Arial"/>
                <w:b/>
                <w:lang w:val="fr-FR"/>
              </w:rPr>
              <w:t>Interface utilisateur</w:t>
            </w:r>
          </w:p>
        </w:tc>
        <w:tc>
          <w:tcPr>
            <w:tcW w:w="3402" w:type="dxa"/>
            <w:vAlign w:val="center"/>
          </w:tcPr>
          <w:p w14:paraId="2C6F6BAD" w14:textId="6731EB06" w:rsidR="00706757" w:rsidRPr="00076EC4" w:rsidRDefault="00E525E4">
            <w:pPr>
              <w:pStyle w:val="ItemListinTable"/>
              <w:numPr>
                <w:ilvl w:val="0"/>
                <w:numId w:val="51"/>
              </w:numPr>
              <w:spacing w:beforeLines="50" w:before="120" w:afterLines="50" w:after="120" w:line="240" w:lineRule="auto"/>
              <w:rPr>
                <w:rFonts w:ascii="Arial" w:hAnsi="Arial"/>
              </w:rPr>
            </w:pPr>
            <w:r w:rsidRPr="00076EC4">
              <w:rPr>
                <w:rFonts w:ascii="Arial" w:hAnsi="Arial"/>
              </w:rPr>
              <w:t xml:space="preserve">APP </w:t>
            </w:r>
            <w:r w:rsidR="00706757" w:rsidRPr="00076EC4">
              <w:rPr>
                <w:rFonts w:ascii="Arial" w:hAnsi="Arial"/>
              </w:rPr>
              <w:t xml:space="preserve">Autel Charge </w:t>
            </w:r>
          </w:p>
          <w:p w14:paraId="4C1D919D" w14:textId="49829354"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Autel Charge Cloud</w:t>
            </w:r>
          </w:p>
        </w:tc>
      </w:tr>
      <w:tr w:rsidR="00706757" w:rsidRPr="00076EC4" w14:paraId="73C0B9DF" w14:textId="77777777" w:rsidTr="001A6CA7">
        <w:trPr>
          <w:trHeight w:val="567"/>
          <w:jc w:val="center"/>
        </w:trPr>
        <w:tc>
          <w:tcPr>
            <w:tcW w:w="3397" w:type="dxa"/>
            <w:vAlign w:val="center"/>
          </w:tcPr>
          <w:p w14:paraId="41556A77" w14:textId="1A99B4A6" w:rsidR="00706757" w:rsidRPr="00076EC4" w:rsidRDefault="00E525E4" w:rsidP="0020019A">
            <w:pPr>
              <w:spacing w:beforeLines="50" w:before="120" w:afterLines="50" w:after="120"/>
              <w:rPr>
                <w:rFonts w:ascii="Arial" w:hAnsi="Arial"/>
                <w:b/>
                <w:lang w:val="fr-FR"/>
              </w:rPr>
            </w:pPr>
            <w:r w:rsidRPr="00076EC4">
              <w:rPr>
                <w:rFonts w:ascii="Arial" w:hAnsi="Arial"/>
                <w:b/>
                <w:lang w:val="fr-FR"/>
              </w:rPr>
              <w:t>Connectivité</w:t>
            </w:r>
          </w:p>
        </w:tc>
        <w:tc>
          <w:tcPr>
            <w:tcW w:w="3402" w:type="dxa"/>
            <w:vAlign w:val="center"/>
          </w:tcPr>
          <w:p w14:paraId="33E36784" w14:textId="1E22ADBE"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Wi-Fi</w:t>
            </w:r>
          </w:p>
          <w:p w14:paraId="47FB53FC" w14:textId="53425C34"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Ethernet</w:t>
            </w:r>
          </w:p>
          <w:p w14:paraId="00253C16" w14:textId="47C6CCF1"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 xml:space="preserve">CAN </w:t>
            </w:r>
          </w:p>
          <w:p w14:paraId="04E22C0E" w14:textId="2F7EC2ED"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RS485</w:t>
            </w:r>
          </w:p>
        </w:tc>
      </w:tr>
      <w:tr w:rsidR="00706757" w:rsidRPr="00076EC4" w14:paraId="5F380CDB" w14:textId="77777777" w:rsidTr="001A6CA7">
        <w:trPr>
          <w:trHeight w:val="567"/>
          <w:jc w:val="center"/>
        </w:trPr>
        <w:tc>
          <w:tcPr>
            <w:tcW w:w="3397" w:type="dxa"/>
            <w:vAlign w:val="center"/>
          </w:tcPr>
          <w:p w14:paraId="3DE318EF" w14:textId="0578725C" w:rsidR="00706757" w:rsidRPr="00076EC4" w:rsidRDefault="00E525E4" w:rsidP="0020019A">
            <w:pPr>
              <w:spacing w:beforeLines="50" w:before="120" w:afterLines="50" w:after="120"/>
              <w:rPr>
                <w:rFonts w:ascii="Arial" w:hAnsi="Arial"/>
                <w:b/>
                <w:lang w:val="fr-FR"/>
              </w:rPr>
            </w:pPr>
            <w:r w:rsidRPr="00076EC4">
              <w:rPr>
                <w:rFonts w:ascii="Arial" w:hAnsi="Arial"/>
                <w:b/>
                <w:lang w:val="fr-FR"/>
              </w:rPr>
              <w:t>Protocole de communication</w:t>
            </w:r>
          </w:p>
        </w:tc>
        <w:tc>
          <w:tcPr>
            <w:tcW w:w="3402" w:type="dxa"/>
            <w:vAlign w:val="center"/>
          </w:tcPr>
          <w:p w14:paraId="3E21ACED" w14:textId="5211E97A"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OCPP 1.6 JSON</w:t>
            </w:r>
          </w:p>
          <w:p w14:paraId="4C4070E6" w14:textId="6C2DE6A5" w:rsidR="00706757" w:rsidRPr="00076EC4" w:rsidRDefault="00953A43">
            <w:pPr>
              <w:pStyle w:val="ItemListinTable"/>
              <w:numPr>
                <w:ilvl w:val="0"/>
                <w:numId w:val="51"/>
              </w:numPr>
              <w:spacing w:beforeLines="50" w:before="120" w:afterLines="50" w:after="120" w:line="240" w:lineRule="auto"/>
              <w:rPr>
                <w:rFonts w:ascii="Arial" w:hAnsi="Arial"/>
              </w:rPr>
            </w:pPr>
            <w:r w:rsidRPr="00076EC4">
              <w:rPr>
                <w:rFonts w:ascii="Arial" w:hAnsi="Arial"/>
              </w:rPr>
              <w:t xml:space="preserve">OCPP 2.0.1 </w:t>
            </w:r>
            <w:r w:rsidR="000F313B" w:rsidRPr="00076EC4">
              <w:t>(facultatif)</w:t>
            </w:r>
          </w:p>
        </w:tc>
      </w:tr>
      <w:tr w:rsidR="00706757" w:rsidRPr="00E824B9" w14:paraId="56C0661A" w14:textId="77777777" w:rsidTr="001A6CA7">
        <w:trPr>
          <w:trHeight w:val="567"/>
          <w:jc w:val="center"/>
        </w:trPr>
        <w:tc>
          <w:tcPr>
            <w:tcW w:w="3397" w:type="dxa"/>
            <w:vAlign w:val="center"/>
          </w:tcPr>
          <w:p w14:paraId="2EAC786F" w14:textId="40D14B80" w:rsidR="00706757" w:rsidRPr="00076EC4" w:rsidRDefault="00E525E4" w:rsidP="0020019A">
            <w:pPr>
              <w:spacing w:beforeLines="50" w:before="120" w:afterLines="50" w:after="120"/>
              <w:rPr>
                <w:rFonts w:ascii="Arial" w:hAnsi="Arial"/>
                <w:b/>
                <w:lang w:val="fr-FR"/>
              </w:rPr>
            </w:pPr>
            <w:r w:rsidRPr="00076EC4">
              <w:rPr>
                <w:rFonts w:ascii="Arial" w:hAnsi="Arial"/>
                <w:b/>
                <w:lang w:val="fr-FR"/>
              </w:rPr>
              <w:t>Authentification de l'utilisateur</w:t>
            </w:r>
          </w:p>
        </w:tc>
        <w:tc>
          <w:tcPr>
            <w:tcW w:w="3402" w:type="dxa"/>
            <w:vAlign w:val="center"/>
          </w:tcPr>
          <w:p w14:paraId="5B596D4E" w14:textId="6A31B1DF" w:rsidR="00706757" w:rsidRPr="00076EC4" w:rsidRDefault="00E525E4">
            <w:pPr>
              <w:pStyle w:val="ItemListinTable"/>
              <w:numPr>
                <w:ilvl w:val="0"/>
                <w:numId w:val="51"/>
              </w:numPr>
              <w:spacing w:beforeLines="50" w:before="120" w:afterLines="50" w:after="120" w:line="240" w:lineRule="auto"/>
              <w:rPr>
                <w:rFonts w:ascii="Arial" w:hAnsi="Arial"/>
              </w:rPr>
            </w:pPr>
            <w:r w:rsidRPr="00076EC4">
              <w:rPr>
                <w:rFonts w:ascii="Arial" w:hAnsi="Arial"/>
              </w:rPr>
              <w:t xml:space="preserve">code </w:t>
            </w:r>
            <w:r w:rsidR="00706757" w:rsidRPr="00076EC4">
              <w:rPr>
                <w:rFonts w:ascii="Arial" w:hAnsi="Arial"/>
              </w:rPr>
              <w:t xml:space="preserve">QR </w:t>
            </w:r>
          </w:p>
          <w:p w14:paraId="293A863F" w14:textId="6FFF6533"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RFID</w:t>
            </w:r>
          </w:p>
          <w:p w14:paraId="2EB02DA7" w14:textId="0D248B66" w:rsidR="00706757" w:rsidRPr="00076EC4" w:rsidRDefault="00706757">
            <w:pPr>
              <w:pStyle w:val="ItemListinTable"/>
              <w:numPr>
                <w:ilvl w:val="0"/>
                <w:numId w:val="51"/>
              </w:numPr>
              <w:spacing w:beforeLines="50" w:before="120" w:afterLines="50" w:after="120" w:line="240" w:lineRule="auto"/>
              <w:rPr>
                <w:rFonts w:ascii="Arial" w:hAnsi="Arial"/>
              </w:rPr>
            </w:pPr>
            <w:r w:rsidRPr="00076EC4">
              <w:rPr>
                <w:rFonts w:ascii="Arial" w:hAnsi="Arial"/>
              </w:rPr>
              <w:t xml:space="preserve">ISO 15118 </w:t>
            </w:r>
            <w:r w:rsidR="00E525E4" w:rsidRPr="00076EC4">
              <w:rPr>
                <w:rFonts w:ascii="Arial" w:hAnsi="Arial"/>
              </w:rPr>
              <w:t>Brancher</w:t>
            </w:r>
            <w:r w:rsidRPr="00076EC4">
              <w:rPr>
                <w:rFonts w:ascii="Arial" w:hAnsi="Arial"/>
              </w:rPr>
              <w:t>&amp;</w:t>
            </w:r>
            <w:r w:rsidR="00E525E4" w:rsidRPr="00076EC4">
              <w:rPr>
                <w:rFonts w:ascii="Arial" w:hAnsi="Arial"/>
              </w:rPr>
              <w:t>Charger</w:t>
            </w:r>
          </w:p>
          <w:p w14:paraId="2995112B" w14:textId="08E1776B" w:rsidR="00706757" w:rsidRPr="00076EC4" w:rsidRDefault="00E525E4">
            <w:pPr>
              <w:pStyle w:val="ItemListinTable"/>
              <w:numPr>
                <w:ilvl w:val="0"/>
                <w:numId w:val="51"/>
              </w:numPr>
              <w:spacing w:beforeLines="50" w:before="120" w:afterLines="50" w:after="120" w:line="240" w:lineRule="auto"/>
              <w:rPr>
                <w:rFonts w:ascii="Arial" w:hAnsi="Arial"/>
              </w:rPr>
            </w:pPr>
            <w:r w:rsidRPr="00076EC4">
              <w:rPr>
                <w:rFonts w:ascii="Arial" w:hAnsi="Arial"/>
              </w:rPr>
              <w:t xml:space="preserve">Carte de crédit </w:t>
            </w:r>
            <w:r w:rsidR="000F313B" w:rsidRPr="00076EC4">
              <w:t>(facultatif)</w:t>
            </w:r>
          </w:p>
        </w:tc>
      </w:tr>
      <w:tr w:rsidR="00706757" w:rsidRPr="00E824B9" w14:paraId="76DC649E" w14:textId="77777777" w:rsidTr="001B1FC9">
        <w:trPr>
          <w:trHeight w:val="567"/>
          <w:jc w:val="center"/>
        </w:trPr>
        <w:tc>
          <w:tcPr>
            <w:tcW w:w="6799" w:type="dxa"/>
            <w:gridSpan w:val="2"/>
            <w:shd w:val="clear" w:color="auto" w:fill="A8D08D" w:themeFill="accent6" w:themeFillTint="99"/>
            <w:vAlign w:val="center"/>
          </w:tcPr>
          <w:p w14:paraId="62B5E343" w14:textId="630CAFAD" w:rsidR="00706757" w:rsidRPr="00076EC4" w:rsidRDefault="00E525E4" w:rsidP="0020019A">
            <w:pPr>
              <w:pStyle w:val="ItemListinTable"/>
              <w:spacing w:beforeLines="50" w:before="120" w:afterLines="50" w:after="120" w:line="240" w:lineRule="auto"/>
              <w:jc w:val="both"/>
              <w:rPr>
                <w:rFonts w:ascii="Arial" w:hAnsi="Arial"/>
              </w:rPr>
            </w:pPr>
            <w:r w:rsidRPr="00076EC4">
              <w:rPr>
                <w:rFonts w:ascii="Arial" w:hAnsi="Arial"/>
                <w:b/>
              </w:rPr>
              <w:t>Mise à jour du logiciel</w:t>
            </w:r>
          </w:p>
        </w:tc>
      </w:tr>
      <w:tr w:rsidR="00225364" w:rsidRPr="00E824B9" w14:paraId="6C416E2B" w14:textId="77777777" w:rsidTr="001A6CA7">
        <w:trPr>
          <w:trHeight w:val="567"/>
          <w:jc w:val="center"/>
        </w:trPr>
        <w:tc>
          <w:tcPr>
            <w:tcW w:w="3397" w:type="dxa"/>
            <w:vAlign w:val="center"/>
          </w:tcPr>
          <w:p w14:paraId="25B5E48A" w14:textId="56AFA3AB" w:rsidR="00225364" w:rsidRPr="00076EC4" w:rsidRDefault="00E525E4" w:rsidP="0020019A">
            <w:pPr>
              <w:spacing w:beforeLines="50" w:before="120" w:afterLines="50" w:after="120"/>
              <w:jc w:val="both"/>
              <w:rPr>
                <w:rFonts w:ascii="Arial" w:hAnsi="Arial"/>
                <w:b/>
                <w:lang w:val="fr-FR"/>
              </w:rPr>
            </w:pPr>
            <w:r w:rsidRPr="00076EC4">
              <w:rPr>
                <w:rFonts w:ascii="Arial" w:hAnsi="Arial"/>
                <w:b/>
                <w:lang w:val="fr-FR"/>
              </w:rPr>
              <w:t>Mise à jour du logiciel</w:t>
            </w:r>
          </w:p>
        </w:tc>
        <w:tc>
          <w:tcPr>
            <w:tcW w:w="3402" w:type="dxa"/>
            <w:vAlign w:val="center"/>
          </w:tcPr>
          <w:p w14:paraId="4E0D389B" w14:textId="200F8D77" w:rsidR="00225364" w:rsidRPr="00076EC4" w:rsidRDefault="00E525E4" w:rsidP="0020019A">
            <w:pPr>
              <w:spacing w:beforeLines="50" w:before="120" w:afterLines="50" w:after="120"/>
              <w:jc w:val="both"/>
              <w:rPr>
                <w:rFonts w:ascii="Arial" w:hAnsi="Arial"/>
                <w:lang w:val="fr-FR"/>
              </w:rPr>
            </w:pPr>
            <w:r w:rsidRPr="00076EC4">
              <w:rPr>
                <w:rFonts w:ascii="Arial" w:hAnsi="Arial"/>
                <w:lang w:val="fr-FR"/>
              </w:rPr>
              <w:t>Mises à jour OTA via le portail web</w:t>
            </w:r>
          </w:p>
        </w:tc>
      </w:tr>
      <w:tr w:rsidR="00706757" w:rsidRPr="00076EC4" w14:paraId="1D3E0494" w14:textId="77777777" w:rsidTr="001B1FC9">
        <w:trPr>
          <w:trHeight w:val="680"/>
          <w:jc w:val="center"/>
        </w:trPr>
        <w:tc>
          <w:tcPr>
            <w:tcW w:w="6799" w:type="dxa"/>
            <w:gridSpan w:val="2"/>
            <w:shd w:val="clear" w:color="auto" w:fill="A8D08D" w:themeFill="accent6" w:themeFillTint="99"/>
            <w:vAlign w:val="center"/>
          </w:tcPr>
          <w:p w14:paraId="54535DB0" w14:textId="4217E3F5" w:rsidR="00706757" w:rsidRPr="00076EC4" w:rsidRDefault="00E525E4" w:rsidP="0020019A">
            <w:pPr>
              <w:pStyle w:val="ItemListinTable"/>
              <w:spacing w:beforeLines="50" w:before="120" w:afterLines="50" w:after="120" w:line="240" w:lineRule="auto"/>
              <w:rPr>
                <w:rFonts w:ascii="Arial" w:hAnsi="Arial"/>
              </w:rPr>
            </w:pPr>
            <w:r w:rsidRPr="00076EC4">
              <w:rPr>
                <w:rFonts w:ascii="Arial" w:hAnsi="Arial"/>
                <w:b/>
              </w:rPr>
              <w:t>Certification et normes</w:t>
            </w:r>
          </w:p>
        </w:tc>
      </w:tr>
      <w:tr w:rsidR="00225364" w:rsidRPr="00076EC4" w14:paraId="7689B4E3" w14:textId="77777777" w:rsidTr="001A6CA7">
        <w:trPr>
          <w:trHeight w:val="680"/>
          <w:jc w:val="center"/>
        </w:trPr>
        <w:tc>
          <w:tcPr>
            <w:tcW w:w="3397" w:type="dxa"/>
            <w:vAlign w:val="center"/>
          </w:tcPr>
          <w:p w14:paraId="6F425ADC" w14:textId="7F2A865B" w:rsidR="00225364" w:rsidRPr="00076EC4" w:rsidRDefault="00E525E4" w:rsidP="0020019A">
            <w:pPr>
              <w:spacing w:beforeLines="50" w:before="120" w:afterLines="50" w:after="120"/>
              <w:rPr>
                <w:rFonts w:ascii="Arial" w:hAnsi="Arial"/>
                <w:b/>
                <w:lang w:val="fr-FR"/>
              </w:rPr>
            </w:pPr>
            <w:r w:rsidRPr="00076EC4">
              <w:rPr>
                <w:rFonts w:ascii="Arial" w:hAnsi="Arial"/>
                <w:b/>
                <w:lang w:val="fr-FR"/>
              </w:rPr>
              <w:t>Système de chargement</w:t>
            </w:r>
          </w:p>
        </w:tc>
        <w:tc>
          <w:tcPr>
            <w:tcW w:w="3402" w:type="dxa"/>
            <w:vAlign w:val="center"/>
          </w:tcPr>
          <w:p w14:paraId="1ADA9AF6" w14:textId="47D0E4A5" w:rsidR="00706757" w:rsidRPr="00076EC4" w:rsidRDefault="00706757">
            <w:pPr>
              <w:pStyle w:val="ItemListinTable"/>
              <w:numPr>
                <w:ilvl w:val="0"/>
                <w:numId w:val="52"/>
              </w:numPr>
              <w:spacing w:beforeLines="50" w:before="120" w:afterLines="50" w:after="120" w:line="240" w:lineRule="auto"/>
              <w:rPr>
                <w:rFonts w:ascii="Arial" w:hAnsi="Arial"/>
              </w:rPr>
            </w:pPr>
            <w:r w:rsidRPr="00076EC4">
              <w:rPr>
                <w:rFonts w:ascii="Arial" w:hAnsi="Arial"/>
              </w:rPr>
              <w:t>IEC 61851-1</w:t>
            </w:r>
          </w:p>
          <w:p w14:paraId="33E079C4" w14:textId="6221A2B4" w:rsidR="00706757" w:rsidRPr="00076EC4" w:rsidRDefault="00706757">
            <w:pPr>
              <w:pStyle w:val="ItemListinTable"/>
              <w:numPr>
                <w:ilvl w:val="0"/>
                <w:numId w:val="52"/>
              </w:numPr>
              <w:spacing w:beforeLines="50" w:before="120" w:afterLines="50" w:after="120" w:line="240" w:lineRule="auto"/>
              <w:rPr>
                <w:rFonts w:ascii="Arial" w:hAnsi="Arial"/>
              </w:rPr>
            </w:pPr>
            <w:r w:rsidRPr="00076EC4">
              <w:rPr>
                <w:rFonts w:ascii="Arial" w:hAnsi="Arial"/>
              </w:rPr>
              <w:t>IEC 61851-23</w:t>
            </w:r>
          </w:p>
          <w:p w14:paraId="47BB466E" w14:textId="45AC164A" w:rsidR="00225364" w:rsidRPr="00076EC4" w:rsidRDefault="00706757">
            <w:pPr>
              <w:pStyle w:val="ItemListinTable"/>
              <w:numPr>
                <w:ilvl w:val="0"/>
                <w:numId w:val="52"/>
              </w:numPr>
              <w:spacing w:beforeLines="50" w:before="120" w:afterLines="50" w:after="120" w:line="240" w:lineRule="auto"/>
              <w:rPr>
                <w:rFonts w:ascii="Arial" w:hAnsi="Arial"/>
              </w:rPr>
            </w:pPr>
            <w:r w:rsidRPr="00076EC4">
              <w:rPr>
                <w:rFonts w:ascii="Arial" w:hAnsi="Arial"/>
              </w:rPr>
              <w:t>IEC 61851-21-2</w:t>
            </w:r>
          </w:p>
        </w:tc>
      </w:tr>
      <w:tr w:rsidR="00225364" w:rsidRPr="00076EC4" w14:paraId="33F3A3AC" w14:textId="77777777" w:rsidTr="001A6CA7">
        <w:trPr>
          <w:trHeight w:val="680"/>
          <w:jc w:val="center"/>
        </w:trPr>
        <w:tc>
          <w:tcPr>
            <w:tcW w:w="3397" w:type="dxa"/>
            <w:vAlign w:val="center"/>
          </w:tcPr>
          <w:p w14:paraId="1BED5AE2" w14:textId="034763FB" w:rsidR="00225364" w:rsidRPr="00076EC4" w:rsidRDefault="00E525E4" w:rsidP="0020019A">
            <w:pPr>
              <w:spacing w:beforeLines="50" w:before="120" w:afterLines="50" w:after="120"/>
              <w:rPr>
                <w:rFonts w:ascii="Arial" w:hAnsi="Arial"/>
                <w:b/>
                <w:lang w:val="fr-FR"/>
              </w:rPr>
            </w:pPr>
            <w:r w:rsidRPr="00076EC4">
              <w:rPr>
                <w:rFonts w:ascii="Arial" w:hAnsi="Arial"/>
                <w:b/>
                <w:lang w:val="fr-FR"/>
              </w:rPr>
              <w:t>Communication au VE</w:t>
            </w:r>
          </w:p>
        </w:tc>
        <w:tc>
          <w:tcPr>
            <w:tcW w:w="3402" w:type="dxa"/>
            <w:vAlign w:val="center"/>
          </w:tcPr>
          <w:p w14:paraId="3D91BA04" w14:textId="7469ED58" w:rsidR="00706757" w:rsidRPr="00076EC4" w:rsidRDefault="00706757">
            <w:pPr>
              <w:pStyle w:val="ItemListinTable"/>
              <w:numPr>
                <w:ilvl w:val="0"/>
                <w:numId w:val="53"/>
              </w:numPr>
              <w:spacing w:beforeLines="50" w:before="120" w:afterLines="50" w:after="120" w:line="240" w:lineRule="auto"/>
              <w:rPr>
                <w:rFonts w:ascii="Arial" w:hAnsi="Arial"/>
              </w:rPr>
            </w:pPr>
            <w:r w:rsidRPr="00076EC4">
              <w:rPr>
                <w:rFonts w:ascii="Arial" w:hAnsi="Arial"/>
              </w:rPr>
              <w:t>ISO 15118 PnC</w:t>
            </w:r>
          </w:p>
          <w:p w14:paraId="1EC34786" w14:textId="77A21A2A" w:rsidR="00706757" w:rsidRPr="00076EC4" w:rsidRDefault="00706757">
            <w:pPr>
              <w:pStyle w:val="ItemListinTable"/>
              <w:numPr>
                <w:ilvl w:val="0"/>
                <w:numId w:val="53"/>
              </w:numPr>
              <w:spacing w:beforeLines="50" w:before="120" w:afterLines="50" w:after="120" w:line="240" w:lineRule="auto"/>
              <w:rPr>
                <w:rFonts w:ascii="Arial" w:hAnsi="Arial"/>
              </w:rPr>
            </w:pPr>
            <w:r w:rsidRPr="00076EC4">
              <w:rPr>
                <w:rFonts w:ascii="Arial" w:hAnsi="Arial"/>
              </w:rPr>
              <w:t>DIN 70121</w:t>
            </w:r>
          </w:p>
          <w:p w14:paraId="357DBE20" w14:textId="5050C6BC" w:rsidR="00225364" w:rsidRPr="00076EC4" w:rsidRDefault="00706757">
            <w:pPr>
              <w:pStyle w:val="ItemListinTable"/>
              <w:numPr>
                <w:ilvl w:val="0"/>
                <w:numId w:val="53"/>
              </w:numPr>
              <w:spacing w:beforeLines="50" w:before="120" w:afterLines="50" w:after="120" w:line="240" w:lineRule="auto"/>
              <w:rPr>
                <w:rFonts w:ascii="Arial" w:hAnsi="Arial"/>
              </w:rPr>
            </w:pPr>
            <w:r w:rsidRPr="00076EC4">
              <w:rPr>
                <w:rFonts w:ascii="Arial" w:hAnsi="Arial"/>
              </w:rPr>
              <w:t>CHAdeMO 1.2</w:t>
            </w:r>
          </w:p>
        </w:tc>
      </w:tr>
      <w:tr w:rsidR="00225364" w:rsidRPr="00076EC4" w14:paraId="4033E7E7" w14:textId="77777777" w:rsidTr="001A6CA7">
        <w:trPr>
          <w:trHeight w:val="680"/>
          <w:jc w:val="center"/>
        </w:trPr>
        <w:tc>
          <w:tcPr>
            <w:tcW w:w="3397" w:type="dxa"/>
            <w:vAlign w:val="center"/>
          </w:tcPr>
          <w:p w14:paraId="24DAD35B" w14:textId="6D4FCEC4" w:rsidR="00225364" w:rsidRPr="00076EC4" w:rsidRDefault="00E525E4" w:rsidP="0020019A">
            <w:pPr>
              <w:spacing w:beforeLines="50" w:before="120" w:afterLines="50" w:after="120"/>
              <w:rPr>
                <w:rFonts w:ascii="Arial" w:hAnsi="Arial"/>
                <w:b/>
                <w:lang w:val="fr-FR"/>
              </w:rPr>
            </w:pPr>
            <w:r w:rsidRPr="00076EC4">
              <w:rPr>
                <w:rFonts w:ascii="Arial" w:hAnsi="Arial"/>
                <w:b/>
                <w:lang w:val="fr-FR"/>
              </w:rPr>
              <w:t>Conformité CEM</w:t>
            </w:r>
          </w:p>
        </w:tc>
        <w:tc>
          <w:tcPr>
            <w:tcW w:w="3402" w:type="dxa"/>
            <w:vAlign w:val="center"/>
          </w:tcPr>
          <w:p w14:paraId="3548AD7A" w14:textId="63333EE8" w:rsidR="00225364" w:rsidRPr="00076EC4" w:rsidRDefault="00E525E4" w:rsidP="0020019A">
            <w:pPr>
              <w:pStyle w:val="ItemListinTable"/>
              <w:spacing w:beforeLines="50" w:before="120" w:afterLines="50" w:after="120" w:line="240" w:lineRule="auto"/>
              <w:rPr>
                <w:rFonts w:ascii="Arial" w:hAnsi="Arial"/>
              </w:rPr>
            </w:pPr>
            <w:r w:rsidRPr="00076EC4">
              <w:rPr>
                <w:rFonts w:ascii="Arial" w:hAnsi="Arial"/>
              </w:rPr>
              <w:t>Catégorie A</w:t>
            </w:r>
          </w:p>
        </w:tc>
      </w:tr>
      <w:tr w:rsidR="00225364" w:rsidRPr="00076EC4" w14:paraId="2F7B09AB" w14:textId="77777777" w:rsidTr="001A6CA7">
        <w:trPr>
          <w:trHeight w:val="680"/>
          <w:jc w:val="center"/>
        </w:trPr>
        <w:tc>
          <w:tcPr>
            <w:tcW w:w="3397" w:type="dxa"/>
            <w:vAlign w:val="center"/>
          </w:tcPr>
          <w:p w14:paraId="6A226B01" w14:textId="77777777" w:rsidR="00225364" w:rsidRPr="00076EC4" w:rsidRDefault="00225364" w:rsidP="0020019A">
            <w:pPr>
              <w:spacing w:beforeLines="50" w:before="120" w:afterLines="50" w:after="120"/>
              <w:rPr>
                <w:rFonts w:ascii="Arial" w:hAnsi="Arial"/>
                <w:b/>
                <w:lang w:val="fr-FR"/>
              </w:rPr>
            </w:pPr>
            <w:r w:rsidRPr="00076EC4">
              <w:rPr>
                <w:rFonts w:ascii="Arial" w:hAnsi="Arial"/>
                <w:b/>
                <w:lang w:val="fr-FR"/>
              </w:rPr>
              <w:t>Certification</w:t>
            </w:r>
          </w:p>
        </w:tc>
        <w:tc>
          <w:tcPr>
            <w:tcW w:w="3402" w:type="dxa"/>
            <w:vAlign w:val="center"/>
          </w:tcPr>
          <w:p w14:paraId="456FF78E" w14:textId="77777777" w:rsidR="00225364" w:rsidRPr="00076EC4" w:rsidRDefault="00225364">
            <w:pPr>
              <w:pStyle w:val="ItemListinTable"/>
              <w:numPr>
                <w:ilvl w:val="0"/>
                <w:numId w:val="54"/>
              </w:numPr>
              <w:spacing w:beforeLines="50" w:before="120" w:afterLines="50" w:after="120" w:line="240" w:lineRule="auto"/>
              <w:rPr>
                <w:rFonts w:ascii="Arial" w:hAnsi="Arial"/>
              </w:rPr>
            </w:pPr>
            <w:r w:rsidRPr="00076EC4">
              <w:rPr>
                <w:rFonts w:ascii="Arial" w:hAnsi="Arial"/>
              </w:rPr>
              <w:t>CE</w:t>
            </w:r>
          </w:p>
          <w:p w14:paraId="7378D587" w14:textId="77777777" w:rsidR="00225364" w:rsidRPr="00076EC4" w:rsidRDefault="00225364">
            <w:pPr>
              <w:pStyle w:val="ItemListinTable"/>
              <w:numPr>
                <w:ilvl w:val="0"/>
                <w:numId w:val="54"/>
              </w:numPr>
              <w:spacing w:beforeLines="50" w:before="120" w:afterLines="50" w:after="120" w:line="240" w:lineRule="auto"/>
              <w:rPr>
                <w:rFonts w:ascii="Arial" w:hAnsi="Arial"/>
              </w:rPr>
            </w:pPr>
            <w:r w:rsidRPr="00076EC4">
              <w:rPr>
                <w:rFonts w:ascii="Arial" w:hAnsi="Arial"/>
              </w:rPr>
              <w:t>UKCA</w:t>
            </w:r>
          </w:p>
          <w:p w14:paraId="7DA49F2A" w14:textId="77777777" w:rsidR="00225364" w:rsidRPr="00076EC4" w:rsidRDefault="00225364">
            <w:pPr>
              <w:pStyle w:val="ItemListinTable"/>
              <w:numPr>
                <w:ilvl w:val="0"/>
                <w:numId w:val="54"/>
              </w:numPr>
              <w:spacing w:beforeLines="50" w:before="120" w:afterLines="50" w:after="120" w:line="240" w:lineRule="auto"/>
              <w:rPr>
                <w:rFonts w:ascii="Arial" w:hAnsi="Arial"/>
              </w:rPr>
            </w:pPr>
            <w:r w:rsidRPr="00076EC4">
              <w:rPr>
                <w:rFonts w:ascii="Arial" w:hAnsi="Arial"/>
              </w:rPr>
              <w:t>TR25</w:t>
            </w:r>
          </w:p>
        </w:tc>
      </w:tr>
      <w:tr w:rsidR="00225364" w:rsidRPr="00076EC4" w14:paraId="755510D1" w14:textId="77777777" w:rsidTr="001B1FC9">
        <w:trPr>
          <w:trHeight w:val="525"/>
          <w:jc w:val="center"/>
        </w:trPr>
        <w:tc>
          <w:tcPr>
            <w:tcW w:w="3397" w:type="dxa"/>
            <w:vAlign w:val="center"/>
          </w:tcPr>
          <w:p w14:paraId="1E2E9EE5" w14:textId="16CC65C0" w:rsidR="00225364" w:rsidRPr="00076EC4" w:rsidRDefault="00E525E4" w:rsidP="0020019A">
            <w:pPr>
              <w:spacing w:beforeLines="50" w:before="120" w:afterLines="50" w:after="120"/>
              <w:rPr>
                <w:rFonts w:ascii="Arial" w:hAnsi="Arial"/>
                <w:b/>
                <w:lang w:val="fr-FR"/>
              </w:rPr>
            </w:pPr>
            <w:r w:rsidRPr="00076EC4">
              <w:rPr>
                <w:rFonts w:ascii="Arial" w:hAnsi="Arial"/>
                <w:b/>
                <w:lang w:val="fr-FR"/>
              </w:rPr>
              <w:t>Durée de vie de la conception</w:t>
            </w:r>
          </w:p>
        </w:tc>
        <w:tc>
          <w:tcPr>
            <w:tcW w:w="3402" w:type="dxa"/>
            <w:vAlign w:val="center"/>
          </w:tcPr>
          <w:p w14:paraId="7D926C63" w14:textId="7BD8DF99" w:rsidR="00225364" w:rsidRPr="00076EC4" w:rsidRDefault="00706757" w:rsidP="0020019A">
            <w:pPr>
              <w:spacing w:beforeLines="50" w:before="120" w:afterLines="50" w:after="120"/>
              <w:rPr>
                <w:rFonts w:ascii="Arial" w:hAnsi="Arial"/>
                <w:lang w:val="fr-FR"/>
              </w:rPr>
            </w:pPr>
            <w:r w:rsidRPr="00076EC4">
              <w:rPr>
                <w:rFonts w:ascii="Arial" w:hAnsi="Arial"/>
                <w:lang w:val="fr-FR"/>
              </w:rPr>
              <w:t xml:space="preserve">10 </w:t>
            </w:r>
            <w:r w:rsidR="00E525E4" w:rsidRPr="00076EC4">
              <w:rPr>
                <w:rFonts w:ascii="Arial" w:hAnsi="Arial"/>
                <w:lang w:val="fr-FR"/>
              </w:rPr>
              <w:t>ans</w:t>
            </w:r>
          </w:p>
        </w:tc>
      </w:tr>
      <w:tr w:rsidR="00225364" w:rsidRPr="00076EC4" w14:paraId="1BCD55F2" w14:textId="77777777" w:rsidTr="001A6CA7">
        <w:trPr>
          <w:trHeight w:val="680"/>
          <w:jc w:val="center"/>
        </w:trPr>
        <w:tc>
          <w:tcPr>
            <w:tcW w:w="3397" w:type="dxa"/>
            <w:vAlign w:val="center"/>
          </w:tcPr>
          <w:p w14:paraId="023B0642" w14:textId="2138751C" w:rsidR="00225364" w:rsidRPr="00076EC4" w:rsidRDefault="00E525E4" w:rsidP="0020019A">
            <w:pPr>
              <w:spacing w:beforeLines="50" w:before="120" w:afterLines="50" w:after="120"/>
              <w:rPr>
                <w:rFonts w:ascii="Arial" w:hAnsi="Arial"/>
                <w:b/>
                <w:lang w:val="fr-FR"/>
              </w:rPr>
            </w:pPr>
            <w:r w:rsidRPr="00076EC4">
              <w:rPr>
                <w:rFonts w:ascii="Arial" w:hAnsi="Arial"/>
                <w:b/>
                <w:lang w:val="fr-FR"/>
              </w:rPr>
              <w:t>Garanties</w:t>
            </w:r>
          </w:p>
        </w:tc>
        <w:tc>
          <w:tcPr>
            <w:tcW w:w="3402" w:type="dxa"/>
            <w:vAlign w:val="center"/>
          </w:tcPr>
          <w:p w14:paraId="2D6BCE12" w14:textId="772826DE" w:rsidR="00225364" w:rsidRPr="00076EC4" w:rsidRDefault="00E525E4" w:rsidP="0020019A">
            <w:pPr>
              <w:spacing w:beforeLines="50" w:before="120" w:afterLines="50" w:after="120"/>
              <w:rPr>
                <w:rFonts w:ascii="Arial" w:hAnsi="Arial"/>
                <w:lang w:val="fr-FR"/>
              </w:rPr>
            </w:pPr>
            <w:r w:rsidRPr="00076EC4">
              <w:rPr>
                <w:rFonts w:ascii="Arial" w:hAnsi="Arial"/>
                <w:lang w:val="fr-FR"/>
              </w:rPr>
              <w:t>Garantie de base de 24 mois après l'essai de réception sur site ou de 30 mois après la livraison en usine. Extensions de garantie disponibles</w:t>
            </w:r>
          </w:p>
        </w:tc>
      </w:tr>
      <w:bookmarkEnd w:id="62"/>
    </w:tbl>
    <w:p w14:paraId="2BDCFE84" w14:textId="3DBB6E78" w:rsidR="00AD265F" w:rsidRPr="00076EC4" w:rsidRDefault="00AD265F" w:rsidP="0020019A">
      <w:pPr>
        <w:pStyle w:val="BodytextUserManual"/>
        <w:spacing w:before="120" w:after="120" w:line="240" w:lineRule="auto"/>
        <w:ind w:left="0"/>
        <w:rPr>
          <w:lang w:val="fr-FR"/>
        </w:rPr>
      </w:pPr>
    </w:p>
    <w:p w14:paraId="04EA2AE8" w14:textId="5E9A3B34" w:rsidR="00F51A11" w:rsidRPr="00076EC4" w:rsidRDefault="00883962">
      <w:pPr>
        <w:pStyle w:val="10"/>
        <w:rPr>
          <w:lang w:val="fr-FR"/>
        </w:rPr>
      </w:pPr>
      <w:bookmarkStart w:id="64" w:name="_Toc106900396"/>
      <w:bookmarkStart w:id="65" w:name="_Toc106983268"/>
      <w:r w:rsidRPr="00076EC4">
        <w:rPr>
          <w:lang w:val="fr-FR"/>
        </w:rPr>
        <w:t xml:space="preserve"> </w:t>
      </w:r>
      <w:bookmarkStart w:id="66" w:name="_Toc121150216"/>
      <w:bookmarkEnd w:id="64"/>
      <w:bookmarkEnd w:id="65"/>
      <w:r w:rsidR="00E525E4" w:rsidRPr="00076EC4">
        <w:rPr>
          <w:lang w:val="fr-FR"/>
        </w:rPr>
        <w:t>Préparation</w:t>
      </w:r>
      <w:bookmarkEnd w:id="66"/>
    </w:p>
    <w:p w14:paraId="70A3F7AC" w14:textId="340F1833" w:rsidR="00085A07" w:rsidRPr="00076EC4" w:rsidRDefault="00883962">
      <w:pPr>
        <w:pStyle w:val="2"/>
        <w:spacing w:before="240" w:afterLines="50" w:line="240" w:lineRule="auto"/>
        <w:ind w:left="578" w:hanging="578"/>
        <w:rPr>
          <w:rFonts w:cs="Arial"/>
          <w:lang w:val="fr-FR"/>
        </w:rPr>
      </w:pPr>
      <w:bookmarkStart w:id="67" w:name="_Toc102657975"/>
      <w:bookmarkStart w:id="68" w:name="_Toc106900397"/>
      <w:bookmarkStart w:id="69" w:name="_Toc106983269"/>
      <w:bookmarkStart w:id="70" w:name="_Ref101960607"/>
      <w:bookmarkStart w:id="71" w:name="_Ref102665465"/>
      <w:r w:rsidRPr="00076EC4">
        <w:rPr>
          <w:rFonts w:cs="Arial"/>
          <w:lang w:val="fr-FR"/>
        </w:rPr>
        <w:t xml:space="preserve"> </w:t>
      </w:r>
      <w:bookmarkStart w:id="72" w:name="_Toc121150217"/>
      <w:bookmarkEnd w:id="67"/>
      <w:bookmarkEnd w:id="68"/>
      <w:bookmarkEnd w:id="69"/>
      <w:r w:rsidR="00C9724D" w:rsidRPr="00076EC4">
        <w:rPr>
          <w:rFonts w:cs="Arial"/>
          <w:lang w:val="fr-FR"/>
        </w:rPr>
        <w:t>Avant de commencer</w:t>
      </w:r>
      <w:bookmarkEnd w:id="72"/>
    </w:p>
    <w:p w14:paraId="177C743E" w14:textId="057F3B3F" w:rsidR="001E61AF" w:rsidRPr="00076EC4" w:rsidRDefault="00C9724D">
      <w:pPr>
        <w:pStyle w:val="BodytextUserManual"/>
        <w:numPr>
          <w:ilvl w:val="0"/>
          <w:numId w:val="15"/>
        </w:numPr>
        <w:spacing w:before="120" w:after="120" w:line="240" w:lineRule="auto"/>
        <w:ind w:left="704"/>
        <w:rPr>
          <w:lang w:val="fr-FR"/>
        </w:rPr>
      </w:pPr>
      <w:r w:rsidRPr="00076EC4">
        <w:rPr>
          <w:lang w:val="fr-FR"/>
        </w:rPr>
        <w:t>Lisez ce manuel avant l'installation pour vous familiariser avec les étapes de l'installation.</w:t>
      </w:r>
    </w:p>
    <w:p w14:paraId="1C843389" w14:textId="729C02A4" w:rsidR="001E61AF" w:rsidRPr="00076EC4" w:rsidRDefault="00C9724D">
      <w:pPr>
        <w:pStyle w:val="BodytextUserManual"/>
        <w:numPr>
          <w:ilvl w:val="0"/>
          <w:numId w:val="15"/>
        </w:numPr>
        <w:spacing w:before="120" w:after="120" w:line="240" w:lineRule="auto"/>
        <w:ind w:left="704"/>
        <w:rPr>
          <w:lang w:val="fr-FR"/>
        </w:rPr>
      </w:pPr>
      <w:r w:rsidRPr="00076EC4">
        <w:rPr>
          <w:lang w:val="fr-FR"/>
        </w:rPr>
        <w:t>Assurez-vous que le câblage, la protection des circuits et les compteurs appropriés sont en place sur le site d'installation, conformément aux spécifications, aux schémas de câblage et aux exigences de mise à la terre.</w:t>
      </w:r>
    </w:p>
    <w:p w14:paraId="16B9CD6A" w14:textId="0F958577" w:rsidR="001E61AF" w:rsidRPr="00076EC4" w:rsidRDefault="00C9724D">
      <w:pPr>
        <w:pStyle w:val="BodytextUserManual"/>
        <w:numPr>
          <w:ilvl w:val="0"/>
          <w:numId w:val="15"/>
        </w:numPr>
        <w:spacing w:before="120" w:after="120" w:line="240" w:lineRule="auto"/>
        <w:ind w:left="704"/>
        <w:rPr>
          <w:lang w:val="fr-FR"/>
        </w:rPr>
      </w:pPr>
      <w:r w:rsidRPr="00076EC4">
        <w:rPr>
          <w:lang w:val="fr-FR"/>
        </w:rPr>
        <w:t>Assurez-vous que le MaxiCharger est connecté à un système de câblage permanent, métallique et mis à la terre. Sinon, un conducteur de mise à la terre de l'équipement doit être installé avec les conducteurs du circuit et connecté à la borne ou au fil de mise à la terre de l'équipement sur le produit.</w:t>
      </w:r>
    </w:p>
    <w:p w14:paraId="710A0949" w14:textId="11938E54" w:rsidR="001E61AF" w:rsidRPr="00076EC4" w:rsidRDefault="00C9724D">
      <w:pPr>
        <w:pStyle w:val="BodytextUserManual"/>
        <w:numPr>
          <w:ilvl w:val="0"/>
          <w:numId w:val="15"/>
        </w:numPr>
        <w:spacing w:before="120" w:after="120" w:line="240" w:lineRule="auto"/>
        <w:ind w:left="704"/>
        <w:rPr>
          <w:lang w:val="fr-FR"/>
        </w:rPr>
      </w:pPr>
      <w:r w:rsidRPr="00076EC4">
        <w:rPr>
          <w:lang w:val="fr-FR"/>
        </w:rPr>
        <w:t>Assurez-vous que le site d'installation a une capacité de charge suffisante pour supporter le MaxiCharger.</w:t>
      </w:r>
    </w:p>
    <w:p w14:paraId="2913350D" w14:textId="523B0DA3" w:rsidR="001E61AF" w:rsidRPr="00076EC4" w:rsidRDefault="009E5F78">
      <w:pPr>
        <w:pStyle w:val="BodytextUserManual"/>
        <w:numPr>
          <w:ilvl w:val="0"/>
          <w:numId w:val="15"/>
        </w:numPr>
        <w:spacing w:before="120" w:after="120" w:line="240" w:lineRule="auto"/>
        <w:ind w:left="704"/>
        <w:rPr>
          <w:lang w:val="fr-FR"/>
        </w:rPr>
      </w:pPr>
      <w:r w:rsidRPr="00076EC4">
        <w:rPr>
          <w:lang w:val="fr-FR"/>
        </w:rPr>
        <w:t>Si vous choisissez d'utiliser un réseau cellulaire pour communiquer avec le MaxiCharger, la couverture cellulaire sur le site d'installation doit être constamment forte. Utilisez un dispositif de détection de signal cellulaire pour vous assurer que le signal est supérieur à -90 dBm. Si le signal est inférieur à -90 dBm, installez des répéteurs pour augmenter la force du signal cellulaire. Les répéteurs sont souvent nécessaires lors de l'installation du MaxiCharger dans des environnements souterrains tels qu'un garage souterrain ou un espace de stationnement fermé.</w:t>
      </w:r>
    </w:p>
    <w:p w14:paraId="47423464" w14:textId="00FB1496" w:rsidR="001E61AF" w:rsidRPr="00076EC4" w:rsidRDefault="00C9724D">
      <w:pPr>
        <w:pStyle w:val="BodytextUserManual"/>
        <w:numPr>
          <w:ilvl w:val="0"/>
          <w:numId w:val="15"/>
        </w:numPr>
        <w:spacing w:before="120" w:after="120" w:line="240" w:lineRule="auto"/>
        <w:ind w:left="704"/>
        <w:rPr>
          <w:lang w:val="fr-FR"/>
        </w:rPr>
      </w:pPr>
      <w:r w:rsidRPr="00076EC4">
        <w:rPr>
          <w:lang w:val="fr-FR"/>
        </w:rPr>
        <w:t>Il y a suffisamment d'espace disponible autour du site d'installation pour utiliser un équipement de levage, pour déballer et pour permettre aux gens de travailler librement.</w:t>
      </w:r>
    </w:p>
    <w:p w14:paraId="628EE2CD" w14:textId="69D2B7DF" w:rsidR="007E4856" w:rsidRPr="00076EC4" w:rsidRDefault="00883962">
      <w:pPr>
        <w:pStyle w:val="2"/>
        <w:spacing w:before="240" w:afterLines="50" w:line="240" w:lineRule="auto"/>
        <w:ind w:left="578" w:hanging="578"/>
        <w:rPr>
          <w:rFonts w:cs="Arial"/>
          <w:lang w:val="fr-FR"/>
        </w:rPr>
      </w:pPr>
      <w:bookmarkStart w:id="73" w:name="_Toc102657976"/>
      <w:bookmarkEnd w:id="70"/>
      <w:bookmarkEnd w:id="71"/>
      <w:r w:rsidRPr="00076EC4">
        <w:rPr>
          <w:rFonts w:cs="Arial"/>
          <w:lang w:val="fr-FR"/>
        </w:rPr>
        <w:t xml:space="preserve"> </w:t>
      </w:r>
      <w:bookmarkStart w:id="74" w:name="_Toc121150218"/>
      <w:r w:rsidR="00C9724D" w:rsidRPr="00076EC4">
        <w:rPr>
          <w:rFonts w:cs="Arial"/>
          <w:lang w:val="fr-FR"/>
        </w:rPr>
        <w:t>Exigences en matière de localisation</w:t>
      </w:r>
      <w:bookmarkEnd w:id="74"/>
    </w:p>
    <w:p w14:paraId="6BCED098" w14:textId="76AEFABC" w:rsidR="001E61AF" w:rsidRPr="00076EC4" w:rsidRDefault="00C9724D" w:rsidP="0020019A">
      <w:pPr>
        <w:pStyle w:val="BodytextUserManual"/>
        <w:spacing w:before="120" w:after="120" w:line="240" w:lineRule="auto"/>
        <w:rPr>
          <w:lang w:val="fr-FR"/>
        </w:rPr>
      </w:pPr>
      <w:r w:rsidRPr="00076EC4">
        <w:rPr>
          <w:lang w:val="fr-FR"/>
        </w:rPr>
        <w:t>Avec un socle mural ou un piédestal, le MaxiCharger supportera deux options de montage disponibles :</w:t>
      </w:r>
    </w:p>
    <w:p w14:paraId="78254F1A" w14:textId="5AD10096" w:rsidR="001E61AF" w:rsidRPr="00076EC4" w:rsidRDefault="00C9724D">
      <w:pPr>
        <w:pStyle w:val="BodytextUserManual"/>
        <w:numPr>
          <w:ilvl w:val="0"/>
          <w:numId w:val="17"/>
        </w:numPr>
        <w:spacing w:before="120" w:after="120" w:line="240" w:lineRule="auto"/>
        <w:rPr>
          <w:lang w:val="fr-FR"/>
        </w:rPr>
      </w:pPr>
      <w:r w:rsidRPr="00076EC4">
        <w:rPr>
          <w:lang w:val="fr-FR"/>
        </w:rPr>
        <w:t>Montage sur un mur</w:t>
      </w:r>
    </w:p>
    <w:p w14:paraId="4A588A43" w14:textId="2CEFC68A" w:rsidR="001E61AF" w:rsidRPr="00076EC4" w:rsidRDefault="00C9724D">
      <w:pPr>
        <w:pStyle w:val="BodytextUserManual"/>
        <w:numPr>
          <w:ilvl w:val="0"/>
          <w:numId w:val="17"/>
        </w:numPr>
        <w:spacing w:before="120" w:after="120" w:line="240" w:lineRule="auto"/>
        <w:rPr>
          <w:lang w:val="fr-FR"/>
        </w:rPr>
      </w:pPr>
      <w:r w:rsidRPr="00076EC4">
        <w:rPr>
          <w:lang w:val="fr-FR"/>
        </w:rPr>
        <w:t>Montage sur un piédestal</w:t>
      </w:r>
    </w:p>
    <w:p w14:paraId="41BD02E2" w14:textId="028A5097" w:rsidR="001E61AF" w:rsidRPr="00076EC4" w:rsidRDefault="00C9724D" w:rsidP="0020019A">
      <w:pPr>
        <w:pStyle w:val="BodytextUserManual"/>
        <w:spacing w:before="120" w:after="120" w:line="240" w:lineRule="auto"/>
        <w:rPr>
          <w:lang w:val="fr-FR"/>
        </w:rPr>
      </w:pPr>
      <w:r w:rsidRPr="00076EC4">
        <w:rPr>
          <w:lang w:val="fr-FR"/>
        </w:rPr>
        <w:t>Les exigences en matière d'emplacement seront différentes entre ces deux options de montage. Avant de monter le MaxiCharger, choisissez un emplacement approprié qui répond aux exigences suivantes :</w:t>
      </w:r>
    </w:p>
    <w:p w14:paraId="0B246A14" w14:textId="36F29126" w:rsidR="001E61AF" w:rsidRPr="00076EC4" w:rsidRDefault="00C9724D" w:rsidP="0020019A">
      <w:pPr>
        <w:spacing w:beforeLines="50" w:afterLines="50" w:line="240" w:lineRule="auto"/>
        <w:ind w:left="284"/>
        <w:rPr>
          <w:lang w:val="fr-FR"/>
        </w:rPr>
      </w:pPr>
      <w:r w:rsidRPr="00076EC4">
        <w:rPr>
          <w:b/>
          <w:lang w:val="fr-FR"/>
        </w:rPr>
        <w:t>Pour le montage sur un mur :</w:t>
      </w:r>
    </w:p>
    <w:p w14:paraId="0F0629CE" w14:textId="123220F6" w:rsidR="001E61AF" w:rsidRPr="00076EC4" w:rsidRDefault="00C9724D">
      <w:pPr>
        <w:pStyle w:val="ad"/>
        <w:widowControl w:val="0"/>
        <w:numPr>
          <w:ilvl w:val="0"/>
          <w:numId w:val="18"/>
        </w:numPr>
        <w:spacing w:beforeLines="50" w:afterLines="50" w:line="240" w:lineRule="auto"/>
        <w:rPr>
          <w:lang w:val="fr-FR"/>
        </w:rPr>
      </w:pPr>
      <w:r w:rsidRPr="00076EC4">
        <w:rPr>
          <w:lang w:val="fr-FR"/>
        </w:rPr>
        <w:t>L'emplacement de montage doit être capable de supporter le MaxiCharger. Le poids maximal d'un MaxiCharger est d'environ 123 kg.</w:t>
      </w:r>
    </w:p>
    <w:p w14:paraId="7A7E8193" w14:textId="2D5FB3D5" w:rsidR="001E61AF" w:rsidRPr="00076EC4" w:rsidRDefault="00C9724D">
      <w:pPr>
        <w:pStyle w:val="ad"/>
        <w:widowControl w:val="0"/>
        <w:numPr>
          <w:ilvl w:val="0"/>
          <w:numId w:val="18"/>
        </w:numPr>
        <w:spacing w:beforeLines="50" w:afterLines="50" w:line="240" w:lineRule="auto"/>
        <w:rPr>
          <w:lang w:val="fr-FR"/>
        </w:rPr>
      </w:pPr>
      <w:r w:rsidRPr="00076EC4">
        <w:rPr>
          <w:lang w:val="fr-FR"/>
        </w:rPr>
        <w:t>Le mur doit être plat et d'aplomb.</w:t>
      </w:r>
    </w:p>
    <w:p w14:paraId="623DD804" w14:textId="4AEED076" w:rsidR="001E61AF" w:rsidRPr="00076EC4" w:rsidRDefault="00C9724D">
      <w:pPr>
        <w:pStyle w:val="ad"/>
        <w:widowControl w:val="0"/>
        <w:numPr>
          <w:ilvl w:val="0"/>
          <w:numId w:val="18"/>
        </w:numPr>
        <w:spacing w:beforeLines="50" w:afterLines="50" w:line="240" w:lineRule="auto"/>
        <w:rPr>
          <w:lang w:val="fr-FR"/>
        </w:rPr>
      </w:pPr>
      <w:r w:rsidRPr="00076EC4">
        <w:rPr>
          <w:lang w:val="fr-FR"/>
        </w:rPr>
        <w:t>Assurez-vous que le connecteur de recharge du MaxiCharger peut atteindre suffisamment le port de recharge du véhicule avec la longueur de câble choisie. La longueur standard du câble de recharge est de 4 m, et un câble de 5 mètres est également disponible.</w:t>
      </w:r>
    </w:p>
    <w:p w14:paraId="7994F5C7" w14:textId="70991DBB" w:rsidR="001E61AF" w:rsidRPr="00076EC4" w:rsidRDefault="00C9724D" w:rsidP="0020019A">
      <w:pPr>
        <w:spacing w:beforeLines="50" w:afterLines="50" w:line="240" w:lineRule="auto"/>
        <w:ind w:left="284"/>
        <w:rPr>
          <w:lang w:val="fr-FR"/>
        </w:rPr>
      </w:pPr>
      <w:r w:rsidRPr="00076EC4">
        <w:rPr>
          <w:b/>
          <w:lang w:val="fr-FR"/>
        </w:rPr>
        <w:t>Pour le montage sur un piédestal :</w:t>
      </w:r>
    </w:p>
    <w:p w14:paraId="62A5DBCF" w14:textId="2FCACA54" w:rsidR="001E61AF" w:rsidRPr="00076EC4" w:rsidRDefault="00C9724D">
      <w:pPr>
        <w:pStyle w:val="ad"/>
        <w:widowControl w:val="0"/>
        <w:numPr>
          <w:ilvl w:val="0"/>
          <w:numId w:val="16"/>
        </w:numPr>
        <w:spacing w:beforeLines="50" w:afterLines="50" w:line="240" w:lineRule="auto"/>
        <w:rPr>
          <w:lang w:val="fr-FR"/>
        </w:rPr>
      </w:pPr>
      <w:r w:rsidRPr="00076EC4">
        <w:rPr>
          <w:lang w:val="fr-FR"/>
        </w:rPr>
        <w:t>Pour monter un MaxiCharger en toute sécurité, le béton doit avoir une épaisseur d'au moins 80 mm.</w:t>
      </w:r>
    </w:p>
    <w:p w14:paraId="0FEE929B" w14:textId="14C09C5B" w:rsidR="001E61AF" w:rsidRPr="00076EC4" w:rsidRDefault="00C9724D">
      <w:pPr>
        <w:pStyle w:val="ad"/>
        <w:widowControl w:val="0"/>
        <w:numPr>
          <w:ilvl w:val="0"/>
          <w:numId w:val="16"/>
        </w:numPr>
        <w:spacing w:beforeLines="50" w:afterLines="50" w:line="240" w:lineRule="auto"/>
        <w:rPr>
          <w:lang w:val="fr-FR"/>
        </w:rPr>
      </w:pPr>
      <w:r w:rsidRPr="00076EC4">
        <w:rPr>
          <w:lang w:val="fr-FR"/>
        </w:rPr>
        <w:t>La surface de béton doit être parfaitement plane et de niveau.</w:t>
      </w:r>
    </w:p>
    <w:p w14:paraId="4C22F211" w14:textId="5E8F7D83" w:rsidR="007E4856" w:rsidRPr="00076EC4" w:rsidRDefault="00C9724D">
      <w:pPr>
        <w:pStyle w:val="ad"/>
        <w:widowControl w:val="0"/>
        <w:numPr>
          <w:ilvl w:val="0"/>
          <w:numId w:val="16"/>
        </w:numPr>
        <w:spacing w:beforeLines="50" w:afterLines="50" w:line="240" w:lineRule="auto"/>
        <w:rPr>
          <w:lang w:val="fr-FR"/>
        </w:rPr>
        <w:sectPr w:rsidR="007E4856" w:rsidRPr="00076EC4" w:rsidSect="00D26989">
          <w:pgSz w:w="8392" w:h="11907"/>
          <w:pgMar w:top="567" w:right="567" w:bottom="567" w:left="567" w:header="0" w:footer="340" w:gutter="0"/>
          <w:cols w:space="720"/>
          <w:docGrid w:linePitch="245"/>
        </w:sectPr>
      </w:pPr>
      <w:r w:rsidRPr="00076EC4">
        <w:rPr>
          <w:lang w:val="fr-FR"/>
        </w:rPr>
        <w:t>Assurez-vous que le connecteur de recharge du MaxiCharger peut atteindre suffisamment le port de recharge du véhicule avec la longueur de câble choisie. La longueur standard du câble de recharge est de 4 m, et un câble de 5 mètres est également disponible</w:t>
      </w:r>
      <w:r w:rsidR="007E5A3B" w:rsidRPr="00076EC4">
        <w:rPr>
          <w:lang w:val="fr-FR"/>
        </w:rPr>
        <w:t>.</w:t>
      </w:r>
    </w:p>
    <w:p w14:paraId="51863737" w14:textId="5FACC7D8" w:rsidR="003D247A" w:rsidRPr="00076EC4" w:rsidRDefault="00883962">
      <w:pPr>
        <w:pStyle w:val="2"/>
        <w:spacing w:before="240" w:afterLines="50" w:line="240" w:lineRule="auto"/>
        <w:ind w:left="578" w:hanging="578"/>
        <w:rPr>
          <w:rFonts w:cs="Arial"/>
          <w:lang w:val="fr-FR"/>
        </w:rPr>
      </w:pPr>
      <w:bookmarkStart w:id="75" w:name="_Toc106900402"/>
      <w:bookmarkStart w:id="76" w:name="_Toc106983274"/>
      <w:r w:rsidRPr="00076EC4">
        <w:rPr>
          <w:rFonts w:cs="Arial"/>
          <w:lang w:val="fr-FR"/>
        </w:rPr>
        <w:t xml:space="preserve"> </w:t>
      </w:r>
      <w:bookmarkStart w:id="77" w:name="_Toc113974771"/>
      <w:bookmarkStart w:id="78" w:name="_Toc121150219"/>
      <w:bookmarkEnd w:id="73"/>
      <w:bookmarkEnd w:id="75"/>
      <w:bookmarkEnd w:id="76"/>
      <w:r w:rsidR="00C51B5C" w:rsidRPr="00076EC4">
        <w:rPr>
          <w:rFonts w:cs="Arial"/>
          <w:lang w:val="fr-FR"/>
        </w:rPr>
        <w:t>Liste de colisage</w:t>
      </w:r>
      <w:bookmarkEnd w:id="77"/>
      <w:bookmarkEnd w:id="78"/>
    </w:p>
    <w:p w14:paraId="4AB75468" w14:textId="3355549D" w:rsidR="00313061" w:rsidRPr="00076EC4" w:rsidRDefault="00E21727" w:rsidP="0020019A">
      <w:pPr>
        <w:pStyle w:val="BodytextUserManual"/>
        <w:spacing w:before="120" w:after="120" w:line="240" w:lineRule="auto"/>
        <w:rPr>
          <w:lang w:val="fr-FR"/>
        </w:rPr>
      </w:pPr>
      <w:r w:rsidRPr="00076EC4">
        <w:rPr>
          <w:lang w:val="fr-FR"/>
        </w:rPr>
        <w:t>En fonction de votre commande, assurez-vous que les articles correspondants se trouvent dans le colis :</w:t>
      </w:r>
    </w:p>
    <w:p w14:paraId="5D114508" w14:textId="49CA5273" w:rsidR="002816C0" w:rsidRPr="00076EC4" w:rsidRDefault="00E21727" w:rsidP="0020019A">
      <w:pPr>
        <w:pStyle w:val="BodytextUserManual"/>
        <w:spacing w:before="120" w:after="120" w:line="240" w:lineRule="auto"/>
        <w:rPr>
          <w:lang w:val="fr-FR"/>
        </w:rPr>
      </w:pPr>
      <w:r w:rsidRPr="00076EC4">
        <w:rPr>
          <w:b/>
          <w:lang w:val="fr-FR"/>
        </w:rPr>
        <w:t>Pour le montage sur un mur :</w:t>
      </w:r>
    </w:p>
    <w:p w14:paraId="4E2E9C61" w14:textId="0763FF76" w:rsidR="00953A43" w:rsidRPr="00076EC4" w:rsidRDefault="00E21727" w:rsidP="0020019A">
      <w:pPr>
        <w:pStyle w:val="BodytextUserManual"/>
        <w:spacing w:before="120" w:after="120" w:line="240" w:lineRule="auto"/>
        <w:rPr>
          <w:lang w:val="fr-FR"/>
        </w:rPr>
      </w:pPr>
      <w:r w:rsidRPr="00076EC4">
        <w:rPr>
          <w:b/>
          <w:lang w:val="fr-FR"/>
        </w:rPr>
        <w:t>Corps principal et kit de montage</w:t>
      </w:r>
    </w:p>
    <w:tbl>
      <w:tblPr>
        <w:tblStyle w:val="af0"/>
        <w:tblW w:w="6946" w:type="dxa"/>
        <w:tblInd w:w="279" w:type="dxa"/>
        <w:tblLayout w:type="fixed"/>
        <w:tblLook w:val="04A0" w:firstRow="1" w:lastRow="0" w:firstColumn="1" w:lastColumn="0" w:noHBand="0" w:noVBand="1"/>
      </w:tblPr>
      <w:tblGrid>
        <w:gridCol w:w="1577"/>
        <w:gridCol w:w="1967"/>
        <w:gridCol w:w="1701"/>
        <w:gridCol w:w="1701"/>
      </w:tblGrid>
      <w:tr w:rsidR="00953A43" w:rsidRPr="00076EC4" w14:paraId="7C9A15D5" w14:textId="53DCC429" w:rsidTr="007C2CDF">
        <w:trPr>
          <w:trHeight w:val="1411"/>
        </w:trPr>
        <w:tc>
          <w:tcPr>
            <w:tcW w:w="1577" w:type="dxa"/>
            <w:vAlign w:val="center"/>
          </w:tcPr>
          <w:p w14:paraId="4CFEFD6E" w14:textId="77777777" w:rsidR="00953A43" w:rsidRPr="00076EC4" w:rsidRDefault="00953A43" w:rsidP="007C2CDF">
            <w:pPr>
              <w:spacing w:beforeLines="50" w:before="120" w:afterLines="50" w:after="120"/>
              <w:ind w:left="0"/>
              <w:jc w:val="center"/>
              <w:rPr>
                <w:b/>
                <w:lang w:val="fr-FR"/>
              </w:rPr>
            </w:pPr>
            <w:r w:rsidRPr="00076EC4">
              <w:rPr>
                <w:b/>
                <w:lang w:val="fr-FR"/>
              </w:rPr>
              <w:t>MaxiCharger</w:t>
            </w:r>
          </w:p>
          <w:p w14:paraId="64DA96A9" w14:textId="1615702F" w:rsidR="00953A43" w:rsidRPr="00076EC4" w:rsidRDefault="00953A43" w:rsidP="007C2CDF">
            <w:pPr>
              <w:spacing w:beforeLines="50" w:before="120" w:afterLines="50" w:after="120"/>
              <w:ind w:left="0"/>
              <w:jc w:val="center"/>
              <w:rPr>
                <w:b/>
                <w:lang w:val="fr-FR"/>
              </w:rPr>
            </w:pPr>
            <w:r w:rsidRPr="00076EC4">
              <w:rPr>
                <w:b/>
                <w:noProof/>
              </w:rPr>
              <w:drawing>
                <wp:inline distT="0" distB="0" distL="0" distR="0" wp14:anchorId="4F7D8674" wp14:editId="05FFA063">
                  <wp:extent cx="682831" cy="1291644"/>
                  <wp:effectExtent l="0" t="0" r="317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19">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967" w:type="dxa"/>
            <w:vAlign w:val="center"/>
          </w:tcPr>
          <w:p w14:paraId="17D103C5" w14:textId="0EB6B64A" w:rsidR="00953A43" w:rsidRPr="00076EC4" w:rsidRDefault="00E21727" w:rsidP="007C2CDF">
            <w:pPr>
              <w:spacing w:beforeLines="50" w:before="120" w:afterLines="50" w:after="120"/>
              <w:ind w:left="0"/>
              <w:jc w:val="center"/>
              <w:rPr>
                <w:b/>
                <w:lang w:val="fr-FR"/>
              </w:rPr>
            </w:pPr>
            <w:r w:rsidRPr="00076EC4">
              <w:rPr>
                <w:b/>
                <w:lang w:val="fr-FR"/>
              </w:rPr>
              <w:t>Boulon à œil de levage M12</w:t>
            </w:r>
          </w:p>
          <w:p w14:paraId="488A62A0" w14:textId="77777777" w:rsidR="00953A43" w:rsidRPr="00076EC4" w:rsidRDefault="00953A43" w:rsidP="007C2CDF">
            <w:pPr>
              <w:spacing w:beforeLines="50" w:before="120" w:afterLines="50" w:after="120"/>
              <w:ind w:left="0"/>
              <w:jc w:val="center"/>
              <w:rPr>
                <w:b/>
                <w:lang w:val="fr-FR"/>
              </w:rPr>
            </w:pPr>
            <w:r w:rsidRPr="00076EC4">
              <w:rPr>
                <w:lang w:val="fr-FR"/>
              </w:rPr>
              <w:t>(4 PCS)</w:t>
            </w:r>
          </w:p>
          <w:p w14:paraId="46FB4E13" w14:textId="7FF66797" w:rsidR="00953A43" w:rsidRPr="00076EC4" w:rsidRDefault="00953A43" w:rsidP="007C2CDF">
            <w:pPr>
              <w:spacing w:beforeLines="50" w:before="120" w:afterLines="50" w:after="120"/>
              <w:ind w:left="0"/>
              <w:jc w:val="center"/>
              <w:rPr>
                <w:b/>
                <w:lang w:val="fr-FR"/>
              </w:rPr>
            </w:pPr>
            <w:r w:rsidRPr="00076EC4">
              <w:rPr>
                <w:b/>
                <w:noProof/>
              </w:rPr>
              <w:drawing>
                <wp:inline distT="0" distB="0" distL="0" distR="0" wp14:anchorId="2AF11966" wp14:editId="7E68162C">
                  <wp:extent cx="393614" cy="612994"/>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0">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c>
          <w:tcPr>
            <w:tcW w:w="1701" w:type="dxa"/>
            <w:vAlign w:val="center"/>
          </w:tcPr>
          <w:p w14:paraId="443FFD8A" w14:textId="44E1C549" w:rsidR="00953A43" w:rsidRPr="00076EC4" w:rsidRDefault="00E21727" w:rsidP="007C2CDF">
            <w:pPr>
              <w:spacing w:beforeLines="50" w:before="120" w:afterLines="50" w:after="120"/>
              <w:ind w:left="0"/>
              <w:jc w:val="center"/>
              <w:rPr>
                <w:b/>
                <w:lang w:val="fr-FR"/>
              </w:rPr>
            </w:pPr>
            <w:r w:rsidRPr="00076EC4">
              <w:rPr>
                <w:b/>
                <w:lang w:val="fr-FR"/>
              </w:rPr>
              <w:t>Tournevis Torx</w:t>
            </w:r>
            <w:r w:rsidR="00953A43" w:rsidRPr="00076EC4">
              <w:rPr>
                <w:b/>
                <w:lang w:val="fr-FR"/>
              </w:rPr>
              <w:t xml:space="preserve"> (T25)</w:t>
            </w:r>
          </w:p>
          <w:p w14:paraId="06C6D07A" w14:textId="65EE764A" w:rsidR="00953A43" w:rsidRPr="00076EC4" w:rsidRDefault="00953A43" w:rsidP="007C2CDF">
            <w:pPr>
              <w:spacing w:beforeLines="50" w:before="120" w:afterLines="50" w:after="120"/>
              <w:ind w:left="0"/>
              <w:jc w:val="center"/>
              <w:rPr>
                <w:b/>
                <w:lang w:val="fr-FR"/>
              </w:rPr>
            </w:pPr>
            <w:r w:rsidRPr="00076EC4">
              <w:rPr>
                <w:b/>
                <w:noProof/>
              </w:rPr>
              <w:drawing>
                <wp:inline distT="0" distB="0" distL="0" distR="0" wp14:anchorId="083CE8F3" wp14:editId="19709F92">
                  <wp:extent cx="623455" cy="490271"/>
                  <wp:effectExtent l="0" t="0" r="5715" b="508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1">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01" w:type="dxa"/>
            <w:vAlign w:val="center"/>
          </w:tcPr>
          <w:p w14:paraId="4FBB224E" w14:textId="277ADFF5" w:rsidR="00953A43" w:rsidRPr="00076EC4" w:rsidRDefault="00E21727" w:rsidP="007C2CDF">
            <w:pPr>
              <w:spacing w:beforeLines="50" w:before="120" w:afterLines="50" w:after="120"/>
              <w:ind w:left="0"/>
              <w:jc w:val="center"/>
              <w:rPr>
                <w:b/>
                <w:lang w:val="fr-FR"/>
              </w:rPr>
            </w:pPr>
            <w:r w:rsidRPr="00076EC4">
              <w:rPr>
                <w:b/>
                <w:lang w:val="fr-FR"/>
              </w:rPr>
              <w:t>Clé Hex</w:t>
            </w:r>
            <w:r w:rsidR="00953A43" w:rsidRPr="00076EC4">
              <w:rPr>
                <w:b/>
                <w:lang w:val="fr-FR"/>
              </w:rPr>
              <w:t xml:space="preserve"> (6 mm)</w:t>
            </w:r>
          </w:p>
          <w:p w14:paraId="575E2878" w14:textId="591FF781" w:rsidR="00953A43" w:rsidRPr="00076EC4" w:rsidRDefault="00953A43" w:rsidP="007C2CDF">
            <w:pPr>
              <w:spacing w:beforeLines="50" w:before="120" w:afterLines="50" w:after="120"/>
              <w:ind w:left="0"/>
              <w:jc w:val="center"/>
              <w:rPr>
                <w:b/>
                <w:lang w:val="fr-FR"/>
              </w:rPr>
            </w:pPr>
            <w:r w:rsidRPr="00076EC4">
              <w:rPr>
                <w:noProof/>
              </w:rPr>
              <w:drawing>
                <wp:inline distT="0" distB="0" distL="0" distR="0" wp14:anchorId="3A6702A7" wp14:editId="1CDDA500">
                  <wp:extent cx="518108" cy="530984"/>
                  <wp:effectExtent l="0" t="0" r="0" b="254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2">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bl>
    <w:p w14:paraId="3635E8B6" w14:textId="7C26BD2F" w:rsidR="00793A30" w:rsidRPr="00076EC4" w:rsidRDefault="00E21727" w:rsidP="0020019A">
      <w:pPr>
        <w:spacing w:beforeLines="50" w:afterLines="50" w:line="240" w:lineRule="auto"/>
        <w:ind w:left="284"/>
        <w:rPr>
          <w:b/>
          <w:lang w:val="fr-FR"/>
        </w:rPr>
      </w:pPr>
      <w:r w:rsidRPr="00076EC4">
        <w:rPr>
          <w:b/>
          <w:lang w:val="fr-FR"/>
        </w:rPr>
        <w:t xml:space="preserve">Kit de socle mural </w:t>
      </w:r>
      <w:r w:rsidR="000F313B" w:rsidRPr="00076EC4">
        <w:rPr>
          <w:b/>
          <w:bCs/>
          <w:lang w:val="fr-FR"/>
        </w:rPr>
        <w:t>(facultatif)</w:t>
      </w:r>
    </w:p>
    <w:tbl>
      <w:tblPr>
        <w:tblStyle w:val="af0"/>
        <w:tblW w:w="6667" w:type="dxa"/>
        <w:jc w:val="center"/>
        <w:tblLayout w:type="fixed"/>
        <w:tblLook w:val="04A0" w:firstRow="1" w:lastRow="0" w:firstColumn="1" w:lastColumn="0" w:noHBand="0" w:noVBand="1"/>
      </w:tblPr>
      <w:tblGrid>
        <w:gridCol w:w="2405"/>
        <w:gridCol w:w="2268"/>
        <w:gridCol w:w="1994"/>
      </w:tblGrid>
      <w:tr w:rsidR="00953A43" w:rsidRPr="00076EC4" w14:paraId="45426451" w14:textId="77777777" w:rsidTr="00953A43">
        <w:trPr>
          <w:trHeight w:val="1417"/>
          <w:jc w:val="center"/>
        </w:trPr>
        <w:tc>
          <w:tcPr>
            <w:tcW w:w="2405" w:type="dxa"/>
            <w:vAlign w:val="center"/>
          </w:tcPr>
          <w:p w14:paraId="647287A6" w14:textId="5F5EDBE6" w:rsidR="005E3598" w:rsidRPr="00076EC4" w:rsidRDefault="00E21727" w:rsidP="0020019A">
            <w:pPr>
              <w:spacing w:beforeLines="50" w:before="120" w:afterLines="50" w:after="120"/>
              <w:ind w:left="0"/>
              <w:jc w:val="center"/>
              <w:rPr>
                <w:b/>
                <w:lang w:val="fr-FR"/>
              </w:rPr>
            </w:pPr>
            <w:r w:rsidRPr="00076EC4">
              <w:rPr>
                <w:b/>
                <w:lang w:val="fr-FR"/>
              </w:rPr>
              <w:t>Socle mural</w:t>
            </w:r>
          </w:p>
          <w:p w14:paraId="5B1B641A" w14:textId="4BCA84D4" w:rsidR="005E3598" w:rsidRPr="00076EC4" w:rsidRDefault="00953A43" w:rsidP="0020019A">
            <w:pPr>
              <w:spacing w:beforeLines="50" w:before="120" w:afterLines="50" w:after="120"/>
              <w:ind w:left="0"/>
              <w:jc w:val="center"/>
              <w:rPr>
                <w:b/>
                <w:lang w:val="fr-FR"/>
              </w:rPr>
            </w:pPr>
            <w:r w:rsidRPr="00076EC4">
              <w:rPr>
                <w:b/>
                <w:noProof/>
              </w:rPr>
              <w:drawing>
                <wp:inline distT="0" distB="0" distL="0" distR="0" wp14:anchorId="7CE11B56" wp14:editId="7A7EE253">
                  <wp:extent cx="730332" cy="74498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壁挂板.png"/>
                          <pic:cNvPicPr/>
                        </pic:nvPicPr>
                        <pic:blipFill>
                          <a:blip r:embed="rId23">
                            <a:extLst>
                              <a:ext uri="{28A0092B-C50C-407E-A947-70E740481C1C}">
                                <a14:useLocalDpi xmlns:a14="http://schemas.microsoft.com/office/drawing/2010/main" val="0"/>
                              </a:ext>
                            </a:extLst>
                          </a:blip>
                          <a:stretch>
                            <a:fillRect/>
                          </a:stretch>
                        </pic:blipFill>
                        <pic:spPr>
                          <a:xfrm>
                            <a:off x="0" y="0"/>
                            <a:ext cx="758247" cy="773463"/>
                          </a:xfrm>
                          <a:prstGeom prst="rect">
                            <a:avLst/>
                          </a:prstGeom>
                        </pic:spPr>
                      </pic:pic>
                    </a:graphicData>
                  </a:graphic>
                </wp:inline>
              </w:drawing>
            </w:r>
          </w:p>
        </w:tc>
        <w:tc>
          <w:tcPr>
            <w:tcW w:w="2268" w:type="dxa"/>
            <w:vAlign w:val="center"/>
          </w:tcPr>
          <w:p w14:paraId="069EBFEC" w14:textId="123EF4D1" w:rsidR="00953A43" w:rsidRPr="00076EC4" w:rsidRDefault="00E21727" w:rsidP="0020019A">
            <w:pPr>
              <w:spacing w:beforeLines="50" w:before="120" w:afterLines="50" w:after="120"/>
              <w:ind w:left="0"/>
              <w:jc w:val="center"/>
              <w:rPr>
                <w:b/>
                <w:lang w:val="fr-FR"/>
              </w:rPr>
            </w:pPr>
            <w:r w:rsidRPr="00076EC4">
              <w:rPr>
                <w:b/>
                <w:lang w:val="fr-FR"/>
              </w:rPr>
              <w:t>Couvercle avant de l'étui</w:t>
            </w:r>
          </w:p>
          <w:p w14:paraId="726B1285" w14:textId="70DB0538" w:rsidR="00953A43" w:rsidRPr="00076EC4" w:rsidRDefault="00953A43" w:rsidP="0020019A">
            <w:pPr>
              <w:spacing w:beforeLines="50" w:before="120" w:afterLines="50" w:after="120"/>
              <w:ind w:left="0"/>
              <w:jc w:val="center"/>
              <w:rPr>
                <w:b/>
                <w:lang w:val="fr-FR"/>
              </w:rPr>
            </w:pPr>
            <w:r w:rsidRPr="00076EC4">
              <w:rPr>
                <w:lang w:val="fr-FR"/>
              </w:rPr>
              <w:t>(2 PCS)</w:t>
            </w:r>
          </w:p>
          <w:p w14:paraId="44DC1622" w14:textId="641D1C10" w:rsidR="005E3598" w:rsidRPr="00076EC4" w:rsidRDefault="00953A43" w:rsidP="0020019A">
            <w:pPr>
              <w:spacing w:beforeLines="50" w:before="120" w:afterLines="50" w:after="120"/>
              <w:ind w:left="0"/>
              <w:jc w:val="center"/>
              <w:rPr>
                <w:b/>
                <w:noProof/>
                <w:lang w:val="fr-FR"/>
              </w:rPr>
            </w:pPr>
            <w:r w:rsidRPr="00076EC4">
              <w:rPr>
                <w:b/>
                <w:noProof/>
              </w:rPr>
              <w:drawing>
                <wp:inline distT="0" distB="0" distL="0" distR="0" wp14:anchorId="64C39B6B" wp14:editId="5B85F89F">
                  <wp:extent cx="356260" cy="559040"/>
                  <wp:effectExtent l="0" t="0" r="571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枪座前盖.png"/>
                          <pic:cNvPicPr/>
                        </pic:nvPicPr>
                        <pic:blipFill>
                          <a:blip r:embed="rId24">
                            <a:extLst>
                              <a:ext uri="{28A0092B-C50C-407E-A947-70E740481C1C}">
                                <a14:useLocalDpi xmlns:a14="http://schemas.microsoft.com/office/drawing/2010/main" val="0"/>
                              </a:ext>
                            </a:extLst>
                          </a:blip>
                          <a:stretch>
                            <a:fillRect/>
                          </a:stretch>
                        </pic:blipFill>
                        <pic:spPr>
                          <a:xfrm>
                            <a:off x="0" y="0"/>
                            <a:ext cx="361491" cy="567249"/>
                          </a:xfrm>
                          <a:prstGeom prst="rect">
                            <a:avLst/>
                          </a:prstGeom>
                        </pic:spPr>
                      </pic:pic>
                    </a:graphicData>
                  </a:graphic>
                </wp:inline>
              </w:drawing>
            </w:r>
          </w:p>
        </w:tc>
        <w:tc>
          <w:tcPr>
            <w:tcW w:w="1994" w:type="dxa"/>
          </w:tcPr>
          <w:p w14:paraId="5A79909A" w14:textId="6554BC20" w:rsidR="00953A43" w:rsidRPr="00076EC4" w:rsidRDefault="00E21727" w:rsidP="0020019A">
            <w:pPr>
              <w:spacing w:beforeLines="50" w:before="120" w:afterLines="50" w:after="120"/>
              <w:ind w:left="0"/>
              <w:jc w:val="center"/>
              <w:rPr>
                <w:b/>
                <w:lang w:val="fr-FR"/>
              </w:rPr>
            </w:pPr>
            <w:r w:rsidRPr="00076EC4">
              <w:rPr>
                <w:b/>
                <w:lang w:val="fr-FR"/>
              </w:rPr>
              <w:t>Couvercle arrière de l'étui</w:t>
            </w:r>
          </w:p>
          <w:p w14:paraId="193D3FFB" w14:textId="4EC8AA06" w:rsidR="00953A43" w:rsidRPr="00076EC4" w:rsidRDefault="00953A43" w:rsidP="0020019A">
            <w:pPr>
              <w:spacing w:beforeLines="50" w:before="120" w:afterLines="50" w:after="120"/>
              <w:ind w:left="0"/>
              <w:jc w:val="center"/>
              <w:rPr>
                <w:lang w:val="fr-FR"/>
              </w:rPr>
            </w:pPr>
            <w:r w:rsidRPr="00076EC4">
              <w:rPr>
                <w:lang w:val="fr-FR"/>
              </w:rPr>
              <w:t>(2 PCS)</w:t>
            </w:r>
          </w:p>
          <w:p w14:paraId="0FC74E0A" w14:textId="072D826B" w:rsidR="00953A43" w:rsidRPr="00076EC4" w:rsidRDefault="00953A43" w:rsidP="0020019A">
            <w:pPr>
              <w:spacing w:beforeLines="50" w:before="120" w:afterLines="50" w:after="120"/>
              <w:ind w:left="0"/>
              <w:jc w:val="center"/>
              <w:rPr>
                <w:b/>
                <w:noProof/>
                <w:lang w:val="fr-FR"/>
              </w:rPr>
            </w:pPr>
            <w:r w:rsidRPr="00076EC4">
              <w:rPr>
                <w:b/>
                <w:noProof/>
              </w:rPr>
              <w:drawing>
                <wp:inline distT="0" distB="0" distL="0" distR="0" wp14:anchorId="77F0E902" wp14:editId="2DF03BA7">
                  <wp:extent cx="338447" cy="540405"/>
                  <wp:effectExtent l="0" t="0" r="508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枪座后壳.png"/>
                          <pic:cNvPicPr/>
                        </pic:nvPicPr>
                        <pic:blipFill>
                          <a:blip r:embed="rId25">
                            <a:extLst>
                              <a:ext uri="{28A0092B-C50C-407E-A947-70E740481C1C}">
                                <a14:useLocalDpi xmlns:a14="http://schemas.microsoft.com/office/drawing/2010/main" val="0"/>
                              </a:ext>
                            </a:extLst>
                          </a:blip>
                          <a:stretch>
                            <a:fillRect/>
                          </a:stretch>
                        </pic:blipFill>
                        <pic:spPr>
                          <a:xfrm>
                            <a:off x="0" y="0"/>
                            <a:ext cx="362728" cy="579175"/>
                          </a:xfrm>
                          <a:prstGeom prst="rect">
                            <a:avLst/>
                          </a:prstGeom>
                        </pic:spPr>
                      </pic:pic>
                    </a:graphicData>
                  </a:graphic>
                </wp:inline>
              </w:drawing>
            </w:r>
          </w:p>
        </w:tc>
      </w:tr>
      <w:tr w:rsidR="00953A43" w:rsidRPr="00076EC4" w14:paraId="0D15A2FB" w14:textId="77777777" w:rsidTr="00953A43">
        <w:trPr>
          <w:trHeight w:val="1417"/>
          <w:jc w:val="center"/>
        </w:trPr>
        <w:tc>
          <w:tcPr>
            <w:tcW w:w="2405" w:type="dxa"/>
            <w:vAlign w:val="center"/>
          </w:tcPr>
          <w:p w14:paraId="0937BEA8" w14:textId="5E7420FF" w:rsidR="00953A43" w:rsidRPr="00076EC4" w:rsidRDefault="00E21727" w:rsidP="0020019A">
            <w:pPr>
              <w:spacing w:beforeLines="50" w:before="120" w:afterLines="50" w:after="120"/>
              <w:ind w:left="0"/>
              <w:rPr>
                <w:b/>
                <w:lang w:val="fr-FR"/>
              </w:rPr>
            </w:pPr>
            <w:r w:rsidRPr="00076EC4">
              <w:rPr>
                <w:b/>
                <w:lang w:val="fr-FR"/>
              </w:rPr>
              <w:t>Boulon de dilatation M12 x 80</w:t>
            </w:r>
          </w:p>
          <w:p w14:paraId="3A99DBB8" w14:textId="3420C368" w:rsidR="00953A43" w:rsidRPr="00076EC4" w:rsidRDefault="005E3598" w:rsidP="0020019A">
            <w:pPr>
              <w:spacing w:beforeLines="50" w:before="120" w:afterLines="50" w:after="120"/>
              <w:ind w:left="0"/>
              <w:jc w:val="center"/>
              <w:rPr>
                <w:lang w:val="fr-FR"/>
              </w:rPr>
            </w:pPr>
            <w:r w:rsidRPr="00076EC4">
              <w:rPr>
                <w:lang w:val="fr-FR"/>
              </w:rPr>
              <w:t>(</w:t>
            </w:r>
            <w:r w:rsidR="00953A43" w:rsidRPr="00076EC4">
              <w:rPr>
                <w:lang w:val="fr-FR"/>
              </w:rPr>
              <w:t>4 PCS</w:t>
            </w:r>
            <w:r w:rsidRPr="00076EC4">
              <w:rPr>
                <w:lang w:val="fr-FR"/>
              </w:rPr>
              <w:t>)</w:t>
            </w:r>
          </w:p>
          <w:p w14:paraId="2B00A01E" w14:textId="263B39B2" w:rsidR="00953A43" w:rsidRPr="00076EC4" w:rsidRDefault="00953A43" w:rsidP="0020019A">
            <w:pPr>
              <w:spacing w:beforeLines="50" w:before="120" w:afterLines="50" w:after="120"/>
              <w:ind w:left="0"/>
              <w:jc w:val="center"/>
              <w:rPr>
                <w:lang w:val="fr-FR"/>
              </w:rPr>
            </w:pPr>
            <w:r w:rsidRPr="00076EC4">
              <w:rPr>
                <w:b/>
                <w:noProof/>
              </w:rPr>
              <w:drawing>
                <wp:inline distT="0" distB="0" distL="0" distR="0" wp14:anchorId="6D99F941" wp14:editId="5DE145AF">
                  <wp:extent cx="374073" cy="535145"/>
                  <wp:effectExtent l="0" t="0" r="698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0kW_M12 x 80.png"/>
                          <pic:cNvPicPr/>
                        </pic:nvPicPr>
                        <pic:blipFill>
                          <a:blip r:embed="rId26">
                            <a:extLst>
                              <a:ext uri="{28A0092B-C50C-407E-A947-70E740481C1C}">
                                <a14:useLocalDpi xmlns:a14="http://schemas.microsoft.com/office/drawing/2010/main" val="0"/>
                              </a:ext>
                            </a:extLst>
                          </a:blip>
                          <a:stretch>
                            <a:fillRect/>
                          </a:stretch>
                        </pic:blipFill>
                        <pic:spPr>
                          <a:xfrm>
                            <a:off x="0" y="0"/>
                            <a:ext cx="445713" cy="637633"/>
                          </a:xfrm>
                          <a:prstGeom prst="rect">
                            <a:avLst/>
                          </a:prstGeom>
                        </pic:spPr>
                      </pic:pic>
                    </a:graphicData>
                  </a:graphic>
                </wp:inline>
              </w:drawing>
            </w:r>
          </w:p>
        </w:tc>
        <w:tc>
          <w:tcPr>
            <w:tcW w:w="2268" w:type="dxa"/>
          </w:tcPr>
          <w:p w14:paraId="7CF75E34" w14:textId="5D3E22EC" w:rsidR="00953A43" w:rsidRPr="00076EC4" w:rsidRDefault="00E21727" w:rsidP="0020019A">
            <w:pPr>
              <w:spacing w:beforeLines="50" w:before="120" w:afterLines="50" w:after="120"/>
              <w:ind w:left="0"/>
              <w:jc w:val="center"/>
              <w:rPr>
                <w:b/>
                <w:lang w:val="fr-FR"/>
              </w:rPr>
            </w:pPr>
            <w:r w:rsidRPr="00076EC4">
              <w:rPr>
                <w:b/>
                <w:lang w:val="fr-FR"/>
              </w:rPr>
              <w:t xml:space="preserve">Boulon </w:t>
            </w:r>
            <w:r w:rsidR="00983DD1" w:rsidRPr="00076EC4">
              <w:rPr>
                <w:b/>
                <w:lang w:val="fr-FR"/>
              </w:rPr>
              <w:t>d'expansion</w:t>
            </w:r>
            <w:r w:rsidRPr="00076EC4">
              <w:rPr>
                <w:b/>
                <w:lang w:val="fr-FR"/>
              </w:rPr>
              <w:t xml:space="preserve"> M6 x 60</w:t>
            </w:r>
          </w:p>
          <w:p w14:paraId="38E5E268" w14:textId="47F94F8E" w:rsidR="00953A43" w:rsidRPr="00076EC4" w:rsidRDefault="005E3598" w:rsidP="0020019A">
            <w:pPr>
              <w:spacing w:beforeLines="50" w:before="120" w:afterLines="50" w:after="120"/>
              <w:ind w:left="0"/>
              <w:jc w:val="center"/>
              <w:rPr>
                <w:lang w:val="fr-FR"/>
              </w:rPr>
            </w:pPr>
            <w:r w:rsidRPr="00076EC4">
              <w:rPr>
                <w:lang w:val="fr-FR"/>
              </w:rPr>
              <w:t>(</w:t>
            </w:r>
            <w:r w:rsidR="00953A43" w:rsidRPr="00076EC4">
              <w:rPr>
                <w:lang w:val="fr-FR"/>
              </w:rPr>
              <w:t>8 PCS</w:t>
            </w:r>
            <w:r w:rsidRPr="00076EC4">
              <w:rPr>
                <w:lang w:val="fr-FR"/>
              </w:rPr>
              <w:t>)</w:t>
            </w:r>
          </w:p>
          <w:p w14:paraId="5E2B48C1" w14:textId="19AADE17" w:rsidR="00953A43" w:rsidRPr="00076EC4" w:rsidRDefault="000B474C" w:rsidP="0020019A">
            <w:pPr>
              <w:spacing w:beforeLines="50" w:before="120" w:afterLines="50" w:after="120"/>
              <w:ind w:left="0"/>
              <w:jc w:val="center"/>
              <w:rPr>
                <w:b/>
                <w:lang w:val="fr-FR"/>
              </w:rPr>
            </w:pPr>
            <w:r w:rsidRPr="00076EC4">
              <w:rPr>
                <w:b/>
                <w:noProof/>
              </w:rPr>
              <w:drawing>
                <wp:inline distT="0" distB="0" distL="0" distR="0" wp14:anchorId="4B16CA42" wp14:editId="445A1EC4">
                  <wp:extent cx="444837" cy="444126"/>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40kW_M6 x 60.png"/>
                          <pic:cNvPicPr/>
                        </pic:nvPicPr>
                        <pic:blipFill>
                          <a:blip r:embed="rId27">
                            <a:extLst>
                              <a:ext uri="{28A0092B-C50C-407E-A947-70E740481C1C}">
                                <a14:useLocalDpi xmlns:a14="http://schemas.microsoft.com/office/drawing/2010/main" val="0"/>
                              </a:ext>
                            </a:extLst>
                          </a:blip>
                          <a:stretch>
                            <a:fillRect/>
                          </a:stretch>
                        </pic:blipFill>
                        <pic:spPr>
                          <a:xfrm>
                            <a:off x="0" y="0"/>
                            <a:ext cx="468692" cy="467943"/>
                          </a:xfrm>
                          <a:prstGeom prst="rect">
                            <a:avLst/>
                          </a:prstGeom>
                        </pic:spPr>
                      </pic:pic>
                    </a:graphicData>
                  </a:graphic>
                </wp:inline>
              </w:drawing>
            </w:r>
          </w:p>
        </w:tc>
        <w:tc>
          <w:tcPr>
            <w:tcW w:w="1994" w:type="dxa"/>
          </w:tcPr>
          <w:p w14:paraId="3D92F7EB" w14:textId="77777777" w:rsidR="00953A43" w:rsidRPr="00076EC4" w:rsidRDefault="00953A43" w:rsidP="0020019A">
            <w:pPr>
              <w:spacing w:beforeLines="50" w:before="120" w:afterLines="50" w:after="120"/>
              <w:ind w:left="0"/>
              <w:jc w:val="center"/>
              <w:rPr>
                <w:b/>
                <w:lang w:val="fr-FR"/>
              </w:rPr>
            </w:pPr>
          </w:p>
        </w:tc>
      </w:tr>
    </w:tbl>
    <w:p w14:paraId="3585E2C8" w14:textId="77777777" w:rsidR="00953A43" w:rsidRPr="00076EC4" w:rsidRDefault="00953A43" w:rsidP="0020019A">
      <w:pPr>
        <w:spacing w:beforeLines="50" w:afterLines="50" w:line="240" w:lineRule="auto"/>
        <w:ind w:left="0"/>
        <w:rPr>
          <w:lang w:val="fr-FR"/>
        </w:rPr>
      </w:pPr>
    </w:p>
    <w:p w14:paraId="767C37B8" w14:textId="49404177" w:rsidR="003D247A" w:rsidRPr="00076EC4" w:rsidRDefault="00793A30" w:rsidP="0020019A">
      <w:pPr>
        <w:spacing w:beforeLines="50" w:afterLines="50" w:line="240" w:lineRule="auto"/>
        <w:rPr>
          <w:lang w:val="fr-FR"/>
        </w:rPr>
      </w:pPr>
      <w:r w:rsidRPr="00076EC4">
        <w:rPr>
          <w:lang w:val="fr-FR"/>
        </w:rPr>
        <w:br w:type="page"/>
      </w:r>
    </w:p>
    <w:p w14:paraId="4ACB8ABD" w14:textId="20903DBD" w:rsidR="003D247A" w:rsidRPr="00076EC4" w:rsidRDefault="00E21727" w:rsidP="0020019A">
      <w:pPr>
        <w:pStyle w:val="BodytextUserManual"/>
        <w:spacing w:before="120" w:after="120" w:line="240" w:lineRule="auto"/>
        <w:rPr>
          <w:lang w:val="fr-FR"/>
        </w:rPr>
      </w:pPr>
      <w:bookmarkStart w:id="79" w:name="_Toc102657977"/>
      <w:r w:rsidRPr="00076EC4">
        <w:rPr>
          <w:b/>
          <w:lang w:val="fr-FR"/>
        </w:rPr>
        <w:t>Pour le montage sur un piédestal :</w:t>
      </w:r>
    </w:p>
    <w:p w14:paraId="0680749B" w14:textId="48F43D3C" w:rsidR="002816C0" w:rsidRPr="00076EC4" w:rsidRDefault="00E21727" w:rsidP="0020019A">
      <w:pPr>
        <w:pStyle w:val="BodytextUserManual"/>
        <w:spacing w:before="120" w:after="120" w:line="240" w:lineRule="auto"/>
        <w:rPr>
          <w:b/>
          <w:lang w:val="fr-FR"/>
        </w:rPr>
      </w:pPr>
      <w:r w:rsidRPr="00076EC4">
        <w:rPr>
          <w:b/>
          <w:lang w:val="fr-FR"/>
        </w:rPr>
        <w:t>Corps principal et kit de montage</w:t>
      </w:r>
    </w:p>
    <w:tbl>
      <w:tblPr>
        <w:tblStyle w:val="af0"/>
        <w:tblW w:w="6662" w:type="dxa"/>
        <w:tblInd w:w="279" w:type="dxa"/>
        <w:tblLayout w:type="fixed"/>
        <w:tblLook w:val="04A0" w:firstRow="1" w:lastRow="0" w:firstColumn="1" w:lastColumn="0" w:noHBand="0" w:noVBand="1"/>
      </w:tblPr>
      <w:tblGrid>
        <w:gridCol w:w="1577"/>
        <w:gridCol w:w="2108"/>
        <w:gridCol w:w="1843"/>
        <w:gridCol w:w="1134"/>
      </w:tblGrid>
      <w:tr w:rsidR="00953A43" w:rsidRPr="00076EC4" w14:paraId="11E4F2E3" w14:textId="77777777" w:rsidTr="007C2CDF">
        <w:trPr>
          <w:trHeight w:val="2672"/>
        </w:trPr>
        <w:tc>
          <w:tcPr>
            <w:tcW w:w="1577" w:type="dxa"/>
            <w:vAlign w:val="center"/>
          </w:tcPr>
          <w:p w14:paraId="7F462247" w14:textId="77777777" w:rsidR="00953A43" w:rsidRPr="00076EC4" w:rsidRDefault="00953A43" w:rsidP="007C2CDF">
            <w:pPr>
              <w:spacing w:beforeLines="50" w:before="120" w:afterLines="50" w:after="120"/>
              <w:ind w:left="0"/>
              <w:jc w:val="center"/>
              <w:rPr>
                <w:b/>
                <w:lang w:val="fr-FR"/>
              </w:rPr>
            </w:pPr>
            <w:r w:rsidRPr="00076EC4">
              <w:rPr>
                <w:b/>
                <w:lang w:val="fr-FR"/>
              </w:rPr>
              <w:t>MaxiCharger</w:t>
            </w:r>
          </w:p>
          <w:p w14:paraId="409E09FC" w14:textId="6AF8E774" w:rsidR="00466BEB" w:rsidRPr="00076EC4" w:rsidRDefault="00953A43" w:rsidP="007C2CDF">
            <w:pPr>
              <w:spacing w:beforeLines="50" w:before="120" w:afterLines="50" w:after="120"/>
              <w:ind w:left="0"/>
              <w:jc w:val="center"/>
              <w:rPr>
                <w:b/>
                <w:lang w:val="fr-FR"/>
              </w:rPr>
            </w:pPr>
            <w:r w:rsidRPr="00076EC4">
              <w:rPr>
                <w:b/>
                <w:noProof/>
              </w:rPr>
              <w:drawing>
                <wp:inline distT="0" distB="0" distL="0" distR="0" wp14:anchorId="1746B1FA" wp14:editId="654C9B6A">
                  <wp:extent cx="622935" cy="1178344"/>
                  <wp:effectExtent l="0" t="0" r="5715" b="317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19">
                            <a:extLst>
                              <a:ext uri="{28A0092B-C50C-407E-A947-70E740481C1C}">
                                <a14:useLocalDpi xmlns:a14="http://schemas.microsoft.com/office/drawing/2010/main" val="0"/>
                              </a:ext>
                            </a:extLst>
                          </a:blip>
                          <a:stretch>
                            <a:fillRect/>
                          </a:stretch>
                        </pic:blipFill>
                        <pic:spPr>
                          <a:xfrm>
                            <a:off x="0" y="0"/>
                            <a:ext cx="654154" cy="1237397"/>
                          </a:xfrm>
                          <a:prstGeom prst="rect">
                            <a:avLst/>
                          </a:prstGeom>
                        </pic:spPr>
                      </pic:pic>
                    </a:graphicData>
                  </a:graphic>
                </wp:inline>
              </w:drawing>
            </w:r>
          </w:p>
        </w:tc>
        <w:tc>
          <w:tcPr>
            <w:tcW w:w="2108" w:type="dxa"/>
            <w:vAlign w:val="center"/>
          </w:tcPr>
          <w:p w14:paraId="1EAC4B78" w14:textId="57387479" w:rsidR="00953A43" w:rsidRPr="00076EC4" w:rsidRDefault="00E21727" w:rsidP="007C2CDF">
            <w:pPr>
              <w:spacing w:beforeLines="50" w:before="120" w:afterLines="50" w:after="120"/>
              <w:ind w:left="0"/>
              <w:jc w:val="center"/>
              <w:rPr>
                <w:b/>
                <w:lang w:val="fr-FR"/>
              </w:rPr>
            </w:pPr>
            <w:r w:rsidRPr="00076EC4">
              <w:rPr>
                <w:b/>
                <w:lang w:val="fr-FR"/>
              </w:rPr>
              <w:t>Boulon à œil de levage M12</w:t>
            </w:r>
            <w:r w:rsidR="00953A43" w:rsidRPr="00076EC4">
              <w:rPr>
                <w:b/>
                <w:lang w:val="fr-FR"/>
              </w:rPr>
              <w:t xml:space="preserve"> </w:t>
            </w:r>
            <w:r w:rsidR="00953A43" w:rsidRPr="00076EC4">
              <w:rPr>
                <w:lang w:val="fr-FR"/>
              </w:rPr>
              <w:t>(4 PCS)</w:t>
            </w:r>
          </w:p>
          <w:p w14:paraId="52D7F3EA" w14:textId="77777777" w:rsidR="00953A43" w:rsidRPr="00076EC4" w:rsidRDefault="00953A43" w:rsidP="007C2CDF">
            <w:pPr>
              <w:spacing w:beforeLines="50" w:before="120" w:afterLines="50" w:after="120"/>
              <w:ind w:left="0"/>
              <w:jc w:val="center"/>
              <w:rPr>
                <w:b/>
                <w:lang w:val="fr-FR"/>
              </w:rPr>
            </w:pPr>
            <w:r w:rsidRPr="00076EC4">
              <w:rPr>
                <w:b/>
                <w:noProof/>
              </w:rPr>
              <w:drawing>
                <wp:inline distT="0" distB="0" distL="0" distR="0" wp14:anchorId="788424B2" wp14:editId="0080B8B4">
                  <wp:extent cx="393614" cy="612994"/>
                  <wp:effectExtent l="0" t="0" r="698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0">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c>
          <w:tcPr>
            <w:tcW w:w="1843" w:type="dxa"/>
            <w:vAlign w:val="center"/>
          </w:tcPr>
          <w:p w14:paraId="41B53020" w14:textId="7215B007" w:rsidR="00953A43" w:rsidRPr="00076EC4" w:rsidRDefault="00E21727" w:rsidP="007C2CDF">
            <w:pPr>
              <w:spacing w:beforeLines="50" w:before="120" w:afterLines="50" w:after="120"/>
              <w:ind w:left="0"/>
              <w:jc w:val="center"/>
              <w:rPr>
                <w:b/>
                <w:lang w:val="fr-FR"/>
              </w:rPr>
            </w:pPr>
            <w:r w:rsidRPr="00076EC4">
              <w:rPr>
                <w:b/>
                <w:lang w:val="fr-FR"/>
              </w:rPr>
              <w:t>Tournevis Torx</w:t>
            </w:r>
            <w:r w:rsidR="00953A43" w:rsidRPr="00076EC4">
              <w:rPr>
                <w:b/>
                <w:lang w:val="fr-FR"/>
              </w:rPr>
              <w:t xml:space="preserve"> (T25)</w:t>
            </w:r>
          </w:p>
          <w:p w14:paraId="387961C5" w14:textId="77777777" w:rsidR="00953A43" w:rsidRPr="00076EC4" w:rsidRDefault="00953A43" w:rsidP="007C2CDF">
            <w:pPr>
              <w:spacing w:beforeLines="50" w:before="120" w:afterLines="50" w:after="120"/>
              <w:ind w:left="0"/>
              <w:jc w:val="center"/>
              <w:rPr>
                <w:b/>
                <w:lang w:val="fr-FR"/>
              </w:rPr>
            </w:pPr>
            <w:r w:rsidRPr="00076EC4">
              <w:rPr>
                <w:b/>
                <w:noProof/>
              </w:rPr>
              <w:drawing>
                <wp:inline distT="0" distB="0" distL="0" distR="0" wp14:anchorId="653A8491" wp14:editId="10FC8AD8">
                  <wp:extent cx="623455" cy="490271"/>
                  <wp:effectExtent l="0" t="0" r="5715"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1">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134" w:type="dxa"/>
            <w:vAlign w:val="center"/>
          </w:tcPr>
          <w:p w14:paraId="23A8882D" w14:textId="0B73F749" w:rsidR="00953A43" w:rsidRPr="00076EC4" w:rsidRDefault="00E21727" w:rsidP="007C2CDF">
            <w:pPr>
              <w:spacing w:beforeLines="50" w:before="120" w:afterLines="50" w:after="120"/>
              <w:ind w:left="0"/>
              <w:jc w:val="center"/>
              <w:rPr>
                <w:b/>
                <w:lang w:val="fr-FR"/>
              </w:rPr>
            </w:pPr>
            <w:r w:rsidRPr="00076EC4">
              <w:rPr>
                <w:b/>
                <w:lang w:val="fr-FR"/>
              </w:rPr>
              <w:t>Clé Hex</w:t>
            </w:r>
            <w:r w:rsidR="00953A43" w:rsidRPr="00076EC4">
              <w:rPr>
                <w:b/>
                <w:lang w:val="fr-FR"/>
              </w:rPr>
              <w:t xml:space="preserve"> (6 mm)</w:t>
            </w:r>
          </w:p>
          <w:p w14:paraId="3C04740D" w14:textId="77777777" w:rsidR="00953A43" w:rsidRPr="00076EC4" w:rsidRDefault="00953A43" w:rsidP="007C2CDF">
            <w:pPr>
              <w:spacing w:beforeLines="50" w:before="120" w:afterLines="50" w:after="120"/>
              <w:ind w:left="0"/>
              <w:jc w:val="center"/>
              <w:rPr>
                <w:b/>
                <w:lang w:val="fr-FR"/>
              </w:rPr>
            </w:pPr>
            <w:r w:rsidRPr="00076EC4">
              <w:rPr>
                <w:noProof/>
              </w:rPr>
              <w:drawing>
                <wp:inline distT="0" distB="0" distL="0" distR="0" wp14:anchorId="43672914" wp14:editId="679FCF56">
                  <wp:extent cx="518108" cy="530984"/>
                  <wp:effectExtent l="0" t="0" r="0" b="254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2">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bl>
    <w:p w14:paraId="7C951B52" w14:textId="033F6ABF" w:rsidR="00953A43" w:rsidRPr="00076EC4" w:rsidRDefault="00E21727" w:rsidP="0020019A">
      <w:pPr>
        <w:pStyle w:val="BodytextUserManual"/>
        <w:spacing w:before="120" w:after="120" w:line="240" w:lineRule="auto"/>
        <w:rPr>
          <w:b/>
          <w:lang w:val="fr-FR"/>
        </w:rPr>
      </w:pPr>
      <w:r w:rsidRPr="00076EC4">
        <w:rPr>
          <w:b/>
          <w:lang w:val="fr-FR"/>
        </w:rPr>
        <w:t xml:space="preserve">Kit de piédestal </w:t>
      </w:r>
      <w:r w:rsidR="000F313B" w:rsidRPr="00076EC4">
        <w:rPr>
          <w:b/>
          <w:bCs w:val="0"/>
          <w:lang w:val="fr-FR"/>
        </w:rPr>
        <w:t>(facultatif)</w:t>
      </w:r>
    </w:p>
    <w:tbl>
      <w:tblPr>
        <w:tblStyle w:val="af0"/>
        <w:tblW w:w="6662" w:type="dxa"/>
        <w:tblInd w:w="279" w:type="dxa"/>
        <w:tblLayout w:type="fixed"/>
        <w:tblLook w:val="04A0" w:firstRow="1" w:lastRow="0" w:firstColumn="1" w:lastColumn="0" w:noHBand="0" w:noVBand="1"/>
      </w:tblPr>
      <w:tblGrid>
        <w:gridCol w:w="1276"/>
        <w:gridCol w:w="2409"/>
        <w:gridCol w:w="1418"/>
        <w:gridCol w:w="1559"/>
      </w:tblGrid>
      <w:tr w:rsidR="00953A43" w:rsidRPr="00076EC4" w14:paraId="1F8E4FAF" w14:textId="77777777" w:rsidTr="007C2CDF">
        <w:trPr>
          <w:trHeight w:val="1779"/>
        </w:trPr>
        <w:tc>
          <w:tcPr>
            <w:tcW w:w="1276" w:type="dxa"/>
            <w:vAlign w:val="center"/>
          </w:tcPr>
          <w:p w14:paraId="18F88934" w14:textId="03D992C2" w:rsidR="00953A43" w:rsidRPr="00076EC4" w:rsidRDefault="00E21727" w:rsidP="0020019A">
            <w:pPr>
              <w:spacing w:beforeLines="50" w:before="120" w:afterLines="50" w:after="120"/>
              <w:ind w:left="0"/>
              <w:jc w:val="center"/>
              <w:rPr>
                <w:b/>
                <w:lang w:val="fr-FR"/>
              </w:rPr>
            </w:pPr>
            <w:r w:rsidRPr="00076EC4">
              <w:rPr>
                <w:b/>
                <w:lang w:val="fr-FR"/>
              </w:rPr>
              <w:t>Piédestal</w:t>
            </w:r>
          </w:p>
          <w:p w14:paraId="11B46071" w14:textId="2BE0D541" w:rsidR="00953A43" w:rsidRPr="00076EC4" w:rsidRDefault="00953A43" w:rsidP="0020019A">
            <w:pPr>
              <w:spacing w:beforeLines="50" w:before="120" w:afterLines="50" w:after="120"/>
              <w:ind w:left="0"/>
              <w:jc w:val="center"/>
              <w:rPr>
                <w:b/>
                <w:lang w:val="fr-FR"/>
              </w:rPr>
            </w:pPr>
            <w:r w:rsidRPr="00076EC4">
              <w:rPr>
                <w:noProof/>
              </w:rPr>
              <w:drawing>
                <wp:inline distT="0" distB="0" distL="0" distR="0" wp14:anchorId="12C0DDAB" wp14:editId="2FC75E0B">
                  <wp:extent cx="421574" cy="84192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28">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2409" w:type="dxa"/>
          </w:tcPr>
          <w:p w14:paraId="0DF45542" w14:textId="163420CF" w:rsidR="00953A43" w:rsidRPr="00076EC4" w:rsidRDefault="00E21727" w:rsidP="0020019A">
            <w:pPr>
              <w:spacing w:beforeLines="50" w:before="120" w:afterLines="50" w:after="120"/>
              <w:ind w:left="0"/>
              <w:jc w:val="center"/>
              <w:rPr>
                <w:b/>
                <w:lang w:val="fr-FR"/>
              </w:rPr>
            </w:pPr>
            <w:r w:rsidRPr="00076EC4">
              <w:rPr>
                <w:b/>
                <w:lang w:val="fr-FR"/>
              </w:rPr>
              <w:t xml:space="preserve">Boulon </w:t>
            </w:r>
            <w:r w:rsidR="00983DD1" w:rsidRPr="00076EC4">
              <w:rPr>
                <w:b/>
                <w:lang w:val="fr-FR"/>
              </w:rPr>
              <w:t>d'expansion</w:t>
            </w:r>
            <w:r w:rsidRPr="00076EC4">
              <w:rPr>
                <w:b/>
                <w:lang w:val="fr-FR"/>
              </w:rPr>
              <w:t xml:space="preserve"> M12 x 80</w:t>
            </w:r>
            <w:r w:rsidR="00953A43" w:rsidRPr="00076EC4">
              <w:rPr>
                <w:b/>
                <w:lang w:val="fr-FR"/>
              </w:rPr>
              <w:t xml:space="preserve"> </w:t>
            </w:r>
            <w:r w:rsidR="005E3598" w:rsidRPr="00076EC4">
              <w:rPr>
                <w:lang w:val="fr-FR"/>
              </w:rPr>
              <w:t>(</w:t>
            </w:r>
            <w:r w:rsidR="00953A43" w:rsidRPr="00076EC4">
              <w:rPr>
                <w:lang w:val="fr-FR"/>
              </w:rPr>
              <w:t>4 PCS</w:t>
            </w:r>
            <w:r w:rsidR="005E3598" w:rsidRPr="00076EC4">
              <w:rPr>
                <w:lang w:val="fr-FR"/>
              </w:rPr>
              <w:t>)</w:t>
            </w:r>
            <w:r w:rsidR="00953A43" w:rsidRPr="00076EC4">
              <w:rPr>
                <w:lang w:val="fr-FR"/>
              </w:rPr>
              <w:tab/>
            </w:r>
          </w:p>
          <w:p w14:paraId="71778B1B" w14:textId="6C3111F4" w:rsidR="00953A43" w:rsidRPr="00076EC4" w:rsidRDefault="00953A43" w:rsidP="0020019A">
            <w:pPr>
              <w:spacing w:beforeLines="50" w:before="120" w:afterLines="50" w:after="120"/>
              <w:ind w:left="0"/>
              <w:jc w:val="center"/>
              <w:rPr>
                <w:b/>
                <w:lang w:val="fr-FR"/>
              </w:rPr>
            </w:pPr>
            <w:r w:rsidRPr="00076EC4">
              <w:rPr>
                <w:noProof/>
              </w:rPr>
              <w:drawing>
                <wp:inline distT="0" distB="0" distL="0" distR="0" wp14:anchorId="318A9C34" wp14:editId="2D97335C">
                  <wp:extent cx="407065" cy="582345"/>
                  <wp:effectExtent l="0" t="0" r="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26">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418" w:type="dxa"/>
          </w:tcPr>
          <w:p w14:paraId="0598C2CE" w14:textId="443DC8E7" w:rsidR="00953A43" w:rsidRPr="00076EC4" w:rsidRDefault="00E21727" w:rsidP="0020019A">
            <w:pPr>
              <w:spacing w:beforeLines="50" w:before="120" w:afterLines="50" w:after="120"/>
              <w:ind w:left="0"/>
              <w:jc w:val="center"/>
              <w:rPr>
                <w:b/>
                <w:lang w:val="fr-FR"/>
              </w:rPr>
            </w:pPr>
            <w:r w:rsidRPr="00076EC4">
              <w:rPr>
                <w:b/>
                <w:lang w:val="fr-FR"/>
              </w:rPr>
              <w:t>Boulon M12 x 30</w:t>
            </w:r>
            <w:r w:rsidR="00953A43" w:rsidRPr="00076EC4">
              <w:rPr>
                <w:b/>
                <w:lang w:val="fr-FR"/>
              </w:rPr>
              <w:t xml:space="preserve"> </w:t>
            </w:r>
            <w:r w:rsidR="005E3598" w:rsidRPr="00076EC4">
              <w:rPr>
                <w:lang w:val="fr-FR"/>
              </w:rPr>
              <w:t>(</w:t>
            </w:r>
            <w:r w:rsidR="00953A43" w:rsidRPr="00076EC4">
              <w:rPr>
                <w:lang w:val="fr-FR"/>
              </w:rPr>
              <w:t>2 PCS</w:t>
            </w:r>
            <w:r w:rsidR="005E3598" w:rsidRPr="00076EC4">
              <w:rPr>
                <w:lang w:val="fr-FR"/>
              </w:rPr>
              <w:t>)</w:t>
            </w:r>
          </w:p>
          <w:p w14:paraId="50761839" w14:textId="6BEE5249" w:rsidR="00953A43" w:rsidRPr="00076EC4" w:rsidRDefault="00953A43" w:rsidP="0020019A">
            <w:pPr>
              <w:spacing w:beforeLines="50" w:before="120" w:afterLines="50" w:after="120"/>
              <w:ind w:left="0"/>
              <w:jc w:val="center"/>
              <w:rPr>
                <w:b/>
                <w:lang w:val="fr-FR"/>
              </w:rPr>
            </w:pPr>
            <w:r w:rsidRPr="00076EC4">
              <w:rPr>
                <w:noProof/>
              </w:rPr>
              <w:drawing>
                <wp:inline distT="0" distB="0" distL="0" distR="0" wp14:anchorId="30D7BA33" wp14:editId="5F0EFDC8">
                  <wp:extent cx="355110" cy="470209"/>
                  <wp:effectExtent l="0" t="0" r="6985" b="635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29">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559" w:type="dxa"/>
          </w:tcPr>
          <w:p w14:paraId="42176A9E" w14:textId="7F016C76" w:rsidR="000A72B4" w:rsidRPr="00076EC4" w:rsidRDefault="00E21727" w:rsidP="0020019A">
            <w:pPr>
              <w:spacing w:beforeLines="50" w:before="120" w:afterLines="50" w:after="120"/>
              <w:ind w:left="0"/>
              <w:jc w:val="center"/>
              <w:rPr>
                <w:b/>
                <w:lang w:val="fr-FR"/>
              </w:rPr>
            </w:pPr>
            <w:r w:rsidRPr="00076EC4">
              <w:rPr>
                <w:b/>
                <w:lang w:val="fr-FR"/>
              </w:rPr>
              <w:t>Gabarit de perçage</w:t>
            </w:r>
          </w:p>
          <w:p w14:paraId="146FC968" w14:textId="6B2E8CF3" w:rsidR="00953A43" w:rsidRPr="00076EC4" w:rsidRDefault="00953A43" w:rsidP="0020019A">
            <w:pPr>
              <w:spacing w:beforeLines="50" w:before="120" w:afterLines="50" w:after="120"/>
              <w:ind w:left="0"/>
              <w:jc w:val="center"/>
              <w:rPr>
                <w:b/>
                <w:lang w:val="fr-FR"/>
              </w:rPr>
            </w:pPr>
            <w:r w:rsidRPr="00076EC4">
              <w:rPr>
                <w:noProof/>
              </w:rPr>
              <w:drawing>
                <wp:inline distT="0" distB="0" distL="0" distR="0" wp14:anchorId="73E23039" wp14:editId="4760F4EA">
                  <wp:extent cx="938530" cy="6070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0">
                            <a:extLst>
                              <a:ext uri="{28A0092B-C50C-407E-A947-70E740481C1C}">
                                <a14:useLocalDpi xmlns:a14="http://schemas.microsoft.com/office/drawing/2010/main" val="0"/>
                              </a:ext>
                            </a:extLst>
                          </a:blip>
                          <a:stretch>
                            <a:fillRect/>
                          </a:stretch>
                        </pic:blipFill>
                        <pic:spPr>
                          <a:xfrm>
                            <a:off x="0" y="0"/>
                            <a:ext cx="938530" cy="607060"/>
                          </a:xfrm>
                          <a:prstGeom prst="rect">
                            <a:avLst/>
                          </a:prstGeom>
                        </pic:spPr>
                      </pic:pic>
                    </a:graphicData>
                  </a:graphic>
                </wp:inline>
              </w:drawing>
            </w:r>
          </w:p>
        </w:tc>
      </w:tr>
    </w:tbl>
    <w:p w14:paraId="1CF719CD" w14:textId="77777777" w:rsidR="00953A43" w:rsidRPr="00076EC4" w:rsidRDefault="00953A43" w:rsidP="0020019A">
      <w:pPr>
        <w:pStyle w:val="BodytextUserManual"/>
        <w:spacing w:before="120" w:after="120" w:line="240" w:lineRule="auto"/>
        <w:rPr>
          <w:lang w:val="fr-FR"/>
        </w:rPr>
      </w:pPr>
    </w:p>
    <w:p w14:paraId="3BF94460" w14:textId="77777777" w:rsidR="002816C0" w:rsidRPr="00076EC4" w:rsidRDefault="002816C0" w:rsidP="0020019A">
      <w:pPr>
        <w:pStyle w:val="BodytextUserManual"/>
        <w:spacing w:before="120" w:after="120" w:line="240" w:lineRule="auto"/>
        <w:rPr>
          <w:lang w:val="fr-FR"/>
        </w:rPr>
        <w:sectPr w:rsidR="002816C0" w:rsidRPr="00076EC4" w:rsidSect="00D26989">
          <w:pgSz w:w="8392" w:h="11907"/>
          <w:pgMar w:top="567" w:right="567" w:bottom="567" w:left="567" w:header="0" w:footer="340" w:gutter="0"/>
          <w:cols w:space="720"/>
          <w:docGrid w:linePitch="245"/>
        </w:sectPr>
      </w:pPr>
    </w:p>
    <w:p w14:paraId="1764BD7D" w14:textId="72E7C25D" w:rsidR="003D247A" w:rsidRPr="00076EC4" w:rsidRDefault="00883962">
      <w:pPr>
        <w:pStyle w:val="2"/>
        <w:spacing w:before="240" w:afterLines="50" w:line="240" w:lineRule="auto"/>
        <w:ind w:left="578" w:hanging="578"/>
        <w:rPr>
          <w:rFonts w:cs="Arial"/>
          <w:lang w:val="fr-FR"/>
        </w:rPr>
      </w:pPr>
      <w:bookmarkStart w:id="80" w:name="_Ref102745301"/>
      <w:bookmarkStart w:id="81" w:name="_Toc106900403"/>
      <w:bookmarkStart w:id="82" w:name="_Toc106983275"/>
      <w:r w:rsidRPr="00076EC4">
        <w:rPr>
          <w:rFonts w:cs="Arial"/>
          <w:lang w:val="fr-FR"/>
        </w:rPr>
        <w:t xml:space="preserve"> </w:t>
      </w:r>
      <w:bookmarkStart w:id="83" w:name="_Toc121150220"/>
      <w:bookmarkEnd w:id="79"/>
      <w:bookmarkEnd w:id="80"/>
      <w:bookmarkEnd w:id="81"/>
      <w:bookmarkEnd w:id="82"/>
      <w:r w:rsidR="00E21727" w:rsidRPr="00076EC4">
        <w:rPr>
          <w:rFonts w:cs="Arial"/>
          <w:lang w:val="fr-FR"/>
        </w:rPr>
        <w:t>Outils d'installation</w:t>
      </w:r>
      <w:bookmarkEnd w:id="83"/>
    </w:p>
    <w:p w14:paraId="4624DDF7" w14:textId="32D645CA" w:rsidR="00931119" w:rsidRPr="00076EC4" w:rsidRDefault="00E21727">
      <w:pPr>
        <w:pStyle w:val="BodytextUserManual"/>
        <w:numPr>
          <w:ilvl w:val="0"/>
          <w:numId w:val="55"/>
        </w:numPr>
        <w:spacing w:before="120" w:after="120" w:line="240" w:lineRule="auto"/>
        <w:rPr>
          <w:lang w:val="fr-FR"/>
        </w:rPr>
      </w:pPr>
      <w:r w:rsidRPr="00076EC4">
        <w:rPr>
          <w:lang w:val="fr-FR"/>
        </w:rPr>
        <w:t>Tournevis à tête plate</w:t>
      </w:r>
    </w:p>
    <w:p w14:paraId="55E887E8" w14:textId="4E37B9DF" w:rsidR="00931119" w:rsidRPr="00076EC4" w:rsidRDefault="00E21727">
      <w:pPr>
        <w:pStyle w:val="BodytextUserManual"/>
        <w:numPr>
          <w:ilvl w:val="0"/>
          <w:numId w:val="55"/>
        </w:numPr>
        <w:spacing w:before="120" w:after="120" w:line="240" w:lineRule="auto"/>
        <w:rPr>
          <w:lang w:val="fr-FR"/>
        </w:rPr>
      </w:pPr>
      <w:r w:rsidRPr="00076EC4">
        <w:rPr>
          <w:rFonts w:hint="eastAsia"/>
          <w:lang w:val="fr-FR"/>
        </w:rPr>
        <w:t>É</w:t>
      </w:r>
      <w:r w:rsidRPr="00076EC4">
        <w:rPr>
          <w:lang w:val="fr-FR"/>
        </w:rPr>
        <w:t>quipement de levage</w:t>
      </w:r>
    </w:p>
    <w:p w14:paraId="7C09F10F" w14:textId="0D22BAE5" w:rsidR="00931119" w:rsidRPr="00076EC4" w:rsidRDefault="00E21727">
      <w:pPr>
        <w:pStyle w:val="BodytextUserManual"/>
        <w:numPr>
          <w:ilvl w:val="0"/>
          <w:numId w:val="55"/>
        </w:numPr>
        <w:spacing w:before="120" w:after="120" w:line="240" w:lineRule="auto"/>
        <w:rPr>
          <w:lang w:val="fr-FR"/>
        </w:rPr>
      </w:pPr>
      <w:r w:rsidRPr="00076EC4">
        <w:rPr>
          <w:lang w:val="fr-FR"/>
        </w:rPr>
        <w:t>Niveau à bulle</w:t>
      </w:r>
    </w:p>
    <w:p w14:paraId="4EC26DDB" w14:textId="41F29922" w:rsidR="00931119" w:rsidRPr="00076EC4" w:rsidRDefault="00E21727">
      <w:pPr>
        <w:pStyle w:val="BodytextUserManual"/>
        <w:numPr>
          <w:ilvl w:val="0"/>
          <w:numId w:val="55"/>
        </w:numPr>
        <w:spacing w:before="120" w:after="120" w:line="240" w:lineRule="auto"/>
        <w:rPr>
          <w:lang w:val="fr-FR"/>
        </w:rPr>
      </w:pPr>
      <w:r w:rsidRPr="00076EC4">
        <w:rPr>
          <w:lang w:val="fr-FR"/>
        </w:rPr>
        <w:t>Marqueur/Crayon</w:t>
      </w:r>
    </w:p>
    <w:p w14:paraId="4F810560" w14:textId="32AFF91B" w:rsidR="00931119" w:rsidRPr="00076EC4" w:rsidRDefault="00E21727">
      <w:pPr>
        <w:pStyle w:val="BodytextUserManual"/>
        <w:numPr>
          <w:ilvl w:val="0"/>
          <w:numId w:val="55"/>
        </w:numPr>
        <w:spacing w:before="120" w:after="120" w:line="240" w:lineRule="auto"/>
        <w:rPr>
          <w:lang w:val="fr-FR"/>
        </w:rPr>
      </w:pPr>
      <w:r w:rsidRPr="00076EC4">
        <w:rPr>
          <w:lang w:val="fr-FR"/>
        </w:rPr>
        <w:t>Clé à douille</w:t>
      </w:r>
      <w:r w:rsidR="00493755" w:rsidRPr="00076EC4">
        <w:rPr>
          <w:lang w:val="fr-FR"/>
        </w:rPr>
        <w:t xml:space="preserve"> (10 mm/</w:t>
      </w:r>
      <w:r w:rsidR="00AB58E4" w:rsidRPr="00076EC4">
        <w:rPr>
          <w:lang w:val="fr-FR"/>
        </w:rPr>
        <w:t>13 mm/</w:t>
      </w:r>
      <w:r w:rsidR="00493755" w:rsidRPr="00076EC4">
        <w:rPr>
          <w:lang w:val="fr-FR"/>
        </w:rPr>
        <w:t>19 mm)</w:t>
      </w:r>
    </w:p>
    <w:p w14:paraId="1A918566" w14:textId="3CD6DC8A" w:rsidR="00931119" w:rsidRPr="00076EC4" w:rsidRDefault="001874C5">
      <w:pPr>
        <w:pStyle w:val="BodytextUserManual"/>
        <w:numPr>
          <w:ilvl w:val="0"/>
          <w:numId w:val="55"/>
        </w:numPr>
        <w:spacing w:before="120" w:after="120" w:line="240" w:lineRule="auto"/>
        <w:rPr>
          <w:lang w:val="fr-FR"/>
        </w:rPr>
      </w:pPr>
      <w:r w:rsidRPr="00076EC4">
        <w:rPr>
          <w:lang w:val="fr-FR"/>
        </w:rPr>
        <w:t>Foret (16 mm/10 mm)</w:t>
      </w:r>
    </w:p>
    <w:p w14:paraId="5AF7DB22" w14:textId="5EC46263" w:rsidR="00931119" w:rsidRPr="00076EC4" w:rsidRDefault="001874C5">
      <w:pPr>
        <w:pStyle w:val="BodytextUserManual"/>
        <w:numPr>
          <w:ilvl w:val="0"/>
          <w:numId w:val="55"/>
        </w:numPr>
        <w:spacing w:before="120" w:after="120" w:line="240" w:lineRule="auto"/>
        <w:rPr>
          <w:lang w:val="fr-FR"/>
        </w:rPr>
      </w:pPr>
      <w:r w:rsidRPr="00076EC4">
        <w:rPr>
          <w:lang w:val="fr-FR"/>
        </w:rPr>
        <w:t>Outil de nettoyage</w:t>
      </w:r>
    </w:p>
    <w:p w14:paraId="71895494" w14:textId="527A155D" w:rsidR="00931119" w:rsidRPr="00076EC4" w:rsidRDefault="001874C5">
      <w:pPr>
        <w:pStyle w:val="BodytextUserManual"/>
        <w:numPr>
          <w:ilvl w:val="0"/>
          <w:numId w:val="55"/>
        </w:numPr>
        <w:spacing w:before="120" w:after="120" w:line="240" w:lineRule="auto"/>
        <w:rPr>
          <w:lang w:val="fr-FR"/>
        </w:rPr>
      </w:pPr>
      <w:r w:rsidRPr="00076EC4">
        <w:rPr>
          <w:lang w:val="fr-FR"/>
        </w:rPr>
        <w:t>Pince à dénuder</w:t>
      </w:r>
    </w:p>
    <w:p w14:paraId="6A57BC8B" w14:textId="724D383F" w:rsidR="00931119" w:rsidRPr="00076EC4" w:rsidRDefault="001874C5">
      <w:pPr>
        <w:pStyle w:val="BodytextUserManual"/>
        <w:numPr>
          <w:ilvl w:val="0"/>
          <w:numId w:val="55"/>
        </w:numPr>
        <w:spacing w:before="120" w:after="120" w:line="240" w:lineRule="auto"/>
        <w:rPr>
          <w:lang w:val="fr-FR"/>
        </w:rPr>
      </w:pPr>
      <w:r w:rsidRPr="00076EC4">
        <w:rPr>
          <w:lang w:val="fr-FR"/>
        </w:rPr>
        <w:t>Cosse de câble</w:t>
      </w:r>
    </w:p>
    <w:p w14:paraId="1B1500EF" w14:textId="08E7F7DA" w:rsidR="00931119" w:rsidRPr="00076EC4" w:rsidRDefault="001874C5">
      <w:pPr>
        <w:pStyle w:val="BodytextUserManual"/>
        <w:numPr>
          <w:ilvl w:val="0"/>
          <w:numId w:val="55"/>
        </w:numPr>
        <w:spacing w:before="120" w:after="120" w:line="240" w:lineRule="auto"/>
        <w:rPr>
          <w:lang w:val="fr-FR"/>
        </w:rPr>
      </w:pPr>
      <w:r w:rsidRPr="00076EC4">
        <w:rPr>
          <w:lang w:val="fr-FR"/>
        </w:rPr>
        <w:t>Testeur de tension</w:t>
      </w:r>
    </w:p>
    <w:p w14:paraId="08E26D57" w14:textId="0C5634E6" w:rsidR="00931119" w:rsidRPr="00076EC4" w:rsidRDefault="001874C5">
      <w:pPr>
        <w:pStyle w:val="BodytextUserManual"/>
        <w:numPr>
          <w:ilvl w:val="0"/>
          <w:numId w:val="55"/>
        </w:numPr>
        <w:spacing w:before="120" w:after="120" w:line="240" w:lineRule="auto"/>
        <w:rPr>
          <w:lang w:val="fr-FR"/>
        </w:rPr>
      </w:pPr>
      <w:r w:rsidRPr="00076EC4">
        <w:rPr>
          <w:lang w:val="fr-FR"/>
        </w:rPr>
        <w:t>Multimètre numérique</w:t>
      </w:r>
    </w:p>
    <w:p w14:paraId="73B4B4A6" w14:textId="5C32EF84" w:rsidR="00E93887" w:rsidRPr="00076EC4" w:rsidRDefault="007350BC" w:rsidP="0020019A">
      <w:pPr>
        <w:pStyle w:val="NOTE0"/>
        <w:spacing w:beforeLines="50" w:before="120" w:afterLines="50" w:after="120" w:line="240" w:lineRule="auto"/>
        <w:ind w:left="284"/>
        <w:rPr>
          <w:rFonts w:cs="Arial"/>
          <w:b/>
          <w:lang w:val="fr-FR"/>
        </w:rPr>
      </w:pPr>
      <w:r w:rsidRPr="00076EC4">
        <w:rPr>
          <w:rFonts w:cs="Arial"/>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076EC4">
        <w:rPr>
          <w:rFonts w:cs="Arial"/>
          <w:b/>
          <w:lang w:val="fr-FR"/>
        </w:rPr>
        <w:t>NOTE</w:t>
      </w:r>
    </w:p>
    <w:p w14:paraId="505063B5" w14:textId="2F70FD22" w:rsidR="007E5A3B" w:rsidRPr="00076EC4" w:rsidRDefault="006867F8">
      <w:pPr>
        <w:pStyle w:val="NOTE0"/>
        <w:numPr>
          <w:ilvl w:val="0"/>
          <w:numId w:val="44"/>
        </w:numPr>
        <w:spacing w:beforeLines="50" w:before="120" w:afterLines="50" w:after="120" w:line="240" w:lineRule="auto"/>
        <w:rPr>
          <w:rFonts w:cs="Arial"/>
          <w:lang w:val="fr-FR"/>
        </w:rPr>
      </w:pPr>
      <w:r w:rsidRPr="00076EC4">
        <w:rPr>
          <w:rFonts w:cs="Arial"/>
          <w:lang w:val="fr-FR"/>
        </w:rPr>
        <w:t>Les outils mentionnés ci-dessus ne sont pas fournis. Assurez-vous d'avoir préparé tous les outils avant l'installation</w:t>
      </w:r>
      <w:r w:rsidR="007E5A3B" w:rsidRPr="00076EC4">
        <w:rPr>
          <w:rFonts w:cs="Arial"/>
          <w:lang w:val="fr-FR"/>
        </w:rPr>
        <w:t>.</w:t>
      </w:r>
    </w:p>
    <w:p w14:paraId="5F2F9AC2" w14:textId="00627497" w:rsidR="007E5A3B" w:rsidRPr="00076EC4" w:rsidRDefault="006867F8">
      <w:pPr>
        <w:pStyle w:val="NOTE0"/>
        <w:numPr>
          <w:ilvl w:val="0"/>
          <w:numId w:val="44"/>
        </w:numPr>
        <w:spacing w:beforeLines="50" w:before="120" w:afterLines="50" w:after="120" w:line="240" w:lineRule="auto"/>
        <w:rPr>
          <w:rFonts w:cs="Arial"/>
          <w:lang w:val="fr-FR"/>
        </w:rPr>
      </w:pPr>
      <w:r w:rsidRPr="00076EC4">
        <w:rPr>
          <w:rFonts w:cs="Arial"/>
          <w:lang w:val="fr-FR"/>
        </w:rPr>
        <w:t>Cette liste d'outils ne comprend pas nécessairement tous les outils dont vous pourriez avoir besoin</w:t>
      </w:r>
      <w:r w:rsidR="007E5A3B" w:rsidRPr="00076EC4">
        <w:rPr>
          <w:rFonts w:cs="Arial"/>
          <w:lang w:val="fr-FR"/>
        </w:rPr>
        <w:t>.</w:t>
      </w:r>
    </w:p>
    <w:p w14:paraId="6C402C63" w14:textId="77777777" w:rsidR="00E93887" w:rsidRPr="00076EC4" w:rsidRDefault="00E93887">
      <w:pPr>
        <w:pStyle w:val="NOTE"/>
        <w:numPr>
          <w:ilvl w:val="0"/>
          <w:numId w:val="14"/>
        </w:numPr>
        <w:spacing w:beforeLines="50" w:before="120" w:afterLines="50" w:after="120" w:line="240" w:lineRule="auto"/>
        <w:ind w:left="704"/>
        <w:rPr>
          <w:rFonts w:eastAsiaTheme="minorEastAsia"/>
          <w:lang w:val="fr-FR"/>
        </w:rPr>
        <w:sectPr w:rsidR="00E93887" w:rsidRPr="00076EC4" w:rsidSect="00D26989">
          <w:pgSz w:w="8392" w:h="11907"/>
          <w:pgMar w:top="567" w:right="567" w:bottom="567" w:left="567" w:header="0" w:footer="340" w:gutter="0"/>
          <w:cols w:space="720"/>
          <w:docGrid w:linePitch="245"/>
        </w:sectPr>
      </w:pPr>
    </w:p>
    <w:p w14:paraId="731CA02C" w14:textId="0E14D937" w:rsidR="00B47419" w:rsidRPr="00076EC4" w:rsidRDefault="00883962">
      <w:pPr>
        <w:pStyle w:val="10"/>
        <w:rPr>
          <w:lang w:val="fr-FR"/>
        </w:rPr>
      </w:pPr>
      <w:bookmarkStart w:id="84" w:name="_Toc106900404"/>
      <w:bookmarkStart w:id="85" w:name="_Toc106983276"/>
      <w:r w:rsidRPr="00076EC4">
        <w:rPr>
          <w:lang w:val="fr-FR"/>
        </w:rPr>
        <w:t xml:space="preserve"> </w:t>
      </w:r>
      <w:bookmarkStart w:id="86" w:name="_Toc121150221"/>
      <w:bookmarkEnd w:id="84"/>
      <w:bookmarkEnd w:id="85"/>
      <w:r w:rsidR="000B474C" w:rsidRPr="00076EC4">
        <w:rPr>
          <w:lang w:val="fr-FR"/>
        </w:rPr>
        <w:t>Installation</w:t>
      </w:r>
      <w:bookmarkEnd w:id="86"/>
    </w:p>
    <w:p w14:paraId="4CA70203" w14:textId="4D6093FD" w:rsidR="001E61AF" w:rsidRPr="00076EC4" w:rsidRDefault="001874C5" w:rsidP="0020019A">
      <w:pPr>
        <w:spacing w:beforeLines="50" w:afterLines="50" w:line="240" w:lineRule="auto"/>
        <w:ind w:left="284"/>
        <w:rPr>
          <w:b/>
          <w:lang w:val="fr-FR"/>
        </w:rPr>
      </w:pPr>
      <w:bookmarkStart w:id="87" w:name="5.1_General_installation_procedure"/>
      <w:bookmarkStart w:id="88" w:name="_bookmark72"/>
      <w:bookmarkStart w:id="89" w:name="5.2_Site_preparation"/>
      <w:bookmarkStart w:id="90" w:name="_bookmark73"/>
      <w:bookmarkStart w:id="91" w:name="5.3_Prepare_the_foundation"/>
      <w:bookmarkStart w:id="92" w:name="_bookmark76"/>
      <w:bookmarkStart w:id="93" w:name="_Toc102657949"/>
      <w:bookmarkStart w:id="94" w:name="_Ref102745363"/>
      <w:bookmarkStart w:id="95" w:name="_Ref102753598"/>
      <w:bookmarkEnd w:id="87"/>
      <w:bookmarkEnd w:id="88"/>
      <w:bookmarkEnd w:id="89"/>
      <w:bookmarkEnd w:id="90"/>
      <w:bookmarkEnd w:id="91"/>
      <w:bookmarkEnd w:id="92"/>
      <w:r w:rsidRPr="00076EC4">
        <w:rPr>
          <w:b/>
          <w:lang w:val="fr-FR"/>
        </w:rPr>
        <w:t>Procédures générales d'installation :</w:t>
      </w:r>
    </w:p>
    <w:p w14:paraId="3E050F3F" w14:textId="1B39FCAE" w:rsidR="001E61AF" w:rsidRPr="00076EC4" w:rsidRDefault="001874C5">
      <w:pPr>
        <w:pStyle w:val="ad"/>
        <w:widowControl w:val="0"/>
        <w:numPr>
          <w:ilvl w:val="0"/>
          <w:numId w:val="19"/>
        </w:numPr>
        <w:spacing w:beforeLines="50" w:afterLines="50" w:line="240" w:lineRule="auto"/>
        <w:rPr>
          <w:lang w:val="fr-FR"/>
        </w:rPr>
      </w:pPr>
      <w:r w:rsidRPr="00076EC4">
        <w:rPr>
          <w:lang w:val="fr-FR"/>
        </w:rPr>
        <w:t>Déballez la caisse d'expédition.</w:t>
      </w:r>
    </w:p>
    <w:p w14:paraId="6326BBC7" w14:textId="16DCC20A" w:rsidR="001E61AF" w:rsidRPr="00076EC4" w:rsidRDefault="001874C5">
      <w:pPr>
        <w:pStyle w:val="ad"/>
        <w:widowControl w:val="0"/>
        <w:numPr>
          <w:ilvl w:val="0"/>
          <w:numId w:val="19"/>
        </w:numPr>
        <w:spacing w:beforeLines="50" w:afterLines="50" w:line="240" w:lineRule="auto"/>
        <w:rPr>
          <w:lang w:val="fr-FR"/>
        </w:rPr>
      </w:pPr>
      <w:r w:rsidRPr="00076EC4">
        <w:rPr>
          <w:lang w:val="fr-FR"/>
        </w:rPr>
        <w:t>Déplacez le MaxiCharger vers le site d'installation.</w:t>
      </w:r>
    </w:p>
    <w:p w14:paraId="5FFE9D9A" w14:textId="7AE010C2" w:rsidR="001E61AF" w:rsidRPr="00076EC4" w:rsidRDefault="001874C5">
      <w:pPr>
        <w:pStyle w:val="ad"/>
        <w:widowControl w:val="0"/>
        <w:numPr>
          <w:ilvl w:val="0"/>
          <w:numId w:val="19"/>
        </w:numPr>
        <w:spacing w:beforeLines="50" w:afterLines="50" w:line="240" w:lineRule="auto"/>
        <w:rPr>
          <w:lang w:val="fr-FR"/>
        </w:rPr>
      </w:pPr>
      <w:r w:rsidRPr="00076EC4">
        <w:rPr>
          <w:lang w:val="fr-FR"/>
        </w:rPr>
        <w:t>Montez le MaxiCharger.</w:t>
      </w:r>
    </w:p>
    <w:p w14:paraId="45F114C1" w14:textId="128CD48B" w:rsidR="001E61AF" w:rsidRPr="00076EC4" w:rsidRDefault="001874C5">
      <w:pPr>
        <w:pStyle w:val="ad"/>
        <w:widowControl w:val="0"/>
        <w:numPr>
          <w:ilvl w:val="0"/>
          <w:numId w:val="19"/>
        </w:numPr>
        <w:spacing w:beforeLines="50" w:afterLines="50" w:line="240" w:lineRule="auto"/>
        <w:rPr>
          <w:lang w:val="fr-FR"/>
        </w:rPr>
      </w:pPr>
      <w:r w:rsidRPr="00076EC4">
        <w:rPr>
          <w:lang w:val="fr-FR"/>
        </w:rPr>
        <w:t>Terminez le câblage de l'alimentation électrique.</w:t>
      </w:r>
    </w:p>
    <w:p w14:paraId="67DDD65E" w14:textId="0D983076" w:rsidR="00FC7BDA" w:rsidRPr="00076EC4" w:rsidRDefault="001874C5">
      <w:pPr>
        <w:pStyle w:val="ad"/>
        <w:widowControl w:val="0"/>
        <w:numPr>
          <w:ilvl w:val="0"/>
          <w:numId w:val="19"/>
        </w:numPr>
        <w:spacing w:beforeLines="50" w:afterLines="50" w:line="240" w:lineRule="auto"/>
        <w:rPr>
          <w:lang w:val="fr-FR"/>
        </w:rPr>
      </w:pPr>
      <w:r w:rsidRPr="00076EC4">
        <w:rPr>
          <w:lang w:val="fr-FR"/>
        </w:rPr>
        <w:t>Terminez l'installation.</w:t>
      </w:r>
    </w:p>
    <w:p w14:paraId="4CB61AF6" w14:textId="6911614F" w:rsidR="001E61AF" w:rsidRPr="00076EC4" w:rsidRDefault="001E61AF" w:rsidP="0020019A">
      <w:pPr>
        <w:pStyle w:val="BodytextUserManual"/>
        <w:spacing w:before="120" w:after="120" w:line="240" w:lineRule="auto"/>
        <w:rPr>
          <w:szCs w:val="18"/>
          <w:lang w:val="fr-FR"/>
        </w:rPr>
      </w:pPr>
      <w:r w:rsidRPr="00076EC4">
        <w:rPr>
          <w:b/>
          <w:noProof/>
          <w:szCs w:val="18"/>
        </w:rPr>
        <w:drawing>
          <wp:anchor distT="0" distB="0" distL="114300" distR="114300" simplePos="0" relativeHeight="252762112" behindDoc="0" locked="0" layoutInCell="1" allowOverlap="1" wp14:anchorId="157CC131" wp14:editId="054367CE">
            <wp:simplePos x="0" y="0"/>
            <wp:positionH relativeFrom="margin">
              <wp:posOffset>-50800</wp:posOffset>
            </wp:positionH>
            <wp:positionV relativeFrom="paragraph">
              <wp:posOffset>323850</wp:posOffset>
            </wp:positionV>
            <wp:extent cx="215900" cy="179705"/>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5900" cy="179705"/>
                    </a:xfrm>
                    <a:prstGeom prst="rect">
                      <a:avLst/>
                    </a:prstGeom>
                  </pic:spPr>
                </pic:pic>
              </a:graphicData>
            </a:graphic>
            <wp14:sizeRelH relativeFrom="margin">
              <wp14:pctWidth>0</wp14:pctWidth>
            </wp14:sizeRelH>
            <wp14:sizeRelV relativeFrom="margin">
              <wp14:pctHeight>0</wp14:pctHeight>
            </wp14:sizeRelV>
          </wp:anchor>
        </w:drawing>
      </w:r>
      <w:r w:rsidR="001874C5" w:rsidRPr="00076EC4">
        <w:rPr>
          <w:szCs w:val="18"/>
          <w:lang w:val="fr-FR"/>
        </w:rPr>
        <w:t>Les travaux d'installation doivent être effectués après avoir choisi un emplacement approprié.</w:t>
      </w:r>
    </w:p>
    <w:p w14:paraId="013529F6" w14:textId="7CED8C60" w:rsidR="001E61AF" w:rsidRPr="00076EC4" w:rsidRDefault="001874C5" w:rsidP="0020019A">
      <w:pPr>
        <w:pStyle w:val="BodytextUserManual"/>
        <w:spacing w:before="120" w:after="120" w:line="240" w:lineRule="auto"/>
        <w:rPr>
          <w:b/>
          <w:szCs w:val="18"/>
          <w:lang w:val="fr-FR"/>
        </w:rPr>
      </w:pPr>
      <w:r w:rsidRPr="00076EC4">
        <w:rPr>
          <w:b/>
          <w:szCs w:val="18"/>
          <w:lang w:val="fr-FR"/>
        </w:rPr>
        <w:t>ATTENTION</w:t>
      </w:r>
    </w:p>
    <w:p w14:paraId="6F9766A1" w14:textId="1A503642" w:rsidR="001E61AF" w:rsidRPr="00076EC4" w:rsidRDefault="001874C5">
      <w:pPr>
        <w:pStyle w:val="BodytextUserManual"/>
        <w:numPr>
          <w:ilvl w:val="0"/>
          <w:numId w:val="20"/>
        </w:numPr>
        <w:spacing w:before="120" w:after="120" w:line="240" w:lineRule="auto"/>
        <w:rPr>
          <w:szCs w:val="18"/>
          <w:lang w:val="fr-FR"/>
        </w:rPr>
      </w:pPr>
      <w:r w:rsidRPr="00076EC4">
        <w:rPr>
          <w:szCs w:val="18"/>
          <w:lang w:val="fr-FR"/>
        </w:rPr>
        <w:t>Coupez l'alimentation électrique avant d'ouvrir le MaxiCharger.</w:t>
      </w:r>
    </w:p>
    <w:p w14:paraId="1E492B66" w14:textId="0E0823B3" w:rsidR="001E61AF" w:rsidRPr="00076EC4" w:rsidRDefault="001874C5">
      <w:pPr>
        <w:pStyle w:val="BodytextUserManual"/>
        <w:numPr>
          <w:ilvl w:val="0"/>
          <w:numId w:val="20"/>
        </w:numPr>
        <w:spacing w:before="120" w:after="120" w:line="240" w:lineRule="auto"/>
        <w:rPr>
          <w:szCs w:val="18"/>
          <w:lang w:val="fr-FR"/>
        </w:rPr>
      </w:pPr>
      <w:r w:rsidRPr="00076EC4">
        <w:rPr>
          <w:szCs w:val="18"/>
          <w:lang w:val="fr-FR"/>
        </w:rPr>
        <w:t>Ne touchez pas les composants internes du MaxiCharger lorsqu'il est sous tension.</w:t>
      </w:r>
    </w:p>
    <w:p w14:paraId="78129F46" w14:textId="747CD376" w:rsidR="001E61AF" w:rsidRPr="00076EC4" w:rsidRDefault="00A63DF7">
      <w:pPr>
        <w:pStyle w:val="BodytextUserManual"/>
        <w:numPr>
          <w:ilvl w:val="0"/>
          <w:numId w:val="20"/>
        </w:numPr>
        <w:spacing w:before="120" w:after="120" w:line="240" w:lineRule="auto"/>
        <w:rPr>
          <w:szCs w:val="18"/>
          <w:lang w:val="fr-FR"/>
        </w:rPr>
      </w:pPr>
      <w:r w:rsidRPr="00076EC4">
        <w:rPr>
          <w:szCs w:val="18"/>
          <w:lang w:val="fr-FR"/>
        </w:rPr>
        <w:t>Assurez-vous qu'aucune tension n'est appliquée pendant la vérification du MaxiCharger.</w:t>
      </w:r>
    </w:p>
    <w:p w14:paraId="7A48D005" w14:textId="12B5A898" w:rsidR="001E61AF" w:rsidRPr="00076EC4" w:rsidRDefault="00A63DF7">
      <w:pPr>
        <w:pStyle w:val="BodytextUserManual"/>
        <w:numPr>
          <w:ilvl w:val="0"/>
          <w:numId w:val="20"/>
        </w:numPr>
        <w:spacing w:before="120" w:after="120" w:line="240" w:lineRule="auto"/>
        <w:rPr>
          <w:szCs w:val="18"/>
          <w:lang w:val="fr-FR"/>
        </w:rPr>
      </w:pPr>
      <w:r w:rsidRPr="00076EC4">
        <w:rPr>
          <w:szCs w:val="18"/>
          <w:lang w:val="fr-FR"/>
        </w:rPr>
        <w:t>Ne faites fonctionner le MaxiCharger que lorsque sa porte est fermée et verrouillée.</w:t>
      </w:r>
    </w:p>
    <w:p w14:paraId="11A565AF" w14:textId="5C0499C5" w:rsidR="001E61AF" w:rsidRPr="00076EC4" w:rsidRDefault="00883962">
      <w:pPr>
        <w:pStyle w:val="2"/>
        <w:spacing w:before="240" w:afterLines="50" w:line="240" w:lineRule="auto"/>
        <w:ind w:left="578" w:hanging="578"/>
        <w:rPr>
          <w:rFonts w:cs="Arial"/>
          <w:lang w:val="fr-FR"/>
        </w:rPr>
      </w:pPr>
      <w:r w:rsidRPr="00076EC4">
        <w:rPr>
          <w:rFonts w:cs="Arial"/>
          <w:lang w:val="fr-FR"/>
        </w:rPr>
        <w:t xml:space="preserve"> </w:t>
      </w:r>
      <w:bookmarkStart w:id="96" w:name="_Toc121150222"/>
      <w:r w:rsidR="00A63DF7" w:rsidRPr="00076EC4">
        <w:rPr>
          <w:rFonts w:cs="Arial"/>
          <w:lang w:val="fr-FR"/>
        </w:rPr>
        <w:t>Déballage</w:t>
      </w:r>
      <w:bookmarkEnd w:id="96"/>
    </w:p>
    <w:p w14:paraId="508B8EC3" w14:textId="398646F9" w:rsidR="001E61AF" w:rsidRPr="00076EC4" w:rsidRDefault="00A63DF7">
      <w:pPr>
        <w:pStyle w:val="BodytextUserManual"/>
        <w:numPr>
          <w:ilvl w:val="0"/>
          <w:numId w:val="21"/>
        </w:numPr>
        <w:spacing w:before="120" w:after="120" w:line="240" w:lineRule="auto"/>
        <w:rPr>
          <w:lang w:val="fr-FR"/>
        </w:rPr>
      </w:pPr>
      <w:bookmarkStart w:id="97" w:name="_Toc101985064"/>
      <w:bookmarkStart w:id="98" w:name="_Toc102030860"/>
      <w:bookmarkStart w:id="99" w:name="_Toc102068907"/>
      <w:bookmarkStart w:id="100" w:name="_Toc102122043"/>
      <w:bookmarkStart w:id="101" w:name="_Toc102147239"/>
      <w:bookmarkStart w:id="102" w:name="_Toc102147424"/>
      <w:bookmarkStart w:id="103" w:name="_Toc102657950"/>
      <w:bookmarkStart w:id="104" w:name="_Toc102749394"/>
      <w:bookmarkStart w:id="105" w:name="_Toc102750993"/>
      <w:bookmarkStart w:id="106" w:name="_Toc102751148"/>
      <w:bookmarkStart w:id="107" w:name="_Toc102751306"/>
      <w:bookmarkStart w:id="108" w:name="_Toc102759523"/>
      <w:bookmarkStart w:id="109" w:name="_Toc102842447"/>
      <w:bookmarkStart w:id="110" w:name="_Toc102845729"/>
      <w:bookmarkStart w:id="111" w:name="_Toc102846960"/>
      <w:bookmarkStart w:id="112" w:name="_Toc103009037"/>
      <w:bookmarkStart w:id="113" w:name="_Toc103105613"/>
      <w:bookmarkStart w:id="114" w:name="_Toc103185662"/>
      <w:bookmarkStart w:id="115" w:name="_Toc103194668"/>
      <w:bookmarkStart w:id="116" w:name="_Toc103194760"/>
      <w:bookmarkStart w:id="117" w:name="_Toc103195826"/>
      <w:bookmarkStart w:id="118" w:name="_Toc103247642"/>
      <w:bookmarkStart w:id="119" w:name="_Toc103278884"/>
      <w:bookmarkStart w:id="120" w:name="_Toc103364598"/>
      <w:bookmarkStart w:id="121" w:name="_Toc103364932"/>
      <w:bookmarkStart w:id="122" w:name="_Toc103365032"/>
      <w:bookmarkStart w:id="123" w:name="_Toc103471715"/>
      <w:bookmarkStart w:id="124" w:name="_Toc103606550"/>
      <w:bookmarkStart w:id="125" w:name="_Toc103624163"/>
      <w:bookmarkStart w:id="126" w:name="_Toc103786346"/>
      <w:bookmarkStart w:id="127" w:name="_Toc104904471"/>
      <w:bookmarkStart w:id="128" w:name="_Toc104904635"/>
      <w:bookmarkStart w:id="129" w:name="_Toc104904733"/>
      <w:bookmarkStart w:id="130" w:name="_Toc104904831"/>
      <w:bookmarkStart w:id="131" w:name="_Toc104904926"/>
      <w:bookmarkStart w:id="132" w:name="_Toc104911867"/>
      <w:bookmarkStart w:id="133" w:name="_Toc104918078"/>
      <w:bookmarkStart w:id="134" w:name="_Toc105080790"/>
      <w:bookmarkStart w:id="135" w:name="_Toc105487681"/>
      <w:bookmarkStart w:id="136" w:name="_Toc105573359"/>
      <w:bookmarkStart w:id="137" w:name="_Toc106091505"/>
      <w:bookmarkStart w:id="138" w:name="_Toc106787002"/>
      <w:bookmarkStart w:id="139" w:name="_Toc106788457"/>
      <w:bookmarkStart w:id="140" w:name="_Toc106789620"/>
      <w:bookmarkStart w:id="141" w:name="_Toc106789861"/>
      <w:bookmarkStart w:id="142" w:name="_Toc106900009"/>
      <w:bookmarkStart w:id="143" w:name="_Toc106900406"/>
      <w:bookmarkStart w:id="144" w:name="_Toc106956537"/>
      <w:bookmarkStart w:id="145" w:name="_Toc106983278"/>
      <w:bookmarkStart w:id="146" w:name="_Toc108462278"/>
      <w:bookmarkStart w:id="147" w:name="_Toc101985076"/>
      <w:bookmarkStart w:id="148" w:name="_Toc102030872"/>
      <w:bookmarkStart w:id="149" w:name="_Toc102068919"/>
      <w:bookmarkStart w:id="150" w:name="_Toc102122055"/>
      <w:bookmarkStart w:id="151" w:name="_Toc102147251"/>
      <w:bookmarkStart w:id="152" w:name="_Toc102147436"/>
      <w:bookmarkStart w:id="153" w:name="_Toc102657962"/>
      <w:bookmarkStart w:id="154" w:name="_Toc102749406"/>
      <w:bookmarkStart w:id="155" w:name="_Toc102751005"/>
      <w:bookmarkStart w:id="156" w:name="_Toc102751160"/>
      <w:bookmarkStart w:id="157" w:name="_Toc102751318"/>
      <w:bookmarkStart w:id="158" w:name="_Toc102759535"/>
      <w:bookmarkStart w:id="159" w:name="_Toc102842459"/>
      <w:bookmarkStart w:id="160" w:name="_Toc102845741"/>
      <w:bookmarkStart w:id="161" w:name="_Toc102846972"/>
      <w:bookmarkStart w:id="162" w:name="_Toc103009049"/>
      <w:bookmarkStart w:id="163" w:name="_Toc103105625"/>
      <w:bookmarkStart w:id="164" w:name="_Toc103185674"/>
      <w:bookmarkStart w:id="165" w:name="_Toc103194680"/>
      <w:bookmarkStart w:id="166" w:name="_Toc103194772"/>
      <w:bookmarkStart w:id="167" w:name="_Toc103195838"/>
      <w:bookmarkStart w:id="168" w:name="_Toc103247654"/>
      <w:bookmarkStart w:id="169" w:name="_Toc103278896"/>
      <w:bookmarkStart w:id="170" w:name="_Toc103364610"/>
      <w:bookmarkStart w:id="171" w:name="_Toc103364944"/>
      <w:bookmarkStart w:id="172" w:name="_Toc103365044"/>
      <w:bookmarkStart w:id="173" w:name="_Toc103471727"/>
      <w:bookmarkStart w:id="174" w:name="_Toc103606562"/>
      <w:bookmarkStart w:id="175" w:name="_Toc103624175"/>
      <w:bookmarkStart w:id="176" w:name="_Toc103786358"/>
      <w:bookmarkStart w:id="177" w:name="_Toc104904482"/>
      <w:bookmarkStart w:id="178" w:name="_Toc104904646"/>
      <w:bookmarkStart w:id="179" w:name="_Toc104904744"/>
      <w:bookmarkStart w:id="180" w:name="_Toc104904842"/>
      <w:bookmarkStart w:id="181" w:name="_Toc104904937"/>
      <w:bookmarkStart w:id="182" w:name="_Toc104911878"/>
      <w:bookmarkStart w:id="183" w:name="_Toc104918089"/>
      <w:bookmarkStart w:id="184" w:name="_Toc105080801"/>
      <w:bookmarkStart w:id="185" w:name="_Toc105487692"/>
      <w:bookmarkStart w:id="186" w:name="_Toc105573370"/>
      <w:bookmarkStart w:id="187" w:name="_Toc106091516"/>
      <w:bookmarkStart w:id="188" w:name="_Toc106787013"/>
      <w:bookmarkStart w:id="189" w:name="_Toc106788468"/>
      <w:bookmarkStart w:id="190" w:name="_Toc106789631"/>
      <w:bookmarkStart w:id="191" w:name="_Toc106789872"/>
      <w:bookmarkStart w:id="192" w:name="_Toc106900020"/>
      <w:bookmarkStart w:id="193" w:name="_Toc106900417"/>
      <w:bookmarkStart w:id="194" w:name="_Toc106956548"/>
      <w:bookmarkStart w:id="195" w:name="_Toc106983289"/>
      <w:bookmarkStart w:id="196" w:name="_Toc108462289"/>
      <w:bookmarkStart w:id="197" w:name="_Toc102657963"/>
      <w:bookmarkStart w:id="198" w:name="_Ref102742689"/>
      <w:bookmarkStart w:id="199" w:name="_Ref102757397"/>
      <w:bookmarkEnd w:id="93"/>
      <w:bookmarkEnd w:id="94"/>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r w:rsidRPr="00076EC4">
        <w:rPr>
          <w:lang w:val="fr-FR"/>
        </w:rPr>
        <w:t>Retirez l'emballage à l'aide des outils appropriés.</w:t>
      </w:r>
    </w:p>
    <w:p w14:paraId="4548429F" w14:textId="0194B312" w:rsidR="005D5A73" w:rsidRPr="00076EC4" w:rsidRDefault="00A63DF7">
      <w:pPr>
        <w:pStyle w:val="BodytextUserManual"/>
        <w:numPr>
          <w:ilvl w:val="0"/>
          <w:numId w:val="21"/>
        </w:numPr>
        <w:spacing w:before="120" w:after="120" w:line="240" w:lineRule="auto"/>
        <w:rPr>
          <w:lang w:val="fr-FR"/>
        </w:rPr>
      </w:pPr>
      <w:r w:rsidRPr="00076EC4">
        <w:rPr>
          <w:lang w:val="fr-FR"/>
        </w:rPr>
        <w:t>Inspectez le MaxiCharger et les pièces pour l'installation pour voir s'ils sont endommagés. Si les dommages sont évidents ou si les pièces ne sont pas conformes à la commande, contactez votre distributeur local.</w:t>
      </w:r>
    </w:p>
    <w:p w14:paraId="015E3A36" w14:textId="16EBC9EA" w:rsidR="009F4593" w:rsidRPr="00076EC4" w:rsidRDefault="009F4593" w:rsidP="0020019A">
      <w:pPr>
        <w:spacing w:beforeLines="50" w:afterLines="50" w:line="240" w:lineRule="auto"/>
        <w:rPr>
          <w:rFonts w:eastAsia="宋体"/>
          <w:bCs/>
          <w:kern w:val="0"/>
          <w:szCs w:val="20"/>
          <w:lang w:val="fr-FR"/>
        </w:rPr>
      </w:pPr>
      <w:r w:rsidRPr="00076EC4">
        <w:rPr>
          <w:lang w:val="fr-FR"/>
        </w:rPr>
        <w:br w:type="page"/>
      </w:r>
    </w:p>
    <w:p w14:paraId="5C6327D2" w14:textId="2856B1CB" w:rsidR="001E61AF" w:rsidRPr="00076EC4" w:rsidRDefault="00883962">
      <w:pPr>
        <w:pStyle w:val="2"/>
        <w:spacing w:before="240" w:afterLines="50" w:line="240" w:lineRule="auto"/>
        <w:ind w:left="578" w:hanging="578"/>
        <w:rPr>
          <w:rFonts w:cs="Arial"/>
          <w:lang w:val="fr-FR"/>
        </w:rPr>
      </w:pPr>
      <w:r w:rsidRPr="00076EC4">
        <w:rPr>
          <w:rFonts w:cs="Arial"/>
          <w:lang w:val="fr-FR"/>
        </w:rPr>
        <w:t xml:space="preserve"> </w:t>
      </w:r>
      <w:bookmarkStart w:id="200" w:name="_Toc121150223"/>
      <w:r w:rsidR="00A63DF7" w:rsidRPr="00076EC4">
        <w:rPr>
          <w:rFonts w:cs="Arial"/>
          <w:lang w:val="fr-FR"/>
        </w:rPr>
        <w:t>Déplacement du MaxiCharger</w:t>
      </w:r>
      <w:bookmarkEnd w:id="200"/>
    </w:p>
    <w:p w14:paraId="7C0BEE36" w14:textId="2AEA69F1" w:rsidR="001E61AF" w:rsidRPr="00076EC4" w:rsidRDefault="00A63DF7" w:rsidP="0020019A">
      <w:pPr>
        <w:spacing w:beforeLines="50" w:afterLines="50" w:line="240" w:lineRule="auto"/>
        <w:ind w:left="284"/>
        <w:rPr>
          <w:lang w:val="fr-FR"/>
        </w:rPr>
      </w:pPr>
      <w:r w:rsidRPr="00076EC4">
        <w:rPr>
          <w:lang w:val="fr-FR"/>
        </w:rPr>
        <w:t>Il est recommandé de déplacer le MaxiCharger vers le site d'installation en utilisant un équipement de levage approprié (grue, sangles, etc.).</w:t>
      </w:r>
    </w:p>
    <w:p w14:paraId="5B58EBC1" w14:textId="6D7879D9" w:rsidR="001E61AF" w:rsidRPr="00076EC4" w:rsidRDefault="00A63DF7">
      <w:pPr>
        <w:pStyle w:val="ad"/>
        <w:widowControl w:val="0"/>
        <w:numPr>
          <w:ilvl w:val="0"/>
          <w:numId w:val="22"/>
        </w:numPr>
        <w:spacing w:beforeLines="50" w:afterLines="50" w:line="240" w:lineRule="auto"/>
        <w:rPr>
          <w:lang w:val="fr-FR"/>
        </w:rPr>
      </w:pPr>
      <w:r w:rsidRPr="00076EC4">
        <w:rPr>
          <w:lang w:val="fr-FR"/>
        </w:rPr>
        <w:t>Retirez les quatre vis situées sur le dessus de la borne de recharge à l'aide d'un tournevis à tête plate. Mettez-les de côté.</w:t>
      </w:r>
    </w:p>
    <w:p w14:paraId="111735DC" w14:textId="7F10993F" w:rsidR="00AB58E4" w:rsidRPr="00076EC4" w:rsidRDefault="007E5A3B" w:rsidP="0020019A">
      <w:pPr>
        <w:pStyle w:val="ad"/>
        <w:widowControl w:val="0"/>
        <w:spacing w:beforeLines="50" w:afterLines="50" w:line="240" w:lineRule="auto"/>
        <w:ind w:left="704"/>
        <w:jc w:val="center"/>
        <w:rPr>
          <w:lang w:val="fr-FR"/>
        </w:rPr>
      </w:pPr>
      <w:r w:rsidRPr="00076EC4">
        <w:rPr>
          <w:noProof/>
        </w:rPr>
        <w:drawing>
          <wp:inline distT="0" distB="0" distL="0" distR="0" wp14:anchorId="3EDAFD5F" wp14:editId="730B9201">
            <wp:extent cx="2069960" cy="4042446"/>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22826" cy="4145688"/>
                    </a:xfrm>
                    <a:prstGeom prst="rect">
                      <a:avLst/>
                    </a:prstGeom>
                  </pic:spPr>
                </pic:pic>
              </a:graphicData>
            </a:graphic>
          </wp:inline>
        </w:drawing>
      </w:r>
    </w:p>
    <w:p w14:paraId="3013B4EC" w14:textId="25428372" w:rsidR="005D5A73" w:rsidRPr="00076EC4" w:rsidRDefault="00AB58E4" w:rsidP="0020019A">
      <w:pPr>
        <w:spacing w:beforeLines="50" w:afterLines="50" w:line="240" w:lineRule="auto"/>
        <w:rPr>
          <w:lang w:val="fr-FR"/>
        </w:rPr>
      </w:pPr>
      <w:r w:rsidRPr="00076EC4">
        <w:rPr>
          <w:lang w:val="fr-FR"/>
        </w:rPr>
        <w:br w:type="page"/>
      </w:r>
    </w:p>
    <w:p w14:paraId="3C87E406" w14:textId="75AB251A" w:rsidR="007E5A3B" w:rsidRPr="00076EC4" w:rsidRDefault="00A63DF7">
      <w:pPr>
        <w:pStyle w:val="ad"/>
        <w:widowControl w:val="0"/>
        <w:numPr>
          <w:ilvl w:val="0"/>
          <w:numId w:val="22"/>
        </w:numPr>
        <w:spacing w:beforeLines="50" w:afterLines="50" w:line="240" w:lineRule="auto"/>
        <w:rPr>
          <w:lang w:val="fr-FR"/>
        </w:rPr>
      </w:pPr>
      <w:r w:rsidRPr="00076EC4">
        <w:rPr>
          <w:lang w:val="fr-FR"/>
        </w:rPr>
        <w:t>Installez et serrez les quatre boulons à</w:t>
      </w:r>
      <w:r w:rsidR="00983DD1" w:rsidRPr="00076EC4">
        <w:rPr>
          <w:lang w:val="fr-FR"/>
        </w:rPr>
        <w:t xml:space="preserve"> </w:t>
      </w:r>
      <w:r w:rsidRPr="00076EC4">
        <w:rPr>
          <w:lang w:val="fr-FR"/>
        </w:rPr>
        <w:t>œil de levage M12 dans les quatre trous.</w:t>
      </w:r>
    </w:p>
    <w:p w14:paraId="77120081" w14:textId="11F3C398" w:rsidR="007E5A3B" w:rsidRPr="00076EC4" w:rsidRDefault="00A63DF7">
      <w:pPr>
        <w:pStyle w:val="ad"/>
        <w:widowControl w:val="0"/>
        <w:numPr>
          <w:ilvl w:val="0"/>
          <w:numId w:val="22"/>
        </w:numPr>
        <w:spacing w:beforeLines="50" w:afterLines="50" w:line="240" w:lineRule="auto"/>
        <w:rPr>
          <w:lang w:val="fr-FR"/>
        </w:rPr>
      </w:pPr>
      <w:r w:rsidRPr="00076EC4">
        <w:rPr>
          <w:lang w:val="fr-FR"/>
        </w:rPr>
        <w:t>Connectez les câbles de l'équipement de levage aux boucles de levage des boulons à œil. Notez que l'angle doit être inférieur à 45°, comme indiqué ci-dessous.</w:t>
      </w:r>
    </w:p>
    <w:p w14:paraId="6849941E" w14:textId="75C30630" w:rsidR="001E61AF" w:rsidRPr="00076EC4" w:rsidRDefault="00A63DF7">
      <w:pPr>
        <w:pStyle w:val="ad"/>
        <w:widowControl w:val="0"/>
        <w:numPr>
          <w:ilvl w:val="0"/>
          <w:numId w:val="22"/>
        </w:numPr>
        <w:spacing w:beforeLines="50" w:afterLines="50" w:line="240" w:lineRule="auto"/>
        <w:rPr>
          <w:lang w:val="fr-FR"/>
        </w:rPr>
      </w:pPr>
      <w:r w:rsidRPr="00076EC4">
        <w:rPr>
          <w:lang w:val="fr-FR"/>
        </w:rPr>
        <w:t>Déplacez le MaxiCharger vers le site d'installation.</w:t>
      </w:r>
    </w:p>
    <w:p w14:paraId="2ED0D423" w14:textId="2957FE92" w:rsidR="005D5A73" w:rsidRPr="00076EC4" w:rsidRDefault="005D5A73" w:rsidP="0020019A">
      <w:pPr>
        <w:pStyle w:val="ad"/>
        <w:widowControl w:val="0"/>
        <w:spacing w:beforeLines="50" w:afterLines="50" w:line="240" w:lineRule="auto"/>
        <w:ind w:left="704"/>
        <w:jc w:val="center"/>
        <w:rPr>
          <w:lang w:val="fr-FR"/>
        </w:rPr>
      </w:pPr>
      <w:r w:rsidRPr="00076EC4">
        <w:rPr>
          <w:noProof/>
        </w:rPr>
        <w:drawing>
          <wp:inline distT="0" distB="0" distL="0" distR="0" wp14:anchorId="563B2852" wp14:editId="05B884C5">
            <wp:extent cx="2239057" cy="5137916"/>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239057" cy="5137916"/>
                    </a:xfrm>
                    <a:prstGeom prst="rect">
                      <a:avLst/>
                    </a:prstGeom>
                    <a:noFill/>
                  </pic:spPr>
                </pic:pic>
              </a:graphicData>
            </a:graphic>
          </wp:inline>
        </w:drawing>
      </w:r>
    </w:p>
    <w:p w14:paraId="01B97827" w14:textId="2662B8E8" w:rsidR="001E61AF" w:rsidRPr="00076EC4" w:rsidRDefault="00883962">
      <w:pPr>
        <w:pStyle w:val="2"/>
        <w:spacing w:before="240" w:afterLines="50" w:line="240" w:lineRule="auto"/>
        <w:ind w:left="578" w:hanging="578"/>
        <w:rPr>
          <w:rFonts w:cs="Arial"/>
          <w:lang w:val="fr-FR"/>
        </w:rPr>
      </w:pPr>
      <w:r w:rsidRPr="00076EC4">
        <w:rPr>
          <w:rFonts w:cs="Arial"/>
          <w:lang w:val="fr-FR"/>
        </w:rPr>
        <w:t xml:space="preserve"> </w:t>
      </w:r>
      <w:bookmarkStart w:id="201" w:name="_Toc121150224"/>
      <w:r w:rsidR="00A63DF7" w:rsidRPr="00076EC4">
        <w:rPr>
          <w:rFonts w:cs="Arial"/>
          <w:lang w:val="fr-FR"/>
        </w:rPr>
        <w:t>Installation du MaxiCharger</w:t>
      </w:r>
      <w:bookmarkEnd w:id="201"/>
    </w:p>
    <w:p w14:paraId="760008FB" w14:textId="53F5E921" w:rsidR="00406AB9" w:rsidRPr="00076EC4" w:rsidRDefault="00A63DF7">
      <w:pPr>
        <w:pStyle w:val="3"/>
        <w:spacing w:before="240" w:afterLines="50" w:line="240" w:lineRule="auto"/>
        <w:rPr>
          <w:lang w:val="fr-FR"/>
        </w:rPr>
      </w:pPr>
      <w:bookmarkStart w:id="202" w:name="_Toc121150225"/>
      <w:bookmarkEnd w:id="197"/>
      <w:bookmarkEnd w:id="198"/>
      <w:bookmarkEnd w:id="199"/>
      <w:r w:rsidRPr="00076EC4">
        <w:rPr>
          <w:lang w:val="fr-FR"/>
        </w:rPr>
        <w:t>Montage sur un mur</w:t>
      </w:r>
      <w:bookmarkEnd w:id="202"/>
    </w:p>
    <w:p w14:paraId="045806EB" w14:textId="77777777" w:rsidR="00953A43" w:rsidRPr="00076EC4" w:rsidRDefault="00953A43" w:rsidP="0020019A">
      <w:pPr>
        <w:pStyle w:val="BodytextUserManual"/>
        <w:pBdr>
          <w:top w:val="single" w:sz="4" w:space="1" w:color="auto"/>
          <w:bottom w:val="single" w:sz="4" w:space="1" w:color="auto"/>
        </w:pBdr>
        <w:spacing w:before="120" w:after="120" w:line="240" w:lineRule="auto"/>
        <w:rPr>
          <w:b/>
          <w:lang w:val="fr-FR"/>
        </w:rPr>
      </w:pPr>
      <w:r w:rsidRPr="00076EC4">
        <w:rPr>
          <w:noProof/>
        </w:rPr>
        <w:drawing>
          <wp:anchor distT="0" distB="0" distL="114300" distR="114300" simplePos="0" relativeHeight="252813312" behindDoc="0" locked="0" layoutInCell="1" allowOverlap="1" wp14:anchorId="792F3F3E" wp14:editId="249A135A">
            <wp:simplePos x="0" y="0"/>
            <wp:positionH relativeFrom="margin">
              <wp:align>left</wp:align>
            </wp:positionH>
            <wp:positionV relativeFrom="paragraph">
              <wp:posOffset>23116</wp:posOffset>
            </wp:positionV>
            <wp:extent cx="144145" cy="144145"/>
            <wp:effectExtent l="0" t="0" r="8255" b="825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076EC4">
        <w:rPr>
          <w:b/>
          <w:lang w:val="fr-FR"/>
        </w:rPr>
        <w:t xml:space="preserve">IMPORTANT </w:t>
      </w:r>
    </w:p>
    <w:p w14:paraId="7C953D27" w14:textId="7158ECD4" w:rsidR="00953A43" w:rsidRPr="00076EC4" w:rsidRDefault="00A63DF7" w:rsidP="0020019A">
      <w:pPr>
        <w:pStyle w:val="BodytextUserManual"/>
        <w:pBdr>
          <w:top w:val="single" w:sz="4" w:space="1" w:color="auto"/>
          <w:bottom w:val="single" w:sz="4" w:space="1" w:color="auto"/>
        </w:pBdr>
        <w:spacing w:before="120" w:after="120" w:line="240" w:lineRule="auto"/>
        <w:rPr>
          <w:b/>
          <w:lang w:val="fr-FR"/>
        </w:rPr>
      </w:pPr>
      <w:r w:rsidRPr="00076EC4">
        <w:rPr>
          <w:lang w:val="fr-FR"/>
        </w:rPr>
        <w:t>Vérifiez toujours les codes locaux pour vous assurer de leur conformité. Les directives décrites ici constituent les exigences minimales. Assurez-vous que l'installation est conforme à tous les codes applicables.</w:t>
      </w:r>
    </w:p>
    <w:p w14:paraId="2288AE90" w14:textId="304AA5E2" w:rsidR="001E61AF" w:rsidRPr="00076EC4" w:rsidRDefault="00A63DF7" w:rsidP="0020019A">
      <w:pPr>
        <w:pStyle w:val="BodytextUserManual"/>
        <w:spacing w:before="120" w:after="120" w:line="240" w:lineRule="auto"/>
        <w:rPr>
          <w:b/>
          <w:i/>
          <w:lang w:val="fr-FR"/>
        </w:rPr>
      </w:pPr>
      <w:r w:rsidRPr="00076EC4">
        <w:rPr>
          <w:b/>
          <w:i/>
          <w:lang w:val="fr-FR"/>
        </w:rPr>
        <w:t>Etape 1 : Montage du MaxiCharger</w:t>
      </w:r>
    </w:p>
    <w:p w14:paraId="709D81D5" w14:textId="48BAAA0A" w:rsidR="001E61AF" w:rsidRPr="00076EC4" w:rsidRDefault="00A63DF7">
      <w:pPr>
        <w:pStyle w:val="BodytextUserManual"/>
        <w:numPr>
          <w:ilvl w:val="0"/>
          <w:numId w:val="23"/>
        </w:numPr>
        <w:spacing w:before="120" w:after="120" w:line="240" w:lineRule="auto"/>
        <w:ind w:left="641" w:hanging="357"/>
        <w:rPr>
          <w:lang w:val="fr-FR"/>
        </w:rPr>
      </w:pPr>
      <w:r w:rsidRPr="00076EC4">
        <w:rPr>
          <w:lang w:val="fr-FR"/>
        </w:rPr>
        <w:t>Placez le socle mural contre le mur, à 860 mm du sol, et mettez-le à niveau à l'aide d'un niveau à bulle.</w:t>
      </w:r>
    </w:p>
    <w:p w14:paraId="2230090C" w14:textId="77B7904A" w:rsidR="007E5A3B" w:rsidRPr="00076EC4" w:rsidRDefault="007F26CE" w:rsidP="0020019A">
      <w:pPr>
        <w:pStyle w:val="BodytextUserManual"/>
        <w:spacing w:before="120" w:after="120" w:line="240" w:lineRule="auto"/>
        <w:ind w:left="641"/>
        <w:jc w:val="center"/>
        <w:rPr>
          <w:lang w:val="fr-FR"/>
        </w:rPr>
      </w:pPr>
      <w:r w:rsidRPr="00076EC4">
        <w:rPr>
          <w:noProof/>
        </w:rPr>
        <w:drawing>
          <wp:inline distT="0" distB="0" distL="0" distR="0" wp14:anchorId="58274D89" wp14:editId="66647B3D">
            <wp:extent cx="2401557" cy="314938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93282" cy="3269671"/>
                    </a:xfrm>
                    <a:prstGeom prst="rect">
                      <a:avLst/>
                    </a:prstGeom>
                  </pic:spPr>
                </pic:pic>
              </a:graphicData>
            </a:graphic>
          </wp:inline>
        </w:drawing>
      </w:r>
    </w:p>
    <w:p w14:paraId="658AB912" w14:textId="274ECE62" w:rsidR="001E61AF" w:rsidRPr="00076EC4" w:rsidRDefault="00A63DF7">
      <w:pPr>
        <w:pStyle w:val="BodytextUserManual"/>
        <w:numPr>
          <w:ilvl w:val="0"/>
          <w:numId w:val="23"/>
        </w:numPr>
        <w:spacing w:before="120" w:after="120" w:line="240" w:lineRule="auto"/>
        <w:ind w:left="641" w:hanging="357"/>
        <w:rPr>
          <w:lang w:val="fr-FR"/>
        </w:rPr>
      </w:pPr>
      <w:r w:rsidRPr="00076EC4">
        <w:rPr>
          <w:lang w:val="fr-FR"/>
        </w:rPr>
        <w:t>Marquez les quatre trous sur le mur et mettez le socle mural de côté.</w:t>
      </w:r>
    </w:p>
    <w:p w14:paraId="65EA8942" w14:textId="77777777" w:rsidR="004706B6" w:rsidRPr="00076EC4" w:rsidRDefault="001E61AF" w:rsidP="0020019A">
      <w:pPr>
        <w:pStyle w:val="BodytextUserManual"/>
        <w:pBdr>
          <w:top w:val="single" w:sz="4" w:space="1" w:color="auto"/>
          <w:bottom w:val="single" w:sz="4" w:space="1" w:color="auto"/>
        </w:pBdr>
        <w:spacing w:before="120" w:after="120" w:line="240" w:lineRule="auto"/>
        <w:ind w:left="641"/>
        <w:rPr>
          <w:b/>
          <w:lang w:val="fr-FR"/>
        </w:rPr>
      </w:pPr>
      <w:r w:rsidRPr="00076EC4">
        <w:rPr>
          <w:noProof/>
          <w:szCs w:val="18"/>
        </w:rPr>
        <w:drawing>
          <wp:anchor distT="0" distB="0" distL="114300" distR="114300" simplePos="0" relativeHeight="252764160" behindDoc="0" locked="0" layoutInCell="1" allowOverlap="1" wp14:anchorId="7B5819BF" wp14:editId="6D15CBBD">
            <wp:simplePos x="0" y="0"/>
            <wp:positionH relativeFrom="leftMargin">
              <wp:posOffset>614045</wp:posOffset>
            </wp:positionH>
            <wp:positionV relativeFrom="paragraph">
              <wp:posOffset>18225</wp:posOffset>
            </wp:positionV>
            <wp:extent cx="143510" cy="143510"/>
            <wp:effectExtent l="0" t="0" r="8890" b="8890"/>
            <wp:wrapNone/>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076EC4">
        <w:rPr>
          <w:b/>
          <w:lang w:val="fr-FR"/>
        </w:rPr>
        <w:t>NOTE</w:t>
      </w:r>
    </w:p>
    <w:p w14:paraId="6B1D6B7E" w14:textId="39B91A34" w:rsidR="00AB58E4" w:rsidRPr="00076EC4" w:rsidRDefault="00983DD1" w:rsidP="0020019A">
      <w:pPr>
        <w:pStyle w:val="BodytextUserManual"/>
        <w:pBdr>
          <w:top w:val="single" w:sz="4" w:space="1" w:color="auto"/>
          <w:bottom w:val="single" w:sz="4" w:space="1" w:color="auto"/>
        </w:pBdr>
        <w:spacing w:before="120" w:after="120" w:line="240" w:lineRule="auto"/>
        <w:ind w:left="641"/>
        <w:rPr>
          <w:b/>
          <w:lang w:val="fr-FR"/>
        </w:rPr>
      </w:pPr>
      <w:r w:rsidRPr="00076EC4">
        <w:rPr>
          <w:lang w:val="fr-FR"/>
        </w:rPr>
        <w:t>Il existe trois types de trous de montage sur le socle mural : l'extérieur, le milieu et l'intérieur. Choisissez le type le plus approprié en fonction de la largeur du mur. Par exemple, un mur étroit peut utiliser les trous de montage intérieurs.</w:t>
      </w:r>
      <w:r w:rsidR="001E61AF" w:rsidRPr="00076EC4">
        <w:rPr>
          <w:lang w:val="fr-FR"/>
        </w:rPr>
        <w:t xml:space="preserve"> </w:t>
      </w:r>
    </w:p>
    <w:p w14:paraId="28937C41" w14:textId="7939A099" w:rsidR="001E61AF"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23BBA3D9" w14:textId="6315A545" w:rsidR="007E5A3B" w:rsidRPr="00076EC4" w:rsidRDefault="00983DD1">
      <w:pPr>
        <w:pStyle w:val="BodytextUserManual"/>
        <w:numPr>
          <w:ilvl w:val="0"/>
          <w:numId w:val="23"/>
        </w:numPr>
        <w:spacing w:before="120" w:after="120" w:line="240" w:lineRule="auto"/>
        <w:ind w:left="641" w:hanging="357"/>
        <w:rPr>
          <w:lang w:val="fr-FR"/>
        </w:rPr>
      </w:pPr>
      <w:r w:rsidRPr="00076EC4">
        <w:rPr>
          <w:lang w:val="fr-FR"/>
        </w:rPr>
        <w:t>Percez quatre trous à l'endroit marqué, mesurant 16 mm de diamètre et 80 mm de profondeur.</w:t>
      </w:r>
    </w:p>
    <w:p w14:paraId="415C73F2" w14:textId="37C21A82" w:rsidR="00AB58E4" w:rsidRPr="00076EC4" w:rsidRDefault="007F26CE" w:rsidP="0020019A">
      <w:pPr>
        <w:pStyle w:val="BodytextUserManual"/>
        <w:spacing w:before="120" w:after="120" w:line="240" w:lineRule="auto"/>
        <w:ind w:left="641"/>
        <w:jc w:val="center"/>
        <w:rPr>
          <w:lang w:val="fr-FR"/>
        </w:rPr>
      </w:pPr>
      <w:r w:rsidRPr="00076EC4">
        <w:rPr>
          <w:noProof/>
        </w:rPr>
        <w:drawing>
          <wp:inline distT="0" distB="0" distL="0" distR="0" wp14:anchorId="16FDD407" wp14:editId="6361438D">
            <wp:extent cx="2954215" cy="3675756"/>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打孔.jpg"/>
                    <pic:cNvPicPr/>
                  </pic:nvPicPr>
                  <pic:blipFill>
                    <a:blip r:embed="rId36">
                      <a:extLst>
                        <a:ext uri="{28A0092B-C50C-407E-A947-70E740481C1C}">
                          <a14:useLocalDpi xmlns:a14="http://schemas.microsoft.com/office/drawing/2010/main" val="0"/>
                        </a:ext>
                      </a:extLst>
                    </a:blip>
                    <a:stretch>
                      <a:fillRect/>
                    </a:stretch>
                  </pic:blipFill>
                  <pic:spPr>
                    <a:xfrm>
                      <a:off x="0" y="0"/>
                      <a:ext cx="2997181" cy="3729216"/>
                    </a:xfrm>
                    <a:prstGeom prst="rect">
                      <a:avLst/>
                    </a:prstGeom>
                  </pic:spPr>
                </pic:pic>
              </a:graphicData>
            </a:graphic>
          </wp:inline>
        </w:drawing>
      </w:r>
    </w:p>
    <w:p w14:paraId="570D63FF" w14:textId="5DDCDB2F" w:rsidR="007F26CE"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7A7DD5AA" w14:textId="58F92641" w:rsidR="007F26CE" w:rsidRPr="00076EC4" w:rsidRDefault="00983DD1">
      <w:pPr>
        <w:pStyle w:val="BodytextUserManual"/>
        <w:numPr>
          <w:ilvl w:val="0"/>
          <w:numId w:val="23"/>
        </w:numPr>
        <w:spacing w:before="120" w:after="120" w:line="240" w:lineRule="auto"/>
        <w:ind w:left="641" w:hanging="357"/>
        <w:rPr>
          <w:lang w:val="fr-FR"/>
        </w:rPr>
      </w:pPr>
      <w:r w:rsidRPr="00076EC4">
        <w:rPr>
          <w:lang w:val="fr-FR"/>
        </w:rPr>
        <w:t>Enfoncez les quatre boulons d'expansion M12 x 80 dans les trous percés. Retirez les boulons filetés (</w:t>
      </w:r>
      <w:r w:rsidRPr="00076EC4">
        <w:rPr>
          <w:b/>
          <w:bCs w:val="0"/>
          <w:lang w:val="fr-FR"/>
        </w:rPr>
        <w:t>B</w:t>
      </w:r>
      <w:r w:rsidRPr="00076EC4">
        <w:rPr>
          <w:lang w:val="fr-FR"/>
        </w:rPr>
        <w:t>), les rondelles élastiques (</w:t>
      </w:r>
      <w:r w:rsidRPr="00076EC4">
        <w:rPr>
          <w:b/>
          <w:bCs w:val="0"/>
          <w:lang w:val="fr-FR"/>
        </w:rPr>
        <w:t>C</w:t>
      </w:r>
      <w:r w:rsidRPr="00076EC4">
        <w:rPr>
          <w:lang w:val="fr-FR"/>
        </w:rPr>
        <w:t>) et les rondelles plates (</w:t>
      </w:r>
      <w:r w:rsidRPr="00076EC4">
        <w:rPr>
          <w:b/>
          <w:bCs w:val="0"/>
          <w:lang w:val="fr-FR"/>
        </w:rPr>
        <w:t>D</w:t>
      </w:r>
      <w:r w:rsidRPr="00076EC4">
        <w:rPr>
          <w:lang w:val="fr-FR"/>
        </w:rPr>
        <w:t>) lorsque les manchons d'expansion (</w:t>
      </w:r>
      <w:r w:rsidRPr="00076EC4">
        <w:rPr>
          <w:b/>
          <w:bCs w:val="0"/>
          <w:lang w:val="fr-FR"/>
        </w:rPr>
        <w:t>A</w:t>
      </w:r>
      <w:r w:rsidRPr="00076EC4">
        <w:rPr>
          <w:lang w:val="fr-FR"/>
        </w:rPr>
        <w:t>) sont coincés. Mettez-les de côté.</w:t>
      </w:r>
    </w:p>
    <w:p w14:paraId="6E834551" w14:textId="540F1A2A" w:rsidR="00AB58E4" w:rsidRPr="00076EC4" w:rsidRDefault="00B80D0B" w:rsidP="0020019A">
      <w:pPr>
        <w:pStyle w:val="BodytextUserManual"/>
        <w:spacing w:before="120" w:after="120" w:line="240" w:lineRule="auto"/>
        <w:ind w:left="641"/>
        <w:jc w:val="center"/>
        <w:rPr>
          <w:lang w:val="fr-FR"/>
        </w:rPr>
      </w:pPr>
      <w:r w:rsidRPr="00076EC4">
        <w:rPr>
          <w:noProof/>
        </w:rPr>
        <w:drawing>
          <wp:inline distT="0" distB="0" distL="0" distR="0" wp14:anchorId="4C2D99F7" wp14:editId="39FE82EB">
            <wp:extent cx="4210259" cy="29337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24842" cy="2943861"/>
                    </a:xfrm>
                    <a:prstGeom prst="rect">
                      <a:avLst/>
                    </a:prstGeom>
                  </pic:spPr>
                </pic:pic>
              </a:graphicData>
            </a:graphic>
          </wp:inline>
        </w:drawing>
      </w:r>
    </w:p>
    <w:p w14:paraId="079AADED" w14:textId="0985B533" w:rsidR="00B80D0B"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5667DE09" w14:textId="24919AF0" w:rsidR="001E61AF" w:rsidRPr="00076EC4" w:rsidRDefault="00983DD1">
      <w:pPr>
        <w:pStyle w:val="BodytextUserManual"/>
        <w:numPr>
          <w:ilvl w:val="0"/>
          <w:numId w:val="23"/>
        </w:numPr>
        <w:spacing w:before="120" w:after="120" w:line="240" w:lineRule="auto"/>
        <w:ind w:left="641" w:hanging="357"/>
        <w:rPr>
          <w:lang w:val="fr-FR"/>
        </w:rPr>
      </w:pPr>
      <w:r w:rsidRPr="00076EC4">
        <w:rPr>
          <w:lang w:val="fr-FR"/>
        </w:rPr>
        <w:t>Fixez le socle mural à l'emplacement de montage.</w:t>
      </w:r>
    </w:p>
    <w:p w14:paraId="69BDD92E" w14:textId="1B82CA25" w:rsidR="001E61AF" w:rsidRPr="00076EC4" w:rsidRDefault="00983DD1">
      <w:pPr>
        <w:pStyle w:val="BodytextUserManual"/>
        <w:numPr>
          <w:ilvl w:val="0"/>
          <w:numId w:val="23"/>
        </w:numPr>
        <w:spacing w:before="120" w:after="120" w:line="240" w:lineRule="auto"/>
        <w:ind w:left="641" w:hanging="357"/>
        <w:rPr>
          <w:lang w:val="fr-FR"/>
        </w:rPr>
      </w:pPr>
      <w:r w:rsidRPr="00076EC4">
        <w:rPr>
          <w:lang w:val="fr-FR"/>
        </w:rPr>
        <w:t>Réinsérez les rondelles plates, les rondelles élastiques et les boulons filetés dans l'ordre et serrez-les à l'aide d'une clé à douille de 19 mm au couple de 45-55 N-m pour fixer le socle mural.</w:t>
      </w:r>
    </w:p>
    <w:p w14:paraId="433E7F15" w14:textId="4DF031E1" w:rsidR="00AB58E4" w:rsidRPr="00076EC4" w:rsidRDefault="00B80D0B" w:rsidP="0020019A">
      <w:pPr>
        <w:pStyle w:val="BodytextUserManual"/>
        <w:spacing w:before="120" w:after="120" w:line="240" w:lineRule="auto"/>
        <w:ind w:left="641"/>
        <w:jc w:val="left"/>
        <w:rPr>
          <w:lang w:val="fr-FR"/>
        </w:rPr>
      </w:pPr>
      <w:r w:rsidRPr="00076EC4">
        <w:rPr>
          <w:noProof/>
        </w:rPr>
        <w:drawing>
          <wp:inline distT="0" distB="0" distL="0" distR="0" wp14:anchorId="603B9F21" wp14:editId="57FAB294">
            <wp:extent cx="3562460" cy="3764991"/>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76086" cy="3779392"/>
                    </a:xfrm>
                    <a:prstGeom prst="rect">
                      <a:avLst/>
                    </a:prstGeom>
                  </pic:spPr>
                </pic:pic>
              </a:graphicData>
            </a:graphic>
          </wp:inline>
        </w:drawing>
      </w:r>
    </w:p>
    <w:p w14:paraId="3DC51CD7" w14:textId="7671D1F9" w:rsidR="00726D92"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0E79B8AC" w14:textId="41E1C11F" w:rsidR="00DD707C" w:rsidRPr="00076EC4" w:rsidRDefault="00983DD1">
      <w:pPr>
        <w:pStyle w:val="BodytextUserManual"/>
        <w:numPr>
          <w:ilvl w:val="0"/>
          <w:numId w:val="23"/>
        </w:numPr>
        <w:spacing w:before="120" w:after="120" w:line="240" w:lineRule="auto"/>
        <w:ind w:left="641" w:hanging="357"/>
        <w:rPr>
          <w:lang w:val="fr-FR"/>
        </w:rPr>
      </w:pPr>
      <w:r w:rsidRPr="00076EC4">
        <w:rPr>
          <w:lang w:val="fr-FR"/>
        </w:rPr>
        <w:t>Soulevez le MaxiCharger sur le socle mural à l'aide de l'équipement de levage. Positionnez la fente (</w:t>
      </w:r>
      <w:r w:rsidRPr="00076EC4">
        <w:rPr>
          <w:b/>
          <w:bCs w:val="0"/>
          <w:lang w:val="fr-FR"/>
        </w:rPr>
        <w:t>B</w:t>
      </w:r>
      <w:r w:rsidRPr="00076EC4">
        <w:rPr>
          <w:lang w:val="fr-FR"/>
        </w:rPr>
        <w:t>) à l'arrière du MaxiCharger pour l'adapter à la plaque métallique (</w:t>
      </w:r>
      <w:r w:rsidRPr="00076EC4">
        <w:rPr>
          <w:b/>
          <w:bCs w:val="0"/>
          <w:lang w:val="fr-FR"/>
        </w:rPr>
        <w:t>A</w:t>
      </w:r>
      <w:r w:rsidRPr="00076EC4">
        <w:rPr>
          <w:lang w:val="fr-FR"/>
        </w:rPr>
        <w:t xml:space="preserve">) du socle mural comme indiqué ci-dessous. Pendant ce temps, la </w:t>
      </w:r>
      <w:r w:rsidR="00501B4C" w:rsidRPr="00076EC4">
        <w:rPr>
          <w:lang w:val="fr-FR"/>
        </w:rPr>
        <w:t>protubérance</w:t>
      </w:r>
      <w:r w:rsidRPr="00076EC4">
        <w:rPr>
          <w:lang w:val="fr-FR"/>
        </w:rPr>
        <w:t xml:space="preserve"> (</w:t>
      </w:r>
      <w:r w:rsidRPr="00076EC4">
        <w:rPr>
          <w:b/>
          <w:bCs w:val="0"/>
          <w:lang w:val="fr-FR"/>
        </w:rPr>
        <w:t>C</w:t>
      </w:r>
      <w:r w:rsidRPr="00076EC4">
        <w:rPr>
          <w:lang w:val="fr-FR"/>
        </w:rPr>
        <w:t>) du socle mural et la rainure (</w:t>
      </w:r>
      <w:r w:rsidRPr="00076EC4">
        <w:rPr>
          <w:b/>
          <w:bCs w:val="0"/>
          <w:lang w:val="fr-FR"/>
        </w:rPr>
        <w:t>D</w:t>
      </w:r>
      <w:r w:rsidRPr="00076EC4">
        <w:rPr>
          <w:lang w:val="fr-FR"/>
        </w:rPr>
        <w:t>) à l'arrière de la borne de recharge seront également ajustées. Assurez-vous que la borne de recharge est bien fixée.</w:t>
      </w:r>
    </w:p>
    <w:p w14:paraId="7CCE6E48" w14:textId="378C70A3" w:rsidR="009D3249" w:rsidRPr="00076EC4" w:rsidRDefault="009D3249" w:rsidP="0020019A">
      <w:pPr>
        <w:pStyle w:val="BodytextUserManual"/>
        <w:spacing w:before="120" w:after="120" w:line="240" w:lineRule="auto"/>
        <w:ind w:left="641"/>
        <w:jc w:val="center"/>
        <w:rPr>
          <w:lang w:val="fr-FR"/>
        </w:rPr>
      </w:pPr>
      <w:r w:rsidRPr="00076EC4">
        <w:rPr>
          <w:noProof/>
        </w:rPr>
        <w:drawing>
          <wp:inline distT="0" distB="0" distL="0" distR="0" wp14:anchorId="21C9E2AD" wp14:editId="75E193B0">
            <wp:extent cx="4178049" cy="3657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0kW_挂主机.png"/>
                    <pic:cNvPicPr/>
                  </pic:nvPicPr>
                  <pic:blipFill>
                    <a:blip r:embed="rId39">
                      <a:extLst>
                        <a:ext uri="{28A0092B-C50C-407E-A947-70E740481C1C}">
                          <a14:useLocalDpi xmlns:a14="http://schemas.microsoft.com/office/drawing/2010/main" val="0"/>
                        </a:ext>
                      </a:extLst>
                    </a:blip>
                    <a:stretch>
                      <a:fillRect/>
                    </a:stretch>
                  </pic:blipFill>
                  <pic:spPr>
                    <a:xfrm>
                      <a:off x="0" y="0"/>
                      <a:ext cx="4223663" cy="3697532"/>
                    </a:xfrm>
                    <a:prstGeom prst="rect">
                      <a:avLst/>
                    </a:prstGeom>
                  </pic:spPr>
                </pic:pic>
              </a:graphicData>
            </a:graphic>
          </wp:inline>
        </w:drawing>
      </w:r>
    </w:p>
    <w:p w14:paraId="7DEDB5CD" w14:textId="64E8B24C" w:rsidR="00AB58E4" w:rsidRPr="00076EC4" w:rsidRDefault="00983DD1">
      <w:pPr>
        <w:pStyle w:val="BodytextUserManual"/>
        <w:numPr>
          <w:ilvl w:val="0"/>
          <w:numId w:val="23"/>
        </w:numPr>
        <w:spacing w:before="120" w:after="120" w:line="240" w:lineRule="auto"/>
        <w:ind w:left="641" w:hanging="357"/>
        <w:rPr>
          <w:lang w:val="fr-FR"/>
        </w:rPr>
      </w:pPr>
      <w:r w:rsidRPr="00076EC4">
        <w:rPr>
          <w:lang w:val="fr-FR"/>
        </w:rPr>
        <w:t>Retirez les quatre boulons à œil de levage et réinstallez les vis supérieures.</w:t>
      </w:r>
    </w:p>
    <w:p w14:paraId="15C1FC23" w14:textId="7462B386" w:rsidR="00726D92"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25C065D9" w14:textId="36AEDF2E" w:rsidR="00726D92" w:rsidRPr="00076EC4" w:rsidRDefault="004C5371" w:rsidP="0020019A">
      <w:pPr>
        <w:pStyle w:val="BodytextUserManual"/>
        <w:spacing w:before="120" w:after="120" w:line="240" w:lineRule="auto"/>
        <w:rPr>
          <w:b/>
          <w:i/>
          <w:lang w:val="fr-FR"/>
        </w:rPr>
      </w:pPr>
      <w:r w:rsidRPr="00076EC4">
        <w:rPr>
          <w:rFonts w:hint="eastAsia"/>
          <w:b/>
          <w:i/>
          <w:lang w:val="fr-FR"/>
        </w:rPr>
        <w:t>É</w:t>
      </w:r>
      <w:r w:rsidRPr="00076EC4">
        <w:rPr>
          <w:b/>
          <w:i/>
          <w:lang w:val="fr-FR"/>
        </w:rPr>
        <w:t>tape 2 : Montage de l'étui</w:t>
      </w:r>
    </w:p>
    <w:p w14:paraId="02FFC37B" w14:textId="7C70B72A" w:rsidR="00ED2EEC" w:rsidRPr="00076EC4" w:rsidRDefault="004C5371">
      <w:pPr>
        <w:pStyle w:val="BodytextUserManual"/>
        <w:numPr>
          <w:ilvl w:val="0"/>
          <w:numId w:val="45"/>
        </w:numPr>
        <w:spacing w:before="120" w:after="120" w:line="240" w:lineRule="auto"/>
        <w:rPr>
          <w:lang w:val="fr-FR"/>
        </w:rPr>
      </w:pPr>
      <w:r w:rsidRPr="00076EC4">
        <w:rPr>
          <w:lang w:val="fr-FR"/>
        </w:rPr>
        <w:t>Placez le couvercle arrière de l'étui contre le mur, à 1040 mm du sol et à 300 mm du MaxiCharger.</w:t>
      </w:r>
    </w:p>
    <w:p w14:paraId="1767037B" w14:textId="40B29804" w:rsidR="00726D92" w:rsidRPr="00076EC4" w:rsidRDefault="004C5371">
      <w:pPr>
        <w:pStyle w:val="BodytextUserManual"/>
        <w:numPr>
          <w:ilvl w:val="0"/>
          <w:numId w:val="45"/>
        </w:numPr>
        <w:spacing w:before="120" w:after="120" w:line="240" w:lineRule="auto"/>
        <w:rPr>
          <w:lang w:val="fr-FR"/>
        </w:rPr>
      </w:pPr>
      <w:r w:rsidRPr="00076EC4">
        <w:rPr>
          <w:lang w:val="fr-FR"/>
        </w:rPr>
        <w:t>Marquer huit trous de montage sur le mur. Retirez temporairement le couvercle arrière de l'étui.</w:t>
      </w:r>
    </w:p>
    <w:p w14:paraId="44676BA1" w14:textId="4EC73DC3" w:rsidR="00AB58E4" w:rsidRPr="00076EC4" w:rsidRDefault="0045514C" w:rsidP="0020019A">
      <w:pPr>
        <w:pStyle w:val="BodytextUserManual"/>
        <w:spacing w:before="120" w:after="120" w:line="240" w:lineRule="auto"/>
        <w:ind w:left="704"/>
        <w:jc w:val="center"/>
        <w:rPr>
          <w:lang w:val="fr-FR"/>
        </w:rPr>
      </w:pPr>
      <w:r w:rsidRPr="00076EC4">
        <w:rPr>
          <w:noProof/>
        </w:rPr>
        <w:drawing>
          <wp:inline distT="0" distB="0" distL="0" distR="0" wp14:anchorId="42BA1CDD" wp14:editId="7F07070B">
            <wp:extent cx="2764027" cy="361740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835310" cy="3710698"/>
                    </a:xfrm>
                    <a:prstGeom prst="rect">
                      <a:avLst/>
                    </a:prstGeom>
                  </pic:spPr>
                </pic:pic>
              </a:graphicData>
            </a:graphic>
          </wp:inline>
        </w:drawing>
      </w:r>
    </w:p>
    <w:p w14:paraId="188F5BF3" w14:textId="2F797372" w:rsidR="0045514C"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1E4E0E36" w14:textId="5147A0C1" w:rsidR="00726D92" w:rsidRPr="00076EC4" w:rsidRDefault="004C5371">
      <w:pPr>
        <w:pStyle w:val="BodytextUserManual"/>
        <w:numPr>
          <w:ilvl w:val="0"/>
          <w:numId w:val="45"/>
        </w:numPr>
        <w:spacing w:before="120" w:after="120" w:line="240" w:lineRule="auto"/>
        <w:rPr>
          <w:lang w:val="fr-FR"/>
        </w:rPr>
      </w:pPr>
      <w:r w:rsidRPr="00076EC4">
        <w:rPr>
          <w:lang w:val="fr-FR"/>
        </w:rPr>
        <w:t>Percez huit trous aux endroits marqués, de 10 mm de diamètre et de 60 mm de profondeur.</w:t>
      </w:r>
    </w:p>
    <w:p w14:paraId="17D1A709" w14:textId="5F859CA6" w:rsidR="00726D92" w:rsidRPr="00076EC4" w:rsidRDefault="004C5371">
      <w:pPr>
        <w:pStyle w:val="BodytextUserManual"/>
        <w:numPr>
          <w:ilvl w:val="0"/>
          <w:numId w:val="45"/>
        </w:numPr>
        <w:spacing w:before="120" w:after="120" w:line="240" w:lineRule="auto"/>
        <w:rPr>
          <w:lang w:val="fr-FR"/>
        </w:rPr>
      </w:pPr>
      <w:r w:rsidRPr="00076EC4">
        <w:rPr>
          <w:lang w:val="fr-FR"/>
        </w:rPr>
        <w:t>Fixez le couvercle arrière de l'étui à l'emplacement percé en vissant les huit boulons d'expansion M6 x 60 dans les trous. Serrez les vis à 3 N-m à l'aide d'une clé à douille de 10 mm.</w:t>
      </w:r>
    </w:p>
    <w:p w14:paraId="7304E8C5" w14:textId="2E87BCE3" w:rsidR="00ED2EEC" w:rsidRPr="00076EC4" w:rsidRDefault="004C5371">
      <w:pPr>
        <w:pStyle w:val="BodytextUserManual"/>
        <w:numPr>
          <w:ilvl w:val="0"/>
          <w:numId w:val="45"/>
        </w:numPr>
        <w:spacing w:before="120" w:after="120" w:line="240" w:lineRule="auto"/>
        <w:rPr>
          <w:lang w:val="fr-FR"/>
        </w:rPr>
      </w:pPr>
      <w:r w:rsidRPr="00076EC4">
        <w:rPr>
          <w:lang w:val="fr-FR"/>
        </w:rPr>
        <w:t>Positionnez le couvercle avant de l'étui et appuyez fortement pour le fixer.</w:t>
      </w:r>
    </w:p>
    <w:p w14:paraId="407AE939" w14:textId="3D72D1A0" w:rsidR="00ED2EEC" w:rsidRPr="00076EC4" w:rsidRDefault="00ED2EEC" w:rsidP="0020019A">
      <w:pPr>
        <w:pStyle w:val="BodytextUserManual"/>
        <w:pBdr>
          <w:top w:val="single" w:sz="4" w:space="1" w:color="auto"/>
          <w:bottom w:val="single" w:sz="4" w:space="1" w:color="auto"/>
        </w:pBdr>
        <w:spacing w:before="120" w:after="120" w:line="240" w:lineRule="auto"/>
        <w:ind w:left="703"/>
        <w:rPr>
          <w:b/>
          <w:lang w:val="fr-FR"/>
        </w:rPr>
      </w:pPr>
      <w:r w:rsidRPr="00076EC4">
        <w:rPr>
          <w:b/>
          <w:noProof/>
        </w:rPr>
        <w:drawing>
          <wp:anchor distT="0" distB="0" distL="114300" distR="114300" simplePos="0" relativeHeight="252807168" behindDoc="0" locked="0" layoutInCell="1" allowOverlap="1" wp14:anchorId="71CA0FC4" wp14:editId="192DE228">
            <wp:simplePos x="0" y="0"/>
            <wp:positionH relativeFrom="margin">
              <wp:posOffset>266281</wp:posOffset>
            </wp:positionH>
            <wp:positionV relativeFrom="paragraph">
              <wp:posOffset>20097</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076EC4">
        <w:rPr>
          <w:b/>
          <w:lang w:val="fr-FR"/>
        </w:rPr>
        <w:t>NOTE</w:t>
      </w:r>
    </w:p>
    <w:p w14:paraId="46C14259" w14:textId="53D01BB1" w:rsidR="00726D92" w:rsidRPr="00076EC4" w:rsidRDefault="004C5371" w:rsidP="0020019A">
      <w:pPr>
        <w:pStyle w:val="BodytextUserManual"/>
        <w:pBdr>
          <w:top w:val="single" w:sz="4" w:space="1" w:color="auto"/>
          <w:bottom w:val="single" w:sz="4" w:space="1" w:color="auto"/>
        </w:pBdr>
        <w:spacing w:before="120" w:after="120" w:line="240" w:lineRule="auto"/>
        <w:ind w:left="703"/>
        <w:rPr>
          <w:lang w:val="fr-FR"/>
        </w:rPr>
      </w:pPr>
      <w:r w:rsidRPr="00076EC4">
        <w:rPr>
          <w:lang w:val="fr-FR"/>
        </w:rPr>
        <w:t>Le couvercle frontal marqué A est destiné à être installé à gauche et l'autre marque B à droite.</w:t>
      </w:r>
    </w:p>
    <w:p w14:paraId="36C34463" w14:textId="3C9399BA" w:rsidR="00726D92" w:rsidRPr="00076EC4" w:rsidRDefault="005D5A73" w:rsidP="0020019A">
      <w:pPr>
        <w:pStyle w:val="BodytextUserManual"/>
        <w:spacing w:before="120" w:after="120" w:line="240" w:lineRule="auto"/>
        <w:ind w:left="641" w:hanging="357"/>
        <w:jc w:val="center"/>
        <w:rPr>
          <w:lang w:val="fr-FR"/>
        </w:rPr>
      </w:pPr>
      <w:r w:rsidRPr="00076EC4">
        <w:rPr>
          <w:noProof/>
        </w:rPr>
        <w:drawing>
          <wp:inline distT="0" distB="0" distL="0" distR="0" wp14:anchorId="158C7970" wp14:editId="0584DC67">
            <wp:extent cx="4105598" cy="2266632"/>
            <wp:effectExtent l="0" t="0" r="0" b="63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0kW_锁枪座.jpg"/>
                    <pic:cNvPicPr/>
                  </pic:nvPicPr>
                  <pic:blipFill>
                    <a:blip r:embed="rId41">
                      <a:extLst>
                        <a:ext uri="{28A0092B-C50C-407E-A947-70E740481C1C}">
                          <a14:useLocalDpi xmlns:a14="http://schemas.microsoft.com/office/drawing/2010/main" val="0"/>
                        </a:ext>
                      </a:extLst>
                    </a:blip>
                    <a:stretch>
                      <a:fillRect/>
                    </a:stretch>
                  </pic:blipFill>
                  <pic:spPr bwMode="auto">
                    <a:xfrm>
                      <a:off x="0" y="0"/>
                      <a:ext cx="4127714" cy="2278842"/>
                    </a:xfrm>
                    <a:prstGeom prst="rect">
                      <a:avLst/>
                    </a:prstGeom>
                    <a:ln>
                      <a:noFill/>
                    </a:ln>
                    <a:extLst>
                      <a:ext uri="{53640926-AAD7-44D8-BBD7-CCE9431645EC}">
                        <a14:shadowObscured xmlns:a14="http://schemas.microsoft.com/office/drawing/2010/main"/>
                      </a:ext>
                    </a:extLst>
                  </pic:spPr>
                </pic:pic>
              </a:graphicData>
            </a:graphic>
          </wp:inline>
        </w:drawing>
      </w:r>
    </w:p>
    <w:p w14:paraId="2E95D989" w14:textId="617954B7" w:rsidR="009F4593" w:rsidRPr="00076EC4" w:rsidRDefault="009F4593" w:rsidP="0020019A">
      <w:pPr>
        <w:spacing w:beforeLines="50" w:afterLines="50" w:line="240" w:lineRule="auto"/>
        <w:rPr>
          <w:rFonts w:eastAsia="宋体"/>
          <w:bCs/>
          <w:kern w:val="0"/>
          <w:szCs w:val="20"/>
          <w:lang w:val="fr-FR"/>
        </w:rPr>
      </w:pPr>
      <w:r w:rsidRPr="00076EC4">
        <w:rPr>
          <w:lang w:val="fr-FR"/>
        </w:rPr>
        <w:br w:type="page"/>
      </w:r>
    </w:p>
    <w:p w14:paraId="454AFF17" w14:textId="48E70D2A" w:rsidR="003F1065" w:rsidRPr="00076EC4" w:rsidRDefault="004C5371">
      <w:pPr>
        <w:pStyle w:val="3"/>
        <w:spacing w:beforeLines="50" w:before="120" w:afterLines="50" w:line="240" w:lineRule="auto"/>
        <w:rPr>
          <w:lang w:val="fr-FR"/>
        </w:rPr>
      </w:pPr>
      <w:bookmarkStart w:id="203" w:name="_Preparing_the_Foundation"/>
      <w:bookmarkStart w:id="204" w:name="_Toc121150226"/>
      <w:bookmarkStart w:id="205" w:name="_Toc102657964"/>
      <w:bookmarkStart w:id="206" w:name="_Ref102742734"/>
      <w:bookmarkStart w:id="207" w:name="_Ref101863843"/>
      <w:bookmarkEnd w:id="203"/>
      <w:r w:rsidRPr="00076EC4">
        <w:rPr>
          <w:lang w:val="fr-FR"/>
        </w:rPr>
        <w:t>Montage sur un piédestal</w:t>
      </w:r>
      <w:bookmarkEnd w:id="204"/>
    </w:p>
    <w:p w14:paraId="4029EEA4" w14:textId="1987E9E6" w:rsidR="001E61AF" w:rsidRPr="00076EC4" w:rsidRDefault="004C5371" w:rsidP="0020019A">
      <w:pPr>
        <w:pStyle w:val="BodytextUserManual"/>
        <w:spacing w:before="120" w:after="120" w:line="240" w:lineRule="auto"/>
        <w:rPr>
          <w:lang w:val="fr-FR"/>
        </w:rPr>
      </w:pPr>
      <w:bookmarkStart w:id="208" w:name="_Toc102671157"/>
      <w:bookmarkEnd w:id="205"/>
      <w:bookmarkEnd w:id="206"/>
      <w:bookmarkEnd w:id="207"/>
      <w:r w:rsidRPr="00076EC4">
        <w:rPr>
          <w:lang w:val="fr-FR"/>
        </w:rPr>
        <w:t>Le piédestal peut être monté sur une surface existante.</w:t>
      </w:r>
    </w:p>
    <w:p w14:paraId="23B4DAF4" w14:textId="0479234D" w:rsidR="001E61AF" w:rsidRPr="00076EC4" w:rsidRDefault="009D3249" w:rsidP="0020019A">
      <w:pPr>
        <w:pStyle w:val="BodytextUserManual"/>
        <w:pBdr>
          <w:top w:val="single" w:sz="4" w:space="1" w:color="auto"/>
          <w:bottom w:val="single" w:sz="4" w:space="1" w:color="auto"/>
        </w:pBdr>
        <w:spacing w:before="120" w:after="120" w:line="240" w:lineRule="auto"/>
        <w:rPr>
          <w:b/>
          <w:lang w:val="fr-FR"/>
        </w:rPr>
      </w:pPr>
      <w:r w:rsidRPr="00076EC4">
        <w:rPr>
          <w:noProof/>
        </w:rPr>
        <w:drawing>
          <wp:anchor distT="0" distB="0" distL="114300" distR="114300" simplePos="0" relativeHeight="252792832" behindDoc="0" locked="0" layoutInCell="1" allowOverlap="1" wp14:anchorId="364BFB58" wp14:editId="471BC2DD">
            <wp:simplePos x="0" y="0"/>
            <wp:positionH relativeFrom="margin">
              <wp:align>left</wp:align>
            </wp:positionH>
            <wp:positionV relativeFrom="paragraph">
              <wp:posOffset>23116</wp:posOffset>
            </wp:positionV>
            <wp:extent cx="144145" cy="144145"/>
            <wp:effectExtent l="0" t="0" r="8255" b="825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1E61AF" w:rsidRPr="00076EC4">
        <w:rPr>
          <w:b/>
          <w:lang w:val="fr-FR"/>
        </w:rPr>
        <w:t xml:space="preserve">IMPORTANT </w:t>
      </w:r>
    </w:p>
    <w:p w14:paraId="6C408028" w14:textId="310C2B6C" w:rsidR="001E61AF" w:rsidRPr="00076EC4" w:rsidRDefault="004C5371" w:rsidP="0020019A">
      <w:pPr>
        <w:pStyle w:val="BodytextUserManual"/>
        <w:pBdr>
          <w:top w:val="single" w:sz="4" w:space="1" w:color="auto"/>
          <w:bottom w:val="single" w:sz="4" w:space="1" w:color="auto"/>
        </w:pBdr>
        <w:spacing w:before="120" w:after="120" w:line="240" w:lineRule="auto"/>
        <w:rPr>
          <w:lang w:val="fr-FR"/>
        </w:rPr>
      </w:pPr>
      <w:r w:rsidRPr="00076EC4">
        <w:rPr>
          <w:lang w:val="fr-FR"/>
        </w:rPr>
        <w:t>Vérifiez toujours les codes locaux pour vous assurer de leur conformité. Les directives décrites ici constituent les exigences minimales. Assurez-vous que l'installation est conforme à tous les codes applicables.</w:t>
      </w:r>
    </w:p>
    <w:p w14:paraId="01815D3F" w14:textId="0026B63D" w:rsidR="001E61AF" w:rsidRPr="00076EC4" w:rsidRDefault="004C5371" w:rsidP="0020019A">
      <w:pPr>
        <w:pStyle w:val="BodytextUserManual"/>
        <w:spacing w:before="120" w:after="120" w:line="240" w:lineRule="auto"/>
        <w:rPr>
          <w:b/>
          <w:i/>
          <w:lang w:val="fr-FR"/>
        </w:rPr>
      </w:pPr>
      <w:r w:rsidRPr="00076EC4">
        <w:rPr>
          <w:rFonts w:hint="eastAsia"/>
          <w:b/>
          <w:i/>
          <w:lang w:val="fr-FR"/>
        </w:rPr>
        <w:t>É</w:t>
      </w:r>
      <w:r w:rsidRPr="00076EC4">
        <w:rPr>
          <w:b/>
          <w:i/>
          <w:lang w:val="fr-FR"/>
        </w:rPr>
        <w:t>tape 1 : Préparation du conduit</w:t>
      </w:r>
    </w:p>
    <w:p w14:paraId="5AE2DDC7" w14:textId="0994B74B" w:rsidR="001E61AF" w:rsidRPr="00076EC4" w:rsidRDefault="004C5371">
      <w:pPr>
        <w:pStyle w:val="BodytextUserManual"/>
        <w:numPr>
          <w:ilvl w:val="0"/>
          <w:numId w:val="25"/>
        </w:numPr>
        <w:spacing w:before="120" w:after="120" w:line="240" w:lineRule="auto"/>
        <w:ind w:left="641" w:hanging="357"/>
        <w:rPr>
          <w:lang w:val="fr-FR"/>
        </w:rPr>
      </w:pPr>
      <w:r w:rsidRPr="00076EC4">
        <w:rPr>
          <w:lang w:val="fr-FR"/>
        </w:rPr>
        <w:t>Creuser une tranchée et un tunnel de câbles pour accueillir le conduit.</w:t>
      </w:r>
    </w:p>
    <w:p w14:paraId="2A3DE6DA" w14:textId="2AEF62EF" w:rsidR="009F4593" w:rsidRPr="00076EC4" w:rsidRDefault="004C5371">
      <w:pPr>
        <w:pStyle w:val="BodytextUserManual"/>
        <w:numPr>
          <w:ilvl w:val="0"/>
          <w:numId w:val="25"/>
        </w:numPr>
        <w:spacing w:before="120" w:after="120" w:line="240" w:lineRule="auto"/>
        <w:ind w:left="641" w:hanging="357"/>
        <w:rPr>
          <w:lang w:val="fr-FR"/>
        </w:rPr>
      </w:pPr>
      <w:r w:rsidRPr="00076EC4">
        <w:rPr>
          <w:lang w:val="fr-FR"/>
        </w:rPr>
        <w:t>L'embranchement du conduit doit être de 100 mm minimum.</w:t>
      </w:r>
    </w:p>
    <w:p w14:paraId="4EBB32E4" w14:textId="767AAFD7" w:rsidR="0045514C" w:rsidRPr="00076EC4" w:rsidRDefault="004C5371">
      <w:pPr>
        <w:pStyle w:val="BodytextUserManual"/>
        <w:numPr>
          <w:ilvl w:val="0"/>
          <w:numId w:val="25"/>
        </w:numPr>
        <w:spacing w:before="120" w:after="120" w:line="240" w:lineRule="auto"/>
        <w:ind w:left="641" w:hanging="357"/>
        <w:rPr>
          <w:lang w:val="fr-FR"/>
        </w:rPr>
      </w:pPr>
      <w:r w:rsidRPr="00076EC4">
        <w:rPr>
          <w:lang w:val="fr-FR"/>
        </w:rPr>
        <w:t>Tirez le conduit et le fil par l'ouverture de sortie, en laissant une longueur flexible de 600 mm pour les activités d'installation restantes.</w:t>
      </w:r>
    </w:p>
    <w:p w14:paraId="06B3D2B7" w14:textId="7921B2F8" w:rsidR="009F4593" w:rsidRPr="00076EC4" w:rsidRDefault="009F4593" w:rsidP="0020019A">
      <w:pPr>
        <w:pStyle w:val="BodytextUserManual"/>
        <w:spacing w:before="120" w:after="120" w:line="240" w:lineRule="auto"/>
        <w:jc w:val="center"/>
        <w:rPr>
          <w:lang w:val="fr-FR"/>
        </w:rPr>
      </w:pPr>
      <w:r w:rsidRPr="00076EC4">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2">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3BA45C35" w14:textId="2B722304" w:rsidR="005D5A73" w:rsidRPr="00076EC4" w:rsidRDefault="005D5A73" w:rsidP="0020019A">
      <w:pPr>
        <w:spacing w:beforeLines="50" w:afterLines="50" w:line="240" w:lineRule="auto"/>
        <w:rPr>
          <w:rFonts w:eastAsia="宋体"/>
          <w:bCs/>
          <w:kern w:val="0"/>
          <w:szCs w:val="20"/>
          <w:lang w:val="fr-FR"/>
        </w:rPr>
      </w:pPr>
      <w:r w:rsidRPr="00076EC4">
        <w:rPr>
          <w:lang w:val="fr-FR"/>
        </w:rPr>
        <w:br w:type="page"/>
      </w:r>
    </w:p>
    <w:p w14:paraId="0B6B961A" w14:textId="7B122D80" w:rsidR="001E61AF" w:rsidRPr="00076EC4" w:rsidRDefault="004C5371" w:rsidP="0020019A">
      <w:pPr>
        <w:pStyle w:val="BodytextUserManual"/>
        <w:spacing w:before="120" w:after="120" w:line="240" w:lineRule="auto"/>
        <w:rPr>
          <w:b/>
          <w:i/>
          <w:lang w:val="fr-FR"/>
        </w:rPr>
      </w:pPr>
      <w:r w:rsidRPr="00076EC4">
        <w:rPr>
          <w:rFonts w:hint="eastAsia"/>
          <w:b/>
          <w:i/>
          <w:lang w:val="fr-FR"/>
        </w:rPr>
        <w:t>É</w:t>
      </w:r>
      <w:r w:rsidRPr="00076EC4">
        <w:rPr>
          <w:b/>
          <w:i/>
          <w:lang w:val="fr-FR"/>
        </w:rPr>
        <w:t>tape 2 : Perçage des trous</w:t>
      </w:r>
    </w:p>
    <w:p w14:paraId="396A2874" w14:textId="7FA15595" w:rsidR="001E61AF" w:rsidRPr="00076EC4" w:rsidRDefault="004C5371">
      <w:pPr>
        <w:pStyle w:val="BodytextUserManual"/>
        <w:numPr>
          <w:ilvl w:val="0"/>
          <w:numId w:val="24"/>
        </w:numPr>
        <w:spacing w:before="120" w:after="120" w:line="240" w:lineRule="auto"/>
        <w:ind w:left="641" w:hanging="357"/>
        <w:rPr>
          <w:lang w:val="fr-FR"/>
        </w:rPr>
      </w:pPr>
      <w:r w:rsidRPr="00076EC4">
        <w:rPr>
          <w:lang w:val="fr-FR"/>
        </w:rPr>
        <w:t>Placez le gabarit de perçage sur la surface en béton, en alignant son trou central avec l'ouverture de sortie.</w:t>
      </w:r>
    </w:p>
    <w:p w14:paraId="237036BC" w14:textId="4EC335A6" w:rsidR="00ED2EEC" w:rsidRPr="00076EC4" w:rsidRDefault="00ED2EEC" w:rsidP="0020019A">
      <w:pPr>
        <w:pStyle w:val="BodytextUserManual"/>
        <w:pBdr>
          <w:top w:val="single" w:sz="4" w:space="1" w:color="auto"/>
          <w:bottom w:val="single" w:sz="4" w:space="1" w:color="auto"/>
        </w:pBdr>
        <w:spacing w:before="120" w:after="120" w:line="240" w:lineRule="auto"/>
        <w:ind w:left="641"/>
        <w:rPr>
          <w:b/>
          <w:lang w:val="fr-FR"/>
        </w:rPr>
      </w:pPr>
      <w:r w:rsidRPr="00076EC4">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076EC4">
        <w:rPr>
          <w:b/>
          <w:lang w:val="fr-FR"/>
        </w:rPr>
        <w:t>NOTE</w:t>
      </w:r>
    </w:p>
    <w:p w14:paraId="4F7ED7FC" w14:textId="28EBFD3F" w:rsidR="00ED2EEC" w:rsidRPr="00076EC4" w:rsidRDefault="004C5371" w:rsidP="0020019A">
      <w:pPr>
        <w:pStyle w:val="BodytextUserManual"/>
        <w:pBdr>
          <w:top w:val="single" w:sz="4" w:space="1" w:color="auto"/>
          <w:bottom w:val="single" w:sz="4" w:space="1" w:color="auto"/>
        </w:pBdr>
        <w:spacing w:before="120" w:after="120" w:line="240" w:lineRule="auto"/>
        <w:ind w:left="641"/>
        <w:rPr>
          <w:lang w:val="fr-FR"/>
        </w:rPr>
      </w:pPr>
      <w:r w:rsidRPr="00076EC4">
        <w:rPr>
          <w:lang w:val="fr-FR"/>
        </w:rPr>
        <w:t>Le côté portant le signe "Front" sur le gabarit de perçage doit être placé à l'avant.</w:t>
      </w:r>
    </w:p>
    <w:p w14:paraId="389ECF25" w14:textId="4C6FCA5A" w:rsidR="001E61AF" w:rsidRPr="00076EC4" w:rsidRDefault="004C5371">
      <w:pPr>
        <w:pStyle w:val="BodytextUserManual"/>
        <w:numPr>
          <w:ilvl w:val="0"/>
          <w:numId w:val="24"/>
        </w:numPr>
        <w:spacing w:before="120" w:after="120" w:line="240" w:lineRule="auto"/>
        <w:ind w:left="641" w:hanging="357"/>
        <w:rPr>
          <w:lang w:val="fr-FR"/>
        </w:rPr>
      </w:pPr>
      <w:r w:rsidRPr="00076EC4">
        <w:rPr>
          <w:lang w:val="fr-FR"/>
        </w:rPr>
        <w:t>Marquez quatre trous sur la surface en béton à l'aide d'un marqueur. Retirez le gabarit de perçage.</w:t>
      </w:r>
    </w:p>
    <w:p w14:paraId="3F7D9296" w14:textId="0ED72B33" w:rsidR="001E61AF" w:rsidRPr="00076EC4" w:rsidRDefault="004C5371">
      <w:pPr>
        <w:pStyle w:val="BodytextUserManual"/>
        <w:numPr>
          <w:ilvl w:val="0"/>
          <w:numId w:val="24"/>
        </w:numPr>
        <w:spacing w:before="120" w:after="120" w:line="240" w:lineRule="auto"/>
        <w:ind w:left="641" w:hanging="357"/>
        <w:rPr>
          <w:lang w:val="fr-FR"/>
        </w:rPr>
      </w:pPr>
      <w:r w:rsidRPr="00076EC4">
        <w:rPr>
          <w:lang w:val="fr-FR"/>
        </w:rPr>
        <w:t>Percez les quatre trous aux positions marquées en mesurant 16 mm de diamètre et 80 mm de profondeur.</w:t>
      </w:r>
    </w:p>
    <w:p w14:paraId="4F6D5DA8" w14:textId="6A369344" w:rsidR="001E61AF" w:rsidRPr="00076EC4" w:rsidRDefault="004C5371">
      <w:pPr>
        <w:pStyle w:val="BodytextUserManual"/>
        <w:numPr>
          <w:ilvl w:val="0"/>
          <w:numId w:val="24"/>
        </w:numPr>
        <w:spacing w:before="120" w:after="120" w:line="240" w:lineRule="auto"/>
        <w:ind w:left="641" w:hanging="357"/>
        <w:rPr>
          <w:lang w:val="fr-FR"/>
        </w:rPr>
      </w:pPr>
      <w:r w:rsidRPr="00076EC4">
        <w:rPr>
          <w:lang w:val="fr-FR"/>
        </w:rPr>
        <w:t>Nettoyez les cendres de la poussière.</w:t>
      </w:r>
    </w:p>
    <w:p w14:paraId="3B8BEA98" w14:textId="4CEF5A44" w:rsidR="0045514C" w:rsidRPr="00076EC4" w:rsidRDefault="0045514C" w:rsidP="0020019A">
      <w:pPr>
        <w:pStyle w:val="BodytextUserManual"/>
        <w:spacing w:before="120" w:after="120" w:line="240" w:lineRule="auto"/>
        <w:jc w:val="center"/>
        <w:rPr>
          <w:lang w:val="fr-FR"/>
        </w:rPr>
      </w:pPr>
      <w:r w:rsidRPr="00076EC4">
        <w:rPr>
          <w:noProof/>
        </w:rPr>
        <w:drawing>
          <wp:inline distT="0" distB="0" distL="0" distR="0" wp14:anchorId="1566B1AE" wp14:editId="4056401C">
            <wp:extent cx="3033905" cy="1580314"/>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3">
                      <a:extLst>
                        <a:ext uri="{28A0092B-C50C-407E-A947-70E740481C1C}">
                          <a14:useLocalDpi xmlns:a14="http://schemas.microsoft.com/office/drawing/2010/main" val="0"/>
                        </a:ext>
                      </a:extLst>
                    </a:blip>
                    <a:stretch>
                      <a:fillRect/>
                    </a:stretch>
                  </pic:blipFill>
                  <pic:spPr>
                    <a:xfrm>
                      <a:off x="0" y="0"/>
                      <a:ext cx="3050305" cy="1588856"/>
                    </a:xfrm>
                    <a:prstGeom prst="rect">
                      <a:avLst/>
                    </a:prstGeom>
                  </pic:spPr>
                </pic:pic>
              </a:graphicData>
            </a:graphic>
          </wp:inline>
        </w:drawing>
      </w:r>
    </w:p>
    <w:p w14:paraId="31AED5B7" w14:textId="116104EF" w:rsidR="001E61AF" w:rsidRPr="00076EC4" w:rsidRDefault="004C5371" w:rsidP="0020019A">
      <w:pPr>
        <w:pStyle w:val="BodytextUserManual"/>
        <w:spacing w:before="120" w:after="120" w:line="240" w:lineRule="auto"/>
        <w:rPr>
          <w:b/>
          <w:i/>
          <w:lang w:val="fr-FR"/>
        </w:rPr>
      </w:pPr>
      <w:r w:rsidRPr="00076EC4">
        <w:rPr>
          <w:rFonts w:hint="eastAsia"/>
          <w:b/>
          <w:i/>
          <w:lang w:val="fr-FR"/>
        </w:rPr>
        <w:t>É</w:t>
      </w:r>
      <w:r w:rsidRPr="00076EC4">
        <w:rPr>
          <w:b/>
          <w:i/>
          <w:lang w:val="fr-FR"/>
        </w:rPr>
        <w:t>tape 3 : Montage d'un piédestal</w:t>
      </w:r>
    </w:p>
    <w:p w14:paraId="1B49A599" w14:textId="42C9208F" w:rsidR="001E61AF" w:rsidRPr="00076EC4" w:rsidRDefault="004C5371">
      <w:pPr>
        <w:pStyle w:val="BodytextUserManual"/>
        <w:numPr>
          <w:ilvl w:val="0"/>
          <w:numId w:val="26"/>
        </w:numPr>
        <w:spacing w:before="120" w:after="120" w:line="240" w:lineRule="auto"/>
        <w:ind w:left="641" w:hanging="357"/>
        <w:rPr>
          <w:lang w:val="fr-FR"/>
        </w:rPr>
      </w:pPr>
      <w:r w:rsidRPr="00076EC4">
        <w:rPr>
          <w:lang w:val="fr-FR"/>
        </w:rPr>
        <w:t>Enfoncez les quatre boulons d'expansion M12 x 80 dans les quatre trous percés. Retirez les boulons filetés (</w:t>
      </w:r>
      <w:r w:rsidRPr="00076EC4">
        <w:rPr>
          <w:b/>
          <w:bCs w:val="0"/>
          <w:lang w:val="fr-FR"/>
        </w:rPr>
        <w:t>B</w:t>
      </w:r>
      <w:r w:rsidRPr="00076EC4">
        <w:rPr>
          <w:lang w:val="fr-FR"/>
        </w:rPr>
        <w:t>), les rondelles élastiques (</w:t>
      </w:r>
      <w:r w:rsidRPr="00076EC4">
        <w:rPr>
          <w:b/>
          <w:bCs w:val="0"/>
          <w:lang w:val="fr-FR"/>
        </w:rPr>
        <w:t>C</w:t>
      </w:r>
      <w:r w:rsidRPr="00076EC4">
        <w:rPr>
          <w:lang w:val="fr-FR"/>
        </w:rPr>
        <w:t>) et les rondelles plates (</w:t>
      </w:r>
      <w:r w:rsidRPr="00076EC4">
        <w:rPr>
          <w:b/>
          <w:bCs w:val="0"/>
          <w:lang w:val="fr-FR"/>
        </w:rPr>
        <w:t>D</w:t>
      </w:r>
      <w:r w:rsidRPr="00076EC4">
        <w:rPr>
          <w:lang w:val="fr-FR"/>
        </w:rPr>
        <w:t>) lorsque les manchons d'expansion (</w:t>
      </w:r>
      <w:r w:rsidRPr="00076EC4">
        <w:rPr>
          <w:b/>
          <w:bCs w:val="0"/>
          <w:lang w:val="fr-FR"/>
        </w:rPr>
        <w:t>A</w:t>
      </w:r>
      <w:r w:rsidRPr="00076EC4">
        <w:rPr>
          <w:lang w:val="fr-FR"/>
        </w:rPr>
        <w:t>) sont coincés. Mettez-les de côté.</w:t>
      </w:r>
    </w:p>
    <w:p w14:paraId="3E338957" w14:textId="6F46B265" w:rsidR="002D2F3E" w:rsidRPr="00076EC4" w:rsidRDefault="00B80D0B" w:rsidP="0020019A">
      <w:pPr>
        <w:pStyle w:val="BodytextUserManual"/>
        <w:spacing w:before="120" w:after="120" w:line="240" w:lineRule="auto"/>
        <w:ind w:left="641"/>
        <w:jc w:val="center"/>
        <w:rPr>
          <w:lang w:val="fr-FR"/>
        </w:rPr>
      </w:pPr>
      <w:r w:rsidRPr="00076EC4">
        <w:rPr>
          <w:noProof/>
        </w:rPr>
        <w:drawing>
          <wp:inline distT="0" distB="0" distL="0" distR="0" wp14:anchorId="5E61ECE2" wp14:editId="76707DEE">
            <wp:extent cx="3530747" cy="1973339"/>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51676" cy="1985036"/>
                    </a:xfrm>
                    <a:prstGeom prst="rect">
                      <a:avLst/>
                    </a:prstGeom>
                  </pic:spPr>
                </pic:pic>
              </a:graphicData>
            </a:graphic>
          </wp:inline>
        </w:drawing>
      </w:r>
    </w:p>
    <w:p w14:paraId="5E105BB0" w14:textId="5DD712F7" w:rsidR="001E61AF" w:rsidRPr="00076EC4" w:rsidRDefault="004C5371">
      <w:pPr>
        <w:pStyle w:val="BodytextUserManual"/>
        <w:numPr>
          <w:ilvl w:val="0"/>
          <w:numId w:val="26"/>
        </w:numPr>
        <w:spacing w:before="120" w:after="120" w:line="240" w:lineRule="auto"/>
        <w:rPr>
          <w:lang w:val="fr-FR"/>
        </w:rPr>
      </w:pPr>
      <w:r w:rsidRPr="00076EC4">
        <w:rPr>
          <w:lang w:val="fr-FR"/>
        </w:rPr>
        <w:t>Desserrez les quatre vis de sécurité M5 situées sur le bord du piédestal à l'aide d'un tournevis Torx T25 pour retirer le couvercle avant du piédestal. Mettez-les de côté.</w:t>
      </w:r>
    </w:p>
    <w:p w14:paraId="731CBDD8" w14:textId="3D0EF3AA" w:rsidR="00AB58E4" w:rsidRPr="00076EC4" w:rsidRDefault="007F26CE" w:rsidP="0020019A">
      <w:pPr>
        <w:pStyle w:val="BodytextUserManual"/>
        <w:spacing w:before="120" w:after="120" w:line="240" w:lineRule="auto"/>
        <w:ind w:left="704"/>
        <w:jc w:val="center"/>
        <w:rPr>
          <w:lang w:val="fr-FR"/>
        </w:rPr>
      </w:pPr>
      <w:r w:rsidRPr="00076EC4">
        <w:rPr>
          <w:noProof/>
        </w:rPr>
        <w:drawing>
          <wp:inline distT="0" distB="0" distL="0" distR="0" wp14:anchorId="04344459" wp14:editId="64086889">
            <wp:extent cx="2973739" cy="36274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9913" cy="3634987"/>
                    </a:xfrm>
                    <a:prstGeom prst="rect">
                      <a:avLst/>
                    </a:prstGeom>
                  </pic:spPr>
                </pic:pic>
              </a:graphicData>
            </a:graphic>
          </wp:inline>
        </w:drawing>
      </w:r>
    </w:p>
    <w:p w14:paraId="5E715677" w14:textId="73645284" w:rsidR="007F26CE"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349A4CE6" w14:textId="5ADBAB24" w:rsidR="001E61AF" w:rsidRPr="00076EC4" w:rsidRDefault="004C5371">
      <w:pPr>
        <w:pStyle w:val="BodytextUserManual"/>
        <w:numPr>
          <w:ilvl w:val="0"/>
          <w:numId w:val="26"/>
        </w:numPr>
        <w:spacing w:before="120" w:after="120" w:line="240" w:lineRule="auto"/>
        <w:rPr>
          <w:lang w:val="fr-FR"/>
        </w:rPr>
      </w:pPr>
      <w:r w:rsidRPr="00076EC4">
        <w:rPr>
          <w:lang w:val="fr-FR"/>
        </w:rPr>
        <w:t>Placez le piédestal sur l'emplacement de montage.</w:t>
      </w:r>
    </w:p>
    <w:p w14:paraId="3ADF6734" w14:textId="60B0923F" w:rsidR="007F26CE" w:rsidRPr="00076EC4" w:rsidRDefault="004C5371">
      <w:pPr>
        <w:pStyle w:val="BodytextUserManual"/>
        <w:numPr>
          <w:ilvl w:val="0"/>
          <w:numId w:val="26"/>
        </w:numPr>
        <w:spacing w:before="120" w:after="120" w:line="240" w:lineRule="auto"/>
        <w:rPr>
          <w:lang w:val="fr-FR"/>
        </w:rPr>
      </w:pPr>
      <w:r w:rsidRPr="00076EC4">
        <w:rPr>
          <w:lang w:val="fr-FR"/>
        </w:rPr>
        <w:t>Réinsérez les rondelles plates, les rondelles de ressort et les boulons filetés dans l'ordre et serrez-les à l'aide d'une clé à douille de 19 mm à 45-55 N-m.</w:t>
      </w:r>
    </w:p>
    <w:p w14:paraId="259B9122" w14:textId="2FB36F90" w:rsidR="00AB58E4" w:rsidRPr="00076EC4" w:rsidRDefault="007F26CE" w:rsidP="0020019A">
      <w:pPr>
        <w:pStyle w:val="BodytextUserManual"/>
        <w:spacing w:before="120" w:after="120" w:line="240" w:lineRule="auto"/>
        <w:ind w:left="641"/>
        <w:jc w:val="center"/>
        <w:rPr>
          <w:lang w:val="fr-FR"/>
        </w:rPr>
      </w:pPr>
      <w:r w:rsidRPr="00076EC4">
        <w:rPr>
          <w:noProof/>
        </w:rPr>
        <w:drawing>
          <wp:inline distT="0" distB="0" distL="0" distR="0" wp14:anchorId="35B7C3AF" wp14:editId="1E21128E">
            <wp:extent cx="4033521"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033521" cy="3126014"/>
                    </a:xfrm>
                    <a:prstGeom prst="rect">
                      <a:avLst/>
                    </a:prstGeom>
                  </pic:spPr>
                </pic:pic>
              </a:graphicData>
            </a:graphic>
          </wp:inline>
        </w:drawing>
      </w:r>
    </w:p>
    <w:p w14:paraId="49CBEF98" w14:textId="08F3BC82" w:rsidR="001E61AF"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6B4C5C1B" w14:textId="1D1258FF" w:rsidR="001E61AF" w:rsidRPr="00076EC4" w:rsidRDefault="00501B4C" w:rsidP="0020019A">
      <w:pPr>
        <w:pStyle w:val="BodytextUserManual"/>
        <w:spacing w:before="120" w:after="120" w:line="240" w:lineRule="auto"/>
        <w:rPr>
          <w:b/>
          <w:i/>
          <w:lang w:val="fr-FR"/>
        </w:rPr>
      </w:pPr>
      <w:r w:rsidRPr="00076EC4">
        <w:rPr>
          <w:rFonts w:hint="eastAsia"/>
          <w:b/>
          <w:i/>
          <w:lang w:val="fr-FR"/>
        </w:rPr>
        <w:t>É</w:t>
      </w:r>
      <w:r w:rsidRPr="00076EC4">
        <w:rPr>
          <w:b/>
          <w:i/>
          <w:lang w:val="fr-FR"/>
        </w:rPr>
        <w:t>tape 4 : Montage du MaxiCharger</w:t>
      </w:r>
    </w:p>
    <w:p w14:paraId="6B765AA3" w14:textId="4DB08D68" w:rsidR="001E61AF" w:rsidRPr="00076EC4" w:rsidRDefault="00501B4C">
      <w:pPr>
        <w:pStyle w:val="BodytextUserManual"/>
        <w:numPr>
          <w:ilvl w:val="0"/>
          <w:numId w:val="27"/>
        </w:numPr>
        <w:spacing w:before="120" w:after="120" w:line="240" w:lineRule="auto"/>
        <w:ind w:left="641" w:hanging="357"/>
        <w:rPr>
          <w:lang w:val="fr-FR"/>
        </w:rPr>
      </w:pPr>
      <w:r w:rsidRPr="00076EC4">
        <w:rPr>
          <w:lang w:val="fr-FR"/>
        </w:rPr>
        <w:t>Soulevez le MaxiCharger sur le piédestal par l'équipement de levage. Positionnez la rainure (</w:t>
      </w:r>
      <w:r w:rsidRPr="00076EC4">
        <w:rPr>
          <w:b/>
          <w:bCs w:val="0"/>
          <w:lang w:val="fr-FR"/>
        </w:rPr>
        <w:t>B</w:t>
      </w:r>
      <w:r w:rsidRPr="00076EC4">
        <w:rPr>
          <w:lang w:val="fr-FR"/>
        </w:rPr>
        <w:t>) à l'arrière du MaxiCharger pour qu'elle s'adapte à la protubérance (</w:t>
      </w:r>
      <w:r w:rsidRPr="00076EC4">
        <w:rPr>
          <w:b/>
          <w:bCs w:val="0"/>
          <w:lang w:val="fr-FR"/>
        </w:rPr>
        <w:t>A</w:t>
      </w:r>
      <w:r w:rsidRPr="00076EC4">
        <w:rPr>
          <w:lang w:val="fr-FR"/>
        </w:rPr>
        <w:t>) du piédestal comme indiqué ci-dessous. Assurez-vous que la borne de recharge est bien fixée.</w:t>
      </w:r>
    </w:p>
    <w:p w14:paraId="2C2B0E82" w14:textId="62282D8D" w:rsidR="00AB58E4" w:rsidRPr="00076EC4" w:rsidRDefault="009D3249" w:rsidP="0020019A">
      <w:pPr>
        <w:pStyle w:val="BodytextUserManual"/>
        <w:spacing w:before="120" w:after="120" w:line="240" w:lineRule="auto"/>
        <w:ind w:left="641"/>
        <w:jc w:val="center"/>
        <w:rPr>
          <w:lang w:val="fr-FR"/>
        </w:rPr>
      </w:pPr>
      <w:r w:rsidRPr="00076EC4">
        <w:rPr>
          <w:noProof/>
        </w:rPr>
        <w:drawing>
          <wp:inline distT="0" distB="0" distL="0" distR="0" wp14:anchorId="0FBEE9A1" wp14:editId="5FC5FA83">
            <wp:extent cx="3360220" cy="2981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7">
                      <a:extLst>
                        <a:ext uri="{28A0092B-C50C-407E-A947-70E740481C1C}">
                          <a14:useLocalDpi xmlns:a14="http://schemas.microsoft.com/office/drawing/2010/main" val="0"/>
                        </a:ext>
                      </a:extLst>
                    </a:blip>
                    <a:stretch>
                      <a:fillRect/>
                    </a:stretch>
                  </pic:blipFill>
                  <pic:spPr>
                    <a:xfrm>
                      <a:off x="0" y="0"/>
                      <a:ext cx="3413951" cy="3028718"/>
                    </a:xfrm>
                    <a:prstGeom prst="rect">
                      <a:avLst/>
                    </a:prstGeom>
                  </pic:spPr>
                </pic:pic>
              </a:graphicData>
            </a:graphic>
          </wp:inline>
        </w:drawing>
      </w:r>
    </w:p>
    <w:p w14:paraId="2EFAAF69" w14:textId="5248E799" w:rsidR="007F26CE"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00B9EE24" w14:textId="5B8E522E" w:rsidR="001E61AF" w:rsidRPr="00076EC4" w:rsidRDefault="00501B4C">
      <w:pPr>
        <w:pStyle w:val="BodytextUserManual"/>
        <w:numPr>
          <w:ilvl w:val="0"/>
          <w:numId w:val="27"/>
        </w:numPr>
        <w:spacing w:before="120" w:after="120" w:line="240" w:lineRule="auto"/>
        <w:ind w:left="641" w:hanging="357"/>
        <w:rPr>
          <w:lang w:val="fr-FR"/>
        </w:rPr>
      </w:pPr>
      <w:r w:rsidRPr="00076EC4">
        <w:rPr>
          <w:lang w:val="fr-FR"/>
        </w:rPr>
        <w:t>Insérez et fixez les deux vis M12 x 30 dans les trous inférieurs (</w:t>
      </w:r>
      <w:r w:rsidRPr="00076EC4">
        <w:rPr>
          <w:b/>
          <w:bCs w:val="0"/>
          <w:lang w:val="fr-FR"/>
        </w:rPr>
        <w:t>A</w:t>
      </w:r>
      <w:r w:rsidRPr="00076EC4">
        <w:rPr>
          <w:lang w:val="fr-FR"/>
        </w:rPr>
        <w:t>) de la borne de recharge en utilisant une clé à douille de 19 mm pour fixer la borne de recharge.</w:t>
      </w:r>
    </w:p>
    <w:p w14:paraId="36B62949" w14:textId="055A9DE7" w:rsidR="002D2F3E" w:rsidRPr="00076EC4" w:rsidRDefault="009D3249" w:rsidP="0020019A">
      <w:pPr>
        <w:pStyle w:val="BodytextUserManual"/>
        <w:spacing w:before="120" w:after="120" w:line="240" w:lineRule="auto"/>
        <w:ind w:left="641"/>
        <w:jc w:val="center"/>
        <w:rPr>
          <w:lang w:val="fr-FR"/>
        </w:rPr>
      </w:pPr>
      <w:r w:rsidRPr="00076EC4">
        <w:rPr>
          <w:noProof/>
        </w:rPr>
        <w:drawing>
          <wp:inline distT="0" distB="0" distL="0" distR="0" wp14:anchorId="38E2776C" wp14:editId="522215C3">
            <wp:extent cx="3411816" cy="336160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423571" cy="3373191"/>
                    </a:xfrm>
                    <a:prstGeom prst="rect">
                      <a:avLst/>
                    </a:prstGeom>
                  </pic:spPr>
                </pic:pic>
              </a:graphicData>
            </a:graphic>
          </wp:inline>
        </w:drawing>
      </w:r>
    </w:p>
    <w:p w14:paraId="05B02D46" w14:textId="2FB0EC83" w:rsidR="00AB58E4" w:rsidRPr="00076EC4" w:rsidRDefault="00501B4C">
      <w:pPr>
        <w:pStyle w:val="BodytextUserManual"/>
        <w:numPr>
          <w:ilvl w:val="0"/>
          <w:numId w:val="27"/>
        </w:numPr>
        <w:spacing w:before="120" w:after="120" w:line="240" w:lineRule="auto"/>
        <w:ind w:left="641" w:hanging="357"/>
        <w:rPr>
          <w:lang w:val="fr-FR"/>
        </w:rPr>
      </w:pPr>
      <w:r w:rsidRPr="00076EC4">
        <w:rPr>
          <w:lang w:val="fr-FR"/>
        </w:rPr>
        <w:t>Retirez les quatre boulons à œil de levage et réinstallez les vis supérieures.</w:t>
      </w:r>
    </w:p>
    <w:p w14:paraId="4A51EFDB" w14:textId="5CA62A45" w:rsidR="007F26CE" w:rsidRPr="00076EC4" w:rsidRDefault="00AB58E4" w:rsidP="0020019A">
      <w:pPr>
        <w:spacing w:beforeLines="50" w:afterLines="50" w:line="240" w:lineRule="auto"/>
        <w:rPr>
          <w:rFonts w:eastAsia="宋体"/>
          <w:bCs/>
          <w:kern w:val="0"/>
          <w:szCs w:val="20"/>
          <w:lang w:val="fr-FR"/>
        </w:rPr>
      </w:pPr>
      <w:r w:rsidRPr="00076EC4">
        <w:rPr>
          <w:lang w:val="fr-FR"/>
        </w:rPr>
        <w:br w:type="page"/>
      </w:r>
    </w:p>
    <w:bookmarkEnd w:id="208"/>
    <w:p w14:paraId="35E8907F" w14:textId="349D7245" w:rsidR="00535092" w:rsidRPr="00076EC4" w:rsidRDefault="00883962">
      <w:pPr>
        <w:pStyle w:val="2"/>
        <w:spacing w:before="240" w:afterLines="50" w:line="240" w:lineRule="auto"/>
        <w:ind w:left="578" w:hanging="578"/>
        <w:rPr>
          <w:rFonts w:cs="Arial"/>
          <w:lang w:val="fr-FR"/>
        </w:rPr>
      </w:pPr>
      <w:r w:rsidRPr="00076EC4">
        <w:rPr>
          <w:rFonts w:cs="Arial"/>
          <w:lang w:val="fr-FR"/>
        </w:rPr>
        <w:t xml:space="preserve"> </w:t>
      </w:r>
      <w:bookmarkStart w:id="209" w:name="_Toc121150227"/>
      <w:r w:rsidR="00501B4C" w:rsidRPr="00076EC4">
        <w:rPr>
          <w:rFonts w:cs="Arial"/>
          <w:lang w:val="fr-FR"/>
        </w:rPr>
        <w:t>Câblage de l'alimentation électrique</w:t>
      </w:r>
      <w:bookmarkEnd w:id="209"/>
    </w:p>
    <w:p w14:paraId="49DB1FCE" w14:textId="796F3FF0" w:rsidR="001E61AF" w:rsidRPr="00076EC4" w:rsidRDefault="00953A43" w:rsidP="0020019A">
      <w:pPr>
        <w:pBdr>
          <w:top w:val="single" w:sz="4" w:space="1" w:color="auto"/>
          <w:bottom w:val="single" w:sz="4" w:space="1" w:color="auto"/>
        </w:pBdr>
        <w:spacing w:beforeLines="50" w:afterLines="50" w:line="240" w:lineRule="auto"/>
        <w:ind w:left="284"/>
        <w:rPr>
          <w:b/>
          <w:lang w:val="fr-FR"/>
        </w:rPr>
      </w:pPr>
      <w:r w:rsidRPr="00076EC4">
        <w:rPr>
          <w:b/>
          <w:noProof/>
        </w:rPr>
        <w:drawing>
          <wp:anchor distT="0" distB="0" distL="114300" distR="114300" simplePos="0" relativeHeight="252821504" behindDoc="0" locked="0" layoutInCell="1" allowOverlap="1" wp14:anchorId="51D3E809" wp14:editId="226E0068">
            <wp:simplePos x="0" y="0"/>
            <wp:positionH relativeFrom="margin">
              <wp:align>left</wp:align>
            </wp:positionH>
            <wp:positionV relativeFrom="paragraph">
              <wp:posOffset>1905</wp:posOffset>
            </wp:positionV>
            <wp:extent cx="163830" cy="143510"/>
            <wp:effectExtent l="0" t="0" r="7620" b="8890"/>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00501B4C" w:rsidRPr="00076EC4">
        <w:rPr>
          <w:b/>
          <w:lang w:val="fr-FR"/>
        </w:rPr>
        <w:t>AVERTISSEMENT</w:t>
      </w:r>
    </w:p>
    <w:p w14:paraId="3EF78560" w14:textId="686045DE" w:rsidR="00953A43" w:rsidRPr="00076EC4" w:rsidRDefault="00501B4C" w:rsidP="0020019A">
      <w:pPr>
        <w:pBdr>
          <w:top w:val="single" w:sz="4" w:space="1" w:color="auto"/>
          <w:bottom w:val="single" w:sz="4" w:space="1" w:color="auto"/>
        </w:pBdr>
        <w:spacing w:beforeLines="50" w:afterLines="50" w:line="240" w:lineRule="auto"/>
        <w:ind w:left="284"/>
        <w:rPr>
          <w:b/>
          <w:lang w:val="fr-FR"/>
        </w:rPr>
      </w:pPr>
      <w:r w:rsidRPr="00076EC4">
        <w:rPr>
          <w:b/>
          <w:lang w:val="fr-FR"/>
        </w:rPr>
        <w:t>Risque d'électrocution</w:t>
      </w:r>
    </w:p>
    <w:p w14:paraId="38C497C1" w14:textId="1BC6745B" w:rsidR="00953A43" w:rsidRPr="00076EC4" w:rsidRDefault="00501B4C">
      <w:pPr>
        <w:pStyle w:val="ad"/>
        <w:numPr>
          <w:ilvl w:val="0"/>
          <w:numId w:val="71"/>
        </w:numPr>
        <w:pBdr>
          <w:top w:val="single" w:sz="4" w:space="1" w:color="auto"/>
          <w:bottom w:val="single" w:sz="4" w:space="1" w:color="auto"/>
        </w:pBdr>
        <w:spacing w:beforeLines="50" w:afterLines="50" w:line="240" w:lineRule="auto"/>
        <w:rPr>
          <w:lang w:val="fr-FR"/>
        </w:rPr>
      </w:pPr>
      <w:r w:rsidRPr="00076EC4">
        <w:rPr>
          <w:lang w:val="fr-FR"/>
        </w:rPr>
        <w:t>Seul des électriciens qualifiés peuvent déterminer les exigences électriques et connecter les fils.</w:t>
      </w:r>
    </w:p>
    <w:p w14:paraId="42DBBEFE" w14:textId="1C097DF1" w:rsidR="001E61AF" w:rsidRPr="00076EC4" w:rsidRDefault="00501B4C">
      <w:pPr>
        <w:pStyle w:val="ad"/>
        <w:numPr>
          <w:ilvl w:val="0"/>
          <w:numId w:val="71"/>
        </w:numPr>
        <w:pBdr>
          <w:top w:val="single" w:sz="4" w:space="1" w:color="auto"/>
          <w:bottom w:val="single" w:sz="4" w:space="1" w:color="auto"/>
        </w:pBdr>
        <w:spacing w:beforeLines="50" w:afterLines="50" w:line="240" w:lineRule="auto"/>
        <w:rPr>
          <w:b/>
          <w:lang w:val="fr-FR"/>
        </w:rPr>
      </w:pPr>
      <w:r w:rsidRPr="00076EC4">
        <w:rPr>
          <w:lang w:val="fr-FR"/>
        </w:rPr>
        <w:t>Assurez-vous que l'alimentation est coupée avant de connecter les fils.</w:t>
      </w:r>
    </w:p>
    <w:p w14:paraId="033AE28E" w14:textId="35315B22" w:rsidR="001E61AF" w:rsidRPr="00076EC4" w:rsidRDefault="00953A43" w:rsidP="0020019A">
      <w:pPr>
        <w:pBdr>
          <w:bottom w:val="single" w:sz="4" w:space="1" w:color="auto"/>
        </w:pBdr>
        <w:spacing w:beforeLines="50" w:afterLines="50" w:line="240" w:lineRule="auto"/>
        <w:ind w:left="284"/>
        <w:rPr>
          <w:b/>
          <w:lang w:val="fr-FR"/>
        </w:rPr>
      </w:pPr>
      <w:r w:rsidRPr="00076EC4">
        <w:rPr>
          <w:noProof/>
        </w:rPr>
        <w:drawing>
          <wp:anchor distT="0" distB="0" distL="114300" distR="114300" simplePos="0" relativeHeight="252815360" behindDoc="0" locked="0" layoutInCell="1" allowOverlap="1" wp14:anchorId="418204DD" wp14:editId="1777D9C9">
            <wp:simplePos x="0" y="0"/>
            <wp:positionH relativeFrom="margin">
              <wp:align>left</wp:align>
            </wp:positionH>
            <wp:positionV relativeFrom="paragraph">
              <wp:posOffset>22440</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0">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076EC4">
        <w:rPr>
          <w:b/>
          <w:lang w:val="fr-FR"/>
        </w:rPr>
        <w:t>IMPORTANT</w:t>
      </w:r>
    </w:p>
    <w:p w14:paraId="0512119E" w14:textId="0964DF7F" w:rsidR="001E61AF" w:rsidRPr="00076EC4" w:rsidRDefault="00501B4C" w:rsidP="0020019A">
      <w:pPr>
        <w:pBdr>
          <w:bottom w:val="single" w:sz="4" w:space="1" w:color="auto"/>
        </w:pBdr>
        <w:spacing w:beforeLines="50" w:afterLines="50" w:line="240" w:lineRule="auto"/>
        <w:ind w:left="284"/>
        <w:rPr>
          <w:lang w:val="fr-FR"/>
        </w:rPr>
      </w:pPr>
      <w:r w:rsidRPr="00076EC4">
        <w:rPr>
          <w:lang w:val="fr-FR"/>
        </w:rPr>
        <w:t>Avant de connecter les fils, assurez-vous que les conditions suivantes sont remplies :</w:t>
      </w:r>
    </w:p>
    <w:p w14:paraId="213A9E70" w14:textId="4322E49C" w:rsidR="001E61AF"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rFonts w:hint="eastAsia"/>
          <w:lang w:val="fr-FR"/>
        </w:rPr>
        <w:t xml:space="preserve">Utilisez uniquement du fil de cuivre 75 </w:t>
      </w:r>
      <w:r w:rsidRPr="00076EC4">
        <w:rPr>
          <w:rFonts w:hint="eastAsia"/>
          <w:lang w:val="fr-FR"/>
        </w:rPr>
        <w:t>℃</w:t>
      </w:r>
      <w:r w:rsidRPr="00076EC4">
        <w:rPr>
          <w:rFonts w:hint="eastAsia"/>
          <w:lang w:val="fr-FR"/>
        </w:rPr>
        <w:t>.</w:t>
      </w:r>
    </w:p>
    <w:p w14:paraId="60DCF675" w14:textId="4F17702D" w:rsidR="001E61AF"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lang w:val="fr-FR"/>
        </w:rPr>
        <w:t>Le disjoncteur du tableau doit être éteint.</w:t>
      </w:r>
    </w:p>
    <w:p w14:paraId="17E7D7E9" w14:textId="55A4A10B" w:rsidR="001E61AF"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lang w:val="fr-FR"/>
        </w:rPr>
        <w:t>Le MaxiCharger doit être mis à la terre.</w:t>
      </w:r>
    </w:p>
    <w:p w14:paraId="3452C8EE" w14:textId="26A4D8D7" w:rsidR="001E61AF"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lang w:val="fr-FR"/>
        </w:rPr>
        <w:t>Un conducteur de mise à la terre isolé doit être installé comme partie du circuit de dérivation qui alimente le MaxiCharger.</w:t>
      </w:r>
    </w:p>
    <w:p w14:paraId="66F330A5" w14:textId="21E83D05" w:rsidR="001E61AF"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lang w:val="fr-FR"/>
        </w:rPr>
        <w:t>Le conducteur de mise à la terre doit être relié à la terre au niveau de l'équipement de service ou, lorsqu'il est alimenté par un système dérivé séparé, au niveau du transformateur d'alimentation.</w:t>
      </w:r>
    </w:p>
    <w:p w14:paraId="3AB4C89B" w14:textId="7322DF76" w:rsidR="001E61AF"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lang w:val="fr-FR"/>
        </w:rPr>
        <w:t>Toutes les connexions doivent être conformes à tous les codes et règlements locaux.</w:t>
      </w:r>
    </w:p>
    <w:p w14:paraId="66ED2BA7" w14:textId="1BD2050E" w:rsidR="00AB58E4" w:rsidRPr="00076EC4" w:rsidRDefault="00501B4C">
      <w:pPr>
        <w:pStyle w:val="ad"/>
        <w:widowControl w:val="0"/>
        <w:numPr>
          <w:ilvl w:val="0"/>
          <w:numId w:val="28"/>
        </w:numPr>
        <w:pBdr>
          <w:bottom w:val="single" w:sz="4" w:space="1" w:color="auto"/>
        </w:pBdr>
        <w:spacing w:beforeLines="50" w:afterLines="50" w:line="240" w:lineRule="auto"/>
        <w:rPr>
          <w:lang w:val="fr-FR"/>
        </w:rPr>
      </w:pPr>
      <w:r w:rsidRPr="00076EC4">
        <w:rPr>
          <w:lang w:val="fr-FR"/>
        </w:rPr>
        <w:t>Utilisez des fils de 25 mm</w:t>
      </w:r>
      <w:r w:rsidRPr="00076EC4">
        <w:rPr>
          <w:vertAlign w:val="superscript"/>
          <w:lang w:val="fr-FR"/>
        </w:rPr>
        <w:t>2</w:t>
      </w:r>
      <w:r w:rsidRPr="00076EC4">
        <w:rPr>
          <w:lang w:val="fr-FR"/>
        </w:rPr>
        <w:t>.</w:t>
      </w:r>
    </w:p>
    <w:p w14:paraId="7A826D01" w14:textId="01E4C470" w:rsidR="00476AC9" w:rsidRPr="00076EC4" w:rsidRDefault="00AB58E4" w:rsidP="0020019A">
      <w:pPr>
        <w:spacing w:beforeLines="50" w:afterLines="50" w:line="240" w:lineRule="auto"/>
        <w:rPr>
          <w:lang w:val="fr-FR"/>
        </w:rPr>
      </w:pPr>
      <w:r w:rsidRPr="00076EC4">
        <w:rPr>
          <w:lang w:val="fr-FR"/>
        </w:rPr>
        <w:br w:type="page"/>
      </w:r>
    </w:p>
    <w:p w14:paraId="735B3DF2" w14:textId="6AEBC3BC" w:rsidR="001E61AF" w:rsidRPr="00076EC4" w:rsidRDefault="00501B4C">
      <w:pPr>
        <w:pStyle w:val="3"/>
        <w:spacing w:before="240" w:afterLines="50" w:line="240" w:lineRule="auto"/>
        <w:rPr>
          <w:lang w:val="fr-FR"/>
        </w:rPr>
      </w:pPr>
      <w:bookmarkStart w:id="210" w:name="_Toc121150228"/>
      <w:r w:rsidRPr="00076EC4">
        <w:rPr>
          <w:lang w:val="fr-FR"/>
        </w:rPr>
        <w:t>Ouverture de la porte</w:t>
      </w:r>
      <w:bookmarkEnd w:id="210"/>
    </w:p>
    <w:p w14:paraId="5F87AE58" w14:textId="63BD4C3B" w:rsidR="007F26CE" w:rsidRPr="00076EC4" w:rsidRDefault="00501B4C">
      <w:pPr>
        <w:pStyle w:val="ad"/>
        <w:widowControl w:val="0"/>
        <w:numPr>
          <w:ilvl w:val="0"/>
          <w:numId w:val="29"/>
        </w:numPr>
        <w:spacing w:beforeLines="50" w:afterLines="50" w:line="240" w:lineRule="auto"/>
        <w:ind w:left="641" w:hanging="357"/>
        <w:rPr>
          <w:lang w:val="fr-FR"/>
        </w:rPr>
      </w:pPr>
      <w:r w:rsidRPr="00076EC4">
        <w:rPr>
          <w:lang w:val="fr-FR"/>
        </w:rPr>
        <w:t>Retirez les six vis de sécurité M5 (</w:t>
      </w:r>
      <w:r w:rsidRPr="00076EC4">
        <w:rPr>
          <w:b/>
          <w:bCs/>
          <w:lang w:val="fr-FR"/>
        </w:rPr>
        <w:t>A</w:t>
      </w:r>
      <w:r w:rsidRPr="00076EC4">
        <w:rPr>
          <w:lang w:val="fr-FR"/>
        </w:rPr>
        <w:t>) sur le côté droit du MaxiCharger en utilisant un tournevis Torx T25 pour retirer le couvercle latéral (</w:t>
      </w:r>
      <w:r w:rsidRPr="00076EC4">
        <w:rPr>
          <w:b/>
          <w:bCs/>
          <w:lang w:val="fr-FR"/>
        </w:rPr>
        <w:t>B</w:t>
      </w:r>
      <w:r w:rsidRPr="00076EC4">
        <w:rPr>
          <w:lang w:val="fr-FR"/>
        </w:rPr>
        <w:t>). Mettez-les de côté.</w:t>
      </w:r>
    </w:p>
    <w:p w14:paraId="3C559103" w14:textId="44C2E576" w:rsidR="00F00AA2" w:rsidRPr="00076EC4" w:rsidRDefault="00F00AA2" w:rsidP="0020019A">
      <w:pPr>
        <w:pStyle w:val="ad"/>
        <w:widowControl w:val="0"/>
        <w:spacing w:beforeLines="50" w:afterLines="50" w:line="240" w:lineRule="auto"/>
        <w:ind w:left="641"/>
        <w:jc w:val="center"/>
        <w:rPr>
          <w:lang w:val="fr-FR"/>
        </w:rPr>
      </w:pPr>
      <w:r w:rsidRPr="00076EC4">
        <w:rPr>
          <w:noProof/>
        </w:rPr>
        <w:drawing>
          <wp:inline distT="0" distB="0" distL="0" distR="0" wp14:anchorId="03E9C493" wp14:editId="274F1858">
            <wp:extent cx="2293534" cy="225192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93534" cy="2251928"/>
                    </a:xfrm>
                    <a:prstGeom prst="rect">
                      <a:avLst/>
                    </a:prstGeom>
                  </pic:spPr>
                </pic:pic>
              </a:graphicData>
            </a:graphic>
          </wp:inline>
        </w:drawing>
      </w:r>
    </w:p>
    <w:p w14:paraId="0E647164" w14:textId="33F3DCB7" w:rsidR="001E61AF" w:rsidRPr="00076EC4" w:rsidRDefault="00501B4C">
      <w:pPr>
        <w:pStyle w:val="ad"/>
        <w:widowControl w:val="0"/>
        <w:numPr>
          <w:ilvl w:val="0"/>
          <w:numId w:val="29"/>
        </w:numPr>
        <w:spacing w:beforeLines="50" w:afterLines="50" w:line="240" w:lineRule="auto"/>
        <w:ind w:left="641" w:hanging="357"/>
        <w:rPr>
          <w:lang w:val="fr-FR"/>
        </w:rPr>
      </w:pPr>
      <w:r w:rsidRPr="00076EC4">
        <w:rPr>
          <w:lang w:val="fr-FR"/>
        </w:rPr>
        <w:t>Desserrez les deux vis hexagonales M8 (</w:t>
      </w:r>
      <w:r w:rsidRPr="00076EC4">
        <w:rPr>
          <w:b/>
          <w:bCs/>
          <w:lang w:val="fr-FR"/>
        </w:rPr>
        <w:t>A</w:t>
      </w:r>
      <w:r w:rsidRPr="00076EC4">
        <w:rPr>
          <w:lang w:val="fr-FR"/>
        </w:rPr>
        <w:t>) à l'aide de la clé hexagonale et ouvrez la porte avant.</w:t>
      </w:r>
    </w:p>
    <w:p w14:paraId="48D15078" w14:textId="2F9AD9FD" w:rsidR="00AB58E4" w:rsidRPr="00076EC4" w:rsidRDefault="00F00AA2" w:rsidP="0020019A">
      <w:pPr>
        <w:pStyle w:val="ad"/>
        <w:widowControl w:val="0"/>
        <w:spacing w:beforeLines="50" w:afterLines="50" w:line="240" w:lineRule="auto"/>
        <w:ind w:left="641"/>
        <w:jc w:val="center"/>
        <w:rPr>
          <w:lang w:val="fr-FR"/>
        </w:rPr>
      </w:pPr>
      <w:r w:rsidRPr="00076EC4">
        <w:rPr>
          <w:noProof/>
        </w:rPr>
        <w:drawing>
          <wp:inline distT="0" distB="0" distL="0" distR="0" wp14:anchorId="1A4C440B" wp14:editId="0E8F3FBB">
            <wp:extent cx="1458553" cy="2791058"/>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463476" cy="2800479"/>
                    </a:xfrm>
                    <a:prstGeom prst="rect">
                      <a:avLst/>
                    </a:prstGeom>
                  </pic:spPr>
                </pic:pic>
              </a:graphicData>
            </a:graphic>
          </wp:inline>
        </w:drawing>
      </w:r>
    </w:p>
    <w:p w14:paraId="0A2103C9" w14:textId="28B3A4BB" w:rsidR="00F00AA2" w:rsidRPr="00076EC4" w:rsidRDefault="00AB58E4" w:rsidP="0020019A">
      <w:pPr>
        <w:spacing w:beforeLines="50" w:afterLines="50" w:line="240" w:lineRule="auto"/>
        <w:rPr>
          <w:lang w:val="fr-FR"/>
        </w:rPr>
      </w:pPr>
      <w:r w:rsidRPr="00076EC4">
        <w:rPr>
          <w:lang w:val="fr-FR"/>
        </w:rPr>
        <w:br w:type="page"/>
      </w:r>
    </w:p>
    <w:p w14:paraId="09D61E84" w14:textId="2C488EDB" w:rsidR="00AB58E4" w:rsidRPr="00076EC4" w:rsidRDefault="00501B4C">
      <w:pPr>
        <w:pStyle w:val="3"/>
        <w:spacing w:before="240" w:afterLines="50" w:line="240" w:lineRule="auto"/>
        <w:rPr>
          <w:lang w:val="fr-FR"/>
        </w:rPr>
      </w:pPr>
      <w:bookmarkStart w:id="211" w:name="_Toc121150229"/>
      <w:r w:rsidRPr="00076EC4">
        <w:rPr>
          <w:lang w:val="fr-FR"/>
        </w:rPr>
        <w:t>Connexion du câble d'entrée</w:t>
      </w:r>
      <w:bookmarkEnd w:id="211"/>
    </w:p>
    <w:p w14:paraId="7FF32EC2" w14:textId="5204F655" w:rsidR="007F26CE" w:rsidRPr="00076EC4" w:rsidRDefault="00501B4C">
      <w:pPr>
        <w:pStyle w:val="ad"/>
        <w:widowControl w:val="0"/>
        <w:numPr>
          <w:ilvl w:val="0"/>
          <w:numId w:val="59"/>
        </w:numPr>
        <w:spacing w:beforeLines="50" w:afterLines="50" w:line="240" w:lineRule="auto"/>
        <w:rPr>
          <w:lang w:val="fr-FR"/>
        </w:rPr>
      </w:pPr>
      <w:r w:rsidRPr="00076EC4">
        <w:rPr>
          <w:lang w:val="fr-FR"/>
        </w:rPr>
        <w:t>Desserrer les trois écrous M6 pour retirer la barrière isolante (</w:t>
      </w:r>
      <w:r w:rsidRPr="00076EC4">
        <w:rPr>
          <w:b/>
          <w:bCs/>
          <w:lang w:val="fr-FR"/>
        </w:rPr>
        <w:t>A</w:t>
      </w:r>
      <w:r w:rsidRPr="00076EC4">
        <w:rPr>
          <w:lang w:val="fr-FR"/>
        </w:rPr>
        <w:t>) et les mettre de côté.</w:t>
      </w:r>
    </w:p>
    <w:p w14:paraId="70148D90" w14:textId="6E500D25" w:rsidR="007F26CE" w:rsidRPr="00076EC4" w:rsidRDefault="00F00AA2" w:rsidP="0020019A">
      <w:pPr>
        <w:pStyle w:val="ad"/>
        <w:widowControl w:val="0"/>
        <w:spacing w:beforeLines="50" w:afterLines="50" w:line="240" w:lineRule="auto"/>
        <w:ind w:left="641"/>
        <w:jc w:val="center"/>
        <w:rPr>
          <w:lang w:val="fr-FR"/>
        </w:rPr>
      </w:pPr>
      <w:r w:rsidRPr="00076EC4">
        <w:rPr>
          <w:noProof/>
        </w:rPr>
        <w:drawing>
          <wp:inline distT="0" distB="0" distL="0" distR="0" wp14:anchorId="10152494" wp14:editId="1A2269F5">
            <wp:extent cx="4215154" cy="310539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255886" cy="3135406"/>
                    </a:xfrm>
                    <a:prstGeom prst="rect">
                      <a:avLst/>
                    </a:prstGeom>
                  </pic:spPr>
                </pic:pic>
              </a:graphicData>
            </a:graphic>
          </wp:inline>
        </w:drawing>
      </w:r>
    </w:p>
    <w:p w14:paraId="544CF332" w14:textId="1069D9EF" w:rsidR="001E61AF" w:rsidRPr="00076EC4" w:rsidRDefault="00501B4C">
      <w:pPr>
        <w:pStyle w:val="ad"/>
        <w:widowControl w:val="0"/>
        <w:numPr>
          <w:ilvl w:val="0"/>
          <w:numId w:val="59"/>
        </w:numPr>
        <w:spacing w:beforeLines="50" w:afterLines="50" w:line="240" w:lineRule="auto"/>
        <w:ind w:left="641" w:hanging="357"/>
        <w:rPr>
          <w:lang w:val="fr-FR"/>
        </w:rPr>
      </w:pPr>
      <w:r w:rsidRPr="00076EC4">
        <w:rPr>
          <w:lang w:val="fr-FR"/>
        </w:rPr>
        <w:t>Tirez les fils et faites-les passer par le trou d'entrée inférieur AC.</w:t>
      </w:r>
    </w:p>
    <w:p w14:paraId="271AA8BF" w14:textId="3A0B67C0" w:rsidR="001E61AF" w:rsidRPr="00076EC4" w:rsidRDefault="0099561B">
      <w:pPr>
        <w:pStyle w:val="ad"/>
        <w:widowControl w:val="0"/>
        <w:numPr>
          <w:ilvl w:val="0"/>
          <w:numId w:val="59"/>
        </w:numPr>
        <w:spacing w:beforeLines="50" w:afterLines="50" w:line="240" w:lineRule="auto"/>
        <w:ind w:left="641" w:hanging="357"/>
        <w:rPr>
          <w:lang w:val="fr-FR"/>
        </w:rPr>
      </w:pPr>
      <w:r w:rsidRPr="00076EC4">
        <w:rPr>
          <w:lang w:val="fr-FR"/>
        </w:rPr>
        <w:t>Utilisez une pince à dénuder pour retirer une longueur appropriée d'isolant à l'extrémité de chaque fil. Assurez-vous que la longueur dénudée est compatible avec les cosses de câble.</w:t>
      </w:r>
    </w:p>
    <w:p w14:paraId="44C86A39" w14:textId="22A355B5" w:rsidR="00AB58E4" w:rsidRPr="00076EC4" w:rsidRDefault="0099561B">
      <w:pPr>
        <w:pStyle w:val="ad"/>
        <w:widowControl w:val="0"/>
        <w:numPr>
          <w:ilvl w:val="0"/>
          <w:numId w:val="59"/>
        </w:numPr>
        <w:spacing w:beforeLines="50" w:afterLines="50" w:line="240" w:lineRule="auto"/>
        <w:ind w:left="641" w:hanging="357"/>
        <w:rPr>
          <w:lang w:val="fr-FR"/>
        </w:rPr>
      </w:pPr>
      <w:r w:rsidRPr="00076EC4">
        <w:rPr>
          <w:lang w:val="fr-FR"/>
        </w:rPr>
        <w:t>Utilisez la pince à sertir pour fixer la cosse de câble à l'extrémité des fils.</w:t>
      </w:r>
    </w:p>
    <w:p w14:paraId="799B98A0" w14:textId="4AB641FC" w:rsidR="001E61AF" w:rsidRPr="00076EC4" w:rsidRDefault="00AB58E4" w:rsidP="0020019A">
      <w:pPr>
        <w:spacing w:beforeLines="50" w:afterLines="50" w:line="240" w:lineRule="auto"/>
        <w:rPr>
          <w:lang w:val="fr-FR"/>
        </w:rPr>
      </w:pPr>
      <w:r w:rsidRPr="00076EC4">
        <w:rPr>
          <w:lang w:val="fr-FR"/>
        </w:rPr>
        <w:br w:type="page"/>
      </w:r>
    </w:p>
    <w:p w14:paraId="579FE772" w14:textId="7A03AC2B" w:rsidR="001E61AF" w:rsidRPr="00076EC4" w:rsidRDefault="0099561B">
      <w:pPr>
        <w:pStyle w:val="ad"/>
        <w:widowControl w:val="0"/>
        <w:numPr>
          <w:ilvl w:val="0"/>
          <w:numId w:val="59"/>
        </w:numPr>
        <w:spacing w:beforeLines="50" w:afterLines="50" w:line="240" w:lineRule="auto"/>
        <w:ind w:left="641" w:hanging="357"/>
        <w:rPr>
          <w:lang w:val="fr-FR"/>
        </w:rPr>
      </w:pPr>
      <w:r w:rsidRPr="00076EC4">
        <w:rPr>
          <w:lang w:val="fr-FR"/>
        </w:rPr>
        <w:t>Desserrez la fixation M6 à l'aide d'une clé à douille de 10 mm et connectez le fil PE à la barre PE (</w:t>
      </w:r>
      <w:r w:rsidRPr="00076EC4">
        <w:rPr>
          <w:b/>
          <w:bCs/>
          <w:lang w:val="fr-FR"/>
        </w:rPr>
        <w:t>A</w:t>
      </w:r>
      <w:r w:rsidRPr="00076EC4">
        <w:rPr>
          <w:lang w:val="fr-FR"/>
        </w:rPr>
        <w:t>). Remettez la fixation en place et serrez-la à 6 N-m.</w:t>
      </w:r>
    </w:p>
    <w:p w14:paraId="17A621B6" w14:textId="01E8FF2B" w:rsidR="001E61AF" w:rsidRPr="00076EC4" w:rsidRDefault="0099561B">
      <w:pPr>
        <w:pStyle w:val="ad"/>
        <w:widowControl w:val="0"/>
        <w:numPr>
          <w:ilvl w:val="0"/>
          <w:numId w:val="59"/>
        </w:numPr>
        <w:spacing w:beforeLines="50" w:afterLines="50" w:line="240" w:lineRule="auto"/>
        <w:ind w:left="641" w:hanging="357"/>
        <w:rPr>
          <w:lang w:val="fr-FR"/>
        </w:rPr>
      </w:pPr>
      <w:r w:rsidRPr="00076EC4">
        <w:rPr>
          <w:lang w:val="fr-FR"/>
        </w:rPr>
        <w:t>Utilisez une clé de 13 mm pour desserrer les quatre fixations M8 et fixer les fils aux connecteurs :</w:t>
      </w:r>
    </w:p>
    <w:p w14:paraId="43F36A96" w14:textId="43DDBDA7" w:rsidR="00AB58E4" w:rsidRPr="00076EC4" w:rsidRDefault="000B474C">
      <w:pPr>
        <w:pStyle w:val="ad"/>
        <w:widowControl w:val="0"/>
        <w:numPr>
          <w:ilvl w:val="0"/>
          <w:numId w:val="60"/>
        </w:numPr>
        <w:spacing w:beforeLines="50" w:afterLines="50" w:line="240" w:lineRule="auto"/>
        <w:rPr>
          <w:lang w:val="fr-FR"/>
        </w:rPr>
      </w:pPr>
      <w:r w:rsidRPr="00076EC4">
        <w:rPr>
          <w:lang w:val="fr-FR"/>
        </w:rPr>
        <w:t>Fil L1 au connecteur</w:t>
      </w:r>
      <w:r w:rsidR="00AB58E4" w:rsidRPr="00076EC4">
        <w:rPr>
          <w:lang w:val="fr-FR"/>
        </w:rPr>
        <w:t xml:space="preserve"> </w:t>
      </w:r>
      <w:r w:rsidR="00AB58E4" w:rsidRPr="00076EC4">
        <w:rPr>
          <w:b/>
          <w:lang w:val="fr-FR"/>
        </w:rPr>
        <w:t>B</w:t>
      </w:r>
    </w:p>
    <w:p w14:paraId="6C4CC804" w14:textId="5A1464F2" w:rsidR="00AB58E4" w:rsidRPr="00076EC4" w:rsidRDefault="000B474C">
      <w:pPr>
        <w:pStyle w:val="ad"/>
        <w:widowControl w:val="0"/>
        <w:numPr>
          <w:ilvl w:val="0"/>
          <w:numId w:val="60"/>
        </w:numPr>
        <w:spacing w:beforeLines="50" w:afterLines="50" w:line="240" w:lineRule="auto"/>
        <w:rPr>
          <w:lang w:val="fr-FR"/>
        </w:rPr>
      </w:pPr>
      <w:r w:rsidRPr="00076EC4">
        <w:rPr>
          <w:lang w:val="fr-FR"/>
        </w:rPr>
        <w:t>Fil L2 au connecteur</w:t>
      </w:r>
      <w:r w:rsidR="00AB58E4" w:rsidRPr="00076EC4">
        <w:rPr>
          <w:lang w:val="fr-FR"/>
        </w:rPr>
        <w:t xml:space="preserve"> </w:t>
      </w:r>
      <w:r w:rsidR="00AB58E4" w:rsidRPr="00076EC4">
        <w:rPr>
          <w:b/>
          <w:lang w:val="fr-FR"/>
        </w:rPr>
        <w:t>C</w:t>
      </w:r>
    </w:p>
    <w:p w14:paraId="58A24540" w14:textId="19D1EC92" w:rsidR="00AB58E4" w:rsidRPr="00076EC4" w:rsidRDefault="000B474C">
      <w:pPr>
        <w:pStyle w:val="ad"/>
        <w:widowControl w:val="0"/>
        <w:numPr>
          <w:ilvl w:val="0"/>
          <w:numId w:val="60"/>
        </w:numPr>
        <w:spacing w:beforeLines="50" w:afterLines="50" w:line="240" w:lineRule="auto"/>
        <w:rPr>
          <w:lang w:val="fr-FR"/>
        </w:rPr>
      </w:pPr>
      <w:r w:rsidRPr="00076EC4">
        <w:rPr>
          <w:lang w:val="fr-FR"/>
        </w:rPr>
        <w:t>Fil L3 au connecteur</w:t>
      </w:r>
      <w:r w:rsidR="00AB58E4" w:rsidRPr="00076EC4">
        <w:rPr>
          <w:lang w:val="fr-FR"/>
        </w:rPr>
        <w:t xml:space="preserve"> </w:t>
      </w:r>
      <w:r w:rsidR="00AB58E4" w:rsidRPr="00076EC4">
        <w:rPr>
          <w:b/>
          <w:lang w:val="fr-FR"/>
        </w:rPr>
        <w:t>D</w:t>
      </w:r>
    </w:p>
    <w:p w14:paraId="35A93C39" w14:textId="503B334A" w:rsidR="00AB58E4" w:rsidRPr="00076EC4" w:rsidRDefault="000B474C">
      <w:pPr>
        <w:pStyle w:val="ad"/>
        <w:widowControl w:val="0"/>
        <w:numPr>
          <w:ilvl w:val="0"/>
          <w:numId w:val="60"/>
        </w:numPr>
        <w:spacing w:beforeLines="50" w:afterLines="50" w:line="240" w:lineRule="auto"/>
        <w:rPr>
          <w:lang w:val="fr-FR"/>
        </w:rPr>
      </w:pPr>
      <w:r w:rsidRPr="00076EC4">
        <w:rPr>
          <w:lang w:val="fr-FR"/>
        </w:rPr>
        <w:t>N au connecteur</w:t>
      </w:r>
      <w:r w:rsidR="00AB58E4" w:rsidRPr="00076EC4">
        <w:rPr>
          <w:lang w:val="fr-FR"/>
        </w:rPr>
        <w:t xml:space="preserve"> </w:t>
      </w:r>
      <w:r w:rsidR="00AB58E4" w:rsidRPr="00076EC4">
        <w:rPr>
          <w:b/>
          <w:lang w:val="fr-FR"/>
        </w:rPr>
        <w:t>E</w:t>
      </w:r>
    </w:p>
    <w:p w14:paraId="01963BFA" w14:textId="3EF8D5A6" w:rsidR="00AB58E4" w:rsidRPr="00076EC4" w:rsidRDefault="0099561B">
      <w:pPr>
        <w:pStyle w:val="ad"/>
        <w:widowControl w:val="0"/>
        <w:numPr>
          <w:ilvl w:val="0"/>
          <w:numId w:val="59"/>
        </w:numPr>
        <w:spacing w:beforeLines="50" w:afterLines="50" w:line="240" w:lineRule="auto"/>
        <w:ind w:left="641" w:hanging="357"/>
        <w:rPr>
          <w:lang w:val="fr-FR"/>
        </w:rPr>
      </w:pPr>
      <w:r w:rsidRPr="00076EC4">
        <w:rPr>
          <w:lang w:val="fr-FR"/>
        </w:rPr>
        <w:t>Réinsérez les fixations M8 et serrez-les au couple de 6-12 N-m.</w:t>
      </w:r>
    </w:p>
    <w:p w14:paraId="7A220662" w14:textId="18AA8116" w:rsidR="00AB58E4" w:rsidRPr="00076EC4" w:rsidRDefault="00F00AA2" w:rsidP="0020019A">
      <w:pPr>
        <w:widowControl w:val="0"/>
        <w:spacing w:beforeLines="50" w:afterLines="50" w:line="240" w:lineRule="auto"/>
        <w:ind w:left="704"/>
        <w:jc w:val="center"/>
        <w:rPr>
          <w:lang w:val="fr-FR"/>
        </w:rPr>
      </w:pPr>
      <w:r w:rsidRPr="00076EC4">
        <w:rPr>
          <w:noProof/>
        </w:rPr>
        <w:drawing>
          <wp:inline distT="0" distB="0" distL="0" distR="0" wp14:anchorId="626D0D26" wp14:editId="1B09B6CC">
            <wp:extent cx="3929310" cy="290705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71637" cy="2938367"/>
                    </a:xfrm>
                    <a:prstGeom prst="rect">
                      <a:avLst/>
                    </a:prstGeom>
                  </pic:spPr>
                </pic:pic>
              </a:graphicData>
            </a:graphic>
          </wp:inline>
        </w:drawing>
      </w:r>
    </w:p>
    <w:p w14:paraId="7C16FB10" w14:textId="11CE2BF7" w:rsidR="009D3249" w:rsidRPr="00076EC4" w:rsidRDefault="00AB58E4" w:rsidP="0020019A">
      <w:pPr>
        <w:spacing w:beforeLines="50" w:afterLines="50" w:line="240" w:lineRule="auto"/>
        <w:rPr>
          <w:lang w:val="fr-FR"/>
        </w:rPr>
      </w:pPr>
      <w:r w:rsidRPr="00076EC4">
        <w:rPr>
          <w:lang w:val="fr-FR"/>
        </w:rPr>
        <w:br w:type="page"/>
      </w:r>
    </w:p>
    <w:p w14:paraId="23F98BCB" w14:textId="76161AA7" w:rsidR="00953A43" w:rsidRPr="00076EC4" w:rsidRDefault="0099561B">
      <w:pPr>
        <w:pStyle w:val="3"/>
        <w:spacing w:before="240" w:afterLines="50" w:line="240" w:lineRule="auto"/>
        <w:rPr>
          <w:lang w:val="fr-FR"/>
        </w:rPr>
      </w:pPr>
      <w:bookmarkStart w:id="212" w:name="_Toc121150230"/>
      <w:r w:rsidRPr="00076EC4">
        <w:rPr>
          <w:lang w:val="fr-FR"/>
        </w:rPr>
        <w:t>Mise sous tension du MaxiCharger</w:t>
      </w:r>
      <w:bookmarkEnd w:id="212"/>
    </w:p>
    <w:p w14:paraId="3774B201" w14:textId="29EAEB51" w:rsidR="00953A43" w:rsidRPr="00076EC4" w:rsidRDefault="0099561B" w:rsidP="0020019A">
      <w:pPr>
        <w:pStyle w:val="BodytextUserManual"/>
        <w:spacing w:before="120" w:after="120" w:line="240" w:lineRule="auto"/>
        <w:rPr>
          <w:b/>
          <w:lang w:val="fr-FR"/>
        </w:rPr>
      </w:pPr>
      <w:r w:rsidRPr="00076EC4">
        <w:rPr>
          <w:b/>
          <w:lang w:val="fr-FR"/>
        </w:rPr>
        <w:t>Avant la mise sous tension</w:t>
      </w:r>
    </w:p>
    <w:p w14:paraId="12DDA03D" w14:textId="4CFA025C" w:rsidR="00953A43" w:rsidRPr="00076EC4" w:rsidRDefault="0099561B" w:rsidP="0020019A">
      <w:pPr>
        <w:pStyle w:val="ItemList"/>
        <w:spacing w:beforeLines="50" w:before="120" w:afterLines="50" w:after="120" w:line="240" w:lineRule="auto"/>
        <w:rPr>
          <w:lang w:val="fr-FR"/>
        </w:rPr>
      </w:pPr>
      <w:r w:rsidRPr="00076EC4">
        <w:rPr>
          <w:lang w:val="fr-FR"/>
        </w:rPr>
        <w:t>Installez le MaxiCharger selon les instructions de ce manuel.</w:t>
      </w:r>
    </w:p>
    <w:p w14:paraId="02BE903F" w14:textId="44C34EEA" w:rsidR="00953A43" w:rsidRPr="00076EC4" w:rsidRDefault="0099561B" w:rsidP="0020019A">
      <w:pPr>
        <w:pStyle w:val="ItemList"/>
        <w:spacing w:beforeLines="50" w:before="120" w:afterLines="50" w:after="120" w:line="240" w:lineRule="auto"/>
        <w:rPr>
          <w:lang w:val="fr-FR"/>
        </w:rPr>
      </w:pPr>
      <w:r w:rsidRPr="00076EC4">
        <w:rPr>
          <w:lang w:val="fr-FR"/>
        </w:rPr>
        <w:t>Préparez un plan d'urgence pour indiquer aux gens ce qu'ils doivent faire en cas d'urgence.</w:t>
      </w:r>
    </w:p>
    <w:p w14:paraId="05B74B15" w14:textId="5287FFBE" w:rsidR="00953A43" w:rsidRPr="00076EC4" w:rsidRDefault="0099561B" w:rsidP="0020019A">
      <w:pPr>
        <w:pStyle w:val="ItemList"/>
        <w:spacing w:beforeLines="50" w:before="120" w:afterLines="50" w:after="120" w:line="240" w:lineRule="auto"/>
        <w:rPr>
          <w:lang w:val="fr-FR"/>
        </w:rPr>
      </w:pPr>
      <w:r w:rsidRPr="00076EC4">
        <w:rPr>
          <w:lang w:val="fr-FR"/>
        </w:rPr>
        <w:t>Seul le fabricant ou un technicien qualifié autorisé par le fabricant peut mettre en service le MaxiCharger. Contactez le fabricant lorsque le MaxiCharger est prêt à être mis en service.</w:t>
      </w:r>
    </w:p>
    <w:p w14:paraId="63C80B97" w14:textId="77777777" w:rsidR="00953A43" w:rsidRPr="00076EC4" w:rsidRDefault="00953A43" w:rsidP="0020019A">
      <w:pPr>
        <w:pStyle w:val="ItemList"/>
        <w:numPr>
          <w:ilvl w:val="0"/>
          <w:numId w:val="0"/>
        </w:numPr>
        <w:pBdr>
          <w:top w:val="single" w:sz="4" w:space="1" w:color="auto"/>
          <w:bottom w:val="single" w:sz="4" w:space="1" w:color="auto"/>
        </w:pBdr>
        <w:spacing w:beforeLines="50" w:before="120" w:afterLines="50" w:after="120" w:line="240" w:lineRule="auto"/>
        <w:ind w:left="284"/>
        <w:rPr>
          <w:b/>
          <w:lang w:val="fr-FR"/>
        </w:rPr>
      </w:pPr>
      <w:r w:rsidRPr="00076EC4">
        <w:rPr>
          <w:b/>
          <w:noProof/>
        </w:rPr>
        <w:drawing>
          <wp:anchor distT="0" distB="0" distL="114300" distR="114300" simplePos="0" relativeHeight="252817408" behindDoc="0" locked="0" layoutInCell="1" allowOverlap="1" wp14:anchorId="3E347F0A" wp14:editId="7EFA8130">
            <wp:simplePos x="0" y="0"/>
            <wp:positionH relativeFrom="margin">
              <wp:align>left</wp:align>
            </wp:positionH>
            <wp:positionV relativeFrom="paragraph">
              <wp:posOffset>6824</wp:posOffset>
            </wp:positionV>
            <wp:extent cx="143510" cy="143510"/>
            <wp:effectExtent l="0" t="0" r="8890" b="889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076EC4">
        <w:rPr>
          <w:b/>
          <w:lang w:val="fr-FR"/>
        </w:rPr>
        <w:t>NOTE</w:t>
      </w:r>
    </w:p>
    <w:p w14:paraId="0C718B15" w14:textId="47D1A1DC" w:rsidR="00953A43" w:rsidRPr="00076EC4" w:rsidRDefault="0099561B" w:rsidP="0020019A">
      <w:pPr>
        <w:pStyle w:val="ItemList"/>
        <w:numPr>
          <w:ilvl w:val="0"/>
          <w:numId w:val="0"/>
        </w:numPr>
        <w:pBdr>
          <w:top w:val="single" w:sz="4" w:space="1" w:color="auto"/>
          <w:bottom w:val="single" w:sz="4" w:space="1" w:color="auto"/>
        </w:pBdr>
        <w:spacing w:beforeLines="50" w:before="120" w:afterLines="50" w:after="120" w:line="240" w:lineRule="auto"/>
        <w:ind w:left="284"/>
        <w:rPr>
          <w:lang w:val="fr-FR"/>
        </w:rPr>
      </w:pPr>
      <w:r w:rsidRPr="00076EC4">
        <w:rPr>
          <w:lang w:val="fr-FR"/>
        </w:rPr>
        <w:t xml:space="preserve">En cas de température ambiante inférieure à -20 </w:t>
      </w:r>
      <w:r w:rsidRPr="00076EC4">
        <w:rPr>
          <w:rFonts w:ascii="宋体" w:eastAsia="宋体" w:hAnsi="宋体" w:cs="宋体" w:hint="eastAsia"/>
          <w:lang w:val="fr-FR"/>
        </w:rPr>
        <w:t>℃</w:t>
      </w:r>
      <w:r w:rsidRPr="00076EC4">
        <w:rPr>
          <w:lang w:val="fr-FR"/>
        </w:rPr>
        <w:t>, il faudra 3~5 minutes pour préchauffer l'écran lors de la mise sous tension du MaxiCharger. Dans des cas extrêmes, le module d'affichage sera réinitialisé pour assurer la stabilité du MaxiCharger.</w:t>
      </w:r>
    </w:p>
    <w:p w14:paraId="7AF15554" w14:textId="04F203D1" w:rsidR="00953A43" w:rsidRPr="00076EC4" w:rsidRDefault="0099561B" w:rsidP="00F0077D">
      <w:pPr>
        <w:pStyle w:val="a8"/>
        <w:numPr>
          <w:ilvl w:val="0"/>
          <w:numId w:val="77"/>
        </w:numPr>
        <w:rPr>
          <w:lang w:val="fr-FR"/>
        </w:rPr>
      </w:pPr>
      <w:r w:rsidRPr="00076EC4">
        <w:rPr>
          <w:lang w:val="fr-FR"/>
        </w:rPr>
        <w:t>Pour mettre en marche le MaxiCharger</w:t>
      </w:r>
    </w:p>
    <w:p w14:paraId="17637A45" w14:textId="498C6165" w:rsidR="00953A43" w:rsidRPr="00076EC4" w:rsidRDefault="0099561B" w:rsidP="00F0077D">
      <w:pPr>
        <w:pStyle w:val="a0"/>
        <w:numPr>
          <w:ilvl w:val="0"/>
          <w:numId w:val="41"/>
        </w:numPr>
        <w:rPr>
          <w:lang w:val="fr-FR"/>
        </w:rPr>
      </w:pPr>
      <w:r w:rsidRPr="00076EC4">
        <w:rPr>
          <w:lang w:val="fr-FR"/>
        </w:rPr>
        <w:t xml:space="preserve">Assurez-vous que le disjoncteur amont reste en position </w:t>
      </w:r>
      <w:r w:rsidRPr="00076EC4">
        <w:rPr>
          <w:b/>
          <w:bCs/>
          <w:lang w:val="fr-FR"/>
        </w:rPr>
        <w:t>OFF</w:t>
      </w:r>
      <w:r w:rsidRPr="00076EC4">
        <w:rPr>
          <w:lang w:val="fr-FR"/>
        </w:rPr>
        <w:t xml:space="preserve"> et verrouillé pendant la procédure.</w:t>
      </w:r>
    </w:p>
    <w:p w14:paraId="5E565B31" w14:textId="72DA06E4" w:rsidR="00953A43" w:rsidRPr="00076EC4" w:rsidRDefault="0099561B" w:rsidP="00F0077D">
      <w:pPr>
        <w:pStyle w:val="a0"/>
        <w:numPr>
          <w:ilvl w:val="0"/>
          <w:numId w:val="41"/>
        </w:numPr>
        <w:rPr>
          <w:lang w:val="fr-FR"/>
        </w:rPr>
      </w:pPr>
      <w:r w:rsidRPr="00076EC4">
        <w:rPr>
          <w:lang w:val="fr-FR"/>
        </w:rPr>
        <w:t>Serrez les vis et les boulons des pièces clés et assurez-vous que l'intérieur du boîtier est propre. Évitez que les composants électroniques ne soient endommagés par la poussière ou les particules.</w:t>
      </w:r>
    </w:p>
    <w:p w14:paraId="31F5547F" w14:textId="54CF70CA" w:rsidR="00953A43" w:rsidRPr="00076EC4" w:rsidRDefault="0099561B" w:rsidP="00F0077D">
      <w:pPr>
        <w:pStyle w:val="a0"/>
        <w:numPr>
          <w:ilvl w:val="0"/>
          <w:numId w:val="41"/>
        </w:numPr>
        <w:rPr>
          <w:lang w:val="fr-FR"/>
        </w:rPr>
      </w:pPr>
      <w:r w:rsidRPr="00076EC4">
        <w:rPr>
          <w:lang w:val="fr-FR"/>
        </w:rPr>
        <w:t>Utilisez le multimètre pour vérifier les connexions du circuit entre L1, L2, L3, N et PE. Si un court-circuit se produit, contactez l'assistance technique Autel ; sinon, réinstallez la barrière isolante.</w:t>
      </w:r>
    </w:p>
    <w:p w14:paraId="2BB762FB" w14:textId="5AFD5450" w:rsidR="00953A43" w:rsidRPr="00076EC4" w:rsidRDefault="0099561B" w:rsidP="00F0077D">
      <w:pPr>
        <w:pStyle w:val="a0"/>
        <w:numPr>
          <w:ilvl w:val="0"/>
          <w:numId w:val="41"/>
        </w:numPr>
        <w:rPr>
          <w:lang w:val="fr-FR"/>
        </w:rPr>
      </w:pPr>
      <w:r w:rsidRPr="00076EC4">
        <w:rPr>
          <w:lang w:val="fr-FR"/>
        </w:rPr>
        <w:t>Contactez l'assistance technique à la clientèle pour allumer le disjoncteur en amont et vérifier les indicateurs sur le CCU, l'ECU et le TCU et l'affichage de l'écran.</w:t>
      </w:r>
    </w:p>
    <w:p w14:paraId="355CFEAB" w14:textId="2292B53D" w:rsidR="00953A43" w:rsidRPr="00076EC4" w:rsidRDefault="0099561B" w:rsidP="00F0077D">
      <w:pPr>
        <w:pStyle w:val="a0"/>
        <w:numPr>
          <w:ilvl w:val="0"/>
          <w:numId w:val="42"/>
        </w:numPr>
        <w:rPr>
          <w:lang w:val="fr-FR"/>
        </w:rPr>
      </w:pPr>
      <w:r w:rsidRPr="00076EC4">
        <w:rPr>
          <w:lang w:val="fr-FR"/>
        </w:rPr>
        <w:t>Si un indicateur du CCU, de l'ECU ou du TCU est éteint ou si l'affichage de l'écran est anormal, veuillez contacter l'assistance technique Autel ;</w:t>
      </w:r>
    </w:p>
    <w:p w14:paraId="398F015F" w14:textId="38AB0E49" w:rsidR="00953A43" w:rsidRPr="00076EC4" w:rsidRDefault="0099561B" w:rsidP="00F0077D">
      <w:pPr>
        <w:pStyle w:val="a0"/>
        <w:numPr>
          <w:ilvl w:val="0"/>
          <w:numId w:val="42"/>
        </w:numPr>
        <w:rPr>
          <w:lang w:val="fr-FR"/>
        </w:rPr>
      </w:pPr>
      <w:r w:rsidRPr="00076EC4">
        <w:rPr>
          <w:lang w:val="fr-FR"/>
        </w:rPr>
        <w:t>Si tous les indicateurs et l'écran sont normaux, passez à l'étape suivante</w:t>
      </w:r>
      <w:r w:rsidR="00953A43" w:rsidRPr="00076EC4">
        <w:rPr>
          <w:lang w:val="fr-FR"/>
        </w:rPr>
        <w:t>.</w:t>
      </w:r>
    </w:p>
    <w:p w14:paraId="22FF3A84" w14:textId="2CA3C4E0" w:rsidR="00953A43" w:rsidRPr="00076EC4" w:rsidRDefault="00953A43" w:rsidP="0020019A">
      <w:pPr>
        <w:spacing w:beforeLines="50" w:afterLines="50" w:line="240" w:lineRule="auto"/>
        <w:rPr>
          <w:rFonts w:eastAsia="微软雅黑"/>
          <w:snapToGrid w:val="0"/>
          <w:kern w:val="2"/>
          <w:lang w:val="fr-FR"/>
        </w:rPr>
      </w:pPr>
      <w:r w:rsidRPr="00076EC4">
        <w:rPr>
          <w:lang w:val="fr-FR"/>
        </w:rPr>
        <w:br w:type="page"/>
      </w:r>
    </w:p>
    <w:p w14:paraId="64DCA555" w14:textId="1AAD323F" w:rsidR="00DE7621" w:rsidRPr="00076EC4" w:rsidRDefault="00953A43">
      <w:pPr>
        <w:pStyle w:val="2"/>
        <w:spacing w:before="240" w:afterLines="50" w:line="240" w:lineRule="auto"/>
        <w:ind w:left="578" w:hanging="578"/>
        <w:rPr>
          <w:rFonts w:cs="Arial"/>
          <w:lang w:val="fr-FR"/>
        </w:rPr>
      </w:pPr>
      <w:r w:rsidRPr="00076EC4">
        <w:rPr>
          <w:rFonts w:cs="Arial"/>
          <w:lang w:val="fr-FR"/>
        </w:rPr>
        <w:t xml:space="preserve"> </w:t>
      </w:r>
      <w:bookmarkStart w:id="213" w:name="_Toc121150231"/>
      <w:r w:rsidR="000B474C" w:rsidRPr="00076EC4">
        <w:rPr>
          <w:rFonts w:cs="Arial"/>
          <w:lang w:val="fr-FR"/>
        </w:rPr>
        <w:t>Connexion du câble Ethernet</w:t>
      </w:r>
      <w:bookmarkEnd w:id="213"/>
    </w:p>
    <w:p w14:paraId="38ADF03E" w14:textId="26BD927B" w:rsidR="00B961B5" w:rsidRPr="00076EC4" w:rsidRDefault="0064781F">
      <w:pPr>
        <w:pStyle w:val="BodytextUserManual"/>
        <w:numPr>
          <w:ilvl w:val="0"/>
          <w:numId w:val="58"/>
        </w:numPr>
        <w:spacing w:before="120" w:after="120" w:line="240" w:lineRule="auto"/>
        <w:rPr>
          <w:lang w:val="fr-FR"/>
        </w:rPr>
      </w:pPr>
      <w:r w:rsidRPr="00076EC4">
        <w:rPr>
          <w:lang w:val="fr-FR"/>
        </w:rPr>
        <w:t>Desserrez le passe-câble (</w:t>
      </w:r>
      <w:r w:rsidRPr="00076EC4">
        <w:rPr>
          <w:b/>
          <w:bCs w:val="0"/>
          <w:lang w:val="fr-FR"/>
        </w:rPr>
        <w:t>A</w:t>
      </w:r>
      <w:r w:rsidRPr="00076EC4">
        <w:rPr>
          <w:lang w:val="fr-FR"/>
        </w:rPr>
        <w:t>).</w:t>
      </w:r>
    </w:p>
    <w:p w14:paraId="3755B345" w14:textId="48AC8490" w:rsidR="00B961B5" w:rsidRPr="00076EC4" w:rsidRDefault="0064781F">
      <w:pPr>
        <w:pStyle w:val="BodytextUserManual"/>
        <w:numPr>
          <w:ilvl w:val="0"/>
          <w:numId w:val="58"/>
        </w:numPr>
        <w:spacing w:before="120" w:after="120" w:line="240" w:lineRule="auto"/>
        <w:rPr>
          <w:lang w:val="fr-FR"/>
        </w:rPr>
      </w:pPr>
      <w:r w:rsidRPr="00076EC4">
        <w:rPr>
          <w:lang w:val="fr-FR"/>
        </w:rPr>
        <w:t>Passez le câble Ethernet dans le port du câble Ethernet situé en bas du MaxiCharger.</w:t>
      </w:r>
    </w:p>
    <w:p w14:paraId="2E7DE240" w14:textId="1F419D8A" w:rsidR="00B961B5" w:rsidRPr="00076EC4" w:rsidRDefault="0064781F">
      <w:pPr>
        <w:pStyle w:val="BodytextUserManual"/>
        <w:numPr>
          <w:ilvl w:val="0"/>
          <w:numId w:val="58"/>
        </w:numPr>
        <w:spacing w:before="120" w:after="120" w:line="240" w:lineRule="auto"/>
        <w:rPr>
          <w:lang w:val="fr-FR"/>
        </w:rPr>
      </w:pPr>
      <w:r w:rsidRPr="00076EC4">
        <w:rPr>
          <w:lang w:val="fr-FR"/>
        </w:rPr>
        <w:t>Branchez le câble Ethernet sur le port RJ45.</w:t>
      </w:r>
    </w:p>
    <w:p w14:paraId="7FBF9CC5" w14:textId="29587A56" w:rsidR="00DE7621" w:rsidRPr="00076EC4" w:rsidRDefault="0064781F">
      <w:pPr>
        <w:pStyle w:val="BodytextUserManual"/>
        <w:numPr>
          <w:ilvl w:val="0"/>
          <w:numId w:val="58"/>
        </w:numPr>
        <w:spacing w:before="120" w:after="120" w:line="240" w:lineRule="auto"/>
        <w:rPr>
          <w:lang w:val="fr-FR"/>
        </w:rPr>
      </w:pPr>
      <w:r w:rsidRPr="00076EC4">
        <w:rPr>
          <w:lang w:val="fr-FR"/>
        </w:rPr>
        <w:t>Serrer le passe-câble à vis (</w:t>
      </w:r>
      <w:r w:rsidRPr="00076EC4">
        <w:rPr>
          <w:b/>
          <w:bCs w:val="0"/>
          <w:lang w:val="fr-FR"/>
        </w:rPr>
        <w:t>A</w:t>
      </w:r>
      <w:r w:rsidRPr="00076EC4">
        <w:rPr>
          <w:lang w:val="fr-FR"/>
        </w:rPr>
        <w:t>)</w:t>
      </w:r>
      <w:r w:rsidR="00B961B5" w:rsidRPr="00076EC4">
        <w:rPr>
          <w:lang w:val="fr-FR"/>
        </w:rPr>
        <w:t>.</w:t>
      </w:r>
    </w:p>
    <w:p w14:paraId="74EE2B2C" w14:textId="5F6602BB" w:rsidR="00AB58E4" w:rsidRPr="00076EC4" w:rsidRDefault="009D3249" w:rsidP="0020019A">
      <w:pPr>
        <w:pStyle w:val="BodytextUserManual"/>
        <w:spacing w:before="120" w:after="120" w:line="240" w:lineRule="auto"/>
        <w:jc w:val="center"/>
        <w:rPr>
          <w:lang w:val="fr-FR"/>
        </w:rPr>
      </w:pPr>
      <w:r w:rsidRPr="00076EC4">
        <w:rPr>
          <w:noProof/>
        </w:rPr>
        <w:drawing>
          <wp:inline distT="0" distB="0" distL="0" distR="0" wp14:anchorId="43144586" wp14:editId="4ADF28EE">
            <wp:extent cx="3012763" cy="314455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55">
                      <a:extLst>
                        <a:ext uri="{28A0092B-C50C-407E-A947-70E740481C1C}">
                          <a14:useLocalDpi xmlns:a14="http://schemas.microsoft.com/office/drawing/2010/main" val="0"/>
                        </a:ext>
                      </a:extLst>
                    </a:blip>
                    <a:stretch>
                      <a:fillRect/>
                    </a:stretch>
                  </pic:blipFill>
                  <pic:spPr bwMode="auto">
                    <a:xfrm>
                      <a:off x="0" y="0"/>
                      <a:ext cx="3023679" cy="3155952"/>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5E4DB815" w14:textId="5E18A137" w:rsidR="00726D92" w:rsidRPr="00076EC4" w:rsidRDefault="00953A43">
      <w:pPr>
        <w:pStyle w:val="2"/>
        <w:spacing w:before="240" w:afterLines="50" w:line="240" w:lineRule="auto"/>
        <w:ind w:left="578" w:hanging="578"/>
        <w:rPr>
          <w:rFonts w:cs="Arial"/>
          <w:lang w:val="fr-FR"/>
        </w:rPr>
      </w:pPr>
      <w:r w:rsidRPr="00076EC4">
        <w:rPr>
          <w:rFonts w:cs="Arial"/>
          <w:lang w:val="fr-FR"/>
        </w:rPr>
        <w:t xml:space="preserve"> </w:t>
      </w:r>
      <w:bookmarkStart w:id="214" w:name="_Toc121150232"/>
      <w:r w:rsidR="0064781F" w:rsidRPr="00076EC4">
        <w:rPr>
          <w:rFonts w:cs="Arial"/>
          <w:lang w:val="fr-FR"/>
        </w:rPr>
        <w:t>Installation de la carte SIM</w:t>
      </w:r>
      <w:bookmarkEnd w:id="214"/>
    </w:p>
    <w:p w14:paraId="679219EF" w14:textId="726E7AE6" w:rsidR="00DE7621" w:rsidRPr="00076EC4" w:rsidRDefault="0064781F">
      <w:pPr>
        <w:pStyle w:val="BodytextUserManual"/>
        <w:numPr>
          <w:ilvl w:val="0"/>
          <w:numId w:val="56"/>
        </w:numPr>
        <w:spacing w:before="120" w:after="120" w:line="240" w:lineRule="auto"/>
        <w:rPr>
          <w:lang w:val="fr-FR"/>
        </w:rPr>
      </w:pPr>
      <w:r w:rsidRPr="00076EC4">
        <w:rPr>
          <w:lang w:val="fr-FR"/>
        </w:rPr>
        <w:t>Appuyez sur le bouton (</w:t>
      </w:r>
      <w:r w:rsidRPr="00076EC4">
        <w:rPr>
          <w:b/>
          <w:bCs w:val="0"/>
          <w:lang w:val="fr-FR"/>
        </w:rPr>
        <w:t>A</w:t>
      </w:r>
      <w:r w:rsidRPr="00076EC4">
        <w:rPr>
          <w:lang w:val="fr-FR"/>
        </w:rPr>
        <w:t>) pour libérer le plateau de la carte SIM.</w:t>
      </w:r>
    </w:p>
    <w:p w14:paraId="17213EF7" w14:textId="56048F86" w:rsidR="00AB58E4" w:rsidRPr="00076EC4" w:rsidRDefault="0064781F">
      <w:pPr>
        <w:pStyle w:val="BodytextUserManual"/>
        <w:numPr>
          <w:ilvl w:val="0"/>
          <w:numId w:val="56"/>
        </w:numPr>
        <w:spacing w:before="120" w:after="120" w:line="240" w:lineRule="auto"/>
        <w:rPr>
          <w:lang w:val="fr-FR"/>
        </w:rPr>
      </w:pPr>
      <w:r w:rsidRPr="00076EC4">
        <w:rPr>
          <w:lang w:val="fr-FR"/>
        </w:rPr>
        <w:t>Insérez une carte SIM dans le plateau. Assurez-vous que la carte est placée correctement.</w:t>
      </w:r>
    </w:p>
    <w:p w14:paraId="2CA111F6" w14:textId="5275026B" w:rsidR="008D08FB" w:rsidRPr="00076EC4" w:rsidRDefault="0064781F">
      <w:pPr>
        <w:pStyle w:val="BodytextUserManual"/>
        <w:numPr>
          <w:ilvl w:val="0"/>
          <w:numId w:val="56"/>
        </w:numPr>
        <w:spacing w:before="120" w:after="120" w:line="240" w:lineRule="auto"/>
        <w:rPr>
          <w:lang w:val="fr-FR"/>
        </w:rPr>
      </w:pPr>
      <w:r w:rsidRPr="00076EC4">
        <w:rPr>
          <w:lang w:val="fr-FR"/>
        </w:rPr>
        <w:t>Poussez la carte SIM dans la fente.</w:t>
      </w:r>
    </w:p>
    <w:p w14:paraId="619BEE59" w14:textId="0D460D0A" w:rsidR="00AB58E4" w:rsidRPr="00076EC4" w:rsidRDefault="009D3249" w:rsidP="0020019A">
      <w:pPr>
        <w:pStyle w:val="BodytextUserManual"/>
        <w:spacing w:before="120" w:after="120" w:line="240" w:lineRule="auto"/>
        <w:jc w:val="left"/>
        <w:rPr>
          <w:lang w:val="fr-FR"/>
        </w:rPr>
      </w:pPr>
      <w:r w:rsidRPr="00076EC4">
        <w:rPr>
          <w:noProof/>
        </w:rPr>
        <w:drawing>
          <wp:inline distT="0" distB="0" distL="0" distR="0" wp14:anchorId="0A0CD3A1" wp14:editId="5A33D390">
            <wp:extent cx="3970886" cy="3020553"/>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a:blip r:embed="rId56">
                      <a:extLst>
                        <a:ext uri="{28A0092B-C50C-407E-A947-70E740481C1C}">
                          <a14:useLocalDpi xmlns:a14="http://schemas.microsoft.com/office/drawing/2010/main" val="0"/>
                        </a:ext>
                      </a:extLst>
                    </a:blip>
                    <a:stretch>
                      <a:fillRect/>
                    </a:stretch>
                  </pic:blipFill>
                  <pic:spPr>
                    <a:xfrm>
                      <a:off x="0" y="0"/>
                      <a:ext cx="3988159" cy="3033692"/>
                    </a:xfrm>
                    <a:prstGeom prst="rect">
                      <a:avLst/>
                    </a:prstGeom>
                  </pic:spPr>
                </pic:pic>
              </a:graphicData>
            </a:graphic>
          </wp:inline>
        </w:drawing>
      </w:r>
    </w:p>
    <w:p w14:paraId="565A1190" w14:textId="7797C124" w:rsidR="002E06FF" w:rsidRPr="00076EC4" w:rsidRDefault="00AB58E4" w:rsidP="0020019A">
      <w:pPr>
        <w:spacing w:beforeLines="50" w:afterLines="50" w:line="240" w:lineRule="auto"/>
        <w:rPr>
          <w:rFonts w:eastAsia="宋体"/>
          <w:bCs/>
          <w:kern w:val="0"/>
          <w:szCs w:val="20"/>
          <w:lang w:val="fr-FR"/>
        </w:rPr>
      </w:pPr>
      <w:r w:rsidRPr="00076EC4">
        <w:rPr>
          <w:lang w:val="fr-FR"/>
        </w:rPr>
        <w:br w:type="page"/>
      </w:r>
      <w:bookmarkStart w:id="215" w:name="5.5.1_Mechanical_installation_procedure"/>
      <w:bookmarkStart w:id="216" w:name="_bookmark85"/>
      <w:bookmarkStart w:id="217" w:name="_Toc106900421"/>
      <w:bookmarkStart w:id="218" w:name="_Toc106983293"/>
      <w:bookmarkEnd w:id="215"/>
      <w:bookmarkEnd w:id="216"/>
    </w:p>
    <w:p w14:paraId="266F3598" w14:textId="79B7B954" w:rsidR="00535092" w:rsidRPr="00076EC4" w:rsidRDefault="00953A43">
      <w:pPr>
        <w:pStyle w:val="2"/>
        <w:spacing w:before="240" w:afterLines="50" w:line="240" w:lineRule="auto"/>
        <w:ind w:left="578" w:hanging="578"/>
        <w:rPr>
          <w:rFonts w:cs="Arial"/>
          <w:lang w:val="fr-FR"/>
        </w:rPr>
      </w:pPr>
      <w:r w:rsidRPr="00076EC4">
        <w:rPr>
          <w:rFonts w:cs="Arial"/>
          <w:lang w:val="fr-FR"/>
        </w:rPr>
        <w:t xml:space="preserve"> </w:t>
      </w:r>
      <w:bookmarkStart w:id="219" w:name="_Toc121150233"/>
      <w:bookmarkEnd w:id="217"/>
      <w:bookmarkEnd w:id="218"/>
      <w:r w:rsidR="0064781F" w:rsidRPr="00076EC4">
        <w:rPr>
          <w:rFonts w:cs="Arial"/>
          <w:lang w:val="fr-FR"/>
        </w:rPr>
        <w:t>Terminer l'installation</w:t>
      </w:r>
      <w:bookmarkEnd w:id="219"/>
    </w:p>
    <w:p w14:paraId="6110039B" w14:textId="2AF77174" w:rsidR="00726D92" w:rsidRPr="00076EC4" w:rsidRDefault="0064781F" w:rsidP="0020019A">
      <w:pPr>
        <w:pStyle w:val="BodytextUserManual"/>
        <w:spacing w:before="120" w:after="120" w:line="240" w:lineRule="auto"/>
        <w:rPr>
          <w:lang w:val="fr-FR"/>
        </w:rPr>
      </w:pPr>
      <w:r w:rsidRPr="00076EC4">
        <w:rPr>
          <w:b/>
          <w:lang w:val="fr-FR"/>
        </w:rPr>
        <w:t>Pour le montage sur un mur :</w:t>
      </w:r>
    </w:p>
    <w:p w14:paraId="618A72AF" w14:textId="5FBA5058" w:rsidR="00726D92" w:rsidRPr="00076EC4" w:rsidRDefault="0064781F">
      <w:pPr>
        <w:pStyle w:val="BodytextUserManual"/>
        <w:numPr>
          <w:ilvl w:val="0"/>
          <w:numId w:val="47"/>
        </w:numPr>
        <w:spacing w:before="120" w:after="120" w:line="240" w:lineRule="auto"/>
        <w:ind w:left="641" w:hanging="357"/>
        <w:rPr>
          <w:lang w:val="fr-FR"/>
        </w:rPr>
      </w:pPr>
      <w:r w:rsidRPr="00076EC4">
        <w:rPr>
          <w:lang w:val="fr-FR"/>
        </w:rPr>
        <w:t>Fermez la porte avant en réinstallant les deux vis hexagonales M8 à l'aide de la clé hexagonale et en serrant complètement les vis.</w:t>
      </w:r>
    </w:p>
    <w:p w14:paraId="3FC91FAB" w14:textId="5A4CD4C7" w:rsidR="00F00AA2" w:rsidRPr="00076EC4" w:rsidRDefault="0064781F">
      <w:pPr>
        <w:pStyle w:val="BodytextUserManual"/>
        <w:numPr>
          <w:ilvl w:val="0"/>
          <w:numId w:val="47"/>
        </w:numPr>
        <w:spacing w:before="120" w:after="120" w:line="240" w:lineRule="auto"/>
        <w:ind w:left="641" w:hanging="357"/>
        <w:rPr>
          <w:lang w:val="fr-FR"/>
        </w:rPr>
      </w:pPr>
      <w:r w:rsidRPr="00076EC4">
        <w:rPr>
          <w:lang w:val="fr-FR"/>
        </w:rPr>
        <w:t>Réinstallez le couvercle latéral (</w:t>
      </w:r>
      <w:r w:rsidRPr="00076EC4">
        <w:rPr>
          <w:b/>
          <w:bCs w:val="0"/>
          <w:lang w:val="fr-FR"/>
        </w:rPr>
        <w:t>A</w:t>
      </w:r>
      <w:r w:rsidRPr="00076EC4">
        <w:rPr>
          <w:lang w:val="fr-FR"/>
        </w:rPr>
        <w:t>) en insérant et en serrant les six vis de sécurité M5 (</w:t>
      </w:r>
      <w:r w:rsidRPr="00076EC4">
        <w:rPr>
          <w:b/>
          <w:bCs w:val="0"/>
          <w:lang w:val="fr-FR"/>
        </w:rPr>
        <w:t>B</w:t>
      </w:r>
      <w:r w:rsidRPr="00076EC4">
        <w:rPr>
          <w:lang w:val="fr-FR"/>
        </w:rPr>
        <w:t>) à 2 N-m à l'aide du tournevis Torx T25.</w:t>
      </w:r>
    </w:p>
    <w:p w14:paraId="47E6B4C4" w14:textId="5F3198B7" w:rsidR="00AB58E4" w:rsidRPr="00076EC4" w:rsidRDefault="00B80D0B" w:rsidP="0020019A">
      <w:pPr>
        <w:pStyle w:val="BodytextUserManual"/>
        <w:spacing w:before="120" w:after="120" w:line="240" w:lineRule="auto"/>
        <w:ind w:left="641"/>
        <w:jc w:val="center"/>
        <w:rPr>
          <w:lang w:val="fr-FR"/>
        </w:rPr>
      </w:pPr>
      <w:r w:rsidRPr="00076EC4">
        <w:rPr>
          <w:noProof/>
        </w:rPr>
        <w:drawing>
          <wp:inline distT="0" distB="0" distL="0" distR="0" wp14:anchorId="14030FEC" wp14:editId="170DAEC6">
            <wp:extent cx="3411109" cy="305799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45229" cy="3088579"/>
                    </a:xfrm>
                    <a:prstGeom prst="rect">
                      <a:avLst/>
                    </a:prstGeom>
                  </pic:spPr>
                </pic:pic>
              </a:graphicData>
            </a:graphic>
          </wp:inline>
        </w:drawing>
      </w:r>
    </w:p>
    <w:p w14:paraId="161282D3" w14:textId="03ACD3D7" w:rsidR="009D3249" w:rsidRPr="00076EC4" w:rsidRDefault="00AB58E4" w:rsidP="0020019A">
      <w:pPr>
        <w:spacing w:beforeLines="50" w:afterLines="50" w:line="240" w:lineRule="auto"/>
        <w:rPr>
          <w:rFonts w:eastAsia="宋体"/>
          <w:bCs/>
          <w:kern w:val="0"/>
          <w:szCs w:val="20"/>
          <w:lang w:val="fr-FR"/>
        </w:rPr>
      </w:pPr>
      <w:r w:rsidRPr="00076EC4">
        <w:rPr>
          <w:lang w:val="fr-FR"/>
        </w:rPr>
        <w:br w:type="page"/>
      </w:r>
    </w:p>
    <w:p w14:paraId="175E9325" w14:textId="12EF1866" w:rsidR="00726D92" w:rsidRPr="00076EC4" w:rsidRDefault="0064781F" w:rsidP="00C71C1C">
      <w:pPr>
        <w:pStyle w:val="BodytextUserManual"/>
        <w:spacing w:before="120" w:after="120" w:line="240" w:lineRule="auto"/>
        <w:rPr>
          <w:lang w:val="fr-FR"/>
        </w:rPr>
      </w:pPr>
      <w:r w:rsidRPr="00076EC4">
        <w:rPr>
          <w:b/>
          <w:lang w:val="fr-FR"/>
        </w:rPr>
        <w:t>Pour le montage sur un piédestal :</w:t>
      </w:r>
    </w:p>
    <w:p w14:paraId="78EB1B7F" w14:textId="5F4E9382" w:rsidR="001E61AF" w:rsidRPr="00076EC4" w:rsidRDefault="0064781F" w:rsidP="00F0077D">
      <w:pPr>
        <w:pStyle w:val="a0"/>
        <w:numPr>
          <w:ilvl w:val="0"/>
          <w:numId w:val="43"/>
        </w:numPr>
        <w:rPr>
          <w:lang w:val="fr-FR"/>
        </w:rPr>
      </w:pPr>
      <w:r w:rsidRPr="00076EC4">
        <w:rPr>
          <w:lang w:val="fr-FR"/>
        </w:rPr>
        <w:t>Fermez la porte avant en réinstallant les deux vis hexagonales M8 à l'aide de la clé hexagonale et en serrant complètement les vis.</w:t>
      </w:r>
    </w:p>
    <w:p w14:paraId="284B4AE1" w14:textId="56C11805" w:rsidR="00F00AA2" w:rsidRPr="00076EC4" w:rsidRDefault="0064781F" w:rsidP="00F0077D">
      <w:pPr>
        <w:pStyle w:val="a0"/>
        <w:numPr>
          <w:ilvl w:val="0"/>
          <w:numId w:val="43"/>
        </w:numPr>
        <w:rPr>
          <w:lang w:val="fr-FR"/>
        </w:rPr>
      </w:pPr>
      <w:r w:rsidRPr="00076EC4">
        <w:rPr>
          <w:lang w:val="fr-FR"/>
        </w:rPr>
        <w:t>Réinstallez le couvercle latéral en insérant et en serrant les six vis de sécurité M5 à 2 N-m à l'aide du tournevis Torx T25.</w:t>
      </w:r>
    </w:p>
    <w:p w14:paraId="6E8AC8BA" w14:textId="5E6267F4" w:rsidR="001E61AF" w:rsidRPr="00076EC4" w:rsidRDefault="0064781F" w:rsidP="00C71C1C">
      <w:pPr>
        <w:pStyle w:val="ad"/>
        <w:widowControl w:val="0"/>
        <w:numPr>
          <w:ilvl w:val="0"/>
          <w:numId w:val="30"/>
        </w:numPr>
        <w:spacing w:beforeLines="50" w:afterLines="50" w:line="240" w:lineRule="auto"/>
        <w:ind w:left="641" w:hanging="357"/>
        <w:rPr>
          <w:lang w:val="fr-FR"/>
        </w:rPr>
      </w:pPr>
      <w:r w:rsidRPr="00076EC4">
        <w:rPr>
          <w:lang w:val="fr-FR"/>
        </w:rPr>
        <w:t>Organisez les câbles de recharge comme décrit ci-dessous :</w:t>
      </w:r>
    </w:p>
    <w:p w14:paraId="1EE6718F" w14:textId="01AB56FB" w:rsidR="001E61AF" w:rsidRPr="00076EC4" w:rsidRDefault="0064781F" w:rsidP="00C71C1C">
      <w:pPr>
        <w:pStyle w:val="ad"/>
        <w:widowControl w:val="0"/>
        <w:numPr>
          <w:ilvl w:val="0"/>
          <w:numId w:val="31"/>
        </w:numPr>
        <w:spacing w:beforeLines="50" w:afterLines="50" w:line="240" w:lineRule="auto"/>
        <w:ind w:left="1061"/>
        <w:rPr>
          <w:lang w:val="fr-FR"/>
        </w:rPr>
      </w:pPr>
      <w:r w:rsidRPr="00076EC4">
        <w:rPr>
          <w:lang w:val="fr-FR"/>
        </w:rPr>
        <w:t>Retirez les deux supports (</w:t>
      </w:r>
      <w:r w:rsidRPr="00076EC4">
        <w:rPr>
          <w:b/>
          <w:bCs/>
          <w:lang w:val="fr-FR"/>
        </w:rPr>
        <w:t>A</w:t>
      </w:r>
      <w:r w:rsidRPr="00076EC4">
        <w:rPr>
          <w:lang w:val="fr-FR"/>
        </w:rPr>
        <w:t>) en dévissant les quatre vis M4 situées de part et d'autre du piédestal à l'aide du tournevis Phillips.</w:t>
      </w:r>
    </w:p>
    <w:p w14:paraId="554058FB" w14:textId="507A6DBA" w:rsidR="009D3249" w:rsidRPr="00076EC4" w:rsidRDefault="00DB1250" w:rsidP="00C71C1C">
      <w:pPr>
        <w:pStyle w:val="ad"/>
        <w:widowControl w:val="0"/>
        <w:numPr>
          <w:ilvl w:val="0"/>
          <w:numId w:val="31"/>
        </w:numPr>
        <w:spacing w:beforeLines="50" w:afterLines="50" w:line="240" w:lineRule="auto"/>
        <w:ind w:left="1061"/>
        <w:rPr>
          <w:lang w:val="fr-FR"/>
        </w:rPr>
      </w:pPr>
      <w:r w:rsidRPr="00076EC4">
        <w:rPr>
          <w:lang w:val="fr-FR"/>
        </w:rPr>
        <w:t>Placez les câbles dans les anneaux en caoutchouc par l'ouverture.</w:t>
      </w:r>
    </w:p>
    <w:p w14:paraId="3B32185B" w14:textId="4BE71F8E" w:rsidR="001E61AF" w:rsidRPr="00076EC4" w:rsidRDefault="00DB1250" w:rsidP="00C71C1C">
      <w:pPr>
        <w:pStyle w:val="ad"/>
        <w:widowControl w:val="0"/>
        <w:numPr>
          <w:ilvl w:val="0"/>
          <w:numId w:val="31"/>
        </w:numPr>
        <w:spacing w:beforeLines="50" w:afterLines="50" w:line="240" w:lineRule="auto"/>
        <w:ind w:left="1061"/>
        <w:rPr>
          <w:lang w:val="fr-FR"/>
        </w:rPr>
      </w:pPr>
      <w:r w:rsidRPr="00076EC4">
        <w:rPr>
          <w:lang w:val="fr-FR"/>
        </w:rPr>
        <w:t>Réinstallez les supports en vissant les quatre vis M4 et en les serrant à 1,2 N-m. Veillez à ce que les câbles de recharge puissent conserver leur tolérance de flexion.</w:t>
      </w:r>
    </w:p>
    <w:p w14:paraId="00AE45E0" w14:textId="00AF463D" w:rsidR="00DE7621" w:rsidRPr="00076EC4" w:rsidRDefault="00DE7621" w:rsidP="0020019A">
      <w:pPr>
        <w:pStyle w:val="ad"/>
        <w:widowControl w:val="0"/>
        <w:spacing w:beforeLines="50" w:afterLines="50" w:line="240" w:lineRule="auto"/>
        <w:ind w:left="1061"/>
        <w:jc w:val="center"/>
        <w:rPr>
          <w:lang w:val="fr-FR"/>
        </w:rPr>
      </w:pPr>
      <w:r w:rsidRPr="00076EC4">
        <w:rPr>
          <w:noProof/>
        </w:rPr>
        <w:drawing>
          <wp:inline distT="0" distB="0" distL="0" distR="0" wp14:anchorId="55B74137" wp14:editId="470E7F00">
            <wp:extent cx="2620370" cy="2399171"/>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632136" cy="2409943"/>
                    </a:xfrm>
                    <a:prstGeom prst="rect">
                      <a:avLst/>
                    </a:prstGeom>
                  </pic:spPr>
                </pic:pic>
              </a:graphicData>
            </a:graphic>
          </wp:inline>
        </w:drawing>
      </w:r>
    </w:p>
    <w:p w14:paraId="5275F954" w14:textId="6656991D" w:rsidR="001E61AF" w:rsidRPr="00076EC4" w:rsidRDefault="00DB1250">
      <w:pPr>
        <w:pStyle w:val="ad"/>
        <w:widowControl w:val="0"/>
        <w:numPr>
          <w:ilvl w:val="0"/>
          <w:numId w:val="31"/>
        </w:numPr>
        <w:spacing w:beforeLines="50" w:afterLines="50" w:line="240" w:lineRule="auto"/>
        <w:ind w:left="1061"/>
        <w:rPr>
          <w:lang w:val="fr-FR"/>
        </w:rPr>
      </w:pPr>
      <w:r w:rsidRPr="00076EC4">
        <w:rPr>
          <w:lang w:val="fr-FR"/>
        </w:rPr>
        <w:t>Passez les câbles sur les porte-câbles situés de part et d'autre du piédestal et branchez le connecteur dans l'étui.</w:t>
      </w:r>
    </w:p>
    <w:p w14:paraId="54BA8E56" w14:textId="0158AE6F" w:rsidR="002E06FF" w:rsidRPr="00076EC4" w:rsidRDefault="00DB1250">
      <w:pPr>
        <w:pStyle w:val="ad"/>
        <w:widowControl w:val="0"/>
        <w:numPr>
          <w:ilvl w:val="0"/>
          <w:numId w:val="30"/>
        </w:numPr>
        <w:spacing w:beforeLines="50" w:afterLines="50" w:line="240" w:lineRule="auto"/>
        <w:ind w:left="641" w:hanging="357"/>
        <w:rPr>
          <w:lang w:val="fr-FR"/>
        </w:rPr>
      </w:pPr>
      <w:bookmarkStart w:id="220" w:name="5.4_Replace_the_standard_base_with_an_al"/>
      <w:bookmarkStart w:id="221" w:name="_bookmark80"/>
      <w:bookmarkStart w:id="222" w:name="5.5.4_Install_the_cabinet_on_the_foundat"/>
      <w:bookmarkStart w:id="223" w:name="_bookmark88"/>
      <w:bookmarkStart w:id="224" w:name="_Ref102753644"/>
      <w:bookmarkEnd w:id="95"/>
      <w:bookmarkEnd w:id="220"/>
      <w:bookmarkEnd w:id="221"/>
      <w:bookmarkEnd w:id="222"/>
      <w:bookmarkEnd w:id="223"/>
      <w:r w:rsidRPr="00076EC4">
        <w:rPr>
          <w:lang w:val="fr-FR"/>
        </w:rPr>
        <w:t>Réinstallez le couvercle avant du piédestal en vissant les quatre vis de sécurité M5 et en les serrant à 2 N-m.</w:t>
      </w:r>
    </w:p>
    <w:p w14:paraId="4713ED38" w14:textId="7D66B9C0" w:rsidR="00116D06" w:rsidRPr="00076EC4" w:rsidRDefault="002E06FF" w:rsidP="0020019A">
      <w:pPr>
        <w:spacing w:beforeLines="50" w:afterLines="50" w:line="240" w:lineRule="auto"/>
        <w:rPr>
          <w:lang w:val="fr-FR"/>
        </w:rPr>
      </w:pPr>
      <w:r w:rsidRPr="00076EC4">
        <w:rPr>
          <w:lang w:val="fr-FR"/>
        </w:rPr>
        <w:br w:type="page"/>
      </w:r>
    </w:p>
    <w:p w14:paraId="7CDFF84A" w14:textId="79E192DA" w:rsidR="002E06FF" w:rsidRPr="00076EC4" w:rsidRDefault="00883962">
      <w:pPr>
        <w:pStyle w:val="2"/>
        <w:spacing w:before="240" w:afterLines="50" w:line="240" w:lineRule="auto"/>
        <w:ind w:left="578" w:hanging="578"/>
        <w:rPr>
          <w:rFonts w:cs="Arial"/>
          <w:lang w:val="fr-FR"/>
        </w:rPr>
      </w:pPr>
      <w:r w:rsidRPr="00076EC4">
        <w:rPr>
          <w:rFonts w:cs="Arial"/>
          <w:lang w:val="fr-FR"/>
        </w:rPr>
        <w:t xml:space="preserve"> </w:t>
      </w:r>
      <w:bookmarkStart w:id="225" w:name="_Toc121150234"/>
      <w:r w:rsidR="008547A0" w:rsidRPr="00076EC4">
        <w:rPr>
          <w:rFonts w:cs="Arial"/>
          <w:lang w:val="fr-FR"/>
        </w:rPr>
        <w:t>Installation du dispositif de protection en amont</w:t>
      </w:r>
      <w:bookmarkEnd w:id="225"/>
    </w:p>
    <w:tbl>
      <w:tblPr>
        <w:tblStyle w:val="af0"/>
        <w:tblW w:w="0" w:type="auto"/>
        <w:tblLook w:val="04A0" w:firstRow="1" w:lastRow="0" w:firstColumn="1" w:lastColumn="0" w:noHBand="0" w:noVBand="1"/>
      </w:tblPr>
      <w:tblGrid>
        <w:gridCol w:w="2972"/>
        <w:gridCol w:w="4253"/>
      </w:tblGrid>
      <w:tr w:rsidR="002E06FF" w:rsidRPr="00076EC4" w14:paraId="24C069B5" w14:textId="77777777" w:rsidTr="006004EE">
        <w:trPr>
          <w:trHeight w:val="517"/>
        </w:trPr>
        <w:tc>
          <w:tcPr>
            <w:tcW w:w="2972" w:type="dxa"/>
            <w:shd w:val="clear" w:color="auto" w:fill="D9D9D9" w:themeFill="background1" w:themeFillShade="D9"/>
            <w:vAlign w:val="center"/>
          </w:tcPr>
          <w:p w14:paraId="47A45AF8" w14:textId="24FBCCD8" w:rsidR="002E06FF" w:rsidRPr="00076EC4" w:rsidRDefault="008547A0" w:rsidP="00C71C1C">
            <w:pPr>
              <w:spacing w:beforeLines="50" w:before="120" w:afterLines="50" w:after="120"/>
              <w:ind w:left="0"/>
              <w:jc w:val="center"/>
              <w:rPr>
                <w:b/>
                <w:lang w:val="fr-FR"/>
              </w:rPr>
            </w:pPr>
            <w:r w:rsidRPr="00076EC4">
              <w:rPr>
                <w:b/>
                <w:lang w:val="fr-FR"/>
              </w:rPr>
              <w:t>Dispositifs</w:t>
            </w:r>
          </w:p>
        </w:tc>
        <w:tc>
          <w:tcPr>
            <w:tcW w:w="4253" w:type="dxa"/>
            <w:shd w:val="clear" w:color="auto" w:fill="D9D9D9" w:themeFill="background1" w:themeFillShade="D9"/>
            <w:vAlign w:val="center"/>
          </w:tcPr>
          <w:p w14:paraId="0742B257" w14:textId="537B9400" w:rsidR="002E06FF" w:rsidRPr="00076EC4" w:rsidRDefault="008547A0" w:rsidP="00C71C1C">
            <w:pPr>
              <w:spacing w:beforeLines="50" w:before="120" w:afterLines="50" w:after="120"/>
              <w:jc w:val="center"/>
              <w:rPr>
                <w:b/>
                <w:lang w:val="fr-FR"/>
              </w:rPr>
            </w:pPr>
            <w:r w:rsidRPr="00076EC4">
              <w:rPr>
                <w:b/>
                <w:lang w:val="fr-FR"/>
              </w:rPr>
              <w:t>Spécifications</w:t>
            </w:r>
          </w:p>
        </w:tc>
      </w:tr>
      <w:tr w:rsidR="002E06FF" w:rsidRPr="00076EC4" w14:paraId="7A6FF52B" w14:textId="77777777" w:rsidTr="006004EE">
        <w:trPr>
          <w:trHeight w:val="837"/>
        </w:trPr>
        <w:tc>
          <w:tcPr>
            <w:tcW w:w="2972" w:type="dxa"/>
            <w:vAlign w:val="center"/>
          </w:tcPr>
          <w:p w14:paraId="04A3FDC7" w14:textId="75CAE154" w:rsidR="002E06FF" w:rsidRPr="00076EC4" w:rsidRDefault="008547A0" w:rsidP="0020019A">
            <w:pPr>
              <w:spacing w:beforeLines="50" w:before="120" w:afterLines="50" w:after="120"/>
              <w:ind w:left="0"/>
              <w:jc w:val="left"/>
              <w:rPr>
                <w:lang w:val="fr-FR"/>
              </w:rPr>
            </w:pPr>
            <w:r w:rsidRPr="00076EC4">
              <w:rPr>
                <w:lang w:val="fr-FR"/>
              </w:rPr>
              <w:t>Dispositif(s) de protection en amont dédié(s)</w:t>
            </w:r>
          </w:p>
        </w:tc>
        <w:tc>
          <w:tcPr>
            <w:tcW w:w="4253" w:type="dxa"/>
            <w:vAlign w:val="center"/>
          </w:tcPr>
          <w:p w14:paraId="224B778A" w14:textId="03333C32" w:rsidR="002E06FF" w:rsidRPr="00076EC4" w:rsidRDefault="002E06FF" w:rsidP="0020019A">
            <w:pPr>
              <w:spacing w:beforeLines="50" w:before="120" w:afterLines="50" w:after="120"/>
              <w:ind w:left="0"/>
              <w:rPr>
                <w:lang w:val="fr-FR"/>
              </w:rPr>
            </w:pPr>
            <w:r w:rsidRPr="00076EC4">
              <w:rPr>
                <w:lang w:val="fr-FR"/>
              </w:rPr>
              <w:t>Options</w:t>
            </w:r>
            <w:r w:rsidR="008547A0" w:rsidRPr="00076EC4">
              <w:rPr>
                <w:lang w:val="fr-FR"/>
              </w:rPr>
              <w:t xml:space="preserve"> </w:t>
            </w:r>
            <w:r w:rsidRPr="00076EC4">
              <w:rPr>
                <w:lang w:val="fr-FR"/>
              </w:rPr>
              <w:t>:</w:t>
            </w:r>
          </w:p>
          <w:p w14:paraId="44359E1B" w14:textId="72359A48" w:rsidR="002E06FF" w:rsidRPr="00076EC4" w:rsidRDefault="002E06FF">
            <w:pPr>
              <w:pStyle w:val="ad"/>
              <w:numPr>
                <w:ilvl w:val="0"/>
                <w:numId w:val="64"/>
              </w:numPr>
              <w:spacing w:beforeLines="50" w:before="120" w:afterLines="50" w:after="120"/>
              <w:rPr>
                <w:lang w:val="fr-FR"/>
              </w:rPr>
            </w:pPr>
            <w:r w:rsidRPr="00076EC4">
              <w:rPr>
                <w:lang w:val="fr-FR"/>
              </w:rPr>
              <w:t>RCD (Type A) + MCB</w:t>
            </w:r>
          </w:p>
          <w:p w14:paraId="57FF5BC2" w14:textId="0D6CB04C" w:rsidR="002E06FF" w:rsidRPr="00076EC4" w:rsidRDefault="002E06FF">
            <w:pPr>
              <w:pStyle w:val="ad"/>
              <w:numPr>
                <w:ilvl w:val="0"/>
                <w:numId w:val="64"/>
              </w:numPr>
              <w:spacing w:beforeLines="50" w:before="120" w:afterLines="50" w:after="120"/>
              <w:rPr>
                <w:lang w:val="fr-FR"/>
              </w:rPr>
            </w:pPr>
            <w:r w:rsidRPr="00076EC4">
              <w:rPr>
                <w:lang w:val="fr-FR"/>
              </w:rPr>
              <w:t>RCBO (Type A)</w:t>
            </w:r>
          </w:p>
        </w:tc>
      </w:tr>
      <w:tr w:rsidR="002E06FF" w:rsidRPr="00E824B9" w14:paraId="0A28665C" w14:textId="77777777" w:rsidTr="006004EE">
        <w:tc>
          <w:tcPr>
            <w:tcW w:w="2972" w:type="dxa"/>
            <w:vAlign w:val="center"/>
          </w:tcPr>
          <w:p w14:paraId="341D6EB4" w14:textId="13EA8CE0" w:rsidR="002E06FF" w:rsidRPr="00076EC4" w:rsidRDefault="008547A0" w:rsidP="0020019A">
            <w:pPr>
              <w:spacing w:beforeLines="50" w:before="120" w:afterLines="50" w:after="120"/>
              <w:ind w:left="0"/>
              <w:jc w:val="left"/>
              <w:rPr>
                <w:lang w:val="fr-FR"/>
              </w:rPr>
            </w:pPr>
            <w:r w:rsidRPr="00076EC4">
              <w:rPr>
                <w:lang w:val="fr-FR"/>
              </w:rPr>
              <w:t>Disjoncteur de protection contre les surintensités en amont, tel que RCBO ou MCB</w:t>
            </w:r>
          </w:p>
          <w:p w14:paraId="682CC16F" w14:textId="35038773" w:rsidR="002E06FF" w:rsidRPr="00076EC4" w:rsidRDefault="002E06FF" w:rsidP="0020019A">
            <w:pPr>
              <w:spacing w:beforeLines="50" w:before="120" w:afterLines="50" w:after="120"/>
              <w:ind w:left="0"/>
              <w:jc w:val="left"/>
              <w:rPr>
                <w:lang w:val="fr-FR"/>
              </w:rPr>
            </w:pPr>
            <w:r w:rsidRPr="00076EC4">
              <w:rPr>
                <w:lang w:val="fr-FR"/>
              </w:rPr>
              <w:t>(</w:t>
            </w:r>
            <w:r w:rsidR="008547A0" w:rsidRPr="00076EC4">
              <w:rPr>
                <w:lang w:val="fr-FR"/>
              </w:rPr>
              <w:t>Le disjoncteur sert de sectionneur principal de la borne de recharge.</w:t>
            </w:r>
            <w:r w:rsidRPr="00076EC4">
              <w:rPr>
                <w:lang w:val="fr-FR"/>
              </w:rPr>
              <w:t>)</w:t>
            </w:r>
          </w:p>
        </w:tc>
        <w:tc>
          <w:tcPr>
            <w:tcW w:w="4253" w:type="dxa"/>
            <w:vAlign w:val="center"/>
          </w:tcPr>
          <w:p w14:paraId="24E3ACAB" w14:textId="6A715E8E" w:rsidR="002E06FF" w:rsidRPr="00076EC4" w:rsidRDefault="008547A0" w:rsidP="0020019A">
            <w:pPr>
              <w:spacing w:beforeLines="50" w:before="120" w:afterLines="50" w:after="120"/>
              <w:ind w:left="0"/>
              <w:rPr>
                <w:lang w:val="fr-FR"/>
              </w:rPr>
            </w:pPr>
            <w:r w:rsidRPr="00076EC4">
              <w:rPr>
                <w:lang w:val="fr-FR"/>
              </w:rPr>
              <w:t>La valeur nominale du disjoncteur ne doit pas être inférieure à 100 A.</w:t>
            </w:r>
          </w:p>
          <w:p w14:paraId="4D63D67D" w14:textId="55603D87" w:rsidR="002E06FF" w:rsidRPr="00076EC4" w:rsidRDefault="008547A0" w:rsidP="0020019A">
            <w:pPr>
              <w:spacing w:beforeLines="50" w:before="120" w:afterLines="50" w:after="120"/>
              <w:ind w:left="0"/>
              <w:rPr>
                <w:lang w:val="fr-FR"/>
              </w:rPr>
            </w:pPr>
            <w:r w:rsidRPr="00076EC4">
              <w:rPr>
                <w:lang w:val="fr-FR"/>
              </w:rPr>
              <w:t>Caractéristiques de déclenchement : type C</w:t>
            </w:r>
          </w:p>
        </w:tc>
      </w:tr>
      <w:tr w:rsidR="002E06FF" w:rsidRPr="00E824B9" w14:paraId="46F58D0B" w14:textId="77777777" w:rsidTr="006004EE">
        <w:trPr>
          <w:trHeight w:val="589"/>
        </w:trPr>
        <w:tc>
          <w:tcPr>
            <w:tcW w:w="2972" w:type="dxa"/>
            <w:vAlign w:val="center"/>
          </w:tcPr>
          <w:p w14:paraId="4AEB8EF2" w14:textId="71D8C059" w:rsidR="002E06FF" w:rsidRPr="00076EC4" w:rsidRDefault="008547A0" w:rsidP="0020019A">
            <w:pPr>
              <w:spacing w:beforeLines="50" w:before="120" w:afterLines="50" w:after="120"/>
              <w:ind w:left="0"/>
              <w:jc w:val="left"/>
              <w:rPr>
                <w:lang w:val="fr-FR"/>
              </w:rPr>
            </w:pPr>
            <w:r w:rsidRPr="00076EC4">
              <w:rPr>
                <w:lang w:val="fr-FR"/>
              </w:rPr>
              <w:t>Dispositif à courant résiduel (RCD) en amont</w:t>
            </w:r>
          </w:p>
        </w:tc>
        <w:tc>
          <w:tcPr>
            <w:tcW w:w="4253" w:type="dxa"/>
            <w:vAlign w:val="center"/>
          </w:tcPr>
          <w:p w14:paraId="70C4BF8E" w14:textId="433B33E2" w:rsidR="002E06FF" w:rsidRPr="00076EC4" w:rsidRDefault="008547A0" w:rsidP="0020019A">
            <w:pPr>
              <w:spacing w:beforeLines="50" w:before="120" w:afterLines="50" w:after="120"/>
              <w:ind w:left="0"/>
              <w:rPr>
                <w:lang w:val="fr-FR"/>
              </w:rPr>
            </w:pPr>
            <w:r w:rsidRPr="00076EC4">
              <w:rPr>
                <w:lang w:val="fr-FR"/>
              </w:rPr>
              <w:t>Type A, avec un courant résiduel de service nominal de 30 mA</w:t>
            </w:r>
          </w:p>
        </w:tc>
      </w:tr>
    </w:tbl>
    <w:p w14:paraId="07CB6C12" w14:textId="411B76DA" w:rsidR="002E06FF" w:rsidRPr="00076EC4" w:rsidRDefault="00B10B21">
      <w:pPr>
        <w:pStyle w:val="2"/>
        <w:spacing w:before="240" w:afterLines="50" w:line="240" w:lineRule="auto"/>
        <w:ind w:left="578" w:hanging="578"/>
        <w:rPr>
          <w:rFonts w:cs="Arial"/>
          <w:lang w:val="fr-FR"/>
        </w:rPr>
      </w:pPr>
      <w:bookmarkStart w:id="226" w:name="_Toc121150235"/>
      <w:r w:rsidRPr="00076EC4">
        <w:rPr>
          <w:rFonts w:cs="Arial"/>
          <w:noProof/>
        </w:rPr>
        <w:drawing>
          <wp:anchor distT="0" distB="0" distL="114300" distR="114300" simplePos="0" relativeHeight="252798976" behindDoc="0" locked="0" layoutInCell="1" allowOverlap="1" wp14:anchorId="491E764F" wp14:editId="32B4A54C">
            <wp:simplePos x="0" y="0"/>
            <wp:positionH relativeFrom="leftMargin">
              <wp:align>right</wp:align>
            </wp:positionH>
            <wp:positionV relativeFrom="paragraph">
              <wp:posOffset>445286</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0">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883962" w:rsidRPr="00076EC4">
        <w:rPr>
          <w:rFonts w:cs="Arial"/>
          <w:lang w:val="fr-FR"/>
        </w:rPr>
        <w:t xml:space="preserve"> </w:t>
      </w:r>
      <w:bookmarkStart w:id="227" w:name="_Toc113974798"/>
      <w:r w:rsidR="000B474C" w:rsidRPr="00076EC4">
        <w:rPr>
          <w:rFonts w:cs="Arial"/>
          <w:lang w:val="fr-FR"/>
        </w:rPr>
        <w:t>Préparation de la mise en service</w:t>
      </w:r>
      <w:bookmarkEnd w:id="226"/>
      <w:bookmarkEnd w:id="227"/>
    </w:p>
    <w:p w14:paraId="39D487B0" w14:textId="69D202C9" w:rsidR="00B10B21" w:rsidRPr="00076EC4" w:rsidRDefault="000B474C" w:rsidP="0020019A">
      <w:pPr>
        <w:pStyle w:val="BodytextUserManual"/>
        <w:pBdr>
          <w:top w:val="single" w:sz="4" w:space="1" w:color="auto"/>
          <w:bottom w:val="single" w:sz="4" w:space="1" w:color="auto"/>
        </w:pBdr>
        <w:spacing w:before="120" w:after="120" w:line="240" w:lineRule="auto"/>
        <w:ind w:left="0"/>
        <w:rPr>
          <w:b/>
          <w:lang w:val="fr-FR"/>
        </w:rPr>
      </w:pPr>
      <w:r w:rsidRPr="00076EC4">
        <w:rPr>
          <w:b/>
          <w:lang w:val="fr-FR"/>
        </w:rPr>
        <w:t>IMPORTANT</w:t>
      </w:r>
    </w:p>
    <w:p w14:paraId="6EFBE191" w14:textId="28CC2308" w:rsidR="00B10B21" w:rsidRPr="00076EC4" w:rsidRDefault="000B474C" w:rsidP="0020019A">
      <w:pPr>
        <w:pStyle w:val="BodytextUserManual"/>
        <w:pBdr>
          <w:top w:val="single" w:sz="4" w:space="1" w:color="auto"/>
          <w:bottom w:val="single" w:sz="4" w:space="1" w:color="auto"/>
        </w:pBdr>
        <w:spacing w:before="120" w:after="120" w:line="240" w:lineRule="auto"/>
        <w:ind w:left="0"/>
        <w:rPr>
          <w:lang w:val="fr-FR"/>
        </w:rPr>
      </w:pPr>
      <w:r w:rsidRPr="00076EC4">
        <w:rPr>
          <w:lang w:val="fr-FR"/>
        </w:rPr>
        <w:t>Seul un ingénieur de service qualifié par le fabricant peut mettre en service le MaxiCharger.</w:t>
      </w:r>
    </w:p>
    <w:p w14:paraId="50CC3371" w14:textId="6B67A671" w:rsidR="00B10B21" w:rsidRPr="00076EC4" w:rsidRDefault="000B474C">
      <w:pPr>
        <w:pStyle w:val="BodytextUserManual"/>
        <w:numPr>
          <w:ilvl w:val="0"/>
          <w:numId w:val="65"/>
        </w:numPr>
        <w:spacing w:before="120" w:after="120" w:line="240" w:lineRule="auto"/>
        <w:rPr>
          <w:b/>
          <w:lang w:val="fr-FR"/>
        </w:rPr>
      </w:pPr>
      <w:r w:rsidRPr="00076EC4">
        <w:rPr>
          <w:b/>
          <w:lang w:val="fr-FR"/>
        </w:rPr>
        <w:t>Pour effectuer la mise en service</w:t>
      </w:r>
    </w:p>
    <w:p w14:paraId="0A22FA05" w14:textId="45385AF2" w:rsidR="00B10B21" w:rsidRPr="00076EC4" w:rsidRDefault="008547A0">
      <w:pPr>
        <w:pStyle w:val="BodytextUserManual"/>
        <w:numPr>
          <w:ilvl w:val="0"/>
          <w:numId w:val="66"/>
        </w:numPr>
        <w:spacing w:before="120" w:after="120" w:line="240" w:lineRule="auto"/>
        <w:rPr>
          <w:lang w:val="fr-FR"/>
        </w:rPr>
      </w:pPr>
      <w:r w:rsidRPr="00076EC4">
        <w:rPr>
          <w:lang w:val="fr-FR"/>
        </w:rPr>
        <w:t>Assurez-vous que le site est conforme aux exigences suivantes :</w:t>
      </w:r>
    </w:p>
    <w:p w14:paraId="1342EB1F" w14:textId="77777777" w:rsidR="000E004F" w:rsidRPr="00076EC4" w:rsidRDefault="000E004F">
      <w:pPr>
        <w:pStyle w:val="BodytextUserManual"/>
        <w:numPr>
          <w:ilvl w:val="0"/>
          <w:numId w:val="67"/>
        </w:numPr>
        <w:spacing w:before="120" w:after="120" w:line="240" w:lineRule="auto"/>
        <w:rPr>
          <w:lang w:val="fr-FR"/>
        </w:rPr>
      </w:pPr>
      <w:r w:rsidRPr="00076EC4">
        <w:rPr>
          <w:lang w:val="fr-FR"/>
        </w:rPr>
        <w:t>Le MaxiCharger est installé conformément aux instructions de ce manuel.</w:t>
      </w:r>
    </w:p>
    <w:p w14:paraId="0942AE87" w14:textId="77777777" w:rsidR="000E004F" w:rsidRPr="00076EC4" w:rsidRDefault="000E004F">
      <w:pPr>
        <w:pStyle w:val="BodytextUserManual"/>
        <w:numPr>
          <w:ilvl w:val="0"/>
          <w:numId w:val="67"/>
        </w:numPr>
        <w:spacing w:before="120" w:after="120" w:line="240" w:lineRule="auto"/>
        <w:rPr>
          <w:lang w:val="fr-FR"/>
        </w:rPr>
      </w:pPr>
      <w:r w:rsidRPr="00076EC4">
        <w:rPr>
          <w:lang w:val="fr-FR"/>
        </w:rPr>
        <w:t>L'alimentation AC est disponible.</w:t>
      </w:r>
    </w:p>
    <w:p w14:paraId="5E2E1ABD" w14:textId="77777777" w:rsidR="000E004F" w:rsidRPr="00076EC4" w:rsidRDefault="000E004F">
      <w:pPr>
        <w:pStyle w:val="BodytextUserManual"/>
        <w:numPr>
          <w:ilvl w:val="0"/>
          <w:numId w:val="67"/>
        </w:numPr>
        <w:spacing w:before="120" w:after="120" w:line="240" w:lineRule="auto"/>
        <w:rPr>
          <w:lang w:val="fr-FR"/>
        </w:rPr>
      </w:pPr>
      <w:r w:rsidRPr="00076EC4">
        <w:rPr>
          <w:lang w:val="fr-FR"/>
        </w:rPr>
        <w:t>L'accès à l'Internet est disponible par le biais d'une connexion Ethernet câblée, d'un service cellulaire ou d'une connexion Wi-Fi.</w:t>
      </w:r>
    </w:p>
    <w:p w14:paraId="29C4B4DE" w14:textId="77777777" w:rsidR="000E004F" w:rsidRPr="00076EC4" w:rsidRDefault="000E004F">
      <w:pPr>
        <w:pStyle w:val="BodytextUserManual"/>
        <w:numPr>
          <w:ilvl w:val="0"/>
          <w:numId w:val="67"/>
        </w:numPr>
        <w:spacing w:before="120" w:after="120" w:line="240" w:lineRule="auto"/>
        <w:rPr>
          <w:lang w:val="fr-FR"/>
        </w:rPr>
      </w:pPr>
      <w:r w:rsidRPr="00076EC4">
        <w:rPr>
          <w:lang w:val="fr-FR"/>
        </w:rPr>
        <w:t>Un VE de chaque type de connecteur doit être disponible pour un essai de compatibilité lors de la mise en service.</w:t>
      </w:r>
    </w:p>
    <w:p w14:paraId="01FABC89" w14:textId="7A5B6F87" w:rsidR="00B10B21" w:rsidRPr="00076EC4" w:rsidRDefault="000E004F">
      <w:pPr>
        <w:pStyle w:val="BodytextUserManual"/>
        <w:numPr>
          <w:ilvl w:val="0"/>
          <w:numId w:val="67"/>
        </w:numPr>
        <w:spacing w:before="120" w:after="120" w:line="240" w:lineRule="auto"/>
        <w:rPr>
          <w:lang w:val="fr-FR"/>
        </w:rPr>
      </w:pPr>
      <w:r w:rsidRPr="00076EC4">
        <w:rPr>
          <w:lang w:val="fr-FR"/>
        </w:rPr>
        <w:t>L'opérateur ou le propriétaire sur le site peut obtenir des instructions de l'ingénieur de service certifié par le fabricant lors de l'installation du MaxiCharger.</w:t>
      </w:r>
      <w:r w:rsidR="00B10B21" w:rsidRPr="00076EC4">
        <w:rPr>
          <w:lang w:val="fr-FR"/>
        </w:rPr>
        <w:t xml:space="preserve"> </w:t>
      </w:r>
    </w:p>
    <w:p w14:paraId="3241C770" w14:textId="1A95A788" w:rsidR="00B10B21" w:rsidRPr="00076EC4" w:rsidRDefault="000E004F">
      <w:pPr>
        <w:pStyle w:val="BodytextUserManual"/>
        <w:numPr>
          <w:ilvl w:val="0"/>
          <w:numId w:val="66"/>
        </w:numPr>
        <w:spacing w:before="120" w:after="120" w:line="240" w:lineRule="auto"/>
        <w:rPr>
          <w:lang w:val="fr-FR"/>
        </w:rPr>
      </w:pPr>
      <w:r w:rsidRPr="00076EC4">
        <w:rPr>
          <w:lang w:val="fr-FR"/>
        </w:rPr>
        <w:t>Assurez-vous que les informations suivantes sont collectées :</w:t>
      </w:r>
    </w:p>
    <w:p w14:paraId="2D6F83C1" w14:textId="77777777" w:rsidR="000E004F" w:rsidRPr="00076EC4" w:rsidRDefault="000E004F">
      <w:pPr>
        <w:pStyle w:val="BodytextUserManual"/>
        <w:numPr>
          <w:ilvl w:val="0"/>
          <w:numId w:val="67"/>
        </w:numPr>
        <w:spacing w:before="120" w:after="120" w:line="240" w:lineRule="auto"/>
        <w:rPr>
          <w:lang w:val="fr-FR"/>
        </w:rPr>
      </w:pPr>
      <w:r w:rsidRPr="00076EC4">
        <w:rPr>
          <w:lang w:val="fr-FR"/>
        </w:rPr>
        <w:t>Nom et adresse du site</w:t>
      </w:r>
    </w:p>
    <w:p w14:paraId="2A1E4833" w14:textId="77777777" w:rsidR="000E004F" w:rsidRPr="00076EC4" w:rsidRDefault="000E004F">
      <w:pPr>
        <w:pStyle w:val="BodytextUserManual"/>
        <w:numPr>
          <w:ilvl w:val="0"/>
          <w:numId w:val="67"/>
        </w:numPr>
        <w:spacing w:before="120" w:after="120" w:line="240" w:lineRule="auto"/>
        <w:rPr>
          <w:lang w:val="fr-FR"/>
        </w:rPr>
      </w:pPr>
      <w:r w:rsidRPr="00076EC4">
        <w:rPr>
          <w:lang w:val="fr-FR"/>
        </w:rPr>
        <w:t>Coordonnées de la personne à contacter sur place</w:t>
      </w:r>
    </w:p>
    <w:p w14:paraId="66C49222" w14:textId="77777777" w:rsidR="000E004F" w:rsidRPr="00076EC4" w:rsidRDefault="000E004F">
      <w:pPr>
        <w:pStyle w:val="BodytextUserManual"/>
        <w:numPr>
          <w:ilvl w:val="0"/>
          <w:numId w:val="67"/>
        </w:numPr>
        <w:spacing w:before="120" w:after="120" w:line="240" w:lineRule="auto"/>
        <w:rPr>
          <w:lang w:val="fr-FR"/>
        </w:rPr>
      </w:pPr>
      <w:r w:rsidRPr="00076EC4">
        <w:rPr>
          <w:lang w:val="fr-FR"/>
        </w:rPr>
        <w:t>Spécification du fusible ou du disjoncteur externe au niveau du tableau de distribution</w:t>
      </w:r>
    </w:p>
    <w:p w14:paraId="1E2718BE" w14:textId="77777777" w:rsidR="000E004F" w:rsidRPr="00076EC4" w:rsidRDefault="000E004F">
      <w:pPr>
        <w:pStyle w:val="BodytextUserManual"/>
        <w:numPr>
          <w:ilvl w:val="0"/>
          <w:numId w:val="67"/>
        </w:numPr>
        <w:spacing w:before="120" w:after="120" w:line="240" w:lineRule="auto"/>
        <w:rPr>
          <w:lang w:val="fr-FR"/>
        </w:rPr>
      </w:pPr>
      <w:r w:rsidRPr="00076EC4">
        <w:rPr>
          <w:lang w:val="fr-FR"/>
        </w:rPr>
        <w:t>Date d'achèvement de l'installation</w:t>
      </w:r>
    </w:p>
    <w:p w14:paraId="5CECE433" w14:textId="77777777" w:rsidR="000E004F" w:rsidRPr="00076EC4" w:rsidRDefault="000E004F">
      <w:pPr>
        <w:pStyle w:val="BodytextUserManual"/>
        <w:numPr>
          <w:ilvl w:val="0"/>
          <w:numId w:val="67"/>
        </w:numPr>
        <w:spacing w:before="120" w:after="120" w:line="240" w:lineRule="auto"/>
        <w:rPr>
          <w:lang w:val="fr-FR"/>
        </w:rPr>
      </w:pPr>
      <w:r w:rsidRPr="00076EC4">
        <w:rPr>
          <w:lang w:val="fr-FR"/>
        </w:rPr>
        <w:t>Photo du MaxiCharger et des environs du site</w:t>
      </w:r>
    </w:p>
    <w:p w14:paraId="4B29D4E8" w14:textId="06FB54B1" w:rsidR="00B10B21" w:rsidRPr="00076EC4" w:rsidRDefault="000E004F">
      <w:pPr>
        <w:pStyle w:val="BodytextUserManual"/>
        <w:numPr>
          <w:ilvl w:val="0"/>
          <w:numId w:val="67"/>
        </w:numPr>
        <w:spacing w:before="120" w:after="120" w:line="240" w:lineRule="auto"/>
        <w:rPr>
          <w:lang w:val="fr-FR"/>
        </w:rPr>
      </w:pPr>
      <w:r w:rsidRPr="00076EC4">
        <w:rPr>
          <w:lang w:val="fr-FR"/>
        </w:rPr>
        <w:t>Remarques particulières (le cas échéant)</w:t>
      </w:r>
    </w:p>
    <w:p w14:paraId="5DFDF739" w14:textId="0FB67FE7" w:rsidR="00B10B21" w:rsidRPr="00076EC4" w:rsidRDefault="000E004F">
      <w:pPr>
        <w:pStyle w:val="BodytextUserManual"/>
        <w:numPr>
          <w:ilvl w:val="0"/>
          <w:numId w:val="66"/>
        </w:numPr>
        <w:spacing w:before="120" w:after="120" w:line="240" w:lineRule="auto"/>
        <w:rPr>
          <w:lang w:val="fr-FR"/>
        </w:rPr>
      </w:pPr>
      <w:r w:rsidRPr="00076EC4">
        <w:rPr>
          <w:lang w:val="fr-FR"/>
        </w:rPr>
        <w:t>Quelqu'un doit être présent pour aider à mettre sous tension le MaxiCharger sur le tableau de distribution.</w:t>
      </w:r>
    </w:p>
    <w:p w14:paraId="6AA7CC82" w14:textId="1602E028" w:rsidR="00B10B21" w:rsidRPr="00076EC4" w:rsidRDefault="00B10B21" w:rsidP="0020019A">
      <w:pPr>
        <w:pStyle w:val="BodytextUserManual"/>
        <w:pBdr>
          <w:top w:val="single" w:sz="4" w:space="1" w:color="auto"/>
          <w:bottom w:val="single" w:sz="4" w:space="1" w:color="auto"/>
        </w:pBdr>
        <w:spacing w:before="120" w:after="120" w:line="240" w:lineRule="auto"/>
        <w:ind w:left="420"/>
        <w:rPr>
          <w:b/>
          <w:lang w:val="fr-FR"/>
        </w:rPr>
      </w:pPr>
      <w:r w:rsidRPr="00076EC4">
        <w:rPr>
          <w:noProof/>
        </w:rPr>
        <w:drawing>
          <wp:anchor distT="0" distB="0" distL="114300" distR="114300" simplePos="0" relativeHeight="252801024" behindDoc="0" locked="0" layoutInCell="1" allowOverlap="1" wp14:anchorId="2252EA03" wp14:editId="056E033A">
            <wp:simplePos x="0" y="0"/>
            <wp:positionH relativeFrom="margin">
              <wp:posOffset>122830</wp:posOffset>
            </wp:positionH>
            <wp:positionV relativeFrom="paragraph">
              <wp:posOffset>20471</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50">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0E004F" w:rsidRPr="00076EC4">
        <w:rPr>
          <w:b/>
          <w:lang w:val="fr-FR"/>
        </w:rPr>
        <w:t>IMPORTANT</w:t>
      </w:r>
    </w:p>
    <w:p w14:paraId="24231329" w14:textId="1B0C846A" w:rsidR="00B10B21" w:rsidRPr="00076EC4" w:rsidRDefault="000E004F" w:rsidP="0020019A">
      <w:pPr>
        <w:pStyle w:val="BodytextUserManual"/>
        <w:pBdr>
          <w:top w:val="single" w:sz="4" w:space="1" w:color="auto"/>
          <w:bottom w:val="single" w:sz="4" w:space="1" w:color="auto"/>
        </w:pBdr>
        <w:spacing w:before="120" w:after="120" w:line="240" w:lineRule="auto"/>
        <w:ind w:left="420"/>
        <w:rPr>
          <w:lang w:val="fr-FR"/>
        </w:rPr>
      </w:pPr>
      <w:r w:rsidRPr="00076EC4">
        <w:rPr>
          <w:lang w:val="fr-FR"/>
        </w:rPr>
        <w:t>L'ouverture du conduit doit être scellée pour protéger le câblage des effets environnementaux.</w:t>
      </w:r>
    </w:p>
    <w:p w14:paraId="0738068E" w14:textId="5BB07FFB" w:rsidR="002E06FF" w:rsidRPr="00076EC4" w:rsidRDefault="002E06FF" w:rsidP="0020019A">
      <w:pPr>
        <w:pStyle w:val="BodytextUserManual"/>
        <w:spacing w:before="120" w:after="120" w:line="240" w:lineRule="auto"/>
        <w:rPr>
          <w:lang w:val="fr-FR"/>
        </w:rPr>
      </w:pPr>
    </w:p>
    <w:p w14:paraId="188604BA" w14:textId="5C95153E" w:rsidR="00116D06" w:rsidRPr="00076EC4" w:rsidRDefault="00116D06" w:rsidP="0020019A">
      <w:pPr>
        <w:widowControl w:val="0"/>
        <w:spacing w:beforeLines="50" w:afterLines="50" w:line="240" w:lineRule="auto"/>
        <w:jc w:val="center"/>
        <w:rPr>
          <w:lang w:val="fr-FR"/>
        </w:rPr>
        <w:sectPr w:rsidR="00116D06" w:rsidRPr="00076EC4" w:rsidSect="00D26989">
          <w:footerReference w:type="even" r:id="rId59"/>
          <w:footerReference w:type="default" r:id="rId60"/>
          <w:pgSz w:w="8392" w:h="11907"/>
          <w:pgMar w:top="567" w:right="567" w:bottom="567" w:left="567" w:header="0" w:footer="340" w:gutter="0"/>
          <w:cols w:space="720"/>
          <w:docGrid w:linePitch="245"/>
        </w:sectPr>
      </w:pPr>
    </w:p>
    <w:p w14:paraId="75E8EC5A" w14:textId="5F37D144" w:rsidR="00E27797" w:rsidRPr="00076EC4" w:rsidRDefault="00883962">
      <w:pPr>
        <w:pStyle w:val="10"/>
        <w:rPr>
          <w:lang w:val="fr-FR"/>
        </w:rPr>
      </w:pPr>
      <w:bookmarkStart w:id="228" w:name="_Toc106900430"/>
      <w:bookmarkStart w:id="229" w:name="_Toc106983302"/>
      <w:bookmarkEnd w:id="224"/>
      <w:r w:rsidRPr="00076EC4">
        <w:rPr>
          <w:lang w:val="fr-FR"/>
        </w:rPr>
        <w:t xml:space="preserve"> </w:t>
      </w:r>
      <w:bookmarkStart w:id="230" w:name="_Toc113974799"/>
      <w:bookmarkStart w:id="231" w:name="_Toc121150236"/>
      <w:bookmarkEnd w:id="228"/>
      <w:bookmarkEnd w:id="229"/>
      <w:r w:rsidR="000F6ADF" w:rsidRPr="00076EC4">
        <w:rPr>
          <w:lang w:val="fr-FR"/>
        </w:rPr>
        <w:t>Opération</w:t>
      </w:r>
      <w:bookmarkEnd w:id="230"/>
      <w:bookmarkEnd w:id="231"/>
    </w:p>
    <w:p w14:paraId="0B0E3734" w14:textId="4A1D8461" w:rsidR="00E27797" w:rsidRPr="00076EC4" w:rsidRDefault="000F6ADF">
      <w:pPr>
        <w:pStyle w:val="2"/>
        <w:spacing w:before="240" w:afterLines="50" w:line="240" w:lineRule="auto"/>
        <w:ind w:left="578" w:hanging="578"/>
        <w:rPr>
          <w:rFonts w:cs="Arial"/>
          <w:lang w:val="fr-FR"/>
        </w:rPr>
      </w:pPr>
      <w:bookmarkStart w:id="232" w:name="6.1_Prepare_before_use"/>
      <w:bookmarkStart w:id="233" w:name="_bookmark108"/>
      <w:bookmarkStart w:id="234" w:name="_Toc113974802"/>
      <w:bookmarkStart w:id="235" w:name="_Toc121150237"/>
      <w:bookmarkEnd w:id="232"/>
      <w:bookmarkEnd w:id="233"/>
      <w:r w:rsidRPr="00076EC4">
        <w:rPr>
          <w:rFonts w:cs="Arial"/>
          <w:lang w:val="fr-FR"/>
        </w:rPr>
        <w:t>Procédure de charge</w:t>
      </w:r>
      <w:bookmarkEnd w:id="234"/>
      <w:bookmarkEnd w:id="235"/>
    </w:p>
    <w:p w14:paraId="1F1F99C2" w14:textId="6106D203" w:rsidR="00953A43" w:rsidRPr="00076EC4" w:rsidRDefault="008547A0" w:rsidP="0020019A">
      <w:pPr>
        <w:pStyle w:val="BodytextUserManual"/>
        <w:spacing w:before="120" w:after="120" w:line="240" w:lineRule="auto"/>
        <w:rPr>
          <w:lang w:val="fr-FR"/>
        </w:rPr>
      </w:pPr>
      <w:r w:rsidRPr="00076EC4">
        <w:rPr>
          <w:lang w:val="fr-FR"/>
        </w:rPr>
        <w:t>Procédures générales de chargement :</w:t>
      </w:r>
    </w:p>
    <w:p w14:paraId="776360B5" w14:textId="1C9DD37E" w:rsidR="00953A43" w:rsidRPr="00076EC4" w:rsidRDefault="008547A0">
      <w:pPr>
        <w:pStyle w:val="BodytextUserManual"/>
        <w:numPr>
          <w:ilvl w:val="0"/>
          <w:numId w:val="65"/>
        </w:numPr>
        <w:spacing w:before="120" w:after="120" w:line="240" w:lineRule="auto"/>
        <w:ind w:left="704"/>
        <w:rPr>
          <w:b/>
          <w:lang w:val="fr-FR"/>
        </w:rPr>
      </w:pPr>
      <w:r w:rsidRPr="00076EC4">
        <w:rPr>
          <w:b/>
          <w:lang w:val="fr-FR"/>
        </w:rPr>
        <w:t>Pour charger un VE</w:t>
      </w:r>
    </w:p>
    <w:p w14:paraId="23C0B382" w14:textId="011E0B0D" w:rsidR="00953A43" w:rsidRPr="00076EC4" w:rsidRDefault="008547A0">
      <w:pPr>
        <w:pStyle w:val="BodytextUserManual"/>
        <w:numPr>
          <w:ilvl w:val="0"/>
          <w:numId w:val="69"/>
        </w:numPr>
        <w:spacing w:before="120" w:after="120" w:line="240" w:lineRule="auto"/>
        <w:ind w:left="1123"/>
        <w:rPr>
          <w:lang w:val="fr-FR"/>
        </w:rPr>
      </w:pPr>
      <w:r w:rsidRPr="00076EC4">
        <w:rPr>
          <w:lang w:val="fr-FR"/>
        </w:rPr>
        <w:t>Garez un VE avec le port de charge à portée de main du connecteur.</w:t>
      </w:r>
    </w:p>
    <w:p w14:paraId="189DEC05" w14:textId="1F0EEF8F" w:rsidR="00953A43" w:rsidRPr="00076EC4" w:rsidRDefault="008547A0">
      <w:pPr>
        <w:pStyle w:val="BodytextUserManual"/>
        <w:numPr>
          <w:ilvl w:val="0"/>
          <w:numId w:val="69"/>
        </w:numPr>
        <w:spacing w:before="120" w:after="120" w:line="240" w:lineRule="auto"/>
        <w:ind w:left="1123"/>
        <w:rPr>
          <w:lang w:val="fr-FR"/>
        </w:rPr>
      </w:pPr>
      <w:r w:rsidRPr="00076EC4">
        <w:rPr>
          <w:lang w:val="fr-FR"/>
        </w:rPr>
        <w:t>Branchez le VE.</w:t>
      </w:r>
    </w:p>
    <w:p w14:paraId="444B30A2" w14:textId="066A3870" w:rsidR="00953A43" w:rsidRPr="00076EC4" w:rsidRDefault="008547A0">
      <w:pPr>
        <w:pStyle w:val="BodytextUserManual"/>
        <w:numPr>
          <w:ilvl w:val="0"/>
          <w:numId w:val="69"/>
        </w:numPr>
        <w:spacing w:before="120" w:after="120" w:line="240" w:lineRule="auto"/>
        <w:ind w:left="1123"/>
        <w:rPr>
          <w:lang w:val="fr-FR"/>
        </w:rPr>
      </w:pPr>
      <w:r w:rsidRPr="00076EC4">
        <w:rPr>
          <w:lang w:val="fr-FR"/>
        </w:rPr>
        <w:t>Démarrez la séance de chargement.</w:t>
      </w:r>
    </w:p>
    <w:p w14:paraId="3EAEE3B4" w14:textId="3DA4DF2A" w:rsidR="00953A43" w:rsidRPr="00076EC4" w:rsidRDefault="00953A43">
      <w:pPr>
        <w:pStyle w:val="BodytextUserManual"/>
        <w:numPr>
          <w:ilvl w:val="0"/>
          <w:numId w:val="69"/>
        </w:numPr>
        <w:spacing w:before="120" w:after="120" w:line="240" w:lineRule="auto"/>
        <w:ind w:left="1123"/>
        <w:rPr>
          <w:lang w:val="fr-FR"/>
        </w:rPr>
      </w:pPr>
      <w:r w:rsidRPr="00076EC4">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008547A0" w:rsidRPr="00076EC4">
        <w:rPr>
          <w:lang w:val="fr-FR"/>
        </w:rPr>
        <w:t>Arrêtez la séance de chargement.</w:t>
      </w:r>
    </w:p>
    <w:p w14:paraId="27164C46" w14:textId="7810A6F3" w:rsidR="00953A43" w:rsidRPr="00076EC4" w:rsidRDefault="008547A0" w:rsidP="0020019A">
      <w:pPr>
        <w:pStyle w:val="BodytextUserManual"/>
        <w:pBdr>
          <w:top w:val="single" w:sz="4" w:space="1" w:color="auto"/>
          <w:bottom w:val="single" w:sz="4" w:space="1" w:color="auto"/>
        </w:pBdr>
        <w:spacing w:before="120" w:after="120" w:line="240" w:lineRule="auto"/>
        <w:rPr>
          <w:b/>
          <w:lang w:val="fr-FR"/>
        </w:rPr>
      </w:pPr>
      <w:r w:rsidRPr="00076EC4">
        <w:rPr>
          <w:b/>
          <w:lang w:val="fr-FR"/>
        </w:rPr>
        <w:t>AVERTISSEMENT</w:t>
      </w:r>
    </w:p>
    <w:p w14:paraId="2CA78A9A" w14:textId="341F1937" w:rsidR="00953A43" w:rsidRPr="00076EC4" w:rsidRDefault="008547A0">
      <w:pPr>
        <w:pStyle w:val="BodytextUserManual"/>
        <w:numPr>
          <w:ilvl w:val="0"/>
          <w:numId w:val="70"/>
        </w:numPr>
        <w:pBdr>
          <w:top w:val="single" w:sz="4" w:space="1" w:color="auto"/>
          <w:bottom w:val="single" w:sz="4" w:space="1" w:color="auto"/>
        </w:pBdr>
        <w:spacing w:before="120" w:after="120" w:line="240" w:lineRule="auto"/>
        <w:rPr>
          <w:lang w:val="fr-FR"/>
        </w:rPr>
      </w:pPr>
      <w:r w:rsidRPr="00076EC4">
        <w:rPr>
          <w:lang w:val="fr-FR"/>
        </w:rPr>
        <w:t>Ne couvrez pas l'évent pendant le chargement.</w:t>
      </w:r>
    </w:p>
    <w:p w14:paraId="01C91158" w14:textId="3E82745F" w:rsidR="00953A43" w:rsidRPr="00076EC4" w:rsidRDefault="008547A0">
      <w:pPr>
        <w:pStyle w:val="BodytextUserManual"/>
        <w:numPr>
          <w:ilvl w:val="0"/>
          <w:numId w:val="70"/>
        </w:numPr>
        <w:pBdr>
          <w:top w:val="single" w:sz="4" w:space="1" w:color="auto"/>
          <w:bottom w:val="single" w:sz="4" w:space="1" w:color="auto"/>
        </w:pBdr>
        <w:spacing w:before="120" w:after="120" w:line="240" w:lineRule="auto"/>
        <w:rPr>
          <w:lang w:val="fr-FR"/>
        </w:rPr>
      </w:pPr>
      <w:r w:rsidRPr="00076EC4">
        <w:rPr>
          <w:lang w:val="fr-FR"/>
        </w:rPr>
        <w:t>Ne nettoyez ni n'opérez dans le VE pendant le chargement.</w:t>
      </w:r>
    </w:p>
    <w:p w14:paraId="290EC2CE" w14:textId="3804387B" w:rsidR="001817E0" w:rsidRPr="00076EC4" w:rsidRDefault="008547A0">
      <w:pPr>
        <w:pStyle w:val="3"/>
        <w:spacing w:before="240" w:afterLines="50" w:line="240" w:lineRule="auto"/>
        <w:rPr>
          <w:lang w:val="fr-FR"/>
        </w:rPr>
      </w:pPr>
      <w:bookmarkStart w:id="236" w:name="6.4.1_Charge_an_EV"/>
      <w:bookmarkStart w:id="237" w:name="_bookmark112"/>
      <w:bookmarkStart w:id="238" w:name="_Toc121150238"/>
      <w:bookmarkEnd w:id="236"/>
      <w:bookmarkEnd w:id="237"/>
      <w:r w:rsidRPr="00076EC4">
        <w:rPr>
          <w:lang w:val="fr-FR"/>
        </w:rPr>
        <w:t>Mode Veille</w:t>
      </w:r>
      <w:bookmarkEnd w:id="238"/>
    </w:p>
    <w:p w14:paraId="7D268D60" w14:textId="728B0C25" w:rsidR="007F26CE" w:rsidRPr="00076EC4" w:rsidRDefault="007F26CE" w:rsidP="0020019A">
      <w:pPr>
        <w:pStyle w:val="EN"/>
        <w:spacing w:line="240" w:lineRule="auto"/>
        <w:jc w:val="center"/>
        <w:rPr>
          <w:lang w:val="fr-FR"/>
        </w:rPr>
      </w:pPr>
      <w:r w:rsidRPr="00076EC4">
        <w:rPr>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61">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3928F725" w14:textId="77777777" w:rsidR="000F6ADF" w:rsidRPr="00076EC4" w:rsidRDefault="000F6ADF" w:rsidP="0020019A">
      <w:pPr>
        <w:pStyle w:val="EN"/>
        <w:spacing w:line="240" w:lineRule="auto"/>
        <w:rPr>
          <w:b/>
          <w:i/>
          <w:lang w:val="fr-FR"/>
        </w:rPr>
      </w:pPr>
      <w:r w:rsidRPr="00076EC4">
        <w:rPr>
          <w:lang w:val="fr-FR"/>
        </w:rPr>
        <w:t>Après qu'un connecteur ait été connecté avec succès à votre VE, le MaxiCharger peut automatiquement reconnaître le connecteur, puis l'écran d'autorisation du connecteur correspondant apparaîtra.</w:t>
      </w:r>
    </w:p>
    <w:p w14:paraId="72C39ADC" w14:textId="739E11D1" w:rsidR="00E03372" w:rsidRPr="00076EC4" w:rsidRDefault="000F6ADF" w:rsidP="0020019A">
      <w:pPr>
        <w:pStyle w:val="EN"/>
        <w:spacing w:line="240" w:lineRule="auto"/>
        <w:rPr>
          <w:lang w:val="fr-FR"/>
        </w:rPr>
      </w:pPr>
      <w:r w:rsidRPr="00076EC4">
        <w:rPr>
          <w:lang w:val="fr-FR"/>
        </w:rPr>
        <w:t>Si aucune opération n'est effectuée pendant une longue période sur l'écran d'autorisation, l'écran de veille s'affiche. Sélectionnez manuellement le connecteur approprié sur l'écran tactile.</w:t>
      </w:r>
    </w:p>
    <w:p w14:paraId="362A399B" w14:textId="41FFE394" w:rsidR="00FA5517" w:rsidRPr="00076EC4" w:rsidRDefault="00BE00F5">
      <w:pPr>
        <w:pStyle w:val="3"/>
        <w:spacing w:before="240" w:afterLines="50" w:line="240" w:lineRule="auto"/>
        <w:rPr>
          <w:lang w:val="fr-FR"/>
        </w:rPr>
      </w:pPr>
      <w:bookmarkStart w:id="239" w:name="_Toc113974804"/>
      <w:bookmarkStart w:id="240" w:name="_Toc121150239"/>
      <w:r w:rsidRPr="00076EC4">
        <w:rPr>
          <w:lang w:val="fr-FR"/>
        </w:rPr>
        <w:t>Autorisation</w:t>
      </w:r>
      <w:bookmarkEnd w:id="239"/>
      <w:bookmarkEnd w:id="240"/>
    </w:p>
    <w:p w14:paraId="0CF0B97E" w14:textId="31EA45DF" w:rsidR="00FA5517" w:rsidRPr="00076EC4" w:rsidRDefault="00CE5F8A" w:rsidP="0020019A">
      <w:pPr>
        <w:pStyle w:val="NOTE0"/>
        <w:spacing w:beforeLines="50" w:before="120" w:afterLines="50" w:after="120" w:line="240" w:lineRule="auto"/>
        <w:ind w:left="284"/>
        <w:rPr>
          <w:rFonts w:cs="Arial"/>
          <w:b/>
          <w:lang w:val="fr-FR"/>
        </w:rPr>
      </w:pPr>
      <w:r w:rsidRPr="00076EC4">
        <w:rPr>
          <w:rFonts w:cs="Arial"/>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076EC4">
        <w:rPr>
          <w:rFonts w:cs="Arial"/>
          <w:b/>
          <w:lang w:val="fr-FR"/>
        </w:rPr>
        <w:t>IMPORTANT</w:t>
      </w:r>
    </w:p>
    <w:p w14:paraId="46FA319C" w14:textId="6171A8E1" w:rsidR="007F26CE" w:rsidRPr="00076EC4" w:rsidRDefault="00BE00F5">
      <w:pPr>
        <w:pStyle w:val="NOTE0"/>
        <w:numPr>
          <w:ilvl w:val="0"/>
          <w:numId w:val="46"/>
        </w:numPr>
        <w:spacing w:beforeLines="50" w:before="120" w:afterLines="50" w:after="120" w:line="240" w:lineRule="auto"/>
        <w:rPr>
          <w:rFonts w:cs="Arial"/>
          <w:lang w:val="fr-FR"/>
        </w:rPr>
      </w:pPr>
      <w:r w:rsidRPr="00076EC4">
        <w:rPr>
          <w:rFonts w:cs="Arial"/>
          <w:lang w:val="fr-FR"/>
        </w:rPr>
        <w:t>Observez l'écran pour toute anomalie, comme un message d'erreur, avant de commencer une session de charge. Vérifiez également l'environnement et le MaxiCharger pour toute anomalie ou dommage</w:t>
      </w:r>
      <w:r w:rsidR="007F26CE" w:rsidRPr="00076EC4">
        <w:rPr>
          <w:rFonts w:cs="Arial"/>
          <w:lang w:val="fr-FR"/>
        </w:rPr>
        <w:t>.</w:t>
      </w:r>
    </w:p>
    <w:p w14:paraId="1C7BFFB2" w14:textId="4A409286" w:rsidR="007F26CE" w:rsidRPr="00076EC4" w:rsidRDefault="00BE00F5">
      <w:pPr>
        <w:pStyle w:val="NOTE0"/>
        <w:numPr>
          <w:ilvl w:val="0"/>
          <w:numId w:val="46"/>
        </w:numPr>
        <w:spacing w:beforeLines="50" w:before="120" w:afterLines="50" w:after="120" w:line="240" w:lineRule="auto"/>
        <w:rPr>
          <w:rFonts w:cs="Arial"/>
          <w:lang w:val="fr-FR"/>
        </w:rPr>
      </w:pPr>
      <w:r w:rsidRPr="00076EC4">
        <w:rPr>
          <w:rFonts w:cs="Arial"/>
          <w:lang w:val="fr-FR"/>
        </w:rPr>
        <w:t>Si l'écran affiche un message d'erreur, N'UTILISEZ PAS le MaxiCharger. Contactez l'assistance technique d'Autel.</w:t>
      </w:r>
    </w:p>
    <w:p w14:paraId="150B5EF8" w14:textId="4022CD11" w:rsidR="00FA5517" w:rsidRPr="00076EC4" w:rsidRDefault="00BE00F5" w:rsidP="0020019A">
      <w:pPr>
        <w:pStyle w:val="EN"/>
        <w:spacing w:line="240" w:lineRule="auto"/>
        <w:rPr>
          <w:lang w:val="fr-FR"/>
        </w:rPr>
      </w:pPr>
      <w:r w:rsidRPr="00076EC4">
        <w:rPr>
          <w:lang w:val="fr-FR"/>
        </w:rPr>
        <w:t>Lorsque l'écran d'autorisation apparaît, vous pouvez utiliser l'une des méthodes suivantes pour lancer une session de charge.</w:t>
      </w:r>
    </w:p>
    <w:p w14:paraId="1EC4E670" w14:textId="77777777" w:rsidR="00BE00F5" w:rsidRPr="00076EC4" w:rsidRDefault="00BE00F5" w:rsidP="0020019A">
      <w:pPr>
        <w:pStyle w:val="ItemList"/>
        <w:spacing w:beforeLines="50" w:before="120" w:afterLines="50" w:after="120" w:line="240" w:lineRule="auto"/>
        <w:rPr>
          <w:lang w:val="fr-FR"/>
        </w:rPr>
      </w:pPr>
      <w:r w:rsidRPr="00076EC4">
        <w:rPr>
          <w:lang w:val="fr-FR"/>
        </w:rPr>
        <w:t>Scannez le code QR sur l'écran</w:t>
      </w:r>
    </w:p>
    <w:p w14:paraId="02C90AC4" w14:textId="77777777" w:rsidR="00BE00F5" w:rsidRPr="00076EC4" w:rsidRDefault="00BE00F5" w:rsidP="0020019A">
      <w:pPr>
        <w:pStyle w:val="ItemList"/>
        <w:spacing w:beforeLines="50" w:before="120" w:afterLines="50" w:after="120" w:line="240" w:lineRule="auto"/>
        <w:rPr>
          <w:lang w:val="fr-FR"/>
        </w:rPr>
      </w:pPr>
      <w:r w:rsidRPr="00076EC4">
        <w:rPr>
          <w:lang w:val="fr-FR"/>
        </w:rPr>
        <w:t>Carte RFID</w:t>
      </w:r>
    </w:p>
    <w:p w14:paraId="75AEBDE4" w14:textId="77777777" w:rsidR="00BE00F5" w:rsidRPr="00076EC4" w:rsidRDefault="00BE00F5" w:rsidP="0020019A">
      <w:pPr>
        <w:pStyle w:val="ItemList"/>
        <w:spacing w:beforeLines="50" w:before="120" w:afterLines="50" w:after="120" w:line="240" w:lineRule="auto"/>
        <w:rPr>
          <w:lang w:val="fr-FR"/>
        </w:rPr>
      </w:pPr>
      <w:r w:rsidRPr="00076EC4">
        <w:rPr>
          <w:lang w:val="fr-FR"/>
        </w:rPr>
        <w:t>Prise &amp; charge (compatible avec la fonction PnC de la norme ISO 15118)</w:t>
      </w:r>
    </w:p>
    <w:p w14:paraId="18FA1A8B" w14:textId="4BB7D8FA" w:rsidR="00FA5517" w:rsidRPr="00076EC4" w:rsidRDefault="00BE00F5" w:rsidP="0020019A">
      <w:pPr>
        <w:pStyle w:val="ItemList"/>
        <w:spacing w:beforeLines="50" w:before="120" w:afterLines="50" w:after="120" w:line="240" w:lineRule="auto"/>
        <w:rPr>
          <w:lang w:val="fr-FR"/>
        </w:rPr>
      </w:pPr>
      <w:r w:rsidRPr="00076EC4">
        <w:rPr>
          <w:lang w:val="fr-FR"/>
        </w:rPr>
        <w:t>Carte de crédit (facultatif)</w:t>
      </w:r>
    </w:p>
    <w:p w14:paraId="198E1050" w14:textId="453780D7" w:rsidR="00AB58E4" w:rsidRPr="00076EC4" w:rsidRDefault="00E03372" w:rsidP="0020019A">
      <w:pPr>
        <w:spacing w:beforeLines="50" w:afterLines="50" w:line="240" w:lineRule="auto"/>
        <w:jc w:val="center"/>
        <w:rPr>
          <w:lang w:val="fr-FR"/>
        </w:rPr>
      </w:pPr>
      <w:bookmarkStart w:id="241" w:name="6.4.2_Start_a_charge_session"/>
      <w:bookmarkStart w:id="242" w:name="_bookmark113"/>
      <w:bookmarkStart w:id="243" w:name="_Ref101944378"/>
      <w:bookmarkEnd w:id="241"/>
      <w:bookmarkEnd w:id="242"/>
      <w:r w:rsidRPr="00076EC4">
        <w:rPr>
          <w:noProof/>
        </w:rPr>
        <w:drawing>
          <wp:inline distT="0" distB="0" distL="0" distR="0" wp14:anchorId="625378F2" wp14:editId="11287165">
            <wp:extent cx="4008986" cy="2293928"/>
            <wp:effectExtent l="19050" t="19050" r="1079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63">
                      <a:extLst>
                        <a:ext uri="{28A0092B-C50C-407E-A947-70E740481C1C}">
                          <a14:useLocalDpi xmlns:a14="http://schemas.microsoft.com/office/drawing/2010/main" val="0"/>
                        </a:ext>
                      </a:extLst>
                    </a:blip>
                    <a:stretch>
                      <a:fillRect/>
                    </a:stretch>
                  </pic:blipFill>
                  <pic:spPr>
                    <a:xfrm>
                      <a:off x="0" y="0"/>
                      <a:ext cx="4056548" cy="2321143"/>
                    </a:xfrm>
                    <a:prstGeom prst="rect">
                      <a:avLst/>
                    </a:prstGeom>
                    <a:ln w="12700">
                      <a:solidFill>
                        <a:srgbClr val="92D050"/>
                      </a:solidFill>
                    </a:ln>
                  </pic:spPr>
                </pic:pic>
              </a:graphicData>
            </a:graphic>
          </wp:inline>
        </w:drawing>
      </w:r>
    </w:p>
    <w:p w14:paraId="51FF2B93" w14:textId="4D8A976A" w:rsidR="00FA5517" w:rsidRPr="00076EC4" w:rsidRDefault="00AB58E4" w:rsidP="0020019A">
      <w:pPr>
        <w:spacing w:beforeLines="50" w:afterLines="50" w:line="240" w:lineRule="auto"/>
        <w:rPr>
          <w:lang w:val="fr-FR"/>
        </w:rPr>
      </w:pPr>
      <w:r w:rsidRPr="00076EC4">
        <w:rPr>
          <w:lang w:val="fr-FR"/>
        </w:rPr>
        <w:br w:type="page"/>
      </w:r>
    </w:p>
    <w:p w14:paraId="700A73AA" w14:textId="7165FAF3" w:rsidR="00FA5517" w:rsidRPr="00076EC4" w:rsidRDefault="00BE00F5">
      <w:pPr>
        <w:pStyle w:val="3"/>
        <w:spacing w:beforeLines="50" w:before="120" w:afterLines="50" w:line="240" w:lineRule="auto"/>
        <w:rPr>
          <w:b w:val="0"/>
          <w:i/>
          <w:lang w:val="fr-FR"/>
        </w:rPr>
      </w:pPr>
      <w:bookmarkStart w:id="244" w:name="_Toc113974805"/>
      <w:bookmarkStart w:id="245" w:name="_Toc121150240"/>
      <w:r w:rsidRPr="00076EC4">
        <w:rPr>
          <w:lang w:val="fr-FR"/>
        </w:rPr>
        <w:t>Démarrer la charge</w:t>
      </w:r>
      <w:bookmarkEnd w:id="244"/>
      <w:bookmarkEnd w:id="245"/>
    </w:p>
    <w:p w14:paraId="707E8CB6" w14:textId="01931821" w:rsidR="00C53131" w:rsidRPr="00076EC4" w:rsidRDefault="00BE00F5" w:rsidP="0020019A">
      <w:pPr>
        <w:pStyle w:val="EN"/>
        <w:spacing w:line="240" w:lineRule="auto"/>
        <w:rPr>
          <w:rFonts w:eastAsiaTheme="minorEastAsia"/>
          <w:lang w:val="fr-FR"/>
        </w:rPr>
      </w:pPr>
      <w:r w:rsidRPr="00076EC4">
        <w:rPr>
          <w:lang w:val="fr-FR"/>
        </w:rPr>
        <w:t>Après l'autorisation, le MaxiCharger établira la communication avec votre VE et les tests de sécurité nécessaires seront effectués. Après les tests de sécurité, la session de charge commencera automatiquement.</w:t>
      </w:r>
    </w:p>
    <w:p w14:paraId="2213D91E" w14:textId="786D462A" w:rsidR="00AB58E4" w:rsidRPr="00076EC4" w:rsidRDefault="007F26CE" w:rsidP="0020019A">
      <w:pPr>
        <w:pStyle w:val="EN"/>
        <w:spacing w:line="240" w:lineRule="auto"/>
        <w:jc w:val="center"/>
        <w:rPr>
          <w:rFonts w:eastAsiaTheme="minorEastAsia"/>
          <w:lang w:val="fr-FR"/>
        </w:rPr>
      </w:pPr>
      <w:r w:rsidRPr="00076EC4">
        <w:rPr>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64">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46" w:name="_Toc102658027"/>
      <w:bookmarkStart w:id="247" w:name="_Toc106900437"/>
      <w:bookmarkStart w:id="248" w:name="_Ref101944384"/>
      <w:bookmarkEnd w:id="243"/>
    </w:p>
    <w:p w14:paraId="261E6DF6" w14:textId="3A5A3898" w:rsidR="007F26CE" w:rsidRPr="00076EC4" w:rsidRDefault="00AB58E4" w:rsidP="0020019A">
      <w:pPr>
        <w:spacing w:beforeLines="50" w:afterLines="50" w:line="240" w:lineRule="auto"/>
        <w:rPr>
          <w:bCs/>
          <w:kern w:val="2"/>
          <w:lang w:val="fr-FR"/>
        </w:rPr>
      </w:pPr>
      <w:r w:rsidRPr="00076EC4">
        <w:rPr>
          <w:lang w:val="fr-FR"/>
        </w:rPr>
        <w:br w:type="page"/>
      </w:r>
    </w:p>
    <w:p w14:paraId="36E40E82" w14:textId="3C2909CC" w:rsidR="00FA5517" w:rsidRPr="00076EC4" w:rsidRDefault="00BE00F5">
      <w:pPr>
        <w:pStyle w:val="3"/>
        <w:spacing w:beforeLines="50" w:before="120" w:afterLines="50" w:line="240" w:lineRule="auto"/>
        <w:rPr>
          <w:b w:val="0"/>
          <w:i/>
          <w:lang w:val="fr-FR"/>
        </w:rPr>
      </w:pPr>
      <w:bookmarkStart w:id="249" w:name="_Toc113974806"/>
      <w:bookmarkStart w:id="250" w:name="_Toc121150241"/>
      <w:bookmarkEnd w:id="246"/>
      <w:bookmarkEnd w:id="247"/>
      <w:r w:rsidRPr="00076EC4">
        <w:rPr>
          <w:lang w:val="fr-FR"/>
        </w:rPr>
        <w:t>Charge</w:t>
      </w:r>
      <w:bookmarkEnd w:id="249"/>
      <w:bookmarkEnd w:id="250"/>
    </w:p>
    <w:p w14:paraId="660D5FD3" w14:textId="4B74086D" w:rsidR="00FA5517" w:rsidRPr="00076EC4" w:rsidRDefault="008547A0" w:rsidP="0020019A">
      <w:pPr>
        <w:pStyle w:val="EN"/>
        <w:spacing w:line="240" w:lineRule="auto"/>
        <w:rPr>
          <w:b/>
          <w:i/>
          <w:lang w:val="fr-FR"/>
        </w:rPr>
      </w:pPr>
      <w:r w:rsidRPr="00076EC4">
        <w:rPr>
          <w:lang w:val="fr-FR"/>
        </w:rPr>
        <w:t xml:space="preserve">Vous serez informé de la progression de la charge. Des informations sur la durée de la charge, l'énergie, le coût et la puissance s'affichent sur l'écran de charge. Appuyez sur le bouton </w:t>
      </w:r>
      <w:r w:rsidRPr="00076EC4">
        <w:rPr>
          <w:b/>
          <w:bCs w:val="0"/>
          <w:lang w:val="fr-FR"/>
        </w:rPr>
        <w:t>Flèche droite</w:t>
      </w:r>
      <w:r w:rsidRPr="00076EC4">
        <w:rPr>
          <w:lang w:val="fr-FR"/>
        </w:rPr>
        <w:t xml:space="preserve"> à droite pour afficher plus d'informations sur l'état de charge.</w:t>
      </w:r>
    </w:p>
    <w:p w14:paraId="0F19FBA9" w14:textId="7F078515" w:rsidR="00C53131" w:rsidRPr="00076EC4" w:rsidRDefault="00C77578" w:rsidP="0020019A">
      <w:pPr>
        <w:pStyle w:val="EN"/>
        <w:spacing w:line="240" w:lineRule="auto"/>
        <w:rPr>
          <w:lang w:val="fr-FR"/>
        </w:rPr>
      </w:pPr>
      <w:r w:rsidRPr="00076EC4">
        <w:rPr>
          <w:rFonts w:eastAsia="Times New Roman"/>
          <w:snapToGrid w:val="0"/>
          <w:color w:val="000000"/>
          <w:w w:val="0"/>
          <w:kern w:val="0"/>
          <w:sz w:val="0"/>
          <w:szCs w:val="0"/>
          <w:u w:color="000000"/>
          <w:bdr w:val="none" w:sz="0" w:space="0" w:color="000000"/>
          <w:lang w:val="fr-FR" w:eastAsia="x-none" w:bidi="x-none"/>
        </w:rPr>
        <w:t xml:space="preserve"> </w:t>
      </w:r>
      <w:r w:rsidR="008547A0" w:rsidRPr="00076EC4">
        <w:rPr>
          <w:lang w:val="fr-FR"/>
        </w:rPr>
        <w:t xml:space="preserve">Attendez que votre VE soit complètement chargé ou mettez fin à la séance de charge en appuyant sur le bouton </w:t>
      </w:r>
      <w:r w:rsidR="008547A0" w:rsidRPr="00076EC4">
        <w:rPr>
          <w:b/>
          <w:bCs w:val="0"/>
          <w:lang w:val="fr-FR"/>
        </w:rPr>
        <w:t>Arrêter</w:t>
      </w:r>
      <w:r w:rsidR="008547A0" w:rsidRPr="00076EC4">
        <w:rPr>
          <w:lang w:val="fr-FR"/>
        </w:rPr>
        <w:t xml:space="preserve"> sur l'écran</w:t>
      </w:r>
      <w:r w:rsidR="0014557B" w:rsidRPr="00076EC4">
        <w:rPr>
          <w:lang w:val="fr-FR"/>
        </w:rPr>
        <w:t>.</w:t>
      </w:r>
    </w:p>
    <w:p w14:paraId="6C37557B" w14:textId="06689FE9" w:rsidR="00AB58E4" w:rsidRPr="00076EC4" w:rsidRDefault="007F26CE" w:rsidP="0020019A">
      <w:pPr>
        <w:pStyle w:val="EN"/>
        <w:spacing w:line="240" w:lineRule="auto"/>
        <w:jc w:val="center"/>
        <w:rPr>
          <w:szCs w:val="24"/>
          <w:lang w:val="fr-FR"/>
        </w:rPr>
      </w:pPr>
      <w:r w:rsidRPr="00076EC4">
        <w:rPr>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65">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51" w:name="_Toc106900438"/>
      <w:bookmarkStart w:id="252" w:name="_Toc106983310"/>
    </w:p>
    <w:p w14:paraId="7D24C363" w14:textId="00689638" w:rsidR="00B80D0B" w:rsidRPr="00076EC4" w:rsidRDefault="00AB58E4" w:rsidP="0020019A">
      <w:pPr>
        <w:spacing w:beforeLines="50" w:afterLines="50" w:line="240" w:lineRule="auto"/>
        <w:rPr>
          <w:rFonts w:eastAsia="Arial"/>
          <w:bCs/>
          <w:kern w:val="2"/>
          <w:szCs w:val="24"/>
          <w:lang w:val="fr-FR"/>
        </w:rPr>
      </w:pPr>
      <w:r w:rsidRPr="00076EC4">
        <w:rPr>
          <w:szCs w:val="24"/>
          <w:lang w:val="fr-FR"/>
        </w:rPr>
        <w:br w:type="page"/>
      </w:r>
    </w:p>
    <w:p w14:paraId="792B5A36" w14:textId="3836A4A4" w:rsidR="00E27797" w:rsidRPr="00076EC4" w:rsidRDefault="00BE00F5">
      <w:pPr>
        <w:pStyle w:val="3"/>
        <w:spacing w:beforeLines="50" w:before="120" w:afterLines="50" w:line="240" w:lineRule="auto"/>
        <w:rPr>
          <w:lang w:val="fr-FR"/>
        </w:rPr>
      </w:pPr>
      <w:bookmarkStart w:id="253" w:name="_Toc113974807"/>
      <w:bookmarkStart w:id="254" w:name="_Toc121150242"/>
      <w:bookmarkEnd w:id="248"/>
      <w:bookmarkEnd w:id="251"/>
      <w:bookmarkEnd w:id="252"/>
      <w:r w:rsidRPr="00076EC4">
        <w:rPr>
          <w:lang w:val="fr-FR"/>
        </w:rPr>
        <w:t>Arrêter la charge</w:t>
      </w:r>
      <w:bookmarkEnd w:id="253"/>
      <w:bookmarkEnd w:id="254"/>
    </w:p>
    <w:p w14:paraId="20B806D6" w14:textId="3DDE85CA" w:rsidR="00E27797" w:rsidRPr="00076EC4" w:rsidRDefault="00A52234" w:rsidP="00F0077D">
      <w:pPr>
        <w:pStyle w:val="a8"/>
        <w:numPr>
          <w:ilvl w:val="0"/>
          <w:numId w:val="73"/>
        </w:numPr>
        <w:rPr>
          <w:rFonts w:eastAsia="Verdana"/>
          <w:sz w:val="20"/>
          <w:szCs w:val="20"/>
          <w:lang w:val="fr-FR"/>
        </w:rPr>
      </w:pPr>
      <w:r w:rsidRPr="00076EC4">
        <w:rPr>
          <w:w w:val="95"/>
          <w:lang w:val="fr-FR"/>
        </w:rPr>
        <w:t>Pour arrêter la charge</w:t>
      </w:r>
    </w:p>
    <w:p w14:paraId="4EEB1336" w14:textId="08BDDF54" w:rsidR="00E27797" w:rsidRPr="00076EC4" w:rsidRDefault="00A52234" w:rsidP="00F0077D">
      <w:pPr>
        <w:pStyle w:val="a0"/>
        <w:numPr>
          <w:ilvl w:val="0"/>
          <w:numId w:val="33"/>
        </w:numPr>
        <w:rPr>
          <w:lang w:val="fr-FR"/>
        </w:rPr>
      </w:pPr>
      <w:r w:rsidRPr="00076EC4">
        <w:rPr>
          <w:lang w:val="fr-FR"/>
        </w:rPr>
        <w:t xml:space="preserve">Appuyez sur le bouton </w:t>
      </w:r>
      <w:r w:rsidRPr="00076EC4">
        <w:rPr>
          <w:b/>
          <w:bCs/>
          <w:lang w:val="fr-FR"/>
        </w:rPr>
        <w:t>Arrêter</w:t>
      </w:r>
      <w:r w:rsidRPr="00076EC4">
        <w:rPr>
          <w:lang w:val="fr-FR"/>
        </w:rPr>
        <w:t xml:space="preserve"> sur l'écran</w:t>
      </w:r>
      <w:r w:rsidR="00E27797" w:rsidRPr="00076EC4">
        <w:rPr>
          <w:lang w:val="fr-FR"/>
        </w:rPr>
        <w:t>.</w:t>
      </w:r>
    </w:p>
    <w:p w14:paraId="56E8BBB3" w14:textId="77777777" w:rsidR="006A7603" w:rsidRPr="00076EC4" w:rsidRDefault="006A7603" w:rsidP="0020019A">
      <w:pPr>
        <w:pStyle w:val="NOTE0"/>
        <w:spacing w:beforeLines="50" w:before="120" w:afterLines="50" w:after="120" w:line="240" w:lineRule="auto"/>
        <w:rPr>
          <w:rFonts w:cs="Arial"/>
          <w:b/>
          <w:lang w:val="fr-FR"/>
        </w:rPr>
      </w:pPr>
      <w:r w:rsidRPr="00076EC4">
        <w:rPr>
          <w:rFonts w:cs="Arial"/>
          <w:b/>
          <w:noProof/>
        </w:rPr>
        <w:drawing>
          <wp:anchor distT="0" distB="0" distL="114300" distR="114300" simplePos="0" relativeHeight="252772352" behindDoc="0" locked="0" layoutInCell="1" allowOverlap="1" wp14:anchorId="7092FDB0" wp14:editId="17B58205">
            <wp:simplePos x="0" y="0"/>
            <wp:positionH relativeFrom="margin">
              <wp:posOffset>260350</wp:posOffset>
            </wp:positionH>
            <wp:positionV relativeFrom="paragraph">
              <wp:posOffset>57068</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076EC4">
        <w:rPr>
          <w:rFonts w:cs="Arial"/>
          <w:b/>
          <w:lang w:val="fr-FR"/>
        </w:rPr>
        <w:t>NOTE</w:t>
      </w:r>
    </w:p>
    <w:p w14:paraId="79CF32E5" w14:textId="0E3DEF2A" w:rsidR="006A7603" w:rsidRPr="00076EC4" w:rsidRDefault="00A52234" w:rsidP="0020019A">
      <w:pPr>
        <w:pStyle w:val="NOTE0"/>
        <w:spacing w:beforeLines="50" w:before="120" w:afterLines="50" w:after="120" w:line="240" w:lineRule="auto"/>
        <w:rPr>
          <w:rFonts w:cs="Arial"/>
          <w:lang w:val="fr-FR"/>
        </w:rPr>
      </w:pPr>
      <w:r w:rsidRPr="00076EC4">
        <w:rPr>
          <w:rFonts w:cs="Arial"/>
          <w:lang w:val="fr-FR"/>
        </w:rPr>
        <w:t>Lorsque la batterie est pleine, la session de charge s'arrête automatiquement</w:t>
      </w:r>
      <w:r w:rsidR="00F04F89" w:rsidRPr="00076EC4">
        <w:rPr>
          <w:rFonts w:cs="Arial"/>
          <w:lang w:val="fr-FR"/>
        </w:rPr>
        <w:t>.</w:t>
      </w:r>
    </w:p>
    <w:p w14:paraId="60EB3F45" w14:textId="50126CF9" w:rsidR="00E7187C" w:rsidRPr="00076EC4" w:rsidRDefault="008547A0" w:rsidP="00F0077D">
      <w:pPr>
        <w:pStyle w:val="a0"/>
        <w:numPr>
          <w:ilvl w:val="0"/>
          <w:numId w:val="33"/>
        </w:numPr>
        <w:rPr>
          <w:lang w:val="fr-FR"/>
        </w:rPr>
      </w:pPr>
      <w:r w:rsidRPr="00076EC4">
        <w:rPr>
          <w:lang w:val="fr-FR"/>
        </w:rPr>
        <w:t>Normalement, vous devez vous autoriser à nouveau pour terminer la charge, en utilisant la même méthode d'authentification que celle utilisée pour commencer :</w:t>
      </w:r>
    </w:p>
    <w:p w14:paraId="6CBD444B" w14:textId="50F87033" w:rsidR="006A7603" w:rsidRPr="00076EC4" w:rsidRDefault="008547A0" w:rsidP="00F0077D">
      <w:pPr>
        <w:pStyle w:val="a0"/>
        <w:numPr>
          <w:ilvl w:val="0"/>
          <w:numId w:val="34"/>
        </w:numPr>
        <w:rPr>
          <w:lang w:val="fr-FR"/>
        </w:rPr>
      </w:pPr>
      <w:r w:rsidRPr="00076EC4">
        <w:rPr>
          <w:lang w:val="fr-FR"/>
        </w:rPr>
        <w:t xml:space="preserve">Code QR : Scannez le code QR par l'application Autel Charge et appuyez sur le bouton </w:t>
      </w:r>
      <w:r w:rsidRPr="00076EC4">
        <w:rPr>
          <w:b/>
          <w:bCs/>
          <w:lang w:val="fr-FR"/>
        </w:rPr>
        <w:t xml:space="preserve">Arrêter </w:t>
      </w:r>
      <w:r w:rsidRPr="00076EC4">
        <w:rPr>
          <w:lang w:val="fr-FR"/>
        </w:rPr>
        <w:t>sur l'écran de charge de l'application Autel Charge.</w:t>
      </w:r>
    </w:p>
    <w:p w14:paraId="154EA382" w14:textId="7DBFF036" w:rsidR="006A7603" w:rsidRPr="00076EC4" w:rsidRDefault="00A52234" w:rsidP="00F0077D">
      <w:pPr>
        <w:pStyle w:val="a0"/>
        <w:numPr>
          <w:ilvl w:val="0"/>
          <w:numId w:val="34"/>
        </w:numPr>
        <w:rPr>
          <w:lang w:val="fr-FR"/>
        </w:rPr>
      </w:pPr>
      <w:r w:rsidRPr="00076EC4">
        <w:rPr>
          <w:lang w:val="fr-FR"/>
        </w:rPr>
        <w:t>Carte RFID : Remettez la carte RFID sur le lecteur de carte pour terminer la charge.</w:t>
      </w:r>
    </w:p>
    <w:p w14:paraId="4A8E245D" w14:textId="7BCFCF29" w:rsidR="006A7603" w:rsidRPr="00076EC4" w:rsidRDefault="00A52234" w:rsidP="00F0077D">
      <w:pPr>
        <w:pStyle w:val="a0"/>
        <w:numPr>
          <w:ilvl w:val="0"/>
          <w:numId w:val="34"/>
        </w:numPr>
        <w:rPr>
          <w:lang w:val="fr-FR"/>
        </w:rPr>
      </w:pPr>
      <w:r w:rsidRPr="00076EC4">
        <w:rPr>
          <w:lang w:val="fr-FR"/>
        </w:rPr>
        <w:t>Carte de crédit : Terminez directement la charge.</w:t>
      </w:r>
    </w:p>
    <w:p w14:paraId="3166ED26" w14:textId="178BD214" w:rsidR="006A7603" w:rsidRPr="00076EC4" w:rsidRDefault="008547A0" w:rsidP="00F0077D">
      <w:pPr>
        <w:pStyle w:val="a0"/>
        <w:numPr>
          <w:ilvl w:val="0"/>
          <w:numId w:val="33"/>
        </w:numPr>
        <w:rPr>
          <w:lang w:val="fr-FR"/>
        </w:rPr>
      </w:pPr>
      <w:r w:rsidRPr="00076EC4">
        <w:rPr>
          <w:lang w:val="fr-FR"/>
        </w:rPr>
        <w:t>Lorsque le chargement est terminé, les détails de votre transaction apparaissent.</w:t>
      </w:r>
    </w:p>
    <w:p w14:paraId="77AC3DFB" w14:textId="7BDC26E2" w:rsidR="006A7603" w:rsidRPr="00076EC4" w:rsidRDefault="006A7603" w:rsidP="00F0077D">
      <w:pPr>
        <w:spacing w:beforeLines="50" w:afterLines="50" w:line="240" w:lineRule="auto"/>
        <w:ind w:left="284"/>
        <w:rPr>
          <w:lang w:val="fr-FR"/>
        </w:rPr>
      </w:pPr>
      <w:r w:rsidRPr="00076EC4">
        <w:rPr>
          <w:noProof/>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66">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77B8719E" w:rsidR="00E27797" w:rsidRPr="00076EC4" w:rsidRDefault="00A52234" w:rsidP="00F0077D">
      <w:pPr>
        <w:pStyle w:val="a0"/>
        <w:numPr>
          <w:ilvl w:val="0"/>
          <w:numId w:val="33"/>
        </w:numPr>
        <w:rPr>
          <w:lang w:val="fr-FR"/>
        </w:rPr>
      </w:pPr>
      <w:r w:rsidRPr="00076EC4">
        <w:rPr>
          <w:lang w:val="fr-FR"/>
        </w:rPr>
        <w:t>Débranchez le câble de charge du VE.</w:t>
      </w:r>
    </w:p>
    <w:p w14:paraId="3D3C3B55" w14:textId="2345A3BB" w:rsidR="00EB1DA2" w:rsidRPr="00076EC4" w:rsidRDefault="00CE5F8A" w:rsidP="0020019A">
      <w:pPr>
        <w:pStyle w:val="NOTE0"/>
        <w:spacing w:beforeLines="50" w:before="120" w:afterLines="50" w:after="120" w:line="240" w:lineRule="auto"/>
        <w:rPr>
          <w:rFonts w:cs="Arial"/>
          <w:b/>
          <w:lang w:val="fr-FR" w:eastAsia="en-US"/>
        </w:rPr>
      </w:pPr>
      <w:bookmarkStart w:id="255" w:name="6.5_Energize_the_EVSE"/>
      <w:bookmarkStart w:id="256" w:name="_bookmark115"/>
      <w:bookmarkStart w:id="257" w:name="_Ref101878775"/>
      <w:bookmarkEnd w:id="255"/>
      <w:bookmarkEnd w:id="256"/>
      <w:r w:rsidRPr="00076EC4">
        <w:rPr>
          <w:rFonts w:cs="Arial"/>
          <w:b/>
          <w:noProof/>
          <w:snapToGrid/>
        </w:rPr>
        <w:drawing>
          <wp:anchor distT="0" distB="0" distL="114300" distR="114300" simplePos="0" relativeHeight="252120064" behindDoc="0" locked="0" layoutInCell="1" allowOverlap="1" wp14:anchorId="30C6B24B" wp14:editId="7B1EFEA4">
            <wp:simplePos x="0" y="0"/>
            <wp:positionH relativeFrom="column">
              <wp:posOffset>232410</wp:posOffset>
            </wp:positionH>
            <wp:positionV relativeFrom="paragraph">
              <wp:posOffset>26035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00A52234" w:rsidRPr="00076EC4">
        <w:rPr>
          <w:rFonts w:cs="Arial"/>
          <w:b/>
          <w:lang w:val="fr-FR" w:eastAsia="en-US"/>
        </w:rPr>
        <w:t>AVERTISSEMENT</w:t>
      </w:r>
    </w:p>
    <w:p w14:paraId="1C5EF5DD" w14:textId="68DEAF95" w:rsidR="00F04F89" w:rsidRPr="00076EC4" w:rsidRDefault="00A52234" w:rsidP="0020019A">
      <w:pPr>
        <w:pStyle w:val="NOTE0"/>
        <w:spacing w:beforeLines="50" w:before="120" w:afterLines="50" w:after="120" w:line="240" w:lineRule="auto"/>
        <w:rPr>
          <w:rFonts w:cs="Arial"/>
          <w:lang w:val="fr-FR" w:eastAsia="en-US"/>
        </w:rPr>
      </w:pPr>
      <w:r w:rsidRPr="00076EC4">
        <w:rPr>
          <w:rFonts w:cs="Arial"/>
          <w:lang w:val="fr-FR"/>
        </w:rPr>
        <w:t>Tension dangereuse. Ne débranchez pas le connecteur soudainement pendant la charge. Cela pourrait causer de graves dommages au MaxiCharger et/ou des blessures graves ou la mort</w:t>
      </w:r>
      <w:r w:rsidR="00F04F89" w:rsidRPr="00076EC4">
        <w:rPr>
          <w:rFonts w:cs="Arial"/>
          <w:lang w:val="fr-FR"/>
        </w:rPr>
        <w:t>.</w:t>
      </w:r>
    </w:p>
    <w:p w14:paraId="325B2695" w14:textId="4F81C259" w:rsidR="00FA5517" w:rsidRPr="00076EC4" w:rsidRDefault="00A52234">
      <w:pPr>
        <w:pStyle w:val="3"/>
        <w:spacing w:before="240" w:afterLines="50" w:line="240" w:lineRule="auto"/>
        <w:rPr>
          <w:lang w:val="fr-FR"/>
        </w:rPr>
      </w:pPr>
      <w:bookmarkStart w:id="258" w:name="_Toc113974808"/>
      <w:bookmarkStart w:id="259" w:name="_Toc121150243"/>
      <w:bookmarkStart w:id="260" w:name="_Toc102658030"/>
      <w:r w:rsidRPr="00076EC4">
        <w:rPr>
          <w:lang w:val="fr-FR"/>
        </w:rPr>
        <w:t>Fin de la charge</w:t>
      </w:r>
      <w:bookmarkEnd w:id="258"/>
      <w:bookmarkEnd w:id="259"/>
    </w:p>
    <w:p w14:paraId="6DE3F333" w14:textId="4353C788" w:rsidR="00FA5517" w:rsidRPr="00076EC4" w:rsidRDefault="00A52234" w:rsidP="0020019A">
      <w:pPr>
        <w:spacing w:beforeLines="50" w:afterLines="50" w:line="240" w:lineRule="auto"/>
        <w:ind w:left="284"/>
        <w:rPr>
          <w:lang w:val="fr-FR"/>
        </w:rPr>
      </w:pPr>
      <w:r w:rsidRPr="00076EC4">
        <w:rPr>
          <w:lang w:val="fr-FR"/>
        </w:rPr>
        <w:t>Remettez le connecteur dans l'étui sur le MaxiCharger</w:t>
      </w:r>
      <w:r w:rsidR="00FA5517" w:rsidRPr="00076EC4">
        <w:rPr>
          <w:lang w:val="fr-FR"/>
        </w:rPr>
        <w:t>.</w:t>
      </w:r>
    </w:p>
    <w:p w14:paraId="53F7165E" w14:textId="4B6ACBBE" w:rsidR="003D247A" w:rsidRPr="00076EC4" w:rsidRDefault="00A52234">
      <w:pPr>
        <w:pStyle w:val="2"/>
        <w:spacing w:before="240" w:afterLines="50" w:line="240" w:lineRule="auto"/>
        <w:ind w:left="578" w:hanging="578"/>
        <w:rPr>
          <w:rFonts w:cs="Arial"/>
          <w:lang w:val="fr-FR"/>
        </w:rPr>
      </w:pPr>
      <w:bookmarkStart w:id="261" w:name="_Toc113974809"/>
      <w:bookmarkStart w:id="262" w:name="_Toc121150244"/>
      <w:bookmarkEnd w:id="260"/>
      <w:r w:rsidRPr="00076EC4">
        <w:rPr>
          <w:rFonts w:cs="Arial"/>
          <w:lang w:val="fr-FR"/>
        </w:rPr>
        <w:t>Erreurs de charge</w:t>
      </w:r>
      <w:bookmarkEnd w:id="261"/>
      <w:bookmarkEnd w:id="262"/>
    </w:p>
    <w:p w14:paraId="5F3F0551" w14:textId="2784BB6E" w:rsidR="00467A6B" w:rsidRPr="00076EC4" w:rsidRDefault="00A52234" w:rsidP="0020019A">
      <w:pPr>
        <w:spacing w:beforeLines="50" w:afterLines="50" w:line="240" w:lineRule="auto"/>
        <w:ind w:left="284"/>
        <w:rPr>
          <w:lang w:val="fr-FR"/>
        </w:rPr>
      </w:pPr>
      <w:r w:rsidRPr="00076EC4">
        <w:rPr>
          <w:lang w:val="fr-FR"/>
        </w:rPr>
        <w:t>Cette section décrit plusieurs problèmes courants qui peuvent survenir pendant votre session de charge, ainsi que les causes/solutions possibles pour vous aider à résoudre ces problèmes. Si le problème persiste, contactez votre distributeur local ou le support technique d'Autel.</w:t>
      </w:r>
      <w:bookmarkStart w:id="263" w:name="_Toc102068989"/>
      <w:bookmarkStart w:id="264" w:name="_Toc102122124"/>
      <w:bookmarkStart w:id="265" w:name="_Toc102147320"/>
      <w:bookmarkStart w:id="266" w:name="_Toc102147505"/>
      <w:bookmarkStart w:id="267" w:name="_Toc102658031"/>
      <w:bookmarkStart w:id="268" w:name="_Toc102749453"/>
      <w:bookmarkStart w:id="269" w:name="_Toc102751047"/>
      <w:bookmarkStart w:id="270" w:name="_Toc102751202"/>
      <w:bookmarkStart w:id="271" w:name="_Toc102751360"/>
      <w:bookmarkStart w:id="272" w:name="_Toc102759567"/>
      <w:bookmarkStart w:id="273" w:name="_Toc102842495"/>
      <w:bookmarkStart w:id="274" w:name="_Toc102845777"/>
      <w:bookmarkStart w:id="275" w:name="_Toc102847009"/>
      <w:bookmarkStart w:id="276" w:name="_Toc103009080"/>
      <w:bookmarkStart w:id="277" w:name="_Toc103105650"/>
      <w:bookmarkStart w:id="278" w:name="_Toc103185699"/>
      <w:bookmarkStart w:id="279" w:name="_Toc103194705"/>
      <w:bookmarkStart w:id="280" w:name="_Toc103194797"/>
      <w:bookmarkStart w:id="281" w:name="_Toc103195863"/>
      <w:bookmarkStart w:id="282" w:name="_Toc103247679"/>
      <w:bookmarkStart w:id="283" w:name="_Toc103278921"/>
      <w:bookmarkStart w:id="284" w:name="_Toc103364634"/>
      <w:bookmarkStart w:id="285" w:name="_Toc103364968"/>
      <w:bookmarkStart w:id="286" w:name="_Toc103365068"/>
      <w:bookmarkStart w:id="287" w:name="_Toc103471751"/>
      <w:bookmarkStart w:id="288" w:name="_Toc103606586"/>
      <w:bookmarkStart w:id="289" w:name="_Toc103624199"/>
      <w:bookmarkStart w:id="290" w:name="_Toc10378638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4EEF3185" w14:textId="409700EF" w:rsidR="003D247A" w:rsidRPr="00076EC4" w:rsidRDefault="00A52234">
      <w:pPr>
        <w:pStyle w:val="3"/>
        <w:spacing w:before="240" w:afterLines="50" w:line="240" w:lineRule="auto"/>
        <w:rPr>
          <w:lang w:val="fr-FR"/>
        </w:rPr>
      </w:pPr>
      <w:bookmarkStart w:id="291" w:name="_Toc113974810"/>
      <w:bookmarkStart w:id="292" w:name="_Toc121150245"/>
      <w:r w:rsidRPr="00076EC4">
        <w:rPr>
          <w:lang w:val="fr-FR"/>
        </w:rPr>
        <w:t>Erreur de connexion du connecteur</w:t>
      </w:r>
      <w:bookmarkEnd w:id="291"/>
      <w:bookmarkEnd w:id="292"/>
    </w:p>
    <w:p w14:paraId="494B898B" w14:textId="29461D46" w:rsidR="003D247A" w:rsidRPr="00076EC4" w:rsidRDefault="00A52234" w:rsidP="0020019A">
      <w:pPr>
        <w:spacing w:beforeLines="50" w:afterLines="50" w:line="240" w:lineRule="auto"/>
        <w:ind w:left="284"/>
        <w:rPr>
          <w:lang w:val="fr-FR"/>
        </w:rPr>
      </w:pPr>
      <w:r w:rsidRPr="00076EC4">
        <w:rPr>
          <w:lang w:val="fr-FR"/>
        </w:rPr>
        <w:t>Si le connecteur n'est pas correctement connecté à votre VE, l'écran « Connecteur non connecté » s'affiche. Insérez le connecteur dans le port de charge de votre VE et vérifiez la connexion.</w:t>
      </w:r>
    </w:p>
    <w:p w14:paraId="71E8653F" w14:textId="47BFA979" w:rsidR="003D247A" w:rsidRPr="00076EC4" w:rsidRDefault="00A52234">
      <w:pPr>
        <w:pStyle w:val="3"/>
        <w:spacing w:before="240" w:afterLines="50" w:line="240" w:lineRule="auto"/>
        <w:rPr>
          <w:lang w:val="fr-FR"/>
        </w:rPr>
      </w:pPr>
      <w:bookmarkStart w:id="293" w:name="_Toc113974811"/>
      <w:bookmarkStart w:id="294" w:name="_Toc121150246"/>
      <w:r w:rsidRPr="00076EC4">
        <w:rPr>
          <w:lang w:val="fr-FR"/>
        </w:rPr>
        <w:t>Échec de l'autorisation</w:t>
      </w:r>
      <w:bookmarkEnd w:id="293"/>
      <w:bookmarkEnd w:id="294"/>
    </w:p>
    <w:p w14:paraId="7B811439" w14:textId="67B8CA9E" w:rsidR="003D247A" w:rsidRPr="00076EC4" w:rsidRDefault="00A52234" w:rsidP="0020019A">
      <w:pPr>
        <w:spacing w:beforeLines="50" w:afterLines="50" w:line="240" w:lineRule="auto"/>
        <w:ind w:left="284"/>
        <w:rPr>
          <w:lang w:val="fr-FR"/>
        </w:rPr>
      </w:pPr>
      <w:r w:rsidRPr="00076EC4">
        <w:rPr>
          <w:lang w:val="fr-FR"/>
        </w:rPr>
        <w:t>Si une erreur se produit lorsque vous lancez le processus d'autorisation, mais sans lancer la charge, l'écran « Échec de l'autorisation » s'affiche. La cause et la ou les solutions possibles s'affichent à l'écran. Suivez les instructions à l'écran pour résoudre le problème, ou contactez votre distributeur local ou le support technique d'Autel.</w:t>
      </w:r>
    </w:p>
    <w:p w14:paraId="21F1D61B" w14:textId="24789665" w:rsidR="003D247A" w:rsidRPr="00076EC4" w:rsidRDefault="00A52234">
      <w:pPr>
        <w:pStyle w:val="3"/>
        <w:spacing w:before="240" w:afterLines="50" w:line="240" w:lineRule="auto"/>
        <w:rPr>
          <w:lang w:val="fr-FR"/>
        </w:rPr>
      </w:pPr>
      <w:bookmarkStart w:id="295" w:name="_Toc113974812"/>
      <w:bookmarkStart w:id="296" w:name="_Toc121150247"/>
      <w:r w:rsidRPr="00076EC4">
        <w:rPr>
          <w:lang w:val="fr-FR"/>
        </w:rPr>
        <w:t>Échec du démarrage de la charge</w:t>
      </w:r>
      <w:bookmarkEnd w:id="295"/>
      <w:bookmarkEnd w:id="296"/>
    </w:p>
    <w:p w14:paraId="55AF85FA" w14:textId="411B6206" w:rsidR="003D247A" w:rsidRPr="00076EC4" w:rsidRDefault="00A52234" w:rsidP="0020019A">
      <w:pPr>
        <w:spacing w:beforeLines="50" w:afterLines="50" w:line="240" w:lineRule="auto"/>
        <w:ind w:left="284"/>
        <w:rPr>
          <w:lang w:val="fr-FR"/>
        </w:rPr>
      </w:pPr>
      <w:r w:rsidRPr="00076EC4">
        <w:rPr>
          <w:lang w:val="fr-FR"/>
        </w:rPr>
        <w:t>Si une erreur se produit lorsque vous démarrez la charge, l'écran « Échec du démarrage de la charge » s'affiche. La cause et la ou les solutions possibles s'affichent à l'écran. Suivez les instructions à l'écran pour résoudre le problème.</w:t>
      </w:r>
    </w:p>
    <w:p w14:paraId="49B39C30" w14:textId="0E6F3C44" w:rsidR="003D247A" w:rsidRPr="00076EC4" w:rsidRDefault="00A52234">
      <w:pPr>
        <w:pStyle w:val="3"/>
        <w:spacing w:before="240" w:afterLines="50" w:line="240" w:lineRule="auto"/>
        <w:rPr>
          <w:lang w:val="fr-FR"/>
        </w:rPr>
      </w:pPr>
      <w:bookmarkStart w:id="297" w:name="_Toc113974813"/>
      <w:bookmarkStart w:id="298" w:name="_Toc121150248"/>
      <w:r w:rsidRPr="00076EC4">
        <w:rPr>
          <w:lang w:val="fr-FR"/>
        </w:rPr>
        <w:t>Échec de la charge</w:t>
      </w:r>
      <w:bookmarkEnd w:id="297"/>
      <w:bookmarkEnd w:id="298"/>
    </w:p>
    <w:p w14:paraId="221A9BE8" w14:textId="1E10A042" w:rsidR="00E27797" w:rsidRPr="00076EC4" w:rsidRDefault="00A52234" w:rsidP="0020019A">
      <w:pPr>
        <w:spacing w:beforeLines="50" w:afterLines="50" w:line="240" w:lineRule="auto"/>
        <w:ind w:left="284"/>
        <w:rPr>
          <w:lang w:val="fr-FR"/>
        </w:rPr>
      </w:pPr>
      <w:r w:rsidRPr="00076EC4">
        <w:rPr>
          <w:lang w:val="fr-FR"/>
        </w:rPr>
        <w:t>Si une erreur se produit pendant la charge, l'écran « Échec de la charge » s'affiche. La cause et la ou les solutions possibles s'affichent à l'écran. Suivez les instructions à l'écran pour résoudre le problème, ou contactez votre distributeur local ou le support technique Autel.</w:t>
      </w:r>
      <w:bookmarkEnd w:id="257"/>
    </w:p>
    <w:p w14:paraId="5DA139B5" w14:textId="3B2F77F9" w:rsidR="00E27797" w:rsidRPr="00076EC4" w:rsidRDefault="00883962">
      <w:pPr>
        <w:pStyle w:val="2"/>
        <w:spacing w:before="240" w:afterLines="50" w:line="240" w:lineRule="auto"/>
        <w:ind w:left="578" w:hanging="578"/>
        <w:rPr>
          <w:rFonts w:cs="Arial"/>
          <w:lang w:val="fr-FR"/>
        </w:rPr>
      </w:pPr>
      <w:bookmarkStart w:id="299" w:name="6.6_De-energize_the_EVSE"/>
      <w:bookmarkStart w:id="300" w:name="_bookmark116"/>
      <w:bookmarkStart w:id="301" w:name="_Toc106900446"/>
      <w:bookmarkStart w:id="302" w:name="_Toc106983318"/>
      <w:bookmarkEnd w:id="299"/>
      <w:bookmarkEnd w:id="300"/>
      <w:r w:rsidRPr="00076EC4">
        <w:rPr>
          <w:rFonts w:cs="Arial"/>
          <w:lang w:val="fr-FR"/>
        </w:rPr>
        <w:t xml:space="preserve"> </w:t>
      </w:r>
      <w:bookmarkStart w:id="303" w:name="_Toc121150249"/>
      <w:bookmarkEnd w:id="301"/>
      <w:bookmarkEnd w:id="302"/>
      <w:r w:rsidR="008547A0" w:rsidRPr="00076EC4">
        <w:rPr>
          <w:rFonts w:cs="Arial"/>
          <w:lang w:val="fr-FR"/>
        </w:rPr>
        <w:t>Mise hors tension du MaxiCharger</w:t>
      </w:r>
      <w:bookmarkEnd w:id="303"/>
    </w:p>
    <w:p w14:paraId="6CFAF1C8" w14:textId="0837647E" w:rsidR="00E27797" w:rsidRPr="00076EC4" w:rsidRDefault="008547A0" w:rsidP="00F0077D">
      <w:pPr>
        <w:pStyle w:val="a8"/>
        <w:rPr>
          <w:lang w:val="fr-FR" w:eastAsia="en-US"/>
        </w:rPr>
      </w:pPr>
      <w:bookmarkStart w:id="304" w:name="6.6.1_De-energize_the_EVSE_-_general_pro"/>
      <w:bookmarkStart w:id="305" w:name="_bookmark117"/>
      <w:bookmarkEnd w:id="304"/>
      <w:bookmarkEnd w:id="305"/>
      <w:r w:rsidRPr="00076EC4">
        <w:rPr>
          <w:lang w:val="fr-FR"/>
        </w:rPr>
        <w:t>Pour mettre hors tension le MaxiCharger</w:t>
      </w:r>
    </w:p>
    <w:p w14:paraId="671E56FB" w14:textId="376EFE3A" w:rsidR="00F04F89" w:rsidRPr="00076EC4" w:rsidRDefault="00A52234">
      <w:pPr>
        <w:pStyle w:val="BodytextUserManual"/>
        <w:numPr>
          <w:ilvl w:val="0"/>
          <w:numId w:val="35"/>
        </w:numPr>
        <w:spacing w:before="120" w:after="120" w:line="240" w:lineRule="auto"/>
        <w:ind w:left="1123"/>
        <w:rPr>
          <w:lang w:val="fr-FR" w:eastAsia="en-US"/>
        </w:rPr>
      </w:pPr>
      <w:r w:rsidRPr="00076EC4">
        <w:rPr>
          <w:lang w:val="fr-FR" w:eastAsia="en-US"/>
        </w:rPr>
        <w:t xml:space="preserve">Mettez le disjoncteur en amont qui alimente le MaxiCharger sur </w:t>
      </w:r>
      <w:r w:rsidRPr="00076EC4">
        <w:rPr>
          <w:b/>
          <w:lang w:val="fr-FR" w:eastAsia="en-US"/>
        </w:rPr>
        <w:t>OFF</w:t>
      </w:r>
      <w:r w:rsidRPr="00076EC4">
        <w:rPr>
          <w:lang w:val="fr-FR" w:eastAsia="en-US"/>
        </w:rPr>
        <w:t xml:space="preserve"> et verrouillez-le. Assurez-vous que ce disjoncteur reste en position </w:t>
      </w:r>
      <w:r w:rsidRPr="00076EC4">
        <w:rPr>
          <w:b/>
          <w:lang w:val="fr-FR" w:eastAsia="en-US"/>
        </w:rPr>
        <w:t>OFF</w:t>
      </w:r>
      <w:r w:rsidRPr="00076EC4">
        <w:rPr>
          <w:lang w:val="fr-FR" w:eastAsia="en-US"/>
        </w:rPr>
        <w:t xml:space="preserve"> pendant la procédure.</w:t>
      </w:r>
    </w:p>
    <w:p w14:paraId="23971581" w14:textId="485F126E" w:rsidR="00E27797" w:rsidRPr="00076EC4" w:rsidRDefault="00A52234">
      <w:pPr>
        <w:pStyle w:val="BodytextUserManual"/>
        <w:numPr>
          <w:ilvl w:val="0"/>
          <w:numId w:val="35"/>
        </w:numPr>
        <w:spacing w:before="120" w:after="120" w:line="240" w:lineRule="auto"/>
        <w:ind w:left="1123"/>
        <w:rPr>
          <w:lang w:val="fr-FR" w:eastAsia="en-US"/>
        </w:rPr>
      </w:pPr>
      <w:r w:rsidRPr="00076EC4">
        <w:rPr>
          <w:lang w:val="fr-FR"/>
        </w:rPr>
        <w:t>Ouvrez la porte avant.</w:t>
      </w:r>
    </w:p>
    <w:p w14:paraId="0FAD6D1C" w14:textId="05373743" w:rsidR="00F04F89" w:rsidRPr="00076EC4" w:rsidRDefault="00A52234">
      <w:pPr>
        <w:pStyle w:val="BodytextUserManual"/>
        <w:numPr>
          <w:ilvl w:val="0"/>
          <w:numId w:val="35"/>
        </w:numPr>
        <w:spacing w:before="120" w:after="120" w:line="240" w:lineRule="auto"/>
        <w:ind w:left="1123"/>
        <w:rPr>
          <w:lang w:val="fr-FR" w:eastAsia="en-US"/>
        </w:rPr>
      </w:pPr>
      <w:r w:rsidRPr="00076EC4">
        <w:rPr>
          <w:lang w:val="fr-FR" w:eastAsia="en-US"/>
        </w:rPr>
        <w:t xml:space="preserve">Mesurez la tension AC en vous référant à la section </w:t>
      </w:r>
      <w:r w:rsidRPr="00076EC4">
        <w:rPr>
          <w:rStyle w:val="Char1"/>
          <w:rFonts w:cs="Arial"/>
          <w:lang w:val="fr-FR" w:eastAsia="en-US"/>
        </w:rPr>
        <w:fldChar w:fldCharType="begin"/>
      </w:r>
      <w:r w:rsidRPr="00076EC4">
        <w:rPr>
          <w:rStyle w:val="Char1"/>
          <w:rFonts w:cs="Arial"/>
          <w:lang w:val="fr-FR" w:eastAsia="en-US"/>
        </w:rPr>
        <w:instrText xml:space="preserve"> REF _Ref114040774 \h  \* MERGEFORMAT </w:instrText>
      </w:r>
      <w:r w:rsidRPr="00076EC4">
        <w:rPr>
          <w:rStyle w:val="Char1"/>
          <w:rFonts w:cs="Arial"/>
          <w:lang w:val="fr-FR" w:eastAsia="en-US"/>
        </w:rPr>
      </w:r>
      <w:r w:rsidRPr="00076EC4">
        <w:rPr>
          <w:rStyle w:val="Char1"/>
          <w:rFonts w:cs="Arial"/>
          <w:lang w:val="fr-FR" w:eastAsia="en-US"/>
        </w:rPr>
        <w:fldChar w:fldCharType="separate"/>
      </w:r>
      <w:r w:rsidR="00E824B9" w:rsidRPr="00E824B9">
        <w:rPr>
          <w:rStyle w:val="Char1"/>
          <w:rFonts w:cs="Arial"/>
          <w:lang w:val="fr-FR" w:eastAsia="en-US"/>
        </w:rPr>
        <w:t>Mesure de la tension AC</w:t>
      </w:r>
      <w:r w:rsidRPr="00076EC4">
        <w:rPr>
          <w:rStyle w:val="Char1"/>
          <w:rFonts w:cs="Arial"/>
          <w:lang w:val="fr-FR" w:eastAsia="en-US"/>
        </w:rPr>
        <w:fldChar w:fldCharType="end"/>
      </w:r>
      <w:r w:rsidRPr="00076EC4">
        <w:rPr>
          <w:lang w:val="fr-FR" w:eastAsia="en-US"/>
        </w:rPr>
        <w:t>.</w:t>
      </w:r>
      <w:r w:rsidRPr="00076EC4">
        <w:rPr>
          <w:i/>
          <w:lang w:val="fr-FR" w:eastAsia="en-US"/>
        </w:rPr>
        <w:t xml:space="preserve"> </w:t>
      </w:r>
      <w:r w:rsidRPr="00076EC4">
        <w:rPr>
          <w:lang w:val="fr-FR" w:eastAsia="en-US"/>
        </w:rPr>
        <w:t>Assurez-vous que toutes les tensions mesurées sont égales à 0 volt.</w:t>
      </w:r>
    </w:p>
    <w:p w14:paraId="534A2951" w14:textId="4E62ABC8" w:rsidR="00F04F89" w:rsidRPr="00076EC4" w:rsidRDefault="00A52234">
      <w:pPr>
        <w:pStyle w:val="BodytextUserManual"/>
        <w:numPr>
          <w:ilvl w:val="0"/>
          <w:numId w:val="35"/>
        </w:numPr>
        <w:spacing w:before="120" w:after="120" w:line="240" w:lineRule="auto"/>
        <w:ind w:left="1123"/>
        <w:rPr>
          <w:lang w:val="fr-FR" w:eastAsia="en-US"/>
        </w:rPr>
      </w:pPr>
      <w:r w:rsidRPr="00076EC4">
        <w:rPr>
          <w:lang w:val="fr-FR"/>
        </w:rPr>
        <w:t>Mesurez la tension AC en vous référant à la section</w:t>
      </w:r>
      <w:r w:rsidR="00694023">
        <w:rPr>
          <w:lang w:val="fr-FR"/>
        </w:rPr>
        <w:t xml:space="preserve"> </w:t>
      </w:r>
      <w:r w:rsidR="00694023" w:rsidRPr="00076EC4">
        <w:rPr>
          <w:rStyle w:val="Char1"/>
          <w:rFonts w:cs="Arial"/>
          <w:lang w:val="fr-FR" w:eastAsia="en-US"/>
        </w:rPr>
        <w:fldChar w:fldCharType="begin"/>
      </w:r>
      <w:r w:rsidR="00694023" w:rsidRPr="00076EC4">
        <w:rPr>
          <w:rStyle w:val="Char1"/>
          <w:rFonts w:cs="Arial"/>
          <w:lang w:val="fr-FR" w:eastAsia="en-US"/>
        </w:rPr>
        <w:instrText xml:space="preserve"> REF _Ref114040774 \h  \* MERGEFORMAT </w:instrText>
      </w:r>
      <w:r w:rsidR="00694023" w:rsidRPr="00076EC4">
        <w:rPr>
          <w:rStyle w:val="Char1"/>
          <w:rFonts w:cs="Arial"/>
          <w:lang w:val="fr-FR" w:eastAsia="en-US"/>
        </w:rPr>
      </w:r>
      <w:r w:rsidR="00694023" w:rsidRPr="00076EC4">
        <w:rPr>
          <w:rStyle w:val="Char1"/>
          <w:rFonts w:cs="Arial"/>
          <w:lang w:val="fr-FR" w:eastAsia="en-US"/>
        </w:rPr>
        <w:fldChar w:fldCharType="separate"/>
      </w:r>
      <w:r w:rsidR="00694023" w:rsidRPr="00E824B9">
        <w:rPr>
          <w:rStyle w:val="Char1"/>
          <w:rFonts w:cs="Arial"/>
          <w:lang w:val="fr-FR" w:eastAsia="en-US"/>
        </w:rPr>
        <w:t xml:space="preserve">Mesure de la tension </w:t>
      </w:r>
      <w:r w:rsidR="00694023">
        <w:rPr>
          <w:rStyle w:val="Char1"/>
          <w:rFonts w:cs="Arial"/>
          <w:lang w:val="fr-FR" w:eastAsia="en-US"/>
        </w:rPr>
        <w:t>D</w:t>
      </w:r>
      <w:r w:rsidR="00694023" w:rsidRPr="00E824B9">
        <w:rPr>
          <w:rStyle w:val="Char1"/>
          <w:rFonts w:cs="Arial"/>
          <w:lang w:val="fr-FR" w:eastAsia="en-US"/>
        </w:rPr>
        <w:t>C</w:t>
      </w:r>
      <w:r w:rsidR="00694023" w:rsidRPr="00076EC4">
        <w:rPr>
          <w:rStyle w:val="Char1"/>
          <w:rFonts w:cs="Arial"/>
          <w:lang w:val="fr-FR" w:eastAsia="en-US"/>
        </w:rPr>
        <w:fldChar w:fldCharType="end"/>
      </w:r>
      <w:r w:rsidRPr="00076EC4">
        <w:rPr>
          <w:lang w:val="fr-FR"/>
        </w:rPr>
        <w:t>. Assurez-vous que toutes les tensions mesurées sont égales à 0 volt.</w:t>
      </w:r>
    </w:p>
    <w:p w14:paraId="47B8E2DE" w14:textId="707364FA" w:rsidR="00E27797" w:rsidRPr="00076EC4" w:rsidRDefault="00324DF2">
      <w:pPr>
        <w:pStyle w:val="BodytextUserManual"/>
        <w:numPr>
          <w:ilvl w:val="0"/>
          <w:numId w:val="35"/>
        </w:numPr>
        <w:spacing w:before="120" w:after="120" w:line="240" w:lineRule="auto"/>
        <w:ind w:left="1123"/>
        <w:rPr>
          <w:lang w:val="fr-FR" w:eastAsia="en-US"/>
        </w:rPr>
      </w:pPr>
      <w:r w:rsidRPr="00076EC4">
        <w:rPr>
          <w:lang w:val="fr-FR"/>
        </w:rPr>
        <w:t>Fermez la porte frontale.</w:t>
      </w:r>
    </w:p>
    <w:p w14:paraId="7720532B" w14:textId="389C8A53" w:rsidR="003D247A" w:rsidRPr="00076EC4" w:rsidRDefault="00A52234">
      <w:pPr>
        <w:pStyle w:val="3"/>
        <w:spacing w:before="240" w:afterLines="50" w:line="240" w:lineRule="auto"/>
        <w:rPr>
          <w:lang w:val="fr-FR"/>
        </w:rPr>
      </w:pPr>
      <w:bookmarkStart w:id="306" w:name="_Toc113974816"/>
      <w:bookmarkStart w:id="307" w:name="_Ref114040774"/>
      <w:bookmarkStart w:id="308" w:name="_Ref114043358"/>
      <w:bookmarkStart w:id="309" w:name="_Toc121150250"/>
      <w:r w:rsidRPr="00076EC4">
        <w:rPr>
          <w:lang w:val="fr-FR"/>
        </w:rPr>
        <w:t>Mesure de la tension AC</w:t>
      </w:r>
      <w:bookmarkEnd w:id="306"/>
      <w:bookmarkEnd w:id="307"/>
      <w:bookmarkEnd w:id="308"/>
      <w:bookmarkEnd w:id="309"/>
    </w:p>
    <w:p w14:paraId="2E237E9A" w14:textId="04F5AA97" w:rsidR="003D247A" w:rsidRPr="00076EC4" w:rsidRDefault="00A52234" w:rsidP="0020019A">
      <w:pPr>
        <w:pStyle w:val="EN"/>
        <w:spacing w:line="240" w:lineRule="auto"/>
        <w:rPr>
          <w:lang w:val="fr-FR"/>
        </w:rPr>
      </w:pPr>
      <w:r w:rsidRPr="00076EC4">
        <w:rPr>
          <w:lang w:val="fr-FR"/>
        </w:rPr>
        <w:t>Utilisez un testeur de tension pour mesurer la tension alternative entre les bornes de l'interrupteur du dispositif de protection contre les surtensions :</w:t>
      </w:r>
    </w:p>
    <w:p w14:paraId="22BC95AA" w14:textId="0664282A" w:rsidR="003D247A" w:rsidRPr="00076EC4" w:rsidRDefault="00A52234" w:rsidP="0020019A">
      <w:pPr>
        <w:pStyle w:val="ItemList"/>
        <w:spacing w:beforeLines="50" w:before="120" w:afterLines="50" w:after="120" w:line="240" w:lineRule="auto"/>
        <w:rPr>
          <w:lang w:val="fr-FR"/>
        </w:rPr>
      </w:pPr>
      <w:r w:rsidRPr="00076EC4">
        <w:rPr>
          <w:lang w:val="fr-FR"/>
        </w:rPr>
        <w:t>L1 à L2</w:t>
      </w:r>
    </w:p>
    <w:p w14:paraId="37C66BAE" w14:textId="771826A9" w:rsidR="003D247A" w:rsidRPr="00076EC4" w:rsidRDefault="00A52234" w:rsidP="0020019A">
      <w:pPr>
        <w:pStyle w:val="ItemList"/>
        <w:spacing w:beforeLines="50" w:before="120" w:afterLines="50" w:after="120" w:line="240" w:lineRule="auto"/>
        <w:rPr>
          <w:lang w:val="fr-FR"/>
        </w:rPr>
      </w:pPr>
      <w:r w:rsidRPr="00076EC4">
        <w:rPr>
          <w:lang w:val="fr-FR"/>
        </w:rPr>
        <w:t>L1 à L3</w:t>
      </w:r>
    </w:p>
    <w:p w14:paraId="521DD2A5" w14:textId="076360C8" w:rsidR="003D247A" w:rsidRPr="00076EC4" w:rsidRDefault="003D247A" w:rsidP="0020019A">
      <w:pPr>
        <w:pStyle w:val="ItemList"/>
        <w:spacing w:beforeLines="50" w:before="120" w:afterLines="50" w:after="120" w:line="240" w:lineRule="auto"/>
        <w:rPr>
          <w:lang w:val="fr-FR"/>
        </w:rPr>
      </w:pPr>
      <w:r w:rsidRPr="00076EC4">
        <w:rPr>
          <w:lang w:val="fr-FR"/>
        </w:rPr>
        <w:t xml:space="preserve">L2 </w:t>
      </w:r>
      <w:r w:rsidR="00A52234" w:rsidRPr="00076EC4">
        <w:rPr>
          <w:lang w:val="fr-FR"/>
        </w:rPr>
        <w:t>à</w:t>
      </w:r>
      <w:r w:rsidRPr="00076EC4">
        <w:rPr>
          <w:lang w:val="fr-FR"/>
        </w:rPr>
        <w:t xml:space="preserve"> L3</w:t>
      </w:r>
    </w:p>
    <w:p w14:paraId="1DB174B6" w14:textId="1C521ABC" w:rsidR="008365C6" w:rsidRPr="00076EC4" w:rsidRDefault="008365C6" w:rsidP="0020019A">
      <w:pPr>
        <w:pStyle w:val="ItemList"/>
        <w:spacing w:beforeLines="50" w:before="120" w:afterLines="50" w:after="120" w:line="240" w:lineRule="auto"/>
        <w:rPr>
          <w:lang w:val="fr-FR"/>
        </w:rPr>
      </w:pPr>
      <w:r w:rsidRPr="00076EC4">
        <w:rPr>
          <w:lang w:val="fr-FR"/>
        </w:rPr>
        <w:t xml:space="preserve">N </w:t>
      </w:r>
      <w:r w:rsidR="00A52234" w:rsidRPr="00076EC4">
        <w:rPr>
          <w:lang w:val="fr-FR"/>
        </w:rPr>
        <w:t>à</w:t>
      </w:r>
      <w:r w:rsidRPr="00076EC4">
        <w:rPr>
          <w:lang w:val="fr-FR"/>
        </w:rPr>
        <w:t xml:space="preserve"> L1/L2/L3</w:t>
      </w:r>
    </w:p>
    <w:p w14:paraId="64F73CDE" w14:textId="0FD103F4" w:rsidR="009D3249" w:rsidRPr="00076EC4" w:rsidRDefault="009D3249" w:rsidP="0020019A">
      <w:pPr>
        <w:pStyle w:val="ItemList"/>
        <w:numPr>
          <w:ilvl w:val="0"/>
          <w:numId w:val="0"/>
        </w:numPr>
        <w:spacing w:beforeLines="50" w:before="120" w:afterLines="50" w:after="120" w:line="240" w:lineRule="auto"/>
        <w:ind w:left="704"/>
        <w:rPr>
          <w:lang w:val="fr-FR"/>
        </w:rPr>
      </w:pPr>
      <w:r w:rsidRPr="00076EC4">
        <w:rPr>
          <w:noProof/>
        </w:rPr>
        <w:drawing>
          <wp:inline distT="0" distB="0" distL="0" distR="0" wp14:anchorId="609157AB" wp14:editId="46AC810A">
            <wp:extent cx="3813898" cy="23774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rotWithShape="1">
                    <a:blip r:embed="rId67">
                      <a:extLst>
                        <a:ext uri="{28A0092B-C50C-407E-A947-70E740481C1C}">
                          <a14:useLocalDpi xmlns:a14="http://schemas.microsoft.com/office/drawing/2010/main" val="0"/>
                        </a:ext>
                      </a:extLst>
                    </a:blip>
                    <a:srcRect t="48594"/>
                    <a:stretch/>
                  </pic:blipFill>
                  <pic:spPr bwMode="auto">
                    <a:xfrm>
                      <a:off x="0" y="0"/>
                      <a:ext cx="3861228" cy="2406944"/>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076EC4" w:rsidRDefault="00CE5F8A" w:rsidP="0020019A">
      <w:pPr>
        <w:pStyle w:val="NOTE0"/>
        <w:spacing w:beforeLines="50" w:before="120" w:afterLines="50" w:after="120" w:line="240" w:lineRule="auto"/>
        <w:ind w:left="284"/>
        <w:rPr>
          <w:rFonts w:cs="Arial"/>
          <w:b/>
          <w:lang w:val="fr-FR"/>
        </w:rPr>
      </w:pPr>
      <w:r w:rsidRPr="00076EC4">
        <w:rPr>
          <w:rFonts w:cs="Arial"/>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076EC4">
        <w:rPr>
          <w:rFonts w:cs="Arial"/>
          <w:b/>
          <w:lang w:val="fr-FR"/>
        </w:rPr>
        <w:t>NOTE</w:t>
      </w:r>
    </w:p>
    <w:p w14:paraId="598CEC17" w14:textId="3D8F1999" w:rsidR="007D67FB" w:rsidRPr="00076EC4" w:rsidRDefault="00A52234" w:rsidP="0020019A">
      <w:pPr>
        <w:pStyle w:val="NOTE0"/>
        <w:spacing w:beforeLines="50" w:before="120" w:afterLines="50" w:after="120" w:line="240" w:lineRule="auto"/>
        <w:ind w:left="284"/>
        <w:rPr>
          <w:rFonts w:cs="Arial"/>
          <w:lang w:val="fr-FR"/>
        </w:rPr>
      </w:pPr>
      <w:r w:rsidRPr="00076EC4">
        <w:rPr>
          <w:rFonts w:cs="Arial"/>
          <w:lang w:val="fr-FR"/>
        </w:rPr>
        <w:t>L'interrupteur du dispositif de protection contre les surtensions affiche les indications N, L1, L2 et L3.</w:t>
      </w:r>
    </w:p>
    <w:p w14:paraId="569A4C37" w14:textId="73C67431" w:rsidR="003D247A" w:rsidRPr="00076EC4" w:rsidRDefault="007D67FB" w:rsidP="0020019A">
      <w:pPr>
        <w:spacing w:beforeLines="50" w:afterLines="50" w:line="240" w:lineRule="auto"/>
        <w:rPr>
          <w:rFonts w:eastAsia="Arial"/>
          <w:snapToGrid w:val="0"/>
          <w:kern w:val="2"/>
          <w:lang w:val="fr-FR"/>
        </w:rPr>
      </w:pPr>
      <w:r w:rsidRPr="00076EC4">
        <w:rPr>
          <w:lang w:val="fr-FR"/>
        </w:rPr>
        <w:br w:type="page"/>
      </w:r>
    </w:p>
    <w:p w14:paraId="63EEEB0C" w14:textId="7535C971" w:rsidR="003D247A" w:rsidRPr="00076EC4" w:rsidRDefault="00A52234">
      <w:pPr>
        <w:pStyle w:val="3"/>
        <w:spacing w:before="240" w:afterLines="50" w:line="240" w:lineRule="auto"/>
        <w:rPr>
          <w:lang w:val="fr-FR"/>
        </w:rPr>
      </w:pPr>
      <w:bookmarkStart w:id="310" w:name="_Toc113974817"/>
      <w:bookmarkStart w:id="311" w:name="_Ref114040817"/>
      <w:bookmarkStart w:id="312" w:name="_Toc121150251"/>
      <w:r w:rsidRPr="00076EC4">
        <w:rPr>
          <w:lang w:val="fr-FR"/>
        </w:rPr>
        <w:t>Mesure de la tension DC</w:t>
      </w:r>
      <w:bookmarkEnd w:id="310"/>
      <w:bookmarkEnd w:id="311"/>
      <w:bookmarkEnd w:id="312"/>
    </w:p>
    <w:p w14:paraId="5FBC1B87" w14:textId="50532FCA" w:rsidR="003D247A" w:rsidRPr="00076EC4" w:rsidRDefault="00324DF2" w:rsidP="0020019A">
      <w:pPr>
        <w:spacing w:beforeLines="50" w:afterLines="50" w:line="240" w:lineRule="auto"/>
        <w:ind w:left="284"/>
        <w:rPr>
          <w:lang w:val="fr-FR"/>
        </w:rPr>
      </w:pPr>
      <w:r w:rsidRPr="00076EC4">
        <w:rPr>
          <w:lang w:val="fr-FR"/>
        </w:rPr>
        <w:t>Utilisez un testeur de tension pour mesurer la tension continue entre les bornes de sortie, assurez-vous que toutes les tensions mesurées sont de 0 volt.</w:t>
      </w:r>
    </w:p>
    <w:p w14:paraId="4E78E0A9" w14:textId="0A926093" w:rsidR="003D247A" w:rsidRPr="00076EC4" w:rsidRDefault="00A52234">
      <w:pPr>
        <w:pStyle w:val="ad"/>
        <w:numPr>
          <w:ilvl w:val="0"/>
          <w:numId w:val="12"/>
        </w:numPr>
        <w:spacing w:beforeLines="50" w:afterLines="50" w:line="240" w:lineRule="auto"/>
        <w:ind w:left="704"/>
        <w:rPr>
          <w:lang w:val="fr-FR"/>
        </w:rPr>
      </w:pPr>
      <w:r w:rsidRPr="00076EC4">
        <w:rPr>
          <w:lang w:val="fr-FR"/>
        </w:rPr>
        <w:t>Sortie du groupe de modules d'alimentation 1 — (A) à la sortie du groupe de modules d'alimentation 1+ (B)</w:t>
      </w:r>
    </w:p>
    <w:p w14:paraId="0E4F8C56" w14:textId="2FA50C6A" w:rsidR="003D247A" w:rsidRPr="00076EC4" w:rsidRDefault="00A52234">
      <w:pPr>
        <w:pStyle w:val="ad"/>
        <w:numPr>
          <w:ilvl w:val="0"/>
          <w:numId w:val="12"/>
        </w:numPr>
        <w:spacing w:beforeLines="50" w:afterLines="50" w:line="240" w:lineRule="auto"/>
        <w:ind w:left="704"/>
        <w:rPr>
          <w:lang w:val="fr-FR"/>
        </w:rPr>
      </w:pPr>
      <w:r w:rsidRPr="00076EC4">
        <w:rPr>
          <w:lang w:val="fr-FR"/>
        </w:rPr>
        <w:t>Sortie du groupe de modules d'alimentation 2 — (C) à la sortie du groupe de modules d'alimentation 2+ (D)</w:t>
      </w:r>
    </w:p>
    <w:p w14:paraId="1CC78A06" w14:textId="46D767AD" w:rsidR="003D247A" w:rsidRPr="00076EC4" w:rsidRDefault="00A52234">
      <w:pPr>
        <w:pStyle w:val="ad"/>
        <w:numPr>
          <w:ilvl w:val="0"/>
          <w:numId w:val="12"/>
        </w:numPr>
        <w:spacing w:beforeLines="50" w:afterLines="50" w:line="240" w:lineRule="auto"/>
        <w:ind w:left="704"/>
        <w:rPr>
          <w:lang w:val="fr-FR"/>
        </w:rPr>
      </w:pPr>
      <w:r w:rsidRPr="00076EC4">
        <w:rPr>
          <w:lang w:val="fr-FR"/>
        </w:rPr>
        <w:t>Sortie du câble de charge VE 1 — (E) à la sortie du câble de charge VE 1+ (F)</w:t>
      </w:r>
    </w:p>
    <w:p w14:paraId="1A63CCE1" w14:textId="5041D18E" w:rsidR="00476AC9" w:rsidRPr="00076EC4" w:rsidRDefault="00A52234">
      <w:pPr>
        <w:pStyle w:val="ad"/>
        <w:numPr>
          <w:ilvl w:val="0"/>
          <w:numId w:val="12"/>
        </w:numPr>
        <w:spacing w:beforeLines="50" w:afterLines="50" w:line="240" w:lineRule="auto"/>
        <w:ind w:left="704"/>
        <w:rPr>
          <w:lang w:val="fr-FR"/>
        </w:rPr>
      </w:pPr>
      <w:r w:rsidRPr="00076EC4">
        <w:rPr>
          <w:lang w:val="fr-FR"/>
        </w:rPr>
        <w:t>Sortie du câble de charge VE 2 — (G) à la sortie du câble de charge VE 2+ (H)</w:t>
      </w:r>
    </w:p>
    <w:p w14:paraId="2E06C64C" w14:textId="19C99C3C" w:rsidR="007D67FB" w:rsidRPr="00076EC4" w:rsidRDefault="00476AC9" w:rsidP="0020019A">
      <w:pPr>
        <w:pStyle w:val="BodytextUserManual"/>
        <w:spacing w:before="120" w:after="120" w:line="240" w:lineRule="auto"/>
        <w:jc w:val="center"/>
        <w:rPr>
          <w:lang w:val="fr-FR"/>
        </w:rPr>
      </w:pPr>
      <w:r w:rsidRPr="00076EC4">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076EC4" w:rsidRDefault="007D67FB" w:rsidP="0020019A">
      <w:pPr>
        <w:spacing w:beforeLines="50" w:afterLines="50" w:line="240" w:lineRule="auto"/>
        <w:rPr>
          <w:rFonts w:eastAsia="宋体"/>
          <w:bCs/>
          <w:kern w:val="0"/>
          <w:szCs w:val="20"/>
          <w:lang w:val="fr-FR"/>
        </w:rPr>
      </w:pPr>
      <w:r w:rsidRPr="00076EC4">
        <w:rPr>
          <w:lang w:val="fr-FR"/>
        </w:rPr>
        <w:br w:type="page"/>
      </w:r>
    </w:p>
    <w:p w14:paraId="025F2E66" w14:textId="5EC36DC0" w:rsidR="006A601C" w:rsidRPr="00076EC4" w:rsidRDefault="00883962">
      <w:pPr>
        <w:pStyle w:val="2"/>
        <w:spacing w:before="240" w:afterLines="50" w:line="240" w:lineRule="auto"/>
        <w:ind w:left="578" w:hanging="578"/>
        <w:rPr>
          <w:rFonts w:cs="Arial"/>
          <w:lang w:val="fr-FR"/>
        </w:rPr>
      </w:pPr>
      <w:bookmarkStart w:id="313" w:name="6.6.2_Measure_the_AC_voltage"/>
      <w:bookmarkStart w:id="314" w:name="_bookmark118"/>
      <w:bookmarkStart w:id="315" w:name="6.7_Remove_condensation_from_the_cabinet"/>
      <w:bookmarkStart w:id="316" w:name="_bookmark120"/>
      <w:bookmarkStart w:id="317" w:name="_Ref101952406"/>
      <w:bookmarkStart w:id="318" w:name="_Toc106900450"/>
      <w:bookmarkStart w:id="319" w:name="_Toc106983322"/>
      <w:bookmarkEnd w:id="313"/>
      <w:bookmarkEnd w:id="314"/>
      <w:bookmarkEnd w:id="315"/>
      <w:bookmarkEnd w:id="316"/>
      <w:r w:rsidRPr="00076EC4">
        <w:rPr>
          <w:rFonts w:cs="Arial"/>
          <w:lang w:val="fr-FR"/>
        </w:rPr>
        <w:t xml:space="preserve"> </w:t>
      </w:r>
      <w:bookmarkStart w:id="320" w:name="_Toc113974819"/>
      <w:bookmarkStart w:id="321" w:name="_Ref114042462"/>
      <w:bookmarkStart w:id="322" w:name="_Toc121150252"/>
      <w:bookmarkEnd w:id="317"/>
      <w:bookmarkEnd w:id="318"/>
      <w:bookmarkEnd w:id="319"/>
      <w:r w:rsidR="00A52234" w:rsidRPr="00076EC4">
        <w:rPr>
          <w:rFonts w:cs="Arial"/>
          <w:lang w:val="fr-FR"/>
        </w:rPr>
        <w:t>Opérations du portail de service local</w:t>
      </w:r>
      <w:bookmarkEnd w:id="320"/>
      <w:bookmarkEnd w:id="321"/>
      <w:bookmarkEnd w:id="322"/>
    </w:p>
    <w:p w14:paraId="6341B668" w14:textId="04A235ED" w:rsidR="006A601C" w:rsidRPr="00076EC4" w:rsidRDefault="00A52234">
      <w:pPr>
        <w:pStyle w:val="3"/>
        <w:spacing w:before="240" w:afterLines="50" w:line="240" w:lineRule="auto"/>
        <w:rPr>
          <w:szCs w:val="24"/>
          <w:lang w:val="fr-FR"/>
        </w:rPr>
      </w:pPr>
      <w:bookmarkStart w:id="323" w:name="6.8.1_Start_the_local_service_portal"/>
      <w:bookmarkStart w:id="324" w:name="_bookmark122"/>
      <w:bookmarkStart w:id="325" w:name="6.8.2_Set_the_configuration_parameters"/>
      <w:bookmarkStart w:id="326" w:name="_bookmark123"/>
      <w:bookmarkStart w:id="327" w:name="6.8.3_Set_the_OCPP_parameters"/>
      <w:bookmarkStart w:id="328" w:name="_bookmark124"/>
      <w:bookmarkStart w:id="329" w:name="_Toc113974820"/>
      <w:bookmarkStart w:id="330" w:name="_Toc121150253"/>
      <w:bookmarkEnd w:id="323"/>
      <w:bookmarkEnd w:id="324"/>
      <w:bookmarkEnd w:id="325"/>
      <w:bookmarkEnd w:id="326"/>
      <w:bookmarkEnd w:id="327"/>
      <w:bookmarkEnd w:id="328"/>
      <w:r w:rsidRPr="00076EC4">
        <w:rPr>
          <w:lang w:val="fr-FR"/>
        </w:rPr>
        <w:t>Param</w:t>
      </w:r>
      <w:r w:rsidRPr="00076EC4">
        <w:rPr>
          <w:szCs w:val="24"/>
          <w:lang w:val="fr-FR"/>
        </w:rPr>
        <w:t>étrage de l'OCPP</w:t>
      </w:r>
      <w:bookmarkEnd w:id="329"/>
      <w:bookmarkEnd w:id="330"/>
    </w:p>
    <w:p w14:paraId="7C6B4331" w14:textId="703A988D" w:rsidR="00B8739E" w:rsidRPr="00076EC4" w:rsidRDefault="00CE5F8A" w:rsidP="0020019A">
      <w:pPr>
        <w:pStyle w:val="NOTE0"/>
        <w:spacing w:beforeLines="50" w:before="120" w:afterLines="50" w:after="120" w:line="240" w:lineRule="auto"/>
        <w:ind w:left="284"/>
        <w:rPr>
          <w:rFonts w:cs="Arial"/>
          <w:b/>
          <w:lang w:val="fr-FR"/>
        </w:rPr>
      </w:pPr>
      <w:r w:rsidRPr="00076EC4">
        <w:rPr>
          <w:rFonts w:cs="Arial"/>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076EC4">
        <w:rPr>
          <w:rFonts w:cs="Arial"/>
          <w:b/>
          <w:lang w:val="fr-FR"/>
        </w:rPr>
        <w:t>NOTE</w:t>
      </w:r>
    </w:p>
    <w:p w14:paraId="39FDB3B9" w14:textId="4FCDE650" w:rsidR="00B8739E" w:rsidRPr="00076EC4" w:rsidRDefault="00A52234" w:rsidP="0020019A">
      <w:pPr>
        <w:pStyle w:val="NOTE0"/>
        <w:spacing w:beforeLines="50" w:before="120" w:afterLines="50" w:after="120" w:line="240" w:lineRule="auto"/>
        <w:ind w:left="284"/>
        <w:rPr>
          <w:rFonts w:cs="Arial"/>
          <w:lang w:val="fr-FR"/>
        </w:rPr>
      </w:pPr>
      <w:r w:rsidRPr="00076EC4">
        <w:rPr>
          <w:rFonts w:cs="Arial"/>
          <w:lang w:val="fr-FR"/>
        </w:rPr>
        <w:t>Le paramétrage de l'OCPP doit être effectué par un ingénieur d'installation</w:t>
      </w:r>
    </w:p>
    <w:p w14:paraId="124007A3" w14:textId="7B50B6E3" w:rsidR="006A601C" w:rsidRPr="00076EC4" w:rsidRDefault="00E11F6C" w:rsidP="00F0077D">
      <w:pPr>
        <w:pStyle w:val="a8"/>
        <w:numPr>
          <w:ilvl w:val="0"/>
          <w:numId w:val="73"/>
        </w:numPr>
        <w:rPr>
          <w:lang w:val="fr-FR"/>
        </w:rPr>
      </w:pPr>
      <w:r w:rsidRPr="00076EC4">
        <w:rPr>
          <w:lang w:val="fr-FR"/>
        </w:rPr>
        <w:t>Pour définir les paramètres de l'OCPP</w:t>
      </w:r>
    </w:p>
    <w:p w14:paraId="08DC1538" w14:textId="177EBC53" w:rsidR="00B74EF7" w:rsidRPr="00076EC4" w:rsidRDefault="00E11F6C">
      <w:pPr>
        <w:pStyle w:val="BodytextUserManual"/>
        <w:numPr>
          <w:ilvl w:val="0"/>
          <w:numId w:val="36"/>
        </w:numPr>
        <w:spacing w:before="120" w:after="120" w:line="240" w:lineRule="auto"/>
        <w:ind w:left="1123"/>
        <w:rPr>
          <w:lang w:val="fr-FR"/>
        </w:rPr>
      </w:pPr>
      <w:r w:rsidRPr="00076EC4">
        <w:rPr>
          <w:lang w:val="fr-FR"/>
        </w:rPr>
        <w:t>Appuyez sur le coin supérieur gauche de l'écran.</w:t>
      </w:r>
    </w:p>
    <w:p w14:paraId="556F34EF" w14:textId="222A5DDB" w:rsidR="00B8739E" w:rsidRPr="00076EC4" w:rsidRDefault="00E11F6C">
      <w:pPr>
        <w:pStyle w:val="BodytextUserManual"/>
        <w:numPr>
          <w:ilvl w:val="0"/>
          <w:numId w:val="36"/>
        </w:numPr>
        <w:spacing w:before="120" w:after="120" w:line="240" w:lineRule="auto"/>
        <w:ind w:left="1123"/>
        <w:rPr>
          <w:lang w:val="fr-FR"/>
        </w:rPr>
      </w:pPr>
      <w:r w:rsidRPr="00076EC4">
        <w:rPr>
          <w:lang w:val="fr-FR"/>
        </w:rPr>
        <w:t xml:space="preserve">Appuyez sur </w:t>
      </w:r>
      <w:r w:rsidRPr="00076EC4">
        <w:rPr>
          <w:b/>
          <w:lang w:val="fr-FR"/>
        </w:rPr>
        <w:t>Maintenance de l'équipement</w:t>
      </w:r>
      <w:r w:rsidRPr="00076EC4">
        <w:rPr>
          <w:lang w:val="fr-FR"/>
        </w:rPr>
        <w:t>. Saisissez le mot de passe par défaut (contactez le service clientèle d'Autel pour obtenir le mot de passe).</w:t>
      </w:r>
    </w:p>
    <w:p w14:paraId="6C1379F6" w14:textId="556BAE9E" w:rsidR="006A601C" w:rsidRPr="00076EC4" w:rsidRDefault="00E11F6C">
      <w:pPr>
        <w:pStyle w:val="BodytextUserManual"/>
        <w:numPr>
          <w:ilvl w:val="0"/>
          <w:numId w:val="36"/>
        </w:numPr>
        <w:spacing w:before="120" w:after="120" w:line="240" w:lineRule="auto"/>
        <w:ind w:left="1123"/>
        <w:rPr>
          <w:lang w:val="fr-FR"/>
        </w:rPr>
      </w:pPr>
      <w:r w:rsidRPr="00076EC4">
        <w:rPr>
          <w:lang w:val="fr-FR"/>
        </w:rPr>
        <w:t xml:space="preserve">Appuyez sur </w:t>
      </w:r>
      <w:r w:rsidRPr="00076EC4">
        <w:rPr>
          <w:b/>
          <w:lang w:val="fr-FR"/>
        </w:rPr>
        <w:t>Paramétrage</w:t>
      </w:r>
      <w:r w:rsidRPr="00076EC4">
        <w:rPr>
          <w:lang w:val="fr-FR"/>
        </w:rPr>
        <w:t>. Attendez que le système charge les données. Cela peut durer quelques secondes.</w:t>
      </w:r>
    </w:p>
    <w:p w14:paraId="423AC6E2" w14:textId="324CC301" w:rsidR="006A601C" w:rsidRPr="00076EC4" w:rsidRDefault="00324DF2">
      <w:pPr>
        <w:pStyle w:val="BodytextUserManual"/>
        <w:numPr>
          <w:ilvl w:val="0"/>
          <w:numId w:val="36"/>
        </w:numPr>
        <w:spacing w:before="120" w:after="120" w:line="240" w:lineRule="auto"/>
        <w:ind w:left="1123"/>
        <w:rPr>
          <w:lang w:val="fr-FR"/>
        </w:rPr>
      </w:pPr>
      <w:r w:rsidRPr="00076EC4">
        <w:rPr>
          <w:lang w:val="fr-FR"/>
        </w:rPr>
        <w:t>Définissez les paramètres suivants :</w:t>
      </w:r>
    </w:p>
    <w:p w14:paraId="69592967" w14:textId="7E63FD81" w:rsidR="00B74EF7" w:rsidRPr="00076EC4" w:rsidRDefault="00E11F6C">
      <w:pPr>
        <w:pStyle w:val="BodytextUserManual"/>
        <w:numPr>
          <w:ilvl w:val="0"/>
          <w:numId w:val="37"/>
        </w:numPr>
        <w:spacing w:before="120" w:after="120" w:line="240" w:lineRule="auto"/>
        <w:rPr>
          <w:bCs w:val="0"/>
          <w:lang w:val="fr-FR"/>
        </w:rPr>
      </w:pPr>
      <w:r w:rsidRPr="00076EC4">
        <w:rPr>
          <w:b/>
          <w:lang w:val="fr-FR"/>
        </w:rPr>
        <w:t xml:space="preserve">Environnement de fonctionnement : </w:t>
      </w:r>
      <w:r w:rsidRPr="00076EC4">
        <w:rPr>
          <w:bCs w:val="0"/>
          <w:lang w:val="fr-FR"/>
        </w:rPr>
        <w:t>environnement de fonctionnement actuel</w:t>
      </w:r>
    </w:p>
    <w:p w14:paraId="1C9631C8" w14:textId="110F75B5" w:rsidR="00B74EF7" w:rsidRPr="00076EC4" w:rsidRDefault="00E11F6C">
      <w:pPr>
        <w:pStyle w:val="BodytextUserManual"/>
        <w:numPr>
          <w:ilvl w:val="0"/>
          <w:numId w:val="37"/>
        </w:numPr>
        <w:spacing w:before="120" w:after="120" w:line="240" w:lineRule="auto"/>
        <w:rPr>
          <w:bCs w:val="0"/>
          <w:lang w:val="fr-FR"/>
        </w:rPr>
      </w:pPr>
      <w:r w:rsidRPr="00076EC4">
        <w:rPr>
          <w:b/>
          <w:lang w:val="fr-FR"/>
        </w:rPr>
        <w:t xml:space="preserve">OCPP IP: </w:t>
      </w:r>
      <w:r w:rsidRPr="00076EC4">
        <w:rPr>
          <w:bCs w:val="0"/>
          <w:lang w:val="fr-FR"/>
        </w:rPr>
        <w:t>Adresse IP de l'OCPP</w:t>
      </w:r>
    </w:p>
    <w:p w14:paraId="49008592" w14:textId="666C6904" w:rsidR="00B74EF7" w:rsidRPr="00076EC4" w:rsidRDefault="00B74EF7">
      <w:pPr>
        <w:pStyle w:val="BodytextUserManual"/>
        <w:numPr>
          <w:ilvl w:val="0"/>
          <w:numId w:val="37"/>
        </w:numPr>
        <w:spacing w:before="120" w:after="120" w:line="240" w:lineRule="auto"/>
        <w:rPr>
          <w:lang w:val="fr-FR"/>
        </w:rPr>
      </w:pPr>
      <w:r w:rsidRPr="00076EC4">
        <w:rPr>
          <w:b/>
          <w:lang w:val="fr-FR"/>
        </w:rPr>
        <w:t>OCPP URL</w:t>
      </w:r>
      <w:r w:rsidRPr="00076EC4">
        <w:rPr>
          <w:lang w:val="fr-FR"/>
        </w:rPr>
        <w:t xml:space="preserve">: </w:t>
      </w:r>
      <w:r w:rsidR="00E11F6C" w:rsidRPr="00076EC4">
        <w:rPr>
          <w:lang w:val="fr-FR"/>
        </w:rPr>
        <w:t>URL de l'OCPP</w:t>
      </w:r>
    </w:p>
    <w:p w14:paraId="3411098E" w14:textId="5000DDEA" w:rsidR="00B74EF7" w:rsidRPr="00076EC4" w:rsidRDefault="00B74EF7">
      <w:pPr>
        <w:pStyle w:val="BodytextUserManual"/>
        <w:numPr>
          <w:ilvl w:val="0"/>
          <w:numId w:val="37"/>
        </w:numPr>
        <w:spacing w:before="120" w:after="120" w:line="240" w:lineRule="auto"/>
        <w:rPr>
          <w:lang w:val="fr-FR"/>
        </w:rPr>
      </w:pPr>
      <w:r w:rsidRPr="00076EC4">
        <w:rPr>
          <w:b/>
          <w:lang w:val="fr-FR"/>
        </w:rPr>
        <w:t>OCPP PORT</w:t>
      </w:r>
      <w:r w:rsidRPr="00076EC4">
        <w:rPr>
          <w:lang w:val="fr-FR"/>
        </w:rPr>
        <w:t xml:space="preserve">: </w:t>
      </w:r>
      <w:r w:rsidR="00E11F6C" w:rsidRPr="00076EC4">
        <w:rPr>
          <w:lang w:val="fr-FR"/>
        </w:rPr>
        <w:t>numéro de port de l'OCPP</w:t>
      </w:r>
    </w:p>
    <w:p w14:paraId="0CA86C6C" w14:textId="397AD1B1" w:rsidR="00B74EF7" w:rsidRPr="00076EC4" w:rsidRDefault="00B74EF7">
      <w:pPr>
        <w:pStyle w:val="BodytextUserManual"/>
        <w:numPr>
          <w:ilvl w:val="0"/>
          <w:numId w:val="37"/>
        </w:numPr>
        <w:spacing w:before="120" w:after="120" w:line="240" w:lineRule="auto"/>
        <w:rPr>
          <w:lang w:val="fr-FR"/>
        </w:rPr>
      </w:pPr>
      <w:r w:rsidRPr="00076EC4">
        <w:rPr>
          <w:b/>
          <w:lang w:val="fr-FR"/>
        </w:rPr>
        <w:t>MGR IP</w:t>
      </w:r>
      <w:r w:rsidRPr="00076EC4">
        <w:rPr>
          <w:lang w:val="fr-FR"/>
        </w:rPr>
        <w:t>:</w:t>
      </w:r>
      <w:r w:rsidR="00E11F6C" w:rsidRPr="00076EC4">
        <w:rPr>
          <w:rFonts w:eastAsiaTheme="minorEastAsia"/>
          <w:bCs w:val="0"/>
          <w:kern w:val="44"/>
          <w:szCs w:val="18"/>
          <w:lang w:val="fr-FR"/>
        </w:rPr>
        <w:t xml:space="preserve"> </w:t>
      </w:r>
      <w:r w:rsidR="00E11F6C" w:rsidRPr="00076EC4">
        <w:rPr>
          <w:lang w:val="fr-FR"/>
        </w:rPr>
        <w:t>Adresse IP de la plateforme de gestion</w:t>
      </w:r>
    </w:p>
    <w:p w14:paraId="34542AED" w14:textId="1A9AA102" w:rsidR="00B74EF7" w:rsidRPr="00076EC4" w:rsidRDefault="00B74EF7">
      <w:pPr>
        <w:pStyle w:val="BodytextUserManual"/>
        <w:numPr>
          <w:ilvl w:val="0"/>
          <w:numId w:val="37"/>
        </w:numPr>
        <w:spacing w:before="120" w:after="120" w:line="240" w:lineRule="auto"/>
        <w:rPr>
          <w:lang w:val="fr-FR"/>
        </w:rPr>
      </w:pPr>
      <w:r w:rsidRPr="00076EC4">
        <w:rPr>
          <w:b/>
          <w:lang w:val="fr-FR"/>
        </w:rPr>
        <w:t>MGR URL</w:t>
      </w:r>
      <w:r w:rsidRPr="00076EC4">
        <w:rPr>
          <w:lang w:val="fr-FR"/>
        </w:rPr>
        <w:t xml:space="preserve">: </w:t>
      </w:r>
      <w:r w:rsidR="00E11F6C" w:rsidRPr="00076EC4">
        <w:rPr>
          <w:lang w:val="fr-FR"/>
        </w:rPr>
        <w:t>URL de la plateforme de gestion</w:t>
      </w:r>
    </w:p>
    <w:p w14:paraId="1BFF88B6" w14:textId="5DB722CC" w:rsidR="00B74EF7" w:rsidRPr="00076EC4" w:rsidRDefault="00B74EF7">
      <w:pPr>
        <w:pStyle w:val="BodytextUserManual"/>
        <w:numPr>
          <w:ilvl w:val="0"/>
          <w:numId w:val="37"/>
        </w:numPr>
        <w:spacing w:before="120" w:after="120" w:line="240" w:lineRule="auto"/>
        <w:rPr>
          <w:lang w:val="fr-FR"/>
        </w:rPr>
      </w:pPr>
      <w:r w:rsidRPr="00076EC4">
        <w:rPr>
          <w:b/>
          <w:lang w:val="fr-FR"/>
        </w:rPr>
        <w:t>MGR PORT</w:t>
      </w:r>
      <w:r w:rsidRPr="00076EC4">
        <w:rPr>
          <w:lang w:val="fr-FR"/>
        </w:rPr>
        <w:t xml:space="preserve">: </w:t>
      </w:r>
      <w:r w:rsidR="00E11F6C" w:rsidRPr="00076EC4">
        <w:rPr>
          <w:lang w:val="fr-FR"/>
        </w:rPr>
        <w:t>numéro de port de la plate-forme de gestion opérationnelle</w:t>
      </w:r>
    </w:p>
    <w:p w14:paraId="352C73F4" w14:textId="16215298" w:rsidR="00B74EF7" w:rsidRPr="00076EC4" w:rsidRDefault="00B74EF7" w:rsidP="0020019A">
      <w:pPr>
        <w:pStyle w:val="NOTE0"/>
        <w:spacing w:beforeLines="50" w:before="120" w:afterLines="50" w:after="120" w:line="240" w:lineRule="auto"/>
        <w:ind w:left="1123"/>
        <w:rPr>
          <w:rFonts w:cs="Arial"/>
          <w:b/>
          <w:lang w:val="fr-FR"/>
        </w:rPr>
      </w:pPr>
      <w:r w:rsidRPr="00076EC4">
        <w:rPr>
          <w:rFonts w:cs="Arial"/>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076EC4">
        <w:rPr>
          <w:rFonts w:cs="Arial"/>
          <w:b/>
          <w:lang w:val="fr-FR"/>
        </w:rPr>
        <w:t>NOTE</w:t>
      </w:r>
    </w:p>
    <w:p w14:paraId="6B70697A" w14:textId="3386BB73" w:rsidR="00B74EF7" w:rsidRPr="00076EC4" w:rsidRDefault="00324DF2" w:rsidP="0020019A">
      <w:pPr>
        <w:pStyle w:val="NOTE0"/>
        <w:spacing w:beforeLines="50" w:before="120" w:afterLines="50" w:after="120" w:line="240" w:lineRule="auto"/>
        <w:ind w:left="1123"/>
        <w:rPr>
          <w:rFonts w:cs="Arial"/>
          <w:lang w:val="fr-FR"/>
        </w:rPr>
      </w:pPr>
      <w:r w:rsidRPr="00076EC4">
        <w:rPr>
          <w:rFonts w:cs="Arial"/>
          <w:lang w:val="fr-FR"/>
        </w:rPr>
        <w:t>Assurez-vous que l'URL ou l'ID que vous tapez est correct et sans espace.</w:t>
      </w:r>
    </w:p>
    <w:p w14:paraId="0BEFC687" w14:textId="384638F8" w:rsidR="006A601C" w:rsidRPr="00076EC4" w:rsidRDefault="00E11F6C">
      <w:pPr>
        <w:pStyle w:val="BodytextUserManual"/>
        <w:numPr>
          <w:ilvl w:val="0"/>
          <w:numId w:val="36"/>
        </w:numPr>
        <w:spacing w:before="120" w:after="120" w:line="240" w:lineRule="auto"/>
        <w:ind w:left="1123"/>
        <w:rPr>
          <w:lang w:val="fr-FR"/>
        </w:rPr>
      </w:pPr>
      <w:r w:rsidRPr="00076EC4">
        <w:rPr>
          <w:lang w:val="fr-FR"/>
        </w:rPr>
        <w:t xml:space="preserve">Appuyez sur </w:t>
      </w:r>
      <w:r w:rsidRPr="00076EC4">
        <w:rPr>
          <w:b/>
          <w:lang w:val="fr-FR"/>
        </w:rPr>
        <w:t>Enregistrer</w:t>
      </w:r>
      <w:r w:rsidRPr="00076EC4">
        <w:rPr>
          <w:lang w:val="fr-FR"/>
        </w:rPr>
        <w:t xml:space="preserve"> pour sauvegarder vos modifications.</w:t>
      </w:r>
    </w:p>
    <w:p w14:paraId="5A41DEA2" w14:textId="60AC4748" w:rsidR="0019484D" w:rsidRPr="00076EC4" w:rsidRDefault="00883962">
      <w:pPr>
        <w:pStyle w:val="10"/>
        <w:rPr>
          <w:lang w:val="fr-FR"/>
        </w:rPr>
      </w:pPr>
      <w:bookmarkStart w:id="331" w:name="6.8.4_Install_new_software"/>
      <w:bookmarkStart w:id="332" w:name="_bookmark125"/>
      <w:bookmarkStart w:id="333" w:name="6.8.5_Close_the_local_service_portal"/>
      <w:bookmarkStart w:id="334" w:name="_bookmark126"/>
      <w:bookmarkStart w:id="335" w:name="6.8_Local_service_portal_operations"/>
      <w:bookmarkStart w:id="336" w:name="_bookmark121"/>
      <w:bookmarkStart w:id="337" w:name="_Toc101704258"/>
      <w:bookmarkStart w:id="338" w:name="_Toc106900452"/>
      <w:bookmarkStart w:id="339" w:name="_Toc106983324"/>
      <w:bookmarkEnd w:id="331"/>
      <w:bookmarkEnd w:id="332"/>
      <w:bookmarkEnd w:id="333"/>
      <w:bookmarkEnd w:id="334"/>
      <w:bookmarkEnd w:id="335"/>
      <w:bookmarkEnd w:id="336"/>
      <w:r w:rsidRPr="00076EC4">
        <w:rPr>
          <w:lang w:val="fr-FR"/>
        </w:rPr>
        <w:t xml:space="preserve"> </w:t>
      </w:r>
      <w:bookmarkStart w:id="340" w:name="_Toc113974821"/>
      <w:bookmarkStart w:id="341" w:name="_Toc121150254"/>
      <w:bookmarkEnd w:id="337"/>
      <w:bookmarkEnd w:id="338"/>
      <w:bookmarkEnd w:id="339"/>
      <w:r w:rsidR="00E11F6C" w:rsidRPr="00076EC4">
        <w:rPr>
          <w:lang w:val="fr-FR"/>
        </w:rPr>
        <w:t>Entretien</w:t>
      </w:r>
      <w:bookmarkEnd w:id="340"/>
      <w:bookmarkEnd w:id="341"/>
    </w:p>
    <w:p w14:paraId="2C06E378" w14:textId="41AD76C8" w:rsidR="0019484D" w:rsidRPr="00076EC4" w:rsidRDefault="00883962">
      <w:pPr>
        <w:pStyle w:val="2"/>
        <w:spacing w:before="240" w:afterLines="50" w:line="240" w:lineRule="auto"/>
        <w:ind w:left="578" w:hanging="578"/>
        <w:rPr>
          <w:rFonts w:cs="Arial"/>
          <w:lang w:val="fr-FR"/>
        </w:rPr>
      </w:pPr>
      <w:bookmarkStart w:id="342" w:name="_Toc101704259"/>
      <w:bookmarkStart w:id="343" w:name="_Ref101944331"/>
      <w:bookmarkStart w:id="344" w:name="_Toc106900453"/>
      <w:bookmarkStart w:id="345" w:name="_Toc106983325"/>
      <w:r w:rsidRPr="00076EC4">
        <w:rPr>
          <w:rFonts w:cs="Arial"/>
          <w:lang w:val="fr-FR"/>
        </w:rPr>
        <w:t xml:space="preserve"> </w:t>
      </w:r>
      <w:bookmarkStart w:id="346" w:name="_Toc113974822"/>
      <w:bookmarkStart w:id="347" w:name="_Ref114043163"/>
      <w:bookmarkStart w:id="348" w:name="_Toc121150255"/>
      <w:bookmarkEnd w:id="342"/>
      <w:bookmarkEnd w:id="343"/>
      <w:bookmarkEnd w:id="344"/>
      <w:bookmarkEnd w:id="345"/>
      <w:r w:rsidR="00E11F6C" w:rsidRPr="00076EC4">
        <w:rPr>
          <w:rFonts w:cs="Arial"/>
          <w:lang w:val="fr-FR"/>
        </w:rPr>
        <w:t>Entretien de routine</w:t>
      </w:r>
      <w:bookmarkEnd w:id="346"/>
      <w:bookmarkEnd w:id="347"/>
      <w:bookmarkEnd w:id="348"/>
    </w:p>
    <w:p w14:paraId="1F512B51" w14:textId="17C927E7" w:rsidR="0019484D" w:rsidRPr="00076EC4" w:rsidRDefault="00E11F6C" w:rsidP="0020019A">
      <w:pPr>
        <w:pStyle w:val="EN"/>
        <w:spacing w:line="240" w:lineRule="auto"/>
        <w:rPr>
          <w:lang w:val="fr-FR"/>
        </w:rPr>
      </w:pPr>
      <w:r w:rsidRPr="00076EC4">
        <w:rPr>
          <w:lang w:val="fr-FR"/>
        </w:rPr>
        <w:t>Un entretien de routine peut maintenir le MaxiCharger dans un état sûr et stable.</w:t>
      </w:r>
    </w:p>
    <w:p w14:paraId="07F78929" w14:textId="210B3DD1" w:rsidR="0019484D" w:rsidRPr="00076EC4" w:rsidRDefault="00324DF2" w:rsidP="0020019A">
      <w:pPr>
        <w:pStyle w:val="ItemList"/>
        <w:spacing w:beforeLines="50" w:before="120" w:afterLines="50" w:after="120" w:line="240" w:lineRule="auto"/>
        <w:rPr>
          <w:lang w:val="fr-FR"/>
        </w:rPr>
      </w:pPr>
      <w:r w:rsidRPr="00076EC4">
        <w:rPr>
          <w:lang w:val="fr-FR"/>
        </w:rPr>
        <w:t>Nettoyez le MaxiCharger tous les trimestres : serrez les vis et les boulons des pièces clés, et vérifiez si la connexion des fils du connecteur du MaxiCharger est brûlée. Si vous trouvez une anomalie, remplacez les pièces rapidement.</w:t>
      </w:r>
    </w:p>
    <w:p w14:paraId="3E55AF5A" w14:textId="7BC547AB" w:rsidR="0019484D" w:rsidRPr="00076EC4" w:rsidRDefault="00324DF2" w:rsidP="0020019A">
      <w:pPr>
        <w:pStyle w:val="ItemList"/>
        <w:spacing w:beforeLines="50" w:before="120" w:afterLines="50" w:after="120" w:line="240" w:lineRule="auto"/>
        <w:rPr>
          <w:lang w:val="fr-FR"/>
        </w:rPr>
      </w:pPr>
      <w:r w:rsidRPr="00076EC4">
        <w:rPr>
          <w:lang w:val="fr-FR"/>
        </w:rPr>
        <w:t>Nettoyez le filtre au moins deux fois par an.</w:t>
      </w:r>
    </w:p>
    <w:p w14:paraId="7834F824" w14:textId="0442C4E3" w:rsidR="0019484D" w:rsidRPr="00076EC4" w:rsidRDefault="0097085C" w:rsidP="0020019A">
      <w:pPr>
        <w:pStyle w:val="ItemList"/>
        <w:spacing w:beforeLines="50" w:before="120" w:afterLines="50" w:after="120" w:line="240" w:lineRule="auto"/>
        <w:rPr>
          <w:lang w:val="fr-FR"/>
        </w:rPr>
      </w:pPr>
      <w:r w:rsidRPr="00076EC4">
        <w:rPr>
          <w:b/>
          <w:noProof/>
        </w:rPr>
        <w:drawing>
          <wp:anchor distT="0" distB="0" distL="114300" distR="114300" simplePos="0" relativeHeight="251910144" behindDoc="0" locked="0" layoutInCell="1" allowOverlap="1" wp14:anchorId="20E8EA2C" wp14:editId="5348CC0C">
            <wp:simplePos x="0" y="0"/>
            <wp:positionH relativeFrom="leftMargin">
              <wp:posOffset>394164</wp:posOffset>
            </wp:positionH>
            <wp:positionV relativeFrom="paragraph">
              <wp:posOffset>200963</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9"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076EC4">
        <w:rPr>
          <w:lang w:val="fr-FR"/>
        </w:rPr>
        <w:t>Testez le dispositif à courant résiduel une fois par an.</w:t>
      </w:r>
    </w:p>
    <w:p w14:paraId="2320853A" w14:textId="5F5952DC" w:rsidR="0019484D" w:rsidRPr="00076EC4" w:rsidRDefault="00E11F6C" w:rsidP="0020019A">
      <w:pPr>
        <w:pStyle w:val="NOTE0"/>
        <w:spacing w:beforeLines="50" w:before="120" w:afterLines="50" w:after="120" w:line="240" w:lineRule="auto"/>
        <w:ind w:left="284"/>
        <w:rPr>
          <w:rFonts w:cs="Arial"/>
          <w:b/>
          <w:lang w:val="fr-FR" w:eastAsia="en-US"/>
        </w:rPr>
      </w:pPr>
      <w:r w:rsidRPr="00076EC4">
        <w:rPr>
          <w:rFonts w:cs="Arial"/>
          <w:b/>
          <w:lang w:val="fr-FR" w:eastAsia="en-US"/>
        </w:rPr>
        <w:t>AVERTISSEMENT</w:t>
      </w:r>
    </w:p>
    <w:p w14:paraId="7EA9EE6D" w14:textId="1B1114AA" w:rsidR="00B74EF7" w:rsidRPr="00076EC4" w:rsidRDefault="00E11F6C">
      <w:pPr>
        <w:pStyle w:val="NOTE0"/>
        <w:numPr>
          <w:ilvl w:val="0"/>
          <w:numId w:val="40"/>
        </w:numPr>
        <w:spacing w:beforeLines="50" w:before="120" w:afterLines="50" w:after="120" w:line="240" w:lineRule="auto"/>
        <w:rPr>
          <w:rFonts w:cs="Arial"/>
          <w:lang w:val="fr-FR" w:eastAsia="en-US"/>
        </w:rPr>
      </w:pPr>
      <w:r w:rsidRPr="00076EC4">
        <w:rPr>
          <w:rFonts w:cs="Arial"/>
          <w:lang w:val="fr-FR" w:eastAsia="en-US"/>
        </w:rPr>
        <w:t>Débranchez l'alimentation électrique du MaxiCharger pendant toute la procédure d'entretien</w:t>
      </w:r>
      <w:r w:rsidR="00B74EF7" w:rsidRPr="00076EC4">
        <w:rPr>
          <w:rFonts w:cs="Arial"/>
          <w:lang w:val="fr-FR" w:eastAsia="en-US"/>
        </w:rPr>
        <w:t>.</w:t>
      </w:r>
    </w:p>
    <w:p w14:paraId="582CB4A5" w14:textId="1B25E4E9" w:rsidR="00B74EF7" w:rsidRPr="00076EC4" w:rsidRDefault="00E11F6C">
      <w:pPr>
        <w:pStyle w:val="NOTE0"/>
        <w:numPr>
          <w:ilvl w:val="0"/>
          <w:numId w:val="40"/>
        </w:numPr>
        <w:spacing w:beforeLines="50" w:before="120" w:afterLines="50" w:after="120" w:line="240" w:lineRule="auto"/>
        <w:rPr>
          <w:rFonts w:cs="Arial"/>
          <w:lang w:val="fr-FR" w:eastAsia="en-US"/>
        </w:rPr>
      </w:pPr>
      <w:r w:rsidRPr="00076EC4">
        <w:rPr>
          <w:rFonts w:cs="Arial"/>
          <w:lang w:val="fr-FR" w:eastAsia="en-US"/>
        </w:rPr>
        <w:t>Veillez à ce que le personnel non autorisé soit maintenu à une distance sûre pendant l'entretien</w:t>
      </w:r>
      <w:r w:rsidR="00B74EF7" w:rsidRPr="00076EC4">
        <w:rPr>
          <w:rFonts w:cs="Arial"/>
          <w:lang w:val="fr-FR" w:eastAsia="en-US"/>
        </w:rPr>
        <w:t>.</w:t>
      </w:r>
    </w:p>
    <w:p w14:paraId="461B1142" w14:textId="64BFD8D7" w:rsidR="00B74EF7" w:rsidRPr="00076EC4" w:rsidRDefault="00E11F6C">
      <w:pPr>
        <w:pStyle w:val="NOTE0"/>
        <w:numPr>
          <w:ilvl w:val="0"/>
          <w:numId w:val="40"/>
        </w:numPr>
        <w:spacing w:beforeLines="50" w:before="120" w:afterLines="50" w:after="120" w:line="240" w:lineRule="auto"/>
        <w:rPr>
          <w:rFonts w:cs="Arial"/>
          <w:lang w:val="fr-FR" w:eastAsia="en-US"/>
        </w:rPr>
      </w:pPr>
      <w:r w:rsidRPr="00076EC4">
        <w:rPr>
          <w:rFonts w:cs="Arial"/>
          <w:lang w:val="fr-FR" w:eastAsia="en-US"/>
        </w:rPr>
        <w:t>Portez un équipement de protection individuelle approprié, comme des vêtements de protection, des gants de sécurité, des chaussures de sécurité et des lunettes de sécurité.</w:t>
      </w:r>
    </w:p>
    <w:p w14:paraId="776561E2" w14:textId="2420B335" w:rsidR="001E61AF" w:rsidRPr="00076EC4" w:rsidRDefault="00E11F6C">
      <w:pPr>
        <w:pStyle w:val="NOTE0"/>
        <w:numPr>
          <w:ilvl w:val="0"/>
          <w:numId w:val="40"/>
        </w:numPr>
        <w:spacing w:beforeLines="50" w:before="120" w:afterLines="50" w:after="120" w:line="240" w:lineRule="auto"/>
        <w:rPr>
          <w:rFonts w:cs="Arial"/>
          <w:lang w:val="fr-FR" w:eastAsia="en-US"/>
        </w:rPr>
      </w:pPr>
      <w:r w:rsidRPr="00076EC4">
        <w:rPr>
          <w:rFonts w:cs="Arial"/>
          <w:lang w:val="fr-FR" w:eastAsia="en-US"/>
        </w:rPr>
        <w:t>Si vous retirez les dispositifs de sécurité pour l'entretien, réinstallez-les après avoir terminé le travail</w:t>
      </w:r>
      <w:r w:rsidR="00B74EF7" w:rsidRPr="00076EC4">
        <w:rPr>
          <w:rFonts w:cs="Arial"/>
          <w:lang w:val="fr-FR" w:eastAsia="en-US"/>
        </w:rPr>
        <w:t>.</w:t>
      </w:r>
      <w:bookmarkStart w:id="349" w:name="visual"/>
      <w:bookmarkStart w:id="350" w:name="_Toc101704260"/>
      <w:bookmarkEnd w:id="349"/>
    </w:p>
    <w:p w14:paraId="09F44ECC" w14:textId="0A5BE6EB" w:rsidR="00AF1735" w:rsidRPr="00076EC4" w:rsidRDefault="00E11F6C">
      <w:pPr>
        <w:pStyle w:val="3"/>
        <w:spacing w:beforeLines="50" w:before="120" w:afterLines="50" w:line="240" w:lineRule="auto"/>
        <w:rPr>
          <w:lang w:val="fr-FR"/>
        </w:rPr>
      </w:pPr>
      <w:bookmarkStart w:id="351" w:name="_Toc113974823"/>
      <w:bookmarkStart w:id="352" w:name="_Toc121150256"/>
      <w:bookmarkStart w:id="353" w:name="_Toc106900455"/>
      <w:bookmarkStart w:id="354" w:name="_Toc106983327"/>
      <w:r w:rsidRPr="00076EC4">
        <w:rPr>
          <w:lang w:val="fr-FR"/>
        </w:rPr>
        <w:t>Entretien du dispositif à courant résiduel</w:t>
      </w:r>
      <w:bookmarkEnd w:id="351"/>
      <w:bookmarkEnd w:id="352"/>
    </w:p>
    <w:p w14:paraId="43C6B37C" w14:textId="3EF0D96D" w:rsidR="000D20BF" w:rsidRPr="00076EC4" w:rsidRDefault="000D20BF" w:rsidP="0020019A">
      <w:pPr>
        <w:pStyle w:val="BodytextUserManual"/>
        <w:pBdr>
          <w:top w:val="single" w:sz="4" w:space="1" w:color="auto"/>
          <w:bottom w:val="single" w:sz="4" w:space="1" w:color="auto"/>
        </w:pBdr>
        <w:spacing w:before="120" w:after="120" w:line="240" w:lineRule="auto"/>
        <w:rPr>
          <w:b/>
          <w:lang w:val="fr-FR"/>
        </w:rPr>
      </w:pPr>
      <w:r w:rsidRPr="00076EC4">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9"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076EC4">
        <w:rPr>
          <w:b/>
          <w:lang w:val="fr-FR"/>
        </w:rPr>
        <w:t>AVERTISSEMENT</w:t>
      </w:r>
    </w:p>
    <w:p w14:paraId="70FBCD67" w14:textId="0D5090E3" w:rsidR="000D20BF" w:rsidRPr="00076EC4" w:rsidRDefault="00324DF2" w:rsidP="0020019A">
      <w:pPr>
        <w:pStyle w:val="BodytextUserManual"/>
        <w:pBdr>
          <w:top w:val="single" w:sz="4" w:space="1" w:color="auto"/>
          <w:bottom w:val="single" w:sz="4" w:space="1" w:color="auto"/>
        </w:pBdr>
        <w:spacing w:before="120" w:after="120" w:line="240" w:lineRule="auto"/>
        <w:rPr>
          <w:lang w:val="fr-FR"/>
        </w:rPr>
      </w:pPr>
      <w:r w:rsidRPr="00076EC4">
        <w:rPr>
          <w:lang w:val="fr-FR"/>
        </w:rPr>
        <w:t>Soyez prudent lorsque vous travaillez avec l'électricité.</w:t>
      </w:r>
    </w:p>
    <w:p w14:paraId="6B0E5468" w14:textId="5682E7F3" w:rsidR="00AF1735" w:rsidRPr="00076EC4" w:rsidRDefault="00324DF2" w:rsidP="0020019A">
      <w:pPr>
        <w:pStyle w:val="BodytextUserManual"/>
        <w:spacing w:before="120" w:after="120" w:line="240" w:lineRule="auto"/>
        <w:rPr>
          <w:lang w:val="fr-FR"/>
        </w:rPr>
      </w:pPr>
      <w:r w:rsidRPr="00076EC4">
        <w:rPr>
          <w:lang w:val="fr-FR"/>
        </w:rPr>
        <w:t>Le disjoncteur de courant résiduel interne avec surcharge (RCBO) doit être testé annuellement pour un fonctionnement correct. Avant le test, déconnectez le MaxiCharger du VE et arrêtez tout processus de charge.</w:t>
      </w:r>
    </w:p>
    <w:p w14:paraId="52975013" w14:textId="7414CD6B" w:rsidR="00AF1735" w:rsidRPr="00076EC4" w:rsidRDefault="00324DF2">
      <w:pPr>
        <w:pStyle w:val="BodytextUserManual"/>
        <w:numPr>
          <w:ilvl w:val="0"/>
          <w:numId w:val="61"/>
        </w:numPr>
        <w:spacing w:before="120" w:after="120" w:line="240" w:lineRule="auto"/>
        <w:rPr>
          <w:b/>
          <w:lang w:val="fr-FR"/>
        </w:rPr>
      </w:pPr>
      <w:r w:rsidRPr="00076EC4">
        <w:rPr>
          <w:b/>
          <w:lang w:val="fr-FR"/>
        </w:rPr>
        <w:t>Pour tester le RCBO</w:t>
      </w:r>
    </w:p>
    <w:p w14:paraId="5FF3000C" w14:textId="1DF70F4D" w:rsidR="00AF1735" w:rsidRPr="00076EC4" w:rsidRDefault="00E11F6C">
      <w:pPr>
        <w:pStyle w:val="BodytextUserManual"/>
        <w:numPr>
          <w:ilvl w:val="0"/>
          <w:numId w:val="62"/>
        </w:numPr>
        <w:spacing w:before="120" w:after="120" w:line="240" w:lineRule="auto"/>
        <w:rPr>
          <w:lang w:val="fr-FR"/>
        </w:rPr>
      </w:pPr>
      <w:r w:rsidRPr="00076EC4">
        <w:rPr>
          <w:lang w:val="fr-FR"/>
        </w:rPr>
        <w:t>Ouvrez la porte avant du MaxiCharger. Lorsque la porte de l'armoire est ouverte, le MaxiCharger ne doit pas être directement exposé au vent et à la pluie.</w:t>
      </w:r>
    </w:p>
    <w:p w14:paraId="11207309" w14:textId="57114D0C" w:rsidR="00AF1735" w:rsidRPr="00076EC4" w:rsidRDefault="00E11F6C">
      <w:pPr>
        <w:pStyle w:val="BodytextUserManual"/>
        <w:numPr>
          <w:ilvl w:val="0"/>
          <w:numId w:val="62"/>
        </w:numPr>
        <w:spacing w:before="120" w:after="120" w:line="240" w:lineRule="auto"/>
        <w:rPr>
          <w:lang w:val="fr-FR"/>
        </w:rPr>
      </w:pPr>
      <w:r w:rsidRPr="00076EC4">
        <w:rPr>
          <w:lang w:val="fr-FR"/>
        </w:rPr>
        <w:t>Le MaxiCharger doit être en mode veille. En touchant l'écran tactile, le MaxiCharger se réveillera.</w:t>
      </w:r>
    </w:p>
    <w:p w14:paraId="3E71A68D" w14:textId="1CD6B1C7" w:rsidR="00AF1735" w:rsidRPr="00076EC4" w:rsidRDefault="00324DF2">
      <w:pPr>
        <w:pStyle w:val="BodytextUserManual"/>
        <w:numPr>
          <w:ilvl w:val="0"/>
          <w:numId w:val="62"/>
        </w:numPr>
        <w:spacing w:before="120" w:after="120" w:line="240" w:lineRule="auto"/>
        <w:rPr>
          <w:lang w:val="fr-FR"/>
        </w:rPr>
      </w:pPr>
      <w:r w:rsidRPr="00076EC4">
        <w:rPr>
          <w:lang w:val="fr-FR"/>
        </w:rPr>
        <w:t xml:space="preserve">Localisez le RCBO, et appuyez sur le bouton </w:t>
      </w:r>
      <w:r w:rsidRPr="00076EC4">
        <w:rPr>
          <w:b/>
          <w:bCs w:val="0"/>
          <w:lang w:val="fr-FR"/>
        </w:rPr>
        <w:t>Test</w:t>
      </w:r>
      <w:r w:rsidRPr="00076EC4">
        <w:rPr>
          <w:lang w:val="fr-FR"/>
        </w:rPr>
        <w:t xml:space="preserve"> pour démarrer le test.</w:t>
      </w:r>
    </w:p>
    <w:p w14:paraId="15DE61D9" w14:textId="0685B8CF" w:rsidR="00AF1735" w:rsidRPr="00076EC4" w:rsidRDefault="00324DF2">
      <w:pPr>
        <w:pStyle w:val="BodytextUserManual"/>
        <w:numPr>
          <w:ilvl w:val="0"/>
          <w:numId w:val="63"/>
        </w:numPr>
        <w:spacing w:before="120" w:after="120" w:line="240" w:lineRule="auto"/>
        <w:rPr>
          <w:lang w:val="fr-FR"/>
        </w:rPr>
      </w:pPr>
      <w:r w:rsidRPr="00076EC4">
        <w:rPr>
          <w:lang w:val="fr-FR"/>
        </w:rPr>
        <w:t xml:space="preserve">Réussir : Le RCBO se déclenche et remet le bouton </w:t>
      </w:r>
      <w:r w:rsidRPr="00076EC4">
        <w:rPr>
          <w:b/>
          <w:bCs w:val="0"/>
          <w:lang w:val="fr-FR"/>
        </w:rPr>
        <w:t>Test</w:t>
      </w:r>
      <w:r w:rsidRPr="00076EC4">
        <w:rPr>
          <w:lang w:val="fr-FR"/>
        </w:rPr>
        <w:t xml:space="preserve"> dans sa position initiale.</w:t>
      </w:r>
    </w:p>
    <w:p w14:paraId="3D330FD9" w14:textId="7940DD90" w:rsidR="00AF1735" w:rsidRPr="00076EC4" w:rsidRDefault="00324DF2">
      <w:pPr>
        <w:pStyle w:val="BodytextUserManual"/>
        <w:numPr>
          <w:ilvl w:val="0"/>
          <w:numId w:val="63"/>
        </w:numPr>
        <w:spacing w:before="120" w:after="120" w:line="240" w:lineRule="auto"/>
        <w:rPr>
          <w:lang w:val="fr-FR"/>
        </w:rPr>
      </w:pPr>
      <w:r w:rsidRPr="00076EC4">
        <w:rPr>
          <w:rFonts w:hint="eastAsia"/>
          <w:lang w:val="fr-FR"/>
        </w:rPr>
        <w:t>É</w:t>
      </w:r>
      <w:r w:rsidRPr="00076EC4">
        <w:rPr>
          <w:lang w:val="fr-FR"/>
        </w:rPr>
        <w:t>chec : Le RCBO ne se déclenche pas. Veuillez contacter l'assistance technique d'Autel. N'utilisez pas le MaxiCharger jusqu'à ce que la réparation soit terminée.</w:t>
      </w:r>
    </w:p>
    <w:p w14:paraId="37A49586" w14:textId="748E7687" w:rsidR="00AF1735" w:rsidRPr="00076EC4" w:rsidRDefault="00324DF2">
      <w:pPr>
        <w:pStyle w:val="BodytextUserManual"/>
        <w:numPr>
          <w:ilvl w:val="0"/>
          <w:numId w:val="62"/>
        </w:numPr>
        <w:spacing w:before="120" w:after="120" w:line="240" w:lineRule="auto"/>
        <w:rPr>
          <w:lang w:val="fr-FR"/>
        </w:rPr>
      </w:pPr>
      <w:r w:rsidRPr="00076EC4">
        <w:rPr>
          <w:lang w:val="fr-FR"/>
        </w:rPr>
        <w:t>Fermez la porte frontale une fois le test terminé.</w:t>
      </w:r>
    </w:p>
    <w:p w14:paraId="2A385736" w14:textId="4AA5C40C" w:rsidR="00AF1735" w:rsidRPr="00076EC4" w:rsidRDefault="00E11F6C">
      <w:pPr>
        <w:pStyle w:val="BodytextUserManual"/>
        <w:numPr>
          <w:ilvl w:val="0"/>
          <w:numId w:val="62"/>
        </w:numPr>
        <w:spacing w:before="120" w:after="120" w:line="240" w:lineRule="auto"/>
        <w:rPr>
          <w:lang w:val="fr-FR"/>
        </w:rPr>
      </w:pPr>
      <w:r w:rsidRPr="00076EC4">
        <w:rPr>
          <w:lang w:val="fr-FR"/>
        </w:rPr>
        <w:t>Marquez le moment où le test doit être répété chaque année.</w:t>
      </w:r>
    </w:p>
    <w:p w14:paraId="2F280BDF" w14:textId="3353416E" w:rsidR="0019484D" w:rsidRPr="00076EC4" w:rsidRDefault="00324DF2">
      <w:pPr>
        <w:pStyle w:val="3"/>
        <w:spacing w:before="240" w:afterLines="50" w:line="240" w:lineRule="auto"/>
        <w:rPr>
          <w:lang w:val="fr-FR"/>
        </w:rPr>
      </w:pPr>
      <w:bookmarkStart w:id="355" w:name="_Toc121150257"/>
      <w:bookmarkEnd w:id="350"/>
      <w:bookmarkEnd w:id="353"/>
      <w:bookmarkEnd w:id="354"/>
      <w:r w:rsidRPr="00076EC4">
        <w:rPr>
          <w:lang w:val="fr-FR"/>
        </w:rPr>
        <w:t>Nettoyage du MaxiCharger</w:t>
      </w:r>
      <w:bookmarkEnd w:id="355"/>
    </w:p>
    <w:p w14:paraId="2E5C3BFC" w14:textId="3CE16C21" w:rsidR="0019484D" w:rsidRPr="00076EC4" w:rsidRDefault="00324DF2" w:rsidP="0020019A">
      <w:pPr>
        <w:pStyle w:val="EN"/>
        <w:spacing w:line="240" w:lineRule="auto"/>
        <w:rPr>
          <w:lang w:val="fr-FR"/>
        </w:rPr>
      </w:pPr>
      <w:r w:rsidRPr="00076EC4">
        <w:rPr>
          <w:lang w:val="fr-FR"/>
        </w:rPr>
        <w:t>Le MaxiCharger a un revêtement en poudre. Le revêtement doit être maintenu en bon état. Quand le MaxiCharger est dans un environnement sensible à la corrosion, une rouille superficielle peut apparaître sur les points de soudure. La rouille visible ne présente aucun risque pour l'intégrité du MaxiCharger.</w:t>
      </w:r>
    </w:p>
    <w:p w14:paraId="23760173" w14:textId="3369078F" w:rsidR="0019484D" w:rsidRPr="00076EC4" w:rsidRDefault="00E11F6C" w:rsidP="00F0077D">
      <w:pPr>
        <w:pStyle w:val="a8"/>
        <w:numPr>
          <w:ilvl w:val="0"/>
          <w:numId w:val="61"/>
        </w:numPr>
        <w:rPr>
          <w:lang w:val="fr-FR"/>
        </w:rPr>
      </w:pPr>
      <w:r w:rsidRPr="00076EC4">
        <w:rPr>
          <w:lang w:val="fr-FR"/>
        </w:rPr>
        <w:t>Pour éliminer la rouille</w:t>
      </w:r>
    </w:p>
    <w:p w14:paraId="55B348F1" w14:textId="77777777" w:rsidR="00E11F6C" w:rsidRPr="00076EC4" w:rsidRDefault="00E11F6C" w:rsidP="0025345C">
      <w:pPr>
        <w:pStyle w:val="a8"/>
        <w:numPr>
          <w:ilvl w:val="0"/>
          <w:numId w:val="75"/>
        </w:numPr>
        <w:ind w:left="1134"/>
        <w:rPr>
          <w:b w:val="0"/>
          <w:bCs/>
          <w:lang w:val="fr-FR"/>
        </w:rPr>
      </w:pPr>
      <w:r w:rsidRPr="00076EC4">
        <w:rPr>
          <w:b w:val="0"/>
          <w:bCs/>
          <w:lang w:val="fr-FR"/>
        </w:rPr>
        <w:t>Arrêtez tout processus de charge et éteignez le MaxiCharger.</w:t>
      </w:r>
    </w:p>
    <w:p w14:paraId="5A023365" w14:textId="77777777" w:rsidR="00E11F6C" w:rsidRPr="00076EC4" w:rsidRDefault="00E11F6C" w:rsidP="0025345C">
      <w:pPr>
        <w:pStyle w:val="a8"/>
        <w:numPr>
          <w:ilvl w:val="0"/>
          <w:numId w:val="75"/>
        </w:numPr>
        <w:ind w:left="1134"/>
        <w:rPr>
          <w:b w:val="0"/>
          <w:bCs/>
          <w:lang w:val="fr-FR"/>
        </w:rPr>
      </w:pPr>
      <w:r w:rsidRPr="00076EC4">
        <w:rPr>
          <w:b w:val="0"/>
          <w:bCs/>
          <w:lang w:val="fr-FR"/>
        </w:rPr>
        <w:t>Enlevez les saletés grossières en pulvérisant de l'eau du robinet à basse pression.</w:t>
      </w:r>
    </w:p>
    <w:p w14:paraId="217A8E79" w14:textId="77777777" w:rsidR="00E11F6C" w:rsidRPr="00076EC4" w:rsidRDefault="00E11F6C" w:rsidP="0025345C">
      <w:pPr>
        <w:pStyle w:val="a8"/>
        <w:numPr>
          <w:ilvl w:val="0"/>
          <w:numId w:val="75"/>
        </w:numPr>
        <w:ind w:left="1134"/>
        <w:rPr>
          <w:b w:val="0"/>
          <w:bCs/>
          <w:lang w:val="fr-FR"/>
        </w:rPr>
      </w:pPr>
      <w:r w:rsidRPr="00076EC4">
        <w:rPr>
          <w:b w:val="0"/>
          <w:bCs/>
          <w:lang w:val="fr-FR"/>
        </w:rPr>
        <w:t>Appliquez une solution de nettoyage neutre ou faiblement alcaline et laissez tremper.</w:t>
      </w:r>
    </w:p>
    <w:p w14:paraId="75B87732" w14:textId="77777777" w:rsidR="00E11F6C" w:rsidRPr="00076EC4" w:rsidRDefault="00E11F6C" w:rsidP="0025345C">
      <w:pPr>
        <w:pStyle w:val="a8"/>
        <w:numPr>
          <w:ilvl w:val="0"/>
          <w:numId w:val="75"/>
        </w:numPr>
        <w:ind w:left="1134"/>
        <w:rPr>
          <w:b w:val="0"/>
          <w:bCs/>
          <w:lang w:val="fr-FR"/>
        </w:rPr>
      </w:pPr>
      <w:r w:rsidRPr="00076EC4">
        <w:rPr>
          <w:b w:val="0"/>
          <w:bCs/>
          <w:lang w:val="fr-FR"/>
        </w:rPr>
        <w:t>Enlevez la saleté manuellement avec un tampon de nettoyage en nylon humide et non tissé.</w:t>
      </w:r>
    </w:p>
    <w:p w14:paraId="40C19EB1" w14:textId="77777777" w:rsidR="00E11F6C" w:rsidRPr="00076EC4" w:rsidRDefault="00E11F6C" w:rsidP="0025345C">
      <w:pPr>
        <w:pStyle w:val="a8"/>
        <w:numPr>
          <w:ilvl w:val="0"/>
          <w:numId w:val="75"/>
        </w:numPr>
        <w:ind w:left="1134"/>
        <w:rPr>
          <w:b w:val="0"/>
          <w:bCs/>
          <w:lang w:val="fr-FR"/>
        </w:rPr>
      </w:pPr>
      <w:r w:rsidRPr="00076EC4">
        <w:rPr>
          <w:b w:val="0"/>
          <w:bCs/>
          <w:lang w:val="fr-FR"/>
        </w:rPr>
        <w:t>Rincez abondamment à l'eau du robinet.</w:t>
      </w:r>
    </w:p>
    <w:p w14:paraId="50D57826" w14:textId="5EF1CAEF" w:rsidR="0019484D" w:rsidRPr="00076EC4" w:rsidRDefault="00E11F6C" w:rsidP="0025345C">
      <w:pPr>
        <w:pStyle w:val="a8"/>
        <w:numPr>
          <w:ilvl w:val="0"/>
          <w:numId w:val="75"/>
        </w:numPr>
        <w:ind w:left="1134"/>
        <w:rPr>
          <w:b w:val="0"/>
          <w:bCs/>
          <w:lang w:val="fr-FR"/>
        </w:rPr>
      </w:pPr>
      <w:r w:rsidRPr="00076EC4">
        <w:rPr>
          <w:b w:val="0"/>
          <w:bCs/>
          <w:lang w:val="fr-FR"/>
        </w:rPr>
        <w:t>Appliquez de la cire ou un apprêt antirouille pour une protection supplémentaire si nécessaire.</w:t>
      </w:r>
    </w:p>
    <w:p w14:paraId="77435371" w14:textId="1A44AAE3" w:rsidR="0019484D" w:rsidRPr="00076EC4" w:rsidRDefault="0019484D" w:rsidP="000F313B">
      <w:pPr>
        <w:pStyle w:val="NOTE0"/>
        <w:pBdr>
          <w:bottom w:val="none" w:sz="0" w:space="0" w:color="auto"/>
        </w:pBdr>
        <w:spacing w:beforeLines="50" w:before="120" w:afterLines="50" w:after="120" w:line="240" w:lineRule="auto"/>
        <w:ind w:left="284"/>
        <w:rPr>
          <w:rFonts w:cs="Arial"/>
          <w:b/>
          <w:lang w:val="fr-FR" w:eastAsia="en-US"/>
        </w:rPr>
      </w:pPr>
      <w:r w:rsidRPr="00076EC4">
        <w:rPr>
          <w:rFonts w:cs="Arial"/>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9"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076EC4">
        <w:rPr>
          <w:rFonts w:cs="Arial"/>
          <w:b/>
          <w:lang w:val="fr-FR" w:eastAsia="en-US"/>
        </w:rPr>
        <w:t>AVERTISSEMENT</w:t>
      </w:r>
    </w:p>
    <w:p w14:paraId="6EF7E675" w14:textId="77777777" w:rsidR="00E11F6C" w:rsidRPr="00076EC4" w:rsidRDefault="00E11F6C">
      <w:pPr>
        <w:pStyle w:val="NOTE"/>
        <w:numPr>
          <w:ilvl w:val="0"/>
          <w:numId w:val="39"/>
        </w:numPr>
        <w:spacing w:beforeLines="50" w:before="120" w:afterLines="50" w:after="120" w:line="240" w:lineRule="auto"/>
        <w:rPr>
          <w:lang w:val="fr-FR" w:eastAsia="en-US"/>
        </w:rPr>
      </w:pPr>
      <w:r w:rsidRPr="00076EC4">
        <w:rPr>
          <w:lang w:val="fr-FR" w:eastAsia="en-US"/>
        </w:rPr>
        <w:t>Avant le nettoyage, arrêtez tout processus de charge et ne connectez pas l'alimentation au MaxiCharger. Le non-respect de cette consigne peut causer des dommages et/ou des blessures corporelles ou la mort.</w:t>
      </w:r>
    </w:p>
    <w:p w14:paraId="37511C5D" w14:textId="77777777" w:rsidR="00E11F6C" w:rsidRPr="00076EC4" w:rsidRDefault="00E11F6C">
      <w:pPr>
        <w:pStyle w:val="NOTE"/>
        <w:numPr>
          <w:ilvl w:val="0"/>
          <w:numId w:val="39"/>
        </w:numPr>
        <w:spacing w:beforeLines="50" w:before="120" w:afterLines="50" w:after="120" w:line="240" w:lineRule="auto"/>
        <w:rPr>
          <w:lang w:val="fr-FR" w:eastAsia="en-US"/>
        </w:rPr>
      </w:pPr>
      <w:r w:rsidRPr="00076EC4">
        <w:rPr>
          <w:lang w:val="fr-FR"/>
        </w:rPr>
        <w:t>N'utilisez pas de jets d'eau à haute pression et évitez toute fuite d'eau dans le MaxiCharger. Assurez-vous que l'intérieur du MaxiCharger est sec pendant le nettoyage.</w:t>
      </w:r>
    </w:p>
    <w:p w14:paraId="51138C88" w14:textId="3DB9F5C6" w:rsidR="001E61AF" w:rsidRPr="00076EC4" w:rsidRDefault="00E11F6C">
      <w:pPr>
        <w:pStyle w:val="NOTE"/>
        <w:numPr>
          <w:ilvl w:val="0"/>
          <w:numId w:val="39"/>
        </w:numPr>
        <w:spacing w:beforeLines="50" w:before="120" w:afterLines="50" w:after="120" w:line="240" w:lineRule="auto"/>
        <w:rPr>
          <w:lang w:val="fr-FR" w:eastAsia="en-US"/>
        </w:rPr>
      </w:pPr>
      <w:r w:rsidRPr="00076EC4">
        <w:rPr>
          <w:rFonts w:eastAsiaTheme="minorEastAsia"/>
          <w:lang w:val="fr-FR"/>
        </w:rPr>
        <w:t>N'utilisez pas de solvants caustiques, de sprays, de solvants ou d'abrasifs. Utilisez des produits de nettoyage dont le pH est compris entre 6 et 8 uniquement pour les taches fortes</w:t>
      </w:r>
      <w:r w:rsidR="00B74EF7" w:rsidRPr="00076EC4">
        <w:rPr>
          <w:lang w:val="fr-FR" w:eastAsia="en-US"/>
        </w:rPr>
        <w:t>.</w:t>
      </w:r>
      <w:bookmarkStart w:id="356" w:name="_Toc100418161"/>
      <w:bookmarkStart w:id="357" w:name="_Toc102147564"/>
      <w:bookmarkStart w:id="358" w:name="_Toc106900456"/>
      <w:bookmarkStart w:id="359" w:name="_Toc106983328"/>
      <w:bookmarkStart w:id="360" w:name="_Toc101704263"/>
    </w:p>
    <w:p w14:paraId="3B6DA539" w14:textId="0F189E0D" w:rsidR="00647FC8" w:rsidRPr="00076EC4" w:rsidRDefault="00324DF2">
      <w:pPr>
        <w:pStyle w:val="3"/>
        <w:spacing w:before="240" w:afterLines="50" w:line="240" w:lineRule="auto"/>
        <w:rPr>
          <w:lang w:val="fr-FR"/>
        </w:rPr>
      </w:pPr>
      <w:bookmarkStart w:id="361" w:name="_Toc121150258"/>
      <w:bookmarkEnd w:id="356"/>
      <w:bookmarkEnd w:id="357"/>
      <w:bookmarkEnd w:id="358"/>
      <w:bookmarkEnd w:id="359"/>
      <w:r w:rsidRPr="00076EC4">
        <w:rPr>
          <w:lang w:val="fr-FR"/>
        </w:rPr>
        <w:t>Nettoyage et remplacement du filtre</w:t>
      </w:r>
      <w:bookmarkEnd w:id="361"/>
    </w:p>
    <w:p w14:paraId="786857F1" w14:textId="575C796A" w:rsidR="00647FC8" w:rsidRPr="00076EC4" w:rsidRDefault="00CE5F8A" w:rsidP="000F313B">
      <w:pPr>
        <w:pStyle w:val="NOTE0"/>
        <w:pBdr>
          <w:bottom w:val="none" w:sz="0" w:space="0" w:color="auto"/>
        </w:pBdr>
        <w:spacing w:beforeLines="50" w:before="120" w:afterLines="50" w:after="120" w:line="240" w:lineRule="auto"/>
        <w:ind w:left="284"/>
        <w:rPr>
          <w:rFonts w:cs="Arial"/>
          <w:b/>
          <w:lang w:val="fr-FR" w:eastAsia="en-US"/>
        </w:rPr>
      </w:pPr>
      <w:r w:rsidRPr="00076EC4">
        <w:rPr>
          <w:rFonts w:cs="Arial"/>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9"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076EC4">
        <w:rPr>
          <w:rFonts w:cs="Arial"/>
          <w:b/>
          <w:lang w:val="fr-FR" w:eastAsia="en-US"/>
        </w:rPr>
        <w:t>AVERTISSEMENT</w:t>
      </w:r>
    </w:p>
    <w:p w14:paraId="69D85D31" w14:textId="77777777" w:rsidR="00E11F6C" w:rsidRPr="00076EC4" w:rsidRDefault="00E11F6C">
      <w:pPr>
        <w:pStyle w:val="NOTE"/>
        <w:numPr>
          <w:ilvl w:val="0"/>
          <w:numId w:val="38"/>
        </w:numPr>
        <w:spacing w:beforeLines="50" w:before="120" w:afterLines="50" w:after="120" w:line="240" w:lineRule="auto"/>
        <w:rPr>
          <w:lang w:val="fr-FR" w:eastAsia="en-US"/>
        </w:rPr>
      </w:pPr>
      <w:r w:rsidRPr="00076EC4">
        <w:rPr>
          <w:lang w:val="fr-FR" w:eastAsia="en-US"/>
        </w:rPr>
        <w:t>Avant le nettoyage, arrêtez tout processus de charge et ne connectez pas l'alimentation au MaxiCharger. Le non-respect de cette consigne peut causer des dommages et/ou des blessures corporelles ou la mort.</w:t>
      </w:r>
    </w:p>
    <w:p w14:paraId="2C7C0A3A" w14:textId="77777777" w:rsidR="00E11F6C" w:rsidRPr="00076EC4" w:rsidRDefault="00E11F6C">
      <w:pPr>
        <w:pStyle w:val="NOTE"/>
        <w:numPr>
          <w:ilvl w:val="0"/>
          <w:numId w:val="38"/>
        </w:numPr>
        <w:spacing w:beforeLines="50" w:before="120" w:afterLines="50" w:after="120" w:line="240" w:lineRule="auto"/>
        <w:rPr>
          <w:lang w:val="fr-FR" w:eastAsia="en-US"/>
        </w:rPr>
      </w:pPr>
      <w:r w:rsidRPr="00076EC4">
        <w:rPr>
          <w:lang w:val="fr-FR"/>
        </w:rPr>
        <w:t>N'utilisez pas de jets d'eau à haute pression et évitez toute fuite d'eau dans le MaxiCharger. Assurez-vous que l'intérieur du MaxiCharger est sec pendant le nettoyage.</w:t>
      </w:r>
    </w:p>
    <w:p w14:paraId="2F000D91" w14:textId="2DA11C5A" w:rsidR="00647FC8" w:rsidRPr="00076EC4" w:rsidRDefault="00E11F6C">
      <w:pPr>
        <w:pStyle w:val="NOTE"/>
        <w:numPr>
          <w:ilvl w:val="0"/>
          <w:numId w:val="38"/>
        </w:numPr>
        <w:spacing w:beforeLines="50" w:before="120" w:afterLines="50" w:after="120" w:line="240" w:lineRule="auto"/>
        <w:rPr>
          <w:lang w:val="fr-FR" w:eastAsia="en-US"/>
        </w:rPr>
      </w:pPr>
      <w:r w:rsidRPr="00076EC4">
        <w:rPr>
          <w:lang w:val="fr-FR" w:eastAsia="en-US"/>
        </w:rPr>
        <w:t>N'utilisez pas de solvants caustiques, de sprays, de solvants ou d'abrasifs.</w:t>
      </w:r>
    </w:p>
    <w:p w14:paraId="30153996" w14:textId="513FB937" w:rsidR="00760069" w:rsidRPr="00076EC4" w:rsidRDefault="00324DF2" w:rsidP="0020019A">
      <w:pPr>
        <w:pStyle w:val="EN"/>
        <w:spacing w:line="240" w:lineRule="auto"/>
        <w:rPr>
          <w:lang w:val="fr-FR"/>
        </w:rPr>
      </w:pPr>
      <w:r w:rsidRPr="00076EC4">
        <w:rPr>
          <w:lang w:val="fr-FR"/>
        </w:rPr>
        <w:t>Le MaxiCharger est équipé d'un filtre avec une grande surface de maille pour éviter que les composants électroniques soient endommagés par la poussière. Nettoyez le filtre tous les 3 mois (sans dépasser 6 mois). Remplacez le filtre chaque année.</w:t>
      </w:r>
    </w:p>
    <w:p w14:paraId="46F4ED27" w14:textId="77777777" w:rsidR="000D20BF" w:rsidRPr="00076EC4" w:rsidRDefault="000D20BF" w:rsidP="0020019A">
      <w:pPr>
        <w:pStyle w:val="EN"/>
        <w:spacing w:line="240" w:lineRule="auto"/>
        <w:rPr>
          <w:lang w:val="fr-FR"/>
        </w:rPr>
      </w:pPr>
    </w:p>
    <w:p w14:paraId="394EF507" w14:textId="7A382C75" w:rsidR="00647FC8" w:rsidRPr="00076EC4" w:rsidRDefault="00324DF2" w:rsidP="00F0077D">
      <w:pPr>
        <w:pStyle w:val="a8"/>
        <w:numPr>
          <w:ilvl w:val="0"/>
          <w:numId w:val="61"/>
        </w:numPr>
        <w:rPr>
          <w:lang w:val="fr-FR"/>
        </w:rPr>
      </w:pPr>
      <w:r w:rsidRPr="00076EC4">
        <w:rPr>
          <w:lang w:val="fr-FR"/>
        </w:rPr>
        <w:t>Pour nettoyer ou remplacer le filtre</w:t>
      </w:r>
    </w:p>
    <w:p w14:paraId="251AD69A" w14:textId="15C0C293" w:rsidR="00647FC8" w:rsidRPr="00076EC4" w:rsidRDefault="00E11F6C" w:rsidP="00F0077D">
      <w:pPr>
        <w:pStyle w:val="a0"/>
        <w:numPr>
          <w:ilvl w:val="0"/>
          <w:numId w:val="32"/>
        </w:numPr>
        <w:rPr>
          <w:lang w:val="fr-FR"/>
        </w:rPr>
      </w:pPr>
      <w:r w:rsidRPr="00076EC4">
        <w:rPr>
          <w:lang w:val="fr-FR"/>
        </w:rPr>
        <w:t>Avant de procéder au nettoyage et au remplacement, assurez-vous d'arrêter tous les processus de charge, de déconnecter l'alimentation externe et d'effectuer la protection contre la mise hors tension.</w:t>
      </w:r>
    </w:p>
    <w:p w14:paraId="1C591C8B" w14:textId="32A8CAEE" w:rsidR="001E61AF" w:rsidRPr="00076EC4" w:rsidRDefault="00324DF2" w:rsidP="00F0077D">
      <w:pPr>
        <w:pStyle w:val="a0"/>
        <w:numPr>
          <w:ilvl w:val="0"/>
          <w:numId w:val="32"/>
        </w:numPr>
        <w:rPr>
          <w:lang w:val="fr-FR"/>
        </w:rPr>
      </w:pPr>
      <w:r w:rsidRPr="00076EC4">
        <w:rPr>
          <w:lang w:val="fr-FR"/>
        </w:rPr>
        <w:t>Ouvrez les deux loquets à bascule (</w:t>
      </w:r>
      <w:r w:rsidRPr="00076EC4">
        <w:rPr>
          <w:b/>
          <w:bCs/>
          <w:lang w:val="fr-FR"/>
        </w:rPr>
        <w:t>A</w:t>
      </w:r>
      <w:r w:rsidRPr="00076EC4">
        <w:rPr>
          <w:lang w:val="fr-FR"/>
        </w:rPr>
        <w:t>) au bas du MaxiCharger pour faire basculer la lunette (</w:t>
      </w:r>
      <w:r w:rsidRPr="00076EC4">
        <w:rPr>
          <w:b/>
          <w:bCs/>
          <w:lang w:val="fr-FR"/>
        </w:rPr>
        <w:t>B</w:t>
      </w:r>
      <w:r w:rsidRPr="00076EC4">
        <w:rPr>
          <w:lang w:val="fr-FR"/>
        </w:rPr>
        <w:t>) vers le bas.</w:t>
      </w:r>
    </w:p>
    <w:p w14:paraId="21A8BCAA" w14:textId="6276EAF7" w:rsidR="001E61AF" w:rsidRPr="00076EC4" w:rsidRDefault="00324DF2" w:rsidP="00F0077D">
      <w:pPr>
        <w:pStyle w:val="a0"/>
        <w:numPr>
          <w:ilvl w:val="0"/>
          <w:numId w:val="32"/>
        </w:numPr>
        <w:rPr>
          <w:lang w:val="fr-FR"/>
        </w:rPr>
      </w:pPr>
      <w:r w:rsidRPr="00076EC4">
        <w:rPr>
          <w:lang w:val="fr-FR"/>
        </w:rPr>
        <w:t>Retirez le filtre (</w:t>
      </w:r>
      <w:r w:rsidRPr="00076EC4">
        <w:rPr>
          <w:b/>
          <w:bCs/>
          <w:lang w:val="fr-FR"/>
        </w:rPr>
        <w:t>C</w:t>
      </w:r>
      <w:r w:rsidRPr="00076EC4">
        <w:rPr>
          <w:lang w:val="fr-FR"/>
        </w:rPr>
        <w:t>).</w:t>
      </w:r>
    </w:p>
    <w:p w14:paraId="615A9A20" w14:textId="77AC8967" w:rsidR="001E61AF" w:rsidRPr="00076EC4" w:rsidRDefault="00324DF2" w:rsidP="00F0077D">
      <w:pPr>
        <w:pStyle w:val="a0"/>
        <w:numPr>
          <w:ilvl w:val="0"/>
          <w:numId w:val="32"/>
        </w:numPr>
        <w:rPr>
          <w:lang w:val="fr-FR"/>
        </w:rPr>
      </w:pPr>
      <w:r w:rsidRPr="00076EC4">
        <w:rPr>
          <w:lang w:val="fr-FR"/>
        </w:rPr>
        <w:t>Nettoyez les débris ou la poussière du filtre et réinstallez un filtre nettoyé. Sinon, installez un nouveau filtre à air.</w:t>
      </w:r>
    </w:p>
    <w:p w14:paraId="44D3BFA9" w14:textId="3A6B1546" w:rsidR="001E61AF" w:rsidRPr="00076EC4" w:rsidRDefault="000C3C60" w:rsidP="00F0077D">
      <w:pPr>
        <w:pStyle w:val="a0"/>
        <w:numPr>
          <w:ilvl w:val="0"/>
          <w:numId w:val="32"/>
        </w:numPr>
        <w:rPr>
          <w:lang w:val="fr-FR"/>
        </w:rPr>
      </w:pPr>
      <w:bookmarkStart w:id="362" w:name="_Toc106900457"/>
      <w:bookmarkStart w:id="363" w:name="_Toc106983329"/>
      <w:r w:rsidRPr="00076EC4">
        <w:rPr>
          <w:lang w:val="fr-FR"/>
        </w:rPr>
        <w:t>Faites basculer la lunette (</w:t>
      </w:r>
      <w:r w:rsidRPr="00076EC4">
        <w:rPr>
          <w:b/>
          <w:bCs/>
          <w:lang w:val="fr-FR"/>
        </w:rPr>
        <w:t>B</w:t>
      </w:r>
      <w:r w:rsidRPr="00076EC4">
        <w:rPr>
          <w:lang w:val="fr-FR"/>
        </w:rPr>
        <w:t>) vers le haut et fermez les deux loquets à bascule (</w:t>
      </w:r>
      <w:r w:rsidRPr="00076EC4">
        <w:rPr>
          <w:b/>
          <w:bCs/>
          <w:lang w:val="fr-FR"/>
        </w:rPr>
        <w:t>A</w:t>
      </w:r>
      <w:r w:rsidRPr="00076EC4">
        <w:rPr>
          <w:lang w:val="fr-FR"/>
        </w:rPr>
        <w:t>).</w:t>
      </w:r>
    </w:p>
    <w:p w14:paraId="511EA797" w14:textId="454EC369" w:rsidR="009F4593" w:rsidRPr="00076EC4" w:rsidRDefault="009C4A6D" w:rsidP="00C11688">
      <w:pPr>
        <w:spacing w:beforeLines="50" w:afterLines="50" w:line="240" w:lineRule="auto"/>
        <w:ind w:left="284"/>
        <w:rPr>
          <w:lang w:val="fr-FR"/>
        </w:rPr>
      </w:pPr>
      <w:r w:rsidRPr="00076EC4">
        <w:rPr>
          <w:noProof/>
        </w:rPr>
        <w:drawing>
          <wp:inline distT="0" distB="0" distL="0" distR="0" wp14:anchorId="79AB5A7A" wp14:editId="0B1544B1">
            <wp:extent cx="3730528" cy="1749616"/>
            <wp:effectExtent l="0" t="0" r="381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a:blip r:embed="rId70">
                      <a:extLst>
                        <a:ext uri="{28A0092B-C50C-407E-A947-70E740481C1C}">
                          <a14:useLocalDpi xmlns:a14="http://schemas.microsoft.com/office/drawing/2010/main" val="0"/>
                        </a:ext>
                      </a:extLst>
                    </a:blip>
                    <a:stretch>
                      <a:fillRect/>
                    </a:stretch>
                  </pic:blipFill>
                  <pic:spPr>
                    <a:xfrm>
                      <a:off x="0" y="0"/>
                      <a:ext cx="3736830" cy="1752572"/>
                    </a:xfrm>
                    <a:prstGeom prst="rect">
                      <a:avLst/>
                    </a:prstGeom>
                  </pic:spPr>
                </pic:pic>
              </a:graphicData>
            </a:graphic>
          </wp:inline>
        </w:drawing>
      </w:r>
    </w:p>
    <w:p w14:paraId="3CD08AA6" w14:textId="37E56631" w:rsidR="0019484D" w:rsidRPr="00076EC4" w:rsidRDefault="00883962">
      <w:pPr>
        <w:pStyle w:val="2"/>
        <w:spacing w:before="240" w:afterLines="50" w:line="240" w:lineRule="auto"/>
        <w:ind w:left="578" w:hanging="578"/>
        <w:rPr>
          <w:rFonts w:cs="Arial"/>
          <w:lang w:val="fr-FR"/>
        </w:rPr>
      </w:pPr>
      <w:r w:rsidRPr="00076EC4">
        <w:rPr>
          <w:rFonts w:cs="Arial"/>
          <w:lang w:val="fr-FR"/>
        </w:rPr>
        <w:t xml:space="preserve"> </w:t>
      </w:r>
      <w:bookmarkStart w:id="364" w:name="_Toc113974826"/>
      <w:bookmarkStart w:id="365" w:name="_Toc121150259"/>
      <w:bookmarkEnd w:id="360"/>
      <w:bookmarkEnd w:id="362"/>
      <w:bookmarkEnd w:id="363"/>
      <w:r w:rsidR="00E11F6C" w:rsidRPr="00076EC4">
        <w:rPr>
          <w:rFonts w:cs="Arial"/>
          <w:lang w:val="fr-FR"/>
        </w:rPr>
        <w:t>Inspection et entretien</w:t>
      </w:r>
      <w:bookmarkEnd w:id="364"/>
      <w:bookmarkEnd w:id="365"/>
    </w:p>
    <w:p w14:paraId="6354027A" w14:textId="77777777" w:rsidR="00E53FDD" w:rsidRPr="00076EC4" w:rsidRDefault="00E53FDD" w:rsidP="0020019A">
      <w:pPr>
        <w:pStyle w:val="EN"/>
        <w:spacing w:line="240" w:lineRule="auto"/>
        <w:rPr>
          <w:lang w:val="fr-FR"/>
        </w:rPr>
      </w:pPr>
      <w:r w:rsidRPr="00076EC4">
        <w:rPr>
          <w:lang w:val="fr-FR"/>
        </w:rPr>
        <w:t>Lorsque le MaxiCharger fonctionne normalement, seul un entretien de routine est nécessaire.</w:t>
      </w:r>
    </w:p>
    <w:p w14:paraId="28EFE467" w14:textId="77777777" w:rsidR="00E53FDD" w:rsidRPr="00076EC4" w:rsidRDefault="00E53FDD" w:rsidP="0020019A">
      <w:pPr>
        <w:pStyle w:val="EN"/>
        <w:spacing w:line="240" w:lineRule="auto"/>
        <w:rPr>
          <w:lang w:val="fr-FR"/>
        </w:rPr>
      </w:pPr>
      <w:r w:rsidRPr="00076EC4">
        <w:rPr>
          <w:lang w:val="fr-FR"/>
        </w:rPr>
        <w:t>Lorsque le MaxiCharger fonctionne anormalement, reportez-vous au Dépannage pour résoudre le problème ou contactez rapidement votre distributeur local ou le support technique Autel.</w:t>
      </w:r>
    </w:p>
    <w:p w14:paraId="161A1458" w14:textId="77777777" w:rsidR="00E53FDD" w:rsidRPr="00076EC4" w:rsidRDefault="00E53FDD" w:rsidP="0020019A">
      <w:pPr>
        <w:pStyle w:val="EN"/>
        <w:spacing w:line="240" w:lineRule="auto"/>
        <w:rPr>
          <w:lang w:val="fr-FR"/>
        </w:rPr>
      </w:pPr>
      <w:r w:rsidRPr="00076EC4">
        <w:rPr>
          <w:lang w:val="fr-FR"/>
        </w:rPr>
        <w:t>Lorsque des pièces doivent être remplacées, coupez complètement l'alimentation électrique en amont et à l'intérieur de l'équipement avant toute opération.</w:t>
      </w:r>
    </w:p>
    <w:p w14:paraId="43E2B861" w14:textId="018B2E0B" w:rsidR="0019484D" w:rsidRPr="00076EC4" w:rsidRDefault="00E53FDD" w:rsidP="0020019A">
      <w:pPr>
        <w:pStyle w:val="EN"/>
        <w:spacing w:line="240" w:lineRule="auto"/>
        <w:rPr>
          <w:lang w:val="fr-FR"/>
        </w:rPr>
      </w:pPr>
      <w:r w:rsidRPr="00076EC4">
        <w:rPr>
          <w:lang w:val="fr-FR"/>
        </w:rPr>
        <w:t>Effectuez régulièrement un contrôle visuel des points suivants :</w:t>
      </w:r>
    </w:p>
    <w:p w14:paraId="38C39FDC" w14:textId="77777777" w:rsidR="00E53FDD" w:rsidRPr="00076EC4" w:rsidRDefault="00E53FDD" w:rsidP="0020019A">
      <w:pPr>
        <w:pStyle w:val="ItemList"/>
        <w:spacing w:beforeLines="50" w:before="120" w:afterLines="50" w:after="120" w:line="240" w:lineRule="auto"/>
        <w:rPr>
          <w:lang w:val="fr-FR"/>
        </w:rPr>
      </w:pPr>
      <w:r w:rsidRPr="00076EC4">
        <w:rPr>
          <w:lang w:val="fr-FR"/>
        </w:rPr>
        <w:t>Câble et connecteur : Vérifiez l'absence de fissures ou de ruptures sur le connecteur ou le câble.</w:t>
      </w:r>
    </w:p>
    <w:p w14:paraId="79EE72B0" w14:textId="43D89091" w:rsidR="0019484D" w:rsidRPr="00076EC4" w:rsidRDefault="00E53FDD" w:rsidP="0020019A">
      <w:pPr>
        <w:pStyle w:val="ItemList"/>
        <w:spacing w:beforeLines="50" w:before="120" w:afterLines="50" w:after="120" w:line="240" w:lineRule="auto"/>
        <w:rPr>
          <w:lang w:val="fr-FR"/>
        </w:rPr>
      </w:pPr>
      <w:r w:rsidRPr="00076EC4">
        <w:rPr>
          <w:lang w:val="fr-FR"/>
        </w:rPr>
        <w:t>Affichage : Vérifiez l'absence de dommages et de fissures. Vérifiez si l'écran tactile fonctionne</w:t>
      </w:r>
    </w:p>
    <w:p w14:paraId="4BB2B981" w14:textId="3C1E6EF8" w:rsidR="0019484D" w:rsidRPr="00076EC4" w:rsidRDefault="000C3C60" w:rsidP="0020019A">
      <w:pPr>
        <w:pStyle w:val="ItemList"/>
        <w:spacing w:beforeLines="50" w:before="120" w:afterLines="50" w:after="120" w:line="240" w:lineRule="auto"/>
        <w:rPr>
          <w:lang w:val="fr-FR"/>
        </w:rPr>
      </w:pPr>
      <w:r w:rsidRPr="00076EC4">
        <w:rPr>
          <w:lang w:val="fr-FR"/>
        </w:rPr>
        <w:t>Revêtement du MaxiCharger : Vérifiez l'absence de dommages, de fissures ou de ruptures.</w:t>
      </w:r>
    </w:p>
    <w:p w14:paraId="2283758A" w14:textId="369EBE8D" w:rsidR="0019484D" w:rsidRPr="00076EC4" w:rsidRDefault="000C3C60" w:rsidP="0020019A">
      <w:pPr>
        <w:pStyle w:val="ItemList"/>
        <w:spacing w:beforeLines="50" w:before="120" w:afterLines="50" w:after="120" w:line="240" w:lineRule="auto"/>
        <w:rPr>
          <w:lang w:val="fr-FR"/>
        </w:rPr>
      </w:pPr>
      <w:r w:rsidRPr="00076EC4">
        <w:rPr>
          <w:lang w:val="fr-FR"/>
        </w:rPr>
        <w:t>MaxiCharger : Vérifiez l'absence de rouille ou de dommages.</w:t>
      </w:r>
    </w:p>
    <w:p w14:paraId="2840E349" w14:textId="7A532651" w:rsidR="0019484D" w:rsidRPr="00076EC4" w:rsidRDefault="00E53FDD" w:rsidP="0020019A">
      <w:pPr>
        <w:pStyle w:val="EN"/>
        <w:spacing w:line="240" w:lineRule="auto"/>
        <w:rPr>
          <w:lang w:val="fr-FR"/>
        </w:rPr>
      </w:pPr>
      <w:r w:rsidRPr="00076EC4">
        <w:rPr>
          <w:lang w:val="fr-FR"/>
        </w:rPr>
        <w:t>Les contrôles spéciaux suivants sont nécessaires pour une utilisation sûre :</w:t>
      </w:r>
    </w:p>
    <w:p w14:paraId="589F3BD2" w14:textId="77777777" w:rsidR="00E53FDD" w:rsidRPr="00076EC4" w:rsidRDefault="00E53FDD" w:rsidP="0020019A">
      <w:pPr>
        <w:pStyle w:val="ItemList"/>
        <w:spacing w:beforeLines="50" w:before="120" w:afterLines="50" w:after="120" w:line="240" w:lineRule="auto"/>
        <w:rPr>
          <w:lang w:val="fr-FR"/>
        </w:rPr>
      </w:pPr>
      <w:r w:rsidRPr="00076EC4">
        <w:rPr>
          <w:lang w:val="fr-FR"/>
        </w:rPr>
        <w:t>Vérifiez si le MaxiCharger a été frappé par la foudre.</w:t>
      </w:r>
    </w:p>
    <w:p w14:paraId="6FC6C4A6" w14:textId="77777777" w:rsidR="00E53FDD" w:rsidRPr="00076EC4" w:rsidRDefault="00E53FDD" w:rsidP="0020019A">
      <w:pPr>
        <w:pStyle w:val="ItemList"/>
        <w:spacing w:beforeLines="50" w:before="120" w:afterLines="50" w:after="120" w:line="240" w:lineRule="auto"/>
        <w:rPr>
          <w:lang w:val="fr-FR"/>
        </w:rPr>
      </w:pPr>
      <w:r w:rsidRPr="00076EC4">
        <w:rPr>
          <w:lang w:val="fr-FR"/>
        </w:rPr>
        <w:t>Vérifiez si le MaxiCharger a été endommagé suite à un accident ou un incendie.</w:t>
      </w:r>
    </w:p>
    <w:p w14:paraId="04BE5A7A" w14:textId="6BB948D3" w:rsidR="0019484D" w:rsidRPr="00076EC4" w:rsidRDefault="00E9499C" w:rsidP="0020019A">
      <w:pPr>
        <w:pStyle w:val="ItemList"/>
        <w:spacing w:beforeLines="50" w:before="120" w:afterLines="50" w:after="120" w:line="240" w:lineRule="auto"/>
        <w:rPr>
          <w:lang w:val="fr-FR"/>
        </w:rPr>
      </w:pPr>
      <w:r w:rsidRPr="00076EC4">
        <w:rPr>
          <w:b/>
          <w:noProof/>
        </w:rPr>
        <w:drawing>
          <wp:anchor distT="0" distB="0" distL="114300" distR="114300" simplePos="0" relativeHeight="251909120" behindDoc="0" locked="0" layoutInCell="1" allowOverlap="1" wp14:anchorId="3D050440" wp14:editId="4B8E2616">
            <wp:simplePos x="0" y="0"/>
            <wp:positionH relativeFrom="margin">
              <wp:posOffset>268357</wp:posOffset>
            </wp:positionH>
            <wp:positionV relativeFrom="paragraph">
              <wp:posOffset>176116</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9"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53FDD" w:rsidRPr="00076EC4">
        <w:rPr>
          <w:lang w:val="fr-FR"/>
        </w:rPr>
        <w:t>Vérifiez si le site d'installation du MaxiCharger a été inondé.</w:t>
      </w:r>
    </w:p>
    <w:p w14:paraId="15A1A662" w14:textId="11AAC522" w:rsidR="0019484D" w:rsidRPr="00076EC4" w:rsidRDefault="00E53FDD" w:rsidP="0020019A">
      <w:pPr>
        <w:pStyle w:val="NOTE0"/>
        <w:spacing w:beforeLines="50" w:before="120" w:afterLines="50" w:after="120" w:line="240" w:lineRule="auto"/>
        <w:rPr>
          <w:rFonts w:cs="Arial"/>
          <w:b/>
          <w:lang w:val="fr-FR" w:eastAsia="en-US"/>
        </w:rPr>
      </w:pPr>
      <w:r w:rsidRPr="00076EC4">
        <w:rPr>
          <w:rFonts w:cs="Arial"/>
          <w:b/>
          <w:lang w:val="fr-FR" w:eastAsia="en-US"/>
        </w:rPr>
        <w:t>AVERTISSEMENT</w:t>
      </w:r>
    </w:p>
    <w:p w14:paraId="7578A995" w14:textId="0E6BF1CE" w:rsidR="0019484D" w:rsidRPr="00076EC4" w:rsidRDefault="00E53FDD" w:rsidP="0020019A">
      <w:pPr>
        <w:pStyle w:val="NOTE0"/>
        <w:spacing w:beforeLines="50" w:before="120" w:afterLines="50" w:after="120" w:line="240" w:lineRule="auto"/>
        <w:rPr>
          <w:rFonts w:cs="Arial"/>
          <w:lang w:val="fr-FR" w:eastAsia="en-US"/>
        </w:rPr>
      </w:pPr>
      <w:r w:rsidRPr="00076EC4">
        <w:rPr>
          <w:rFonts w:cs="Arial"/>
          <w:lang w:val="fr-FR"/>
        </w:rPr>
        <w:t>Arrêtez tout processus de charge et ne connectez pas l'alimentation au MaxiCharger jusqu'à ce que toutes les inspections soient terminées.</w:t>
      </w:r>
    </w:p>
    <w:p w14:paraId="310EAADF" w14:textId="7BF6B582" w:rsidR="0019484D" w:rsidRPr="00076EC4" w:rsidRDefault="00E53FDD">
      <w:pPr>
        <w:pStyle w:val="2"/>
        <w:spacing w:before="240" w:afterLines="50" w:line="240" w:lineRule="auto"/>
        <w:ind w:left="578" w:hanging="578"/>
        <w:rPr>
          <w:rFonts w:cs="Arial"/>
          <w:lang w:val="fr-FR"/>
        </w:rPr>
      </w:pPr>
      <w:bookmarkStart w:id="366" w:name="_Toc113974827"/>
      <w:bookmarkStart w:id="367" w:name="_Toc121150260"/>
      <w:r w:rsidRPr="00076EC4">
        <w:rPr>
          <w:rFonts w:cs="Arial"/>
          <w:lang w:val="fr-FR"/>
        </w:rPr>
        <w:t>Entretien à distance</w:t>
      </w:r>
      <w:bookmarkEnd w:id="366"/>
      <w:bookmarkEnd w:id="367"/>
    </w:p>
    <w:p w14:paraId="1ABDFCAA" w14:textId="7A64D134" w:rsidR="0019484D" w:rsidRPr="00076EC4" w:rsidRDefault="00E53FDD" w:rsidP="0020019A">
      <w:pPr>
        <w:pStyle w:val="EN"/>
        <w:spacing w:line="240" w:lineRule="auto"/>
        <w:rPr>
          <w:lang w:val="fr-FR"/>
        </w:rPr>
      </w:pPr>
      <w:r w:rsidRPr="00076EC4">
        <w:rPr>
          <w:lang w:val="fr-FR"/>
        </w:rPr>
        <w:t>Le MaxiCharger a la fonction de se connecter à la plateforme Cloud pour surveiller les paramètres en temps réel. Cela permet d'effectuer des mises à niveau à distance, des diagnostics à distance et des fonctions de service à distance, et d'identifier et de localiser rapidement les problèmes au cours des opérations.</w:t>
      </w:r>
    </w:p>
    <w:p w14:paraId="599ED5D5" w14:textId="77777777" w:rsidR="00E53FDD" w:rsidRPr="00076EC4" w:rsidRDefault="00E53FDD" w:rsidP="0020019A">
      <w:pPr>
        <w:pStyle w:val="ItemList"/>
        <w:spacing w:beforeLines="50" w:before="120" w:afterLines="50" w:after="120" w:line="240" w:lineRule="auto"/>
        <w:rPr>
          <w:lang w:val="fr-FR"/>
        </w:rPr>
      </w:pPr>
      <w:r w:rsidRPr="00076EC4">
        <w:rPr>
          <w:lang w:val="fr-FR"/>
        </w:rPr>
        <w:t>Autocontrôle quotidien du système pour détecter toute anomalie.</w:t>
      </w:r>
    </w:p>
    <w:p w14:paraId="3D7E25FE" w14:textId="77777777" w:rsidR="00E53FDD" w:rsidRPr="00076EC4" w:rsidRDefault="00E53FDD" w:rsidP="0020019A">
      <w:pPr>
        <w:pStyle w:val="ItemList"/>
        <w:spacing w:beforeLines="50" w:before="120" w:afterLines="50" w:after="120" w:line="240" w:lineRule="auto"/>
        <w:rPr>
          <w:lang w:val="fr-FR"/>
        </w:rPr>
      </w:pPr>
      <w:r w:rsidRPr="00076EC4">
        <w:rPr>
          <w:lang w:val="fr-FR"/>
        </w:rPr>
        <w:t>En cas d'anomalie de fonctionnement, contactez rapidement votre distributeur local ou le support technique Autel.</w:t>
      </w:r>
    </w:p>
    <w:p w14:paraId="16667457" w14:textId="2B846468" w:rsidR="0019484D" w:rsidRPr="00076EC4" w:rsidRDefault="00E53FDD" w:rsidP="0020019A">
      <w:pPr>
        <w:pStyle w:val="ItemList"/>
        <w:spacing w:beforeLines="50" w:before="120" w:afterLines="50" w:after="120" w:line="240" w:lineRule="auto"/>
        <w:rPr>
          <w:lang w:val="fr-FR"/>
        </w:rPr>
      </w:pPr>
      <w:r w:rsidRPr="00076EC4">
        <w:rPr>
          <w:lang w:val="fr-FR"/>
        </w:rPr>
        <w:t>Les ingénieurs de service Autel peuvent vérifier les journaux, mettre à jour les configurations et les programmes, et fournir des services d'entretien à distance, tels que la gestion, le diagnostic, la configuration et les mises à niveau à distance.</w:t>
      </w:r>
    </w:p>
    <w:p w14:paraId="3828D9A0" w14:textId="4486BC0A" w:rsidR="0019484D" w:rsidRPr="00076EC4" w:rsidRDefault="00E53FDD">
      <w:pPr>
        <w:pStyle w:val="2"/>
        <w:spacing w:before="240" w:afterLines="50" w:line="240" w:lineRule="auto"/>
        <w:ind w:left="578" w:hanging="578"/>
        <w:rPr>
          <w:rFonts w:cs="Arial"/>
          <w:lang w:val="fr-FR"/>
        </w:rPr>
      </w:pPr>
      <w:bookmarkStart w:id="368" w:name="_Toc113974828"/>
      <w:bookmarkStart w:id="369" w:name="_Toc121150261"/>
      <w:r w:rsidRPr="00076EC4">
        <w:rPr>
          <w:rFonts w:cs="Arial"/>
          <w:lang w:val="fr-FR"/>
        </w:rPr>
        <w:t>Programme d'entretien</w:t>
      </w:r>
      <w:bookmarkEnd w:id="368"/>
      <w:bookmarkEnd w:id="369"/>
    </w:p>
    <w:tbl>
      <w:tblPr>
        <w:tblStyle w:val="af0"/>
        <w:tblW w:w="0" w:type="auto"/>
        <w:jc w:val="center"/>
        <w:tblLook w:val="04A0" w:firstRow="1" w:lastRow="0" w:firstColumn="1" w:lastColumn="0" w:noHBand="0" w:noVBand="1"/>
      </w:tblPr>
      <w:tblGrid>
        <w:gridCol w:w="1696"/>
        <w:gridCol w:w="1701"/>
        <w:gridCol w:w="3095"/>
      </w:tblGrid>
      <w:tr w:rsidR="00E53FDD" w:rsidRPr="00076EC4" w14:paraId="03B353D7" w14:textId="77777777" w:rsidTr="00A603A7">
        <w:trPr>
          <w:trHeight w:val="454"/>
          <w:jc w:val="center"/>
        </w:trPr>
        <w:tc>
          <w:tcPr>
            <w:tcW w:w="1696" w:type="dxa"/>
            <w:shd w:val="clear" w:color="auto" w:fill="D9D9D9" w:themeFill="background1" w:themeFillShade="D9"/>
            <w:vAlign w:val="center"/>
          </w:tcPr>
          <w:p w14:paraId="12319E67" w14:textId="305EEDE9" w:rsidR="00E53FDD" w:rsidRPr="00076EC4" w:rsidRDefault="00E53FDD" w:rsidP="0020019A">
            <w:pPr>
              <w:spacing w:beforeLines="50" w:before="120" w:afterLines="50" w:after="120"/>
              <w:ind w:left="0"/>
              <w:rPr>
                <w:b/>
                <w:lang w:val="fr-FR"/>
              </w:rPr>
            </w:pPr>
            <w:r w:rsidRPr="00076EC4">
              <w:rPr>
                <w:b/>
                <w:lang w:val="fr-FR"/>
              </w:rPr>
              <w:t>Elément</w:t>
            </w:r>
          </w:p>
        </w:tc>
        <w:tc>
          <w:tcPr>
            <w:tcW w:w="1701" w:type="dxa"/>
            <w:shd w:val="clear" w:color="auto" w:fill="D9D9D9" w:themeFill="background1" w:themeFillShade="D9"/>
            <w:vAlign w:val="center"/>
          </w:tcPr>
          <w:p w14:paraId="14968FA4" w14:textId="7429DA31" w:rsidR="00E53FDD" w:rsidRPr="00076EC4" w:rsidRDefault="00E53FDD" w:rsidP="0020019A">
            <w:pPr>
              <w:spacing w:beforeLines="50" w:before="120" w:afterLines="50" w:after="120"/>
              <w:ind w:left="0"/>
              <w:rPr>
                <w:b/>
                <w:lang w:val="fr-FR"/>
              </w:rPr>
            </w:pPr>
            <w:r w:rsidRPr="00076EC4">
              <w:rPr>
                <w:b/>
                <w:lang w:val="fr-FR"/>
              </w:rPr>
              <w:t>Fréquence</w:t>
            </w:r>
          </w:p>
        </w:tc>
        <w:tc>
          <w:tcPr>
            <w:tcW w:w="3095" w:type="dxa"/>
            <w:shd w:val="clear" w:color="auto" w:fill="D9D9D9" w:themeFill="background1" w:themeFillShade="D9"/>
            <w:vAlign w:val="center"/>
          </w:tcPr>
          <w:p w14:paraId="6F113F39" w14:textId="35860E99" w:rsidR="00E53FDD" w:rsidRPr="00076EC4" w:rsidRDefault="00E53FDD" w:rsidP="0020019A">
            <w:pPr>
              <w:spacing w:beforeLines="50" w:before="120" w:afterLines="50" w:after="120"/>
              <w:ind w:left="0"/>
              <w:rPr>
                <w:b/>
                <w:lang w:val="fr-FR"/>
              </w:rPr>
            </w:pPr>
            <w:r w:rsidRPr="00076EC4">
              <w:rPr>
                <w:b/>
                <w:lang w:val="fr-FR"/>
              </w:rPr>
              <w:t>Actions</w:t>
            </w:r>
          </w:p>
        </w:tc>
      </w:tr>
      <w:tr w:rsidR="00E53FDD" w:rsidRPr="00E824B9" w14:paraId="6710A55B" w14:textId="77777777" w:rsidTr="00743B0B">
        <w:trPr>
          <w:trHeight w:val="454"/>
          <w:jc w:val="center"/>
        </w:trPr>
        <w:tc>
          <w:tcPr>
            <w:tcW w:w="1696" w:type="dxa"/>
            <w:vAlign w:val="center"/>
          </w:tcPr>
          <w:p w14:paraId="3DD8C76F" w14:textId="2993985C" w:rsidR="00E53FDD" w:rsidRPr="00076EC4" w:rsidRDefault="00E53FDD" w:rsidP="0020019A">
            <w:pPr>
              <w:pStyle w:val="TableText"/>
              <w:spacing w:beforeLines="50" w:before="120" w:afterLines="50" w:after="120" w:line="240" w:lineRule="auto"/>
              <w:rPr>
                <w:b/>
                <w:lang w:val="fr-FR"/>
              </w:rPr>
            </w:pPr>
            <w:r w:rsidRPr="00076EC4">
              <w:rPr>
                <w:b/>
                <w:lang w:val="fr-FR"/>
              </w:rPr>
              <w:t>Connecteur</w:t>
            </w:r>
          </w:p>
        </w:tc>
        <w:tc>
          <w:tcPr>
            <w:tcW w:w="1701" w:type="dxa"/>
            <w:vAlign w:val="center"/>
          </w:tcPr>
          <w:p w14:paraId="5DF658BD" w14:textId="6ACB99A0" w:rsidR="00E53FDD" w:rsidRPr="00076EC4" w:rsidRDefault="00E53FDD" w:rsidP="0020019A">
            <w:pPr>
              <w:pStyle w:val="TableText"/>
              <w:spacing w:beforeLines="50" w:before="120" w:afterLines="50" w:after="120" w:line="240" w:lineRule="auto"/>
              <w:rPr>
                <w:lang w:val="fr-FR"/>
              </w:rPr>
            </w:pPr>
            <w:r w:rsidRPr="00076EC4">
              <w:rPr>
                <w:lang w:val="fr-FR"/>
              </w:rPr>
              <w:t>Tous les 3 mois</w:t>
            </w:r>
          </w:p>
        </w:tc>
        <w:tc>
          <w:tcPr>
            <w:tcW w:w="3095" w:type="dxa"/>
            <w:vAlign w:val="center"/>
          </w:tcPr>
          <w:p w14:paraId="4EB73F9F" w14:textId="406F74FF" w:rsidR="00E53FDD" w:rsidRPr="00076EC4" w:rsidRDefault="00E53FDD" w:rsidP="0020019A">
            <w:pPr>
              <w:pStyle w:val="TableText"/>
              <w:spacing w:beforeLines="50" w:before="120" w:afterLines="50" w:after="120" w:line="240" w:lineRule="auto"/>
              <w:rPr>
                <w:lang w:val="fr-FR"/>
              </w:rPr>
            </w:pPr>
            <w:r w:rsidRPr="00076EC4">
              <w:rPr>
                <w:lang w:val="fr-FR"/>
              </w:rPr>
              <w:t>Vérifiez l'absence de fissures ou de ruptures sur le connecteur.</w:t>
            </w:r>
          </w:p>
        </w:tc>
      </w:tr>
      <w:tr w:rsidR="00E53FDD" w:rsidRPr="00E824B9" w14:paraId="37643225" w14:textId="77777777" w:rsidTr="00743B0B">
        <w:trPr>
          <w:trHeight w:val="454"/>
          <w:jc w:val="center"/>
        </w:trPr>
        <w:tc>
          <w:tcPr>
            <w:tcW w:w="1696" w:type="dxa"/>
            <w:vAlign w:val="center"/>
          </w:tcPr>
          <w:p w14:paraId="04A471CC" w14:textId="7D3A9D9A" w:rsidR="00E53FDD" w:rsidRPr="00076EC4" w:rsidRDefault="00E53FDD" w:rsidP="0020019A">
            <w:pPr>
              <w:pStyle w:val="TableText"/>
              <w:spacing w:beforeLines="50" w:before="120" w:afterLines="50" w:after="120" w:line="240" w:lineRule="auto"/>
              <w:rPr>
                <w:b/>
                <w:lang w:val="fr-FR"/>
              </w:rPr>
            </w:pPr>
            <w:r w:rsidRPr="00076EC4">
              <w:rPr>
                <w:b/>
                <w:lang w:val="fr-FR"/>
              </w:rPr>
              <w:t>Câble d'entrée</w:t>
            </w:r>
          </w:p>
        </w:tc>
        <w:tc>
          <w:tcPr>
            <w:tcW w:w="1701" w:type="dxa"/>
            <w:vAlign w:val="center"/>
          </w:tcPr>
          <w:p w14:paraId="6B515BA2" w14:textId="0C288298" w:rsidR="00E53FDD" w:rsidRPr="00076EC4" w:rsidRDefault="00E53FDD" w:rsidP="0020019A">
            <w:pPr>
              <w:pStyle w:val="TableText"/>
              <w:spacing w:beforeLines="50" w:before="120" w:afterLines="50" w:after="120" w:line="240" w:lineRule="auto"/>
              <w:rPr>
                <w:lang w:val="fr-FR"/>
              </w:rPr>
            </w:pPr>
            <w:r w:rsidRPr="00076EC4">
              <w:rPr>
                <w:lang w:val="fr-FR"/>
              </w:rPr>
              <w:t>Tous les 3 mois</w:t>
            </w:r>
          </w:p>
        </w:tc>
        <w:tc>
          <w:tcPr>
            <w:tcW w:w="3095" w:type="dxa"/>
            <w:vAlign w:val="center"/>
          </w:tcPr>
          <w:p w14:paraId="2B3550A9" w14:textId="2EFCEAAC" w:rsidR="00E53FDD" w:rsidRPr="00076EC4" w:rsidRDefault="00E53FDD" w:rsidP="0020019A">
            <w:pPr>
              <w:pStyle w:val="TableText"/>
              <w:spacing w:beforeLines="50" w:before="120" w:afterLines="50" w:after="120" w:line="240" w:lineRule="auto"/>
              <w:rPr>
                <w:lang w:val="fr-FR"/>
              </w:rPr>
            </w:pPr>
            <w:r w:rsidRPr="00076EC4">
              <w:rPr>
                <w:lang w:val="fr-FR"/>
              </w:rPr>
              <w:t>Vérifiez l'absence de fissures ou de ruptures sur le câble.</w:t>
            </w:r>
          </w:p>
        </w:tc>
      </w:tr>
      <w:tr w:rsidR="00E53FDD" w:rsidRPr="00076EC4" w14:paraId="7E8AAC3E" w14:textId="77777777" w:rsidTr="00743B0B">
        <w:trPr>
          <w:trHeight w:val="454"/>
          <w:jc w:val="center"/>
        </w:trPr>
        <w:tc>
          <w:tcPr>
            <w:tcW w:w="1696" w:type="dxa"/>
            <w:vAlign w:val="center"/>
          </w:tcPr>
          <w:p w14:paraId="19E48B9D" w14:textId="1C84216D" w:rsidR="00E53FDD" w:rsidRPr="00076EC4" w:rsidRDefault="000C3C60" w:rsidP="0020019A">
            <w:pPr>
              <w:pStyle w:val="TableText"/>
              <w:spacing w:beforeLines="50" w:before="120" w:afterLines="50" w:after="120" w:line="240" w:lineRule="auto"/>
              <w:rPr>
                <w:b/>
                <w:lang w:val="fr-FR"/>
              </w:rPr>
            </w:pPr>
            <w:r w:rsidRPr="00076EC4">
              <w:rPr>
                <w:b/>
                <w:lang w:val="fr-FR"/>
              </w:rPr>
              <w:t>Filtre</w:t>
            </w:r>
          </w:p>
        </w:tc>
        <w:tc>
          <w:tcPr>
            <w:tcW w:w="1701" w:type="dxa"/>
            <w:vAlign w:val="center"/>
          </w:tcPr>
          <w:p w14:paraId="3E50EE12" w14:textId="5D904C46" w:rsidR="00E53FDD" w:rsidRPr="00076EC4" w:rsidRDefault="00E53FDD" w:rsidP="0020019A">
            <w:pPr>
              <w:pStyle w:val="TableText"/>
              <w:spacing w:beforeLines="50" w:before="120" w:afterLines="50" w:after="120" w:line="240" w:lineRule="auto"/>
              <w:rPr>
                <w:lang w:val="fr-FR"/>
              </w:rPr>
            </w:pPr>
            <w:r w:rsidRPr="00076EC4">
              <w:rPr>
                <w:lang w:val="fr-FR"/>
              </w:rPr>
              <w:t>Annuellement</w:t>
            </w:r>
          </w:p>
        </w:tc>
        <w:tc>
          <w:tcPr>
            <w:tcW w:w="3095" w:type="dxa"/>
            <w:vAlign w:val="center"/>
          </w:tcPr>
          <w:p w14:paraId="41CA0766" w14:textId="73832A6B" w:rsidR="00E53FDD" w:rsidRPr="00076EC4" w:rsidRDefault="000C3C60" w:rsidP="0020019A">
            <w:pPr>
              <w:pStyle w:val="TableText"/>
              <w:spacing w:beforeLines="50" w:before="120" w:afterLines="50" w:after="120" w:line="240" w:lineRule="auto"/>
              <w:rPr>
                <w:lang w:val="fr-FR"/>
              </w:rPr>
            </w:pPr>
            <w:r w:rsidRPr="00076EC4">
              <w:rPr>
                <w:lang w:val="fr-FR"/>
              </w:rPr>
              <w:t>Remplacez le filtre.</w:t>
            </w:r>
          </w:p>
        </w:tc>
      </w:tr>
      <w:tr w:rsidR="00E53FDD" w:rsidRPr="00E824B9" w14:paraId="25A41DBC" w14:textId="77777777" w:rsidTr="00743B0B">
        <w:trPr>
          <w:trHeight w:val="48"/>
          <w:jc w:val="center"/>
        </w:trPr>
        <w:tc>
          <w:tcPr>
            <w:tcW w:w="1696" w:type="dxa"/>
            <w:vAlign w:val="center"/>
          </w:tcPr>
          <w:p w14:paraId="48394747" w14:textId="55401FC0" w:rsidR="00E53FDD" w:rsidRPr="00076EC4" w:rsidRDefault="00E53FDD" w:rsidP="0020019A">
            <w:pPr>
              <w:pStyle w:val="TableText"/>
              <w:spacing w:beforeLines="50" w:before="120" w:afterLines="50" w:after="120" w:line="240" w:lineRule="auto"/>
              <w:rPr>
                <w:b/>
                <w:lang w:val="fr-FR"/>
              </w:rPr>
            </w:pPr>
            <w:r w:rsidRPr="00076EC4">
              <w:rPr>
                <w:b/>
                <w:lang w:val="fr-FR"/>
              </w:rPr>
              <w:t>MaxiCharger</w:t>
            </w:r>
          </w:p>
        </w:tc>
        <w:tc>
          <w:tcPr>
            <w:tcW w:w="1701" w:type="dxa"/>
            <w:vAlign w:val="center"/>
          </w:tcPr>
          <w:p w14:paraId="58705691" w14:textId="0A9A9C93" w:rsidR="00E53FDD" w:rsidRPr="00076EC4" w:rsidRDefault="00E53FDD" w:rsidP="0020019A">
            <w:pPr>
              <w:pStyle w:val="TableText"/>
              <w:spacing w:beforeLines="50" w:before="120" w:afterLines="50" w:after="120" w:line="240" w:lineRule="auto"/>
              <w:rPr>
                <w:lang w:val="fr-FR"/>
              </w:rPr>
            </w:pPr>
            <w:r w:rsidRPr="00076EC4">
              <w:rPr>
                <w:lang w:val="fr-FR"/>
              </w:rPr>
              <w:t>Tous les 3 mois</w:t>
            </w:r>
          </w:p>
        </w:tc>
        <w:tc>
          <w:tcPr>
            <w:tcW w:w="3095" w:type="dxa"/>
            <w:vAlign w:val="center"/>
          </w:tcPr>
          <w:p w14:paraId="68B5E877" w14:textId="3FF35DE9" w:rsidR="00E53FDD" w:rsidRPr="00076EC4" w:rsidRDefault="000C3C60" w:rsidP="0020019A">
            <w:pPr>
              <w:pStyle w:val="TableText"/>
              <w:spacing w:beforeLines="50" w:before="120" w:afterLines="50" w:after="120" w:line="240" w:lineRule="auto"/>
              <w:rPr>
                <w:lang w:val="fr-FR"/>
              </w:rPr>
            </w:pPr>
            <w:r w:rsidRPr="00076EC4">
              <w:rPr>
                <w:lang w:val="fr-FR"/>
              </w:rPr>
              <w:t>Nettoyez et vérifiez l'absence de dommages.</w:t>
            </w:r>
          </w:p>
        </w:tc>
      </w:tr>
    </w:tbl>
    <w:p w14:paraId="2167A9C7" w14:textId="77777777" w:rsidR="0019484D" w:rsidRPr="00076EC4" w:rsidRDefault="0019484D" w:rsidP="0020019A">
      <w:pPr>
        <w:spacing w:beforeLines="50" w:afterLines="50" w:line="240" w:lineRule="auto"/>
        <w:ind w:left="0"/>
        <w:rPr>
          <w:lang w:val="fr-FR"/>
        </w:rPr>
      </w:pPr>
    </w:p>
    <w:p w14:paraId="7DB46800" w14:textId="0325748F" w:rsidR="00511968" w:rsidRPr="00076EC4" w:rsidRDefault="00883962">
      <w:pPr>
        <w:pStyle w:val="10"/>
        <w:rPr>
          <w:lang w:val="fr-FR"/>
        </w:rPr>
      </w:pPr>
      <w:bookmarkStart w:id="370" w:name="_Toc106900460"/>
      <w:bookmarkStart w:id="371" w:name="_Toc106983332"/>
      <w:r w:rsidRPr="00076EC4">
        <w:rPr>
          <w:lang w:val="fr-FR"/>
        </w:rPr>
        <w:t xml:space="preserve"> </w:t>
      </w:r>
      <w:bookmarkStart w:id="372" w:name="_Toc113974829"/>
      <w:bookmarkStart w:id="373" w:name="_Toc121150262"/>
      <w:bookmarkEnd w:id="370"/>
      <w:bookmarkEnd w:id="371"/>
      <w:r w:rsidR="00E53FDD" w:rsidRPr="00076EC4">
        <w:rPr>
          <w:lang w:val="fr-FR"/>
        </w:rPr>
        <w:t>Dépannage et service</w:t>
      </w:r>
      <w:bookmarkEnd w:id="372"/>
      <w:bookmarkEnd w:id="373"/>
    </w:p>
    <w:p w14:paraId="3650E465" w14:textId="65F783ED" w:rsidR="00313BAD" w:rsidRPr="00076EC4" w:rsidRDefault="00883962">
      <w:pPr>
        <w:pStyle w:val="2"/>
        <w:spacing w:before="240" w:afterLines="50" w:line="240" w:lineRule="auto"/>
        <w:ind w:left="578" w:hanging="578"/>
        <w:rPr>
          <w:rFonts w:cs="Arial"/>
          <w:lang w:val="fr-FR"/>
        </w:rPr>
      </w:pPr>
      <w:bookmarkStart w:id="374" w:name="_Toc106900461"/>
      <w:bookmarkStart w:id="375" w:name="_Toc106983333"/>
      <w:r w:rsidRPr="00076EC4">
        <w:rPr>
          <w:rFonts w:cs="Arial"/>
          <w:lang w:val="fr-FR"/>
        </w:rPr>
        <w:t xml:space="preserve"> </w:t>
      </w:r>
      <w:bookmarkStart w:id="376" w:name="_Toc113974830"/>
      <w:bookmarkStart w:id="377" w:name="_Toc121150263"/>
      <w:bookmarkEnd w:id="374"/>
      <w:bookmarkEnd w:id="375"/>
      <w:r w:rsidR="00E53FDD" w:rsidRPr="00076EC4">
        <w:rPr>
          <w:rFonts w:cs="Arial"/>
          <w:lang w:val="fr-FR"/>
        </w:rPr>
        <w:t>Dépannage</w:t>
      </w:r>
      <w:bookmarkEnd w:id="376"/>
      <w:bookmarkEnd w:id="377"/>
    </w:p>
    <w:p w14:paraId="1668191F" w14:textId="743986FF" w:rsidR="00313BAD" w:rsidRPr="00076EC4" w:rsidRDefault="00E53FDD">
      <w:pPr>
        <w:pStyle w:val="Seqin"/>
        <w:numPr>
          <w:ilvl w:val="0"/>
          <w:numId w:val="11"/>
        </w:numPr>
        <w:spacing w:line="240" w:lineRule="auto"/>
        <w:rPr>
          <w:lang w:val="fr-FR"/>
        </w:rPr>
      </w:pPr>
      <w:r w:rsidRPr="00076EC4">
        <w:rPr>
          <w:lang w:val="fr-FR"/>
        </w:rPr>
        <w:t>Essayez de trouver une solution au problème à l'aide des informations contenues dans ce document.</w:t>
      </w:r>
    </w:p>
    <w:p w14:paraId="0B055EA0" w14:textId="28E988C4" w:rsidR="004B21F1" w:rsidRPr="00076EC4" w:rsidRDefault="00E53FDD">
      <w:pPr>
        <w:pStyle w:val="Seqin"/>
        <w:spacing w:line="240" w:lineRule="auto"/>
        <w:rPr>
          <w:lang w:val="fr-FR"/>
        </w:rPr>
      </w:pPr>
      <w:r w:rsidRPr="00076EC4">
        <w:rPr>
          <w:lang w:val="fr-FR"/>
        </w:rPr>
        <w:t>Si vous ne trouvez pas de solution au problème, contactez votre représentant Autel local ou le support technique Autel.</w:t>
      </w:r>
    </w:p>
    <w:tbl>
      <w:tblPr>
        <w:tblStyle w:val="af0"/>
        <w:tblW w:w="6799" w:type="dxa"/>
        <w:jc w:val="center"/>
        <w:tblLayout w:type="fixed"/>
        <w:tblLook w:val="04A0" w:firstRow="1" w:lastRow="0" w:firstColumn="1" w:lastColumn="0" w:noHBand="0" w:noVBand="1"/>
      </w:tblPr>
      <w:tblGrid>
        <w:gridCol w:w="1696"/>
        <w:gridCol w:w="1418"/>
        <w:gridCol w:w="2268"/>
        <w:gridCol w:w="1417"/>
      </w:tblGrid>
      <w:tr w:rsidR="00E53FDD" w:rsidRPr="00076EC4" w14:paraId="6E384960" w14:textId="1459812E" w:rsidTr="00743B0B">
        <w:trPr>
          <w:trHeight w:val="414"/>
          <w:tblHeader/>
          <w:jc w:val="center"/>
        </w:trPr>
        <w:tc>
          <w:tcPr>
            <w:tcW w:w="1696" w:type="dxa"/>
            <w:shd w:val="clear" w:color="auto" w:fill="D9D9D9" w:themeFill="background1" w:themeFillShade="D9"/>
            <w:vAlign w:val="center"/>
          </w:tcPr>
          <w:p w14:paraId="3CAB3A4D" w14:textId="5111C63A" w:rsidR="00E53FDD" w:rsidRPr="00076EC4" w:rsidRDefault="00E53FDD" w:rsidP="000F313B">
            <w:pPr>
              <w:pStyle w:val="TableTittleRow"/>
              <w:spacing w:beforeLines="50" w:before="120" w:afterLines="50" w:after="120" w:line="240" w:lineRule="auto"/>
              <w:rPr>
                <w:lang w:val="fr-FR"/>
              </w:rPr>
            </w:pPr>
            <w:r w:rsidRPr="00076EC4">
              <w:rPr>
                <w:lang w:val="fr-FR"/>
              </w:rPr>
              <w:t>Problème</w:t>
            </w:r>
          </w:p>
        </w:tc>
        <w:tc>
          <w:tcPr>
            <w:tcW w:w="1418" w:type="dxa"/>
            <w:shd w:val="clear" w:color="auto" w:fill="D9D9D9" w:themeFill="background1" w:themeFillShade="D9"/>
            <w:vAlign w:val="center"/>
          </w:tcPr>
          <w:p w14:paraId="0FE87DE8" w14:textId="24791621" w:rsidR="00E53FDD" w:rsidRPr="00076EC4" w:rsidRDefault="00E53FDD" w:rsidP="000F313B">
            <w:pPr>
              <w:pStyle w:val="TableTittleRow"/>
              <w:spacing w:beforeLines="50" w:before="120" w:afterLines="50" w:after="120" w:line="240" w:lineRule="auto"/>
              <w:rPr>
                <w:lang w:val="fr-FR"/>
              </w:rPr>
            </w:pPr>
            <w:r w:rsidRPr="00076EC4">
              <w:rPr>
                <w:lang w:val="fr-FR"/>
              </w:rPr>
              <w:t>Cause possible</w:t>
            </w:r>
          </w:p>
        </w:tc>
        <w:tc>
          <w:tcPr>
            <w:tcW w:w="2268" w:type="dxa"/>
            <w:shd w:val="clear" w:color="auto" w:fill="D9D9D9" w:themeFill="background1" w:themeFillShade="D9"/>
            <w:vAlign w:val="center"/>
          </w:tcPr>
          <w:p w14:paraId="6532F044" w14:textId="042A3D51" w:rsidR="00E53FDD" w:rsidRPr="00076EC4" w:rsidRDefault="00E53FDD" w:rsidP="000F313B">
            <w:pPr>
              <w:pStyle w:val="TableTittleRow"/>
              <w:spacing w:beforeLines="50" w:before="120" w:afterLines="50" w:after="120" w:line="240" w:lineRule="auto"/>
              <w:rPr>
                <w:lang w:val="fr-FR"/>
              </w:rPr>
            </w:pPr>
            <w:r w:rsidRPr="00076EC4">
              <w:rPr>
                <w:lang w:val="fr-FR"/>
              </w:rPr>
              <w:t>Solution</w:t>
            </w:r>
          </w:p>
        </w:tc>
        <w:tc>
          <w:tcPr>
            <w:tcW w:w="1417" w:type="dxa"/>
            <w:shd w:val="clear" w:color="auto" w:fill="D9D9D9" w:themeFill="background1" w:themeFillShade="D9"/>
            <w:vAlign w:val="center"/>
          </w:tcPr>
          <w:p w14:paraId="48BD78C8" w14:textId="19B35806" w:rsidR="00E53FDD" w:rsidRPr="00076EC4" w:rsidRDefault="00E53FDD" w:rsidP="000F313B">
            <w:pPr>
              <w:pStyle w:val="TableTittleRow"/>
              <w:spacing w:beforeLines="50" w:before="120" w:afterLines="50" w:after="120" w:line="240" w:lineRule="auto"/>
              <w:rPr>
                <w:lang w:val="fr-FR"/>
              </w:rPr>
            </w:pPr>
            <w:r w:rsidRPr="00076EC4">
              <w:rPr>
                <w:lang w:val="fr-FR"/>
              </w:rPr>
              <w:t>Manipulateur</w:t>
            </w:r>
          </w:p>
        </w:tc>
      </w:tr>
      <w:tr w:rsidR="00A90C80" w:rsidRPr="00076EC4" w14:paraId="257422FB" w14:textId="3A4D0F45" w:rsidTr="00743B0B">
        <w:trPr>
          <w:trHeight w:val="721"/>
          <w:jc w:val="center"/>
        </w:trPr>
        <w:tc>
          <w:tcPr>
            <w:tcW w:w="1696" w:type="dxa"/>
            <w:vAlign w:val="center"/>
          </w:tcPr>
          <w:p w14:paraId="3D1BBC09" w14:textId="5C13174E" w:rsidR="00A90C80" w:rsidRPr="00076EC4" w:rsidRDefault="00A90C80" w:rsidP="000F313B">
            <w:pPr>
              <w:pStyle w:val="TableTittleRow"/>
              <w:spacing w:beforeLines="50" w:before="120" w:afterLines="50" w:after="120" w:line="240" w:lineRule="auto"/>
              <w:jc w:val="left"/>
              <w:rPr>
                <w:lang w:val="fr-FR"/>
              </w:rPr>
            </w:pPr>
            <w:r w:rsidRPr="00076EC4">
              <w:rPr>
                <w:lang w:val="fr-FR"/>
              </w:rPr>
              <w:t>L'écran ne s'affiche pas</w:t>
            </w:r>
          </w:p>
        </w:tc>
        <w:tc>
          <w:tcPr>
            <w:tcW w:w="1418" w:type="dxa"/>
            <w:vAlign w:val="center"/>
          </w:tcPr>
          <w:p w14:paraId="6C096BED" w14:textId="235AC20E" w:rsidR="00A90C80" w:rsidRPr="00076EC4" w:rsidRDefault="00A90C80" w:rsidP="000F313B">
            <w:pPr>
              <w:pStyle w:val="TableText"/>
              <w:spacing w:beforeLines="50" w:before="120" w:afterLines="50" w:after="120" w:line="240" w:lineRule="auto"/>
              <w:jc w:val="left"/>
              <w:rPr>
                <w:lang w:val="fr-FR"/>
              </w:rPr>
            </w:pPr>
            <w:r w:rsidRPr="00076EC4">
              <w:rPr>
                <w:lang w:val="fr-FR"/>
              </w:rPr>
              <w:t>Pas d'alimentation du MaxiCharger.</w:t>
            </w:r>
          </w:p>
        </w:tc>
        <w:tc>
          <w:tcPr>
            <w:tcW w:w="2268" w:type="dxa"/>
            <w:vAlign w:val="center"/>
          </w:tcPr>
          <w:p w14:paraId="407E47F4" w14:textId="75A00E43" w:rsidR="00A90C80" w:rsidRPr="00076EC4" w:rsidRDefault="00A90C80" w:rsidP="000F313B">
            <w:pPr>
              <w:pStyle w:val="ItemListinTable"/>
              <w:spacing w:beforeLines="50" w:before="120" w:afterLines="50" w:after="120" w:line="240" w:lineRule="auto"/>
              <w:jc w:val="left"/>
            </w:pPr>
            <w:r w:rsidRPr="00076EC4">
              <w:t>Vérifiez l'alimentation électrique du tableau de distribution en amont.</w:t>
            </w:r>
          </w:p>
          <w:p w14:paraId="1C269C12" w14:textId="164A3E93" w:rsidR="00A90C80" w:rsidRPr="00076EC4" w:rsidRDefault="000C3C60" w:rsidP="000F313B">
            <w:pPr>
              <w:pStyle w:val="ItemListinTable"/>
              <w:spacing w:beforeLines="50" w:before="120" w:afterLines="50" w:after="120" w:line="240" w:lineRule="auto"/>
              <w:jc w:val="left"/>
            </w:pPr>
            <w:r w:rsidRPr="00076EC4">
              <w:t>Ouvrez la porte frontale et vérifiez le disjoncteur RCD.</w:t>
            </w:r>
          </w:p>
          <w:p w14:paraId="479B2200" w14:textId="33005A05" w:rsidR="00A90C80" w:rsidRPr="00076EC4" w:rsidRDefault="00A90C80" w:rsidP="000F313B">
            <w:pPr>
              <w:pStyle w:val="ItemListinTable"/>
              <w:spacing w:beforeLines="50" w:before="120" w:afterLines="50" w:after="120" w:line="240" w:lineRule="auto"/>
              <w:jc w:val="left"/>
            </w:pPr>
            <w:r w:rsidRPr="00076EC4">
              <w:t>Tester l'alimentation électrique à l'aide d'un multimètre.</w:t>
            </w:r>
          </w:p>
        </w:tc>
        <w:tc>
          <w:tcPr>
            <w:tcW w:w="1417" w:type="dxa"/>
            <w:vAlign w:val="center"/>
          </w:tcPr>
          <w:p w14:paraId="10E62E9F" w14:textId="77777777" w:rsidR="00A90C80" w:rsidRPr="00076EC4" w:rsidRDefault="00A90C80" w:rsidP="000F313B">
            <w:pPr>
              <w:pStyle w:val="TableText"/>
              <w:spacing w:beforeLines="50" w:before="120" w:afterLines="50" w:after="120" w:line="240" w:lineRule="auto"/>
              <w:rPr>
                <w:lang w:val="fr-FR"/>
              </w:rPr>
            </w:pPr>
            <w:r w:rsidRPr="00076EC4">
              <w:rPr>
                <w:lang w:val="fr-FR"/>
              </w:rPr>
              <w:t>Assistance technique à la clientèle /</w:t>
            </w:r>
          </w:p>
          <w:p w14:paraId="394FAC99" w14:textId="5E1F202C" w:rsidR="00A90C80" w:rsidRPr="00076EC4" w:rsidRDefault="00683E42" w:rsidP="000F313B">
            <w:pPr>
              <w:pStyle w:val="TableText"/>
              <w:spacing w:beforeLines="50" w:before="120" w:afterLines="50" w:after="120" w:line="240" w:lineRule="auto"/>
              <w:rPr>
                <w:lang w:val="fr-FR"/>
              </w:rPr>
            </w:pPr>
            <w:r w:rsidRPr="00683E42">
              <w:rPr>
                <w:lang w:val="fr-FR"/>
              </w:rPr>
              <w:t>Assistance technique</w:t>
            </w:r>
            <w:r>
              <w:rPr>
                <w:lang w:val="fr-FR"/>
              </w:rPr>
              <w:t xml:space="preserve"> Autel</w:t>
            </w:r>
          </w:p>
        </w:tc>
      </w:tr>
      <w:tr w:rsidR="00A90C80" w:rsidRPr="00076EC4" w14:paraId="3010D847" w14:textId="409D3DF4" w:rsidTr="00743B0B">
        <w:trPr>
          <w:trHeight w:val="721"/>
          <w:jc w:val="center"/>
        </w:trPr>
        <w:tc>
          <w:tcPr>
            <w:tcW w:w="1696" w:type="dxa"/>
            <w:vAlign w:val="center"/>
          </w:tcPr>
          <w:p w14:paraId="736ECDDF" w14:textId="098C55CA" w:rsidR="00A90C80" w:rsidRPr="00076EC4" w:rsidRDefault="00A90C80" w:rsidP="000F313B">
            <w:pPr>
              <w:pStyle w:val="TableTittleRow"/>
              <w:spacing w:beforeLines="50" w:before="120" w:afterLines="50" w:after="120" w:line="240" w:lineRule="auto"/>
              <w:jc w:val="left"/>
              <w:rPr>
                <w:lang w:val="fr-FR"/>
              </w:rPr>
            </w:pPr>
            <w:r w:rsidRPr="00076EC4">
              <w:rPr>
                <w:lang w:val="fr-FR"/>
              </w:rPr>
              <w:t>L'écran tactile affiche un message : Impossible de verrouiller le connecteur.</w:t>
            </w:r>
          </w:p>
        </w:tc>
        <w:tc>
          <w:tcPr>
            <w:tcW w:w="1418" w:type="dxa"/>
            <w:vAlign w:val="center"/>
          </w:tcPr>
          <w:p w14:paraId="7CDCEA48" w14:textId="62B719FE" w:rsidR="00A90C80" w:rsidRPr="00076EC4" w:rsidRDefault="00A90C80" w:rsidP="000F313B">
            <w:pPr>
              <w:pStyle w:val="TableText"/>
              <w:spacing w:beforeLines="50" w:before="120" w:afterLines="50" w:after="120" w:line="240" w:lineRule="auto"/>
              <w:jc w:val="left"/>
              <w:rPr>
                <w:lang w:val="fr-FR"/>
              </w:rPr>
            </w:pPr>
            <w:r w:rsidRPr="00076EC4">
              <w:rPr>
                <w:lang w:val="fr-FR"/>
              </w:rPr>
              <w:t>Le connecteur n'est pas correctement branché sur le VE.</w:t>
            </w:r>
          </w:p>
        </w:tc>
        <w:tc>
          <w:tcPr>
            <w:tcW w:w="2268" w:type="dxa"/>
            <w:vAlign w:val="center"/>
          </w:tcPr>
          <w:p w14:paraId="770CE43C" w14:textId="77777777" w:rsidR="00A90C80" w:rsidRPr="00076EC4" w:rsidRDefault="00A90C80" w:rsidP="000F313B">
            <w:pPr>
              <w:pStyle w:val="ItemListinTable"/>
              <w:spacing w:beforeLines="50" w:before="120" w:afterLines="50" w:after="120" w:line="240" w:lineRule="auto"/>
              <w:jc w:val="left"/>
            </w:pPr>
            <w:r w:rsidRPr="00076EC4">
              <w:t>Branchez correctement le connecteur dans le port de charge du VE et réessayez.</w:t>
            </w:r>
          </w:p>
          <w:p w14:paraId="4214B92D" w14:textId="0E4D1C95" w:rsidR="00A90C80" w:rsidRPr="00076EC4" w:rsidRDefault="00A90C80" w:rsidP="000F313B">
            <w:pPr>
              <w:pStyle w:val="ItemListinTable"/>
              <w:spacing w:beforeLines="50" w:before="120" w:afterLines="50" w:after="120" w:line="240" w:lineRule="auto"/>
              <w:jc w:val="left"/>
            </w:pPr>
            <w:r w:rsidRPr="00076EC4">
              <w:t>Essayez un autre MaxiCharger pour charger le VE.</w:t>
            </w:r>
          </w:p>
        </w:tc>
        <w:tc>
          <w:tcPr>
            <w:tcW w:w="1417" w:type="dxa"/>
            <w:vAlign w:val="center"/>
          </w:tcPr>
          <w:p w14:paraId="36F6F843" w14:textId="77777777" w:rsidR="00A90C80" w:rsidRPr="00076EC4" w:rsidRDefault="00A90C80" w:rsidP="000F313B">
            <w:pPr>
              <w:pStyle w:val="TableText"/>
              <w:spacing w:beforeLines="50" w:before="120" w:afterLines="50" w:after="120" w:line="240" w:lineRule="auto"/>
              <w:rPr>
                <w:lang w:val="fr-FR"/>
              </w:rPr>
            </w:pPr>
            <w:r w:rsidRPr="00076EC4">
              <w:rPr>
                <w:lang w:val="fr-FR"/>
              </w:rPr>
              <w:t>Assistance technique à la clientèle/</w:t>
            </w:r>
          </w:p>
          <w:p w14:paraId="6B5E8158" w14:textId="3B9EF656" w:rsidR="00A90C80" w:rsidRPr="00076EC4" w:rsidRDefault="00A90C80" w:rsidP="000F313B">
            <w:pPr>
              <w:pStyle w:val="TableText"/>
              <w:spacing w:beforeLines="50" w:before="120" w:afterLines="50" w:after="120" w:line="240" w:lineRule="auto"/>
              <w:rPr>
                <w:lang w:val="fr-FR"/>
              </w:rPr>
            </w:pPr>
            <w:r w:rsidRPr="00076EC4">
              <w:rPr>
                <w:lang w:val="fr-FR"/>
              </w:rPr>
              <w:t>Assistance technique Autel</w:t>
            </w:r>
          </w:p>
        </w:tc>
      </w:tr>
      <w:tr w:rsidR="00A90C80" w:rsidRPr="00076EC4" w14:paraId="547B786F" w14:textId="239506A8" w:rsidTr="00743B0B">
        <w:trPr>
          <w:trHeight w:val="721"/>
          <w:jc w:val="center"/>
        </w:trPr>
        <w:tc>
          <w:tcPr>
            <w:tcW w:w="1696" w:type="dxa"/>
            <w:vAlign w:val="center"/>
          </w:tcPr>
          <w:p w14:paraId="061D28CC" w14:textId="318C5F6C" w:rsidR="00A90C80" w:rsidRPr="00076EC4" w:rsidRDefault="00A90C80" w:rsidP="000F313B">
            <w:pPr>
              <w:pStyle w:val="TableTittleRow"/>
              <w:spacing w:beforeLines="50" w:before="120" w:afterLines="50" w:after="120" w:line="240" w:lineRule="auto"/>
              <w:jc w:val="left"/>
              <w:rPr>
                <w:lang w:val="fr-FR"/>
              </w:rPr>
            </w:pPr>
            <w:r w:rsidRPr="00076EC4">
              <w:rPr>
                <w:lang w:val="fr-FR"/>
              </w:rPr>
              <w:t>L'écran tactile affiche un message : Une erreur d'isolation a été détectée.</w:t>
            </w:r>
          </w:p>
        </w:tc>
        <w:tc>
          <w:tcPr>
            <w:tcW w:w="1418" w:type="dxa"/>
            <w:vAlign w:val="center"/>
          </w:tcPr>
          <w:p w14:paraId="27B2CAF7" w14:textId="2B886664" w:rsidR="00A90C80" w:rsidRPr="00076EC4" w:rsidRDefault="00A90C80" w:rsidP="000F313B">
            <w:pPr>
              <w:pStyle w:val="TableText"/>
              <w:spacing w:beforeLines="50" w:before="120" w:afterLines="50" w:after="120" w:line="240" w:lineRule="auto"/>
              <w:jc w:val="left"/>
              <w:rPr>
                <w:lang w:val="fr-FR"/>
              </w:rPr>
            </w:pPr>
            <w:r w:rsidRPr="00076EC4">
              <w:rPr>
                <w:lang w:val="fr-FR"/>
              </w:rPr>
              <w:t>Il y a un problème d'isolation sur le VE ou le MaxiCharger.</w:t>
            </w:r>
          </w:p>
        </w:tc>
        <w:tc>
          <w:tcPr>
            <w:tcW w:w="2268" w:type="dxa"/>
            <w:vAlign w:val="center"/>
          </w:tcPr>
          <w:p w14:paraId="0DFBBE18" w14:textId="77777777" w:rsidR="00A90C80" w:rsidRPr="00076EC4" w:rsidRDefault="00A90C80" w:rsidP="000F313B">
            <w:pPr>
              <w:pStyle w:val="ItemListinTable"/>
              <w:spacing w:beforeLines="50" w:before="120" w:afterLines="50" w:after="120" w:line="240" w:lineRule="auto"/>
              <w:jc w:val="left"/>
            </w:pPr>
            <w:r w:rsidRPr="00076EC4">
              <w:t>Essayez un autre MaxiCharger pour charger le VE.</w:t>
            </w:r>
          </w:p>
          <w:p w14:paraId="40493B79" w14:textId="0DB85A71" w:rsidR="00A90C80" w:rsidRPr="00076EC4" w:rsidRDefault="00A90C80" w:rsidP="000F313B">
            <w:pPr>
              <w:pStyle w:val="ItemListinTable"/>
              <w:spacing w:beforeLines="50" w:before="120" w:afterLines="50" w:after="120" w:line="240" w:lineRule="auto"/>
              <w:jc w:val="left"/>
            </w:pPr>
            <w:r w:rsidRPr="00076EC4">
              <w:t>Contactez l'assistance technique d'Autel.</w:t>
            </w:r>
          </w:p>
        </w:tc>
        <w:tc>
          <w:tcPr>
            <w:tcW w:w="1417" w:type="dxa"/>
            <w:vAlign w:val="center"/>
          </w:tcPr>
          <w:p w14:paraId="5FCB801A" w14:textId="77777777" w:rsidR="00A90C80" w:rsidRPr="00076EC4" w:rsidRDefault="00A90C80" w:rsidP="000F313B">
            <w:pPr>
              <w:pStyle w:val="TableText"/>
              <w:spacing w:beforeLines="50" w:before="120" w:afterLines="50" w:after="120" w:line="240" w:lineRule="auto"/>
              <w:rPr>
                <w:lang w:val="fr-FR"/>
              </w:rPr>
            </w:pPr>
            <w:r w:rsidRPr="00076EC4">
              <w:rPr>
                <w:lang w:val="fr-FR"/>
              </w:rPr>
              <w:t>Assistance technique à la clientèle/</w:t>
            </w:r>
          </w:p>
          <w:p w14:paraId="272D0DE9" w14:textId="1CFE5CF5" w:rsidR="00A90C80" w:rsidRPr="00076EC4" w:rsidRDefault="00A90C80" w:rsidP="000F313B">
            <w:pPr>
              <w:pStyle w:val="TableText"/>
              <w:spacing w:beforeLines="50" w:before="120" w:afterLines="50" w:after="120" w:line="240" w:lineRule="auto"/>
              <w:rPr>
                <w:lang w:val="fr-FR"/>
              </w:rPr>
            </w:pPr>
            <w:r w:rsidRPr="00076EC4">
              <w:rPr>
                <w:lang w:val="fr-FR"/>
              </w:rPr>
              <w:t>Assistance technique Autel</w:t>
            </w:r>
          </w:p>
        </w:tc>
      </w:tr>
      <w:tr w:rsidR="008C3807" w:rsidRPr="00076EC4" w14:paraId="4FD1F8CF" w14:textId="067B63F0" w:rsidTr="00743B0B">
        <w:trPr>
          <w:trHeight w:val="703"/>
          <w:jc w:val="center"/>
        </w:trPr>
        <w:tc>
          <w:tcPr>
            <w:tcW w:w="1696" w:type="dxa"/>
            <w:vMerge w:val="restart"/>
            <w:vAlign w:val="center"/>
          </w:tcPr>
          <w:p w14:paraId="116734D7" w14:textId="3B898664" w:rsidR="008C3807" w:rsidRPr="00076EC4" w:rsidRDefault="008C3807" w:rsidP="000F313B">
            <w:pPr>
              <w:pStyle w:val="TableTittleRow"/>
              <w:spacing w:beforeLines="50" w:before="120" w:afterLines="50" w:after="120" w:line="240" w:lineRule="auto"/>
              <w:jc w:val="left"/>
              <w:rPr>
                <w:lang w:val="fr-FR"/>
              </w:rPr>
            </w:pPr>
            <w:r w:rsidRPr="00076EC4">
              <w:rPr>
                <w:lang w:val="fr-FR"/>
              </w:rPr>
              <w:t>Échec de la lecture du code QR</w:t>
            </w:r>
          </w:p>
        </w:tc>
        <w:tc>
          <w:tcPr>
            <w:tcW w:w="1418" w:type="dxa"/>
            <w:vAlign w:val="center"/>
          </w:tcPr>
          <w:p w14:paraId="3F62D247" w14:textId="156A3657" w:rsidR="008C3807" w:rsidRPr="00076EC4" w:rsidRDefault="008C3807" w:rsidP="000F313B">
            <w:pPr>
              <w:pStyle w:val="TableText"/>
              <w:spacing w:beforeLines="50" w:before="120" w:afterLines="50" w:after="120" w:line="240" w:lineRule="auto"/>
              <w:jc w:val="left"/>
              <w:rPr>
                <w:lang w:val="fr-FR"/>
              </w:rPr>
            </w:pPr>
            <w:r w:rsidRPr="00076EC4">
              <w:rPr>
                <w:lang w:val="fr-FR"/>
              </w:rPr>
              <w:t>Défaillance du réseau cellulaire</w:t>
            </w:r>
          </w:p>
        </w:tc>
        <w:tc>
          <w:tcPr>
            <w:tcW w:w="2268" w:type="dxa"/>
            <w:vAlign w:val="center"/>
          </w:tcPr>
          <w:p w14:paraId="58BC6DED" w14:textId="674A3A84" w:rsidR="008C3807" w:rsidRPr="00076EC4" w:rsidRDefault="008C3807" w:rsidP="000F313B">
            <w:pPr>
              <w:pStyle w:val="TableText"/>
              <w:spacing w:beforeLines="50" w:before="120" w:afterLines="50" w:after="120" w:line="240" w:lineRule="auto"/>
              <w:jc w:val="left"/>
              <w:rPr>
                <w:lang w:val="fr-FR"/>
              </w:rPr>
            </w:pPr>
            <w:r w:rsidRPr="00076EC4">
              <w:rPr>
                <w:lang w:val="fr-FR"/>
              </w:rPr>
              <w:t>Assurez-vous que la carte SIM réseau est correctement installée.</w:t>
            </w:r>
          </w:p>
        </w:tc>
        <w:tc>
          <w:tcPr>
            <w:tcW w:w="1417" w:type="dxa"/>
            <w:vAlign w:val="center"/>
          </w:tcPr>
          <w:p w14:paraId="7163C8CC" w14:textId="77777777"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p w14:paraId="46B59BD2" w14:textId="1C1B1D04" w:rsidR="008C3807" w:rsidRPr="00076EC4" w:rsidRDefault="008C3807" w:rsidP="000F313B">
            <w:pPr>
              <w:pStyle w:val="TableText"/>
              <w:spacing w:beforeLines="50" w:before="120" w:afterLines="50" w:after="120" w:line="240" w:lineRule="auto"/>
              <w:rPr>
                <w:lang w:val="fr-FR"/>
              </w:rPr>
            </w:pPr>
            <w:r w:rsidRPr="00076EC4">
              <w:rPr>
                <w:lang w:val="fr-FR"/>
              </w:rPr>
              <w:t>Assistance technique Autel</w:t>
            </w:r>
          </w:p>
        </w:tc>
      </w:tr>
      <w:tr w:rsidR="008C3807" w:rsidRPr="00076EC4" w14:paraId="40CE80DC" w14:textId="40279284" w:rsidTr="00743B0B">
        <w:trPr>
          <w:trHeight w:val="437"/>
          <w:jc w:val="center"/>
        </w:trPr>
        <w:tc>
          <w:tcPr>
            <w:tcW w:w="1696" w:type="dxa"/>
            <w:vMerge/>
            <w:vAlign w:val="center"/>
          </w:tcPr>
          <w:p w14:paraId="454303A0" w14:textId="77777777" w:rsidR="008C3807" w:rsidRPr="00076EC4" w:rsidRDefault="008C3807" w:rsidP="000F313B">
            <w:pPr>
              <w:pStyle w:val="TableTittleRow"/>
              <w:spacing w:beforeLines="50" w:before="120" w:afterLines="50" w:after="120" w:line="240" w:lineRule="auto"/>
              <w:jc w:val="left"/>
              <w:rPr>
                <w:lang w:val="fr-FR"/>
              </w:rPr>
            </w:pPr>
          </w:p>
        </w:tc>
        <w:tc>
          <w:tcPr>
            <w:tcW w:w="1418" w:type="dxa"/>
            <w:vAlign w:val="center"/>
          </w:tcPr>
          <w:p w14:paraId="36EEF694" w14:textId="4D99B9AF" w:rsidR="008C3807" w:rsidRPr="00076EC4" w:rsidRDefault="008C3807" w:rsidP="000F313B">
            <w:pPr>
              <w:pStyle w:val="TableText"/>
              <w:spacing w:beforeLines="50" w:before="120" w:afterLines="50" w:after="120" w:line="240" w:lineRule="auto"/>
              <w:jc w:val="left"/>
              <w:rPr>
                <w:lang w:val="fr-FR"/>
              </w:rPr>
            </w:pPr>
            <w:r w:rsidRPr="00076EC4">
              <w:rPr>
                <w:lang w:val="fr-FR"/>
              </w:rPr>
              <w:t>Défaillance du réseau local</w:t>
            </w:r>
          </w:p>
        </w:tc>
        <w:tc>
          <w:tcPr>
            <w:tcW w:w="2268" w:type="dxa"/>
            <w:vAlign w:val="center"/>
          </w:tcPr>
          <w:p w14:paraId="0876635C" w14:textId="7A476171" w:rsidR="008C3807" w:rsidRPr="00076EC4" w:rsidRDefault="008C3807" w:rsidP="000F313B">
            <w:pPr>
              <w:pStyle w:val="TableText"/>
              <w:spacing w:beforeLines="50" w:before="120" w:afterLines="50" w:after="120" w:line="240" w:lineRule="auto"/>
              <w:jc w:val="left"/>
              <w:rPr>
                <w:lang w:val="fr-FR"/>
              </w:rPr>
            </w:pPr>
            <w:r w:rsidRPr="00076EC4">
              <w:rPr>
                <w:lang w:val="fr-FR"/>
              </w:rPr>
              <w:t>Vérifiez la connexion du réseau local.</w:t>
            </w:r>
          </w:p>
        </w:tc>
        <w:tc>
          <w:tcPr>
            <w:tcW w:w="1417" w:type="dxa"/>
            <w:vAlign w:val="center"/>
          </w:tcPr>
          <w:p w14:paraId="2566AA70" w14:textId="77777777"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p w14:paraId="492CB9E1" w14:textId="6EA55FE1" w:rsidR="008C3807" w:rsidRPr="00076EC4" w:rsidRDefault="008C3807" w:rsidP="000F313B">
            <w:pPr>
              <w:pStyle w:val="TableText"/>
              <w:spacing w:beforeLines="50" w:before="120" w:afterLines="50" w:after="120" w:line="240" w:lineRule="auto"/>
              <w:rPr>
                <w:lang w:val="fr-FR"/>
              </w:rPr>
            </w:pPr>
            <w:r w:rsidRPr="00076EC4">
              <w:rPr>
                <w:lang w:val="fr-FR"/>
              </w:rPr>
              <w:t>Assistance technique Autel</w:t>
            </w:r>
          </w:p>
        </w:tc>
      </w:tr>
      <w:tr w:rsidR="008C3807" w:rsidRPr="00E824B9" w14:paraId="13F4024F" w14:textId="53E3C41B" w:rsidTr="00743B0B">
        <w:trPr>
          <w:trHeight w:val="701"/>
          <w:jc w:val="center"/>
        </w:trPr>
        <w:tc>
          <w:tcPr>
            <w:tcW w:w="1696" w:type="dxa"/>
            <w:vMerge w:val="restart"/>
            <w:vAlign w:val="center"/>
          </w:tcPr>
          <w:p w14:paraId="4D3259DA" w14:textId="587464ED" w:rsidR="008C3807" w:rsidRPr="00076EC4" w:rsidRDefault="008C3807" w:rsidP="000F313B">
            <w:pPr>
              <w:pStyle w:val="TableTittleRow"/>
              <w:spacing w:beforeLines="50" w:before="120" w:afterLines="50" w:after="120" w:line="240" w:lineRule="auto"/>
              <w:jc w:val="left"/>
              <w:rPr>
                <w:lang w:val="fr-FR"/>
              </w:rPr>
            </w:pPr>
            <w:r w:rsidRPr="00076EC4">
              <w:rPr>
                <w:lang w:val="fr-FR"/>
              </w:rPr>
              <w:t>Échec de la lecture de la carte RFID</w:t>
            </w:r>
          </w:p>
        </w:tc>
        <w:tc>
          <w:tcPr>
            <w:tcW w:w="1418" w:type="dxa"/>
            <w:vAlign w:val="center"/>
          </w:tcPr>
          <w:p w14:paraId="1FADE98C" w14:textId="36FD80F7" w:rsidR="008C3807" w:rsidRPr="00076EC4" w:rsidRDefault="008C3807" w:rsidP="000F313B">
            <w:pPr>
              <w:pStyle w:val="TableText"/>
              <w:spacing w:beforeLines="50" w:before="120" w:afterLines="50" w:after="120" w:line="240" w:lineRule="auto"/>
              <w:jc w:val="left"/>
              <w:rPr>
                <w:lang w:val="fr-FR"/>
              </w:rPr>
            </w:pPr>
            <w:r w:rsidRPr="00076EC4">
              <w:rPr>
                <w:lang w:val="fr-FR"/>
              </w:rPr>
              <w:t>La carte RFID n'est pas reconnue.</w:t>
            </w:r>
          </w:p>
        </w:tc>
        <w:tc>
          <w:tcPr>
            <w:tcW w:w="2268" w:type="dxa"/>
            <w:vAlign w:val="center"/>
          </w:tcPr>
          <w:p w14:paraId="77528B3A" w14:textId="77777777" w:rsidR="008C3807" w:rsidRPr="00076EC4" w:rsidRDefault="008C3807" w:rsidP="000F313B">
            <w:pPr>
              <w:pStyle w:val="ItemListinTable"/>
              <w:spacing w:beforeLines="50" w:before="120" w:afterLines="50" w:after="120" w:line="240" w:lineRule="auto"/>
              <w:jc w:val="left"/>
            </w:pPr>
            <w:r w:rsidRPr="00076EC4">
              <w:t>La carte RFID est endommagée.</w:t>
            </w:r>
          </w:p>
          <w:p w14:paraId="34B41DEB" w14:textId="77777777" w:rsidR="008C3807" w:rsidRPr="00076EC4" w:rsidRDefault="008C3807" w:rsidP="000F313B">
            <w:pPr>
              <w:pStyle w:val="ItemListinTable"/>
              <w:spacing w:beforeLines="50" w:before="120" w:afterLines="50" w:after="120" w:line="240" w:lineRule="auto"/>
              <w:jc w:val="left"/>
            </w:pPr>
            <w:r w:rsidRPr="00076EC4">
              <w:t>Pas de données de cartes RFID sur le nuage.</w:t>
            </w:r>
          </w:p>
          <w:p w14:paraId="6DE5622B" w14:textId="7CEC7EEF" w:rsidR="008C3807" w:rsidRPr="00076EC4" w:rsidRDefault="008C3807" w:rsidP="000F313B">
            <w:pPr>
              <w:pStyle w:val="ItemListinTable"/>
              <w:spacing w:beforeLines="50" w:before="120" w:afterLines="50" w:after="120" w:line="240" w:lineRule="auto"/>
              <w:jc w:val="left"/>
            </w:pPr>
            <w:r w:rsidRPr="00076EC4">
              <w:t>Utilisez une nouvelle carte RFID.</w:t>
            </w:r>
          </w:p>
        </w:tc>
        <w:tc>
          <w:tcPr>
            <w:tcW w:w="1417" w:type="dxa"/>
            <w:vAlign w:val="center"/>
          </w:tcPr>
          <w:p w14:paraId="63E711B4" w14:textId="3F9380A6"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tc>
      </w:tr>
      <w:tr w:rsidR="008C3807" w:rsidRPr="00E824B9" w14:paraId="7D690318" w14:textId="329F14B0" w:rsidTr="00743B0B">
        <w:trPr>
          <w:trHeight w:val="414"/>
          <w:jc w:val="center"/>
        </w:trPr>
        <w:tc>
          <w:tcPr>
            <w:tcW w:w="1696" w:type="dxa"/>
            <w:vMerge/>
            <w:vAlign w:val="center"/>
          </w:tcPr>
          <w:p w14:paraId="13095FC0" w14:textId="77777777" w:rsidR="008C3807" w:rsidRPr="00076EC4" w:rsidRDefault="008C3807" w:rsidP="000F313B">
            <w:pPr>
              <w:pStyle w:val="TableText"/>
              <w:spacing w:beforeLines="50" w:before="120" w:afterLines="50" w:after="120" w:line="240" w:lineRule="auto"/>
              <w:jc w:val="left"/>
              <w:rPr>
                <w:lang w:val="fr-FR"/>
              </w:rPr>
            </w:pPr>
          </w:p>
        </w:tc>
        <w:tc>
          <w:tcPr>
            <w:tcW w:w="1418" w:type="dxa"/>
            <w:vAlign w:val="center"/>
          </w:tcPr>
          <w:p w14:paraId="69AB146D" w14:textId="3760DE2B" w:rsidR="008C3807" w:rsidRPr="00076EC4" w:rsidRDefault="008C3807" w:rsidP="000F313B">
            <w:pPr>
              <w:pStyle w:val="TableText"/>
              <w:spacing w:beforeLines="50" w:before="120" w:afterLines="50" w:after="120" w:line="240" w:lineRule="auto"/>
              <w:jc w:val="left"/>
              <w:rPr>
                <w:lang w:val="fr-FR"/>
              </w:rPr>
            </w:pPr>
            <w:r w:rsidRPr="00076EC4">
              <w:rPr>
                <w:lang w:val="fr-FR"/>
              </w:rPr>
              <w:t>Solde insuffisant</w:t>
            </w:r>
          </w:p>
        </w:tc>
        <w:tc>
          <w:tcPr>
            <w:tcW w:w="2268" w:type="dxa"/>
            <w:vAlign w:val="center"/>
          </w:tcPr>
          <w:p w14:paraId="633B84F8" w14:textId="699EEF38" w:rsidR="008C3807" w:rsidRPr="00076EC4" w:rsidRDefault="008C3807" w:rsidP="000F313B">
            <w:pPr>
              <w:pStyle w:val="TableText"/>
              <w:spacing w:beforeLines="50" w:before="120" w:afterLines="50" w:after="120" w:line="240" w:lineRule="auto"/>
              <w:jc w:val="left"/>
              <w:rPr>
                <w:lang w:val="fr-FR"/>
              </w:rPr>
            </w:pPr>
            <w:r w:rsidRPr="00076EC4">
              <w:rPr>
                <w:lang w:val="fr-FR"/>
              </w:rPr>
              <w:t>Contactez l'opérateur pour faire l'appoint.</w:t>
            </w:r>
          </w:p>
        </w:tc>
        <w:tc>
          <w:tcPr>
            <w:tcW w:w="1417" w:type="dxa"/>
            <w:vAlign w:val="center"/>
          </w:tcPr>
          <w:p w14:paraId="1BE965CD" w14:textId="62398908"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tc>
      </w:tr>
      <w:tr w:rsidR="008C3807" w:rsidRPr="00076EC4" w14:paraId="660BA5B0" w14:textId="63F33659" w:rsidTr="00743B0B">
        <w:trPr>
          <w:trHeight w:val="556"/>
          <w:jc w:val="center"/>
        </w:trPr>
        <w:tc>
          <w:tcPr>
            <w:tcW w:w="1696" w:type="dxa"/>
            <w:vMerge/>
            <w:vAlign w:val="center"/>
          </w:tcPr>
          <w:p w14:paraId="40A8AA3A" w14:textId="77777777" w:rsidR="008C3807" w:rsidRPr="00076EC4" w:rsidRDefault="008C3807" w:rsidP="000F313B">
            <w:pPr>
              <w:pStyle w:val="TableText"/>
              <w:spacing w:beforeLines="50" w:before="120" w:afterLines="50" w:after="120" w:line="240" w:lineRule="auto"/>
              <w:jc w:val="left"/>
              <w:rPr>
                <w:lang w:val="fr-FR"/>
              </w:rPr>
            </w:pPr>
          </w:p>
        </w:tc>
        <w:tc>
          <w:tcPr>
            <w:tcW w:w="1418" w:type="dxa"/>
            <w:vAlign w:val="center"/>
          </w:tcPr>
          <w:p w14:paraId="21974C50" w14:textId="6F622B99" w:rsidR="008C3807" w:rsidRPr="00076EC4" w:rsidRDefault="008C3807" w:rsidP="000F313B">
            <w:pPr>
              <w:pStyle w:val="TableText"/>
              <w:spacing w:beforeLines="50" w:before="120" w:afterLines="50" w:after="120" w:line="240" w:lineRule="auto"/>
              <w:jc w:val="left"/>
              <w:rPr>
                <w:lang w:val="fr-FR"/>
              </w:rPr>
            </w:pPr>
            <w:r w:rsidRPr="00076EC4">
              <w:rPr>
                <w:lang w:val="fr-FR"/>
              </w:rPr>
              <w:t>Défaillance de l'Internet</w:t>
            </w:r>
          </w:p>
        </w:tc>
        <w:tc>
          <w:tcPr>
            <w:tcW w:w="2268" w:type="dxa"/>
            <w:vAlign w:val="center"/>
          </w:tcPr>
          <w:p w14:paraId="4457595A" w14:textId="31248840" w:rsidR="008C3807" w:rsidRPr="00076EC4" w:rsidRDefault="008C3807" w:rsidP="000F313B">
            <w:pPr>
              <w:pStyle w:val="TableText"/>
              <w:spacing w:beforeLines="50" w:before="120" w:afterLines="50" w:after="120" w:line="240" w:lineRule="auto"/>
              <w:jc w:val="left"/>
              <w:rPr>
                <w:lang w:val="fr-FR"/>
              </w:rPr>
            </w:pPr>
            <w:r w:rsidRPr="00076EC4">
              <w:rPr>
                <w:lang w:val="fr-FR"/>
              </w:rPr>
              <w:t>Voir les solutions "Échec de la lecture du code QR" ci-dessus.</w:t>
            </w:r>
          </w:p>
        </w:tc>
        <w:tc>
          <w:tcPr>
            <w:tcW w:w="1417" w:type="dxa"/>
            <w:vAlign w:val="center"/>
          </w:tcPr>
          <w:p w14:paraId="5AC3FFDA" w14:textId="77777777"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p w14:paraId="0478DC1D" w14:textId="2C3B3440" w:rsidR="008C3807" w:rsidRPr="00076EC4" w:rsidRDefault="008C3807" w:rsidP="000F313B">
            <w:pPr>
              <w:pStyle w:val="TableText"/>
              <w:spacing w:beforeLines="50" w:before="120" w:afterLines="50" w:after="120" w:line="240" w:lineRule="auto"/>
              <w:rPr>
                <w:lang w:val="fr-FR"/>
              </w:rPr>
            </w:pPr>
            <w:r w:rsidRPr="00076EC4">
              <w:rPr>
                <w:lang w:val="fr-FR"/>
              </w:rPr>
              <w:t>Assistance technique Autel</w:t>
            </w:r>
          </w:p>
        </w:tc>
      </w:tr>
      <w:tr w:rsidR="008C3807" w:rsidRPr="00076EC4" w14:paraId="2A7DD9C4" w14:textId="2BA0E79A" w:rsidTr="00743B0B">
        <w:trPr>
          <w:trHeight w:val="556"/>
          <w:jc w:val="center"/>
        </w:trPr>
        <w:tc>
          <w:tcPr>
            <w:tcW w:w="1696" w:type="dxa"/>
            <w:vMerge w:val="restart"/>
            <w:vAlign w:val="center"/>
          </w:tcPr>
          <w:p w14:paraId="67E04287" w14:textId="2AFFE53C" w:rsidR="008C3807" w:rsidRPr="00076EC4" w:rsidRDefault="008C3807" w:rsidP="000F313B">
            <w:pPr>
              <w:pStyle w:val="TableTittleRow"/>
              <w:spacing w:beforeLines="50" w:before="120" w:afterLines="50" w:after="120" w:line="240" w:lineRule="auto"/>
              <w:jc w:val="left"/>
              <w:rPr>
                <w:lang w:val="fr-FR"/>
              </w:rPr>
            </w:pPr>
            <w:r w:rsidRPr="00076EC4">
              <w:rPr>
                <w:lang w:val="fr-FR"/>
              </w:rPr>
              <w:t>Échec de la charge</w:t>
            </w:r>
          </w:p>
        </w:tc>
        <w:tc>
          <w:tcPr>
            <w:tcW w:w="1418" w:type="dxa"/>
            <w:vAlign w:val="center"/>
          </w:tcPr>
          <w:p w14:paraId="21651CF8" w14:textId="4BA3D5F2" w:rsidR="008C3807" w:rsidRPr="00076EC4" w:rsidRDefault="008C3807" w:rsidP="000F313B">
            <w:pPr>
              <w:pStyle w:val="TableText"/>
              <w:spacing w:beforeLines="50" w:before="120" w:afterLines="50" w:after="120" w:line="240" w:lineRule="auto"/>
              <w:jc w:val="left"/>
              <w:rPr>
                <w:lang w:val="fr-FR"/>
              </w:rPr>
            </w:pPr>
            <w:r w:rsidRPr="00076EC4">
              <w:rPr>
                <w:lang w:val="fr-FR"/>
              </w:rPr>
              <w:t>Le connecteur n'est pas correctement connecté.</w:t>
            </w:r>
          </w:p>
        </w:tc>
        <w:tc>
          <w:tcPr>
            <w:tcW w:w="2268" w:type="dxa"/>
            <w:vAlign w:val="center"/>
          </w:tcPr>
          <w:p w14:paraId="4E086E09" w14:textId="77777777" w:rsidR="008C3807" w:rsidRPr="00076EC4" w:rsidRDefault="008C3807" w:rsidP="000F313B">
            <w:pPr>
              <w:pStyle w:val="ItemListinTable"/>
              <w:spacing w:beforeLines="50" w:before="120" w:afterLines="50" w:after="120" w:line="240" w:lineRule="auto"/>
              <w:jc w:val="left"/>
            </w:pPr>
            <w:r w:rsidRPr="00076EC4">
              <w:t>Vérifiez la connexion du connecteur et rebranchez-le.</w:t>
            </w:r>
          </w:p>
          <w:p w14:paraId="3F152D76" w14:textId="347223A4" w:rsidR="008C3807" w:rsidRPr="00076EC4" w:rsidRDefault="008C3807" w:rsidP="000F313B">
            <w:pPr>
              <w:pStyle w:val="ItemListinTable"/>
              <w:spacing w:beforeLines="50" w:before="120" w:afterLines="50" w:after="120" w:line="240" w:lineRule="auto"/>
              <w:jc w:val="left"/>
            </w:pPr>
            <w:r w:rsidRPr="00076EC4">
              <w:t>Essayez un autre MaxiCharger pour charger le VE.</w:t>
            </w:r>
          </w:p>
        </w:tc>
        <w:tc>
          <w:tcPr>
            <w:tcW w:w="1417" w:type="dxa"/>
            <w:vAlign w:val="center"/>
          </w:tcPr>
          <w:p w14:paraId="7F620D1D" w14:textId="77777777"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p w14:paraId="56E1D915" w14:textId="6F9E1CD3" w:rsidR="008C3807" w:rsidRPr="00076EC4" w:rsidRDefault="008C3807" w:rsidP="000F313B">
            <w:pPr>
              <w:pStyle w:val="TableText"/>
              <w:spacing w:beforeLines="50" w:before="120" w:afterLines="50" w:after="120" w:line="240" w:lineRule="auto"/>
              <w:rPr>
                <w:lang w:val="fr-FR"/>
              </w:rPr>
            </w:pPr>
            <w:r w:rsidRPr="00076EC4">
              <w:rPr>
                <w:lang w:val="fr-FR"/>
              </w:rPr>
              <w:t>Assistance technique Autel</w:t>
            </w:r>
          </w:p>
        </w:tc>
      </w:tr>
      <w:tr w:rsidR="008C3807" w:rsidRPr="00076EC4" w14:paraId="4170395B" w14:textId="3151E82D" w:rsidTr="00743B0B">
        <w:trPr>
          <w:trHeight w:val="556"/>
          <w:jc w:val="center"/>
        </w:trPr>
        <w:tc>
          <w:tcPr>
            <w:tcW w:w="1696" w:type="dxa"/>
            <w:vMerge/>
            <w:vAlign w:val="center"/>
          </w:tcPr>
          <w:p w14:paraId="3917FC23" w14:textId="77777777" w:rsidR="008C3807" w:rsidRPr="00076EC4" w:rsidRDefault="008C3807" w:rsidP="000F313B">
            <w:pPr>
              <w:pStyle w:val="TableText"/>
              <w:spacing w:beforeLines="50" w:before="120" w:afterLines="50" w:after="120" w:line="240" w:lineRule="auto"/>
              <w:jc w:val="left"/>
              <w:rPr>
                <w:lang w:val="fr-FR"/>
              </w:rPr>
            </w:pPr>
          </w:p>
        </w:tc>
        <w:tc>
          <w:tcPr>
            <w:tcW w:w="1418" w:type="dxa"/>
            <w:vAlign w:val="center"/>
          </w:tcPr>
          <w:p w14:paraId="68308C93" w14:textId="0AAB12D9" w:rsidR="008C3807" w:rsidRPr="00076EC4" w:rsidRDefault="008C3807" w:rsidP="000F313B">
            <w:pPr>
              <w:pStyle w:val="TableText"/>
              <w:spacing w:beforeLines="50" w:before="120" w:afterLines="50" w:after="120" w:line="240" w:lineRule="auto"/>
              <w:jc w:val="left"/>
              <w:rPr>
                <w:lang w:val="fr-FR"/>
              </w:rPr>
            </w:pPr>
            <w:r w:rsidRPr="00076EC4">
              <w:rPr>
                <w:lang w:val="fr-FR"/>
              </w:rPr>
              <w:t>Erreur de VE</w:t>
            </w:r>
          </w:p>
        </w:tc>
        <w:tc>
          <w:tcPr>
            <w:tcW w:w="2268" w:type="dxa"/>
            <w:shd w:val="clear" w:color="auto" w:fill="auto"/>
            <w:vAlign w:val="center"/>
          </w:tcPr>
          <w:p w14:paraId="11A04DD8" w14:textId="77777777" w:rsidR="008C3807" w:rsidRPr="00076EC4" w:rsidRDefault="008C3807" w:rsidP="000F313B">
            <w:pPr>
              <w:pStyle w:val="ItemListinTable"/>
              <w:spacing w:beforeLines="50" w:before="120" w:afterLines="50" w:after="120" w:line="240" w:lineRule="auto"/>
              <w:jc w:val="left"/>
            </w:pPr>
            <w:r w:rsidRPr="00076EC4">
              <w:t>Essayez un autre MaxiCharger pour charger le VE.</w:t>
            </w:r>
          </w:p>
          <w:p w14:paraId="298DD6A5" w14:textId="4DD70A58" w:rsidR="008C3807" w:rsidRPr="00076EC4" w:rsidRDefault="008C3807" w:rsidP="000F313B">
            <w:pPr>
              <w:pStyle w:val="ItemListinTable"/>
              <w:spacing w:beforeLines="50" w:before="120" w:afterLines="50" w:after="120" w:line="240" w:lineRule="auto"/>
              <w:jc w:val="left"/>
            </w:pPr>
            <w:r w:rsidRPr="00076EC4">
              <w:t>Contactez le fabricant de votre véhicule électrique pour obtenir de l'aide.</w:t>
            </w:r>
          </w:p>
        </w:tc>
        <w:tc>
          <w:tcPr>
            <w:tcW w:w="1417" w:type="dxa"/>
            <w:vAlign w:val="center"/>
          </w:tcPr>
          <w:p w14:paraId="2E44CF41" w14:textId="27B6FF5F" w:rsidR="008C3807" w:rsidRPr="00076EC4" w:rsidRDefault="006D0238" w:rsidP="000F313B">
            <w:pPr>
              <w:pStyle w:val="TableText"/>
              <w:spacing w:beforeLines="50" w:before="120" w:afterLines="50" w:after="120" w:line="240" w:lineRule="auto"/>
              <w:rPr>
                <w:lang w:val="fr-FR"/>
              </w:rPr>
            </w:pPr>
            <w:r>
              <w:t>Concessionnaire de VE / Fabricant de VE</w:t>
            </w:r>
          </w:p>
        </w:tc>
      </w:tr>
      <w:tr w:rsidR="008C3807" w:rsidRPr="00076EC4" w14:paraId="2A1C48B0" w14:textId="20CFC057" w:rsidTr="00743B0B">
        <w:trPr>
          <w:trHeight w:val="556"/>
          <w:jc w:val="center"/>
        </w:trPr>
        <w:tc>
          <w:tcPr>
            <w:tcW w:w="1696" w:type="dxa"/>
            <w:vMerge/>
            <w:vAlign w:val="center"/>
          </w:tcPr>
          <w:p w14:paraId="0955217E" w14:textId="77777777" w:rsidR="008C3807" w:rsidRPr="00076EC4" w:rsidRDefault="008C3807" w:rsidP="000F313B">
            <w:pPr>
              <w:pStyle w:val="TableText"/>
              <w:spacing w:beforeLines="50" w:before="120" w:afterLines="50" w:after="120" w:line="240" w:lineRule="auto"/>
              <w:jc w:val="left"/>
              <w:rPr>
                <w:lang w:val="fr-FR"/>
              </w:rPr>
            </w:pPr>
          </w:p>
        </w:tc>
        <w:tc>
          <w:tcPr>
            <w:tcW w:w="1418" w:type="dxa"/>
            <w:vAlign w:val="center"/>
          </w:tcPr>
          <w:p w14:paraId="21F2928D" w14:textId="4AF587EF" w:rsidR="008C3807" w:rsidRPr="00076EC4" w:rsidRDefault="008C3807" w:rsidP="000F313B">
            <w:pPr>
              <w:pStyle w:val="TableText"/>
              <w:spacing w:beforeLines="50" w:before="120" w:afterLines="50" w:after="120" w:line="240" w:lineRule="auto"/>
              <w:jc w:val="left"/>
              <w:rPr>
                <w:lang w:val="fr-FR"/>
              </w:rPr>
            </w:pPr>
            <w:r w:rsidRPr="00076EC4">
              <w:rPr>
                <w:lang w:val="fr-FR"/>
              </w:rPr>
              <w:t>Erreur de l’équipement</w:t>
            </w:r>
          </w:p>
        </w:tc>
        <w:tc>
          <w:tcPr>
            <w:tcW w:w="2268" w:type="dxa"/>
            <w:vAlign w:val="center"/>
          </w:tcPr>
          <w:p w14:paraId="291B7FC2" w14:textId="77777777" w:rsidR="008C3807" w:rsidRPr="00076EC4" w:rsidRDefault="008C3807" w:rsidP="000F313B">
            <w:pPr>
              <w:pStyle w:val="ItemListinTable"/>
              <w:spacing w:beforeLines="50" w:before="120" w:afterLines="50" w:after="120" w:line="240" w:lineRule="auto"/>
              <w:jc w:val="left"/>
            </w:pPr>
            <w:r w:rsidRPr="00076EC4">
              <w:t>Essayez un autre MaxiCharger pour charger le VE.</w:t>
            </w:r>
          </w:p>
          <w:p w14:paraId="71ECF267" w14:textId="1F0100B5" w:rsidR="008C3807" w:rsidRPr="00076EC4" w:rsidRDefault="008C3807" w:rsidP="000F313B">
            <w:pPr>
              <w:pStyle w:val="ItemListinTable"/>
              <w:spacing w:beforeLines="50" w:before="120" w:afterLines="50" w:after="120" w:line="240" w:lineRule="auto"/>
              <w:jc w:val="left"/>
            </w:pPr>
            <w:r w:rsidRPr="00076EC4">
              <w:t>Contactez l'assistance technique d'Autel.</w:t>
            </w:r>
          </w:p>
        </w:tc>
        <w:tc>
          <w:tcPr>
            <w:tcW w:w="1417" w:type="dxa"/>
            <w:vAlign w:val="center"/>
          </w:tcPr>
          <w:p w14:paraId="383B02B4" w14:textId="77777777" w:rsidR="008C3807" w:rsidRPr="00076EC4" w:rsidRDefault="008C3807" w:rsidP="000F313B">
            <w:pPr>
              <w:pStyle w:val="TableText"/>
              <w:spacing w:beforeLines="50" w:before="120" w:afterLines="50" w:after="120" w:line="240" w:lineRule="auto"/>
              <w:rPr>
                <w:lang w:val="fr-FR"/>
              </w:rPr>
            </w:pPr>
            <w:r w:rsidRPr="00076EC4">
              <w:rPr>
                <w:lang w:val="fr-FR"/>
              </w:rPr>
              <w:t>Assistance technique à la clientèle/</w:t>
            </w:r>
          </w:p>
          <w:p w14:paraId="5D128745" w14:textId="4AE384D6" w:rsidR="008C3807" w:rsidRPr="00076EC4" w:rsidRDefault="008C3807" w:rsidP="000F313B">
            <w:pPr>
              <w:pStyle w:val="TableText"/>
              <w:spacing w:beforeLines="50" w:before="120" w:afterLines="50" w:after="120" w:line="240" w:lineRule="auto"/>
              <w:rPr>
                <w:lang w:val="fr-FR"/>
              </w:rPr>
            </w:pPr>
            <w:r w:rsidRPr="00076EC4">
              <w:rPr>
                <w:lang w:val="fr-FR"/>
              </w:rPr>
              <w:t>Assistance technique Autel</w:t>
            </w:r>
          </w:p>
        </w:tc>
      </w:tr>
      <w:tr w:rsidR="008C3807" w:rsidRPr="00076EC4" w14:paraId="7C8F3C70" w14:textId="77777777" w:rsidTr="00743B0B">
        <w:trPr>
          <w:trHeight w:val="556"/>
          <w:jc w:val="center"/>
        </w:trPr>
        <w:tc>
          <w:tcPr>
            <w:tcW w:w="1696" w:type="dxa"/>
            <w:vAlign w:val="center"/>
          </w:tcPr>
          <w:p w14:paraId="6E7E72B9" w14:textId="37AA0187" w:rsidR="008C3807" w:rsidRPr="00076EC4" w:rsidRDefault="008C3807" w:rsidP="000F313B">
            <w:pPr>
              <w:pStyle w:val="TableText"/>
              <w:spacing w:beforeLines="50" w:before="120" w:afterLines="50" w:after="120" w:line="240" w:lineRule="auto"/>
              <w:jc w:val="left"/>
              <w:rPr>
                <w:b/>
                <w:lang w:val="fr-FR"/>
              </w:rPr>
            </w:pPr>
            <w:r w:rsidRPr="00076EC4">
              <w:rPr>
                <w:b/>
                <w:lang w:val="fr-FR"/>
              </w:rPr>
              <w:t>Autres</w:t>
            </w:r>
          </w:p>
        </w:tc>
        <w:tc>
          <w:tcPr>
            <w:tcW w:w="1418" w:type="dxa"/>
            <w:vAlign w:val="center"/>
          </w:tcPr>
          <w:p w14:paraId="04040AFD" w14:textId="0B40466D" w:rsidR="008C3807" w:rsidRPr="00076EC4" w:rsidRDefault="008C3807" w:rsidP="000F313B">
            <w:pPr>
              <w:pStyle w:val="TableText"/>
              <w:spacing w:beforeLines="50" w:before="120" w:afterLines="50" w:after="120" w:line="240" w:lineRule="auto"/>
              <w:jc w:val="left"/>
              <w:rPr>
                <w:lang w:val="fr-FR"/>
              </w:rPr>
            </w:pPr>
            <w:r w:rsidRPr="00076EC4">
              <w:rPr>
                <w:lang w:val="fr-FR"/>
              </w:rPr>
              <w:t>Autres problèmes</w:t>
            </w:r>
          </w:p>
        </w:tc>
        <w:tc>
          <w:tcPr>
            <w:tcW w:w="2268" w:type="dxa"/>
            <w:vAlign w:val="center"/>
          </w:tcPr>
          <w:p w14:paraId="2A262F0E" w14:textId="78C4B7CA" w:rsidR="008C3807" w:rsidRPr="00076EC4" w:rsidRDefault="008C3807" w:rsidP="000F313B">
            <w:pPr>
              <w:pStyle w:val="TableText"/>
              <w:spacing w:beforeLines="50" w:before="120" w:afterLines="50" w:after="120" w:line="240" w:lineRule="auto"/>
              <w:jc w:val="left"/>
              <w:rPr>
                <w:lang w:val="fr-FR"/>
              </w:rPr>
            </w:pPr>
            <w:r w:rsidRPr="00076EC4">
              <w:rPr>
                <w:lang w:val="fr-FR"/>
              </w:rPr>
              <w:t>Contactez l'assistance technique d'Autel.</w:t>
            </w:r>
          </w:p>
        </w:tc>
        <w:tc>
          <w:tcPr>
            <w:tcW w:w="1417" w:type="dxa"/>
            <w:vAlign w:val="center"/>
          </w:tcPr>
          <w:p w14:paraId="15E7E6D5" w14:textId="68F9AB71" w:rsidR="008C3807" w:rsidRPr="00076EC4" w:rsidRDefault="008C3807" w:rsidP="000F313B">
            <w:pPr>
              <w:pStyle w:val="TableText"/>
              <w:spacing w:beforeLines="50" w:before="120" w:afterLines="50" w:after="120" w:line="240" w:lineRule="auto"/>
              <w:rPr>
                <w:lang w:val="fr-FR"/>
              </w:rPr>
            </w:pPr>
            <w:r w:rsidRPr="00076EC4">
              <w:rPr>
                <w:lang w:val="fr-FR"/>
              </w:rPr>
              <w:t>Assistance technique Autel</w:t>
            </w:r>
          </w:p>
        </w:tc>
      </w:tr>
    </w:tbl>
    <w:p w14:paraId="01D108BD" w14:textId="5B421155" w:rsidR="00313BAD" w:rsidRPr="00076EC4" w:rsidRDefault="00883962">
      <w:pPr>
        <w:pStyle w:val="2"/>
        <w:spacing w:before="240" w:afterLines="50" w:line="240" w:lineRule="auto"/>
        <w:ind w:left="578" w:hanging="578"/>
        <w:rPr>
          <w:rFonts w:cs="Arial"/>
          <w:lang w:val="fr-FR"/>
        </w:rPr>
      </w:pPr>
      <w:bookmarkStart w:id="378" w:name="_Toc106900462"/>
      <w:bookmarkStart w:id="379" w:name="_Toc106983334"/>
      <w:r w:rsidRPr="00076EC4">
        <w:rPr>
          <w:rFonts w:cs="Arial"/>
          <w:lang w:val="fr-FR"/>
        </w:rPr>
        <w:t xml:space="preserve"> </w:t>
      </w:r>
      <w:bookmarkStart w:id="380" w:name="_Toc113974831"/>
      <w:bookmarkStart w:id="381" w:name="_Toc121150264"/>
      <w:bookmarkEnd w:id="378"/>
      <w:bookmarkEnd w:id="379"/>
      <w:r w:rsidR="008C3807" w:rsidRPr="00076EC4">
        <w:rPr>
          <w:rFonts w:cs="Arial"/>
          <w:lang w:val="fr-FR"/>
        </w:rPr>
        <w:t>Service</w:t>
      </w:r>
      <w:bookmarkEnd w:id="380"/>
      <w:bookmarkEnd w:id="381"/>
    </w:p>
    <w:p w14:paraId="7CF818FF" w14:textId="440E3B3A" w:rsidR="00313BAD" w:rsidRPr="00076EC4" w:rsidRDefault="008C3807" w:rsidP="0020019A">
      <w:pPr>
        <w:pStyle w:val="EN"/>
        <w:spacing w:line="240" w:lineRule="auto"/>
        <w:rPr>
          <w:lang w:val="fr-FR"/>
        </w:rPr>
      </w:pPr>
      <w:r w:rsidRPr="00076EC4">
        <w:rPr>
          <w:lang w:val="fr-FR"/>
        </w:rPr>
        <w:t>Si vous ne trouvez pas de solutions à vos problèmes à l'aide du tableau ci-dessus, veuillez contacter l'assistance technique Autel.</w:t>
      </w:r>
    </w:p>
    <w:p w14:paraId="68C57689" w14:textId="255DBBB6" w:rsidR="004B21F1" w:rsidRPr="00076EC4" w:rsidRDefault="008C3807" w:rsidP="0020019A">
      <w:pPr>
        <w:pStyle w:val="ENBOLD"/>
        <w:spacing w:line="240" w:lineRule="auto"/>
        <w:rPr>
          <w:lang w:val="fr-FR"/>
        </w:rPr>
      </w:pPr>
      <w:r w:rsidRPr="00076EC4">
        <w:rPr>
          <w:lang w:val="fr-FR"/>
        </w:rPr>
        <w:t>AUTEL Europe</w:t>
      </w:r>
    </w:p>
    <w:p w14:paraId="6619A8AB" w14:textId="77777777" w:rsidR="008C3807" w:rsidRPr="00076EC4" w:rsidRDefault="008C3807" w:rsidP="0020019A">
      <w:pPr>
        <w:pStyle w:val="ItemList"/>
        <w:spacing w:beforeLines="50" w:before="120" w:afterLines="50" w:after="120" w:line="240" w:lineRule="auto"/>
        <w:rPr>
          <w:bCs w:val="0"/>
          <w:lang w:val="fr-FR"/>
        </w:rPr>
      </w:pPr>
      <w:r w:rsidRPr="00076EC4">
        <w:rPr>
          <w:b/>
          <w:lang w:val="fr-FR"/>
        </w:rPr>
        <w:t xml:space="preserve">Téléphone : </w:t>
      </w:r>
      <w:r w:rsidRPr="00076EC4">
        <w:rPr>
          <w:bCs w:val="0"/>
          <w:lang w:val="fr-FR"/>
        </w:rPr>
        <w:t>+49(0)89 540299608 (Lundi-vendredi, 9:00 AM–6:00 PM Heure de Berlin)</w:t>
      </w:r>
    </w:p>
    <w:p w14:paraId="0168A435" w14:textId="77777777" w:rsidR="008C3807" w:rsidRPr="00076EC4" w:rsidRDefault="008C3807" w:rsidP="0020019A">
      <w:pPr>
        <w:pStyle w:val="ItemList"/>
        <w:spacing w:beforeLines="50" w:before="120" w:afterLines="50" w:after="120" w:line="240" w:lineRule="auto"/>
        <w:rPr>
          <w:bCs w:val="0"/>
          <w:iCs/>
          <w:lang w:val="fr-FR"/>
        </w:rPr>
      </w:pPr>
      <w:r w:rsidRPr="00076EC4">
        <w:rPr>
          <w:b/>
          <w:iCs/>
          <w:lang w:val="fr-FR"/>
        </w:rPr>
        <w:t xml:space="preserve">Email : </w:t>
      </w:r>
      <w:r w:rsidRPr="00076EC4">
        <w:rPr>
          <w:bCs w:val="0"/>
          <w:lang w:val="fr-FR"/>
        </w:rPr>
        <w:t>evsales.eu@autel.com</w:t>
      </w:r>
      <w:r w:rsidRPr="00076EC4">
        <w:rPr>
          <w:bCs w:val="0"/>
          <w:iCs/>
          <w:lang w:val="fr-FR"/>
        </w:rPr>
        <w:t xml:space="preserve">; </w:t>
      </w:r>
      <w:r w:rsidRPr="00076EC4">
        <w:rPr>
          <w:bCs w:val="0"/>
          <w:lang w:val="fr-FR"/>
        </w:rPr>
        <w:t>evsupport.eu@autel.com</w:t>
      </w:r>
    </w:p>
    <w:p w14:paraId="48777CF1" w14:textId="267030F0" w:rsidR="004B21F1" w:rsidRPr="00076EC4" w:rsidRDefault="008C3807" w:rsidP="0020019A">
      <w:pPr>
        <w:pStyle w:val="ItemList"/>
        <w:spacing w:beforeLines="50" w:before="120" w:afterLines="50" w:after="120" w:line="240" w:lineRule="auto"/>
        <w:rPr>
          <w:b/>
          <w:lang w:val="fr-FR"/>
        </w:rPr>
      </w:pPr>
      <w:r w:rsidRPr="00076EC4">
        <w:rPr>
          <w:b/>
          <w:lang w:val="fr-FR"/>
        </w:rPr>
        <w:t>Addresse :</w:t>
      </w:r>
      <w:r w:rsidRPr="00076EC4">
        <w:rPr>
          <w:bCs w:val="0"/>
          <w:lang w:val="fr-FR"/>
        </w:rPr>
        <w:t xml:space="preserve"> Landsberger Str. 408, 4. OG, 81241 Munich, Allemagne</w:t>
      </w:r>
    </w:p>
    <w:sectPr w:rsidR="004B21F1" w:rsidRPr="00076EC4" w:rsidSect="00D26989">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AE746A" w14:textId="77777777" w:rsidR="00775362" w:rsidRDefault="00775362" w:rsidP="00B67D5F">
      <w:pPr>
        <w:spacing w:line="240" w:lineRule="auto"/>
      </w:pPr>
      <w:r>
        <w:separator/>
      </w:r>
    </w:p>
  </w:endnote>
  <w:endnote w:type="continuationSeparator" w:id="0">
    <w:p w14:paraId="7D0CA821" w14:textId="77777777" w:rsidR="00775362" w:rsidRDefault="00775362"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478631"/>
      <w:docPartObj>
        <w:docPartGallery w:val="Page Numbers (Bottom of Page)"/>
        <w:docPartUnique/>
      </w:docPartObj>
    </w:sdtPr>
    <w:sdtEndPr/>
    <w:sdtContent>
      <w:p w14:paraId="6C9379E7" w14:textId="77777777" w:rsidR="005E61E0" w:rsidRDefault="005E61E0" w:rsidP="003F1065">
        <w:pPr>
          <w:pStyle w:val="ac"/>
          <w:jc w:val="center"/>
        </w:pPr>
        <w:r>
          <w:fldChar w:fldCharType="begin"/>
        </w:r>
        <w:r>
          <w:instrText>PAGE   \* MERGEFORMAT</w:instrText>
        </w:r>
        <w:r>
          <w:fldChar w:fldCharType="separate"/>
        </w:r>
        <w:r w:rsidR="005201A3" w:rsidRPr="005201A3">
          <w:rPr>
            <w:noProof/>
            <w:lang w:val="zh-CN"/>
          </w:rPr>
          <w:t>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5201A3" w:rsidRPr="005201A3">
          <w:rPr>
            <w:noProof/>
            <w:lang w:val="zh-CN"/>
          </w:rPr>
          <w:t>1</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6"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7"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224045"/>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5201A3" w:rsidRPr="005201A3">
          <w:rPr>
            <w:noProof/>
            <w:lang w:val="zh-CN"/>
          </w:rPr>
          <w:t>24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B25035" w14:textId="77777777" w:rsidR="00775362" w:rsidRDefault="00775362" w:rsidP="00B67D5F">
      <w:pPr>
        <w:spacing w:line="240" w:lineRule="auto"/>
      </w:pPr>
      <w:r>
        <w:separator/>
      </w:r>
    </w:p>
  </w:footnote>
  <w:footnote w:type="continuationSeparator" w:id="0">
    <w:p w14:paraId="3C58C15A" w14:textId="77777777" w:rsidR="00775362" w:rsidRDefault="00775362"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2">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nsid w:val="04D62690"/>
    <w:multiLevelType w:val="hybridMultilevel"/>
    <w:tmpl w:val="648CD32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A702073"/>
    <w:multiLevelType w:val="hybridMultilevel"/>
    <w:tmpl w:val="36329EFA"/>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30E3850"/>
    <w:multiLevelType w:val="hybridMultilevel"/>
    <w:tmpl w:val="26EEEC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
    <w:nsid w:val="1382069A"/>
    <w:multiLevelType w:val="hybridMultilevel"/>
    <w:tmpl w:val="D2743788"/>
    <w:lvl w:ilvl="0" w:tplc="0978B888">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AF738E0"/>
    <w:multiLevelType w:val="hybridMultilevel"/>
    <w:tmpl w:val="664E2F7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nsid w:val="1E223FDD"/>
    <w:multiLevelType w:val="hybridMultilevel"/>
    <w:tmpl w:val="AB02E62A"/>
    <w:lvl w:ilvl="0" w:tplc="04090019">
      <w:start w:val="1"/>
      <w:numFmt w:val="lowerLetter"/>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18">
    <w:nsid w:val="1EF37ABB"/>
    <w:multiLevelType w:val="hybridMultilevel"/>
    <w:tmpl w:val="6240A7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0">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1">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3">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nsid w:val="23634042"/>
    <w:multiLevelType w:val="hybridMultilevel"/>
    <w:tmpl w:val="B1163D6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nsid w:val="24614404"/>
    <w:multiLevelType w:val="hybridMultilevel"/>
    <w:tmpl w:val="0994DEAE"/>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6">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7">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0">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1">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2">
    <w:nsid w:val="31C20EE1"/>
    <w:multiLevelType w:val="hybridMultilevel"/>
    <w:tmpl w:val="E7A40F46"/>
    <w:lvl w:ilvl="0" w:tplc="EDA2005E">
      <w:start w:val="1"/>
      <w:numFmt w:val="bullet"/>
      <w:lvlText w:val="●"/>
      <w:lvlJc w:val="left"/>
      <w:pPr>
        <w:ind w:left="620" w:hanging="420"/>
      </w:pPr>
      <w:rPr>
        <w:rFonts w:ascii="Times New Roman" w:hAnsi="Times New Roman" w:cs="Times New Roman"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3">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nsid w:val="33977505"/>
    <w:multiLevelType w:val="hybridMultilevel"/>
    <w:tmpl w:val="1F963EFC"/>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5">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7">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8">
    <w:nsid w:val="37777DDA"/>
    <w:multiLevelType w:val="hybridMultilevel"/>
    <w:tmpl w:val="D7683472"/>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9">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1">
    <w:nsid w:val="3DF46A76"/>
    <w:multiLevelType w:val="hybridMultilevel"/>
    <w:tmpl w:val="EB1898A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2">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5">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48">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9">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0">
    <w:nsid w:val="4A432B94"/>
    <w:multiLevelType w:val="hybridMultilevel"/>
    <w:tmpl w:val="0A7EC6C6"/>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51">
    <w:nsid w:val="4C413190"/>
    <w:multiLevelType w:val="hybridMultilevel"/>
    <w:tmpl w:val="D0E448DA"/>
    <w:lvl w:ilvl="0" w:tplc="2E666916">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52">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3">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4">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5">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7">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8">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1">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2">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3">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682F3295"/>
    <w:multiLevelType w:val="hybridMultilevel"/>
    <w:tmpl w:val="CC661E40"/>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7">
    <w:nsid w:val="6B1C662C"/>
    <w:multiLevelType w:val="multilevel"/>
    <w:tmpl w:val="4050C3EA"/>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004"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8">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0">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2">
    <w:nsid w:val="79E048E3"/>
    <w:multiLevelType w:val="hybridMultilevel"/>
    <w:tmpl w:val="F7CE2FF2"/>
    <w:lvl w:ilvl="0" w:tplc="26E8E102">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3">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4">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2"/>
  </w:num>
  <w:num w:numId="2">
    <w:abstractNumId w:val="69"/>
  </w:num>
  <w:num w:numId="3">
    <w:abstractNumId w:val="16"/>
  </w:num>
  <w:num w:numId="4">
    <w:abstractNumId w:val="20"/>
  </w:num>
  <w:num w:numId="5">
    <w:abstractNumId w:val="67"/>
  </w:num>
  <w:num w:numId="6">
    <w:abstractNumId w:val="21"/>
  </w:num>
  <w:num w:numId="7">
    <w:abstractNumId w:val="46"/>
  </w:num>
  <w:num w:numId="8">
    <w:abstractNumId w:val="40"/>
  </w:num>
  <w:num w:numId="9">
    <w:abstractNumId w:val="49"/>
  </w:num>
  <w:num w:numId="10">
    <w:abstractNumId w:val="29"/>
  </w:num>
  <w:num w:numId="11">
    <w:abstractNumId w:val="16"/>
    <w:lvlOverride w:ilvl="0">
      <w:startOverride w:val="1"/>
    </w:lvlOverride>
  </w:num>
  <w:num w:numId="12">
    <w:abstractNumId w:val="58"/>
  </w:num>
  <w:num w:numId="13">
    <w:abstractNumId w:val="8"/>
  </w:num>
  <w:num w:numId="14">
    <w:abstractNumId w:val="64"/>
  </w:num>
  <w:num w:numId="15">
    <w:abstractNumId w:val="52"/>
  </w:num>
  <w:num w:numId="16">
    <w:abstractNumId w:val="18"/>
  </w:num>
  <w:num w:numId="17">
    <w:abstractNumId w:val="3"/>
  </w:num>
  <w:num w:numId="18">
    <w:abstractNumId w:val="7"/>
  </w:num>
  <w:num w:numId="19">
    <w:abstractNumId w:val="38"/>
  </w:num>
  <w:num w:numId="20">
    <w:abstractNumId w:val="44"/>
  </w:num>
  <w:num w:numId="21">
    <w:abstractNumId w:val="23"/>
  </w:num>
  <w:num w:numId="22">
    <w:abstractNumId w:val="74"/>
  </w:num>
  <w:num w:numId="23">
    <w:abstractNumId w:val="41"/>
  </w:num>
  <w:num w:numId="24">
    <w:abstractNumId w:val="0"/>
  </w:num>
  <w:num w:numId="25">
    <w:abstractNumId w:val="63"/>
  </w:num>
  <w:num w:numId="26">
    <w:abstractNumId w:val="65"/>
  </w:num>
  <w:num w:numId="27">
    <w:abstractNumId w:val="37"/>
  </w:num>
  <w:num w:numId="28">
    <w:abstractNumId w:val="31"/>
  </w:num>
  <w:num w:numId="29">
    <w:abstractNumId w:val="28"/>
  </w:num>
  <w:num w:numId="30">
    <w:abstractNumId w:val="61"/>
  </w:num>
  <w:num w:numId="31">
    <w:abstractNumId w:val="17"/>
  </w:num>
  <w:num w:numId="32">
    <w:abstractNumId w:val="62"/>
  </w:num>
  <w:num w:numId="33">
    <w:abstractNumId w:val="30"/>
  </w:num>
  <w:num w:numId="34">
    <w:abstractNumId w:val="1"/>
  </w:num>
  <w:num w:numId="35">
    <w:abstractNumId w:val="43"/>
  </w:num>
  <w:num w:numId="36">
    <w:abstractNumId w:val="60"/>
  </w:num>
  <w:num w:numId="37">
    <w:abstractNumId w:val="47"/>
  </w:num>
  <w:num w:numId="38">
    <w:abstractNumId w:val="70"/>
  </w:num>
  <w:num w:numId="39">
    <w:abstractNumId w:val="56"/>
  </w:num>
  <w:num w:numId="40">
    <w:abstractNumId w:val="5"/>
  </w:num>
  <w:num w:numId="41">
    <w:abstractNumId w:val="53"/>
  </w:num>
  <w:num w:numId="42">
    <w:abstractNumId w:val="50"/>
  </w:num>
  <w:num w:numId="43">
    <w:abstractNumId w:val="61"/>
    <w:lvlOverride w:ilvl="0">
      <w:startOverride w:val="1"/>
    </w:lvlOverride>
  </w:num>
  <w:num w:numId="44">
    <w:abstractNumId w:val="10"/>
  </w:num>
  <w:num w:numId="45">
    <w:abstractNumId w:val="24"/>
  </w:num>
  <w:num w:numId="46">
    <w:abstractNumId w:val="35"/>
  </w:num>
  <w:num w:numId="47">
    <w:abstractNumId w:val="15"/>
  </w:num>
  <w:num w:numId="48">
    <w:abstractNumId w:val="19"/>
  </w:num>
  <w:num w:numId="49">
    <w:abstractNumId w:val="14"/>
  </w:num>
  <w:num w:numId="50">
    <w:abstractNumId w:val="39"/>
  </w:num>
  <w:num w:numId="51">
    <w:abstractNumId w:val="42"/>
  </w:num>
  <w:num w:numId="52">
    <w:abstractNumId w:val="59"/>
  </w:num>
  <w:num w:numId="53">
    <w:abstractNumId w:val="13"/>
  </w:num>
  <w:num w:numId="54">
    <w:abstractNumId w:val="55"/>
  </w:num>
  <w:num w:numId="55">
    <w:abstractNumId w:val="73"/>
  </w:num>
  <w:num w:numId="56">
    <w:abstractNumId w:val="45"/>
  </w:num>
  <w:num w:numId="57">
    <w:abstractNumId w:val="36"/>
  </w:num>
  <w:num w:numId="58">
    <w:abstractNumId w:val="4"/>
  </w:num>
  <w:num w:numId="59">
    <w:abstractNumId w:val="54"/>
  </w:num>
  <w:num w:numId="60">
    <w:abstractNumId w:val="22"/>
  </w:num>
  <w:num w:numId="61">
    <w:abstractNumId w:val="25"/>
  </w:num>
  <w:num w:numId="62">
    <w:abstractNumId w:val="57"/>
  </w:num>
  <w:num w:numId="63">
    <w:abstractNumId w:val="71"/>
  </w:num>
  <w:num w:numId="64">
    <w:abstractNumId w:val="27"/>
  </w:num>
  <w:num w:numId="65">
    <w:abstractNumId w:val="12"/>
  </w:num>
  <w:num w:numId="66">
    <w:abstractNumId w:val="9"/>
  </w:num>
  <w:num w:numId="67">
    <w:abstractNumId w:val="33"/>
  </w:num>
  <w:num w:numId="68">
    <w:abstractNumId w:val="6"/>
  </w:num>
  <w:num w:numId="69">
    <w:abstractNumId w:val="68"/>
  </w:num>
  <w:num w:numId="70">
    <w:abstractNumId w:val="26"/>
  </w:num>
  <w:num w:numId="71">
    <w:abstractNumId w:val="48"/>
  </w:num>
  <w:num w:numId="72">
    <w:abstractNumId w:val="11"/>
  </w:num>
  <w:num w:numId="73">
    <w:abstractNumId w:val="66"/>
  </w:num>
  <w:num w:numId="74">
    <w:abstractNumId w:val="32"/>
  </w:num>
  <w:num w:numId="75">
    <w:abstractNumId w:val="72"/>
  </w:num>
  <w:num w:numId="76">
    <w:abstractNumId w:val="51"/>
  </w:num>
  <w:num w:numId="77">
    <w:abstractNumId w:val="3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AFD"/>
    <w:rsid w:val="00007D48"/>
    <w:rsid w:val="0001068A"/>
    <w:rsid w:val="00011FB9"/>
    <w:rsid w:val="000153FE"/>
    <w:rsid w:val="00020C5C"/>
    <w:rsid w:val="00021677"/>
    <w:rsid w:val="00021B68"/>
    <w:rsid w:val="000238AA"/>
    <w:rsid w:val="00023FA9"/>
    <w:rsid w:val="0003157D"/>
    <w:rsid w:val="0003221F"/>
    <w:rsid w:val="00034E46"/>
    <w:rsid w:val="00037018"/>
    <w:rsid w:val="000409DB"/>
    <w:rsid w:val="00040E4B"/>
    <w:rsid w:val="000444F1"/>
    <w:rsid w:val="000448B5"/>
    <w:rsid w:val="0005132B"/>
    <w:rsid w:val="00051A99"/>
    <w:rsid w:val="00054227"/>
    <w:rsid w:val="000563C8"/>
    <w:rsid w:val="00057AFB"/>
    <w:rsid w:val="00061BD2"/>
    <w:rsid w:val="0006237E"/>
    <w:rsid w:val="0006280E"/>
    <w:rsid w:val="00062B22"/>
    <w:rsid w:val="0006772A"/>
    <w:rsid w:val="00072F07"/>
    <w:rsid w:val="00076EC4"/>
    <w:rsid w:val="000812A7"/>
    <w:rsid w:val="00085A07"/>
    <w:rsid w:val="00086E73"/>
    <w:rsid w:val="00087A82"/>
    <w:rsid w:val="000A681E"/>
    <w:rsid w:val="000A6EBB"/>
    <w:rsid w:val="000A72B4"/>
    <w:rsid w:val="000B101F"/>
    <w:rsid w:val="000B2DCA"/>
    <w:rsid w:val="000B474C"/>
    <w:rsid w:val="000C0C86"/>
    <w:rsid w:val="000C34EE"/>
    <w:rsid w:val="000C3C60"/>
    <w:rsid w:val="000C560B"/>
    <w:rsid w:val="000D049B"/>
    <w:rsid w:val="000D1386"/>
    <w:rsid w:val="000D20BF"/>
    <w:rsid w:val="000D20FB"/>
    <w:rsid w:val="000D299E"/>
    <w:rsid w:val="000D2BA7"/>
    <w:rsid w:val="000D52C6"/>
    <w:rsid w:val="000D6EDB"/>
    <w:rsid w:val="000E004F"/>
    <w:rsid w:val="000E31B7"/>
    <w:rsid w:val="000E4336"/>
    <w:rsid w:val="000E4377"/>
    <w:rsid w:val="000E4A64"/>
    <w:rsid w:val="000E6941"/>
    <w:rsid w:val="000F0CE7"/>
    <w:rsid w:val="000F1A83"/>
    <w:rsid w:val="000F313B"/>
    <w:rsid w:val="000F5478"/>
    <w:rsid w:val="000F5B5C"/>
    <w:rsid w:val="000F5E57"/>
    <w:rsid w:val="000F6ADF"/>
    <w:rsid w:val="001015B5"/>
    <w:rsid w:val="00101981"/>
    <w:rsid w:val="001026E0"/>
    <w:rsid w:val="001031F5"/>
    <w:rsid w:val="00103D34"/>
    <w:rsid w:val="00103D66"/>
    <w:rsid w:val="0010750C"/>
    <w:rsid w:val="001119F3"/>
    <w:rsid w:val="001121F1"/>
    <w:rsid w:val="00113B5B"/>
    <w:rsid w:val="001144F4"/>
    <w:rsid w:val="00116D06"/>
    <w:rsid w:val="00120740"/>
    <w:rsid w:val="0012370E"/>
    <w:rsid w:val="0012595B"/>
    <w:rsid w:val="00125A23"/>
    <w:rsid w:val="00130F29"/>
    <w:rsid w:val="00133729"/>
    <w:rsid w:val="0013418B"/>
    <w:rsid w:val="00135ABC"/>
    <w:rsid w:val="00140C9B"/>
    <w:rsid w:val="00141F2D"/>
    <w:rsid w:val="0014263A"/>
    <w:rsid w:val="00145548"/>
    <w:rsid w:val="0014557B"/>
    <w:rsid w:val="00145841"/>
    <w:rsid w:val="001459F8"/>
    <w:rsid w:val="0015108D"/>
    <w:rsid w:val="001550D0"/>
    <w:rsid w:val="001563EC"/>
    <w:rsid w:val="00157001"/>
    <w:rsid w:val="00163F30"/>
    <w:rsid w:val="00165AD2"/>
    <w:rsid w:val="00172287"/>
    <w:rsid w:val="0017231C"/>
    <w:rsid w:val="00175C0D"/>
    <w:rsid w:val="001773FD"/>
    <w:rsid w:val="001817E0"/>
    <w:rsid w:val="0018201C"/>
    <w:rsid w:val="00183A44"/>
    <w:rsid w:val="0018469A"/>
    <w:rsid w:val="00184B6B"/>
    <w:rsid w:val="00184E17"/>
    <w:rsid w:val="00186B4F"/>
    <w:rsid w:val="001874C5"/>
    <w:rsid w:val="00190502"/>
    <w:rsid w:val="001923DE"/>
    <w:rsid w:val="00193FE8"/>
    <w:rsid w:val="0019484D"/>
    <w:rsid w:val="00196E0C"/>
    <w:rsid w:val="001A37BE"/>
    <w:rsid w:val="001A50E2"/>
    <w:rsid w:val="001A72AE"/>
    <w:rsid w:val="001B0856"/>
    <w:rsid w:val="001B1FC9"/>
    <w:rsid w:val="001B28FD"/>
    <w:rsid w:val="001B614E"/>
    <w:rsid w:val="001C4331"/>
    <w:rsid w:val="001C456B"/>
    <w:rsid w:val="001C5E54"/>
    <w:rsid w:val="001C6F00"/>
    <w:rsid w:val="001C7B5E"/>
    <w:rsid w:val="001D02D0"/>
    <w:rsid w:val="001D035A"/>
    <w:rsid w:val="001E0770"/>
    <w:rsid w:val="001E08BD"/>
    <w:rsid w:val="001E3899"/>
    <w:rsid w:val="001E410B"/>
    <w:rsid w:val="001E49EC"/>
    <w:rsid w:val="001E61AF"/>
    <w:rsid w:val="001E7B87"/>
    <w:rsid w:val="001F02FA"/>
    <w:rsid w:val="001F1D85"/>
    <w:rsid w:val="001F3931"/>
    <w:rsid w:val="001F3DEC"/>
    <w:rsid w:val="0020019A"/>
    <w:rsid w:val="00201BC7"/>
    <w:rsid w:val="00203830"/>
    <w:rsid w:val="00206197"/>
    <w:rsid w:val="00210E77"/>
    <w:rsid w:val="002143AA"/>
    <w:rsid w:val="00221A5C"/>
    <w:rsid w:val="00222361"/>
    <w:rsid w:val="00222897"/>
    <w:rsid w:val="00222E2A"/>
    <w:rsid w:val="0022528E"/>
    <w:rsid w:val="00225364"/>
    <w:rsid w:val="0022567C"/>
    <w:rsid w:val="002325DE"/>
    <w:rsid w:val="002344EC"/>
    <w:rsid w:val="00236CEB"/>
    <w:rsid w:val="00242054"/>
    <w:rsid w:val="00242659"/>
    <w:rsid w:val="00243A56"/>
    <w:rsid w:val="00243E47"/>
    <w:rsid w:val="0024644C"/>
    <w:rsid w:val="00247086"/>
    <w:rsid w:val="0025345C"/>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5984"/>
    <w:rsid w:val="00286AA1"/>
    <w:rsid w:val="00286C40"/>
    <w:rsid w:val="0028730B"/>
    <w:rsid w:val="002A2232"/>
    <w:rsid w:val="002A2BEF"/>
    <w:rsid w:val="002A6F3E"/>
    <w:rsid w:val="002A798D"/>
    <w:rsid w:val="002B17A2"/>
    <w:rsid w:val="002B2088"/>
    <w:rsid w:val="002B54F8"/>
    <w:rsid w:val="002C55BD"/>
    <w:rsid w:val="002C6F13"/>
    <w:rsid w:val="002D2F3E"/>
    <w:rsid w:val="002E06FF"/>
    <w:rsid w:val="002E20FA"/>
    <w:rsid w:val="002E39CD"/>
    <w:rsid w:val="002E668A"/>
    <w:rsid w:val="002E6F47"/>
    <w:rsid w:val="00307D95"/>
    <w:rsid w:val="003103DC"/>
    <w:rsid w:val="00313061"/>
    <w:rsid w:val="00313BAD"/>
    <w:rsid w:val="003144B2"/>
    <w:rsid w:val="0032055C"/>
    <w:rsid w:val="00324DF2"/>
    <w:rsid w:val="00330189"/>
    <w:rsid w:val="0033065F"/>
    <w:rsid w:val="00331888"/>
    <w:rsid w:val="00332324"/>
    <w:rsid w:val="00335191"/>
    <w:rsid w:val="0033755D"/>
    <w:rsid w:val="0034260A"/>
    <w:rsid w:val="003428D4"/>
    <w:rsid w:val="00344159"/>
    <w:rsid w:val="0034733E"/>
    <w:rsid w:val="00350838"/>
    <w:rsid w:val="0035166C"/>
    <w:rsid w:val="00351745"/>
    <w:rsid w:val="00352EB2"/>
    <w:rsid w:val="00356719"/>
    <w:rsid w:val="0035674E"/>
    <w:rsid w:val="00357D01"/>
    <w:rsid w:val="00360ECF"/>
    <w:rsid w:val="003650C9"/>
    <w:rsid w:val="00365D8E"/>
    <w:rsid w:val="003668B0"/>
    <w:rsid w:val="00367775"/>
    <w:rsid w:val="003714A1"/>
    <w:rsid w:val="003742EA"/>
    <w:rsid w:val="00375D11"/>
    <w:rsid w:val="00377A57"/>
    <w:rsid w:val="0038408D"/>
    <w:rsid w:val="00384CFF"/>
    <w:rsid w:val="0039578B"/>
    <w:rsid w:val="003957B4"/>
    <w:rsid w:val="003A06CE"/>
    <w:rsid w:val="003A428A"/>
    <w:rsid w:val="003A45C5"/>
    <w:rsid w:val="003A535C"/>
    <w:rsid w:val="003A63CF"/>
    <w:rsid w:val="003A6806"/>
    <w:rsid w:val="003A715A"/>
    <w:rsid w:val="003B0BA7"/>
    <w:rsid w:val="003B27EC"/>
    <w:rsid w:val="003B51D5"/>
    <w:rsid w:val="003C01FE"/>
    <w:rsid w:val="003C0906"/>
    <w:rsid w:val="003C40FF"/>
    <w:rsid w:val="003C58BC"/>
    <w:rsid w:val="003C6F4C"/>
    <w:rsid w:val="003D1FEF"/>
    <w:rsid w:val="003D247A"/>
    <w:rsid w:val="003D5CCE"/>
    <w:rsid w:val="003E18DB"/>
    <w:rsid w:val="003E1EF3"/>
    <w:rsid w:val="003F09F0"/>
    <w:rsid w:val="003F1065"/>
    <w:rsid w:val="003F3C38"/>
    <w:rsid w:val="003F3D0C"/>
    <w:rsid w:val="0040206A"/>
    <w:rsid w:val="00402D3E"/>
    <w:rsid w:val="004033A7"/>
    <w:rsid w:val="00404E7D"/>
    <w:rsid w:val="00405823"/>
    <w:rsid w:val="00406AB9"/>
    <w:rsid w:val="00406C06"/>
    <w:rsid w:val="004105CF"/>
    <w:rsid w:val="004107F2"/>
    <w:rsid w:val="00410B11"/>
    <w:rsid w:val="00410CBB"/>
    <w:rsid w:val="00416CB8"/>
    <w:rsid w:val="00416E8C"/>
    <w:rsid w:val="00424BB4"/>
    <w:rsid w:val="00425081"/>
    <w:rsid w:val="00425654"/>
    <w:rsid w:val="00425779"/>
    <w:rsid w:val="0043279F"/>
    <w:rsid w:val="00435D6D"/>
    <w:rsid w:val="00443FAE"/>
    <w:rsid w:val="00446CA5"/>
    <w:rsid w:val="00452FF4"/>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0F7A"/>
    <w:rsid w:val="0047404B"/>
    <w:rsid w:val="00474141"/>
    <w:rsid w:val="00476AC9"/>
    <w:rsid w:val="00477369"/>
    <w:rsid w:val="0048590D"/>
    <w:rsid w:val="00486515"/>
    <w:rsid w:val="00487987"/>
    <w:rsid w:val="004915B9"/>
    <w:rsid w:val="00493227"/>
    <w:rsid w:val="00493755"/>
    <w:rsid w:val="00493982"/>
    <w:rsid w:val="00495638"/>
    <w:rsid w:val="00497827"/>
    <w:rsid w:val="004A2436"/>
    <w:rsid w:val="004B10A5"/>
    <w:rsid w:val="004B115D"/>
    <w:rsid w:val="004B21F1"/>
    <w:rsid w:val="004B3599"/>
    <w:rsid w:val="004B3F44"/>
    <w:rsid w:val="004B51CD"/>
    <w:rsid w:val="004B6D3E"/>
    <w:rsid w:val="004B7D83"/>
    <w:rsid w:val="004B7EF9"/>
    <w:rsid w:val="004C01DB"/>
    <w:rsid w:val="004C5371"/>
    <w:rsid w:val="004C5DFA"/>
    <w:rsid w:val="004D1AC3"/>
    <w:rsid w:val="004E223B"/>
    <w:rsid w:val="004E7F1E"/>
    <w:rsid w:val="004F563C"/>
    <w:rsid w:val="0050110C"/>
    <w:rsid w:val="00501B4C"/>
    <w:rsid w:val="00502D8D"/>
    <w:rsid w:val="005039A1"/>
    <w:rsid w:val="00503BD2"/>
    <w:rsid w:val="00506553"/>
    <w:rsid w:val="00511968"/>
    <w:rsid w:val="005201A3"/>
    <w:rsid w:val="00523DEB"/>
    <w:rsid w:val="00525CBF"/>
    <w:rsid w:val="00535092"/>
    <w:rsid w:val="00535B26"/>
    <w:rsid w:val="00537C13"/>
    <w:rsid w:val="00542A53"/>
    <w:rsid w:val="005454CE"/>
    <w:rsid w:val="00545EAE"/>
    <w:rsid w:val="00547235"/>
    <w:rsid w:val="00551A59"/>
    <w:rsid w:val="0055397E"/>
    <w:rsid w:val="005639CA"/>
    <w:rsid w:val="00564AC3"/>
    <w:rsid w:val="00574E80"/>
    <w:rsid w:val="005817C3"/>
    <w:rsid w:val="005819BE"/>
    <w:rsid w:val="005832FC"/>
    <w:rsid w:val="00583645"/>
    <w:rsid w:val="00584736"/>
    <w:rsid w:val="00585465"/>
    <w:rsid w:val="00597B49"/>
    <w:rsid w:val="005A22FD"/>
    <w:rsid w:val="005A2963"/>
    <w:rsid w:val="005A395C"/>
    <w:rsid w:val="005A41A5"/>
    <w:rsid w:val="005A4C81"/>
    <w:rsid w:val="005A4EF9"/>
    <w:rsid w:val="005B16D9"/>
    <w:rsid w:val="005B4EDA"/>
    <w:rsid w:val="005C005A"/>
    <w:rsid w:val="005C15E6"/>
    <w:rsid w:val="005C5ED6"/>
    <w:rsid w:val="005D5A73"/>
    <w:rsid w:val="005D7B41"/>
    <w:rsid w:val="005E2225"/>
    <w:rsid w:val="005E3598"/>
    <w:rsid w:val="005E35C9"/>
    <w:rsid w:val="005E4297"/>
    <w:rsid w:val="005E61E0"/>
    <w:rsid w:val="005F0253"/>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40D36"/>
    <w:rsid w:val="006423D5"/>
    <w:rsid w:val="006427BB"/>
    <w:rsid w:val="006431D2"/>
    <w:rsid w:val="00646DA7"/>
    <w:rsid w:val="00646EC7"/>
    <w:rsid w:val="006476FC"/>
    <w:rsid w:val="0064781F"/>
    <w:rsid w:val="00647FC8"/>
    <w:rsid w:val="006528C5"/>
    <w:rsid w:val="00655A03"/>
    <w:rsid w:val="00655ED4"/>
    <w:rsid w:val="0065730C"/>
    <w:rsid w:val="00663003"/>
    <w:rsid w:val="00665014"/>
    <w:rsid w:val="006657F5"/>
    <w:rsid w:val="0067109B"/>
    <w:rsid w:val="00671BFD"/>
    <w:rsid w:val="00672C71"/>
    <w:rsid w:val="0067322D"/>
    <w:rsid w:val="0067533C"/>
    <w:rsid w:val="00681F3F"/>
    <w:rsid w:val="00683E42"/>
    <w:rsid w:val="00683FAC"/>
    <w:rsid w:val="006867F8"/>
    <w:rsid w:val="00686E31"/>
    <w:rsid w:val="00694023"/>
    <w:rsid w:val="006964F7"/>
    <w:rsid w:val="006A24F6"/>
    <w:rsid w:val="006A43B9"/>
    <w:rsid w:val="006A601C"/>
    <w:rsid w:val="006A6DE7"/>
    <w:rsid w:val="006A7603"/>
    <w:rsid w:val="006B1F50"/>
    <w:rsid w:val="006B1F8E"/>
    <w:rsid w:val="006B350E"/>
    <w:rsid w:val="006B3830"/>
    <w:rsid w:val="006B4BBF"/>
    <w:rsid w:val="006B54CD"/>
    <w:rsid w:val="006B5538"/>
    <w:rsid w:val="006B6B75"/>
    <w:rsid w:val="006C1AD6"/>
    <w:rsid w:val="006C2FD9"/>
    <w:rsid w:val="006C348A"/>
    <w:rsid w:val="006D0238"/>
    <w:rsid w:val="006D3117"/>
    <w:rsid w:val="006D5A70"/>
    <w:rsid w:val="006D703D"/>
    <w:rsid w:val="006D730E"/>
    <w:rsid w:val="006E2353"/>
    <w:rsid w:val="006E7739"/>
    <w:rsid w:val="00700E74"/>
    <w:rsid w:val="00702AED"/>
    <w:rsid w:val="00706757"/>
    <w:rsid w:val="007067C7"/>
    <w:rsid w:val="007171D3"/>
    <w:rsid w:val="00722DBD"/>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559F"/>
    <w:rsid w:val="0076791B"/>
    <w:rsid w:val="00770545"/>
    <w:rsid w:val="007711F8"/>
    <w:rsid w:val="00771DB9"/>
    <w:rsid w:val="00775362"/>
    <w:rsid w:val="007765DA"/>
    <w:rsid w:val="00777848"/>
    <w:rsid w:val="00780612"/>
    <w:rsid w:val="00783D51"/>
    <w:rsid w:val="0079143F"/>
    <w:rsid w:val="00792964"/>
    <w:rsid w:val="00792DEC"/>
    <w:rsid w:val="00793A30"/>
    <w:rsid w:val="00794C66"/>
    <w:rsid w:val="00794CAA"/>
    <w:rsid w:val="00794EDB"/>
    <w:rsid w:val="00796C29"/>
    <w:rsid w:val="007A2814"/>
    <w:rsid w:val="007A37A7"/>
    <w:rsid w:val="007B6782"/>
    <w:rsid w:val="007C0C24"/>
    <w:rsid w:val="007C2CDF"/>
    <w:rsid w:val="007C5888"/>
    <w:rsid w:val="007C75E3"/>
    <w:rsid w:val="007C7CBD"/>
    <w:rsid w:val="007D1449"/>
    <w:rsid w:val="007D3001"/>
    <w:rsid w:val="007D3674"/>
    <w:rsid w:val="007D3BFE"/>
    <w:rsid w:val="007D67FB"/>
    <w:rsid w:val="007E10DC"/>
    <w:rsid w:val="007E1B7E"/>
    <w:rsid w:val="007E2875"/>
    <w:rsid w:val="007E4856"/>
    <w:rsid w:val="007E5266"/>
    <w:rsid w:val="007E5A3B"/>
    <w:rsid w:val="007E68E3"/>
    <w:rsid w:val="007E7BE3"/>
    <w:rsid w:val="007F14A5"/>
    <w:rsid w:val="007F22E3"/>
    <w:rsid w:val="007F26CE"/>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4276"/>
    <w:rsid w:val="00847203"/>
    <w:rsid w:val="008547A0"/>
    <w:rsid w:val="008576E4"/>
    <w:rsid w:val="00861DF7"/>
    <w:rsid w:val="00863654"/>
    <w:rsid w:val="0086387A"/>
    <w:rsid w:val="00864871"/>
    <w:rsid w:val="00865CBA"/>
    <w:rsid w:val="0088381C"/>
    <w:rsid w:val="00883962"/>
    <w:rsid w:val="00885E40"/>
    <w:rsid w:val="00885F09"/>
    <w:rsid w:val="0088637F"/>
    <w:rsid w:val="008933FA"/>
    <w:rsid w:val="00894262"/>
    <w:rsid w:val="008A0F59"/>
    <w:rsid w:val="008A3BA3"/>
    <w:rsid w:val="008A4EF4"/>
    <w:rsid w:val="008A4FEA"/>
    <w:rsid w:val="008A635D"/>
    <w:rsid w:val="008A73C9"/>
    <w:rsid w:val="008B0E74"/>
    <w:rsid w:val="008B4D86"/>
    <w:rsid w:val="008C1584"/>
    <w:rsid w:val="008C2C59"/>
    <w:rsid w:val="008C3807"/>
    <w:rsid w:val="008C599C"/>
    <w:rsid w:val="008C5E75"/>
    <w:rsid w:val="008C6493"/>
    <w:rsid w:val="008C6E8F"/>
    <w:rsid w:val="008D0286"/>
    <w:rsid w:val="008D08FB"/>
    <w:rsid w:val="008D7A95"/>
    <w:rsid w:val="008E0C86"/>
    <w:rsid w:val="008E1E0C"/>
    <w:rsid w:val="008E3F84"/>
    <w:rsid w:val="008E6AD1"/>
    <w:rsid w:val="008E6E83"/>
    <w:rsid w:val="008F150C"/>
    <w:rsid w:val="008F3085"/>
    <w:rsid w:val="008F3A81"/>
    <w:rsid w:val="008F3E23"/>
    <w:rsid w:val="008F58DC"/>
    <w:rsid w:val="0090152B"/>
    <w:rsid w:val="00901AC3"/>
    <w:rsid w:val="00903EAA"/>
    <w:rsid w:val="00906324"/>
    <w:rsid w:val="00906B8E"/>
    <w:rsid w:val="009130A0"/>
    <w:rsid w:val="009213FC"/>
    <w:rsid w:val="00922243"/>
    <w:rsid w:val="00922D6B"/>
    <w:rsid w:val="00924842"/>
    <w:rsid w:val="009270EA"/>
    <w:rsid w:val="00931119"/>
    <w:rsid w:val="0093142A"/>
    <w:rsid w:val="00935434"/>
    <w:rsid w:val="00940CFD"/>
    <w:rsid w:val="0095324A"/>
    <w:rsid w:val="00953A43"/>
    <w:rsid w:val="00961972"/>
    <w:rsid w:val="009649CE"/>
    <w:rsid w:val="0097085C"/>
    <w:rsid w:val="00983DD1"/>
    <w:rsid w:val="00986AC8"/>
    <w:rsid w:val="009879C4"/>
    <w:rsid w:val="00990261"/>
    <w:rsid w:val="00990D81"/>
    <w:rsid w:val="0099218C"/>
    <w:rsid w:val="009930BB"/>
    <w:rsid w:val="0099470C"/>
    <w:rsid w:val="0099561B"/>
    <w:rsid w:val="009A21FB"/>
    <w:rsid w:val="009A4121"/>
    <w:rsid w:val="009A6011"/>
    <w:rsid w:val="009B08DD"/>
    <w:rsid w:val="009C3417"/>
    <w:rsid w:val="009C4A6D"/>
    <w:rsid w:val="009D1D53"/>
    <w:rsid w:val="009D31C1"/>
    <w:rsid w:val="009D3249"/>
    <w:rsid w:val="009D4CF5"/>
    <w:rsid w:val="009D4DBA"/>
    <w:rsid w:val="009E2C23"/>
    <w:rsid w:val="009E3AF6"/>
    <w:rsid w:val="009E49FC"/>
    <w:rsid w:val="009E55FD"/>
    <w:rsid w:val="009E5F78"/>
    <w:rsid w:val="009F4593"/>
    <w:rsid w:val="009F490F"/>
    <w:rsid w:val="009F58A6"/>
    <w:rsid w:val="009F5C46"/>
    <w:rsid w:val="009F7DA4"/>
    <w:rsid w:val="00A033E5"/>
    <w:rsid w:val="00A03A48"/>
    <w:rsid w:val="00A0744B"/>
    <w:rsid w:val="00A2464D"/>
    <w:rsid w:val="00A253E5"/>
    <w:rsid w:val="00A312AB"/>
    <w:rsid w:val="00A3438F"/>
    <w:rsid w:val="00A36A72"/>
    <w:rsid w:val="00A44832"/>
    <w:rsid w:val="00A50C79"/>
    <w:rsid w:val="00A52234"/>
    <w:rsid w:val="00A52821"/>
    <w:rsid w:val="00A5580F"/>
    <w:rsid w:val="00A568D6"/>
    <w:rsid w:val="00A57048"/>
    <w:rsid w:val="00A603A7"/>
    <w:rsid w:val="00A63C4C"/>
    <w:rsid w:val="00A63DF7"/>
    <w:rsid w:val="00A65C29"/>
    <w:rsid w:val="00A6630D"/>
    <w:rsid w:val="00A66783"/>
    <w:rsid w:val="00A704A0"/>
    <w:rsid w:val="00A71ED2"/>
    <w:rsid w:val="00A74A76"/>
    <w:rsid w:val="00A821F4"/>
    <w:rsid w:val="00A8322C"/>
    <w:rsid w:val="00A8505C"/>
    <w:rsid w:val="00A851F6"/>
    <w:rsid w:val="00A86065"/>
    <w:rsid w:val="00A90C80"/>
    <w:rsid w:val="00A9778D"/>
    <w:rsid w:val="00AB3312"/>
    <w:rsid w:val="00AB3FEE"/>
    <w:rsid w:val="00AB58E4"/>
    <w:rsid w:val="00AB7B14"/>
    <w:rsid w:val="00AC08D1"/>
    <w:rsid w:val="00AD03F8"/>
    <w:rsid w:val="00AD05F6"/>
    <w:rsid w:val="00AD22C4"/>
    <w:rsid w:val="00AD265F"/>
    <w:rsid w:val="00AD4403"/>
    <w:rsid w:val="00AE0B75"/>
    <w:rsid w:val="00AE2447"/>
    <w:rsid w:val="00AE416E"/>
    <w:rsid w:val="00AE75CF"/>
    <w:rsid w:val="00AF07D3"/>
    <w:rsid w:val="00AF140A"/>
    <w:rsid w:val="00AF1735"/>
    <w:rsid w:val="00AF3CAC"/>
    <w:rsid w:val="00AF6581"/>
    <w:rsid w:val="00AF6BC3"/>
    <w:rsid w:val="00AF7F20"/>
    <w:rsid w:val="00B02119"/>
    <w:rsid w:val="00B02925"/>
    <w:rsid w:val="00B051D0"/>
    <w:rsid w:val="00B10B21"/>
    <w:rsid w:val="00B13CDC"/>
    <w:rsid w:val="00B2026A"/>
    <w:rsid w:val="00B2068A"/>
    <w:rsid w:val="00B20882"/>
    <w:rsid w:val="00B20B6D"/>
    <w:rsid w:val="00B20F2F"/>
    <w:rsid w:val="00B20F47"/>
    <w:rsid w:val="00B23BFD"/>
    <w:rsid w:val="00B24EE0"/>
    <w:rsid w:val="00B25860"/>
    <w:rsid w:val="00B264DB"/>
    <w:rsid w:val="00B2778F"/>
    <w:rsid w:val="00B33DDF"/>
    <w:rsid w:val="00B3694C"/>
    <w:rsid w:val="00B400CE"/>
    <w:rsid w:val="00B41757"/>
    <w:rsid w:val="00B43344"/>
    <w:rsid w:val="00B43AAC"/>
    <w:rsid w:val="00B4728E"/>
    <w:rsid w:val="00B47419"/>
    <w:rsid w:val="00B50D64"/>
    <w:rsid w:val="00B576CC"/>
    <w:rsid w:val="00B6334E"/>
    <w:rsid w:val="00B658E2"/>
    <w:rsid w:val="00B67B73"/>
    <w:rsid w:val="00B67D5F"/>
    <w:rsid w:val="00B70DC0"/>
    <w:rsid w:val="00B7155B"/>
    <w:rsid w:val="00B715FA"/>
    <w:rsid w:val="00B72455"/>
    <w:rsid w:val="00B734B4"/>
    <w:rsid w:val="00B74EF7"/>
    <w:rsid w:val="00B77976"/>
    <w:rsid w:val="00B80BE6"/>
    <w:rsid w:val="00B80D0B"/>
    <w:rsid w:val="00B8493D"/>
    <w:rsid w:val="00B856D7"/>
    <w:rsid w:val="00B87240"/>
    <w:rsid w:val="00B8739E"/>
    <w:rsid w:val="00B900A2"/>
    <w:rsid w:val="00B95709"/>
    <w:rsid w:val="00B961B5"/>
    <w:rsid w:val="00BA5EAC"/>
    <w:rsid w:val="00BB31C0"/>
    <w:rsid w:val="00BB65DE"/>
    <w:rsid w:val="00BC073B"/>
    <w:rsid w:val="00BC3A58"/>
    <w:rsid w:val="00BD2C32"/>
    <w:rsid w:val="00BD6EEE"/>
    <w:rsid w:val="00BE00F5"/>
    <w:rsid w:val="00BE1921"/>
    <w:rsid w:val="00BE1FE7"/>
    <w:rsid w:val="00BF78ED"/>
    <w:rsid w:val="00C00BD5"/>
    <w:rsid w:val="00C00CFF"/>
    <w:rsid w:val="00C02D2A"/>
    <w:rsid w:val="00C06B0F"/>
    <w:rsid w:val="00C072CF"/>
    <w:rsid w:val="00C11688"/>
    <w:rsid w:val="00C1235E"/>
    <w:rsid w:val="00C1776E"/>
    <w:rsid w:val="00C23006"/>
    <w:rsid w:val="00C248F7"/>
    <w:rsid w:val="00C304B6"/>
    <w:rsid w:val="00C34324"/>
    <w:rsid w:val="00C35578"/>
    <w:rsid w:val="00C41488"/>
    <w:rsid w:val="00C446C8"/>
    <w:rsid w:val="00C458F9"/>
    <w:rsid w:val="00C51B5C"/>
    <w:rsid w:val="00C52DCE"/>
    <w:rsid w:val="00C53131"/>
    <w:rsid w:val="00C602EA"/>
    <w:rsid w:val="00C60AB0"/>
    <w:rsid w:val="00C6652B"/>
    <w:rsid w:val="00C71C1C"/>
    <w:rsid w:val="00C739C3"/>
    <w:rsid w:val="00C76747"/>
    <w:rsid w:val="00C77578"/>
    <w:rsid w:val="00C85254"/>
    <w:rsid w:val="00C878BF"/>
    <w:rsid w:val="00C92A89"/>
    <w:rsid w:val="00C93C30"/>
    <w:rsid w:val="00C9724D"/>
    <w:rsid w:val="00CA1782"/>
    <w:rsid w:val="00CA221F"/>
    <w:rsid w:val="00CA70AF"/>
    <w:rsid w:val="00CB3D04"/>
    <w:rsid w:val="00CC5537"/>
    <w:rsid w:val="00CC553E"/>
    <w:rsid w:val="00CC7202"/>
    <w:rsid w:val="00CD47BD"/>
    <w:rsid w:val="00CD7720"/>
    <w:rsid w:val="00CE5F8A"/>
    <w:rsid w:val="00CF13F3"/>
    <w:rsid w:val="00D02557"/>
    <w:rsid w:val="00D03B81"/>
    <w:rsid w:val="00D10E97"/>
    <w:rsid w:val="00D1133C"/>
    <w:rsid w:val="00D11C3B"/>
    <w:rsid w:val="00D152B0"/>
    <w:rsid w:val="00D15AE8"/>
    <w:rsid w:val="00D22999"/>
    <w:rsid w:val="00D26989"/>
    <w:rsid w:val="00D33189"/>
    <w:rsid w:val="00D3335F"/>
    <w:rsid w:val="00D37576"/>
    <w:rsid w:val="00D377F5"/>
    <w:rsid w:val="00D41F20"/>
    <w:rsid w:val="00D5045C"/>
    <w:rsid w:val="00D54B7C"/>
    <w:rsid w:val="00D70CA4"/>
    <w:rsid w:val="00D73182"/>
    <w:rsid w:val="00D7592F"/>
    <w:rsid w:val="00D82CB7"/>
    <w:rsid w:val="00D857B9"/>
    <w:rsid w:val="00D90902"/>
    <w:rsid w:val="00D91043"/>
    <w:rsid w:val="00D94A35"/>
    <w:rsid w:val="00DA4B7F"/>
    <w:rsid w:val="00DA6216"/>
    <w:rsid w:val="00DB1250"/>
    <w:rsid w:val="00DB694D"/>
    <w:rsid w:val="00DB7EF2"/>
    <w:rsid w:val="00DC01B2"/>
    <w:rsid w:val="00DC0FDF"/>
    <w:rsid w:val="00DC25A6"/>
    <w:rsid w:val="00DC6CA2"/>
    <w:rsid w:val="00DD4E22"/>
    <w:rsid w:val="00DD707C"/>
    <w:rsid w:val="00DE0742"/>
    <w:rsid w:val="00DE2A02"/>
    <w:rsid w:val="00DE2EBB"/>
    <w:rsid w:val="00DE3D5A"/>
    <w:rsid w:val="00DE42E0"/>
    <w:rsid w:val="00DE49D5"/>
    <w:rsid w:val="00DE7621"/>
    <w:rsid w:val="00DE7778"/>
    <w:rsid w:val="00DF5AA8"/>
    <w:rsid w:val="00DF6133"/>
    <w:rsid w:val="00DF6A45"/>
    <w:rsid w:val="00E00E2F"/>
    <w:rsid w:val="00E03372"/>
    <w:rsid w:val="00E03B01"/>
    <w:rsid w:val="00E03CCC"/>
    <w:rsid w:val="00E10C38"/>
    <w:rsid w:val="00E11F6C"/>
    <w:rsid w:val="00E16E08"/>
    <w:rsid w:val="00E20520"/>
    <w:rsid w:val="00E21727"/>
    <w:rsid w:val="00E221F8"/>
    <w:rsid w:val="00E24A87"/>
    <w:rsid w:val="00E27797"/>
    <w:rsid w:val="00E31078"/>
    <w:rsid w:val="00E31AF8"/>
    <w:rsid w:val="00E325B9"/>
    <w:rsid w:val="00E33785"/>
    <w:rsid w:val="00E3428D"/>
    <w:rsid w:val="00E4523B"/>
    <w:rsid w:val="00E525E4"/>
    <w:rsid w:val="00E52FAA"/>
    <w:rsid w:val="00E53FDD"/>
    <w:rsid w:val="00E55518"/>
    <w:rsid w:val="00E60B90"/>
    <w:rsid w:val="00E60FA2"/>
    <w:rsid w:val="00E63C79"/>
    <w:rsid w:val="00E659CB"/>
    <w:rsid w:val="00E7187C"/>
    <w:rsid w:val="00E72370"/>
    <w:rsid w:val="00E756D1"/>
    <w:rsid w:val="00E81506"/>
    <w:rsid w:val="00E824B9"/>
    <w:rsid w:val="00E83C33"/>
    <w:rsid w:val="00E859E6"/>
    <w:rsid w:val="00E86287"/>
    <w:rsid w:val="00E93887"/>
    <w:rsid w:val="00E93AA6"/>
    <w:rsid w:val="00E943E7"/>
    <w:rsid w:val="00E9499C"/>
    <w:rsid w:val="00EA31CC"/>
    <w:rsid w:val="00EA72A8"/>
    <w:rsid w:val="00EA7F81"/>
    <w:rsid w:val="00EB1DA2"/>
    <w:rsid w:val="00EB53B6"/>
    <w:rsid w:val="00EC0A6A"/>
    <w:rsid w:val="00EC103E"/>
    <w:rsid w:val="00EC332A"/>
    <w:rsid w:val="00EC3782"/>
    <w:rsid w:val="00EC5D02"/>
    <w:rsid w:val="00EC7412"/>
    <w:rsid w:val="00ED1019"/>
    <w:rsid w:val="00ED12F1"/>
    <w:rsid w:val="00ED2600"/>
    <w:rsid w:val="00ED26D5"/>
    <w:rsid w:val="00ED2EEC"/>
    <w:rsid w:val="00ED3983"/>
    <w:rsid w:val="00ED4F64"/>
    <w:rsid w:val="00ED6DBD"/>
    <w:rsid w:val="00EE0D7D"/>
    <w:rsid w:val="00EE12AB"/>
    <w:rsid w:val="00EE15BD"/>
    <w:rsid w:val="00EE4903"/>
    <w:rsid w:val="00EF1293"/>
    <w:rsid w:val="00F0020D"/>
    <w:rsid w:val="00F0077D"/>
    <w:rsid w:val="00F00AA2"/>
    <w:rsid w:val="00F01E33"/>
    <w:rsid w:val="00F02390"/>
    <w:rsid w:val="00F04143"/>
    <w:rsid w:val="00F04F89"/>
    <w:rsid w:val="00F06BB7"/>
    <w:rsid w:val="00F131BD"/>
    <w:rsid w:val="00F17494"/>
    <w:rsid w:val="00F24ED3"/>
    <w:rsid w:val="00F25A16"/>
    <w:rsid w:val="00F265E5"/>
    <w:rsid w:val="00F30D2E"/>
    <w:rsid w:val="00F31F0E"/>
    <w:rsid w:val="00F35139"/>
    <w:rsid w:val="00F36195"/>
    <w:rsid w:val="00F47045"/>
    <w:rsid w:val="00F47637"/>
    <w:rsid w:val="00F503CB"/>
    <w:rsid w:val="00F51A11"/>
    <w:rsid w:val="00F60C1C"/>
    <w:rsid w:val="00F62A87"/>
    <w:rsid w:val="00F6531B"/>
    <w:rsid w:val="00F66339"/>
    <w:rsid w:val="00F74EEB"/>
    <w:rsid w:val="00F761FA"/>
    <w:rsid w:val="00F8064C"/>
    <w:rsid w:val="00F82941"/>
    <w:rsid w:val="00F82C1D"/>
    <w:rsid w:val="00F86502"/>
    <w:rsid w:val="00F86D49"/>
    <w:rsid w:val="00F92711"/>
    <w:rsid w:val="00F97643"/>
    <w:rsid w:val="00FA5517"/>
    <w:rsid w:val="00FA6CA5"/>
    <w:rsid w:val="00FA793A"/>
    <w:rsid w:val="00FB2499"/>
    <w:rsid w:val="00FC0F3B"/>
    <w:rsid w:val="00FC25E7"/>
    <w:rsid w:val="00FC4D96"/>
    <w:rsid w:val="00FC7BDA"/>
    <w:rsid w:val="00FD227C"/>
    <w:rsid w:val="00FD527E"/>
    <w:rsid w:val="00FE1133"/>
    <w:rsid w:val="00FE1152"/>
    <w:rsid w:val="00FE4C69"/>
    <w:rsid w:val="00FE687E"/>
    <w:rsid w:val="00FF0175"/>
    <w:rsid w:val="00FF018B"/>
    <w:rsid w:val="00FF1B23"/>
    <w:rsid w:val="00FF6E7E"/>
    <w:rsid w:val="00FF7C90"/>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03D66"/>
    <w:rPr>
      <w:rFonts w:eastAsiaTheme="minorEastAsia" w:cs="Arial"/>
      <w:kern w:val="44"/>
      <w:sz w:val="18"/>
      <w:szCs w:val="18"/>
    </w:rPr>
  </w:style>
  <w:style w:type="paragraph" w:styleId="10">
    <w:name w:val="heading 1"/>
    <w:basedOn w:val="a1"/>
    <w:link w:val="1Char"/>
    <w:autoRedefine/>
    <w:uiPriority w:val="1"/>
    <w:qFormat/>
    <w:rsid w:val="0020019A"/>
    <w:pPr>
      <w:keepNext/>
      <w:keepLines/>
      <w:pageBreakBefore/>
      <w:numPr>
        <w:numId w:val="5"/>
      </w:numPr>
      <w:spacing w:beforeLines="100" w:before="240" w:afterLines="50" w:line="240" w:lineRule="auto"/>
      <w:outlineLvl w:val="0"/>
    </w:pPr>
    <w:rPr>
      <w:rFonts w:eastAsia="Arial"/>
      <w:b/>
      <w:sz w:val="36"/>
      <w:szCs w:val="36"/>
    </w:rPr>
  </w:style>
  <w:style w:type="paragraph" w:styleId="2">
    <w:name w:val="heading 2"/>
    <w:basedOn w:val="a1"/>
    <w:link w:val="2Char"/>
    <w:uiPriority w:val="1"/>
    <w:qFormat/>
    <w:rsid w:val="00103D66"/>
    <w:pPr>
      <w:keepNext/>
      <w:keepLines/>
      <w:numPr>
        <w:ilvl w:val="1"/>
        <w:numId w:val="5"/>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1"/>
    <w:link w:val="3Char"/>
    <w:uiPriority w:val="1"/>
    <w:qFormat/>
    <w:rsid w:val="00103D66"/>
    <w:pPr>
      <w:keepNext/>
      <w:keepLines/>
      <w:numPr>
        <w:ilvl w:val="2"/>
        <w:numId w:val="5"/>
      </w:numPr>
      <w:spacing w:beforeLines="100" w:before="100"/>
      <w:jc w:val="left"/>
      <w:outlineLvl w:val="2"/>
    </w:pPr>
    <w:rPr>
      <w:b/>
      <w:sz w:val="24"/>
      <w:szCs w:val="32"/>
    </w:rPr>
  </w:style>
  <w:style w:type="paragraph" w:styleId="4">
    <w:name w:val="heading 4"/>
    <w:basedOn w:val="a1"/>
    <w:link w:val="4Char"/>
    <w:uiPriority w:val="1"/>
    <w:qFormat/>
    <w:rsid w:val="00103D66"/>
    <w:pPr>
      <w:keepNext/>
      <w:keepLines/>
      <w:numPr>
        <w:ilvl w:val="3"/>
        <w:numId w:val="5"/>
      </w:numPr>
      <w:jc w:val="left"/>
      <w:outlineLvl w:val="3"/>
    </w:pPr>
    <w:rPr>
      <w:rFonts w:cstheme="majorBidi"/>
      <w:bCs/>
      <w:i/>
      <w:sz w:val="20"/>
      <w:szCs w:val="28"/>
    </w:rPr>
  </w:style>
  <w:style w:type="paragraph" w:styleId="5">
    <w:name w:val="heading 5"/>
    <w:basedOn w:val="a1"/>
    <w:next w:val="a1"/>
    <w:link w:val="5Char"/>
    <w:uiPriority w:val="9"/>
    <w:qFormat/>
    <w:rsid w:val="00040E4B"/>
    <w:pPr>
      <w:keepNext/>
      <w:keepLines/>
      <w:numPr>
        <w:ilvl w:val="4"/>
        <w:numId w:val="5"/>
      </w:numPr>
      <w:spacing w:before="280" w:after="290" w:line="376" w:lineRule="atLeast"/>
      <w:outlineLvl w:val="4"/>
    </w:pPr>
    <w:rPr>
      <w:b/>
      <w:bCs/>
      <w:sz w:val="28"/>
      <w:szCs w:val="28"/>
    </w:rPr>
  </w:style>
  <w:style w:type="paragraph" w:styleId="6">
    <w:name w:val="heading 6"/>
    <w:basedOn w:val="a1"/>
    <w:next w:val="a1"/>
    <w:link w:val="6Char"/>
    <w:uiPriority w:val="9"/>
    <w:qFormat/>
    <w:rsid w:val="00040E4B"/>
    <w:pPr>
      <w:keepNext/>
      <w:keepLines/>
      <w:numPr>
        <w:ilvl w:val="5"/>
        <w:numId w:val="5"/>
      </w:numPr>
      <w:spacing w:line="320" w:lineRule="atLeast"/>
      <w:outlineLvl w:val="5"/>
    </w:pPr>
    <w:rPr>
      <w:rFonts w:asciiTheme="majorHAnsi" w:eastAsiaTheme="majorEastAsia" w:hAnsiTheme="majorHAnsi" w:cstheme="majorBidi"/>
      <w:b/>
      <w:bCs/>
      <w:sz w:val="24"/>
    </w:rPr>
  </w:style>
  <w:style w:type="paragraph" w:styleId="7">
    <w:name w:val="heading 7"/>
    <w:basedOn w:val="a1"/>
    <w:next w:val="a1"/>
    <w:link w:val="7Char"/>
    <w:uiPriority w:val="9"/>
    <w:qFormat/>
    <w:rsid w:val="00040E4B"/>
    <w:pPr>
      <w:keepNext/>
      <w:keepLines/>
      <w:numPr>
        <w:ilvl w:val="6"/>
        <w:numId w:val="5"/>
      </w:numPr>
      <w:spacing w:line="320" w:lineRule="atLeast"/>
      <w:outlineLvl w:val="6"/>
    </w:pPr>
    <w:rPr>
      <w:b/>
      <w:bCs/>
      <w:sz w:val="24"/>
    </w:rPr>
  </w:style>
  <w:style w:type="paragraph" w:styleId="8">
    <w:name w:val="heading 8"/>
    <w:basedOn w:val="a1"/>
    <w:next w:val="a1"/>
    <w:link w:val="8Char"/>
    <w:uiPriority w:val="9"/>
    <w:qFormat/>
    <w:rsid w:val="00040E4B"/>
    <w:pPr>
      <w:keepNext/>
      <w:keepLines/>
      <w:numPr>
        <w:ilvl w:val="7"/>
        <w:numId w:val="5"/>
      </w:numPr>
      <w:spacing w:line="320" w:lineRule="atLeast"/>
      <w:outlineLvl w:val="7"/>
    </w:pPr>
    <w:rPr>
      <w:rFonts w:asciiTheme="majorHAnsi" w:eastAsiaTheme="majorEastAsia" w:hAnsiTheme="majorHAnsi" w:cstheme="majorBidi"/>
      <w:sz w:val="24"/>
    </w:rPr>
  </w:style>
  <w:style w:type="paragraph" w:styleId="9">
    <w:name w:val="heading 9"/>
    <w:basedOn w:val="a1"/>
    <w:next w:val="a1"/>
    <w:link w:val="9Char"/>
    <w:uiPriority w:val="9"/>
    <w:qFormat/>
    <w:rsid w:val="00040E4B"/>
    <w:pPr>
      <w:keepNext/>
      <w:keepLines/>
      <w:numPr>
        <w:ilvl w:val="8"/>
        <w:numId w:val="5"/>
      </w:numPr>
      <w:spacing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EN">
    <w:name w:val="EN正文"/>
    <w:basedOn w:val="a5"/>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5">
    <w:name w:val="Body Text"/>
    <w:basedOn w:val="a1"/>
    <w:link w:val="Char"/>
    <w:uiPriority w:val="1"/>
    <w:unhideWhenUsed/>
    <w:qFormat/>
    <w:rsid w:val="00103D66"/>
  </w:style>
  <w:style w:type="character" w:customStyle="1" w:styleId="Char">
    <w:name w:val="正文文本 Char"/>
    <w:basedOn w:val="a2"/>
    <w:link w:val="a5"/>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2"/>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7"/>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1"/>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1"/>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1"/>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9"/>
      </w:numPr>
      <w:pBdr>
        <w:bottom w:val="single" w:sz="4" w:space="1" w:color="auto"/>
      </w:pBdr>
    </w:pPr>
  </w:style>
  <w:style w:type="paragraph" w:customStyle="1" w:styleId="NOTE">
    <w:name w:val="NOTE文本"/>
    <w:basedOn w:val="a1"/>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2"/>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1"/>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2"/>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1"/>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20019A"/>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3"/>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6">
    <w:name w:val="表格标题行"/>
    <w:basedOn w:val="a3"/>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7">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8">
    <w:name w:val="操作标题"/>
    <w:basedOn w:val="a1"/>
    <w:autoRedefine/>
    <w:qFormat/>
    <w:rsid w:val="00F0077D"/>
    <w:pPr>
      <w:widowControl w:val="0"/>
      <w:spacing w:beforeLines="50" w:afterLines="50" w:line="240" w:lineRule="auto"/>
      <w:ind w:left="620" w:hanging="420"/>
    </w:pPr>
    <w:rPr>
      <w:rFonts w:cs="微软雅黑"/>
      <w:b/>
      <w:snapToGrid w:val="0"/>
      <w:kern w:val="2"/>
    </w:rPr>
  </w:style>
  <w:style w:type="character" w:customStyle="1" w:styleId="5Char">
    <w:name w:val="标题 5 Char"/>
    <w:basedOn w:val="a2"/>
    <w:link w:val="5"/>
    <w:uiPriority w:val="9"/>
    <w:rsid w:val="00040E4B"/>
    <w:rPr>
      <w:rFonts w:eastAsiaTheme="minorEastAsia" w:cs="Arial"/>
      <w:b/>
      <w:bCs/>
      <w:kern w:val="44"/>
      <w:sz w:val="28"/>
      <w:szCs w:val="28"/>
    </w:rPr>
  </w:style>
  <w:style w:type="paragraph" w:customStyle="1" w:styleId="a0">
    <w:name w:val="操作文本"/>
    <w:basedOn w:val="a8"/>
    <w:link w:val="Char0"/>
    <w:qFormat/>
    <w:rsid w:val="00B74EF7"/>
    <w:pPr>
      <w:numPr>
        <w:numId w:val="30"/>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2"/>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2"/>
    <w:link w:val="4"/>
    <w:uiPriority w:val="1"/>
    <w:qFormat/>
    <w:rsid w:val="00103D66"/>
    <w:rPr>
      <w:rFonts w:eastAsiaTheme="minorEastAsia" w:cstheme="majorBidi"/>
      <w:bCs/>
      <w:i/>
      <w:kern w:val="44"/>
      <w:sz w:val="20"/>
      <w:szCs w:val="28"/>
    </w:rPr>
  </w:style>
  <w:style w:type="character" w:customStyle="1" w:styleId="7Char">
    <w:name w:val="标题 7 Char"/>
    <w:basedOn w:val="a2"/>
    <w:link w:val="7"/>
    <w:uiPriority w:val="9"/>
    <w:qFormat/>
    <w:rsid w:val="00040E4B"/>
    <w:rPr>
      <w:rFonts w:eastAsiaTheme="minorEastAsia" w:cs="Arial"/>
      <w:b/>
      <w:bCs/>
      <w:kern w:val="44"/>
      <w:sz w:val="24"/>
      <w:szCs w:val="18"/>
    </w:rPr>
  </w:style>
  <w:style w:type="character" w:customStyle="1" w:styleId="8Char">
    <w:name w:val="标题 8 Char"/>
    <w:basedOn w:val="a2"/>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2"/>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3"/>
      </w:numPr>
    </w:pPr>
  </w:style>
  <w:style w:type="paragraph" w:styleId="aa">
    <w:name w:val="Normal (Web)"/>
    <w:basedOn w:val="a1"/>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1"/>
    <w:next w:val="a1"/>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1"/>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1"/>
    <w:autoRedefine/>
    <w:uiPriority w:val="39"/>
    <w:unhideWhenUsed/>
    <w:qFormat/>
    <w:rsid w:val="009130A0"/>
    <w:pPr>
      <w:ind w:left="360"/>
    </w:pPr>
    <w:rPr>
      <w:i/>
      <w:iCs/>
      <w:smallCaps w:val="0"/>
    </w:rPr>
  </w:style>
  <w:style w:type="paragraph" w:styleId="ab">
    <w:name w:val="header"/>
    <w:basedOn w:val="a1"/>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2"/>
    <w:link w:val="ab"/>
    <w:uiPriority w:val="99"/>
    <w:rsid w:val="00B67D5F"/>
    <w:rPr>
      <w:rFonts w:asciiTheme="minorHAnsi" w:eastAsiaTheme="minorEastAsia" w:hAnsiTheme="minorHAnsi"/>
      <w:kern w:val="0"/>
      <w:sz w:val="18"/>
      <w:szCs w:val="18"/>
      <w:lang w:eastAsia="en-US"/>
    </w:rPr>
  </w:style>
  <w:style w:type="paragraph" w:styleId="ac">
    <w:name w:val="footer"/>
    <w:basedOn w:val="a1"/>
    <w:link w:val="Char3"/>
    <w:uiPriority w:val="99"/>
    <w:unhideWhenUsed/>
    <w:qFormat/>
    <w:rsid w:val="00B67D5F"/>
    <w:pPr>
      <w:tabs>
        <w:tab w:val="center" w:pos="4153"/>
        <w:tab w:val="right" w:pos="8306"/>
      </w:tabs>
      <w:snapToGrid w:val="0"/>
    </w:pPr>
  </w:style>
  <w:style w:type="character" w:customStyle="1" w:styleId="Char3">
    <w:name w:val="页脚 Char"/>
    <w:basedOn w:val="a2"/>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1"/>
    <w:link w:val="Char4"/>
    <w:uiPriority w:val="34"/>
    <w:qFormat/>
    <w:rsid w:val="00B67D5F"/>
  </w:style>
  <w:style w:type="paragraph" w:customStyle="1" w:styleId="TableParagraph">
    <w:name w:val="Table Paragraph"/>
    <w:basedOn w:val="a1"/>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2"/>
    <w:uiPriority w:val="99"/>
    <w:unhideWhenUsed/>
    <w:rsid w:val="00B67D5F"/>
    <w:rPr>
      <w:color w:val="0000FF"/>
      <w:u w:val="single"/>
    </w:rPr>
  </w:style>
  <w:style w:type="character" w:styleId="af">
    <w:name w:val="FollowedHyperlink"/>
    <w:basedOn w:val="a2"/>
    <w:uiPriority w:val="99"/>
    <w:semiHidden/>
    <w:unhideWhenUsed/>
    <w:rsid w:val="00B67D5F"/>
    <w:rPr>
      <w:color w:val="800080"/>
      <w:u w:val="single"/>
    </w:rPr>
  </w:style>
  <w:style w:type="table" w:styleId="af0">
    <w:name w:val="Table Grid"/>
    <w:basedOn w:val="a3"/>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1"/>
    <w:next w:val="a1"/>
    <w:uiPriority w:val="35"/>
    <w:unhideWhenUsed/>
    <w:qFormat/>
    <w:rsid w:val="00103D66"/>
    <w:rPr>
      <w:rFonts w:asciiTheme="majorHAnsi" w:eastAsia="黑体" w:hAnsiTheme="majorHAnsi" w:cstheme="majorBidi"/>
      <w:sz w:val="20"/>
      <w:szCs w:val="20"/>
    </w:rPr>
  </w:style>
  <w:style w:type="character" w:styleId="af2">
    <w:name w:val="annotation reference"/>
    <w:basedOn w:val="a2"/>
    <w:uiPriority w:val="99"/>
    <w:semiHidden/>
    <w:unhideWhenUsed/>
    <w:qFormat/>
    <w:rsid w:val="00103D66"/>
    <w:rPr>
      <w:sz w:val="21"/>
      <w:szCs w:val="21"/>
    </w:rPr>
  </w:style>
  <w:style w:type="paragraph" w:styleId="af3">
    <w:name w:val="annotation text"/>
    <w:basedOn w:val="a1"/>
    <w:link w:val="Char5"/>
    <w:uiPriority w:val="99"/>
    <w:unhideWhenUsed/>
    <w:qFormat/>
    <w:rsid w:val="00103D66"/>
  </w:style>
  <w:style w:type="character" w:customStyle="1" w:styleId="Char5">
    <w:name w:val="批注文字 Char"/>
    <w:basedOn w:val="a2"/>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1"/>
    <w:link w:val="Char7"/>
    <w:uiPriority w:val="99"/>
    <w:semiHidden/>
    <w:unhideWhenUsed/>
    <w:qFormat/>
    <w:rsid w:val="00103D66"/>
  </w:style>
  <w:style w:type="character" w:customStyle="1" w:styleId="Char7">
    <w:name w:val="批注框文本 Char"/>
    <w:basedOn w:val="a2"/>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1"/>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2"/>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4"/>
      </w:numPr>
    </w:pPr>
  </w:style>
  <w:style w:type="paragraph" w:customStyle="1" w:styleId="af6">
    <w:name w:val="参数值"/>
    <w:basedOn w:val="a1"/>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2"/>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8"/>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0"/>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2"/>
    <w:uiPriority w:val="99"/>
    <w:semiHidden/>
    <w:rsid w:val="00486515"/>
    <w:rPr>
      <w:color w:val="808080"/>
    </w:rPr>
  </w:style>
  <w:style w:type="paragraph" w:styleId="TOC">
    <w:name w:val="TOC Heading"/>
    <w:basedOn w:val="10"/>
    <w:next w:val="a1"/>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1"/>
    <w:next w:val="a1"/>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1"/>
    <w:next w:val="a1"/>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1"/>
    <w:next w:val="a1"/>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1"/>
    <w:next w:val="a1"/>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1"/>
    <w:next w:val="a1"/>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1"/>
    <w:next w:val="a1"/>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1"/>
    <w:next w:val="a1"/>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2"/>
    <w:link w:val="afa"/>
    <w:rsid w:val="00D82CB7"/>
    <w:rPr>
      <w:rFonts w:asciiTheme="majorHAnsi" w:eastAsia="宋体" w:hAnsiTheme="majorHAnsi" w:cstheme="majorBidi"/>
      <w:b/>
      <w:bCs/>
      <w:kern w:val="44"/>
      <w:sz w:val="32"/>
      <w:szCs w:val="32"/>
    </w:rPr>
  </w:style>
  <w:style w:type="paragraph" w:styleId="afb">
    <w:name w:val="footnote text"/>
    <w:basedOn w:val="a1"/>
    <w:link w:val="Char9"/>
    <w:uiPriority w:val="99"/>
    <w:semiHidden/>
    <w:rsid w:val="004E223B"/>
    <w:pPr>
      <w:snapToGrid w:val="0"/>
      <w:jc w:val="left"/>
    </w:pPr>
  </w:style>
  <w:style w:type="character" w:customStyle="1" w:styleId="Char9">
    <w:name w:val="脚注文本 Char"/>
    <w:basedOn w:val="a2"/>
    <w:link w:val="afb"/>
    <w:uiPriority w:val="99"/>
    <w:semiHidden/>
    <w:rsid w:val="004E223B"/>
    <w:rPr>
      <w:rFonts w:eastAsiaTheme="minorEastAsia" w:cs="Arial"/>
      <w:kern w:val="44"/>
      <w:sz w:val="18"/>
      <w:szCs w:val="18"/>
    </w:rPr>
  </w:style>
  <w:style w:type="character" w:styleId="afc">
    <w:name w:val="footnote reference"/>
    <w:basedOn w:val="a2"/>
    <w:uiPriority w:val="99"/>
    <w:semiHidden/>
    <w:rsid w:val="004E223B"/>
    <w:rPr>
      <w:vertAlign w:val="superscript"/>
    </w:rPr>
  </w:style>
  <w:style w:type="character" w:customStyle="1" w:styleId="im-content1">
    <w:name w:val="im-content1"/>
    <w:basedOn w:val="a2"/>
    <w:rsid w:val="005A41A5"/>
    <w:rPr>
      <w:vanish w:val="0"/>
      <w:webHidden w:val="0"/>
      <w:color w:val="000000"/>
      <w:specVanish w:val="0"/>
    </w:rPr>
  </w:style>
  <w:style w:type="character" w:customStyle="1" w:styleId="im-content2">
    <w:name w:val="im-content2"/>
    <w:basedOn w:val="a2"/>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5"/>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1"/>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2"/>
    <w:link w:val="afd"/>
    <w:uiPriority w:val="99"/>
    <w:semiHidden/>
    <w:rsid w:val="001E61AF"/>
    <w:rPr>
      <w:rFonts w:ascii="宋体" w:eastAsia="宋体" w:cs="Times New Roman"/>
      <w:kern w:val="0"/>
      <w:sz w:val="18"/>
      <w:szCs w:val="18"/>
    </w:rPr>
  </w:style>
  <w:style w:type="character" w:customStyle="1" w:styleId="UnresolvedMention">
    <w:name w:val="Unresolved Mention"/>
    <w:basedOn w:val="a2"/>
    <w:uiPriority w:val="99"/>
    <w:semiHidden/>
    <w:unhideWhenUsed/>
    <w:rsid w:val="000E00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2.png"/><Relationship Id="rId68" Type="http://schemas.openxmlformats.org/officeDocument/2006/relationships/image" Target="media/image57.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3.png"/><Relationship Id="rId69" Type="http://schemas.openxmlformats.org/officeDocument/2006/relationships/image" Target="media/image58.jpe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footer" Target="footer3.xml"/><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pn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footer" Target="footer4.xml"/><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5D236653-F447-40C4-8ADA-980F3E6A05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Template>
  <TotalTime>619</TotalTime>
  <Pages>63</Pages>
  <Words>7317</Words>
  <Characters>41713</Characters>
  <Application>Microsoft Office Word</Application>
  <DocSecurity>0</DocSecurity>
  <Lines>347</Lines>
  <Paragraphs>97</Paragraphs>
  <ScaleCrop>false</ScaleCrop>
  <Company/>
  <LinksUpToDate>false</LinksUpToDate>
  <CharactersWithSpaces>48933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赵容</cp:lastModifiedBy>
  <cp:revision>36</cp:revision>
  <cp:lastPrinted>2022-12-05T09:04:00Z</cp:lastPrinted>
  <dcterms:created xsi:type="dcterms:W3CDTF">2022-12-04T03:16:00Z</dcterms:created>
  <dcterms:modified xsi:type="dcterms:W3CDTF">2023-02-02T11:11:00Z</dcterms:modified>
  <cp:version>1.0</cp:version>
</cp:coreProperties>
</file>