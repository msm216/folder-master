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78CE8" w14:textId="1229CEBD" w:rsidR="001C456B" w:rsidRPr="009D56F6" w:rsidRDefault="00914372" w:rsidP="007A7942">
      <w:pPr>
        <w:pStyle w:val="ItemList"/>
        <w:spacing w:before="48" w:after="48"/>
        <w:sectPr w:rsidR="001C456B" w:rsidRPr="009D56F6" w:rsidSect="00655ED4">
          <w:footerReference w:type="default" r:id="rId8"/>
          <w:pgSz w:w="8392" w:h="11907"/>
          <w:pgMar w:top="567" w:right="567" w:bottom="567" w:left="567" w:header="0" w:footer="340" w:gutter="0"/>
          <w:pgNumType w:fmt="lowerRoman" w:start="1"/>
          <w:cols w:space="720"/>
          <w:docGrid w:linePitch="245"/>
        </w:sectPr>
      </w:pPr>
      <w:bookmarkStart w:id="0" w:name="_Hlk107821629"/>
      <w:bookmarkStart w:id="1" w:name="_Ref366140957"/>
      <w:bookmarkStart w:id="2" w:name="OLE_LINK20"/>
      <w:bookmarkStart w:id="3" w:name="OLE_LINK19"/>
      <w:bookmarkEnd w:id="0"/>
      <w:r w:rsidRPr="009D56F6">
        <w:rPr>
          <w:noProof/>
          <w:lang w:val="en-US"/>
        </w:rPr>
        <mc:AlternateContent>
          <mc:Choice Requires="wps">
            <w:drawing>
              <wp:anchor distT="0" distB="0" distL="114300" distR="114300" simplePos="0" relativeHeight="252727296" behindDoc="0" locked="0" layoutInCell="1" allowOverlap="1" wp14:anchorId="68ECD64A" wp14:editId="3FB08FCC">
                <wp:simplePos x="0" y="0"/>
                <wp:positionH relativeFrom="column">
                  <wp:posOffset>277818</wp:posOffset>
                </wp:positionH>
                <wp:positionV relativeFrom="paragraph">
                  <wp:posOffset>5669652</wp:posOffset>
                </wp:positionV>
                <wp:extent cx="4106174" cy="664234"/>
                <wp:effectExtent l="0" t="0" r="8890" b="2540"/>
                <wp:wrapNone/>
                <wp:docPr id="11" name="文本框 11"/>
                <wp:cNvGraphicFramePr/>
                <a:graphic xmlns:a="http://schemas.openxmlformats.org/drawingml/2006/main">
                  <a:graphicData uri="http://schemas.microsoft.com/office/word/2010/wordprocessingShape">
                    <wps:wsp>
                      <wps:cNvSpPr txBox="1"/>
                      <wps:spPr>
                        <a:xfrm>
                          <a:off x="0" y="0"/>
                          <a:ext cx="4106174" cy="664234"/>
                        </a:xfrm>
                        <a:prstGeom prst="rect">
                          <a:avLst/>
                        </a:prstGeom>
                        <a:solidFill>
                          <a:schemeClr val="lt1"/>
                        </a:solidFill>
                        <a:ln w="6350">
                          <a:noFill/>
                        </a:ln>
                      </wps:spPr>
                      <wps:txbx>
                        <w:txbxContent>
                          <w:p w14:paraId="02617079" w14:textId="4B54AE2E" w:rsidR="00914372" w:rsidRPr="00183621" w:rsidRDefault="003E7636" w:rsidP="00914372">
                            <w:pPr>
                              <w:pBdr>
                                <w:bottom w:val="single" w:sz="4" w:space="1" w:color="auto"/>
                              </w:pBdr>
                              <w:ind w:left="0"/>
                              <w:jc w:val="center"/>
                              <w:rPr>
                                <w:b/>
                                <w:bCs/>
                                <w:sz w:val="28"/>
                                <w:szCs w:val="28"/>
                              </w:rPr>
                            </w:pPr>
                            <w:r w:rsidRPr="00183621">
                              <w:rPr>
                                <w:b/>
                                <w:bCs/>
                                <w:sz w:val="28"/>
                                <w:szCs w:val="28"/>
                              </w:rPr>
                              <w:t>Installations- und Bedienungshandbuch</w:t>
                            </w:r>
                          </w:p>
                          <w:p w14:paraId="5B034D89" w14:textId="14B8DBFE" w:rsidR="00914372" w:rsidRPr="00914372" w:rsidRDefault="00914372" w:rsidP="00914372">
                            <w:pPr>
                              <w:ind w:left="0"/>
                              <w:jc w:val="center"/>
                              <w:rPr>
                                <w:sz w:val="21"/>
                                <w:szCs w:val="21"/>
                              </w:rPr>
                            </w:pPr>
                            <w:r w:rsidRPr="00183621">
                              <w:rPr>
                                <w:sz w:val="21"/>
                                <w:szCs w:val="21"/>
                              </w:rPr>
                              <w:t>MaxiCharger DC Fast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ECD64A" id="_x0000_t202" coordsize="21600,21600" o:spt="202" path="m,l,21600r21600,l21600,xe">
                <v:stroke joinstyle="miter"/>
                <v:path gradientshapeok="t" o:connecttype="rect"/>
              </v:shapetype>
              <v:shape id="文本框 11" o:spid="_x0000_s1026" type="#_x0000_t202" style="position:absolute;left:0;text-align:left;margin-left:21.9pt;margin-top:446.45pt;width:323.3pt;height:52.3pt;z-index:25272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" fillcolor="white [3201]" stroked="f" strokeweight=".5pt">
                <v:textbox>
                  <w:txbxContent>
                    <w:p w14:paraId="02617079" w14:textId="4B54AE2E" w:rsidR="00914372" w:rsidRPr="00183621" w:rsidRDefault="003E7636" w:rsidP="00914372">
                      <w:pPr>
                        <w:pBdr>
                          <w:bottom w:val="single" w:sz="4" w:space="1" w:color="auto"/>
                        </w:pBdr>
                        <w:ind w:left="0"/>
                        <w:jc w:val="center"/>
                        <w:rPr>
                          <w:b/>
                          <w:bCs/>
                          <w:sz w:val="28"/>
                          <w:szCs w:val="28"/>
                        </w:rPr>
                      </w:pPr>
                      <w:r w:rsidRPr="00183621">
                        <w:rPr>
                          <w:b/>
                          <w:bCs/>
                          <w:sz w:val="28"/>
                          <w:szCs w:val="28"/>
                        </w:rPr>
                        <w:t>Installations- und Bedienungshandbuch</w:t>
                      </w:r>
                    </w:p>
                    <w:p w14:paraId="5B034D89" w14:textId="14B8DBFE" w:rsidR="00914372" w:rsidRPr="00914372" w:rsidRDefault="00914372" w:rsidP="00914372">
                      <w:pPr>
                        <w:ind w:left="0"/>
                        <w:jc w:val="center"/>
                        <w:rPr>
                          <w:sz w:val="21"/>
                          <w:szCs w:val="21"/>
                        </w:rPr>
                      </w:pPr>
                      <w:r w:rsidRPr="00183621">
                        <w:rPr>
                          <w:sz w:val="21"/>
                          <w:szCs w:val="21"/>
                        </w:rPr>
                        <w:t>MaxiCharger DC Fast</w:t>
                      </w:r>
                    </w:p>
                  </w:txbxContent>
                </v:textbox>
              </v:shape>
            </w:pict>
          </mc:Fallback>
        </mc:AlternateContent>
      </w:r>
      <w:r w:rsidR="00743B0B" w:rsidRPr="009D56F6">
        <w:rPr>
          <w:noProof/>
          <w:lang w:val="en-US"/>
        </w:rPr>
        <w:drawing>
          <wp:anchor distT="0" distB="0" distL="114300" distR="114300" simplePos="0" relativeHeight="252715008" behindDoc="0" locked="0" layoutInCell="1" allowOverlap="1" wp14:anchorId="69767D63" wp14:editId="36065D86">
            <wp:simplePos x="0" y="0"/>
            <wp:positionH relativeFrom="margin">
              <wp:align>left</wp:align>
            </wp:positionH>
            <wp:positionV relativeFrom="paragraph">
              <wp:posOffset>83962</wp:posOffset>
            </wp:positionV>
            <wp:extent cx="4608830" cy="6522085"/>
            <wp:effectExtent l="0" t="0" r="127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4608830" cy="6522085"/>
                    </a:xfrm>
                    <a:prstGeom prst="rect">
                      <a:avLst/>
                    </a:prstGeom>
                  </pic:spPr>
                </pic:pic>
              </a:graphicData>
            </a:graphic>
          </wp:anchor>
        </w:drawing>
      </w:r>
    </w:p>
    <w:p w14:paraId="29C9196B" w14:textId="53AA0D92" w:rsidR="00783D51" w:rsidRPr="009D56F6" w:rsidRDefault="00783D51" w:rsidP="009B3A01">
      <w:pPr>
        <w:pStyle w:val="Trademark"/>
        <w:spacing w:line="276" w:lineRule="auto"/>
        <w:rPr>
          <w:rFonts w:eastAsia="宋体" w:cs="Arial"/>
          <w:sz w:val="18"/>
        </w:rPr>
      </w:pPr>
      <w:r w:rsidRPr="009D56F6">
        <w:rPr>
          <w:rFonts w:eastAsia="宋体" w:cs="Arial"/>
        </w:rPr>
        <w:lastRenderedPageBreak/>
        <w:t>Markenzeichen</w:t>
      </w:r>
      <w:bookmarkEnd w:id="1"/>
    </w:p>
    <w:p w14:paraId="22E0EC9F" w14:textId="175C76A3" w:rsidR="00783D51" w:rsidRPr="009D56F6" w:rsidRDefault="00FD1717" w:rsidP="00E42578">
      <w:pPr>
        <w:pStyle w:val="EN"/>
      </w:pPr>
      <w:bookmarkStart w:id="4" w:name="OLE_LINK63"/>
      <w:bookmarkStart w:id="5" w:name="OLE_LINK62"/>
      <w:r w:rsidRPr="009D56F6">
        <w:t>Autel</w:t>
      </w:r>
      <w:r w:rsidRPr="009D56F6">
        <w:rPr>
          <w:vertAlign w:val="superscript"/>
        </w:rPr>
        <w:t>®</w:t>
      </w:r>
      <w:r w:rsidRPr="009D56F6">
        <w:t xml:space="preserve"> and MaxiCharger</w:t>
      </w:r>
      <w:r w:rsidRPr="009D56F6">
        <w:rPr>
          <w:vertAlign w:val="superscript"/>
        </w:rPr>
        <w:t>®</w:t>
      </w:r>
      <w:bookmarkEnd w:id="4"/>
      <w:bookmarkEnd w:id="5"/>
      <w:r w:rsidRPr="009D56F6">
        <w:t xml:space="preserve"> sind Warenzeichen Autel Intelligent Technology Corp., Ltd., eingetragen in China, den Vereinigten Staaten und anderen Ländern</w:t>
      </w:r>
      <w:r w:rsidR="00783D51" w:rsidRPr="009D56F6">
        <w:t xml:space="preserve">. Alle anderen Marken sind Markenzeichen oder registrierte Markenzeichen ihrer betreffenden </w:t>
      </w:r>
      <w:r w:rsidR="00A53B33" w:rsidRPr="009D56F6">
        <w:t>Eigentümer</w:t>
      </w:r>
      <w:r w:rsidR="00783D51" w:rsidRPr="009D56F6">
        <w:t>.</w:t>
      </w:r>
    </w:p>
    <w:p w14:paraId="29E265EE" w14:textId="77777777" w:rsidR="00783D51" w:rsidRPr="009D56F6" w:rsidRDefault="00783D51" w:rsidP="009B3A01">
      <w:pPr>
        <w:pStyle w:val="Trademark"/>
        <w:spacing w:line="276" w:lineRule="auto"/>
        <w:rPr>
          <w:rFonts w:eastAsia="宋体" w:cs="Arial"/>
        </w:rPr>
      </w:pPr>
      <w:r w:rsidRPr="009D56F6">
        <w:rPr>
          <w:rFonts w:eastAsia="宋体" w:cs="Arial"/>
        </w:rPr>
        <w:t>Copyright-Informationen</w:t>
      </w:r>
    </w:p>
    <w:p w14:paraId="6D6D30F4" w14:textId="77777777" w:rsidR="00783D51" w:rsidRPr="009D56F6" w:rsidRDefault="00783D51" w:rsidP="00E42578">
      <w:pPr>
        <w:pStyle w:val="EN"/>
      </w:pPr>
      <w:r w:rsidRPr="009D56F6">
        <w:t>Kein Abschnitt dieses Handbuchs darf ohne die vorherige schriftliche Zustimmung von Autel reproduziert, in einem Retrieval-System gespeichert oder in jeglicher Form oder auf jegliche Weise, sei es elektronisch oder mechanisch übertragen, fotokopiert, aufgezeichnet oder anderweitig aufgezeichnet werden.</w:t>
      </w:r>
    </w:p>
    <w:p w14:paraId="10FBE426" w14:textId="77777777" w:rsidR="00783D51" w:rsidRPr="009D56F6" w:rsidRDefault="00783D51" w:rsidP="009B3A01">
      <w:pPr>
        <w:pStyle w:val="Trademark"/>
        <w:spacing w:line="276" w:lineRule="auto"/>
        <w:rPr>
          <w:rFonts w:eastAsia="宋体" w:cs="Arial"/>
        </w:rPr>
      </w:pPr>
      <w:r w:rsidRPr="009D56F6">
        <w:rPr>
          <w:rFonts w:eastAsia="宋体" w:cs="Arial"/>
        </w:rPr>
        <w:t>Ausschluss von Garantien und Beschränkung der Haftung</w:t>
      </w:r>
    </w:p>
    <w:p w14:paraId="2A6C41AD" w14:textId="77777777" w:rsidR="00783D51" w:rsidRPr="009D56F6" w:rsidRDefault="00783D51" w:rsidP="00E42578">
      <w:pPr>
        <w:pStyle w:val="EN"/>
      </w:pPr>
      <w:r w:rsidRPr="009D56F6">
        <w:t>Alle Informationen, Spezifikationen und Illustrationen in diesem Handbuch basieren auf den zum Zeitpunkt der Drucklegung aktuellsten verfügbaren Informationen.</w:t>
      </w:r>
    </w:p>
    <w:p w14:paraId="16204259" w14:textId="77777777" w:rsidR="00783D51" w:rsidRPr="009D56F6" w:rsidRDefault="00783D51" w:rsidP="00E42578">
      <w:pPr>
        <w:pStyle w:val="EN"/>
      </w:pPr>
      <w:r w:rsidRPr="009D56F6">
        <w:t>Autel behält sich das Recht vor, zu jeder Zeit und ohne Ankündigung Änderungen vorzunehmen. Während Informationen dieses Handbuchs sorgfältig auf Genauigkeit geprüft wurden, wird keine Garantie auf Vollständigkeit und Genauigkeit der Inhalte gegeben, einschließlich, aber nicht auf die Produktspezifikationen, -funktionen und -illustrationen begrenzt.</w:t>
      </w:r>
    </w:p>
    <w:p w14:paraId="6E9E0228" w14:textId="1DE6FA4E" w:rsidR="00783D51" w:rsidRPr="009D56F6" w:rsidRDefault="00783D51" w:rsidP="00E42578">
      <w:pPr>
        <w:pStyle w:val="EN"/>
      </w:pPr>
      <w:r w:rsidRPr="009D56F6">
        <w:t xml:space="preserve">Autel übernimmt keine Haftung für direkte, besondere, zufällige, indirekte Schäden oder wirtschaftliche Folgeschäden (einschließlich des </w:t>
      </w:r>
      <w:r w:rsidR="003E7636" w:rsidRPr="009D56F6">
        <w:t>Verlusts von Gewinnen</w:t>
      </w:r>
      <w:r w:rsidR="00183621" w:rsidRPr="009D56F6">
        <w:t>).</w:t>
      </w:r>
    </w:p>
    <w:p w14:paraId="3EC5B0B7" w14:textId="753FC2C7" w:rsidR="00783D51" w:rsidRPr="009D56F6" w:rsidRDefault="00865CBA" w:rsidP="003E7636">
      <w:pPr>
        <w:pStyle w:val="NOTE0"/>
        <w:pBdr>
          <w:top w:val="single" w:sz="4" w:space="0" w:color="auto"/>
        </w:pBdr>
        <w:rPr>
          <w:rFonts w:cs="Arial"/>
        </w:rPr>
      </w:pPr>
      <w:bookmarkStart w:id="6" w:name="OLE_LINK23"/>
      <w:bookmarkEnd w:id="2"/>
      <w:bookmarkEnd w:id="3"/>
      <w:r w:rsidRPr="009D56F6">
        <w:rPr>
          <w:rFonts w:cs="Arial"/>
          <w:noProof/>
          <w:lang w:val="en-US"/>
        </w:rPr>
        <w:drawing>
          <wp:anchor distT="0" distB="0" distL="114300" distR="114300" simplePos="0" relativeHeight="251758592" behindDoc="0" locked="0" layoutInCell="1" allowOverlap="1" wp14:anchorId="66C8ACC7" wp14:editId="62BDAFF0">
            <wp:simplePos x="0" y="0"/>
            <wp:positionH relativeFrom="leftMargin">
              <wp:posOffset>362585</wp:posOffset>
            </wp:positionH>
            <wp:positionV relativeFrom="paragraph">
              <wp:posOffset>25456</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9D56F6">
        <w:rPr>
          <w:rFonts w:cs="Arial"/>
        </w:rPr>
        <w:t>WICHTIG</w:t>
      </w:r>
    </w:p>
    <w:p w14:paraId="411943CF" w14:textId="77777777" w:rsidR="00783D51" w:rsidRPr="009D56F6" w:rsidRDefault="00783D51" w:rsidP="00BD2480">
      <w:pPr>
        <w:pStyle w:val="NOTE"/>
      </w:pPr>
      <w:r w:rsidRPr="009D56F6">
        <w:t>Lesen Sie vor Betrieb oder Wartung dieses Gerätes dieses Handbuch sorgfältig durch und achten Sie insbesondere auf Sicherheitswarnungen und Vorsichtsmaßnahmen.</w:t>
      </w:r>
      <w:bookmarkStart w:id="7" w:name="OLE_LINK76"/>
      <w:bookmarkEnd w:id="6"/>
    </w:p>
    <w:p w14:paraId="014B2230" w14:textId="77777777" w:rsidR="00783D51" w:rsidRPr="009D56F6" w:rsidRDefault="00783D51" w:rsidP="009B3A01">
      <w:pPr>
        <w:pStyle w:val="Trademark"/>
        <w:spacing w:line="276" w:lineRule="auto"/>
        <w:rPr>
          <w:rFonts w:eastAsia="宋体" w:cs="Arial"/>
        </w:rPr>
      </w:pPr>
      <w:r w:rsidRPr="009D56F6">
        <w:rPr>
          <w:rFonts w:eastAsia="宋体" w:cs="Arial"/>
        </w:rPr>
        <w:t>Für Service und Support</w:t>
      </w:r>
    </w:p>
    <w:p w14:paraId="3A6B3194" w14:textId="41F7A9CA" w:rsidR="00783D51" w:rsidRPr="009D56F6" w:rsidRDefault="00783D51" w:rsidP="00E42578">
      <w:pPr>
        <w:pStyle w:val="EN"/>
      </w:pPr>
      <w:r w:rsidRPr="009D56F6">
        <w:t xml:space="preserve">Web: </w:t>
      </w:r>
      <w:r w:rsidRPr="009D56F6">
        <w:rPr>
          <w:rStyle w:val="Char1"/>
          <w:rFonts w:eastAsia="宋体" w:cs="Arial"/>
          <w:i w:val="0"/>
          <w:color w:val="auto"/>
          <w:u w:val="single"/>
        </w:rPr>
        <w:t>www.autelenergy.com</w:t>
      </w:r>
    </w:p>
    <w:p w14:paraId="3D59BFB4" w14:textId="77777777" w:rsidR="00783D51" w:rsidRPr="009D56F6" w:rsidRDefault="00783D51" w:rsidP="00E42578">
      <w:pPr>
        <w:pStyle w:val="EN"/>
      </w:pPr>
      <w:r w:rsidRPr="009D56F6">
        <w:t>Tel: +49 (0) 89 540299608 (Europa)</w:t>
      </w:r>
    </w:p>
    <w:p w14:paraId="371C1F87" w14:textId="77777777" w:rsidR="00783D51" w:rsidRPr="009D56F6" w:rsidRDefault="00783D51" w:rsidP="00E42578">
      <w:pPr>
        <w:pStyle w:val="EN"/>
        <w:rPr>
          <w:lang w:val="it-IT"/>
        </w:rPr>
      </w:pPr>
      <w:r w:rsidRPr="009D56F6">
        <w:rPr>
          <w:lang w:val="it-IT"/>
        </w:rPr>
        <w:t>0086-755-2267-2493 (China)</w:t>
      </w:r>
    </w:p>
    <w:p w14:paraId="4CF24E4A" w14:textId="77777777" w:rsidR="00783D51" w:rsidRPr="009D56F6" w:rsidRDefault="00783D51" w:rsidP="00E42578">
      <w:pPr>
        <w:pStyle w:val="EN"/>
        <w:rPr>
          <w:lang w:val="it-IT"/>
        </w:rPr>
      </w:pPr>
      <w:r w:rsidRPr="009D56F6">
        <w:rPr>
          <w:lang w:val="it-IT"/>
        </w:rPr>
        <w:t xml:space="preserve">E-Mail: </w:t>
      </w:r>
      <w:r w:rsidRPr="009D56F6">
        <w:rPr>
          <w:rStyle w:val="Char1"/>
          <w:rFonts w:eastAsia="宋体" w:cs="Arial"/>
          <w:i w:val="0"/>
          <w:color w:val="auto"/>
          <w:u w:val="single"/>
          <w:lang w:val="it-IT"/>
        </w:rPr>
        <w:t>support.eu@autel.com</w:t>
      </w:r>
    </w:p>
    <w:p w14:paraId="06B25B55" w14:textId="6BAF99CE" w:rsidR="00783D51" w:rsidRPr="009D56F6" w:rsidRDefault="00783D51" w:rsidP="00E42578">
      <w:pPr>
        <w:pStyle w:val="EN"/>
      </w:pPr>
      <w:r w:rsidRPr="009D56F6">
        <w:t>Für technische Unterstützung auf allen Märkten setzen Sie sich bitte mit Ihrem lokalen Handelsvertreter in Verbindung.</w:t>
      </w:r>
      <w:bookmarkEnd w:id="7"/>
    </w:p>
    <w:p w14:paraId="6DF7C338" w14:textId="069BCC38" w:rsidR="000F1A83" w:rsidRPr="009D56F6" w:rsidRDefault="001D035A" w:rsidP="00FD1717">
      <w:pPr>
        <w:spacing w:line="276" w:lineRule="auto"/>
        <w:ind w:left="0"/>
        <w:jc w:val="center"/>
        <w:rPr>
          <w:rFonts w:eastAsia="宋体"/>
          <w:b/>
          <w:sz w:val="28"/>
          <w:szCs w:val="28"/>
        </w:rPr>
      </w:pPr>
      <w:r w:rsidRPr="009D56F6">
        <w:rPr>
          <w:rFonts w:eastAsia="宋体"/>
        </w:rPr>
        <w:br w:type="page"/>
      </w:r>
      <w:r w:rsidR="002C6F13" w:rsidRPr="009D56F6">
        <w:rPr>
          <w:rFonts w:eastAsia="宋体"/>
          <w:b/>
          <w:sz w:val="28"/>
          <w:szCs w:val="28"/>
        </w:rPr>
        <w:lastRenderedPageBreak/>
        <w:t>INHALTSANGABE</w:t>
      </w:r>
    </w:p>
    <w:p w14:paraId="58C11435" w14:textId="2B2EED6C" w:rsidR="008C4D4D" w:rsidRPr="009D56F6" w:rsidRDefault="00B051D0">
      <w:pPr>
        <w:pStyle w:val="11"/>
        <w:tabs>
          <w:tab w:val="right" w:leader="dot" w:pos="7248"/>
        </w:tabs>
        <w:spacing w:before="48" w:after="48"/>
        <w:ind w:left="284" w:hanging="284"/>
        <w:rPr>
          <w:rFonts w:eastAsiaTheme="minorEastAsia"/>
          <w:b w:val="0"/>
          <w:bCs w:val="0"/>
          <w:caps w:val="0"/>
          <w:noProof/>
          <w:kern w:val="2"/>
          <w:sz w:val="21"/>
          <w:szCs w:val="22"/>
          <w:lang w:val="en-US"/>
        </w:rPr>
      </w:pPr>
      <w:r w:rsidRPr="009D56F6">
        <w:rPr>
          <w:rFonts w:eastAsia="宋体"/>
          <w:b w:val="0"/>
          <w:caps w:val="0"/>
        </w:rPr>
        <w:fldChar w:fldCharType="begin"/>
      </w:r>
      <w:r w:rsidRPr="009D56F6">
        <w:rPr>
          <w:rFonts w:eastAsia="宋体"/>
          <w:b w:val="0"/>
          <w:caps w:val="0"/>
        </w:rPr>
        <w:instrText xml:space="preserve"> TOC \o "1-3" \h \z \u </w:instrText>
      </w:r>
      <w:r w:rsidRPr="009D56F6">
        <w:rPr>
          <w:rFonts w:eastAsia="宋体"/>
          <w:b w:val="0"/>
          <w:caps w:val="0"/>
        </w:rPr>
        <w:fldChar w:fldCharType="separate"/>
      </w:r>
      <w:hyperlink w:anchor="_Toc120628625" w:history="1">
        <w:r w:rsidR="008C4D4D" w:rsidRPr="009D56F6">
          <w:rPr>
            <w:rStyle w:val="ae"/>
            <w:rFonts w:eastAsia="宋体"/>
            <w:noProof/>
            <w:color w:val="auto"/>
            <w14:scene3d>
              <w14:camera w14:prst="orthographicFront"/>
              <w14:lightRig w14:rig="threePt" w14:dir="t">
                <w14:rot w14:lat="0" w14:lon="0" w14:rev="0"/>
              </w14:lightRig>
            </w14:scene3d>
          </w:rPr>
          <w:t>1</w:t>
        </w:r>
        <w:r w:rsidR="008C4D4D" w:rsidRPr="009D56F6">
          <w:rPr>
            <w:rStyle w:val="ae"/>
            <w:rFonts w:eastAsia="宋体"/>
            <w:noProof/>
            <w:color w:val="auto"/>
          </w:rPr>
          <w:t xml:space="preserve"> Verwendung dieses Handbuches</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_Toc120628625 \h </w:instrText>
        </w:r>
        <w:r w:rsidR="008C4D4D" w:rsidRPr="009D56F6">
          <w:rPr>
            <w:noProof/>
            <w:webHidden/>
          </w:rPr>
        </w:r>
        <w:r w:rsidR="008C4D4D" w:rsidRPr="009D56F6">
          <w:rPr>
            <w:noProof/>
            <w:webHidden/>
          </w:rPr>
          <w:fldChar w:fldCharType="separate"/>
        </w:r>
        <w:r w:rsidR="005700DB" w:rsidRPr="009D56F6">
          <w:rPr>
            <w:noProof/>
            <w:webHidden/>
          </w:rPr>
          <w:t>6</w:t>
        </w:r>
        <w:r w:rsidR="008C4D4D" w:rsidRPr="009D56F6">
          <w:rPr>
            <w:noProof/>
            <w:webHidden/>
          </w:rPr>
          <w:fldChar w:fldCharType="end"/>
        </w:r>
      </w:hyperlink>
    </w:p>
    <w:p w14:paraId="02312DD1" w14:textId="1F0E9AC4" w:rsidR="008C4D4D" w:rsidRPr="009D56F6" w:rsidRDefault="002050EB">
      <w:pPr>
        <w:pStyle w:val="20"/>
        <w:rPr>
          <w:rFonts w:eastAsiaTheme="minorEastAsia"/>
          <w:smallCaps w:val="0"/>
          <w:kern w:val="2"/>
          <w:sz w:val="21"/>
          <w:szCs w:val="22"/>
          <w:lang w:val="en-US"/>
        </w:rPr>
      </w:pPr>
      <w:hyperlink w:anchor="_Toc120628626" w:history="1">
        <w:r w:rsidR="008C4D4D" w:rsidRPr="009D56F6">
          <w:rPr>
            <w:rStyle w:val="ae"/>
            <w:rFonts w:eastAsia="宋体"/>
            <w:color w:val="auto"/>
            <w14:scene3d>
              <w14:camera w14:prst="orthographicFront"/>
              <w14:lightRig w14:rig="threePt" w14:dir="t">
                <w14:rot w14:lat="0" w14:lon="0" w14:rev="0"/>
              </w14:lightRig>
            </w14:scene3d>
          </w:rPr>
          <w:t>1.1</w:t>
        </w:r>
        <w:r w:rsidR="008C4D4D" w:rsidRPr="009D56F6">
          <w:rPr>
            <w:rFonts w:eastAsiaTheme="minorEastAsia"/>
            <w:smallCaps w:val="0"/>
            <w:kern w:val="2"/>
            <w:sz w:val="21"/>
            <w:szCs w:val="22"/>
            <w:lang w:val="en-US"/>
          </w:rPr>
          <w:tab/>
        </w:r>
        <w:r w:rsidR="008C4D4D" w:rsidRPr="009D56F6">
          <w:rPr>
            <w:rStyle w:val="ae"/>
            <w:rFonts w:eastAsia="宋体"/>
            <w:color w:val="auto"/>
          </w:rPr>
          <w:t>Konventionen</w:t>
        </w:r>
        <w:r w:rsidR="008C4D4D" w:rsidRPr="009D56F6">
          <w:rPr>
            <w:webHidden/>
          </w:rPr>
          <w:tab/>
        </w:r>
        <w:r w:rsidR="008C4D4D" w:rsidRPr="009D56F6">
          <w:rPr>
            <w:webHidden/>
          </w:rPr>
          <w:fldChar w:fldCharType="begin"/>
        </w:r>
        <w:r w:rsidR="008C4D4D" w:rsidRPr="009D56F6">
          <w:rPr>
            <w:webHidden/>
          </w:rPr>
          <w:instrText xml:space="preserve"> PAGEREF _Toc120628626 \h </w:instrText>
        </w:r>
        <w:r w:rsidR="008C4D4D" w:rsidRPr="009D56F6">
          <w:rPr>
            <w:webHidden/>
          </w:rPr>
        </w:r>
        <w:r w:rsidR="008C4D4D" w:rsidRPr="009D56F6">
          <w:rPr>
            <w:webHidden/>
          </w:rPr>
          <w:fldChar w:fldCharType="separate"/>
        </w:r>
        <w:r w:rsidR="005700DB" w:rsidRPr="009D56F6">
          <w:rPr>
            <w:webHidden/>
          </w:rPr>
          <w:t>6</w:t>
        </w:r>
        <w:r w:rsidR="008C4D4D" w:rsidRPr="009D56F6">
          <w:rPr>
            <w:webHidden/>
          </w:rPr>
          <w:fldChar w:fldCharType="end"/>
        </w:r>
      </w:hyperlink>
    </w:p>
    <w:p w14:paraId="33B7685E" w14:textId="48417903" w:rsidR="008C4D4D" w:rsidRPr="009D56F6" w:rsidRDefault="002050EB">
      <w:pPr>
        <w:pStyle w:val="30"/>
        <w:ind w:left="284"/>
        <w:rPr>
          <w:rFonts w:eastAsiaTheme="minorEastAsia"/>
          <w:i w:val="0"/>
          <w:iCs w:val="0"/>
          <w:kern w:val="2"/>
          <w:sz w:val="21"/>
          <w:szCs w:val="22"/>
          <w:lang w:val="en-US"/>
        </w:rPr>
      </w:pPr>
      <w:hyperlink w:anchor="_Toc120628627" w:history="1">
        <w:r w:rsidR="008C4D4D" w:rsidRPr="009D56F6">
          <w:rPr>
            <w:rStyle w:val="ae"/>
            <w:rFonts w:eastAsia="宋体"/>
            <w:color w:val="auto"/>
            <w14:scene3d>
              <w14:camera w14:prst="orthographicFront"/>
              <w14:lightRig w14:rig="threePt" w14:dir="t">
                <w14:rot w14:lat="0" w14:lon="0" w14:rev="0"/>
              </w14:lightRig>
            </w14:scene3d>
          </w:rPr>
          <w:t>1.1.1</w:t>
        </w:r>
        <w:r w:rsidR="008C4D4D" w:rsidRPr="009D56F6">
          <w:rPr>
            <w:rFonts w:eastAsiaTheme="minorEastAsia"/>
            <w:i w:val="0"/>
            <w:iCs w:val="0"/>
            <w:kern w:val="2"/>
            <w:sz w:val="21"/>
            <w:szCs w:val="22"/>
            <w:lang w:val="en-US"/>
          </w:rPr>
          <w:tab/>
        </w:r>
        <w:r w:rsidR="008C4D4D" w:rsidRPr="009D56F6">
          <w:rPr>
            <w:rStyle w:val="ae"/>
            <w:rFonts w:eastAsia="宋体"/>
            <w:color w:val="auto"/>
          </w:rPr>
          <w:t>Fettgedruckter Text</w:t>
        </w:r>
        <w:r w:rsidR="008C4D4D" w:rsidRPr="009D56F6">
          <w:rPr>
            <w:webHidden/>
          </w:rPr>
          <w:tab/>
        </w:r>
        <w:r w:rsidR="008C4D4D" w:rsidRPr="009D56F6">
          <w:rPr>
            <w:webHidden/>
          </w:rPr>
          <w:fldChar w:fldCharType="begin"/>
        </w:r>
        <w:r w:rsidR="008C4D4D" w:rsidRPr="009D56F6">
          <w:rPr>
            <w:webHidden/>
          </w:rPr>
          <w:instrText xml:space="preserve"> PAGEREF _Toc120628627 \h </w:instrText>
        </w:r>
        <w:r w:rsidR="008C4D4D" w:rsidRPr="009D56F6">
          <w:rPr>
            <w:webHidden/>
          </w:rPr>
        </w:r>
        <w:r w:rsidR="008C4D4D" w:rsidRPr="009D56F6">
          <w:rPr>
            <w:webHidden/>
          </w:rPr>
          <w:fldChar w:fldCharType="separate"/>
        </w:r>
        <w:r w:rsidR="005700DB" w:rsidRPr="009D56F6">
          <w:rPr>
            <w:webHidden/>
          </w:rPr>
          <w:t>6</w:t>
        </w:r>
        <w:r w:rsidR="008C4D4D" w:rsidRPr="009D56F6">
          <w:rPr>
            <w:webHidden/>
          </w:rPr>
          <w:fldChar w:fldCharType="end"/>
        </w:r>
      </w:hyperlink>
    </w:p>
    <w:p w14:paraId="1E2BB5E5" w14:textId="4196F2CC" w:rsidR="008C4D4D" w:rsidRPr="009D56F6" w:rsidRDefault="002050EB">
      <w:pPr>
        <w:pStyle w:val="30"/>
        <w:ind w:left="284"/>
        <w:rPr>
          <w:rFonts w:eastAsiaTheme="minorEastAsia"/>
          <w:i w:val="0"/>
          <w:iCs w:val="0"/>
          <w:kern w:val="2"/>
          <w:sz w:val="21"/>
          <w:szCs w:val="22"/>
          <w:lang w:val="en-US"/>
        </w:rPr>
      </w:pPr>
      <w:hyperlink w:anchor="_Toc120628628" w:history="1">
        <w:r w:rsidR="008C4D4D" w:rsidRPr="009D56F6">
          <w:rPr>
            <w:rStyle w:val="ae"/>
            <w:rFonts w:eastAsia="宋体"/>
            <w:color w:val="auto"/>
            <w14:scene3d>
              <w14:camera w14:prst="orthographicFront"/>
              <w14:lightRig w14:rig="threePt" w14:dir="t">
                <w14:rot w14:lat="0" w14:lon="0" w14:rev="0"/>
              </w14:lightRig>
            </w14:scene3d>
          </w:rPr>
          <w:t>1.1.2</w:t>
        </w:r>
        <w:r w:rsidR="008C4D4D" w:rsidRPr="009D56F6">
          <w:rPr>
            <w:rFonts w:eastAsiaTheme="minorEastAsia"/>
            <w:i w:val="0"/>
            <w:iCs w:val="0"/>
            <w:kern w:val="2"/>
            <w:sz w:val="21"/>
            <w:szCs w:val="22"/>
            <w:lang w:val="en-US"/>
          </w:rPr>
          <w:tab/>
        </w:r>
        <w:r w:rsidR="008C4D4D" w:rsidRPr="009D56F6">
          <w:rPr>
            <w:rStyle w:val="ae"/>
            <w:rFonts w:eastAsia="宋体"/>
            <w:color w:val="auto"/>
          </w:rPr>
          <w:t>Anmerkungen</w:t>
        </w:r>
        <w:r w:rsidR="008C4D4D" w:rsidRPr="009D56F6">
          <w:rPr>
            <w:webHidden/>
          </w:rPr>
          <w:tab/>
        </w:r>
        <w:r w:rsidR="008C4D4D" w:rsidRPr="009D56F6">
          <w:rPr>
            <w:webHidden/>
          </w:rPr>
          <w:fldChar w:fldCharType="begin"/>
        </w:r>
        <w:r w:rsidR="008C4D4D" w:rsidRPr="009D56F6">
          <w:rPr>
            <w:webHidden/>
          </w:rPr>
          <w:instrText xml:space="preserve"> PAGEREF _Toc120628628 \h </w:instrText>
        </w:r>
        <w:r w:rsidR="008C4D4D" w:rsidRPr="009D56F6">
          <w:rPr>
            <w:webHidden/>
          </w:rPr>
        </w:r>
        <w:r w:rsidR="008C4D4D" w:rsidRPr="009D56F6">
          <w:rPr>
            <w:webHidden/>
          </w:rPr>
          <w:fldChar w:fldCharType="separate"/>
        </w:r>
        <w:r w:rsidR="005700DB" w:rsidRPr="009D56F6">
          <w:rPr>
            <w:webHidden/>
          </w:rPr>
          <w:t>6</w:t>
        </w:r>
        <w:r w:rsidR="008C4D4D" w:rsidRPr="009D56F6">
          <w:rPr>
            <w:webHidden/>
          </w:rPr>
          <w:fldChar w:fldCharType="end"/>
        </w:r>
      </w:hyperlink>
    </w:p>
    <w:p w14:paraId="0DEDD136" w14:textId="6871CF2F" w:rsidR="008C4D4D" w:rsidRPr="009D56F6" w:rsidRDefault="002050EB">
      <w:pPr>
        <w:pStyle w:val="30"/>
        <w:ind w:left="284"/>
        <w:rPr>
          <w:rFonts w:eastAsiaTheme="minorEastAsia"/>
          <w:i w:val="0"/>
          <w:iCs w:val="0"/>
          <w:kern w:val="2"/>
          <w:sz w:val="21"/>
          <w:szCs w:val="22"/>
          <w:lang w:val="en-US"/>
        </w:rPr>
      </w:pPr>
      <w:hyperlink w:anchor="_Toc120628629" w:history="1">
        <w:r w:rsidR="008C4D4D" w:rsidRPr="009D56F6">
          <w:rPr>
            <w:rStyle w:val="ae"/>
            <w:rFonts w:eastAsia="宋体"/>
            <w:color w:val="auto"/>
            <w14:scene3d>
              <w14:camera w14:prst="orthographicFront"/>
              <w14:lightRig w14:rig="threePt" w14:dir="t">
                <w14:rot w14:lat="0" w14:lon="0" w14:rev="0"/>
              </w14:lightRig>
            </w14:scene3d>
          </w:rPr>
          <w:t>1.1.3</w:t>
        </w:r>
        <w:r w:rsidR="008C4D4D" w:rsidRPr="009D56F6">
          <w:rPr>
            <w:rFonts w:eastAsiaTheme="minorEastAsia"/>
            <w:i w:val="0"/>
            <w:iCs w:val="0"/>
            <w:kern w:val="2"/>
            <w:sz w:val="21"/>
            <w:szCs w:val="22"/>
            <w:lang w:val="en-US"/>
          </w:rPr>
          <w:tab/>
        </w:r>
        <w:r w:rsidR="008C4D4D" w:rsidRPr="009D56F6">
          <w:rPr>
            <w:rStyle w:val="ae"/>
            <w:rFonts w:eastAsia="宋体"/>
            <w:color w:val="auto"/>
          </w:rPr>
          <w:t>Hyperlinks</w:t>
        </w:r>
        <w:r w:rsidR="008C4D4D" w:rsidRPr="009D56F6">
          <w:rPr>
            <w:webHidden/>
          </w:rPr>
          <w:tab/>
        </w:r>
        <w:r w:rsidR="008C4D4D" w:rsidRPr="009D56F6">
          <w:rPr>
            <w:webHidden/>
          </w:rPr>
          <w:fldChar w:fldCharType="begin"/>
        </w:r>
        <w:r w:rsidR="008C4D4D" w:rsidRPr="009D56F6">
          <w:rPr>
            <w:webHidden/>
          </w:rPr>
          <w:instrText xml:space="preserve"> PAGEREF _Toc120628629 \h </w:instrText>
        </w:r>
        <w:r w:rsidR="008C4D4D" w:rsidRPr="009D56F6">
          <w:rPr>
            <w:webHidden/>
          </w:rPr>
        </w:r>
        <w:r w:rsidR="008C4D4D" w:rsidRPr="009D56F6">
          <w:rPr>
            <w:webHidden/>
          </w:rPr>
          <w:fldChar w:fldCharType="separate"/>
        </w:r>
        <w:r w:rsidR="005700DB" w:rsidRPr="009D56F6">
          <w:rPr>
            <w:webHidden/>
          </w:rPr>
          <w:t>7</w:t>
        </w:r>
        <w:r w:rsidR="008C4D4D" w:rsidRPr="009D56F6">
          <w:rPr>
            <w:webHidden/>
          </w:rPr>
          <w:fldChar w:fldCharType="end"/>
        </w:r>
      </w:hyperlink>
    </w:p>
    <w:p w14:paraId="777FAEE0" w14:textId="5E3694C1" w:rsidR="008C4D4D" w:rsidRPr="009D56F6" w:rsidRDefault="002050EB">
      <w:pPr>
        <w:pStyle w:val="30"/>
        <w:ind w:left="284"/>
        <w:rPr>
          <w:rFonts w:eastAsiaTheme="minorEastAsia"/>
          <w:i w:val="0"/>
          <w:iCs w:val="0"/>
          <w:kern w:val="2"/>
          <w:sz w:val="21"/>
          <w:szCs w:val="22"/>
          <w:lang w:val="en-US"/>
        </w:rPr>
      </w:pPr>
      <w:hyperlink w:anchor="_Toc120628630" w:history="1">
        <w:r w:rsidR="008C4D4D" w:rsidRPr="009D56F6">
          <w:rPr>
            <w:rStyle w:val="ae"/>
            <w:rFonts w:eastAsia="宋体"/>
            <w:color w:val="auto"/>
            <w14:scene3d>
              <w14:camera w14:prst="orthographicFront"/>
              <w14:lightRig w14:rig="threePt" w14:dir="t">
                <w14:rot w14:lat="0" w14:lon="0" w14:rev="0"/>
              </w14:lightRig>
            </w14:scene3d>
          </w:rPr>
          <w:t>1.1.4</w:t>
        </w:r>
        <w:r w:rsidR="008C4D4D" w:rsidRPr="009D56F6">
          <w:rPr>
            <w:rFonts w:eastAsiaTheme="minorEastAsia"/>
            <w:i w:val="0"/>
            <w:iCs w:val="0"/>
            <w:kern w:val="2"/>
            <w:sz w:val="21"/>
            <w:szCs w:val="22"/>
            <w:lang w:val="en-US"/>
          </w:rPr>
          <w:tab/>
        </w:r>
        <w:r w:rsidR="008C4D4D" w:rsidRPr="009D56F6">
          <w:rPr>
            <w:rStyle w:val="ae"/>
            <w:rFonts w:eastAsia="宋体"/>
            <w:color w:val="auto"/>
          </w:rPr>
          <w:t>Verfahren</w:t>
        </w:r>
        <w:r w:rsidR="008C4D4D" w:rsidRPr="009D56F6">
          <w:rPr>
            <w:webHidden/>
          </w:rPr>
          <w:tab/>
        </w:r>
        <w:r w:rsidR="008C4D4D" w:rsidRPr="009D56F6">
          <w:rPr>
            <w:webHidden/>
          </w:rPr>
          <w:fldChar w:fldCharType="begin"/>
        </w:r>
        <w:r w:rsidR="008C4D4D" w:rsidRPr="009D56F6">
          <w:rPr>
            <w:webHidden/>
          </w:rPr>
          <w:instrText xml:space="preserve"> PAGEREF _Toc120628630 \h </w:instrText>
        </w:r>
        <w:r w:rsidR="008C4D4D" w:rsidRPr="009D56F6">
          <w:rPr>
            <w:webHidden/>
          </w:rPr>
        </w:r>
        <w:r w:rsidR="008C4D4D" w:rsidRPr="009D56F6">
          <w:rPr>
            <w:webHidden/>
          </w:rPr>
          <w:fldChar w:fldCharType="separate"/>
        </w:r>
        <w:r w:rsidR="005700DB" w:rsidRPr="009D56F6">
          <w:rPr>
            <w:webHidden/>
          </w:rPr>
          <w:t>7</w:t>
        </w:r>
        <w:r w:rsidR="008C4D4D" w:rsidRPr="009D56F6">
          <w:rPr>
            <w:webHidden/>
          </w:rPr>
          <w:fldChar w:fldCharType="end"/>
        </w:r>
      </w:hyperlink>
    </w:p>
    <w:p w14:paraId="7864B24B" w14:textId="600D0108" w:rsidR="008C4D4D" w:rsidRPr="009D56F6" w:rsidRDefault="002050EB">
      <w:pPr>
        <w:pStyle w:val="20"/>
        <w:rPr>
          <w:rFonts w:eastAsiaTheme="minorEastAsia"/>
          <w:smallCaps w:val="0"/>
          <w:kern w:val="2"/>
          <w:sz w:val="21"/>
          <w:szCs w:val="22"/>
          <w:lang w:val="en-US"/>
        </w:rPr>
      </w:pPr>
      <w:hyperlink w:anchor="_Toc120628631" w:history="1">
        <w:r w:rsidR="008C4D4D" w:rsidRPr="009D56F6">
          <w:rPr>
            <w:rStyle w:val="ae"/>
            <w:rFonts w:eastAsia="宋体"/>
            <w:color w:val="auto"/>
            <w14:scene3d>
              <w14:camera w14:prst="orthographicFront"/>
              <w14:lightRig w14:rig="threePt" w14:dir="t">
                <w14:rot w14:lat="0" w14:lon="0" w14:rev="0"/>
              </w14:lightRig>
            </w14:scene3d>
          </w:rPr>
          <w:t>1.2</w:t>
        </w:r>
        <w:r w:rsidR="008C4D4D" w:rsidRPr="009D56F6">
          <w:rPr>
            <w:rFonts w:eastAsiaTheme="minorEastAsia"/>
            <w:smallCaps w:val="0"/>
            <w:kern w:val="2"/>
            <w:sz w:val="21"/>
            <w:szCs w:val="22"/>
            <w:lang w:val="en-US"/>
          </w:rPr>
          <w:tab/>
        </w:r>
        <w:r w:rsidR="008C4D4D" w:rsidRPr="009D56F6">
          <w:rPr>
            <w:rStyle w:val="ae"/>
            <w:rFonts w:eastAsia="宋体"/>
            <w:color w:val="auto"/>
          </w:rPr>
          <w:t>Terminologie</w:t>
        </w:r>
        <w:r w:rsidR="008C4D4D" w:rsidRPr="009D56F6">
          <w:rPr>
            <w:webHidden/>
          </w:rPr>
          <w:tab/>
        </w:r>
        <w:r w:rsidR="008C4D4D" w:rsidRPr="009D56F6">
          <w:rPr>
            <w:webHidden/>
          </w:rPr>
          <w:fldChar w:fldCharType="begin"/>
        </w:r>
        <w:r w:rsidR="008C4D4D" w:rsidRPr="009D56F6">
          <w:rPr>
            <w:webHidden/>
          </w:rPr>
          <w:instrText xml:space="preserve"> PAGEREF _Toc120628631 \h </w:instrText>
        </w:r>
        <w:r w:rsidR="008C4D4D" w:rsidRPr="009D56F6">
          <w:rPr>
            <w:webHidden/>
          </w:rPr>
        </w:r>
        <w:r w:rsidR="008C4D4D" w:rsidRPr="009D56F6">
          <w:rPr>
            <w:webHidden/>
          </w:rPr>
          <w:fldChar w:fldCharType="separate"/>
        </w:r>
        <w:r w:rsidR="005700DB" w:rsidRPr="009D56F6">
          <w:rPr>
            <w:webHidden/>
          </w:rPr>
          <w:t>8</w:t>
        </w:r>
        <w:r w:rsidR="008C4D4D" w:rsidRPr="009D56F6">
          <w:rPr>
            <w:webHidden/>
          </w:rPr>
          <w:fldChar w:fldCharType="end"/>
        </w:r>
      </w:hyperlink>
    </w:p>
    <w:p w14:paraId="4A18EF3E" w14:textId="491E0920"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32" w:history="1">
        <w:r w:rsidR="008C4D4D" w:rsidRPr="009D56F6">
          <w:rPr>
            <w:rStyle w:val="ae"/>
            <w:rFonts w:eastAsia="宋体"/>
            <w:noProof/>
            <w:color w:val="auto"/>
            <w14:scene3d>
              <w14:camera w14:prst="orthographicFront"/>
              <w14:lightRig w14:rig="threePt" w14:dir="t">
                <w14:rot w14:lat="0" w14:lon="0" w14:rev="0"/>
              </w14:lightRig>
            </w14:scene3d>
          </w:rPr>
          <w:t>2</w:t>
        </w:r>
        <w:r w:rsidR="008C4D4D" w:rsidRPr="009D56F6">
          <w:rPr>
            <w:rStyle w:val="ae"/>
            <w:rFonts w:eastAsia="宋体"/>
            <w:noProof/>
            <w:color w:val="auto"/>
          </w:rPr>
          <w:t xml:space="preserve"> Sicherheit</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_Toc120628632 \h </w:instrText>
        </w:r>
        <w:r w:rsidR="008C4D4D" w:rsidRPr="009D56F6">
          <w:rPr>
            <w:noProof/>
            <w:webHidden/>
          </w:rPr>
        </w:r>
        <w:r w:rsidR="008C4D4D" w:rsidRPr="009D56F6">
          <w:rPr>
            <w:noProof/>
            <w:webHidden/>
          </w:rPr>
          <w:fldChar w:fldCharType="separate"/>
        </w:r>
        <w:r w:rsidR="005700DB" w:rsidRPr="009D56F6">
          <w:rPr>
            <w:noProof/>
            <w:webHidden/>
          </w:rPr>
          <w:t>9</w:t>
        </w:r>
        <w:r w:rsidR="008C4D4D" w:rsidRPr="009D56F6">
          <w:rPr>
            <w:noProof/>
            <w:webHidden/>
          </w:rPr>
          <w:fldChar w:fldCharType="end"/>
        </w:r>
      </w:hyperlink>
    </w:p>
    <w:p w14:paraId="399EEB13" w14:textId="5CAF9859" w:rsidR="008C4D4D" w:rsidRPr="009D56F6" w:rsidRDefault="002050EB">
      <w:pPr>
        <w:pStyle w:val="20"/>
        <w:rPr>
          <w:rFonts w:eastAsiaTheme="minorEastAsia"/>
          <w:smallCaps w:val="0"/>
          <w:kern w:val="2"/>
          <w:sz w:val="21"/>
          <w:szCs w:val="22"/>
          <w:lang w:val="en-US"/>
        </w:rPr>
      </w:pPr>
      <w:hyperlink w:anchor="_Toc120628633" w:history="1">
        <w:r w:rsidR="008C4D4D" w:rsidRPr="009D56F6">
          <w:rPr>
            <w:rStyle w:val="ae"/>
            <w:rFonts w:eastAsia="宋体"/>
            <w:color w:val="auto"/>
            <w14:scene3d>
              <w14:camera w14:prst="orthographicFront"/>
              <w14:lightRig w14:rig="threePt" w14:dir="t">
                <w14:rot w14:lat="0" w14:lon="0" w14:rev="0"/>
              </w14:lightRig>
            </w14:scene3d>
          </w:rPr>
          <w:t>2.1</w:t>
        </w:r>
        <w:r w:rsidR="008C4D4D" w:rsidRPr="009D56F6">
          <w:rPr>
            <w:rFonts w:eastAsiaTheme="minorEastAsia"/>
            <w:smallCaps w:val="0"/>
            <w:kern w:val="2"/>
            <w:sz w:val="21"/>
            <w:szCs w:val="22"/>
            <w:lang w:val="en-US"/>
          </w:rPr>
          <w:tab/>
        </w:r>
        <w:r w:rsidR="008C4D4D" w:rsidRPr="009D56F6">
          <w:rPr>
            <w:rStyle w:val="ae"/>
            <w:rFonts w:eastAsia="宋体"/>
            <w:color w:val="auto"/>
          </w:rPr>
          <w:t>Sicherheitswarnungen</w:t>
        </w:r>
        <w:r w:rsidR="008C4D4D" w:rsidRPr="009D56F6">
          <w:rPr>
            <w:webHidden/>
          </w:rPr>
          <w:tab/>
        </w:r>
        <w:r w:rsidR="008C4D4D" w:rsidRPr="009D56F6">
          <w:rPr>
            <w:webHidden/>
          </w:rPr>
          <w:fldChar w:fldCharType="begin"/>
        </w:r>
        <w:r w:rsidR="008C4D4D" w:rsidRPr="009D56F6">
          <w:rPr>
            <w:webHidden/>
          </w:rPr>
          <w:instrText xml:space="preserve"> PAGEREF _Toc120628633 \h </w:instrText>
        </w:r>
        <w:r w:rsidR="008C4D4D" w:rsidRPr="009D56F6">
          <w:rPr>
            <w:webHidden/>
          </w:rPr>
        </w:r>
        <w:r w:rsidR="008C4D4D" w:rsidRPr="009D56F6">
          <w:rPr>
            <w:webHidden/>
          </w:rPr>
          <w:fldChar w:fldCharType="separate"/>
        </w:r>
        <w:r w:rsidR="005700DB" w:rsidRPr="009D56F6">
          <w:rPr>
            <w:webHidden/>
          </w:rPr>
          <w:t>9</w:t>
        </w:r>
        <w:r w:rsidR="008C4D4D" w:rsidRPr="009D56F6">
          <w:rPr>
            <w:webHidden/>
          </w:rPr>
          <w:fldChar w:fldCharType="end"/>
        </w:r>
      </w:hyperlink>
    </w:p>
    <w:p w14:paraId="20AD11AB" w14:textId="292BE1E1" w:rsidR="008C4D4D" w:rsidRPr="009D56F6" w:rsidRDefault="002050EB">
      <w:pPr>
        <w:pStyle w:val="20"/>
        <w:rPr>
          <w:rFonts w:eastAsiaTheme="minorEastAsia"/>
          <w:smallCaps w:val="0"/>
          <w:kern w:val="2"/>
          <w:sz w:val="21"/>
          <w:szCs w:val="22"/>
          <w:lang w:val="en-US"/>
        </w:rPr>
      </w:pPr>
      <w:hyperlink w:anchor="_Toc120628634" w:history="1">
        <w:r w:rsidR="008C4D4D" w:rsidRPr="009D56F6">
          <w:rPr>
            <w:rStyle w:val="ae"/>
            <w:rFonts w:eastAsia="宋体"/>
            <w:color w:val="auto"/>
            <w14:scene3d>
              <w14:camera w14:prst="orthographicFront"/>
              <w14:lightRig w14:rig="threePt" w14:dir="t">
                <w14:rot w14:lat="0" w14:lon="0" w14:rev="0"/>
              </w14:lightRig>
            </w14:scene3d>
          </w:rPr>
          <w:t>2.2</w:t>
        </w:r>
        <w:r w:rsidR="008C4D4D" w:rsidRPr="009D56F6">
          <w:rPr>
            <w:rFonts w:eastAsiaTheme="minorEastAsia"/>
            <w:smallCaps w:val="0"/>
            <w:kern w:val="2"/>
            <w:sz w:val="21"/>
            <w:szCs w:val="22"/>
            <w:lang w:val="en-US"/>
          </w:rPr>
          <w:tab/>
        </w:r>
        <w:r w:rsidR="008C4D4D" w:rsidRPr="009D56F6">
          <w:rPr>
            <w:rStyle w:val="ae"/>
            <w:rFonts w:eastAsia="宋体"/>
            <w:color w:val="auto"/>
          </w:rPr>
          <w:t>Verantwortung des Eigentümers</w:t>
        </w:r>
        <w:r w:rsidR="008C4D4D" w:rsidRPr="009D56F6">
          <w:rPr>
            <w:webHidden/>
          </w:rPr>
          <w:tab/>
        </w:r>
        <w:r w:rsidR="008C4D4D" w:rsidRPr="009D56F6">
          <w:rPr>
            <w:webHidden/>
          </w:rPr>
          <w:fldChar w:fldCharType="begin"/>
        </w:r>
        <w:r w:rsidR="008C4D4D" w:rsidRPr="009D56F6">
          <w:rPr>
            <w:webHidden/>
          </w:rPr>
          <w:instrText xml:space="preserve"> PAGEREF _Toc120628634 \h </w:instrText>
        </w:r>
        <w:r w:rsidR="008C4D4D" w:rsidRPr="009D56F6">
          <w:rPr>
            <w:webHidden/>
          </w:rPr>
        </w:r>
        <w:r w:rsidR="008C4D4D" w:rsidRPr="009D56F6">
          <w:rPr>
            <w:webHidden/>
          </w:rPr>
          <w:fldChar w:fldCharType="separate"/>
        </w:r>
        <w:r w:rsidR="005700DB" w:rsidRPr="009D56F6">
          <w:rPr>
            <w:webHidden/>
          </w:rPr>
          <w:t>9</w:t>
        </w:r>
        <w:r w:rsidR="008C4D4D" w:rsidRPr="009D56F6">
          <w:rPr>
            <w:webHidden/>
          </w:rPr>
          <w:fldChar w:fldCharType="end"/>
        </w:r>
      </w:hyperlink>
    </w:p>
    <w:p w14:paraId="2A8B97D4" w14:textId="7B77DD32" w:rsidR="008C4D4D" w:rsidRPr="009D56F6" w:rsidRDefault="002050EB">
      <w:pPr>
        <w:pStyle w:val="20"/>
        <w:rPr>
          <w:rFonts w:eastAsiaTheme="minorEastAsia"/>
          <w:smallCaps w:val="0"/>
          <w:kern w:val="2"/>
          <w:sz w:val="21"/>
          <w:szCs w:val="22"/>
          <w:lang w:val="en-US"/>
        </w:rPr>
      </w:pPr>
      <w:hyperlink w:anchor="_Toc120628635" w:history="1">
        <w:r w:rsidR="008C4D4D" w:rsidRPr="009D56F6">
          <w:rPr>
            <w:rStyle w:val="ae"/>
            <w:rFonts w:eastAsia="宋体"/>
            <w:color w:val="auto"/>
            <w14:scene3d>
              <w14:camera w14:prst="orthographicFront"/>
              <w14:lightRig w14:rig="threePt" w14:dir="t">
                <w14:rot w14:lat="0" w14:lon="0" w14:rev="0"/>
              </w14:lightRig>
            </w14:scene3d>
          </w:rPr>
          <w:t>2.3</w:t>
        </w:r>
        <w:r w:rsidR="008C4D4D" w:rsidRPr="009D56F6">
          <w:rPr>
            <w:rFonts w:eastAsiaTheme="minorEastAsia"/>
            <w:smallCaps w:val="0"/>
            <w:kern w:val="2"/>
            <w:sz w:val="21"/>
            <w:szCs w:val="22"/>
            <w:lang w:val="en-US"/>
          </w:rPr>
          <w:tab/>
        </w:r>
        <w:r w:rsidR="008C4D4D" w:rsidRPr="009D56F6">
          <w:rPr>
            <w:rStyle w:val="ae"/>
            <w:rFonts w:eastAsia="宋体"/>
            <w:color w:val="auto"/>
          </w:rPr>
          <w:t>Installationstechniker Qualifikationen</w:t>
        </w:r>
        <w:r w:rsidR="008C4D4D" w:rsidRPr="009D56F6">
          <w:rPr>
            <w:webHidden/>
          </w:rPr>
          <w:tab/>
        </w:r>
        <w:r w:rsidR="008C4D4D" w:rsidRPr="009D56F6">
          <w:rPr>
            <w:webHidden/>
          </w:rPr>
          <w:fldChar w:fldCharType="begin"/>
        </w:r>
        <w:r w:rsidR="008C4D4D" w:rsidRPr="009D56F6">
          <w:rPr>
            <w:webHidden/>
          </w:rPr>
          <w:instrText xml:space="preserve"> PAGEREF _Toc120628635 \h </w:instrText>
        </w:r>
        <w:r w:rsidR="008C4D4D" w:rsidRPr="009D56F6">
          <w:rPr>
            <w:webHidden/>
          </w:rPr>
        </w:r>
        <w:r w:rsidR="008C4D4D" w:rsidRPr="009D56F6">
          <w:rPr>
            <w:webHidden/>
          </w:rPr>
          <w:fldChar w:fldCharType="separate"/>
        </w:r>
        <w:r w:rsidR="005700DB" w:rsidRPr="009D56F6">
          <w:rPr>
            <w:webHidden/>
          </w:rPr>
          <w:t>10</w:t>
        </w:r>
        <w:r w:rsidR="008C4D4D" w:rsidRPr="009D56F6">
          <w:rPr>
            <w:webHidden/>
          </w:rPr>
          <w:fldChar w:fldCharType="end"/>
        </w:r>
      </w:hyperlink>
    </w:p>
    <w:p w14:paraId="484C572A" w14:textId="4B449866" w:rsidR="008C4D4D" w:rsidRPr="009D56F6" w:rsidRDefault="002050EB">
      <w:pPr>
        <w:pStyle w:val="20"/>
        <w:rPr>
          <w:rFonts w:eastAsiaTheme="minorEastAsia"/>
          <w:smallCaps w:val="0"/>
          <w:kern w:val="2"/>
          <w:sz w:val="21"/>
          <w:szCs w:val="22"/>
          <w:lang w:val="en-US"/>
        </w:rPr>
      </w:pPr>
      <w:hyperlink w:anchor="_Toc120628636" w:history="1">
        <w:r w:rsidR="008C4D4D" w:rsidRPr="009D56F6">
          <w:rPr>
            <w:rStyle w:val="ae"/>
            <w:rFonts w:eastAsia="宋体"/>
            <w:color w:val="auto"/>
            <w14:scene3d>
              <w14:camera w14:prst="orthographicFront"/>
              <w14:lightRig w14:rig="threePt" w14:dir="t">
                <w14:rot w14:lat="0" w14:lon="0" w14:rev="0"/>
              </w14:lightRig>
            </w14:scene3d>
          </w:rPr>
          <w:t>2.4</w:t>
        </w:r>
        <w:r w:rsidR="008C4D4D" w:rsidRPr="009D56F6">
          <w:rPr>
            <w:rFonts w:eastAsiaTheme="minorEastAsia"/>
            <w:smallCaps w:val="0"/>
            <w:kern w:val="2"/>
            <w:sz w:val="21"/>
            <w:szCs w:val="22"/>
            <w:lang w:val="en-US"/>
          </w:rPr>
          <w:tab/>
        </w:r>
        <w:r w:rsidR="008C4D4D" w:rsidRPr="009D56F6">
          <w:rPr>
            <w:rStyle w:val="ae"/>
            <w:rFonts w:eastAsia="宋体"/>
            <w:color w:val="auto"/>
          </w:rPr>
          <w:t>Bedienungsanweisungen</w:t>
        </w:r>
        <w:r w:rsidR="008C4D4D" w:rsidRPr="009D56F6">
          <w:rPr>
            <w:webHidden/>
          </w:rPr>
          <w:tab/>
        </w:r>
        <w:r w:rsidR="008C4D4D" w:rsidRPr="009D56F6">
          <w:rPr>
            <w:webHidden/>
          </w:rPr>
          <w:fldChar w:fldCharType="begin"/>
        </w:r>
        <w:r w:rsidR="008C4D4D" w:rsidRPr="009D56F6">
          <w:rPr>
            <w:webHidden/>
          </w:rPr>
          <w:instrText xml:space="preserve"> PAGEREF _Toc120628636 \h </w:instrText>
        </w:r>
        <w:r w:rsidR="008C4D4D" w:rsidRPr="009D56F6">
          <w:rPr>
            <w:webHidden/>
          </w:rPr>
        </w:r>
        <w:r w:rsidR="008C4D4D" w:rsidRPr="009D56F6">
          <w:rPr>
            <w:webHidden/>
          </w:rPr>
          <w:fldChar w:fldCharType="separate"/>
        </w:r>
        <w:r w:rsidR="005700DB" w:rsidRPr="009D56F6">
          <w:rPr>
            <w:webHidden/>
          </w:rPr>
          <w:t>10</w:t>
        </w:r>
        <w:r w:rsidR="008C4D4D" w:rsidRPr="009D56F6">
          <w:rPr>
            <w:webHidden/>
          </w:rPr>
          <w:fldChar w:fldCharType="end"/>
        </w:r>
      </w:hyperlink>
    </w:p>
    <w:p w14:paraId="33B8B41C" w14:textId="48611F86" w:rsidR="008C4D4D" w:rsidRPr="009D56F6" w:rsidRDefault="002050EB">
      <w:pPr>
        <w:pStyle w:val="20"/>
        <w:rPr>
          <w:rFonts w:eastAsiaTheme="minorEastAsia"/>
          <w:smallCaps w:val="0"/>
          <w:kern w:val="2"/>
          <w:sz w:val="21"/>
          <w:szCs w:val="22"/>
          <w:lang w:val="en-US"/>
        </w:rPr>
      </w:pPr>
      <w:hyperlink w:anchor="_Toc120628637" w:history="1">
        <w:r w:rsidR="008C4D4D" w:rsidRPr="009D56F6">
          <w:rPr>
            <w:rStyle w:val="ae"/>
            <w:rFonts w:eastAsia="宋体"/>
            <w:color w:val="auto"/>
            <w14:scene3d>
              <w14:camera w14:prst="orthographicFront"/>
              <w14:lightRig w14:rig="threePt" w14:dir="t">
                <w14:rot w14:lat="0" w14:lon="0" w14:rev="0"/>
              </w14:lightRig>
            </w14:scene3d>
          </w:rPr>
          <w:t>2.5</w:t>
        </w:r>
        <w:r w:rsidR="008C4D4D" w:rsidRPr="009D56F6">
          <w:rPr>
            <w:rFonts w:eastAsiaTheme="minorEastAsia"/>
            <w:smallCaps w:val="0"/>
            <w:kern w:val="2"/>
            <w:sz w:val="21"/>
            <w:szCs w:val="22"/>
            <w:lang w:val="en-US"/>
          </w:rPr>
          <w:tab/>
        </w:r>
        <w:r w:rsidR="008C4D4D" w:rsidRPr="009D56F6">
          <w:rPr>
            <w:rStyle w:val="ae"/>
            <w:rFonts w:eastAsia="宋体"/>
            <w:color w:val="auto"/>
          </w:rPr>
          <w:t>Symbole auf dem MaxiCharger</w:t>
        </w:r>
        <w:r w:rsidR="008C4D4D" w:rsidRPr="009D56F6">
          <w:rPr>
            <w:webHidden/>
          </w:rPr>
          <w:tab/>
        </w:r>
        <w:r w:rsidR="008C4D4D" w:rsidRPr="009D56F6">
          <w:rPr>
            <w:webHidden/>
          </w:rPr>
          <w:fldChar w:fldCharType="begin"/>
        </w:r>
        <w:r w:rsidR="008C4D4D" w:rsidRPr="009D56F6">
          <w:rPr>
            <w:webHidden/>
          </w:rPr>
          <w:instrText xml:space="preserve"> PAGEREF _Toc120628637 \h </w:instrText>
        </w:r>
        <w:r w:rsidR="008C4D4D" w:rsidRPr="009D56F6">
          <w:rPr>
            <w:webHidden/>
          </w:rPr>
        </w:r>
        <w:r w:rsidR="008C4D4D" w:rsidRPr="009D56F6">
          <w:rPr>
            <w:webHidden/>
          </w:rPr>
          <w:fldChar w:fldCharType="separate"/>
        </w:r>
        <w:r w:rsidR="005700DB" w:rsidRPr="009D56F6">
          <w:rPr>
            <w:webHidden/>
          </w:rPr>
          <w:t>11</w:t>
        </w:r>
        <w:r w:rsidR="008C4D4D" w:rsidRPr="009D56F6">
          <w:rPr>
            <w:webHidden/>
          </w:rPr>
          <w:fldChar w:fldCharType="end"/>
        </w:r>
      </w:hyperlink>
    </w:p>
    <w:p w14:paraId="4FE26572" w14:textId="04139B89" w:rsidR="008C4D4D" w:rsidRPr="009D56F6" w:rsidRDefault="002050EB">
      <w:pPr>
        <w:pStyle w:val="20"/>
        <w:rPr>
          <w:rFonts w:eastAsiaTheme="minorEastAsia"/>
          <w:smallCaps w:val="0"/>
          <w:kern w:val="2"/>
          <w:sz w:val="21"/>
          <w:szCs w:val="22"/>
          <w:lang w:val="en-US"/>
        </w:rPr>
      </w:pPr>
      <w:hyperlink w:anchor="_Toc120628638" w:history="1">
        <w:r w:rsidR="008C4D4D" w:rsidRPr="009D56F6">
          <w:rPr>
            <w:rStyle w:val="ae"/>
            <w:rFonts w:eastAsia="宋体"/>
            <w:color w:val="auto"/>
            <w14:scene3d>
              <w14:camera w14:prst="orthographicFront"/>
              <w14:lightRig w14:rig="threePt" w14:dir="t">
                <w14:rot w14:lat="0" w14:lon="0" w14:rev="0"/>
              </w14:lightRig>
            </w14:scene3d>
          </w:rPr>
          <w:t>2.6</w:t>
        </w:r>
        <w:r w:rsidR="008C4D4D" w:rsidRPr="009D56F6">
          <w:rPr>
            <w:rFonts w:eastAsiaTheme="minorEastAsia"/>
            <w:smallCaps w:val="0"/>
            <w:kern w:val="2"/>
            <w:sz w:val="21"/>
            <w:szCs w:val="22"/>
            <w:lang w:val="en-US"/>
          </w:rPr>
          <w:tab/>
        </w:r>
        <w:r w:rsidR="008C4D4D" w:rsidRPr="009D56F6">
          <w:rPr>
            <w:rStyle w:val="ae"/>
            <w:rFonts w:eastAsia="宋体"/>
            <w:color w:val="auto"/>
          </w:rPr>
          <w:t>Entsorgungs-anweisungen</w:t>
        </w:r>
        <w:r w:rsidR="008C4D4D" w:rsidRPr="009D56F6">
          <w:rPr>
            <w:webHidden/>
          </w:rPr>
          <w:tab/>
        </w:r>
        <w:r w:rsidR="008C4D4D" w:rsidRPr="009D56F6">
          <w:rPr>
            <w:webHidden/>
          </w:rPr>
          <w:fldChar w:fldCharType="begin"/>
        </w:r>
        <w:r w:rsidR="008C4D4D" w:rsidRPr="009D56F6">
          <w:rPr>
            <w:webHidden/>
          </w:rPr>
          <w:instrText xml:space="preserve"> PAGEREF _Toc120628638 \h </w:instrText>
        </w:r>
        <w:r w:rsidR="008C4D4D" w:rsidRPr="009D56F6">
          <w:rPr>
            <w:webHidden/>
          </w:rPr>
        </w:r>
        <w:r w:rsidR="008C4D4D" w:rsidRPr="009D56F6">
          <w:rPr>
            <w:webHidden/>
          </w:rPr>
          <w:fldChar w:fldCharType="separate"/>
        </w:r>
        <w:r w:rsidR="005700DB" w:rsidRPr="009D56F6">
          <w:rPr>
            <w:webHidden/>
          </w:rPr>
          <w:t>11</w:t>
        </w:r>
        <w:r w:rsidR="008C4D4D" w:rsidRPr="009D56F6">
          <w:rPr>
            <w:webHidden/>
          </w:rPr>
          <w:fldChar w:fldCharType="end"/>
        </w:r>
      </w:hyperlink>
    </w:p>
    <w:p w14:paraId="3B5AA6FF" w14:textId="33CA6693" w:rsidR="008C4D4D" w:rsidRPr="009D56F6" w:rsidRDefault="002050EB">
      <w:pPr>
        <w:pStyle w:val="20"/>
        <w:rPr>
          <w:rFonts w:eastAsiaTheme="minorEastAsia"/>
          <w:smallCaps w:val="0"/>
          <w:kern w:val="2"/>
          <w:sz w:val="21"/>
          <w:szCs w:val="22"/>
          <w:lang w:val="en-US"/>
        </w:rPr>
      </w:pPr>
      <w:hyperlink w:anchor="_Toc120628639" w:history="1">
        <w:r w:rsidR="008C4D4D" w:rsidRPr="009D56F6">
          <w:rPr>
            <w:rStyle w:val="ae"/>
            <w:rFonts w:eastAsia="宋体"/>
            <w:color w:val="auto"/>
            <w14:scene3d>
              <w14:camera w14:prst="orthographicFront"/>
              <w14:lightRig w14:rig="threePt" w14:dir="t">
                <w14:rot w14:lat="0" w14:lon="0" w14:rev="0"/>
              </w14:lightRig>
            </w14:scene3d>
          </w:rPr>
          <w:t>2.7</w:t>
        </w:r>
        <w:r w:rsidR="008C4D4D" w:rsidRPr="009D56F6">
          <w:rPr>
            <w:rFonts w:eastAsiaTheme="minorEastAsia"/>
            <w:smallCaps w:val="0"/>
            <w:kern w:val="2"/>
            <w:sz w:val="21"/>
            <w:szCs w:val="22"/>
            <w:lang w:val="en-US"/>
          </w:rPr>
          <w:tab/>
        </w:r>
        <w:r w:rsidR="008C4D4D" w:rsidRPr="009D56F6">
          <w:rPr>
            <w:rStyle w:val="ae"/>
            <w:rFonts w:eastAsia="宋体"/>
            <w:color w:val="auto"/>
          </w:rPr>
          <w:t>Cyber-Sicherheit</w:t>
        </w:r>
        <w:r w:rsidR="008C4D4D" w:rsidRPr="009D56F6">
          <w:rPr>
            <w:webHidden/>
          </w:rPr>
          <w:tab/>
        </w:r>
        <w:r w:rsidR="008C4D4D" w:rsidRPr="009D56F6">
          <w:rPr>
            <w:webHidden/>
          </w:rPr>
          <w:fldChar w:fldCharType="begin"/>
        </w:r>
        <w:r w:rsidR="008C4D4D" w:rsidRPr="009D56F6">
          <w:rPr>
            <w:webHidden/>
          </w:rPr>
          <w:instrText xml:space="preserve"> PAGEREF _Toc120628639 \h </w:instrText>
        </w:r>
        <w:r w:rsidR="008C4D4D" w:rsidRPr="009D56F6">
          <w:rPr>
            <w:webHidden/>
          </w:rPr>
        </w:r>
        <w:r w:rsidR="008C4D4D" w:rsidRPr="009D56F6">
          <w:rPr>
            <w:webHidden/>
          </w:rPr>
          <w:fldChar w:fldCharType="separate"/>
        </w:r>
        <w:r w:rsidR="005700DB" w:rsidRPr="009D56F6">
          <w:rPr>
            <w:webHidden/>
          </w:rPr>
          <w:t>11</w:t>
        </w:r>
        <w:r w:rsidR="008C4D4D" w:rsidRPr="009D56F6">
          <w:rPr>
            <w:webHidden/>
          </w:rPr>
          <w:fldChar w:fldCharType="end"/>
        </w:r>
      </w:hyperlink>
    </w:p>
    <w:p w14:paraId="1FC563A6" w14:textId="5104A15F"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40" w:history="1">
        <w:r w:rsidR="008C4D4D" w:rsidRPr="009D56F6">
          <w:rPr>
            <w:rStyle w:val="ae"/>
            <w:rFonts w:eastAsia="宋体"/>
            <w:noProof/>
            <w:color w:val="auto"/>
            <w14:scene3d>
              <w14:camera w14:prst="orthographicFront"/>
              <w14:lightRig w14:rig="threePt" w14:dir="t">
                <w14:rot w14:lat="0" w14:lon="0" w14:rev="0"/>
              </w14:lightRig>
            </w14:scene3d>
          </w:rPr>
          <w:t>3</w:t>
        </w:r>
        <w:r w:rsidR="008C4D4D" w:rsidRPr="009D56F6">
          <w:rPr>
            <w:rStyle w:val="ae"/>
            <w:rFonts w:eastAsia="宋体"/>
            <w:noProof/>
            <w:color w:val="auto"/>
          </w:rPr>
          <w:t xml:space="preserve"> Allgemeine Einleitung</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_Toc120628640 \h </w:instrText>
        </w:r>
        <w:r w:rsidR="008C4D4D" w:rsidRPr="009D56F6">
          <w:rPr>
            <w:noProof/>
            <w:webHidden/>
          </w:rPr>
        </w:r>
        <w:r w:rsidR="008C4D4D" w:rsidRPr="009D56F6">
          <w:rPr>
            <w:noProof/>
            <w:webHidden/>
          </w:rPr>
          <w:fldChar w:fldCharType="separate"/>
        </w:r>
        <w:r w:rsidR="005700DB" w:rsidRPr="009D56F6">
          <w:rPr>
            <w:noProof/>
            <w:webHidden/>
          </w:rPr>
          <w:t>13</w:t>
        </w:r>
        <w:r w:rsidR="008C4D4D" w:rsidRPr="009D56F6">
          <w:rPr>
            <w:noProof/>
            <w:webHidden/>
          </w:rPr>
          <w:fldChar w:fldCharType="end"/>
        </w:r>
      </w:hyperlink>
    </w:p>
    <w:p w14:paraId="728C9711" w14:textId="239188E2" w:rsidR="008C4D4D" w:rsidRPr="009D56F6" w:rsidRDefault="002050EB">
      <w:pPr>
        <w:pStyle w:val="20"/>
        <w:rPr>
          <w:rFonts w:eastAsiaTheme="minorEastAsia"/>
          <w:smallCaps w:val="0"/>
          <w:kern w:val="2"/>
          <w:sz w:val="21"/>
          <w:szCs w:val="22"/>
          <w:lang w:val="en-US"/>
        </w:rPr>
      </w:pPr>
      <w:hyperlink w:anchor="_Toc120628641" w:history="1">
        <w:r w:rsidR="008C4D4D" w:rsidRPr="009D56F6">
          <w:rPr>
            <w:rStyle w:val="ae"/>
            <w:rFonts w:eastAsia="宋体"/>
            <w:color w:val="auto"/>
            <w14:scene3d>
              <w14:camera w14:prst="orthographicFront"/>
              <w14:lightRig w14:rig="threePt" w14:dir="t">
                <w14:rot w14:lat="0" w14:lon="0" w14:rev="0"/>
              </w14:lightRig>
            </w14:scene3d>
          </w:rPr>
          <w:t>3.1</w:t>
        </w:r>
        <w:r w:rsidR="008C4D4D" w:rsidRPr="009D56F6">
          <w:rPr>
            <w:rFonts w:eastAsiaTheme="minorEastAsia"/>
            <w:smallCaps w:val="0"/>
            <w:kern w:val="2"/>
            <w:sz w:val="21"/>
            <w:szCs w:val="22"/>
            <w:lang w:val="en-US"/>
          </w:rPr>
          <w:tab/>
        </w:r>
        <w:r w:rsidR="008C4D4D" w:rsidRPr="009D56F6">
          <w:rPr>
            <w:rStyle w:val="ae"/>
            <w:rFonts w:eastAsia="宋体"/>
            <w:color w:val="auto"/>
          </w:rPr>
          <w:t>Produkt-übersicht</w:t>
        </w:r>
        <w:r w:rsidR="008C4D4D" w:rsidRPr="009D56F6">
          <w:rPr>
            <w:webHidden/>
          </w:rPr>
          <w:tab/>
        </w:r>
        <w:r w:rsidR="008C4D4D" w:rsidRPr="009D56F6">
          <w:rPr>
            <w:webHidden/>
          </w:rPr>
          <w:fldChar w:fldCharType="begin"/>
        </w:r>
        <w:r w:rsidR="008C4D4D" w:rsidRPr="009D56F6">
          <w:rPr>
            <w:webHidden/>
          </w:rPr>
          <w:instrText xml:space="preserve"> PAGEREF _Toc120628641 \h </w:instrText>
        </w:r>
        <w:r w:rsidR="008C4D4D" w:rsidRPr="009D56F6">
          <w:rPr>
            <w:webHidden/>
          </w:rPr>
        </w:r>
        <w:r w:rsidR="008C4D4D" w:rsidRPr="009D56F6">
          <w:rPr>
            <w:webHidden/>
          </w:rPr>
          <w:fldChar w:fldCharType="separate"/>
        </w:r>
        <w:r w:rsidR="005700DB" w:rsidRPr="009D56F6">
          <w:rPr>
            <w:webHidden/>
          </w:rPr>
          <w:t>14</w:t>
        </w:r>
        <w:r w:rsidR="008C4D4D" w:rsidRPr="009D56F6">
          <w:rPr>
            <w:webHidden/>
          </w:rPr>
          <w:fldChar w:fldCharType="end"/>
        </w:r>
      </w:hyperlink>
    </w:p>
    <w:p w14:paraId="168C571F" w14:textId="3B73321C" w:rsidR="008C4D4D" w:rsidRPr="009D56F6" w:rsidRDefault="002050EB">
      <w:pPr>
        <w:pStyle w:val="20"/>
        <w:rPr>
          <w:rFonts w:eastAsiaTheme="minorEastAsia"/>
          <w:smallCaps w:val="0"/>
          <w:kern w:val="2"/>
          <w:sz w:val="21"/>
          <w:szCs w:val="22"/>
          <w:lang w:val="en-US"/>
        </w:rPr>
      </w:pPr>
      <w:hyperlink w:anchor="_Toc120628642" w:history="1">
        <w:r w:rsidR="008C4D4D" w:rsidRPr="009D56F6">
          <w:rPr>
            <w:rStyle w:val="ae"/>
            <w:rFonts w:eastAsia="宋体"/>
            <w:color w:val="auto"/>
            <w14:scene3d>
              <w14:camera w14:prst="orthographicFront"/>
              <w14:lightRig w14:rig="threePt" w14:dir="t">
                <w14:rot w14:lat="0" w14:lon="0" w14:rev="0"/>
              </w14:lightRig>
            </w14:scene3d>
          </w:rPr>
          <w:t>3.2</w:t>
        </w:r>
        <w:r w:rsidR="008C4D4D" w:rsidRPr="009D56F6">
          <w:rPr>
            <w:rFonts w:eastAsiaTheme="minorEastAsia"/>
            <w:smallCaps w:val="0"/>
            <w:kern w:val="2"/>
            <w:sz w:val="21"/>
            <w:szCs w:val="22"/>
            <w:lang w:val="en-US"/>
          </w:rPr>
          <w:tab/>
        </w:r>
        <w:r w:rsidR="008C4D4D" w:rsidRPr="009D56F6">
          <w:rPr>
            <w:rStyle w:val="ae"/>
            <w:rFonts w:eastAsia="宋体"/>
            <w:color w:val="auto"/>
          </w:rPr>
          <w:t>Diagramm zur Arbeitsweise</w:t>
        </w:r>
        <w:r w:rsidR="008C4D4D" w:rsidRPr="009D56F6">
          <w:rPr>
            <w:webHidden/>
          </w:rPr>
          <w:tab/>
        </w:r>
        <w:r w:rsidR="008C4D4D" w:rsidRPr="009D56F6">
          <w:rPr>
            <w:webHidden/>
          </w:rPr>
          <w:fldChar w:fldCharType="begin"/>
        </w:r>
        <w:r w:rsidR="008C4D4D" w:rsidRPr="009D56F6">
          <w:rPr>
            <w:webHidden/>
          </w:rPr>
          <w:instrText xml:space="preserve"> PAGEREF _Toc120628642 \h </w:instrText>
        </w:r>
        <w:r w:rsidR="008C4D4D" w:rsidRPr="009D56F6">
          <w:rPr>
            <w:webHidden/>
          </w:rPr>
        </w:r>
        <w:r w:rsidR="008C4D4D" w:rsidRPr="009D56F6">
          <w:rPr>
            <w:webHidden/>
          </w:rPr>
          <w:fldChar w:fldCharType="separate"/>
        </w:r>
        <w:r w:rsidR="005700DB" w:rsidRPr="009D56F6">
          <w:rPr>
            <w:webHidden/>
          </w:rPr>
          <w:t>16</w:t>
        </w:r>
        <w:r w:rsidR="008C4D4D" w:rsidRPr="009D56F6">
          <w:rPr>
            <w:webHidden/>
          </w:rPr>
          <w:fldChar w:fldCharType="end"/>
        </w:r>
      </w:hyperlink>
    </w:p>
    <w:p w14:paraId="20F70220" w14:textId="7FB35F23" w:rsidR="008C4D4D" w:rsidRPr="009D56F6" w:rsidRDefault="002050EB">
      <w:pPr>
        <w:pStyle w:val="20"/>
        <w:rPr>
          <w:rFonts w:eastAsiaTheme="minorEastAsia"/>
          <w:smallCaps w:val="0"/>
          <w:kern w:val="2"/>
          <w:sz w:val="21"/>
          <w:szCs w:val="22"/>
          <w:lang w:val="en-US"/>
        </w:rPr>
      </w:pPr>
      <w:hyperlink w:anchor="_Toc120628643" w:history="1">
        <w:r w:rsidR="008C4D4D" w:rsidRPr="009D56F6">
          <w:rPr>
            <w:rStyle w:val="ae"/>
            <w:rFonts w:eastAsia="宋体"/>
            <w:color w:val="auto"/>
            <w14:scene3d>
              <w14:camera w14:prst="orthographicFront"/>
              <w14:lightRig w14:rig="threePt" w14:dir="t">
                <w14:rot w14:lat="0" w14:lon="0" w14:rev="0"/>
              </w14:lightRig>
            </w14:scene3d>
          </w:rPr>
          <w:t>3.3</w:t>
        </w:r>
        <w:r w:rsidR="008C4D4D" w:rsidRPr="009D56F6">
          <w:rPr>
            <w:rFonts w:eastAsiaTheme="minorEastAsia"/>
            <w:smallCaps w:val="0"/>
            <w:kern w:val="2"/>
            <w:sz w:val="21"/>
            <w:szCs w:val="22"/>
            <w:lang w:val="en-US"/>
          </w:rPr>
          <w:tab/>
        </w:r>
        <w:r w:rsidR="008C4D4D" w:rsidRPr="009D56F6">
          <w:rPr>
            <w:rStyle w:val="ae"/>
            <w:rFonts w:eastAsia="宋体"/>
            <w:color w:val="auto"/>
          </w:rPr>
          <w:t>Lokales Serviceportal</w:t>
        </w:r>
        <w:r w:rsidR="008C4D4D" w:rsidRPr="009D56F6">
          <w:rPr>
            <w:webHidden/>
          </w:rPr>
          <w:tab/>
        </w:r>
        <w:r w:rsidR="008C4D4D" w:rsidRPr="009D56F6">
          <w:rPr>
            <w:webHidden/>
          </w:rPr>
          <w:fldChar w:fldCharType="begin"/>
        </w:r>
        <w:r w:rsidR="008C4D4D" w:rsidRPr="009D56F6">
          <w:rPr>
            <w:webHidden/>
          </w:rPr>
          <w:instrText xml:space="preserve"> PAGEREF _Toc120628643 \h </w:instrText>
        </w:r>
        <w:r w:rsidR="008C4D4D" w:rsidRPr="009D56F6">
          <w:rPr>
            <w:webHidden/>
          </w:rPr>
        </w:r>
        <w:r w:rsidR="008C4D4D" w:rsidRPr="009D56F6">
          <w:rPr>
            <w:webHidden/>
          </w:rPr>
          <w:fldChar w:fldCharType="separate"/>
        </w:r>
        <w:r w:rsidR="005700DB" w:rsidRPr="009D56F6">
          <w:rPr>
            <w:webHidden/>
          </w:rPr>
          <w:t>18</w:t>
        </w:r>
        <w:r w:rsidR="008C4D4D" w:rsidRPr="009D56F6">
          <w:rPr>
            <w:webHidden/>
          </w:rPr>
          <w:fldChar w:fldCharType="end"/>
        </w:r>
      </w:hyperlink>
    </w:p>
    <w:p w14:paraId="3F195280" w14:textId="37E06769" w:rsidR="008C4D4D" w:rsidRPr="009D56F6" w:rsidRDefault="002050EB">
      <w:pPr>
        <w:pStyle w:val="20"/>
        <w:rPr>
          <w:rFonts w:eastAsiaTheme="minorEastAsia"/>
          <w:smallCaps w:val="0"/>
          <w:kern w:val="2"/>
          <w:sz w:val="21"/>
          <w:szCs w:val="22"/>
          <w:lang w:val="en-US"/>
        </w:rPr>
      </w:pPr>
      <w:hyperlink w:anchor="_Toc120628644" w:history="1">
        <w:r w:rsidR="008C4D4D" w:rsidRPr="009D56F6">
          <w:rPr>
            <w:rStyle w:val="ae"/>
            <w:rFonts w:eastAsia="宋体"/>
            <w:color w:val="auto"/>
            <w14:scene3d>
              <w14:camera w14:prst="orthographicFront"/>
              <w14:lightRig w14:rig="threePt" w14:dir="t">
                <w14:rot w14:lat="0" w14:lon="0" w14:rev="0"/>
              </w14:lightRig>
            </w14:scene3d>
          </w:rPr>
          <w:t>3.4</w:t>
        </w:r>
        <w:r w:rsidR="008C4D4D" w:rsidRPr="009D56F6">
          <w:rPr>
            <w:rFonts w:eastAsiaTheme="minorEastAsia"/>
            <w:smallCaps w:val="0"/>
            <w:kern w:val="2"/>
            <w:sz w:val="21"/>
            <w:szCs w:val="22"/>
            <w:lang w:val="en-US"/>
          </w:rPr>
          <w:tab/>
        </w:r>
        <w:r w:rsidR="008C4D4D" w:rsidRPr="009D56F6">
          <w:rPr>
            <w:rStyle w:val="ae"/>
            <w:rFonts w:eastAsia="宋体"/>
            <w:color w:val="auto"/>
          </w:rPr>
          <w:t>Cloud-Service-Portal</w:t>
        </w:r>
        <w:r w:rsidR="008C4D4D" w:rsidRPr="009D56F6">
          <w:rPr>
            <w:webHidden/>
          </w:rPr>
          <w:tab/>
        </w:r>
        <w:r w:rsidR="008C4D4D" w:rsidRPr="009D56F6">
          <w:rPr>
            <w:webHidden/>
          </w:rPr>
          <w:fldChar w:fldCharType="begin"/>
        </w:r>
        <w:r w:rsidR="008C4D4D" w:rsidRPr="009D56F6">
          <w:rPr>
            <w:webHidden/>
          </w:rPr>
          <w:instrText xml:space="preserve"> PAGEREF _Toc120628644 \h </w:instrText>
        </w:r>
        <w:r w:rsidR="008C4D4D" w:rsidRPr="009D56F6">
          <w:rPr>
            <w:webHidden/>
          </w:rPr>
        </w:r>
        <w:r w:rsidR="008C4D4D" w:rsidRPr="009D56F6">
          <w:rPr>
            <w:webHidden/>
          </w:rPr>
          <w:fldChar w:fldCharType="separate"/>
        </w:r>
        <w:r w:rsidR="005700DB" w:rsidRPr="009D56F6">
          <w:rPr>
            <w:webHidden/>
          </w:rPr>
          <w:t>19</w:t>
        </w:r>
        <w:r w:rsidR="008C4D4D" w:rsidRPr="009D56F6">
          <w:rPr>
            <w:webHidden/>
          </w:rPr>
          <w:fldChar w:fldCharType="end"/>
        </w:r>
      </w:hyperlink>
    </w:p>
    <w:p w14:paraId="497EE047" w14:textId="1855E50E"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45" w:history="1">
        <w:r w:rsidR="008C4D4D" w:rsidRPr="009D56F6">
          <w:rPr>
            <w:rStyle w:val="ae"/>
            <w:rFonts w:eastAsia="宋体"/>
            <w:noProof/>
            <w:color w:val="auto"/>
            <w14:scene3d>
              <w14:camera w14:prst="orthographicFront"/>
              <w14:lightRig w14:rig="threePt" w14:dir="t">
                <w14:rot w14:lat="0" w14:lon="0" w14:rev="0"/>
              </w14:lightRig>
            </w14:scene3d>
          </w:rPr>
          <w:t>4</w:t>
        </w:r>
        <w:r w:rsidR="008C4D4D" w:rsidRPr="009D56F6">
          <w:rPr>
            <w:rStyle w:val="ae"/>
            <w:rFonts w:eastAsia="宋体"/>
            <w:noProof/>
            <w:color w:val="auto"/>
          </w:rPr>
          <w:t xml:space="preserve"> Vorbereitung</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_Toc120628645 \h </w:instrText>
        </w:r>
        <w:r w:rsidR="008C4D4D" w:rsidRPr="009D56F6">
          <w:rPr>
            <w:noProof/>
            <w:webHidden/>
          </w:rPr>
        </w:r>
        <w:r w:rsidR="008C4D4D" w:rsidRPr="009D56F6">
          <w:rPr>
            <w:noProof/>
            <w:webHidden/>
          </w:rPr>
          <w:fldChar w:fldCharType="separate"/>
        </w:r>
        <w:r w:rsidR="005700DB" w:rsidRPr="009D56F6">
          <w:rPr>
            <w:noProof/>
            <w:webHidden/>
          </w:rPr>
          <w:t>20</w:t>
        </w:r>
        <w:r w:rsidR="008C4D4D" w:rsidRPr="009D56F6">
          <w:rPr>
            <w:noProof/>
            <w:webHidden/>
          </w:rPr>
          <w:fldChar w:fldCharType="end"/>
        </w:r>
      </w:hyperlink>
    </w:p>
    <w:p w14:paraId="236ECD3A" w14:textId="058549DF" w:rsidR="008C4D4D" w:rsidRPr="009D56F6" w:rsidRDefault="002050EB">
      <w:pPr>
        <w:pStyle w:val="20"/>
        <w:rPr>
          <w:rFonts w:eastAsiaTheme="minorEastAsia"/>
          <w:smallCaps w:val="0"/>
          <w:kern w:val="2"/>
          <w:sz w:val="21"/>
          <w:szCs w:val="22"/>
          <w:lang w:val="en-US"/>
        </w:rPr>
      </w:pPr>
      <w:hyperlink w:anchor="_Toc120628646" w:history="1">
        <w:r w:rsidR="008C4D4D" w:rsidRPr="009D56F6">
          <w:rPr>
            <w:rStyle w:val="ae"/>
            <w:rFonts w:eastAsia="宋体"/>
            <w:color w:val="auto"/>
            <w14:scene3d>
              <w14:camera w14:prst="orthographicFront"/>
              <w14:lightRig w14:rig="threePt" w14:dir="t">
                <w14:rot w14:lat="0" w14:lon="0" w14:rev="0"/>
              </w14:lightRig>
            </w14:scene3d>
          </w:rPr>
          <w:t>4.1</w:t>
        </w:r>
        <w:r w:rsidR="008C4D4D" w:rsidRPr="009D56F6">
          <w:rPr>
            <w:rFonts w:eastAsiaTheme="minorEastAsia"/>
            <w:smallCaps w:val="0"/>
            <w:kern w:val="2"/>
            <w:sz w:val="21"/>
            <w:szCs w:val="22"/>
            <w:lang w:val="en-US"/>
          </w:rPr>
          <w:tab/>
        </w:r>
        <w:r w:rsidR="008C4D4D" w:rsidRPr="009D56F6">
          <w:rPr>
            <w:rStyle w:val="ae"/>
            <w:rFonts w:eastAsia="宋体"/>
            <w:color w:val="auto"/>
          </w:rPr>
          <w:t>Vor der Installation</w:t>
        </w:r>
        <w:r w:rsidR="008C4D4D" w:rsidRPr="009D56F6">
          <w:rPr>
            <w:webHidden/>
          </w:rPr>
          <w:tab/>
        </w:r>
        <w:r w:rsidR="008C4D4D" w:rsidRPr="009D56F6">
          <w:rPr>
            <w:webHidden/>
          </w:rPr>
          <w:fldChar w:fldCharType="begin"/>
        </w:r>
        <w:r w:rsidR="008C4D4D" w:rsidRPr="009D56F6">
          <w:rPr>
            <w:webHidden/>
          </w:rPr>
          <w:instrText xml:space="preserve"> PAGEREF _Toc120628646 \h </w:instrText>
        </w:r>
        <w:r w:rsidR="008C4D4D" w:rsidRPr="009D56F6">
          <w:rPr>
            <w:webHidden/>
          </w:rPr>
        </w:r>
        <w:r w:rsidR="008C4D4D" w:rsidRPr="009D56F6">
          <w:rPr>
            <w:webHidden/>
          </w:rPr>
          <w:fldChar w:fldCharType="separate"/>
        </w:r>
        <w:r w:rsidR="005700DB" w:rsidRPr="009D56F6">
          <w:rPr>
            <w:webHidden/>
          </w:rPr>
          <w:t>20</w:t>
        </w:r>
        <w:r w:rsidR="008C4D4D" w:rsidRPr="009D56F6">
          <w:rPr>
            <w:webHidden/>
          </w:rPr>
          <w:fldChar w:fldCharType="end"/>
        </w:r>
      </w:hyperlink>
    </w:p>
    <w:p w14:paraId="6CC3DDD8" w14:textId="07C8999C" w:rsidR="008C4D4D" w:rsidRPr="009D56F6" w:rsidRDefault="002050EB">
      <w:pPr>
        <w:pStyle w:val="20"/>
        <w:rPr>
          <w:rFonts w:eastAsiaTheme="minorEastAsia"/>
          <w:smallCaps w:val="0"/>
          <w:kern w:val="2"/>
          <w:sz w:val="21"/>
          <w:szCs w:val="22"/>
          <w:lang w:val="en-US"/>
        </w:rPr>
      </w:pPr>
      <w:hyperlink w:anchor="_Toc120628647" w:history="1">
        <w:r w:rsidR="008C4D4D" w:rsidRPr="009D56F6">
          <w:rPr>
            <w:rStyle w:val="ae"/>
            <w:rFonts w:eastAsia="宋体"/>
            <w:color w:val="auto"/>
            <w14:scene3d>
              <w14:camera w14:prst="orthographicFront"/>
              <w14:lightRig w14:rig="threePt" w14:dir="t">
                <w14:rot w14:lat="0" w14:lon="0" w14:rev="0"/>
              </w14:lightRig>
            </w14:scene3d>
          </w:rPr>
          <w:t>4.2</w:t>
        </w:r>
        <w:r w:rsidR="008C4D4D" w:rsidRPr="009D56F6">
          <w:rPr>
            <w:rFonts w:eastAsiaTheme="minorEastAsia"/>
            <w:smallCaps w:val="0"/>
            <w:kern w:val="2"/>
            <w:sz w:val="21"/>
            <w:szCs w:val="22"/>
            <w:lang w:val="en-US"/>
          </w:rPr>
          <w:tab/>
        </w:r>
        <w:r w:rsidR="008C4D4D" w:rsidRPr="009D56F6">
          <w:rPr>
            <w:rStyle w:val="ae"/>
            <w:rFonts w:eastAsia="宋体"/>
            <w:color w:val="auto"/>
          </w:rPr>
          <w:t>Auspacken</w:t>
        </w:r>
        <w:r w:rsidR="008C4D4D" w:rsidRPr="009D56F6">
          <w:rPr>
            <w:webHidden/>
          </w:rPr>
          <w:tab/>
        </w:r>
        <w:r w:rsidR="008C4D4D" w:rsidRPr="009D56F6">
          <w:rPr>
            <w:webHidden/>
          </w:rPr>
          <w:fldChar w:fldCharType="begin"/>
        </w:r>
        <w:r w:rsidR="008C4D4D" w:rsidRPr="009D56F6">
          <w:rPr>
            <w:webHidden/>
          </w:rPr>
          <w:instrText xml:space="preserve"> PAGEREF _Toc120628647 \h </w:instrText>
        </w:r>
        <w:r w:rsidR="008C4D4D" w:rsidRPr="009D56F6">
          <w:rPr>
            <w:webHidden/>
          </w:rPr>
        </w:r>
        <w:r w:rsidR="008C4D4D" w:rsidRPr="009D56F6">
          <w:rPr>
            <w:webHidden/>
          </w:rPr>
          <w:fldChar w:fldCharType="separate"/>
        </w:r>
        <w:r w:rsidR="005700DB" w:rsidRPr="009D56F6">
          <w:rPr>
            <w:webHidden/>
          </w:rPr>
          <w:t>21</w:t>
        </w:r>
        <w:r w:rsidR="008C4D4D" w:rsidRPr="009D56F6">
          <w:rPr>
            <w:webHidden/>
          </w:rPr>
          <w:fldChar w:fldCharType="end"/>
        </w:r>
      </w:hyperlink>
    </w:p>
    <w:p w14:paraId="31229504" w14:textId="30417578" w:rsidR="008C4D4D" w:rsidRPr="009D56F6" w:rsidRDefault="002050EB">
      <w:pPr>
        <w:pStyle w:val="20"/>
        <w:rPr>
          <w:rFonts w:eastAsiaTheme="minorEastAsia"/>
          <w:smallCaps w:val="0"/>
          <w:kern w:val="2"/>
          <w:sz w:val="21"/>
          <w:szCs w:val="22"/>
          <w:lang w:val="en-US"/>
        </w:rPr>
      </w:pPr>
      <w:hyperlink w:anchor="_Toc120628648" w:history="1">
        <w:r w:rsidR="008C4D4D" w:rsidRPr="009D56F6">
          <w:rPr>
            <w:rStyle w:val="ae"/>
            <w:rFonts w:eastAsia="宋体"/>
            <w:color w:val="auto"/>
            <w14:scene3d>
              <w14:camera w14:prst="orthographicFront"/>
              <w14:lightRig w14:rig="threePt" w14:dir="t">
                <w14:rot w14:lat="0" w14:lon="0" w14:rev="0"/>
              </w14:lightRig>
            </w14:scene3d>
          </w:rPr>
          <w:t>4.3</w:t>
        </w:r>
        <w:r w:rsidR="008C4D4D" w:rsidRPr="009D56F6">
          <w:rPr>
            <w:rFonts w:eastAsiaTheme="minorEastAsia"/>
            <w:smallCaps w:val="0"/>
            <w:kern w:val="2"/>
            <w:sz w:val="21"/>
            <w:szCs w:val="22"/>
            <w:lang w:val="en-US"/>
          </w:rPr>
          <w:tab/>
        </w:r>
        <w:r w:rsidR="008C4D4D" w:rsidRPr="009D56F6">
          <w:rPr>
            <w:rStyle w:val="ae"/>
            <w:rFonts w:eastAsia="宋体"/>
            <w:color w:val="auto"/>
          </w:rPr>
          <w:t>Transport des Gehäuses an den Standort</w:t>
        </w:r>
        <w:r w:rsidR="008C4D4D" w:rsidRPr="009D56F6">
          <w:rPr>
            <w:webHidden/>
          </w:rPr>
          <w:tab/>
        </w:r>
        <w:r w:rsidR="008C4D4D" w:rsidRPr="009D56F6">
          <w:rPr>
            <w:webHidden/>
          </w:rPr>
          <w:fldChar w:fldCharType="begin"/>
        </w:r>
        <w:r w:rsidR="008C4D4D" w:rsidRPr="009D56F6">
          <w:rPr>
            <w:webHidden/>
          </w:rPr>
          <w:instrText xml:space="preserve"> PAGEREF _Toc120628648 \h </w:instrText>
        </w:r>
        <w:r w:rsidR="008C4D4D" w:rsidRPr="009D56F6">
          <w:rPr>
            <w:webHidden/>
          </w:rPr>
        </w:r>
        <w:r w:rsidR="008C4D4D" w:rsidRPr="009D56F6">
          <w:rPr>
            <w:webHidden/>
          </w:rPr>
          <w:fldChar w:fldCharType="separate"/>
        </w:r>
        <w:r w:rsidR="005700DB" w:rsidRPr="009D56F6">
          <w:rPr>
            <w:webHidden/>
          </w:rPr>
          <w:t>22</w:t>
        </w:r>
        <w:r w:rsidR="008C4D4D" w:rsidRPr="009D56F6">
          <w:rPr>
            <w:webHidden/>
          </w:rPr>
          <w:fldChar w:fldCharType="end"/>
        </w:r>
      </w:hyperlink>
    </w:p>
    <w:p w14:paraId="16BB8383" w14:textId="06174727" w:rsidR="008C4D4D" w:rsidRPr="009D56F6" w:rsidRDefault="002050EB">
      <w:pPr>
        <w:pStyle w:val="30"/>
        <w:ind w:left="284"/>
        <w:rPr>
          <w:rFonts w:eastAsiaTheme="minorEastAsia"/>
          <w:i w:val="0"/>
          <w:iCs w:val="0"/>
          <w:kern w:val="2"/>
          <w:sz w:val="21"/>
          <w:szCs w:val="22"/>
          <w:lang w:val="en-US"/>
        </w:rPr>
      </w:pPr>
      <w:hyperlink w:anchor="_Toc120628649" w:history="1">
        <w:r w:rsidR="008C4D4D" w:rsidRPr="009D56F6">
          <w:rPr>
            <w:rStyle w:val="ae"/>
            <w:rFonts w:eastAsia="宋体"/>
            <w:color w:val="auto"/>
            <w14:scene3d>
              <w14:camera w14:prst="orthographicFront"/>
              <w14:lightRig w14:rig="threePt" w14:dir="t">
                <w14:rot w14:lat="0" w14:lon="0" w14:rev="0"/>
              </w14:lightRig>
            </w14:scene3d>
          </w:rPr>
          <w:t>4.3.1</w:t>
        </w:r>
        <w:r w:rsidR="008C4D4D" w:rsidRPr="009D56F6">
          <w:rPr>
            <w:rFonts w:eastAsiaTheme="minorEastAsia"/>
            <w:i w:val="0"/>
            <w:iCs w:val="0"/>
            <w:kern w:val="2"/>
            <w:sz w:val="21"/>
            <w:szCs w:val="22"/>
            <w:lang w:val="en-US"/>
          </w:rPr>
          <w:tab/>
        </w:r>
        <w:r w:rsidR="008C4D4D" w:rsidRPr="009D56F6">
          <w:rPr>
            <w:rStyle w:val="ae"/>
            <w:rFonts w:eastAsia="宋体"/>
            <w:color w:val="auto"/>
          </w:rPr>
          <w:t>Heben der Säule</w:t>
        </w:r>
        <w:r w:rsidR="008C4D4D" w:rsidRPr="009D56F6">
          <w:rPr>
            <w:webHidden/>
          </w:rPr>
          <w:tab/>
        </w:r>
        <w:r w:rsidR="008C4D4D" w:rsidRPr="009D56F6">
          <w:rPr>
            <w:webHidden/>
          </w:rPr>
          <w:fldChar w:fldCharType="begin"/>
        </w:r>
        <w:r w:rsidR="008C4D4D" w:rsidRPr="009D56F6">
          <w:rPr>
            <w:webHidden/>
          </w:rPr>
          <w:instrText xml:space="preserve"> PAGEREF _Toc120628649 \h </w:instrText>
        </w:r>
        <w:r w:rsidR="008C4D4D" w:rsidRPr="009D56F6">
          <w:rPr>
            <w:webHidden/>
          </w:rPr>
        </w:r>
        <w:r w:rsidR="008C4D4D" w:rsidRPr="009D56F6">
          <w:rPr>
            <w:webHidden/>
          </w:rPr>
          <w:fldChar w:fldCharType="separate"/>
        </w:r>
        <w:r w:rsidR="005700DB" w:rsidRPr="009D56F6">
          <w:rPr>
            <w:webHidden/>
          </w:rPr>
          <w:t>22</w:t>
        </w:r>
        <w:r w:rsidR="008C4D4D" w:rsidRPr="009D56F6">
          <w:rPr>
            <w:webHidden/>
          </w:rPr>
          <w:fldChar w:fldCharType="end"/>
        </w:r>
      </w:hyperlink>
    </w:p>
    <w:p w14:paraId="32B0EFE3" w14:textId="2301E06F" w:rsidR="008C4D4D" w:rsidRPr="009D56F6" w:rsidRDefault="002050EB">
      <w:pPr>
        <w:pStyle w:val="30"/>
        <w:ind w:left="284"/>
        <w:rPr>
          <w:rFonts w:eastAsiaTheme="minorEastAsia"/>
          <w:i w:val="0"/>
          <w:iCs w:val="0"/>
          <w:kern w:val="2"/>
          <w:sz w:val="21"/>
          <w:szCs w:val="22"/>
          <w:lang w:val="en-US"/>
        </w:rPr>
      </w:pPr>
      <w:hyperlink w:anchor="_Toc120628650" w:history="1">
        <w:r w:rsidR="008C4D4D" w:rsidRPr="009D56F6">
          <w:rPr>
            <w:rStyle w:val="ae"/>
            <w:rFonts w:eastAsia="宋体"/>
            <w:color w:val="auto"/>
            <w14:scene3d>
              <w14:camera w14:prst="orthographicFront"/>
              <w14:lightRig w14:rig="threePt" w14:dir="t">
                <w14:rot w14:lat="0" w14:lon="0" w14:rev="0"/>
              </w14:lightRig>
            </w14:scene3d>
          </w:rPr>
          <w:t>4.3.2</w:t>
        </w:r>
        <w:r w:rsidR="008C4D4D" w:rsidRPr="009D56F6">
          <w:rPr>
            <w:rFonts w:eastAsiaTheme="minorEastAsia"/>
            <w:i w:val="0"/>
            <w:iCs w:val="0"/>
            <w:kern w:val="2"/>
            <w:sz w:val="21"/>
            <w:szCs w:val="22"/>
            <w:lang w:val="en-US"/>
          </w:rPr>
          <w:tab/>
        </w:r>
        <w:r w:rsidR="008C4D4D" w:rsidRPr="009D56F6">
          <w:rPr>
            <w:rStyle w:val="ae"/>
            <w:rFonts w:eastAsia="宋体"/>
            <w:color w:val="auto"/>
          </w:rPr>
          <w:t>Gabelstapeltransport der Säule</w:t>
        </w:r>
        <w:r w:rsidR="008C4D4D" w:rsidRPr="009D56F6">
          <w:rPr>
            <w:webHidden/>
          </w:rPr>
          <w:tab/>
        </w:r>
        <w:r w:rsidR="008C4D4D" w:rsidRPr="009D56F6">
          <w:rPr>
            <w:webHidden/>
          </w:rPr>
          <w:fldChar w:fldCharType="begin"/>
        </w:r>
        <w:r w:rsidR="008C4D4D" w:rsidRPr="009D56F6">
          <w:rPr>
            <w:webHidden/>
          </w:rPr>
          <w:instrText xml:space="preserve"> PAGEREF _Toc120628650 \h </w:instrText>
        </w:r>
        <w:r w:rsidR="008C4D4D" w:rsidRPr="009D56F6">
          <w:rPr>
            <w:webHidden/>
          </w:rPr>
        </w:r>
        <w:r w:rsidR="008C4D4D" w:rsidRPr="009D56F6">
          <w:rPr>
            <w:webHidden/>
          </w:rPr>
          <w:fldChar w:fldCharType="separate"/>
        </w:r>
        <w:r w:rsidR="005700DB" w:rsidRPr="009D56F6">
          <w:rPr>
            <w:webHidden/>
          </w:rPr>
          <w:t>23</w:t>
        </w:r>
        <w:r w:rsidR="008C4D4D" w:rsidRPr="009D56F6">
          <w:rPr>
            <w:webHidden/>
          </w:rPr>
          <w:fldChar w:fldCharType="end"/>
        </w:r>
      </w:hyperlink>
    </w:p>
    <w:p w14:paraId="48EFB340" w14:textId="505E1338" w:rsidR="008C4D4D" w:rsidRPr="009D56F6" w:rsidRDefault="002050EB">
      <w:pPr>
        <w:pStyle w:val="20"/>
        <w:rPr>
          <w:rFonts w:eastAsiaTheme="minorEastAsia"/>
          <w:smallCaps w:val="0"/>
          <w:kern w:val="2"/>
          <w:sz w:val="21"/>
          <w:szCs w:val="22"/>
          <w:lang w:val="en-US"/>
        </w:rPr>
      </w:pPr>
      <w:hyperlink w:anchor="_Toc120628651" w:history="1">
        <w:r w:rsidR="008C4D4D" w:rsidRPr="009D56F6">
          <w:rPr>
            <w:rStyle w:val="ae"/>
            <w:rFonts w:eastAsia="宋体"/>
            <w:color w:val="auto"/>
            <w14:scene3d>
              <w14:camera w14:prst="orthographicFront"/>
              <w14:lightRig w14:rig="threePt" w14:dir="t">
                <w14:rot w14:lat="0" w14:lon="0" w14:rev="0"/>
              </w14:lightRig>
            </w14:scene3d>
          </w:rPr>
          <w:t>4.4</w:t>
        </w:r>
        <w:r w:rsidR="008C4D4D" w:rsidRPr="009D56F6">
          <w:rPr>
            <w:rFonts w:eastAsiaTheme="minorEastAsia"/>
            <w:smallCaps w:val="0"/>
            <w:kern w:val="2"/>
            <w:sz w:val="21"/>
            <w:szCs w:val="22"/>
            <w:lang w:val="en-US"/>
          </w:rPr>
          <w:tab/>
        </w:r>
        <w:r w:rsidR="008C4D4D" w:rsidRPr="009D56F6">
          <w:rPr>
            <w:rStyle w:val="ae"/>
            <w:rFonts w:eastAsia="宋体"/>
            <w:color w:val="auto"/>
          </w:rPr>
          <w:t>Verpackungsliste</w:t>
        </w:r>
        <w:r w:rsidR="008C4D4D" w:rsidRPr="009D56F6">
          <w:rPr>
            <w:webHidden/>
          </w:rPr>
          <w:tab/>
        </w:r>
        <w:r w:rsidR="008C4D4D" w:rsidRPr="009D56F6">
          <w:rPr>
            <w:webHidden/>
          </w:rPr>
          <w:fldChar w:fldCharType="begin"/>
        </w:r>
        <w:r w:rsidR="008C4D4D" w:rsidRPr="009D56F6">
          <w:rPr>
            <w:webHidden/>
          </w:rPr>
          <w:instrText xml:space="preserve"> PAGEREF _Toc120628651 \h </w:instrText>
        </w:r>
        <w:r w:rsidR="008C4D4D" w:rsidRPr="009D56F6">
          <w:rPr>
            <w:webHidden/>
          </w:rPr>
        </w:r>
        <w:r w:rsidR="008C4D4D" w:rsidRPr="009D56F6">
          <w:rPr>
            <w:webHidden/>
          </w:rPr>
          <w:fldChar w:fldCharType="separate"/>
        </w:r>
        <w:r w:rsidR="005700DB" w:rsidRPr="009D56F6">
          <w:rPr>
            <w:webHidden/>
          </w:rPr>
          <w:t>24</w:t>
        </w:r>
        <w:r w:rsidR="008C4D4D" w:rsidRPr="009D56F6">
          <w:rPr>
            <w:webHidden/>
          </w:rPr>
          <w:fldChar w:fldCharType="end"/>
        </w:r>
      </w:hyperlink>
    </w:p>
    <w:p w14:paraId="2EBC8BA6" w14:textId="548CE61D" w:rsidR="008C4D4D" w:rsidRPr="009D56F6" w:rsidRDefault="002050EB">
      <w:pPr>
        <w:pStyle w:val="20"/>
        <w:rPr>
          <w:rFonts w:eastAsiaTheme="minorEastAsia"/>
          <w:smallCaps w:val="0"/>
          <w:kern w:val="2"/>
          <w:sz w:val="21"/>
          <w:szCs w:val="22"/>
          <w:lang w:val="en-US"/>
        </w:rPr>
      </w:pPr>
      <w:hyperlink w:anchor="_Toc120628652" w:history="1">
        <w:r w:rsidR="008C4D4D" w:rsidRPr="009D56F6">
          <w:rPr>
            <w:rStyle w:val="ae"/>
            <w:rFonts w:eastAsia="宋体"/>
            <w:color w:val="auto"/>
            <w14:scene3d>
              <w14:camera w14:prst="orthographicFront"/>
              <w14:lightRig w14:rig="threePt" w14:dir="t">
                <w14:rot w14:lat="0" w14:lon="0" w14:rev="0"/>
              </w14:lightRig>
            </w14:scene3d>
          </w:rPr>
          <w:t>4.5</w:t>
        </w:r>
        <w:r w:rsidR="008C4D4D" w:rsidRPr="009D56F6">
          <w:rPr>
            <w:rFonts w:eastAsiaTheme="minorEastAsia"/>
            <w:smallCaps w:val="0"/>
            <w:kern w:val="2"/>
            <w:sz w:val="21"/>
            <w:szCs w:val="22"/>
            <w:lang w:val="en-US"/>
          </w:rPr>
          <w:tab/>
        </w:r>
        <w:r w:rsidR="008C4D4D" w:rsidRPr="009D56F6">
          <w:rPr>
            <w:rStyle w:val="ae"/>
            <w:rFonts w:eastAsia="宋体"/>
            <w:color w:val="auto"/>
          </w:rPr>
          <w:t>Installationswerkzeuge</w:t>
        </w:r>
        <w:r w:rsidR="008C4D4D" w:rsidRPr="009D56F6">
          <w:rPr>
            <w:webHidden/>
          </w:rPr>
          <w:tab/>
        </w:r>
        <w:r w:rsidR="008C4D4D" w:rsidRPr="009D56F6">
          <w:rPr>
            <w:webHidden/>
          </w:rPr>
          <w:fldChar w:fldCharType="begin"/>
        </w:r>
        <w:r w:rsidR="008C4D4D" w:rsidRPr="009D56F6">
          <w:rPr>
            <w:webHidden/>
          </w:rPr>
          <w:instrText xml:space="preserve"> PAGEREF _Toc120628652 \h </w:instrText>
        </w:r>
        <w:r w:rsidR="008C4D4D" w:rsidRPr="009D56F6">
          <w:rPr>
            <w:webHidden/>
          </w:rPr>
        </w:r>
        <w:r w:rsidR="008C4D4D" w:rsidRPr="009D56F6">
          <w:rPr>
            <w:webHidden/>
          </w:rPr>
          <w:fldChar w:fldCharType="separate"/>
        </w:r>
        <w:r w:rsidR="005700DB" w:rsidRPr="009D56F6">
          <w:rPr>
            <w:webHidden/>
          </w:rPr>
          <w:t>26</w:t>
        </w:r>
        <w:r w:rsidR="008C4D4D" w:rsidRPr="009D56F6">
          <w:rPr>
            <w:webHidden/>
          </w:rPr>
          <w:fldChar w:fldCharType="end"/>
        </w:r>
      </w:hyperlink>
    </w:p>
    <w:p w14:paraId="12461A47" w14:textId="03F2297C"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53" w:history="1">
        <w:r w:rsidR="008C4D4D" w:rsidRPr="009D56F6">
          <w:rPr>
            <w:rStyle w:val="ae"/>
            <w:rFonts w:eastAsia="宋体"/>
            <w:noProof/>
            <w:color w:val="auto"/>
            <w14:scene3d>
              <w14:camera w14:prst="orthographicFront"/>
              <w14:lightRig w14:rig="threePt" w14:dir="t">
                <w14:rot w14:lat="0" w14:lon="0" w14:rev="0"/>
              </w14:lightRig>
            </w14:scene3d>
          </w:rPr>
          <w:t>5</w:t>
        </w:r>
        <w:r w:rsidR="008C4D4D" w:rsidRPr="009D56F6">
          <w:rPr>
            <w:rStyle w:val="ae"/>
            <w:rFonts w:eastAsia="宋体"/>
            <w:noProof/>
            <w:color w:val="auto"/>
          </w:rPr>
          <w:t xml:space="preserve"> Installation</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_Toc120628653 \h </w:instrText>
        </w:r>
        <w:r w:rsidR="008C4D4D" w:rsidRPr="009D56F6">
          <w:rPr>
            <w:noProof/>
            <w:webHidden/>
          </w:rPr>
        </w:r>
        <w:r w:rsidR="008C4D4D" w:rsidRPr="009D56F6">
          <w:rPr>
            <w:noProof/>
            <w:webHidden/>
          </w:rPr>
          <w:fldChar w:fldCharType="separate"/>
        </w:r>
        <w:r w:rsidR="005700DB" w:rsidRPr="009D56F6">
          <w:rPr>
            <w:noProof/>
            <w:webHidden/>
          </w:rPr>
          <w:t>27</w:t>
        </w:r>
        <w:r w:rsidR="008C4D4D" w:rsidRPr="009D56F6">
          <w:rPr>
            <w:noProof/>
            <w:webHidden/>
          </w:rPr>
          <w:fldChar w:fldCharType="end"/>
        </w:r>
      </w:hyperlink>
    </w:p>
    <w:p w14:paraId="266AC766" w14:textId="13D45100" w:rsidR="008C4D4D" w:rsidRPr="009D56F6" w:rsidRDefault="002050EB">
      <w:pPr>
        <w:pStyle w:val="20"/>
        <w:rPr>
          <w:rFonts w:eastAsiaTheme="minorEastAsia"/>
          <w:smallCaps w:val="0"/>
          <w:kern w:val="2"/>
          <w:sz w:val="21"/>
          <w:szCs w:val="22"/>
          <w:lang w:val="en-US"/>
        </w:rPr>
      </w:pPr>
      <w:hyperlink w:anchor="_Toc120628654" w:history="1">
        <w:r w:rsidR="008C4D4D" w:rsidRPr="009D56F6">
          <w:rPr>
            <w:rStyle w:val="ae"/>
            <w:rFonts w:eastAsia="宋体"/>
            <w:color w:val="auto"/>
            <w14:scene3d>
              <w14:camera w14:prst="orthographicFront"/>
              <w14:lightRig w14:rig="threePt" w14:dir="t">
                <w14:rot w14:lat="0" w14:lon="0" w14:rev="0"/>
              </w14:lightRig>
            </w14:scene3d>
          </w:rPr>
          <w:t>5.1</w:t>
        </w:r>
        <w:r w:rsidR="008C4D4D" w:rsidRPr="009D56F6">
          <w:rPr>
            <w:rFonts w:eastAsiaTheme="minorEastAsia"/>
            <w:smallCaps w:val="0"/>
            <w:kern w:val="2"/>
            <w:sz w:val="21"/>
            <w:szCs w:val="22"/>
            <w:lang w:val="en-US"/>
          </w:rPr>
          <w:tab/>
        </w:r>
        <w:r w:rsidR="008C4D4D" w:rsidRPr="009D56F6">
          <w:rPr>
            <w:rStyle w:val="ae"/>
            <w:rFonts w:eastAsia="宋体"/>
            <w:color w:val="auto"/>
          </w:rPr>
          <w:t>Vorbereitung des Installationsstandortes</w:t>
        </w:r>
        <w:r w:rsidR="008C4D4D" w:rsidRPr="009D56F6">
          <w:rPr>
            <w:webHidden/>
          </w:rPr>
          <w:tab/>
        </w:r>
        <w:r w:rsidR="008C4D4D" w:rsidRPr="009D56F6">
          <w:rPr>
            <w:webHidden/>
          </w:rPr>
          <w:fldChar w:fldCharType="begin"/>
        </w:r>
        <w:r w:rsidR="008C4D4D" w:rsidRPr="009D56F6">
          <w:rPr>
            <w:webHidden/>
          </w:rPr>
          <w:instrText xml:space="preserve"> PAGEREF _Toc120628654 \h </w:instrText>
        </w:r>
        <w:r w:rsidR="008C4D4D" w:rsidRPr="009D56F6">
          <w:rPr>
            <w:webHidden/>
          </w:rPr>
        </w:r>
        <w:r w:rsidR="008C4D4D" w:rsidRPr="009D56F6">
          <w:rPr>
            <w:webHidden/>
          </w:rPr>
          <w:fldChar w:fldCharType="separate"/>
        </w:r>
        <w:r w:rsidR="005700DB" w:rsidRPr="009D56F6">
          <w:rPr>
            <w:webHidden/>
          </w:rPr>
          <w:t>27</w:t>
        </w:r>
        <w:r w:rsidR="008C4D4D" w:rsidRPr="009D56F6">
          <w:rPr>
            <w:webHidden/>
          </w:rPr>
          <w:fldChar w:fldCharType="end"/>
        </w:r>
      </w:hyperlink>
    </w:p>
    <w:p w14:paraId="697050F8" w14:textId="12307599" w:rsidR="008C4D4D" w:rsidRPr="009D56F6" w:rsidRDefault="002050EB">
      <w:pPr>
        <w:pStyle w:val="30"/>
        <w:ind w:left="284"/>
        <w:rPr>
          <w:rFonts w:eastAsiaTheme="minorEastAsia"/>
          <w:i w:val="0"/>
          <w:iCs w:val="0"/>
          <w:kern w:val="2"/>
          <w:sz w:val="21"/>
          <w:szCs w:val="22"/>
          <w:lang w:val="en-US"/>
        </w:rPr>
      </w:pPr>
      <w:hyperlink w:anchor="_Toc120628655" w:history="1">
        <w:r w:rsidR="008C4D4D" w:rsidRPr="009D56F6">
          <w:rPr>
            <w:rStyle w:val="ae"/>
            <w:rFonts w:eastAsia="宋体"/>
            <w:color w:val="auto"/>
            <w14:scene3d>
              <w14:camera w14:prst="orthographicFront"/>
              <w14:lightRig w14:rig="threePt" w14:dir="t">
                <w14:rot w14:lat="0" w14:lon="0" w14:rev="0"/>
              </w14:lightRig>
            </w14:scene3d>
          </w:rPr>
          <w:t>5.1.1</w:t>
        </w:r>
        <w:r w:rsidR="008C4D4D" w:rsidRPr="009D56F6">
          <w:rPr>
            <w:rFonts w:eastAsiaTheme="minorEastAsia"/>
            <w:i w:val="0"/>
            <w:iCs w:val="0"/>
            <w:kern w:val="2"/>
            <w:sz w:val="21"/>
            <w:szCs w:val="22"/>
            <w:lang w:val="en-US"/>
          </w:rPr>
          <w:tab/>
        </w:r>
        <w:r w:rsidR="008C4D4D" w:rsidRPr="009D56F6">
          <w:rPr>
            <w:rStyle w:val="ae"/>
            <w:rFonts w:eastAsia="宋体"/>
            <w:color w:val="auto"/>
          </w:rPr>
          <w:t>Standortanforderungen</w:t>
        </w:r>
        <w:r w:rsidR="008C4D4D" w:rsidRPr="009D56F6">
          <w:rPr>
            <w:webHidden/>
          </w:rPr>
          <w:tab/>
        </w:r>
        <w:r w:rsidR="008C4D4D" w:rsidRPr="009D56F6">
          <w:rPr>
            <w:webHidden/>
          </w:rPr>
          <w:fldChar w:fldCharType="begin"/>
        </w:r>
        <w:r w:rsidR="008C4D4D" w:rsidRPr="009D56F6">
          <w:rPr>
            <w:webHidden/>
          </w:rPr>
          <w:instrText xml:space="preserve"> PAGEREF _Toc120628655 \h </w:instrText>
        </w:r>
        <w:r w:rsidR="008C4D4D" w:rsidRPr="009D56F6">
          <w:rPr>
            <w:webHidden/>
          </w:rPr>
        </w:r>
        <w:r w:rsidR="008C4D4D" w:rsidRPr="009D56F6">
          <w:rPr>
            <w:webHidden/>
          </w:rPr>
          <w:fldChar w:fldCharType="separate"/>
        </w:r>
        <w:r w:rsidR="005700DB" w:rsidRPr="009D56F6">
          <w:rPr>
            <w:webHidden/>
          </w:rPr>
          <w:t>28</w:t>
        </w:r>
        <w:r w:rsidR="008C4D4D" w:rsidRPr="009D56F6">
          <w:rPr>
            <w:webHidden/>
          </w:rPr>
          <w:fldChar w:fldCharType="end"/>
        </w:r>
      </w:hyperlink>
    </w:p>
    <w:p w14:paraId="14DF2DC9" w14:textId="1C41D4E1" w:rsidR="008C4D4D" w:rsidRPr="009D56F6" w:rsidRDefault="002050EB">
      <w:pPr>
        <w:pStyle w:val="30"/>
        <w:ind w:left="284"/>
        <w:rPr>
          <w:rFonts w:eastAsiaTheme="minorEastAsia"/>
          <w:i w:val="0"/>
          <w:iCs w:val="0"/>
          <w:kern w:val="2"/>
          <w:sz w:val="21"/>
          <w:szCs w:val="22"/>
          <w:lang w:val="en-US"/>
        </w:rPr>
      </w:pPr>
      <w:hyperlink w:anchor="_Toc120628656" w:history="1">
        <w:r w:rsidR="008C4D4D" w:rsidRPr="009D56F6">
          <w:rPr>
            <w:rStyle w:val="ae"/>
            <w:rFonts w:eastAsia="宋体"/>
            <w:color w:val="auto"/>
            <w14:scene3d>
              <w14:camera w14:prst="orthographicFront"/>
              <w14:lightRig w14:rig="threePt" w14:dir="t">
                <w14:rot w14:lat="0" w14:lon="0" w14:rev="0"/>
              </w14:lightRig>
            </w14:scene3d>
          </w:rPr>
          <w:t>5.1.2</w:t>
        </w:r>
        <w:r w:rsidR="008C4D4D" w:rsidRPr="009D56F6">
          <w:rPr>
            <w:rFonts w:eastAsiaTheme="minorEastAsia"/>
            <w:i w:val="0"/>
            <w:iCs w:val="0"/>
            <w:kern w:val="2"/>
            <w:sz w:val="21"/>
            <w:szCs w:val="22"/>
            <w:lang w:val="en-US"/>
          </w:rPr>
          <w:tab/>
        </w:r>
        <w:r w:rsidR="008C4D4D" w:rsidRPr="009D56F6">
          <w:rPr>
            <w:rStyle w:val="ae"/>
            <w:rFonts w:eastAsia="宋体"/>
            <w:color w:val="auto"/>
          </w:rPr>
          <w:t>Vorbereitung des Fundaments</w:t>
        </w:r>
        <w:r w:rsidR="008C4D4D" w:rsidRPr="009D56F6">
          <w:rPr>
            <w:webHidden/>
          </w:rPr>
          <w:tab/>
        </w:r>
        <w:r w:rsidR="008C4D4D" w:rsidRPr="009D56F6">
          <w:rPr>
            <w:webHidden/>
          </w:rPr>
          <w:fldChar w:fldCharType="begin"/>
        </w:r>
        <w:r w:rsidR="008C4D4D" w:rsidRPr="009D56F6">
          <w:rPr>
            <w:webHidden/>
          </w:rPr>
          <w:instrText xml:space="preserve"> PAGEREF _Toc120628656 \h </w:instrText>
        </w:r>
        <w:r w:rsidR="008C4D4D" w:rsidRPr="009D56F6">
          <w:rPr>
            <w:webHidden/>
          </w:rPr>
        </w:r>
        <w:r w:rsidR="008C4D4D" w:rsidRPr="009D56F6">
          <w:rPr>
            <w:webHidden/>
          </w:rPr>
          <w:fldChar w:fldCharType="separate"/>
        </w:r>
        <w:r w:rsidR="005700DB" w:rsidRPr="009D56F6">
          <w:rPr>
            <w:webHidden/>
          </w:rPr>
          <w:t>31</w:t>
        </w:r>
        <w:r w:rsidR="008C4D4D" w:rsidRPr="009D56F6">
          <w:rPr>
            <w:webHidden/>
          </w:rPr>
          <w:fldChar w:fldCharType="end"/>
        </w:r>
      </w:hyperlink>
    </w:p>
    <w:p w14:paraId="50EC3CE1" w14:textId="56F880C5" w:rsidR="008C4D4D" w:rsidRPr="009D56F6" w:rsidRDefault="002050EB">
      <w:pPr>
        <w:pStyle w:val="20"/>
        <w:rPr>
          <w:rFonts w:eastAsiaTheme="minorEastAsia"/>
          <w:smallCaps w:val="0"/>
          <w:kern w:val="2"/>
          <w:sz w:val="21"/>
          <w:szCs w:val="22"/>
          <w:lang w:val="en-US"/>
        </w:rPr>
      </w:pPr>
      <w:hyperlink w:anchor="_Toc120628657" w:history="1">
        <w:r w:rsidR="008C4D4D" w:rsidRPr="009D56F6">
          <w:rPr>
            <w:rStyle w:val="ae"/>
            <w:rFonts w:eastAsia="宋体"/>
            <w:color w:val="auto"/>
            <w14:scene3d>
              <w14:camera w14:prst="orthographicFront"/>
              <w14:lightRig w14:rig="threePt" w14:dir="t">
                <w14:rot w14:lat="0" w14:lon="0" w14:rev="0"/>
              </w14:lightRig>
            </w14:scene3d>
          </w:rPr>
          <w:t>5.2</w:t>
        </w:r>
        <w:r w:rsidR="008C4D4D" w:rsidRPr="009D56F6">
          <w:rPr>
            <w:rFonts w:eastAsiaTheme="minorEastAsia"/>
            <w:smallCaps w:val="0"/>
            <w:kern w:val="2"/>
            <w:sz w:val="21"/>
            <w:szCs w:val="22"/>
            <w:lang w:val="en-US"/>
          </w:rPr>
          <w:tab/>
        </w:r>
        <w:r w:rsidR="008C4D4D" w:rsidRPr="009D56F6">
          <w:rPr>
            <w:rStyle w:val="ae"/>
            <w:rFonts w:eastAsia="宋体"/>
            <w:color w:val="auto"/>
          </w:rPr>
          <w:t>Installation der Säule</w:t>
        </w:r>
        <w:r w:rsidR="008C4D4D" w:rsidRPr="009D56F6">
          <w:rPr>
            <w:webHidden/>
          </w:rPr>
          <w:tab/>
        </w:r>
        <w:r w:rsidR="008C4D4D" w:rsidRPr="009D56F6">
          <w:rPr>
            <w:webHidden/>
          </w:rPr>
          <w:fldChar w:fldCharType="begin"/>
        </w:r>
        <w:r w:rsidR="008C4D4D" w:rsidRPr="009D56F6">
          <w:rPr>
            <w:webHidden/>
          </w:rPr>
          <w:instrText xml:space="preserve"> PAGEREF _Toc120628657 \h </w:instrText>
        </w:r>
        <w:r w:rsidR="008C4D4D" w:rsidRPr="009D56F6">
          <w:rPr>
            <w:webHidden/>
          </w:rPr>
        </w:r>
        <w:r w:rsidR="008C4D4D" w:rsidRPr="009D56F6">
          <w:rPr>
            <w:webHidden/>
          </w:rPr>
          <w:fldChar w:fldCharType="separate"/>
        </w:r>
        <w:r w:rsidR="005700DB" w:rsidRPr="009D56F6">
          <w:rPr>
            <w:webHidden/>
          </w:rPr>
          <w:t>35</w:t>
        </w:r>
        <w:r w:rsidR="008C4D4D" w:rsidRPr="009D56F6">
          <w:rPr>
            <w:webHidden/>
          </w:rPr>
          <w:fldChar w:fldCharType="end"/>
        </w:r>
      </w:hyperlink>
    </w:p>
    <w:p w14:paraId="11E85ACF" w14:textId="025174CE" w:rsidR="008C4D4D" w:rsidRPr="009D56F6" w:rsidRDefault="002050EB">
      <w:pPr>
        <w:pStyle w:val="20"/>
        <w:rPr>
          <w:rFonts w:eastAsiaTheme="minorEastAsia"/>
          <w:smallCaps w:val="0"/>
          <w:kern w:val="2"/>
          <w:sz w:val="21"/>
          <w:szCs w:val="22"/>
          <w:lang w:val="en-US"/>
        </w:rPr>
      </w:pPr>
      <w:hyperlink w:anchor="_Toc120628658" w:history="1">
        <w:r w:rsidR="008C4D4D" w:rsidRPr="009D56F6">
          <w:rPr>
            <w:rStyle w:val="ae"/>
            <w:rFonts w:eastAsia="宋体"/>
            <w:color w:val="auto"/>
            <w14:scene3d>
              <w14:camera w14:prst="orthographicFront"/>
              <w14:lightRig w14:rig="threePt" w14:dir="t">
                <w14:rot w14:lat="0" w14:lon="0" w14:rev="0"/>
              </w14:lightRig>
            </w14:scene3d>
          </w:rPr>
          <w:t>5.3</w:t>
        </w:r>
        <w:r w:rsidR="008C4D4D" w:rsidRPr="009D56F6">
          <w:rPr>
            <w:rFonts w:eastAsiaTheme="minorEastAsia"/>
            <w:smallCaps w:val="0"/>
            <w:kern w:val="2"/>
            <w:sz w:val="21"/>
            <w:szCs w:val="22"/>
            <w:lang w:val="en-US"/>
          </w:rPr>
          <w:tab/>
        </w:r>
        <w:r w:rsidR="008C4D4D" w:rsidRPr="009D56F6">
          <w:rPr>
            <w:rStyle w:val="ae"/>
            <w:rFonts w:eastAsia="宋体"/>
            <w:color w:val="auto"/>
          </w:rPr>
          <w:t>Vorbereitung für die Installation von elektrischen Kabeln</w:t>
        </w:r>
        <w:r w:rsidR="008C4D4D" w:rsidRPr="009D56F6">
          <w:rPr>
            <w:webHidden/>
          </w:rPr>
          <w:tab/>
        </w:r>
        <w:r w:rsidR="008C4D4D" w:rsidRPr="009D56F6">
          <w:rPr>
            <w:webHidden/>
          </w:rPr>
          <w:fldChar w:fldCharType="begin"/>
        </w:r>
        <w:r w:rsidR="008C4D4D" w:rsidRPr="009D56F6">
          <w:rPr>
            <w:webHidden/>
          </w:rPr>
          <w:instrText xml:space="preserve"> PAGEREF _Toc120628658 \h </w:instrText>
        </w:r>
        <w:r w:rsidR="008C4D4D" w:rsidRPr="009D56F6">
          <w:rPr>
            <w:webHidden/>
          </w:rPr>
        </w:r>
        <w:r w:rsidR="008C4D4D" w:rsidRPr="009D56F6">
          <w:rPr>
            <w:webHidden/>
          </w:rPr>
          <w:fldChar w:fldCharType="separate"/>
        </w:r>
        <w:r w:rsidR="005700DB" w:rsidRPr="009D56F6">
          <w:rPr>
            <w:webHidden/>
          </w:rPr>
          <w:t>38</w:t>
        </w:r>
        <w:r w:rsidR="008C4D4D" w:rsidRPr="009D56F6">
          <w:rPr>
            <w:webHidden/>
          </w:rPr>
          <w:fldChar w:fldCharType="end"/>
        </w:r>
      </w:hyperlink>
    </w:p>
    <w:p w14:paraId="19F06D3A" w14:textId="6FC9C869" w:rsidR="008C4D4D" w:rsidRPr="009D56F6" w:rsidRDefault="002050EB">
      <w:pPr>
        <w:pStyle w:val="20"/>
        <w:rPr>
          <w:rFonts w:eastAsiaTheme="minorEastAsia"/>
          <w:smallCaps w:val="0"/>
          <w:kern w:val="2"/>
          <w:sz w:val="21"/>
          <w:szCs w:val="22"/>
          <w:lang w:val="en-US"/>
        </w:rPr>
      </w:pPr>
      <w:hyperlink w:anchor="_Toc120628659" w:history="1">
        <w:r w:rsidR="008C4D4D" w:rsidRPr="009D56F6">
          <w:rPr>
            <w:rStyle w:val="ae"/>
            <w:rFonts w:eastAsia="宋体"/>
            <w:color w:val="auto"/>
            <w14:scene3d>
              <w14:camera w14:prst="orthographicFront"/>
              <w14:lightRig w14:rig="threePt" w14:dir="t">
                <w14:rot w14:lat="0" w14:lon="0" w14:rev="0"/>
              </w14:lightRig>
            </w14:scene3d>
          </w:rPr>
          <w:t>5.4</w:t>
        </w:r>
        <w:r w:rsidR="008C4D4D" w:rsidRPr="009D56F6">
          <w:rPr>
            <w:rFonts w:eastAsiaTheme="minorEastAsia"/>
            <w:smallCaps w:val="0"/>
            <w:kern w:val="2"/>
            <w:sz w:val="21"/>
            <w:szCs w:val="22"/>
            <w:lang w:val="en-US"/>
          </w:rPr>
          <w:tab/>
        </w:r>
        <w:r w:rsidR="008C4D4D" w:rsidRPr="009D56F6">
          <w:rPr>
            <w:rStyle w:val="ae"/>
            <w:rFonts w:eastAsia="宋体"/>
            <w:color w:val="auto"/>
          </w:rPr>
          <w:t>Elektrische Verkabelung</w:t>
        </w:r>
        <w:r w:rsidR="008C4D4D" w:rsidRPr="009D56F6">
          <w:rPr>
            <w:webHidden/>
          </w:rPr>
          <w:tab/>
        </w:r>
        <w:r w:rsidR="008C4D4D" w:rsidRPr="009D56F6">
          <w:rPr>
            <w:webHidden/>
          </w:rPr>
          <w:fldChar w:fldCharType="begin"/>
        </w:r>
        <w:r w:rsidR="008C4D4D" w:rsidRPr="009D56F6">
          <w:rPr>
            <w:webHidden/>
          </w:rPr>
          <w:instrText xml:space="preserve"> PAGEREF _Toc120628659 \h </w:instrText>
        </w:r>
        <w:r w:rsidR="008C4D4D" w:rsidRPr="009D56F6">
          <w:rPr>
            <w:webHidden/>
          </w:rPr>
        </w:r>
        <w:r w:rsidR="008C4D4D" w:rsidRPr="009D56F6">
          <w:rPr>
            <w:webHidden/>
          </w:rPr>
          <w:fldChar w:fldCharType="separate"/>
        </w:r>
        <w:r w:rsidR="005700DB" w:rsidRPr="009D56F6">
          <w:rPr>
            <w:webHidden/>
          </w:rPr>
          <w:t>40</w:t>
        </w:r>
        <w:r w:rsidR="008C4D4D" w:rsidRPr="009D56F6">
          <w:rPr>
            <w:webHidden/>
          </w:rPr>
          <w:fldChar w:fldCharType="end"/>
        </w:r>
      </w:hyperlink>
    </w:p>
    <w:p w14:paraId="379AFC20" w14:textId="2C185C35" w:rsidR="008C4D4D" w:rsidRPr="009D56F6" w:rsidRDefault="002050EB">
      <w:pPr>
        <w:pStyle w:val="30"/>
        <w:ind w:left="284"/>
        <w:rPr>
          <w:rFonts w:eastAsiaTheme="minorEastAsia"/>
          <w:i w:val="0"/>
          <w:iCs w:val="0"/>
          <w:kern w:val="2"/>
          <w:sz w:val="21"/>
          <w:szCs w:val="22"/>
          <w:lang w:val="en-US"/>
        </w:rPr>
      </w:pPr>
      <w:hyperlink w:anchor="_Toc120628660" w:history="1">
        <w:r w:rsidR="008C4D4D" w:rsidRPr="009D56F6">
          <w:rPr>
            <w:rStyle w:val="ae"/>
            <w:rFonts w:eastAsia="宋体"/>
            <w:color w:val="auto"/>
            <w14:scene3d>
              <w14:camera w14:prst="orthographicFront"/>
              <w14:lightRig w14:rig="threePt" w14:dir="t">
                <w14:rot w14:lat="0" w14:lon="0" w14:rev="0"/>
              </w14:lightRig>
            </w14:scene3d>
          </w:rPr>
          <w:t>5.4.1</w:t>
        </w:r>
        <w:r w:rsidR="008C4D4D" w:rsidRPr="009D56F6">
          <w:rPr>
            <w:rFonts w:eastAsiaTheme="minorEastAsia"/>
            <w:i w:val="0"/>
            <w:iCs w:val="0"/>
            <w:kern w:val="2"/>
            <w:sz w:val="21"/>
            <w:szCs w:val="22"/>
            <w:lang w:val="en-US"/>
          </w:rPr>
          <w:tab/>
        </w:r>
        <w:r w:rsidR="008C4D4D" w:rsidRPr="009D56F6">
          <w:rPr>
            <w:rStyle w:val="ae"/>
            <w:rFonts w:eastAsia="宋体"/>
            <w:color w:val="auto"/>
          </w:rPr>
          <w:t>Anschließen des PE-Drahtes</w:t>
        </w:r>
        <w:r w:rsidR="008C4D4D" w:rsidRPr="009D56F6">
          <w:rPr>
            <w:webHidden/>
          </w:rPr>
          <w:tab/>
        </w:r>
        <w:r w:rsidR="008C4D4D" w:rsidRPr="009D56F6">
          <w:rPr>
            <w:webHidden/>
          </w:rPr>
          <w:fldChar w:fldCharType="begin"/>
        </w:r>
        <w:r w:rsidR="008C4D4D" w:rsidRPr="009D56F6">
          <w:rPr>
            <w:webHidden/>
          </w:rPr>
          <w:instrText xml:space="preserve"> PAGEREF _Toc120628660 \h </w:instrText>
        </w:r>
        <w:r w:rsidR="008C4D4D" w:rsidRPr="009D56F6">
          <w:rPr>
            <w:webHidden/>
          </w:rPr>
        </w:r>
        <w:r w:rsidR="008C4D4D" w:rsidRPr="009D56F6">
          <w:rPr>
            <w:webHidden/>
          </w:rPr>
          <w:fldChar w:fldCharType="separate"/>
        </w:r>
        <w:r w:rsidR="005700DB" w:rsidRPr="009D56F6">
          <w:rPr>
            <w:webHidden/>
          </w:rPr>
          <w:t>40</w:t>
        </w:r>
        <w:r w:rsidR="008C4D4D" w:rsidRPr="009D56F6">
          <w:rPr>
            <w:webHidden/>
          </w:rPr>
          <w:fldChar w:fldCharType="end"/>
        </w:r>
      </w:hyperlink>
    </w:p>
    <w:p w14:paraId="4FC717FD" w14:textId="448A9F63" w:rsidR="008C4D4D" w:rsidRPr="009D56F6" w:rsidRDefault="002050EB">
      <w:pPr>
        <w:pStyle w:val="30"/>
        <w:ind w:left="284"/>
        <w:rPr>
          <w:rFonts w:eastAsiaTheme="minorEastAsia"/>
          <w:i w:val="0"/>
          <w:iCs w:val="0"/>
          <w:kern w:val="2"/>
          <w:sz w:val="21"/>
          <w:szCs w:val="22"/>
          <w:lang w:val="en-US"/>
        </w:rPr>
      </w:pPr>
      <w:hyperlink w:anchor="_Toc120628661" w:history="1">
        <w:r w:rsidR="008C4D4D" w:rsidRPr="009D56F6">
          <w:rPr>
            <w:rStyle w:val="ae"/>
            <w:rFonts w:eastAsia="宋体"/>
            <w:color w:val="auto"/>
            <w14:scene3d>
              <w14:camera w14:prst="orthographicFront"/>
              <w14:lightRig w14:rig="threePt" w14:dir="t">
                <w14:rot w14:lat="0" w14:lon="0" w14:rev="0"/>
              </w14:lightRig>
            </w14:scene3d>
          </w:rPr>
          <w:t>5.4.2</w:t>
        </w:r>
        <w:r w:rsidR="008C4D4D" w:rsidRPr="009D56F6">
          <w:rPr>
            <w:rFonts w:eastAsiaTheme="minorEastAsia"/>
            <w:i w:val="0"/>
            <w:iCs w:val="0"/>
            <w:kern w:val="2"/>
            <w:sz w:val="21"/>
            <w:szCs w:val="22"/>
            <w:lang w:val="en-US"/>
          </w:rPr>
          <w:tab/>
        </w:r>
        <w:r w:rsidR="008C4D4D" w:rsidRPr="009D56F6">
          <w:rPr>
            <w:rStyle w:val="ae"/>
            <w:rFonts w:eastAsia="宋体"/>
            <w:color w:val="auto"/>
          </w:rPr>
          <w:t>Erdung des Gehäuses</w:t>
        </w:r>
        <w:r w:rsidR="008C4D4D" w:rsidRPr="009D56F6">
          <w:rPr>
            <w:webHidden/>
          </w:rPr>
          <w:tab/>
        </w:r>
        <w:r w:rsidR="008C4D4D" w:rsidRPr="009D56F6">
          <w:rPr>
            <w:webHidden/>
          </w:rPr>
          <w:fldChar w:fldCharType="begin"/>
        </w:r>
        <w:r w:rsidR="008C4D4D" w:rsidRPr="009D56F6">
          <w:rPr>
            <w:webHidden/>
          </w:rPr>
          <w:instrText xml:space="preserve"> PAGEREF _Toc120628661 \h </w:instrText>
        </w:r>
        <w:r w:rsidR="008C4D4D" w:rsidRPr="009D56F6">
          <w:rPr>
            <w:webHidden/>
          </w:rPr>
        </w:r>
        <w:r w:rsidR="008C4D4D" w:rsidRPr="009D56F6">
          <w:rPr>
            <w:webHidden/>
          </w:rPr>
          <w:fldChar w:fldCharType="separate"/>
        </w:r>
        <w:r w:rsidR="005700DB" w:rsidRPr="009D56F6">
          <w:rPr>
            <w:webHidden/>
          </w:rPr>
          <w:t>41</w:t>
        </w:r>
        <w:r w:rsidR="008C4D4D" w:rsidRPr="009D56F6">
          <w:rPr>
            <w:webHidden/>
          </w:rPr>
          <w:fldChar w:fldCharType="end"/>
        </w:r>
      </w:hyperlink>
    </w:p>
    <w:p w14:paraId="23F01FE0" w14:textId="57041650" w:rsidR="008C4D4D" w:rsidRPr="009D56F6" w:rsidRDefault="002050EB">
      <w:pPr>
        <w:pStyle w:val="30"/>
        <w:ind w:left="284"/>
        <w:rPr>
          <w:rFonts w:eastAsiaTheme="minorEastAsia"/>
          <w:i w:val="0"/>
          <w:iCs w:val="0"/>
          <w:kern w:val="2"/>
          <w:sz w:val="21"/>
          <w:szCs w:val="22"/>
          <w:lang w:val="en-US"/>
        </w:rPr>
      </w:pPr>
      <w:hyperlink w:anchor="_Toc120628662" w:history="1">
        <w:r w:rsidR="008C4D4D" w:rsidRPr="009D56F6">
          <w:rPr>
            <w:rStyle w:val="ae"/>
            <w:rFonts w:eastAsia="宋体"/>
            <w:color w:val="auto"/>
            <w14:scene3d>
              <w14:camera w14:prst="orthographicFront"/>
              <w14:lightRig w14:rig="threePt" w14:dir="t">
                <w14:rot w14:lat="0" w14:lon="0" w14:rev="0"/>
              </w14:lightRig>
            </w14:scene3d>
          </w:rPr>
          <w:t>5.4.3</w:t>
        </w:r>
        <w:r w:rsidR="008C4D4D" w:rsidRPr="009D56F6">
          <w:rPr>
            <w:rFonts w:eastAsiaTheme="minorEastAsia"/>
            <w:i w:val="0"/>
            <w:iCs w:val="0"/>
            <w:kern w:val="2"/>
            <w:sz w:val="21"/>
            <w:szCs w:val="22"/>
            <w:lang w:val="en-US"/>
          </w:rPr>
          <w:tab/>
        </w:r>
        <w:r w:rsidR="008C4D4D" w:rsidRPr="009D56F6">
          <w:rPr>
            <w:rStyle w:val="ae"/>
            <w:rFonts w:eastAsia="宋体"/>
            <w:color w:val="auto"/>
          </w:rPr>
          <w:t>Erdung der AC-Eingangskabeln</w:t>
        </w:r>
        <w:r w:rsidR="008C4D4D" w:rsidRPr="009D56F6">
          <w:rPr>
            <w:webHidden/>
          </w:rPr>
          <w:tab/>
        </w:r>
        <w:r w:rsidR="008C4D4D" w:rsidRPr="009D56F6">
          <w:rPr>
            <w:webHidden/>
          </w:rPr>
          <w:fldChar w:fldCharType="begin"/>
        </w:r>
        <w:r w:rsidR="008C4D4D" w:rsidRPr="009D56F6">
          <w:rPr>
            <w:webHidden/>
          </w:rPr>
          <w:instrText xml:space="preserve"> PAGEREF _Toc120628662 \h </w:instrText>
        </w:r>
        <w:r w:rsidR="008C4D4D" w:rsidRPr="009D56F6">
          <w:rPr>
            <w:webHidden/>
          </w:rPr>
        </w:r>
        <w:r w:rsidR="008C4D4D" w:rsidRPr="009D56F6">
          <w:rPr>
            <w:webHidden/>
          </w:rPr>
          <w:fldChar w:fldCharType="separate"/>
        </w:r>
        <w:r w:rsidR="005700DB" w:rsidRPr="009D56F6">
          <w:rPr>
            <w:webHidden/>
          </w:rPr>
          <w:t>41</w:t>
        </w:r>
        <w:r w:rsidR="008C4D4D" w:rsidRPr="009D56F6">
          <w:rPr>
            <w:webHidden/>
          </w:rPr>
          <w:fldChar w:fldCharType="end"/>
        </w:r>
      </w:hyperlink>
    </w:p>
    <w:p w14:paraId="4E039B7B" w14:textId="63E80E07" w:rsidR="008C4D4D" w:rsidRPr="009D56F6" w:rsidRDefault="002050EB">
      <w:pPr>
        <w:pStyle w:val="30"/>
        <w:ind w:left="284"/>
        <w:rPr>
          <w:rFonts w:eastAsiaTheme="minorEastAsia"/>
          <w:i w:val="0"/>
          <w:iCs w:val="0"/>
          <w:kern w:val="2"/>
          <w:sz w:val="21"/>
          <w:szCs w:val="22"/>
          <w:lang w:val="en-US"/>
        </w:rPr>
      </w:pPr>
      <w:hyperlink w:anchor="_Toc120628663" w:history="1">
        <w:r w:rsidR="008C4D4D" w:rsidRPr="009D56F6">
          <w:rPr>
            <w:rStyle w:val="ae"/>
            <w:rFonts w:eastAsia="宋体"/>
            <w:color w:val="auto"/>
            <w14:scene3d>
              <w14:camera w14:prst="orthographicFront"/>
              <w14:lightRig w14:rig="threePt" w14:dir="t">
                <w14:rot w14:lat="0" w14:lon="0" w14:rev="0"/>
              </w14:lightRig>
            </w14:scene3d>
          </w:rPr>
          <w:t>5.4.4</w:t>
        </w:r>
        <w:r w:rsidR="008C4D4D" w:rsidRPr="009D56F6">
          <w:rPr>
            <w:rFonts w:eastAsiaTheme="minorEastAsia"/>
            <w:i w:val="0"/>
            <w:iCs w:val="0"/>
            <w:kern w:val="2"/>
            <w:sz w:val="21"/>
            <w:szCs w:val="22"/>
            <w:lang w:val="en-US"/>
          </w:rPr>
          <w:tab/>
        </w:r>
        <w:r w:rsidR="008C4D4D" w:rsidRPr="009D56F6">
          <w:rPr>
            <w:rStyle w:val="ae"/>
            <w:rFonts w:eastAsia="宋体"/>
            <w:color w:val="auto"/>
          </w:rPr>
          <w:t>Verbindung des Ethernet-Kabels</w:t>
        </w:r>
        <w:r w:rsidR="008C4D4D" w:rsidRPr="009D56F6">
          <w:rPr>
            <w:webHidden/>
          </w:rPr>
          <w:tab/>
        </w:r>
        <w:r w:rsidR="008C4D4D" w:rsidRPr="009D56F6">
          <w:rPr>
            <w:webHidden/>
          </w:rPr>
          <w:fldChar w:fldCharType="begin"/>
        </w:r>
        <w:r w:rsidR="008C4D4D" w:rsidRPr="009D56F6">
          <w:rPr>
            <w:webHidden/>
          </w:rPr>
          <w:instrText xml:space="preserve"> PAGEREF _Toc120628663 \h </w:instrText>
        </w:r>
        <w:r w:rsidR="008C4D4D" w:rsidRPr="009D56F6">
          <w:rPr>
            <w:webHidden/>
          </w:rPr>
        </w:r>
        <w:r w:rsidR="008C4D4D" w:rsidRPr="009D56F6">
          <w:rPr>
            <w:webHidden/>
          </w:rPr>
          <w:fldChar w:fldCharType="separate"/>
        </w:r>
        <w:r w:rsidR="005700DB" w:rsidRPr="009D56F6">
          <w:rPr>
            <w:webHidden/>
          </w:rPr>
          <w:t>43</w:t>
        </w:r>
        <w:r w:rsidR="008C4D4D" w:rsidRPr="009D56F6">
          <w:rPr>
            <w:webHidden/>
          </w:rPr>
          <w:fldChar w:fldCharType="end"/>
        </w:r>
      </w:hyperlink>
    </w:p>
    <w:p w14:paraId="7B70A5FB" w14:textId="36F454D5" w:rsidR="008C4D4D" w:rsidRPr="009D56F6" w:rsidRDefault="002050EB">
      <w:pPr>
        <w:pStyle w:val="30"/>
        <w:ind w:left="284"/>
        <w:rPr>
          <w:rFonts w:eastAsiaTheme="minorEastAsia"/>
          <w:i w:val="0"/>
          <w:iCs w:val="0"/>
          <w:kern w:val="2"/>
          <w:sz w:val="21"/>
          <w:szCs w:val="22"/>
          <w:lang w:val="en-US"/>
        </w:rPr>
      </w:pPr>
      <w:hyperlink w:anchor="_Toc120628664" w:history="1">
        <w:r w:rsidR="008C4D4D" w:rsidRPr="009D56F6">
          <w:rPr>
            <w:rStyle w:val="ae"/>
            <w:rFonts w:eastAsia="宋体"/>
            <w:color w:val="auto"/>
            <w14:scene3d>
              <w14:camera w14:prst="orthographicFront"/>
              <w14:lightRig w14:rig="threePt" w14:dir="t">
                <w14:rot w14:lat="0" w14:lon="0" w14:rev="0"/>
              </w14:lightRig>
            </w14:scene3d>
          </w:rPr>
          <w:t>5.4.5</w:t>
        </w:r>
        <w:r w:rsidR="008C4D4D" w:rsidRPr="009D56F6">
          <w:rPr>
            <w:rFonts w:eastAsiaTheme="minorEastAsia"/>
            <w:i w:val="0"/>
            <w:iCs w:val="0"/>
            <w:kern w:val="2"/>
            <w:sz w:val="21"/>
            <w:szCs w:val="22"/>
            <w:lang w:val="en-US"/>
          </w:rPr>
          <w:tab/>
        </w:r>
        <w:r w:rsidR="008C4D4D" w:rsidRPr="009D56F6">
          <w:rPr>
            <w:rStyle w:val="ae"/>
            <w:rFonts w:eastAsia="宋体"/>
            <w:color w:val="auto"/>
          </w:rPr>
          <w:t>Installation der SIM-Karte</w:t>
        </w:r>
        <w:r w:rsidR="008C4D4D" w:rsidRPr="009D56F6">
          <w:rPr>
            <w:webHidden/>
          </w:rPr>
          <w:tab/>
        </w:r>
        <w:r w:rsidR="008C4D4D" w:rsidRPr="009D56F6">
          <w:rPr>
            <w:webHidden/>
          </w:rPr>
          <w:fldChar w:fldCharType="begin"/>
        </w:r>
        <w:r w:rsidR="008C4D4D" w:rsidRPr="009D56F6">
          <w:rPr>
            <w:webHidden/>
          </w:rPr>
          <w:instrText xml:space="preserve"> PAGEREF _Toc120628664 \h </w:instrText>
        </w:r>
        <w:r w:rsidR="008C4D4D" w:rsidRPr="009D56F6">
          <w:rPr>
            <w:webHidden/>
          </w:rPr>
        </w:r>
        <w:r w:rsidR="008C4D4D" w:rsidRPr="009D56F6">
          <w:rPr>
            <w:webHidden/>
          </w:rPr>
          <w:fldChar w:fldCharType="separate"/>
        </w:r>
        <w:r w:rsidR="005700DB" w:rsidRPr="009D56F6">
          <w:rPr>
            <w:webHidden/>
          </w:rPr>
          <w:t>44</w:t>
        </w:r>
        <w:r w:rsidR="008C4D4D" w:rsidRPr="009D56F6">
          <w:rPr>
            <w:webHidden/>
          </w:rPr>
          <w:fldChar w:fldCharType="end"/>
        </w:r>
      </w:hyperlink>
    </w:p>
    <w:p w14:paraId="2B9C8865" w14:textId="51A1EFD6" w:rsidR="008C4D4D" w:rsidRPr="009D56F6" w:rsidRDefault="002050EB">
      <w:pPr>
        <w:pStyle w:val="20"/>
        <w:rPr>
          <w:rFonts w:eastAsiaTheme="minorEastAsia"/>
          <w:smallCaps w:val="0"/>
          <w:kern w:val="2"/>
          <w:sz w:val="21"/>
          <w:szCs w:val="22"/>
          <w:lang w:val="en-US"/>
        </w:rPr>
      </w:pPr>
      <w:hyperlink w:anchor="_Toc120628665" w:history="1">
        <w:r w:rsidR="008C4D4D" w:rsidRPr="009D56F6">
          <w:rPr>
            <w:rStyle w:val="ae"/>
            <w:rFonts w:eastAsia="宋体"/>
            <w:color w:val="auto"/>
            <w14:scene3d>
              <w14:camera w14:prst="orthographicFront"/>
              <w14:lightRig w14:rig="threePt" w14:dir="t">
                <w14:rot w14:lat="0" w14:lon="0" w14:rev="0"/>
              </w14:lightRig>
            </w14:scene3d>
          </w:rPr>
          <w:t>5.5</w:t>
        </w:r>
        <w:r w:rsidR="008C4D4D" w:rsidRPr="009D56F6">
          <w:rPr>
            <w:rFonts w:eastAsiaTheme="minorEastAsia"/>
            <w:smallCaps w:val="0"/>
            <w:kern w:val="2"/>
            <w:sz w:val="21"/>
            <w:szCs w:val="22"/>
            <w:lang w:val="en-US"/>
          </w:rPr>
          <w:tab/>
        </w:r>
        <w:r w:rsidR="008C4D4D" w:rsidRPr="009D56F6">
          <w:rPr>
            <w:rStyle w:val="ae"/>
            <w:rFonts w:eastAsia="宋体"/>
            <w:color w:val="auto"/>
            <w:lang w:val="en-US"/>
          </w:rPr>
          <w:t>Installation der Lademodule</w:t>
        </w:r>
        <w:r w:rsidR="008C4D4D" w:rsidRPr="009D56F6">
          <w:rPr>
            <w:webHidden/>
          </w:rPr>
          <w:tab/>
        </w:r>
        <w:r w:rsidR="008C4D4D" w:rsidRPr="009D56F6">
          <w:rPr>
            <w:webHidden/>
          </w:rPr>
          <w:fldChar w:fldCharType="begin"/>
        </w:r>
        <w:r w:rsidR="008C4D4D" w:rsidRPr="009D56F6">
          <w:rPr>
            <w:webHidden/>
          </w:rPr>
          <w:instrText xml:space="preserve"> PAGEREF _Toc120628665 \h </w:instrText>
        </w:r>
        <w:r w:rsidR="008C4D4D" w:rsidRPr="009D56F6">
          <w:rPr>
            <w:webHidden/>
          </w:rPr>
        </w:r>
        <w:r w:rsidR="008C4D4D" w:rsidRPr="009D56F6">
          <w:rPr>
            <w:webHidden/>
          </w:rPr>
          <w:fldChar w:fldCharType="separate"/>
        </w:r>
        <w:r w:rsidR="005700DB" w:rsidRPr="009D56F6">
          <w:rPr>
            <w:webHidden/>
          </w:rPr>
          <w:t>45</w:t>
        </w:r>
        <w:r w:rsidR="008C4D4D" w:rsidRPr="009D56F6">
          <w:rPr>
            <w:webHidden/>
          </w:rPr>
          <w:fldChar w:fldCharType="end"/>
        </w:r>
      </w:hyperlink>
    </w:p>
    <w:p w14:paraId="2F29480F" w14:textId="1D8EF90D" w:rsidR="008C4D4D" w:rsidRPr="009D56F6" w:rsidRDefault="002050EB">
      <w:pPr>
        <w:pStyle w:val="20"/>
        <w:rPr>
          <w:rFonts w:eastAsiaTheme="minorEastAsia"/>
          <w:smallCaps w:val="0"/>
          <w:kern w:val="2"/>
          <w:sz w:val="21"/>
          <w:szCs w:val="22"/>
          <w:lang w:val="en-US"/>
        </w:rPr>
      </w:pPr>
      <w:hyperlink w:anchor="_Toc120628666" w:history="1">
        <w:r w:rsidR="008C4D4D" w:rsidRPr="009D56F6">
          <w:rPr>
            <w:rStyle w:val="ae"/>
            <w:rFonts w:eastAsia="宋体"/>
            <w:color w:val="auto"/>
            <w14:scene3d>
              <w14:camera w14:prst="orthographicFront"/>
              <w14:lightRig w14:rig="threePt" w14:dir="t">
                <w14:rot w14:lat="0" w14:lon="0" w14:rev="0"/>
              </w14:lightRig>
            </w14:scene3d>
          </w:rPr>
          <w:t>5.6</w:t>
        </w:r>
        <w:r w:rsidR="008C4D4D" w:rsidRPr="009D56F6">
          <w:rPr>
            <w:rFonts w:eastAsiaTheme="minorEastAsia"/>
            <w:smallCaps w:val="0"/>
            <w:kern w:val="2"/>
            <w:sz w:val="21"/>
            <w:szCs w:val="22"/>
            <w:lang w:val="en-US"/>
          </w:rPr>
          <w:tab/>
        </w:r>
        <w:r w:rsidR="008C4D4D" w:rsidRPr="009D56F6">
          <w:rPr>
            <w:rStyle w:val="ae"/>
            <w:rFonts w:eastAsia="宋体"/>
            <w:color w:val="auto"/>
          </w:rPr>
          <w:t>Installation des externen Fehlerstromschutz-schalters</w:t>
        </w:r>
        <w:r w:rsidR="008C4D4D" w:rsidRPr="009D56F6">
          <w:rPr>
            <w:webHidden/>
          </w:rPr>
          <w:tab/>
        </w:r>
        <w:r w:rsidR="008C4D4D" w:rsidRPr="009D56F6">
          <w:rPr>
            <w:webHidden/>
          </w:rPr>
          <w:fldChar w:fldCharType="begin"/>
        </w:r>
        <w:r w:rsidR="008C4D4D" w:rsidRPr="009D56F6">
          <w:rPr>
            <w:webHidden/>
          </w:rPr>
          <w:instrText xml:space="preserve"> PAGEREF _Toc120628666 \h </w:instrText>
        </w:r>
        <w:r w:rsidR="008C4D4D" w:rsidRPr="009D56F6">
          <w:rPr>
            <w:webHidden/>
          </w:rPr>
        </w:r>
        <w:r w:rsidR="008C4D4D" w:rsidRPr="009D56F6">
          <w:rPr>
            <w:webHidden/>
          </w:rPr>
          <w:fldChar w:fldCharType="separate"/>
        </w:r>
        <w:r w:rsidR="005700DB" w:rsidRPr="009D56F6">
          <w:rPr>
            <w:webHidden/>
          </w:rPr>
          <w:t>48</w:t>
        </w:r>
        <w:r w:rsidR="008C4D4D" w:rsidRPr="009D56F6">
          <w:rPr>
            <w:webHidden/>
          </w:rPr>
          <w:fldChar w:fldCharType="end"/>
        </w:r>
      </w:hyperlink>
    </w:p>
    <w:p w14:paraId="5DBE3838" w14:textId="287FC9EA" w:rsidR="008C4D4D" w:rsidRPr="009D56F6" w:rsidRDefault="002050EB">
      <w:pPr>
        <w:pStyle w:val="20"/>
        <w:rPr>
          <w:rFonts w:eastAsiaTheme="minorEastAsia"/>
          <w:smallCaps w:val="0"/>
          <w:kern w:val="2"/>
          <w:sz w:val="21"/>
          <w:szCs w:val="22"/>
          <w:lang w:val="en-US"/>
        </w:rPr>
      </w:pPr>
      <w:hyperlink w:anchor="_Toc120628667" w:history="1">
        <w:r w:rsidR="008C4D4D" w:rsidRPr="009D56F6">
          <w:rPr>
            <w:rStyle w:val="ae"/>
            <w:rFonts w:eastAsia="宋体"/>
            <w:color w:val="auto"/>
            <w14:scene3d>
              <w14:camera w14:prst="orthographicFront"/>
              <w14:lightRig w14:rig="threePt" w14:dir="t">
                <w14:rot w14:lat="0" w14:lon="0" w14:rev="0"/>
              </w14:lightRig>
            </w14:scene3d>
          </w:rPr>
          <w:t>5.7</w:t>
        </w:r>
        <w:r w:rsidR="008C4D4D" w:rsidRPr="009D56F6">
          <w:rPr>
            <w:rFonts w:eastAsiaTheme="minorEastAsia"/>
            <w:smallCaps w:val="0"/>
            <w:kern w:val="2"/>
            <w:sz w:val="21"/>
            <w:szCs w:val="22"/>
            <w:lang w:val="en-US"/>
          </w:rPr>
          <w:tab/>
        </w:r>
        <w:r w:rsidR="008C4D4D" w:rsidRPr="009D56F6">
          <w:rPr>
            <w:rStyle w:val="ae"/>
            <w:rFonts w:eastAsia="宋体"/>
            <w:color w:val="auto"/>
          </w:rPr>
          <w:t>Vorbereitung der Inbetriebnahme</w:t>
        </w:r>
        <w:r w:rsidR="008C4D4D" w:rsidRPr="009D56F6">
          <w:rPr>
            <w:webHidden/>
          </w:rPr>
          <w:tab/>
        </w:r>
        <w:r w:rsidR="008C4D4D" w:rsidRPr="009D56F6">
          <w:rPr>
            <w:webHidden/>
          </w:rPr>
          <w:fldChar w:fldCharType="begin"/>
        </w:r>
        <w:r w:rsidR="008C4D4D" w:rsidRPr="009D56F6">
          <w:rPr>
            <w:webHidden/>
          </w:rPr>
          <w:instrText xml:space="preserve"> PAGEREF _Toc120628667 \h </w:instrText>
        </w:r>
        <w:r w:rsidR="008C4D4D" w:rsidRPr="009D56F6">
          <w:rPr>
            <w:webHidden/>
          </w:rPr>
        </w:r>
        <w:r w:rsidR="008C4D4D" w:rsidRPr="009D56F6">
          <w:rPr>
            <w:webHidden/>
          </w:rPr>
          <w:fldChar w:fldCharType="separate"/>
        </w:r>
        <w:r w:rsidR="005700DB" w:rsidRPr="009D56F6">
          <w:rPr>
            <w:webHidden/>
          </w:rPr>
          <w:t>48</w:t>
        </w:r>
        <w:r w:rsidR="008C4D4D" w:rsidRPr="009D56F6">
          <w:rPr>
            <w:webHidden/>
          </w:rPr>
          <w:fldChar w:fldCharType="end"/>
        </w:r>
      </w:hyperlink>
    </w:p>
    <w:p w14:paraId="657FB533" w14:textId="2F25B662"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68" w:history="1">
        <w:r w:rsidR="008C4D4D" w:rsidRPr="009D56F6">
          <w:rPr>
            <w:rStyle w:val="ae"/>
            <w:rFonts w:eastAsia="宋体"/>
            <w:noProof/>
            <w:color w:val="auto"/>
            <w14:scene3d>
              <w14:camera w14:prst="orthographicFront"/>
              <w14:lightRig w14:rig="threePt" w14:dir="t">
                <w14:rot w14:lat="0" w14:lon="0" w14:rev="0"/>
              </w14:lightRig>
            </w14:scene3d>
          </w:rPr>
          <w:t>6</w:t>
        </w:r>
        <w:r w:rsidR="008C4D4D" w:rsidRPr="009D56F6">
          <w:rPr>
            <w:rStyle w:val="ae"/>
            <w:rFonts w:eastAsia="宋体"/>
            <w:noProof/>
            <w:color w:val="auto"/>
          </w:rPr>
          <w:t xml:space="preserve"> Betrieb</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_Toc120628668 \h </w:instrText>
        </w:r>
        <w:r w:rsidR="008C4D4D" w:rsidRPr="009D56F6">
          <w:rPr>
            <w:noProof/>
            <w:webHidden/>
          </w:rPr>
        </w:r>
        <w:r w:rsidR="008C4D4D" w:rsidRPr="009D56F6">
          <w:rPr>
            <w:noProof/>
            <w:webHidden/>
          </w:rPr>
          <w:fldChar w:fldCharType="separate"/>
        </w:r>
        <w:r w:rsidR="005700DB" w:rsidRPr="009D56F6">
          <w:rPr>
            <w:noProof/>
            <w:webHidden/>
          </w:rPr>
          <w:t>50</w:t>
        </w:r>
        <w:r w:rsidR="008C4D4D" w:rsidRPr="009D56F6">
          <w:rPr>
            <w:noProof/>
            <w:webHidden/>
          </w:rPr>
          <w:fldChar w:fldCharType="end"/>
        </w:r>
      </w:hyperlink>
    </w:p>
    <w:p w14:paraId="6F576534" w14:textId="2C32BC7B" w:rsidR="008C4D4D" w:rsidRPr="009D56F6" w:rsidRDefault="002050EB">
      <w:pPr>
        <w:pStyle w:val="20"/>
        <w:rPr>
          <w:rFonts w:eastAsiaTheme="minorEastAsia"/>
          <w:smallCaps w:val="0"/>
          <w:kern w:val="2"/>
          <w:sz w:val="21"/>
          <w:szCs w:val="22"/>
          <w:lang w:val="en-US"/>
        </w:rPr>
      </w:pPr>
      <w:hyperlink w:anchor="_Toc120628669" w:history="1">
        <w:r w:rsidR="008C4D4D" w:rsidRPr="009D56F6">
          <w:rPr>
            <w:rStyle w:val="ae"/>
            <w:rFonts w:eastAsia="宋体"/>
            <w:color w:val="auto"/>
            <w14:scene3d>
              <w14:camera w14:prst="orthographicFront"/>
              <w14:lightRig w14:rig="threePt" w14:dir="t">
                <w14:rot w14:lat="0" w14:lon="0" w14:rev="0"/>
              </w14:lightRig>
            </w14:scene3d>
          </w:rPr>
          <w:t>6.1</w:t>
        </w:r>
        <w:r w:rsidR="008C4D4D" w:rsidRPr="009D56F6">
          <w:rPr>
            <w:rFonts w:eastAsiaTheme="minorEastAsia"/>
            <w:smallCaps w:val="0"/>
            <w:kern w:val="2"/>
            <w:sz w:val="21"/>
            <w:szCs w:val="22"/>
            <w:lang w:val="en-US"/>
          </w:rPr>
          <w:tab/>
        </w:r>
        <w:r w:rsidR="008C4D4D" w:rsidRPr="009D56F6">
          <w:rPr>
            <w:rStyle w:val="ae"/>
            <w:rFonts w:eastAsia="宋体"/>
            <w:color w:val="auto"/>
          </w:rPr>
          <w:t>Vor der Nutzung</w:t>
        </w:r>
        <w:r w:rsidR="008C4D4D" w:rsidRPr="009D56F6">
          <w:rPr>
            <w:webHidden/>
          </w:rPr>
          <w:tab/>
        </w:r>
        <w:r w:rsidR="008C4D4D" w:rsidRPr="009D56F6">
          <w:rPr>
            <w:webHidden/>
          </w:rPr>
          <w:fldChar w:fldCharType="begin"/>
        </w:r>
        <w:r w:rsidR="008C4D4D" w:rsidRPr="009D56F6">
          <w:rPr>
            <w:webHidden/>
          </w:rPr>
          <w:instrText xml:space="preserve"> PAGEREF _Toc120628669 \h </w:instrText>
        </w:r>
        <w:r w:rsidR="008C4D4D" w:rsidRPr="009D56F6">
          <w:rPr>
            <w:webHidden/>
          </w:rPr>
        </w:r>
        <w:r w:rsidR="008C4D4D" w:rsidRPr="009D56F6">
          <w:rPr>
            <w:webHidden/>
          </w:rPr>
          <w:fldChar w:fldCharType="separate"/>
        </w:r>
        <w:r w:rsidR="005700DB" w:rsidRPr="009D56F6">
          <w:rPr>
            <w:webHidden/>
          </w:rPr>
          <w:t>50</w:t>
        </w:r>
        <w:r w:rsidR="008C4D4D" w:rsidRPr="009D56F6">
          <w:rPr>
            <w:webHidden/>
          </w:rPr>
          <w:fldChar w:fldCharType="end"/>
        </w:r>
      </w:hyperlink>
    </w:p>
    <w:p w14:paraId="06D26984" w14:textId="03DBAC5E" w:rsidR="008C4D4D" w:rsidRPr="009D56F6" w:rsidRDefault="002050EB">
      <w:pPr>
        <w:pStyle w:val="20"/>
        <w:rPr>
          <w:rFonts w:eastAsiaTheme="minorEastAsia"/>
          <w:smallCaps w:val="0"/>
          <w:kern w:val="2"/>
          <w:sz w:val="21"/>
          <w:szCs w:val="22"/>
          <w:lang w:val="en-US"/>
        </w:rPr>
      </w:pPr>
      <w:hyperlink w:anchor="_Toc120628670" w:history="1">
        <w:r w:rsidR="008C4D4D" w:rsidRPr="009D56F6">
          <w:rPr>
            <w:rStyle w:val="ae"/>
            <w:rFonts w:eastAsia="宋体"/>
            <w:color w:val="auto"/>
            <w14:scene3d>
              <w14:camera w14:prst="orthographicFront"/>
              <w14:lightRig w14:rig="threePt" w14:dir="t">
                <w14:rot w14:lat="0" w14:lon="0" w14:rev="0"/>
              </w14:lightRig>
            </w14:scene3d>
          </w:rPr>
          <w:t>6.2</w:t>
        </w:r>
        <w:r w:rsidR="008C4D4D" w:rsidRPr="009D56F6">
          <w:rPr>
            <w:rFonts w:eastAsiaTheme="minorEastAsia"/>
            <w:smallCaps w:val="0"/>
            <w:kern w:val="2"/>
            <w:sz w:val="21"/>
            <w:szCs w:val="22"/>
            <w:lang w:val="en-US"/>
          </w:rPr>
          <w:tab/>
        </w:r>
        <w:r w:rsidR="008C4D4D" w:rsidRPr="009D56F6">
          <w:rPr>
            <w:rStyle w:val="ae"/>
            <w:rFonts w:eastAsia="宋体"/>
            <w:color w:val="auto"/>
          </w:rPr>
          <w:t>Notaus</w:t>
        </w:r>
        <w:r w:rsidR="008C4D4D" w:rsidRPr="009D56F6">
          <w:rPr>
            <w:webHidden/>
          </w:rPr>
          <w:tab/>
        </w:r>
        <w:r w:rsidR="008C4D4D" w:rsidRPr="009D56F6">
          <w:rPr>
            <w:webHidden/>
          </w:rPr>
          <w:fldChar w:fldCharType="begin"/>
        </w:r>
        <w:r w:rsidR="008C4D4D" w:rsidRPr="009D56F6">
          <w:rPr>
            <w:webHidden/>
          </w:rPr>
          <w:instrText xml:space="preserve"> PAGEREF _Toc120628670 \h </w:instrText>
        </w:r>
        <w:r w:rsidR="008C4D4D" w:rsidRPr="009D56F6">
          <w:rPr>
            <w:webHidden/>
          </w:rPr>
        </w:r>
        <w:r w:rsidR="008C4D4D" w:rsidRPr="009D56F6">
          <w:rPr>
            <w:webHidden/>
          </w:rPr>
          <w:fldChar w:fldCharType="separate"/>
        </w:r>
        <w:r w:rsidR="005700DB" w:rsidRPr="009D56F6">
          <w:rPr>
            <w:webHidden/>
          </w:rPr>
          <w:t>51</w:t>
        </w:r>
        <w:r w:rsidR="008C4D4D" w:rsidRPr="009D56F6">
          <w:rPr>
            <w:webHidden/>
          </w:rPr>
          <w:fldChar w:fldCharType="end"/>
        </w:r>
      </w:hyperlink>
    </w:p>
    <w:p w14:paraId="5126968A" w14:textId="788D6CE3" w:rsidR="008C4D4D" w:rsidRPr="009D56F6" w:rsidRDefault="002050EB">
      <w:pPr>
        <w:pStyle w:val="20"/>
        <w:rPr>
          <w:rFonts w:eastAsiaTheme="minorEastAsia"/>
          <w:smallCaps w:val="0"/>
          <w:kern w:val="2"/>
          <w:sz w:val="21"/>
          <w:szCs w:val="22"/>
          <w:lang w:val="en-US"/>
        </w:rPr>
      </w:pPr>
      <w:hyperlink w:anchor="_Toc120628671" w:history="1">
        <w:r w:rsidR="008C4D4D" w:rsidRPr="009D56F6">
          <w:rPr>
            <w:rStyle w:val="ae"/>
            <w:rFonts w:eastAsia="宋体"/>
            <w:color w:val="auto"/>
            <w14:scene3d>
              <w14:camera w14:prst="orthographicFront"/>
              <w14:lightRig w14:rig="threePt" w14:dir="t">
                <w14:rot w14:lat="0" w14:lon="0" w14:rev="0"/>
              </w14:lightRig>
            </w14:scene3d>
          </w:rPr>
          <w:t>6.3</w:t>
        </w:r>
        <w:r w:rsidR="008C4D4D" w:rsidRPr="009D56F6">
          <w:rPr>
            <w:rFonts w:eastAsiaTheme="minorEastAsia"/>
            <w:smallCaps w:val="0"/>
            <w:kern w:val="2"/>
            <w:sz w:val="21"/>
            <w:szCs w:val="22"/>
            <w:lang w:val="en-US"/>
          </w:rPr>
          <w:tab/>
        </w:r>
        <w:r w:rsidR="008C4D4D" w:rsidRPr="009D56F6">
          <w:rPr>
            <w:rStyle w:val="ae"/>
            <w:rFonts w:eastAsia="宋体"/>
            <w:color w:val="auto"/>
          </w:rPr>
          <w:t>Ladevorgang</w:t>
        </w:r>
        <w:r w:rsidR="008C4D4D" w:rsidRPr="009D56F6">
          <w:rPr>
            <w:webHidden/>
          </w:rPr>
          <w:tab/>
        </w:r>
        <w:r w:rsidR="008C4D4D" w:rsidRPr="009D56F6">
          <w:rPr>
            <w:webHidden/>
          </w:rPr>
          <w:fldChar w:fldCharType="begin"/>
        </w:r>
        <w:r w:rsidR="008C4D4D" w:rsidRPr="009D56F6">
          <w:rPr>
            <w:webHidden/>
          </w:rPr>
          <w:instrText xml:space="preserve"> PAGEREF _Toc120628671 \h </w:instrText>
        </w:r>
        <w:r w:rsidR="008C4D4D" w:rsidRPr="009D56F6">
          <w:rPr>
            <w:webHidden/>
          </w:rPr>
        </w:r>
        <w:r w:rsidR="008C4D4D" w:rsidRPr="009D56F6">
          <w:rPr>
            <w:webHidden/>
          </w:rPr>
          <w:fldChar w:fldCharType="separate"/>
        </w:r>
        <w:r w:rsidR="005700DB" w:rsidRPr="009D56F6">
          <w:rPr>
            <w:webHidden/>
          </w:rPr>
          <w:t>52</w:t>
        </w:r>
        <w:r w:rsidR="008C4D4D" w:rsidRPr="009D56F6">
          <w:rPr>
            <w:webHidden/>
          </w:rPr>
          <w:fldChar w:fldCharType="end"/>
        </w:r>
      </w:hyperlink>
    </w:p>
    <w:p w14:paraId="5069FEB4" w14:textId="184E20AB" w:rsidR="008C4D4D" w:rsidRPr="009D56F6" w:rsidRDefault="002050EB">
      <w:pPr>
        <w:pStyle w:val="30"/>
        <w:ind w:left="284"/>
        <w:rPr>
          <w:rFonts w:eastAsiaTheme="minorEastAsia"/>
          <w:i w:val="0"/>
          <w:iCs w:val="0"/>
          <w:kern w:val="2"/>
          <w:sz w:val="21"/>
          <w:szCs w:val="22"/>
          <w:lang w:val="en-US"/>
        </w:rPr>
      </w:pPr>
      <w:hyperlink w:anchor="_Toc120628672" w:history="1">
        <w:r w:rsidR="008C4D4D" w:rsidRPr="009D56F6">
          <w:rPr>
            <w:rStyle w:val="ae"/>
            <w:rFonts w:eastAsia="宋体"/>
            <w:color w:val="auto"/>
            <w14:scene3d>
              <w14:camera w14:prst="orthographicFront"/>
              <w14:lightRig w14:rig="threePt" w14:dir="t">
                <w14:rot w14:lat="0" w14:lon="0" w14:rev="0"/>
              </w14:lightRig>
            </w14:scene3d>
          </w:rPr>
          <w:t>6.3.1</w:t>
        </w:r>
        <w:r w:rsidR="008C4D4D" w:rsidRPr="009D56F6">
          <w:rPr>
            <w:rFonts w:eastAsiaTheme="minorEastAsia"/>
            <w:i w:val="0"/>
            <w:iCs w:val="0"/>
            <w:kern w:val="2"/>
            <w:sz w:val="21"/>
            <w:szCs w:val="22"/>
            <w:lang w:val="en-US"/>
          </w:rPr>
          <w:tab/>
        </w:r>
        <w:r w:rsidR="008C4D4D" w:rsidRPr="009D56F6">
          <w:rPr>
            <w:rStyle w:val="ae"/>
            <w:rFonts w:eastAsia="宋体"/>
            <w:color w:val="auto"/>
          </w:rPr>
          <w:t>Bildschirm-Layout</w:t>
        </w:r>
        <w:r w:rsidR="008C4D4D" w:rsidRPr="009D56F6">
          <w:rPr>
            <w:webHidden/>
          </w:rPr>
          <w:tab/>
        </w:r>
        <w:r w:rsidR="008C4D4D" w:rsidRPr="009D56F6">
          <w:rPr>
            <w:webHidden/>
          </w:rPr>
          <w:fldChar w:fldCharType="begin"/>
        </w:r>
        <w:r w:rsidR="008C4D4D" w:rsidRPr="009D56F6">
          <w:rPr>
            <w:webHidden/>
          </w:rPr>
          <w:instrText xml:space="preserve"> PAGEREF _Toc120628672 \h </w:instrText>
        </w:r>
        <w:r w:rsidR="008C4D4D" w:rsidRPr="009D56F6">
          <w:rPr>
            <w:webHidden/>
          </w:rPr>
        </w:r>
        <w:r w:rsidR="008C4D4D" w:rsidRPr="009D56F6">
          <w:rPr>
            <w:webHidden/>
          </w:rPr>
          <w:fldChar w:fldCharType="separate"/>
        </w:r>
        <w:r w:rsidR="005700DB" w:rsidRPr="009D56F6">
          <w:rPr>
            <w:webHidden/>
          </w:rPr>
          <w:t>52</w:t>
        </w:r>
        <w:r w:rsidR="008C4D4D" w:rsidRPr="009D56F6">
          <w:rPr>
            <w:webHidden/>
          </w:rPr>
          <w:fldChar w:fldCharType="end"/>
        </w:r>
      </w:hyperlink>
    </w:p>
    <w:p w14:paraId="0D5D1FAD" w14:textId="4D500F9F" w:rsidR="008C4D4D" w:rsidRPr="009D56F6" w:rsidRDefault="002050EB">
      <w:pPr>
        <w:pStyle w:val="30"/>
        <w:ind w:left="284"/>
        <w:rPr>
          <w:rFonts w:eastAsiaTheme="minorEastAsia"/>
          <w:i w:val="0"/>
          <w:iCs w:val="0"/>
          <w:kern w:val="2"/>
          <w:sz w:val="21"/>
          <w:szCs w:val="22"/>
          <w:lang w:val="en-US"/>
        </w:rPr>
      </w:pPr>
      <w:hyperlink w:anchor="_Toc120628673" w:history="1">
        <w:r w:rsidR="008C4D4D" w:rsidRPr="009D56F6">
          <w:rPr>
            <w:rStyle w:val="ae"/>
            <w:rFonts w:eastAsia="宋体"/>
            <w:color w:val="auto"/>
            <w14:scene3d>
              <w14:camera w14:prst="orthographicFront"/>
              <w14:lightRig w14:rig="threePt" w14:dir="t">
                <w14:rot w14:lat="0" w14:lon="0" w14:rev="0"/>
              </w14:lightRig>
            </w14:scene3d>
          </w:rPr>
          <w:t>6.3.2</w:t>
        </w:r>
        <w:r w:rsidR="008C4D4D" w:rsidRPr="009D56F6">
          <w:rPr>
            <w:rFonts w:eastAsiaTheme="minorEastAsia"/>
            <w:i w:val="0"/>
            <w:iCs w:val="0"/>
            <w:kern w:val="2"/>
            <w:sz w:val="21"/>
            <w:szCs w:val="22"/>
            <w:lang w:val="en-US"/>
          </w:rPr>
          <w:tab/>
        </w:r>
        <w:r w:rsidR="008C4D4D" w:rsidRPr="009D56F6">
          <w:rPr>
            <w:rStyle w:val="ae"/>
            <w:rFonts w:eastAsia="宋体"/>
            <w:color w:val="auto"/>
          </w:rPr>
          <w:t>Autorisierung</w:t>
        </w:r>
        <w:r w:rsidR="008C4D4D" w:rsidRPr="009D56F6">
          <w:rPr>
            <w:webHidden/>
          </w:rPr>
          <w:tab/>
        </w:r>
        <w:r w:rsidR="008C4D4D" w:rsidRPr="009D56F6">
          <w:rPr>
            <w:webHidden/>
          </w:rPr>
          <w:fldChar w:fldCharType="begin"/>
        </w:r>
        <w:r w:rsidR="008C4D4D" w:rsidRPr="009D56F6">
          <w:rPr>
            <w:webHidden/>
          </w:rPr>
          <w:instrText xml:space="preserve"> PAGEREF _Toc120628673 \h </w:instrText>
        </w:r>
        <w:r w:rsidR="008C4D4D" w:rsidRPr="009D56F6">
          <w:rPr>
            <w:webHidden/>
          </w:rPr>
        </w:r>
        <w:r w:rsidR="008C4D4D" w:rsidRPr="009D56F6">
          <w:rPr>
            <w:webHidden/>
          </w:rPr>
          <w:fldChar w:fldCharType="separate"/>
        </w:r>
        <w:r w:rsidR="005700DB" w:rsidRPr="009D56F6">
          <w:rPr>
            <w:webHidden/>
          </w:rPr>
          <w:t>53</w:t>
        </w:r>
        <w:r w:rsidR="008C4D4D" w:rsidRPr="009D56F6">
          <w:rPr>
            <w:webHidden/>
          </w:rPr>
          <w:fldChar w:fldCharType="end"/>
        </w:r>
      </w:hyperlink>
    </w:p>
    <w:p w14:paraId="4894F2FC" w14:textId="6A2A5912" w:rsidR="008C4D4D" w:rsidRPr="009D56F6" w:rsidRDefault="002050EB">
      <w:pPr>
        <w:pStyle w:val="30"/>
        <w:ind w:left="284"/>
        <w:rPr>
          <w:rFonts w:eastAsiaTheme="minorEastAsia"/>
          <w:i w:val="0"/>
          <w:iCs w:val="0"/>
          <w:kern w:val="2"/>
          <w:sz w:val="21"/>
          <w:szCs w:val="22"/>
          <w:lang w:val="en-US"/>
        </w:rPr>
      </w:pPr>
      <w:hyperlink w:anchor="_Toc120628674" w:history="1">
        <w:r w:rsidR="008C4D4D" w:rsidRPr="009D56F6">
          <w:rPr>
            <w:rStyle w:val="ae"/>
            <w:rFonts w:eastAsia="宋体"/>
            <w:color w:val="auto"/>
            <w14:scene3d>
              <w14:camera w14:prst="orthographicFront"/>
              <w14:lightRig w14:rig="threePt" w14:dir="t">
                <w14:rot w14:lat="0" w14:lon="0" w14:rev="0"/>
              </w14:lightRig>
            </w14:scene3d>
          </w:rPr>
          <w:t>6.3.3</w:t>
        </w:r>
        <w:r w:rsidR="008C4D4D" w:rsidRPr="009D56F6">
          <w:rPr>
            <w:rFonts w:eastAsiaTheme="minorEastAsia"/>
            <w:i w:val="0"/>
            <w:iCs w:val="0"/>
            <w:kern w:val="2"/>
            <w:sz w:val="21"/>
            <w:szCs w:val="22"/>
            <w:lang w:val="en-US"/>
          </w:rPr>
          <w:tab/>
        </w:r>
        <w:r w:rsidR="008C4D4D" w:rsidRPr="009D56F6">
          <w:rPr>
            <w:rStyle w:val="ae"/>
            <w:rFonts w:eastAsia="宋体"/>
            <w:color w:val="auto"/>
          </w:rPr>
          <w:t>Ladestart</w:t>
        </w:r>
        <w:r w:rsidR="008C4D4D" w:rsidRPr="009D56F6">
          <w:rPr>
            <w:webHidden/>
          </w:rPr>
          <w:tab/>
        </w:r>
        <w:r w:rsidR="008C4D4D" w:rsidRPr="009D56F6">
          <w:rPr>
            <w:webHidden/>
          </w:rPr>
          <w:fldChar w:fldCharType="begin"/>
        </w:r>
        <w:r w:rsidR="008C4D4D" w:rsidRPr="009D56F6">
          <w:rPr>
            <w:webHidden/>
          </w:rPr>
          <w:instrText xml:space="preserve"> PAGEREF _Toc120628674 \h </w:instrText>
        </w:r>
        <w:r w:rsidR="008C4D4D" w:rsidRPr="009D56F6">
          <w:rPr>
            <w:webHidden/>
          </w:rPr>
        </w:r>
        <w:r w:rsidR="008C4D4D" w:rsidRPr="009D56F6">
          <w:rPr>
            <w:webHidden/>
          </w:rPr>
          <w:fldChar w:fldCharType="separate"/>
        </w:r>
        <w:r w:rsidR="005700DB" w:rsidRPr="009D56F6">
          <w:rPr>
            <w:webHidden/>
          </w:rPr>
          <w:t>54</w:t>
        </w:r>
        <w:r w:rsidR="008C4D4D" w:rsidRPr="009D56F6">
          <w:rPr>
            <w:webHidden/>
          </w:rPr>
          <w:fldChar w:fldCharType="end"/>
        </w:r>
      </w:hyperlink>
    </w:p>
    <w:p w14:paraId="153A7DCC" w14:textId="47C29247" w:rsidR="008C4D4D" w:rsidRPr="009D56F6" w:rsidRDefault="002050EB">
      <w:pPr>
        <w:pStyle w:val="30"/>
        <w:ind w:left="284"/>
        <w:rPr>
          <w:rFonts w:eastAsiaTheme="minorEastAsia"/>
          <w:i w:val="0"/>
          <w:iCs w:val="0"/>
          <w:kern w:val="2"/>
          <w:sz w:val="21"/>
          <w:szCs w:val="22"/>
          <w:lang w:val="en-US"/>
        </w:rPr>
      </w:pPr>
      <w:hyperlink w:anchor="_Toc120628675" w:history="1">
        <w:r w:rsidR="008C4D4D" w:rsidRPr="009D56F6">
          <w:rPr>
            <w:rStyle w:val="ae"/>
            <w:rFonts w:eastAsia="宋体"/>
            <w:color w:val="auto"/>
            <w14:scene3d>
              <w14:camera w14:prst="orthographicFront"/>
              <w14:lightRig w14:rig="threePt" w14:dir="t">
                <w14:rot w14:lat="0" w14:lon="0" w14:rev="0"/>
              </w14:lightRig>
            </w14:scene3d>
          </w:rPr>
          <w:t>6.3.4</w:t>
        </w:r>
        <w:r w:rsidR="008C4D4D" w:rsidRPr="009D56F6">
          <w:rPr>
            <w:rFonts w:eastAsiaTheme="minorEastAsia"/>
            <w:i w:val="0"/>
            <w:iCs w:val="0"/>
            <w:kern w:val="2"/>
            <w:sz w:val="21"/>
            <w:szCs w:val="22"/>
            <w:lang w:val="en-US"/>
          </w:rPr>
          <w:tab/>
        </w:r>
        <w:r w:rsidR="008C4D4D" w:rsidRPr="009D56F6">
          <w:rPr>
            <w:rStyle w:val="ae"/>
            <w:rFonts w:eastAsia="宋体"/>
            <w:color w:val="auto"/>
          </w:rPr>
          <w:t>Ladevorgang</w:t>
        </w:r>
        <w:r w:rsidR="008C4D4D" w:rsidRPr="009D56F6">
          <w:rPr>
            <w:webHidden/>
          </w:rPr>
          <w:tab/>
        </w:r>
        <w:r w:rsidR="008C4D4D" w:rsidRPr="009D56F6">
          <w:rPr>
            <w:webHidden/>
          </w:rPr>
          <w:fldChar w:fldCharType="begin"/>
        </w:r>
        <w:r w:rsidR="008C4D4D" w:rsidRPr="009D56F6">
          <w:rPr>
            <w:webHidden/>
          </w:rPr>
          <w:instrText xml:space="preserve"> PAGEREF _Toc120628675 \h </w:instrText>
        </w:r>
        <w:r w:rsidR="008C4D4D" w:rsidRPr="009D56F6">
          <w:rPr>
            <w:webHidden/>
          </w:rPr>
        </w:r>
        <w:r w:rsidR="008C4D4D" w:rsidRPr="009D56F6">
          <w:rPr>
            <w:webHidden/>
          </w:rPr>
          <w:fldChar w:fldCharType="separate"/>
        </w:r>
        <w:r w:rsidR="005700DB" w:rsidRPr="009D56F6">
          <w:rPr>
            <w:webHidden/>
          </w:rPr>
          <w:t>54</w:t>
        </w:r>
        <w:r w:rsidR="008C4D4D" w:rsidRPr="009D56F6">
          <w:rPr>
            <w:webHidden/>
          </w:rPr>
          <w:fldChar w:fldCharType="end"/>
        </w:r>
      </w:hyperlink>
    </w:p>
    <w:p w14:paraId="7FF8C330" w14:textId="593D755F" w:rsidR="008C4D4D" w:rsidRPr="009D56F6" w:rsidRDefault="002050EB">
      <w:pPr>
        <w:pStyle w:val="30"/>
        <w:ind w:left="284"/>
        <w:rPr>
          <w:rFonts w:eastAsiaTheme="minorEastAsia"/>
          <w:i w:val="0"/>
          <w:iCs w:val="0"/>
          <w:kern w:val="2"/>
          <w:sz w:val="21"/>
          <w:szCs w:val="22"/>
          <w:lang w:val="en-US"/>
        </w:rPr>
      </w:pPr>
      <w:hyperlink w:anchor="_Toc120628676" w:history="1">
        <w:r w:rsidR="008C4D4D" w:rsidRPr="009D56F6">
          <w:rPr>
            <w:rStyle w:val="ae"/>
            <w:rFonts w:eastAsia="宋体"/>
            <w:color w:val="auto"/>
            <w14:scene3d>
              <w14:camera w14:prst="orthographicFront"/>
              <w14:lightRig w14:rig="threePt" w14:dir="t">
                <w14:rot w14:lat="0" w14:lon="0" w14:rev="0"/>
              </w14:lightRig>
            </w14:scene3d>
          </w:rPr>
          <w:t>6.3.5</w:t>
        </w:r>
        <w:r w:rsidR="008C4D4D" w:rsidRPr="009D56F6">
          <w:rPr>
            <w:rFonts w:eastAsiaTheme="minorEastAsia"/>
            <w:i w:val="0"/>
            <w:iCs w:val="0"/>
            <w:kern w:val="2"/>
            <w:sz w:val="21"/>
            <w:szCs w:val="22"/>
            <w:lang w:val="en-US"/>
          </w:rPr>
          <w:tab/>
        </w:r>
        <w:r w:rsidR="008C4D4D" w:rsidRPr="009D56F6">
          <w:rPr>
            <w:rStyle w:val="ae"/>
            <w:rFonts w:eastAsia="宋体"/>
            <w:color w:val="auto"/>
          </w:rPr>
          <w:t>Ladevorgang beenden</w:t>
        </w:r>
        <w:r w:rsidR="008C4D4D" w:rsidRPr="009D56F6">
          <w:rPr>
            <w:webHidden/>
          </w:rPr>
          <w:tab/>
        </w:r>
        <w:r w:rsidR="008C4D4D" w:rsidRPr="009D56F6">
          <w:rPr>
            <w:webHidden/>
          </w:rPr>
          <w:fldChar w:fldCharType="begin"/>
        </w:r>
        <w:r w:rsidR="008C4D4D" w:rsidRPr="009D56F6">
          <w:rPr>
            <w:webHidden/>
          </w:rPr>
          <w:instrText xml:space="preserve"> PAGEREF _Toc120628676 \h </w:instrText>
        </w:r>
        <w:r w:rsidR="008C4D4D" w:rsidRPr="009D56F6">
          <w:rPr>
            <w:webHidden/>
          </w:rPr>
        </w:r>
        <w:r w:rsidR="008C4D4D" w:rsidRPr="009D56F6">
          <w:rPr>
            <w:webHidden/>
          </w:rPr>
          <w:fldChar w:fldCharType="separate"/>
        </w:r>
        <w:r w:rsidR="005700DB" w:rsidRPr="009D56F6">
          <w:rPr>
            <w:webHidden/>
          </w:rPr>
          <w:t>55</w:t>
        </w:r>
        <w:r w:rsidR="008C4D4D" w:rsidRPr="009D56F6">
          <w:rPr>
            <w:webHidden/>
          </w:rPr>
          <w:fldChar w:fldCharType="end"/>
        </w:r>
      </w:hyperlink>
    </w:p>
    <w:p w14:paraId="0564FE9A" w14:textId="33C335C9" w:rsidR="008C4D4D" w:rsidRPr="009D56F6" w:rsidRDefault="002050EB">
      <w:pPr>
        <w:pStyle w:val="30"/>
        <w:ind w:left="284"/>
        <w:rPr>
          <w:rFonts w:eastAsiaTheme="minorEastAsia"/>
          <w:i w:val="0"/>
          <w:iCs w:val="0"/>
          <w:kern w:val="2"/>
          <w:sz w:val="21"/>
          <w:szCs w:val="22"/>
          <w:lang w:val="en-US"/>
        </w:rPr>
      </w:pPr>
      <w:hyperlink w:anchor="_Toc120628677" w:history="1">
        <w:r w:rsidR="008C4D4D" w:rsidRPr="009D56F6">
          <w:rPr>
            <w:rStyle w:val="ae"/>
            <w:rFonts w:eastAsia="宋体"/>
            <w:color w:val="auto"/>
            <w14:scene3d>
              <w14:camera w14:prst="orthographicFront"/>
              <w14:lightRig w14:rig="threePt" w14:dir="t">
                <w14:rot w14:lat="0" w14:lon="0" w14:rev="0"/>
              </w14:lightRig>
            </w14:scene3d>
          </w:rPr>
          <w:t>6.3.6</w:t>
        </w:r>
        <w:r w:rsidR="008C4D4D" w:rsidRPr="009D56F6">
          <w:rPr>
            <w:rFonts w:eastAsiaTheme="minorEastAsia"/>
            <w:i w:val="0"/>
            <w:iCs w:val="0"/>
            <w:kern w:val="2"/>
            <w:sz w:val="21"/>
            <w:szCs w:val="22"/>
            <w:lang w:val="en-US"/>
          </w:rPr>
          <w:tab/>
        </w:r>
        <w:r w:rsidR="008C4D4D" w:rsidRPr="009D56F6">
          <w:rPr>
            <w:rStyle w:val="ae"/>
            <w:rFonts w:eastAsia="宋体"/>
            <w:color w:val="auto"/>
          </w:rPr>
          <w:t>Ladevorgang beenden</w:t>
        </w:r>
        <w:r w:rsidR="008C4D4D" w:rsidRPr="009D56F6">
          <w:rPr>
            <w:webHidden/>
          </w:rPr>
          <w:tab/>
        </w:r>
        <w:r w:rsidR="008C4D4D" w:rsidRPr="009D56F6">
          <w:rPr>
            <w:webHidden/>
          </w:rPr>
          <w:fldChar w:fldCharType="begin"/>
        </w:r>
        <w:r w:rsidR="008C4D4D" w:rsidRPr="009D56F6">
          <w:rPr>
            <w:webHidden/>
          </w:rPr>
          <w:instrText xml:space="preserve"> PAGEREF _Toc120628677 \h </w:instrText>
        </w:r>
        <w:r w:rsidR="008C4D4D" w:rsidRPr="009D56F6">
          <w:rPr>
            <w:webHidden/>
          </w:rPr>
        </w:r>
        <w:r w:rsidR="008C4D4D" w:rsidRPr="009D56F6">
          <w:rPr>
            <w:webHidden/>
          </w:rPr>
          <w:fldChar w:fldCharType="separate"/>
        </w:r>
        <w:r w:rsidR="005700DB" w:rsidRPr="009D56F6">
          <w:rPr>
            <w:webHidden/>
          </w:rPr>
          <w:t>55</w:t>
        </w:r>
        <w:r w:rsidR="008C4D4D" w:rsidRPr="009D56F6">
          <w:rPr>
            <w:webHidden/>
          </w:rPr>
          <w:fldChar w:fldCharType="end"/>
        </w:r>
      </w:hyperlink>
    </w:p>
    <w:p w14:paraId="0E881EA8" w14:textId="23FA6CE5" w:rsidR="008C4D4D" w:rsidRPr="009D56F6" w:rsidRDefault="002050EB">
      <w:pPr>
        <w:pStyle w:val="20"/>
        <w:rPr>
          <w:rFonts w:eastAsiaTheme="minorEastAsia"/>
          <w:smallCaps w:val="0"/>
          <w:kern w:val="2"/>
          <w:sz w:val="21"/>
          <w:szCs w:val="22"/>
          <w:lang w:val="en-US"/>
        </w:rPr>
      </w:pPr>
      <w:hyperlink w:anchor="_Toc120628678" w:history="1">
        <w:r w:rsidR="008C4D4D" w:rsidRPr="009D56F6">
          <w:rPr>
            <w:rStyle w:val="ae"/>
            <w:rFonts w:eastAsia="宋体"/>
            <w:color w:val="auto"/>
            <w14:scene3d>
              <w14:camera w14:prst="orthographicFront"/>
              <w14:lightRig w14:rig="threePt" w14:dir="t">
                <w14:rot w14:lat="0" w14:lon="0" w14:rev="0"/>
              </w14:lightRig>
            </w14:scene3d>
          </w:rPr>
          <w:t>6.4</w:t>
        </w:r>
        <w:r w:rsidR="008C4D4D" w:rsidRPr="009D56F6">
          <w:rPr>
            <w:rFonts w:eastAsiaTheme="minorEastAsia"/>
            <w:smallCaps w:val="0"/>
            <w:kern w:val="2"/>
            <w:sz w:val="21"/>
            <w:szCs w:val="22"/>
            <w:lang w:val="en-US"/>
          </w:rPr>
          <w:tab/>
        </w:r>
        <w:r w:rsidR="008C4D4D" w:rsidRPr="009D56F6">
          <w:rPr>
            <w:rStyle w:val="ae"/>
            <w:rFonts w:eastAsia="宋体"/>
            <w:color w:val="auto"/>
          </w:rPr>
          <w:t>Fehler beim Ladevorgang</w:t>
        </w:r>
        <w:r w:rsidR="008C4D4D" w:rsidRPr="009D56F6">
          <w:rPr>
            <w:webHidden/>
          </w:rPr>
          <w:tab/>
        </w:r>
        <w:r w:rsidR="008C4D4D" w:rsidRPr="009D56F6">
          <w:rPr>
            <w:webHidden/>
          </w:rPr>
          <w:fldChar w:fldCharType="begin"/>
        </w:r>
        <w:r w:rsidR="008C4D4D" w:rsidRPr="009D56F6">
          <w:rPr>
            <w:webHidden/>
          </w:rPr>
          <w:instrText xml:space="preserve"> PAGEREF _Toc120628678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170CDC2A" w14:textId="2DBD144F" w:rsidR="008C4D4D" w:rsidRPr="009D56F6" w:rsidRDefault="002050EB">
      <w:pPr>
        <w:pStyle w:val="30"/>
        <w:ind w:left="284"/>
        <w:rPr>
          <w:rFonts w:eastAsiaTheme="minorEastAsia"/>
          <w:i w:val="0"/>
          <w:iCs w:val="0"/>
          <w:kern w:val="2"/>
          <w:sz w:val="21"/>
          <w:szCs w:val="22"/>
          <w:lang w:val="en-US"/>
        </w:rPr>
      </w:pPr>
      <w:hyperlink w:anchor="_Toc120628679" w:history="1">
        <w:r w:rsidR="008C4D4D" w:rsidRPr="009D56F6">
          <w:rPr>
            <w:rStyle w:val="ae"/>
            <w:rFonts w:eastAsia="宋体"/>
            <w:color w:val="auto"/>
            <w14:scene3d>
              <w14:camera w14:prst="orthographicFront"/>
              <w14:lightRig w14:rig="threePt" w14:dir="t">
                <w14:rot w14:lat="0" w14:lon="0" w14:rev="0"/>
              </w14:lightRig>
            </w14:scene3d>
          </w:rPr>
          <w:t>6.4.1</w:t>
        </w:r>
        <w:r w:rsidR="008C4D4D" w:rsidRPr="009D56F6">
          <w:rPr>
            <w:rFonts w:eastAsiaTheme="minorEastAsia"/>
            <w:i w:val="0"/>
            <w:iCs w:val="0"/>
            <w:kern w:val="2"/>
            <w:sz w:val="21"/>
            <w:szCs w:val="22"/>
            <w:lang w:val="en-US"/>
          </w:rPr>
          <w:tab/>
        </w:r>
        <w:r w:rsidR="008C4D4D" w:rsidRPr="009D56F6">
          <w:rPr>
            <w:rStyle w:val="ae"/>
            <w:rFonts w:eastAsia="宋体"/>
            <w:color w:val="auto"/>
          </w:rPr>
          <w:t>Fehler beim Anschluss des Steckers</w:t>
        </w:r>
        <w:r w:rsidR="008C4D4D" w:rsidRPr="009D56F6">
          <w:rPr>
            <w:webHidden/>
          </w:rPr>
          <w:tab/>
        </w:r>
        <w:r w:rsidR="008C4D4D" w:rsidRPr="009D56F6">
          <w:rPr>
            <w:webHidden/>
          </w:rPr>
          <w:fldChar w:fldCharType="begin"/>
        </w:r>
        <w:r w:rsidR="008C4D4D" w:rsidRPr="009D56F6">
          <w:rPr>
            <w:webHidden/>
          </w:rPr>
          <w:instrText xml:space="preserve"> PAGEREF _Toc120628679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6366F585" w14:textId="078C852D" w:rsidR="008C4D4D" w:rsidRPr="009D56F6" w:rsidRDefault="002050EB">
      <w:pPr>
        <w:pStyle w:val="30"/>
        <w:ind w:left="284"/>
        <w:rPr>
          <w:rFonts w:eastAsiaTheme="minorEastAsia"/>
          <w:i w:val="0"/>
          <w:iCs w:val="0"/>
          <w:kern w:val="2"/>
          <w:sz w:val="21"/>
          <w:szCs w:val="22"/>
          <w:lang w:val="en-US"/>
        </w:rPr>
      </w:pPr>
      <w:hyperlink w:anchor="_Toc120628680" w:history="1">
        <w:r w:rsidR="008C4D4D" w:rsidRPr="009D56F6">
          <w:rPr>
            <w:rStyle w:val="ae"/>
            <w:rFonts w:eastAsia="宋体"/>
            <w:color w:val="auto"/>
            <w14:scene3d>
              <w14:camera w14:prst="orthographicFront"/>
              <w14:lightRig w14:rig="threePt" w14:dir="t">
                <w14:rot w14:lat="0" w14:lon="0" w14:rev="0"/>
              </w14:lightRig>
            </w14:scene3d>
          </w:rPr>
          <w:t>6.4.2</w:t>
        </w:r>
        <w:r w:rsidR="008C4D4D" w:rsidRPr="009D56F6">
          <w:rPr>
            <w:rFonts w:eastAsiaTheme="minorEastAsia"/>
            <w:i w:val="0"/>
            <w:iCs w:val="0"/>
            <w:kern w:val="2"/>
            <w:sz w:val="21"/>
            <w:szCs w:val="22"/>
            <w:lang w:val="en-US"/>
          </w:rPr>
          <w:tab/>
        </w:r>
        <w:r w:rsidR="008C4D4D" w:rsidRPr="009D56F6">
          <w:rPr>
            <w:rStyle w:val="ae"/>
            <w:rFonts w:eastAsia="宋体"/>
            <w:color w:val="auto"/>
          </w:rPr>
          <w:t>Autorisierungsfehler</w:t>
        </w:r>
        <w:r w:rsidR="008C4D4D" w:rsidRPr="009D56F6">
          <w:rPr>
            <w:webHidden/>
          </w:rPr>
          <w:tab/>
        </w:r>
        <w:r w:rsidR="008C4D4D" w:rsidRPr="009D56F6">
          <w:rPr>
            <w:webHidden/>
          </w:rPr>
          <w:fldChar w:fldCharType="begin"/>
        </w:r>
        <w:r w:rsidR="008C4D4D" w:rsidRPr="009D56F6">
          <w:rPr>
            <w:webHidden/>
          </w:rPr>
          <w:instrText xml:space="preserve"> PAGEREF _Toc120628680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7FE5ED58" w14:textId="38D2FDFC" w:rsidR="008C4D4D" w:rsidRPr="009D56F6" w:rsidRDefault="002050EB">
      <w:pPr>
        <w:pStyle w:val="30"/>
        <w:ind w:left="284"/>
        <w:rPr>
          <w:rFonts w:eastAsiaTheme="minorEastAsia"/>
          <w:i w:val="0"/>
          <w:iCs w:val="0"/>
          <w:kern w:val="2"/>
          <w:sz w:val="21"/>
          <w:szCs w:val="22"/>
          <w:lang w:val="en-US"/>
        </w:rPr>
      </w:pPr>
      <w:hyperlink w:anchor="_Toc120628681" w:history="1">
        <w:r w:rsidR="008C4D4D" w:rsidRPr="009D56F6">
          <w:rPr>
            <w:rStyle w:val="ae"/>
            <w:rFonts w:eastAsia="宋体"/>
            <w:color w:val="auto"/>
            <w14:scene3d>
              <w14:camera w14:prst="orthographicFront"/>
              <w14:lightRig w14:rig="threePt" w14:dir="t">
                <w14:rot w14:lat="0" w14:lon="0" w14:rev="0"/>
              </w14:lightRig>
            </w14:scene3d>
          </w:rPr>
          <w:t>6.4.3</w:t>
        </w:r>
        <w:r w:rsidR="008C4D4D" w:rsidRPr="009D56F6">
          <w:rPr>
            <w:rFonts w:eastAsiaTheme="minorEastAsia"/>
            <w:i w:val="0"/>
            <w:iCs w:val="0"/>
            <w:kern w:val="2"/>
            <w:sz w:val="21"/>
            <w:szCs w:val="22"/>
            <w:lang w:val="en-US"/>
          </w:rPr>
          <w:tab/>
        </w:r>
        <w:r w:rsidR="008C4D4D" w:rsidRPr="009D56F6">
          <w:rPr>
            <w:rStyle w:val="ae"/>
            <w:rFonts w:eastAsia="宋体"/>
            <w:color w:val="auto"/>
          </w:rPr>
          <w:t>Ladevorgang-Startfehler</w:t>
        </w:r>
        <w:r w:rsidR="008C4D4D" w:rsidRPr="009D56F6">
          <w:rPr>
            <w:webHidden/>
          </w:rPr>
          <w:tab/>
        </w:r>
        <w:r w:rsidR="008C4D4D" w:rsidRPr="009D56F6">
          <w:rPr>
            <w:webHidden/>
          </w:rPr>
          <w:fldChar w:fldCharType="begin"/>
        </w:r>
        <w:r w:rsidR="008C4D4D" w:rsidRPr="009D56F6">
          <w:rPr>
            <w:webHidden/>
          </w:rPr>
          <w:instrText xml:space="preserve"> PAGEREF _Toc120628681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32CF36BD" w14:textId="215042E7" w:rsidR="008C4D4D" w:rsidRPr="009D56F6" w:rsidRDefault="002050EB">
      <w:pPr>
        <w:pStyle w:val="30"/>
        <w:ind w:left="284"/>
        <w:rPr>
          <w:rFonts w:eastAsiaTheme="minorEastAsia"/>
          <w:i w:val="0"/>
          <w:iCs w:val="0"/>
          <w:kern w:val="2"/>
          <w:sz w:val="21"/>
          <w:szCs w:val="22"/>
          <w:lang w:val="en-US"/>
        </w:rPr>
      </w:pPr>
      <w:hyperlink w:anchor="_Toc120628682" w:history="1">
        <w:r w:rsidR="008C4D4D" w:rsidRPr="009D56F6">
          <w:rPr>
            <w:rStyle w:val="ae"/>
            <w:rFonts w:eastAsia="宋体"/>
            <w:color w:val="auto"/>
            <w14:scene3d>
              <w14:camera w14:prst="orthographicFront"/>
              <w14:lightRig w14:rig="threePt" w14:dir="t">
                <w14:rot w14:lat="0" w14:lon="0" w14:rev="0"/>
              </w14:lightRig>
            </w14:scene3d>
          </w:rPr>
          <w:t>6.4.4</w:t>
        </w:r>
        <w:r w:rsidR="008C4D4D" w:rsidRPr="009D56F6">
          <w:rPr>
            <w:rFonts w:eastAsiaTheme="minorEastAsia"/>
            <w:i w:val="0"/>
            <w:iCs w:val="0"/>
            <w:kern w:val="2"/>
            <w:sz w:val="21"/>
            <w:szCs w:val="22"/>
            <w:lang w:val="en-US"/>
          </w:rPr>
          <w:tab/>
        </w:r>
        <w:r w:rsidR="008C4D4D" w:rsidRPr="009D56F6">
          <w:rPr>
            <w:rStyle w:val="ae"/>
            <w:rFonts w:eastAsia="宋体"/>
            <w:color w:val="auto"/>
          </w:rPr>
          <w:t>Ladefehler</w:t>
        </w:r>
        <w:r w:rsidR="008C4D4D" w:rsidRPr="009D56F6">
          <w:rPr>
            <w:webHidden/>
          </w:rPr>
          <w:tab/>
        </w:r>
        <w:r w:rsidR="008C4D4D" w:rsidRPr="009D56F6">
          <w:rPr>
            <w:webHidden/>
          </w:rPr>
          <w:fldChar w:fldCharType="begin"/>
        </w:r>
        <w:r w:rsidR="008C4D4D" w:rsidRPr="009D56F6">
          <w:rPr>
            <w:webHidden/>
          </w:rPr>
          <w:instrText xml:space="preserve"> PAGEREF _Toc120628682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5273CE8B" w14:textId="2B6E8C91" w:rsidR="008C4D4D" w:rsidRPr="009D56F6" w:rsidRDefault="002050EB">
      <w:pPr>
        <w:pStyle w:val="20"/>
        <w:rPr>
          <w:rFonts w:eastAsiaTheme="minorEastAsia"/>
          <w:smallCaps w:val="0"/>
          <w:kern w:val="2"/>
          <w:sz w:val="21"/>
          <w:szCs w:val="22"/>
          <w:lang w:val="en-US"/>
        </w:rPr>
      </w:pPr>
      <w:hyperlink w:anchor="_Toc120628683" w:history="1">
        <w:r w:rsidR="008C4D4D" w:rsidRPr="009D56F6">
          <w:rPr>
            <w:rStyle w:val="ae"/>
            <w:rFonts w:eastAsia="宋体"/>
            <w:color w:val="auto"/>
            <w14:scene3d>
              <w14:camera w14:prst="orthographicFront"/>
              <w14:lightRig w14:rig="threePt" w14:dir="t">
                <w14:rot w14:lat="0" w14:lon="0" w14:rev="0"/>
              </w14:lightRig>
            </w14:scene3d>
          </w:rPr>
          <w:t>6.5</w:t>
        </w:r>
        <w:r w:rsidR="008C4D4D" w:rsidRPr="009D56F6">
          <w:rPr>
            <w:rFonts w:eastAsiaTheme="minorEastAsia"/>
            <w:smallCaps w:val="0"/>
            <w:kern w:val="2"/>
            <w:sz w:val="21"/>
            <w:szCs w:val="22"/>
            <w:lang w:val="en-US"/>
          </w:rPr>
          <w:tab/>
        </w:r>
        <w:r w:rsidR="008C4D4D" w:rsidRPr="009D56F6">
          <w:rPr>
            <w:rStyle w:val="ae"/>
            <w:rFonts w:eastAsia="宋体"/>
            <w:color w:val="auto"/>
          </w:rPr>
          <w:t>Die Aktivierung des MaxiCharger</w:t>
        </w:r>
        <w:r w:rsidR="008C4D4D" w:rsidRPr="009D56F6">
          <w:rPr>
            <w:webHidden/>
          </w:rPr>
          <w:tab/>
        </w:r>
        <w:r w:rsidR="008C4D4D" w:rsidRPr="009D56F6">
          <w:rPr>
            <w:webHidden/>
          </w:rPr>
          <w:fldChar w:fldCharType="begin"/>
        </w:r>
        <w:r w:rsidR="008C4D4D" w:rsidRPr="009D56F6">
          <w:rPr>
            <w:webHidden/>
          </w:rPr>
          <w:instrText xml:space="preserve"> PAGEREF _Toc120628683 \h </w:instrText>
        </w:r>
        <w:r w:rsidR="008C4D4D" w:rsidRPr="009D56F6">
          <w:rPr>
            <w:webHidden/>
          </w:rPr>
        </w:r>
        <w:r w:rsidR="008C4D4D" w:rsidRPr="009D56F6">
          <w:rPr>
            <w:webHidden/>
          </w:rPr>
          <w:fldChar w:fldCharType="separate"/>
        </w:r>
        <w:r w:rsidR="005700DB" w:rsidRPr="009D56F6">
          <w:rPr>
            <w:webHidden/>
          </w:rPr>
          <w:t>56</w:t>
        </w:r>
        <w:r w:rsidR="008C4D4D" w:rsidRPr="009D56F6">
          <w:rPr>
            <w:webHidden/>
          </w:rPr>
          <w:fldChar w:fldCharType="end"/>
        </w:r>
      </w:hyperlink>
    </w:p>
    <w:p w14:paraId="3FC79B30" w14:textId="42719967" w:rsidR="008C4D4D" w:rsidRPr="009D56F6" w:rsidRDefault="002050EB">
      <w:pPr>
        <w:pStyle w:val="20"/>
        <w:rPr>
          <w:rFonts w:eastAsiaTheme="minorEastAsia"/>
          <w:smallCaps w:val="0"/>
          <w:kern w:val="2"/>
          <w:sz w:val="21"/>
          <w:szCs w:val="22"/>
          <w:lang w:val="en-US"/>
        </w:rPr>
      </w:pPr>
      <w:hyperlink w:anchor="_Toc120628684" w:history="1">
        <w:r w:rsidR="008C4D4D" w:rsidRPr="009D56F6">
          <w:rPr>
            <w:rStyle w:val="ae"/>
            <w:rFonts w:eastAsia="宋体"/>
            <w:color w:val="auto"/>
            <w14:scene3d>
              <w14:camera w14:prst="orthographicFront"/>
              <w14:lightRig w14:rig="threePt" w14:dir="t">
                <w14:rot w14:lat="0" w14:lon="0" w14:rev="0"/>
              </w14:lightRig>
            </w14:scene3d>
          </w:rPr>
          <w:t>6.6</w:t>
        </w:r>
        <w:r w:rsidR="008C4D4D" w:rsidRPr="009D56F6">
          <w:rPr>
            <w:rFonts w:eastAsiaTheme="minorEastAsia"/>
            <w:smallCaps w:val="0"/>
            <w:kern w:val="2"/>
            <w:sz w:val="21"/>
            <w:szCs w:val="22"/>
            <w:lang w:val="en-US"/>
          </w:rPr>
          <w:tab/>
        </w:r>
        <w:r w:rsidR="008C4D4D" w:rsidRPr="009D56F6">
          <w:rPr>
            <w:rStyle w:val="ae"/>
            <w:rFonts w:eastAsia="宋体"/>
            <w:color w:val="auto"/>
          </w:rPr>
          <w:t>Deaktivierung des MaxiCharger</w:t>
        </w:r>
        <w:r w:rsidR="008C4D4D" w:rsidRPr="009D56F6">
          <w:rPr>
            <w:webHidden/>
          </w:rPr>
          <w:tab/>
        </w:r>
        <w:r w:rsidR="008C4D4D" w:rsidRPr="009D56F6">
          <w:rPr>
            <w:webHidden/>
          </w:rPr>
          <w:fldChar w:fldCharType="begin"/>
        </w:r>
        <w:r w:rsidR="008C4D4D" w:rsidRPr="009D56F6">
          <w:rPr>
            <w:webHidden/>
          </w:rPr>
          <w:instrText xml:space="preserve"> PAGEREF _Toc120628684 \h </w:instrText>
        </w:r>
        <w:r w:rsidR="008C4D4D" w:rsidRPr="009D56F6">
          <w:rPr>
            <w:webHidden/>
          </w:rPr>
        </w:r>
        <w:r w:rsidR="008C4D4D" w:rsidRPr="009D56F6">
          <w:rPr>
            <w:webHidden/>
          </w:rPr>
          <w:fldChar w:fldCharType="separate"/>
        </w:r>
        <w:r w:rsidR="005700DB" w:rsidRPr="009D56F6">
          <w:rPr>
            <w:webHidden/>
          </w:rPr>
          <w:t>57</w:t>
        </w:r>
        <w:r w:rsidR="008C4D4D" w:rsidRPr="009D56F6">
          <w:rPr>
            <w:webHidden/>
          </w:rPr>
          <w:fldChar w:fldCharType="end"/>
        </w:r>
      </w:hyperlink>
    </w:p>
    <w:p w14:paraId="67996178" w14:textId="57E35571" w:rsidR="008C4D4D" w:rsidRPr="009D56F6" w:rsidRDefault="002050EB">
      <w:pPr>
        <w:pStyle w:val="30"/>
        <w:ind w:left="284"/>
        <w:rPr>
          <w:rFonts w:eastAsiaTheme="minorEastAsia"/>
          <w:i w:val="0"/>
          <w:iCs w:val="0"/>
          <w:kern w:val="2"/>
          <w:sz w:val="21"/>
          <w:szCs w:val="22"/>
          <w:lang w:val="en-US"/>
        </w:rPr>
      </w:pPr>
      <w:hyperlink w:anchor="_Toc120628685" w:history="1">
        <w:r w:rsidR="008C4D4D" w:rsidRPr="009D56F6">
          <w:rPr>
            <w:rStyle w:val="ae"/>
            <w:rFonts w:eastAsia="宋体"/>
            <w:color w:val="auto"/>
            <w14:scene3d>
              <w14:camera w14:prst="orthographicFront"/>
              <w14:lightRig w14:rig="threePt" w14:dir="t">
                <w14:rot w14:lat="0" w14:lon="0" w14:rev="0"/>
              </w14:lightRig>
            </w14:scene3d>
          </w:rPr>
          <w:t>6.6.1</w:t>
        </w:r>
        <w:r w:rsidR="008C4D4D" w:rsidRPr="009D56F6">
          <w:rPr>
            <w:rFonts w:eastAsiaTheme="minorEastAsia"/>
            <w:i w:val="0"/>
            <w:iCs w:val="0"/>
            <w:kern w:val="2"/>
            <w:sz w:val="21"/>
            <w:szCs w:val="22"/>
            <w:lang w:val="en-US"/>
          </w:rPr>
          <w:tab/>
        </w:r>
        <w:r w:rsidR="008C4D4D" w:rsidRPr="009D56F6">
          <w:rPr>
            <w:rStyle w:val="ae"/>
            <w:rFonts w:eastAsia="宋体"/>
            <w:color w:val="auto"/>
          </w:rPr>
          <w:t>Messen der AC-Spannung</w:t>
        </w:r>
        <w:r w:rsidR="008C4D4D" w:rsidRPr="009D56F6">
          <w:rPr>
            <w:webHidden/>
          </w:rPr>
          <w:tab/>
        </w:r>
        <w:r w:rsidR="008C4D4D" w:rsidRPr="009D56F6">
          <w:rPr>
            <w:webHidden/>
          </w:rPr>
          <w:fldChar w:fldCharType="begin"/>
        </w:r>
        <w:r w:rsidR="008C4D4D" w:rsidRPr="009D56F6">
          <w:rPr>
            <w:webHidden/>
          </w:rPr>
          <w:instrText xml:space="preserve"> PAGEREF _Toc120628685 \h </w:instrText>
        </w:r>
        <w:r w:rsidR="008C4D4D" w:rsidRPr="009D56F6">
          <w:rPr>
            <w:webHidden/>
          </w:rPr>
        </w:r>
        <w:r w:rsidR="008C4D4D" w:rsidRPr="009D56F6">
          <w:rPr>
            <w:webHidden/>
          </w:rPr>
          <w:fldChar w:fldCharType="separate"/>
        </w:r>
        <w:r w:rsidR="005700DB" w:rsidRPr="009D56F6">
          <w:rPr>
            <w:webHidden/>
          </w:rPr>
          <w:t>57</w:t>
        </w:r>
        <w:r w:rsidR="008C4D4D" w:rsidRPr="009D56F6">
          <w:rPr>
            <w:webHidden/>
          </w:rPr>
          <w:fldChar w:fldCharType="end"/>
        </w:r>
      </w:hyperlink>
    </w:p>
    <w:p w14:paraId="023D1B0E" w14:textId="21F82CA0" w:rsidR="008C4D4D" w:rsidRPr="009D56F6" w:rsidRDefault="002050EB">
      <w:pPr>
        <w:pStyle w:val="30"/>
        <w:ind w:left="284"/>
        <w:rPr>
          <w:rFonts w:eastAsiaTheme="minorEastAsia"/>
          <w:i w:val="0"/>
          <w:iCs w:val="0"/>
          <w:kern w:val="2"/>
          <w:sz w:val="21"/>
          <w:szCs w:val="22"/>
          <w:lang w:val="en-US"/>
        </w:rPr>
      </w:pPr>
      <w:hyperlink w:anchor="_Toc120628686" w:history="1">
        <w:r w:rsidR="008C4D4D" w:rsidRPr="009D56F6">
          <w:rPr>
            <w:rStyle w:val="ae"/>
            <w:rFonts w:eastAsia="宋体"/>
            <w:color w:val="auto"/>
            <w14:scene3d>
              <w14:camera w14:prst="orthographicFront"/>
              <w14:lightRig w14:rig="threePt" w14:dir="t">
                <w14:rot w14:lat="0" w14:lon="0" w14:rev="0"/>
              </w14:lightRig>
            </w14:scene3d>
          </w:rPr>
          <w:t>6.6.2</w:t>
        </w:r>
        <w:r w:rsidR="008C4D4D" w:rsidRPr="009D56F6">
          <w:rPr>
            <w:rFonts w:eastAsiaTheme="minorEastAsia"/>
            <w:i w:val="0"/>
            <w:iCs w:val="0"/>
            <w:kern w:val="2"/>
            <w:sz w:val="21"/>
            <w:szCs w:val="22"/>
            <w:lang w:val="en-US"/>
          </w:rPr>
          <w:tab/>
        </w:r>
        <w:r w:rsidR="008C4D4D" w:rsidRPr="009D56F6">
          <w:rPr>
            <w:rStyle w:val="ae"/>
            <w:rFonts w:eastAsia="宋体"/>
            <w:color w:val="auto"/>
          </w:rPr>
          <w:t>Messen der DC-Spannung</w:t>
        </w:r>
        <w:r w:rsidR="008C4D4D" w:rsidRPr="009D56F6">
          <w:rPr>
            <w:webHidden/>
          </w:rPr>
          <w:tab/>
        </w:r>
        <w:r w:rsidR="008C4D4D" w:rsidRPr="009D56F6">
          <w:rPr>
            <w:webHidden/>
          </w:rPr>
          <w:fldChar w:fldCharType="begin"/>
        </w:r>
        <w:r w:rsidR="008C4D4D" w:rsidRPr="009D56F6">
          <w:rPr>
            <w:webHidden/>
          </w:rPr>
          <w:instrText xml:space="preserve"> PAGEREF _Toc120628686 \h </w:instrText>
        </w:r>
        <w:r w:rsidR="008C4D4D" w:rsidRPr="009D56F6">
          <w:rPr>
            <w:webHidden/>
          </w:rPr>
        </w:r>
        <w:r w:rsidR="008C4D4D" w:rsidRPr="009D56F6">
          <w:rPr>
            <w:webHidden/>
          </w:rPr>
          <w:fldChar w:fldCharType="separate"/>
        </w:r>
        <w:r w:rsidR="005700DB" w:rsidRPr="009D56F6">
          <w:rPr>
            <w:webHidden/>
          </w:rPr>
          <w:t>58</w:t>
        </w:r>
        <w:r w:rsidR="008C4D4D" w:rsidRPr="009D56F6">
          <w:rPr>
            <w:webHidden/>
          </w:rPr>
          <w:fldChar w:fldCharType="end"/>
        </w:r>
      </w:hyperlink>
    </w:p>
    <w:p w14:paraId="7D438F1F" w14:textId="22C8BB9E" w:rsidR="008C4D4D" w:rsidRPr="009D56F6" w:rsidRDefault="002050EB">
      <w:pPr>
        <w:pStyle w:val="20"/>
        <w:rPr>
          <w:rFonts w:eastAsiaTheme="minorEastAsia"/>
          <w:smallCaps w:val="0"/>
          <w:kern w:val="2"/>
          <w:sz w:val="21"/>
          <w:szCs w:val="22"/>
          <w:lang w:val="en-US"/>
        </w:rPr>
      </w:pPr>
      <w:hyperlink w:anchor="_Toc120628687" w:history="1">
        <w:r w:rsidR="008C4D4D" w:rsidRPr="009D56F6">
          <w:rPr>
            <w:rStyle w:val="ae"/>
            <w:rFonts w:eastAsia="宋体"/>
            <w:color w:val="auto"/>
            <w14:scene3d>
              <w14:camera w14:prst="orthographicFront"/>
              <w14:lightRig w14:rig="threePt" w14:dir="t">
                <w14:rot w14:lat="0" w14:lon="0" w14:rev="0"/>
              </w14:lightRig>
            </w14:scene3d>
          </w:rPr>
          <w:t>6.7</w:t>
        </w:r>
        <w:r w:rsidR="008C4D4D" w:rsidRPr="009D56F6">
          <w:rPr>
            <w:rFonts w:eastAsiaTheme="minorEastAsia"/>
            <w:smallCaps w:val="0"/>
            <w:kern w:val="2"/>
            <w:sz w:val="21"/>
            <w:szCs w:val="22"/>
            <w:lang w:val="en-US"/>
          </w:rPr>
          <w:tab/>
        </w:r>
        <w:r w:rsidR="008C4D4D" w:rsidRPr="009D56F6">
          <w:rPr>
            <w:rStyle w:val="ae"/>
            <w:rFonts w:eastAsia="宋体"/>
            <w:color w:val="auto"/>
          </w:rPr>
          <w:t>Entfernung von Kondenswasser</w:t>
        </w:r>
        <w:r w:rsidR="008C4D4D" w:rsidRPr="009D56F6">
          <w:rPr>
            <w:webHidden/>
          </w:rPr>
          <w:tab/>
        </w:r>
        <w:r w:rsidR="008C4D4D" w:rsidRPr="009D56F6">
          <w:rPr>
            <w:webHidden/>
          </w:rPr>
          <w:fldChar w:fldCharType="begin"/>
        </w:r>
        <w:r w:rsidR="008C4D4D" w:rsidRPr="009D56F6">
          <w:rPr>
            <w:webHidden/>
          </w:rPr>
          <w:instrText xml:space="preserve"> PAGEREF _Toc120628687 \h </w:instrText>
        </w:r>
        <w:r w:rsidR="008C4D4D" w:rsidRPr="009D56F6">
          <w:rPr>
            <w:webHidden/>
          </w:rPr>
        </w:r>
        <w:r w:rsidR="008C4D4D" w:rsidRPr="009D56F6">
          <w:rPr>
            <w:webHidden/>
          </w:rPr>
          <w:fldChar w:fldCharType="separate"/>
        </w:r>
        <w:r w:rsidR="005700DB" w:rsidRPr="009D56F6">
          <w:rPr>
            <w:webHidden/>
          </w:rPr>
          <w:t>59</w:t>
        </w:r>
        <w:r w:rsidR="008C4D4D" w:rsidRPr="009D56F6">
          <w:rPr>
            <w:webHidden/>
          </w:rPr>
          <w:fldChar w:fldCharType="end"/>
        </w:r>
      </w:hyperlink>
    </w:p>
    <w:p w14:paraId="23D68A75" w14:textId="67573320" w:rsidR="008C4D4D" w:rsidRPr="009D56F6" w:rsidRDefault="002050EB">
      <w:pPr>
        <w:pStyle w:val="20"/>
        <w:rPr>
          <w:rFonts w:eastAsiaTheme="minorEastAsia"/>
          <w:smallCaps w:val="0"/>
          <w:kern w:val="2"/>
          <w:sz w:val="21"/>
          <w:szCs w:val="22"/>
          <w:lang w:val="en-US"/>
        </w:rPr>
      </w:pPr>
      <w:hyperlink w:anchor="_Toc120628688" w:history="1">
        <w:r w:rsidR="008C4D4D" w:rsidRPr="009D56F6">
          <w:rPr>
            <w:rStyle w:val="ae"/>
            <w:rFonts w:eastAsia="宋体"/>
            <w:color w:val="auto"/>
            <w14:scene3d>
              <w14:camera w14:prst="orthographicFront"/>
              <w14:lightRig w14:rig="threePt" w14:dir="t">
                <w14:rot w14:lat="0" w14:lon="0" w14:rev="0"/>
              </w14:lightRig>
            </w14:scene3d>
          </w:rPr>
          <w:t>6.8</w:t>
        </w:r>
        <w:r w:rsidR="008C4D4D" w:rsidRPr="009D56F6">
          <w:rPr>
            <w:rFonts w:eastAsiaTheme="minorEastAsia"/>
            <w:smallCaps w:val="0"/>
            <w:kern w:val="2"/>
            <w:sz w:val="21"/>
            <w:szCs w:val="22"/>
            <w:lang w:val="en-US"/>
          </w:rPr>
          <w:tab/>
        </w:r>
        <w:r w:rsidR="008C4D4D" w:rsidRPr="009D56F6">
          <w:rPr>
            <w:rStyle w:val="ae"/>
            <w:rFonts w:eastAsia="宋体"/>
            <w:color w:val="auto"/>
          </w:rPr>
          <w:t>Betrieb des lokalen Serviceportals</w:t>
        </w:r>
        <w:r w:rsidR="008C4D4D" w:rsidRPr="009D56F6">
          <w:rPr>
            <w:webHidden/>
          </w:rPr>
          <w:tab/>
        </w:r>
        <w:r w:rsidR="008C4D4D" w:rsidRPr="009D56F6">
          <w:rPr>
            <w:webHidden/>
          </w:rPr>
          <w:fldChar w:fldCharType="begin"/>
        </w:r>
        <w:r w:rsidR="008C4D4D" w:rsidRPr="009D56F6">
          <w:rPr>
            <w:webHidden/>
          </w:rPr>
          <w:instrText xml:space="preserve"> PAGEREF _Toc120628688 \h </w:instrText>
        </w:r>
        <w:r w:rsidR="008C4D4D" w:rsidRPr="009D56F6">
          <w:rPr>
            <w:webHidden/>
          </w:rPr>
        </w:r>
        <w:r w:rsidR="008C4D4D" w:rsidRPr="009D56F6">
          <w:rPr>
            <w:webHidden/>
          </w:rPr>
          <w:fldChar w:fldCharType="separate"/>
        </w:r>
        <w:r w:rsidR="005700DB" w:rsidRPr="009D56F6">
          <w:rPr>
            <w:webHidden/>
          </w:rPr>
          <w:t>59</w:t>
        </w:r>
        <w:r w:rsidR="008C4D4D" w:rsidRPr="009D56F6">
          <w:rPr>
            <w:webHidden/>
          </w:rPr>
          <w:fldChar w:fldCharType="end"/>
        </w:r>
      </w:hyperlink>
    </w:p>
    <w:p w14:paraId="788A6E29" w14:textId="25CC61B9" w:rsidR="008C4D4D" w:rsidRPr="009D56F6" w:rsidRDefault="002050EB">
      <w:pPr>
        <w:pStyle w:val="30"/>
        <w:ind w:left="284"/>
        <w:rPr>
          <w:rFonts w:eastAsiaTheme="minorEastAsia"/>
          <w:i w:val="0"/>
          <w:iCs w:val="0"/>
          <w:kern w:val="2"/>
          <w:sz w:val="21"/>
          <w:szCs w:val="22"/>
          <w:lang w:val="en-US"/>
        </w:rPr>
      </w:pPr>
      <w:hyperlink w:anchor="_Toc120628689" w:history="1">
        <w:r w:rsidR="008C4D4D" w:rsidRPr="009D56F6">
          <w:rPr>
            <w:rStyle w:val="ae"/>
            <w:rFonts w:eastAsia="宋体"/>
            <w:color w:val="auto"/>
            <w14:scene3d>
              <w14:camera w14:prst="orthographicFront"/>
              <w14:lightRig w14:rig="threePt" w14:dir="t">
                <w14:rot w14:lat="0" w14:lon="0" w14:rev="0"/>
              </w14:lightRig>
            </w14:scene3d>
          </w:rPr>
          <w:t>6.8.1</w:t>
        </w:r>
        <w:r w:rsidR="008C4D4D" w:rsidRPr="009D56F6">
          <w:rPr>
            <w:rFonts w:eastAsiaTheme="minorEastAsia"/>
            <w:i w:val="0"/>
            <w:iCs w:val="0"/>
            <w:kern w:val="2"/>
            <w:sz w:val="21"/>
            <w:szCs w:val="22"/>
            <w:lang w:val="en-US"/>
          </w:rPr>
          <w:tab/>
        </w:r>
        <w:r w:rsidR="008C4D4D" w:rsidRPr="009D56F6">
          <w:rPr>
            <w:rStyle w:val="ae"/>
            <w:rFonts w:eastAsia="宋体"/>
            <w:color w:val="auto"/>
          </w:rPr>
          <w:t>Einstellung der OCPP-Parameter</w:t>
        </w:r>
        <w:r w:rsidR="008C4D4D" w:rsidRPr="009D56F6">
          <w:rPr>
            <w:webHidden/>
          </w:rPr>
          <w:tab/>
        </w:r>
        <w:r w:rsidR="008C4D4D" w:rsidRPr="009D56F6">
          <w:rPr>
            <w:webHidden/>
          </w:rPr>
          <w:fldChar w:fldCharType="begin"/>
        </w:r>
        <w:r w:rsidR="008C4D4D" w:rsidRPr="009D56F6">
          <w:rPr>
            <w:webHidden/>
          </w:rPr>
          <w:instrText xml:space="preserve"> PAGEREF _Toc120628689 \h </w:instrText>
        </w:r>
        <w:r w:rsidR="008C4D4D" w:rsidRPr="009D56F6">
          <w:rPr>
            <w:webHidden/>
          </w:rPr>
        </w:r>
        <w:r w:rsidR="008C4D4D" w:rsidRPr="009D56F6">
          <w:rPr>
            <w:webHidden/>
          </w:rPr>
          <w:fldChar w:fldCharType="separate"/>
        </w:r>
        <w:r w:rsidR="005700DB" w:rsidRPr="009D56F6">
          <w:rPr>
            <w:webHidden/>
          </w:rPr>
          <w:t>59</w:t>
        </w:r>
        <w:r w:rsidR="008C4D4D" w:rsidRPr="009D56F6">
          <w:rPr>
            <w:webHidden/>
          </w:rPr>
          <w:fldChar w:fldCharType="end"/>
        </w:r>
      </w:hyperlink>
    </w:p>
    <w:p w14:paraId="71B11BEB" w14:textId="6DD2F81E"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90" w:history="1">
        <w:r w:rsidR="008C4D4D" w:rsidRPr="009D56F6">
          <w:rPr>
            <w:rStyle w:val="ae"/>
            <w:rFonts w:eastAsia="宋体"/>
            <w:noProof/>
            <w:color w:val="auto"/>
            <w14:scene3d>
              <w14:camera w14:prst="orthographicFront"/>
              <w14:lightRig w14:rig="threePt" w14:dir="t">
                <w14:rot w14:lat="0" w14:lon="0" w14:rev="0"/>
              </w14:lightRig>
            </w14:scene3d>
          </w:rPr>
          <w:t>7</w:t>
        </w:r>
        <w:r w:rsidR="008C4D4D" w:rsidRPr="009D56F6">
          <w:rPr>
            <w:rStyle w:val="ae"/>
            <w:rFonts w:eastAsia="宋体"/>
            <w:noProof/>
            <w:color w:val="auto"/>
          </w:rPr>
          <w:t xml:space="preserve"> Wartung</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_Toc120628690 \h </w:instrText>
        </w:r>
        <w:r w:rsidR="008C4D4D" w:rsidRPr="009D56F6">
          <w:rPr>
            <w:noProof/>
            <w:webHidden/>
          </w:rPr>
        </w:r>
        <w:r w:rsidR="008C4D4D" w:rsidRPr="009D56F6">
          <w:rPr>
            <w:noProof/>
            <w:webHidden/>
          </w:rPr>
          <w:fldChar w:fldCharType="separate"/>
        </w:r>
        <w:r w:rsidR="005700DB" w:rsidRPr="009D56F6">
          <w:rPr>
            <w:noProof/>
            <w:webHidden/>
          </w:rPr>
          <w:t>61</w:t>
        </w:r>
        <w:r w:rsidR="008C4D4D" w:rsidRPr="009D56F6">
          <w:rPr>
            <w:noProof/>
            <w:webHidden/>
          </w:rPr>
          <w:fldChar w:fldCharType="end"/>
        </w:r>
      </w:hyperlink>
    </w:p>
    <w:p w14:paraId="3288FE7B" w14:textId="095F3C19" w:rsidR="008C4D4D" w:rsidRPr="009D56F6" w:rsidRDefault="002050EB">
      <w:pPr>
        <w:pStyle w:val="20"/>
        <w:rPr>
          <w:rFonts w:eastAsiaTheme="minorEastAsia"/>
          <w:smallCaps w:val="0"/>
          <w:kern w:val="2"/>
          <w:sz w:val="21"/>
          <w:szCs w:val="22"/>
          <w:lang w:val="en-US"/>
        </w:rPr>
      </w:pPr>
      <w:hyperlink w:anchor="_Toc120628691" w:history="1">
        <w:r w:rsidR="008C4D4D" w:rsidRPr="009D56F6">
          <w:rPr>
            <w:rStyle w:val="ae"/>
            <w:rFonts w:eastAsia="宋体"/>
            <w:color w:val="auto"/>
            <w14:scene3d>
              <w14:camera w14:prst="orthographicFront"/>
              <w14:lightRig w14:rig="threePt" w14:dir="t">
                <w14:rot w14:lat="0" w14:lon="0" w14:rev="0"/>
              </w14:lightRig>
            </w14:scene3d>
          </w:rPr>
          <w:t>7.1</w:t>
        </w:r>
        <w:r w:rsidR="008C4D4D" w:rsidRPr="009D56F6">
          <w:rPr>
            <w:rFonts w:eastAsiaTheme="minorEastAsia"/>
            <w:smallCaps w:val="0"/>
            <w:kern w:val="2"/>
            <w:sz w:val="21"/>
            <w:szCs w:val="22"/>
            <w:lang w:val="en-US"/>
          </w:rPr>
          <w:tab/>
        </w:r>
        <w:r w:rsidR="008C4D4D" w:rsidRPr="009D56F6">
          <w:rPr>
            <w:rStyle w:val="ae"/>
            <w:rFonts w:eastAsia="宋体"/>
            <w:color w:val="auto"/>
          </w:rPr>
          <w:t>Routinewartung</w:t>
        </w:r>
        <w:r w:rsidR="008C4D4D" w:rsidRPr="009D56F6">
          <w:rPr>
            <w:webHidden/>
          </w:rPr>
          <w:tab/>
        </w:r>
        <w:r w:rsidR="008C4D4D" w:rsidRPr="009D56F6">
          <w:rPr>
            <w:webHidden/>
          </w:rPr>
          <w:fldChar w:fldCharType="begin"/>
        </w:r>
        <w:r w:rsidR="008C4D4D" w:rsidRPr="009D56F6">
          <w:rPr>
            <w:webHidden/>
          </w:rPr>
          <w:instrText xml:space="preserve"> PAGEREF _Toc120628691 \h </w:instrText>
        </w:r>
        <w:r w:rsidR="008C4D4D" w:rsidRPr="009D56F6">
          <w:rPr>
            <w:webHidden/>
          </w:rPr>
        </w:r>
        <w:r w:rsidR="008C4D4D" w:rsidRPr="009D56F6">
          <w:rPr>
            <w:webHidden/>
          </w:rPr>
          <w:fldChar w:fldCharType="separate"/>
        </w:r>
        <w:r w:rsidR="005700DB" w:rsidRPr="009D56F6">
          <w:rPr>
            <w:webHidden/>
          </w:rPr>
          <w:t>61</w:t>
        </w:r>
        <w:r w:rsidR="008C4D4D" w:rsidRPr="009D56F6">
          <w:rPr>
            <w:webHidden/>
          </w:rPr>
          <w:fldChar w:fldCharType="end"/>
        </w:r>
      </w:hyperlink>
    </w:p>
    <w:p w14:paraId="4C97951E" w14:textId="4FF4674D" w:rsidR="008C4D4D" w:rsidRPr="009D56F6" w:rsidRDefault="002050EB">
      <w:pPr>
        <w:pStyle w:val="30"/>
        <w:ind w:left="284"/>
        <w:rPr>
          <w:rFonts w:eastAsiaTheme="minorEastAsia"/>
          <w:i w:val="0"/>
          <w:iCs w:val="0"/>
          <w:kern w:val="2"/>
          <w:sz w:val="21"/>
          <w:szCs w:val="22"/>
          <w:lang w:val="en-US"/>
        </w:rPr>
      </w:pPr>
      <w:hyperlink w:anchor="_Toc120628692" w:history="1">
        <w:r w:rsidR="008C4D4D" w:rsidRPr="009D56F6">
          <w:rPr>
            <w:rStyle w:val="ae"/>
            <w:rFonts w:eastAsia="宋体"/>
            <w:color w:val="auto"/>
            <w14:scene3d>
              <w14:camera w14:prst="orthographicFront"/>
              <w14:lightRig w14:rig="threePt" w14:dir="t">
                <w14:rot w14:lat="0" w14:lon="0" w14:rev="0"/>
              </w14:lightRig>
            </w14:scene3d>
          </w:rPr>
          <w:t>7.1.1</w:t>
        </w:r>
        <w:r w:rsidR="008C4D4D" w:rsidRPr="009D56F6">
          <w:rPr>
            <w:rFonts w:eastAsiaTheme="minorEastAsia"/>
            <w:i w:val="0"/>
            <w:iCs w:val="0"/>
            <w:kern w:val="2"/>
            <w:sz w:val="21"/>
            <w:szCs w:val="22"/>
            <w:lang w:val="en-US"/>
          </w:rPr>
          <w:tab/>
        </w:r>
        <w:r w:rsidR="008C4D4D" w:rsidRPr="009D56F6">
          <w:rPr>
            <w:rStyle w:val="ae"/>
            <w:rFonts w:eastAsia="宋体"/>
            <w:color w:val="auto"/>
          </w:rPr>
          <w:t>Fehlerstromschutzschalter Wartung</w:t>
        </w:r>
        <w:r w:rsidR="008C4D4D" w:rsidRPr="009D56F6">
          <w:rPr>
            <w:webHidden/>
          </w:rPr>
          <w:tab/>
        </w:r>
        <w:r w:rsidR="008C4D4D" w:rsidRPr="009D56F6">
          <w:rPr>
            <w:webHidden/>
          </w:rPr>
          <w:fldChar w:fldCharType="begin"/>
        </w:r>
        <w:r w:rsidR="008C4D4D" w:rsidRPr="009D56F6">
          <w:rPr>
            <w:webHidden/>
          </w:rPr>
          <w:instrText xml:space="preserve"> PAGEREF _Toc120628692 \h </w:instrText>
        </w:r>
        <w:r w:rsidR="008C4D4D" w:rsidRPr="009D56F6">
          <w:rPr>
            <w:webHidden/>
          </w:rPr>
        </w:r>
        <w:r w:rsidR="008C4D4D" w:rsidRPr="009D56F6">
          <w:rPr>
            <w:webHidden/>
          </w:rPr>
          <w:fldChar w:fldCharType="separate"/>
        </w:r>
        <w:r w:rsidR="005700DB" w:rsidRPr="009D56F6">
          <w:rPr>
            <w:webHidden/>
          </w:rPr>
          <w:t>61</w:t>
        </w:r>
        <w:r w:rsidR="008C4D4D" w:rsidRPr="009D56F6">
          <w:rPr>
            <w:webHidden/>
          </w:rPr>
          <w:fldChar w:fldCharType="end"/>
        </w:r>
      </w:hyperlink>
    </w:p>
    <w:p w14:paraId="6E4070F8" w14:textId="23E019C2" w:rsidR="008C4D4D" w:rsidRPr="009D56F6" w:rsidRDefault="002050EB">
      <w:pPr>
        <w:pStyle w:val="30"/>
        <w:ind w:left="284"/>
        <w:rPr>
          <w:rFonts w:eastAsiaTheme="minorEastAsia"/>
          <w:i w:val="0"/>
          <w:iCs w:val="0"/>
          <w:kern w:val="2"/>
          <w:sz w:val="21"/>
          <w:szCs w:val="22"/>
          <w:lang w:val="en-US"/>
        </w:rPr>
      </w:pPr>
      <w:hyperlink w:anchor="_Toc120628693" w:history="1">
        <w:r w:rsidR="008C4D4D" w:rsidRPr="009D56F6">
          <w:rPr>
            <w:rStyle w:val="ae"/>
            <w:rFonts w:eastAsia="宋体"/>
            <w:color w:val="auto"/>
            <w14:scene3d>
              <w14:camera w14:prst="orthographicFront"/>
              <w14:lightRig w14:rig="threePt" w14:dir="t">
                <w14:rot w14:lat="0" w14:lon="0" w14:rev="0"/>
              </w14:lightRig>
            </w14:scene3d>
          </w:rPr>
          <w:t>7.1.2</w:t>
        </w:r>
        <w:r w:rsidR="008C4D4D" w:rsidRPr="009D56F6">
          <w:rPr>
            <w:rFonts w:eastAsiaTheme="minorEastAsia"/>
            <w:i w:val="0"/>
            <w:iCs w:val="0"/>
            <w:kern w:val="2"/>
            <w:sz w:val="21"/>
            <w:szCs w:val="22"/>
            <w:lang w:val="en-US"/>
          </w:rPr>
          <w:tab/>
        </w:r>
        <w:r w:rsidR="008C4D4D" w:rsidRPr="009D56F6">
          <w:rPr>
            <w:rStyle w:val="ae"/>
            <w:rFonts w:eastAsia="宋体"/>
            <w:color w:val="auto"/>
          </w:rPr>
          <w:t>Reinigung der Säule</w:t>
        </w:r>
        <w:r w:rsidR="008C4D4D" w:rsidRPr="009D56F6">
          <w:rPr>
            <w:webHidden/>
          </w:rPr>
          <w:tab/>
        </w:r>
        <w:r w:rsidR="008C4D4D" w:rsidRPr="009D56F6">
          <w:rPr>
            <w:webHidden/>
          </w:rPr>
          <w:fldChar w:fldCharType="begin"/>
        </w:r>
        <w:r w:rsidR="008C4D4D" w:rsidRPr="009D56F6">
          <w:rPr>
            <w:webHidden/>
          </w:rPr>
          <w:instrText xml:space="preserve"> PAGEREF _Toc120628693 \h </w:instrText>
        </w:r>
        <w:r w:rsidR="008C4D4D" w:rsidRPr="009D56F6">
          <w:rPr>
            <w:webHidden/>
          </w:rPr>
        </w:r>
        <w:r w:rsidR="008C4D4D" w:rsidRPr="009D56F6">
          <w:rPr>
            <w:webHidden/>
          </w:rPr>
          <w:fldChar w:fldCharType="separate"/>
        </w:r>
        <w:r w:rsidR="005700DB" w:rsidRPr="009D56F6">
          <w:rPr>
            <w:webHidden/>
          </w:rPr>
          <w:t>62</w:t>
        </w:r>
        <w:r w:rsidR="008C4D4D" w:rsidRPr="009D56F6">
          <w:rPr>
            <w:webHidden/>
          </w:rPr>
          <w:fldChar w:fldCharType="end"/>
        </w:r>
      </w:hyperlink>
    </w:p>
    <w:p w14:paraId="393AC877" w14:textId="75C75D7A" w:rsidR="008C4D4D" w:rsidRPr="009D56F6" w:rsidRDefault="002050EB">
      <w:pPr>
        <w:pStyle w:val="30"/>
        <w:ind w:left="284"/>
        <w:rPr>
          <w:rFonts w:eastAsiaTheme="minorEastAsia"/>
          <w:i w:val="0"/>
          <w:iCs w:val="0"/>
          <w:kern w:val="2"/>
          <w:sz w:val="21"/>
          <w:szCs w:val="22"/>
          <w:lang w:val="en-US"/>
        </w:rPr>
      </w:pPr>
      <w:hyperlink w:anchor="_Toc120628694" w:history="1">
        <w:r w:rsidR="008C4D4D" w:rsidRPr="009D56F6">
          <w:rPr>
            <w:rStyle w:val="ae"/>
            <w:rFonts w:eastAsia="宋体"/>
            <w:color w:val="auto"/>
            <w14:scene3d>
              <w14:camera w14:prst="orthographicFront"/>
              <w14:lightRig w14:rig="threePt" w14:dir="t">
                <w14:rot w14:lat="0" w14:lon="0" w14:rev="0"/>
              </w14:lightRig>
            </w14:scene3d>
          </w:rPr>
          <w:t>7.1.3</w:t>
        </w:r>
        <w:r w:rsidR="008C4D4D" w:rsidRPr="009D56F6">
          <w:rPr>
            <w:rFonts w:eastAsiaTheme="minorEastAsia"/>
            <w:i w:val="0"/>
            <w:iCs w:val="0"/>
            <w:kern w:val="2"/>
            <w:sz w:val="21"/>
            <w:szCs w:val="22"/>
            <w:lang w:val="en-US"/>
          </w:rPr>
          <w:tab/>
        </w:r>
        <w:r w:rsidR="008C4D4D" w:rsidRPr="009D56F6">
          <w:rPr>
            <w:rStyle w:val="ae"/>
            <w:rFonts w:eastAsia="宋体"/>
            <w:color w:val="auto"/>
          </w:rPr>
          <w:t>Reinigung und Auswechslung der Luftfilter</w:t>
        </w:r>
        <w:r w:rsidR="008C4D4D" w:rsidRPr="009D56F6">
          <w:rPr>
            <w:webHidden/>
          </w:rPr>
          <w:tab/>
        </w:r>
        <w:r w:rsidR="008C4D4D" w:rsidRPr="009D56F6">
          <w:rPr>
            <w:webHidden/>
          </w:rPr>
          <w:fldChar w:fldCharType="begin"/>
        </w:r>
        <w:r w:rsidR="008C4D4D" w:rsidRPr="009D56F6">
          <w:rPr>
            <w:webHidden/>
          </w:rPr>
          <w:instrText xml:space="preserve"> PAGEREF _Toc120628694 \h </w:instrText>
        </w:r>
        <w:r w:rsidR="008C4D4D" w:rsidRPr="009D56F6">
          <w:rPr>
            <w:webHidden/>
          </w:rPr>
        </w:r>
        <w:r w:rsidR="008C4D4D" w:rsidRPr="009D56F6">
          <w:rPr>
            <w:webHidden/>
          </w:rPr>
          <w:fldChar w:fldCharType="separate"/>
        </w:r>
        <w:r w:rsidR="005700DB" w:rsidRPr="009D56F6">
          <w:rPr>
            <w:webHidden/>
          </w:rPr>
          <w:t>63</w:t>
        </w:r>
        <w:r w:rsidR="008C4D4D" w:rsidRPr="009D56F6">
          <w:rPr>
            <w:webHidden/>
          </w:rPr>
          <w:fldChar w:fldCharType="end"/>
        </w:r>
      </w:hyperlink>
    </w:p>
    <w:p w14:paraId="1F294623" w14:textId="2328F86A" w:rsidR="008C4D4D" w:rsidRPr="009D56F6" w:rsidRDefault="002050EB">
      <w:pPr>
        <w:pStyle w:val="20"/>
        <w:rPr>
          <w:rFonts w:eastAsiaTheme="minorEastAsia"/>
          <w:smallCaps w:val="0"/>
          <w:kern w:val="2"/>
          <w:sz w:val="21"/>
          <w:szCs w:val="22"/>
          <w:lang w:val="en-US"/>
        </w:rPr>
      </w:pPr>
      <w:hyperlink w:anchor="_Toc120628695" w:history="1">
        <w:r w:rsidR="008C4D4D" w:rsidRPr="009D56F6">
          <w:rPr>
            <w:rStyle w:val="ae"/>
            <w:rFonts w:eastAsia="宋体"/>
            <w:color w:val="auto"/>
            <w14:scene3d>
              <w14:camera w14:prst="orthographicFront"/>
              <w14:lightRig w14:rig="threePt" w14:dir="t">
                <w14:rot w14:lat="0" w14:lon="0" w14:rev="0"/>
              </w14:lightRig>
            </w14:scene3d>
          </w:rPr>
          <w:t>7.2</w:t>
        </w:r>
        <w:r w:rsidR="008C4D4D" w:rsidRPr="009D56F6">
          <w:rPr>
            <w:rFonts w:eastAsiaTheme="minorEastAsia"/>
            <w:smallCaps w:val="0"/>
            <w:kern w:val="2"/>
            <w:sz w:val="21"/>
            <w:szCs w:val="22"/>
            <w:lang w:val="en-US"/>
          </w:rPr>
          <w:tab/>
        </w:r>
        <w:r w:rsidR="008C4D4D" w:rsidRPr="009D56F6">
          <w:rPr>
            <w:rStyle w:val="ae"/>
            <w:rFonts w:eastAsia="宋体"/>
            <w:color w:val="auto"/>
          </w:rPr>
          <w:t>Inspektion und Wartung</w:t>
        </w:r>
        <w:r w:rsidR="008C4D4D" w:rsidRPr="009D56F6">
          <w:rPr>
            <w:webHidden/>
          </w:rPr>
          <w:tab/>
        </w:r>
        <w:r w:rsidR="008C4D4D" w:rsidRPr="009D56F6">
          <w:rPr>
            <w:webHidden/>
          </w:rPr>
          <w:fldChar w:fldCharType="begin"/>
        </w:r>
        <w:r w:rsidR="008C4D4D" w:rsidRPr="009D56F6">
          <w:rPr>
            <w:webHidden/>
          </w:rPr>
          <w:instrText xml:space="preserve"> PAGEREF _Toc120628695 \h </w:instrText>
        </w:r>
        <w:r w:rsidR="008C4D4D" w:rsidRPr="009D56F6">
          <w:rPr>
            <w:webHidden/>
          </w:rPr>
        </w:r>
        <w:r w:rsidR="008C4D4D" w:rsidRPr="009D56F6">
          <w:rPr>
            <w:webHidden/>
          </w:rPr>
          <w:fldChar w:fldCharType="separate"/>
        </w:r>
        <w:r w:rsidR="005700DB" w:rsidRPr="009D56F6">
          <w:rPr>
            <w:webHidden/>
          </w:rPr>
          <w:t>65</w:t>
        </w:r>
        <w:r w:rsidR="008C4D4D" w:rsidRPr="009D56F6">
          <w:rPr>
            <w:webHidden/>
          </w:rPr>
          <w:fldChar w:fldCharType="end"/>
        </w:r>
      </w:hyperlink>
    </w:p>
    <w:p w14:paraId="0D747C71" w14:textId="1A19F2FD" w:rsidR="008C4D4D" w:rsidRPr="009D56F6" w:rsidRDefault="002050EB">
      <w:pPr>
        <w:pStyle w:val="20"/>
        <w:rPr>
          <w:rFonts w:eastAsiaTheme="minorEastAsia"/>
          <w:smallCaps w:val="0"/>
          <w:kern w:val="2"/>
          <w:sz w:val="21"/>
          <w:szCs w:val="22"/>
          <w:lang w:val="en-US"/>
        </w:rPr>
      </w:pPr>
      <w:hyperlink w:anchor="_Toc120628696" w:history="1">
        <w:r w:rsidR="008C4D4D" w:rsidRPr="009D56F6">
          <w:rPr>
            <w:rStyle w:val="ae"/>
            <w:rFonts w:eastAsia="宋体"/>
            <w:color w:val="auto"/>
            <w14:scene3d>
              <w14:camera w14:prst="orthographicFront"/>
              <w14:lightRig w14:rig="threePt" w14:dir="t">
                <w14:rot w14:lat="0" w14:lon="0" w14:rev="0"/>
              </w14:lightRig>
            </w14:scene3d>
          </w:rPr>
          <w:t>7.3</w:t>
        </w:r>
        <w:r w:rsidR="008C4D4D" w:rsidRPr="009D56F6">
          <w:rPr>
            <w:rFonts w:eastAsiaTheme="minorEastAsia"/>
            <w:smallCaps w:val="0"/>
            <w:kern w:val="2"/>
            <w:sz w:val="21"/>
            <w:szCs w:val="22"/>
            <w:lang w:val="en-US"/>
          </w:rPr>
          <w:tab/>
        </w:r>
        <w:r w:rsidR="008C4D4D" w:rsidRPr="009D56F6">
          <w:rPr>
            <w:rStyle w:val="ae"/>
            <w:rFonts w:eastAsia="宋体"/>
            <w:color w:val="auto"/>
          </w:rPr>
          <w:t>Fernwartung</w:t>
        </w:r>
        <w:r w:rsidR="008C4D4D" w:rsidRPr="009D56F6">
          <w:rPr>
            <w:webHidden/>
          </w:rPr>
          <w:tab/>
        </w:r>
        <w:r w:rsidR="008C4D4D" w:rsidRPr="009D56F6">
          <w:rPr>
            <w:webHidden/>
          </w:rPr>
          <w:fldChar w:fldCharType="begin"/>
        </w:r>
        <w:r w:rsidR="008C4D4D" w:rsidRPr="009D56F6">
          <w:rPr>
            <w:webHidden/>
          </w:rPr>
          <w:instrText xml:space="preserve"> PAGEREF _Toc120628696 \h </w:instrText>
        </w:r>
        <w:r w:rsidR="008C4D4D" w:rsidRPr="009D56F6">
          <w:rPr>
            <w:webHidden/>
          </w:rPr>
        </w:r>
        <w:r w:rsidR="008C4D4D" w:rsidRPr="009D56F6">
          <w:rPr>
            <w:webHidden/>
          </w:rPr>
          <w:fldChar w:fldCharType="separate"/>
        </w:r>
        <w:r w:rsidR="005700DB" w:rsidRPr="009D56F6">
          <w:rPr>
            <w:webHidden/>
          </w:rPr>
          <w:t>66</w:t>
        </w:r>
        <w:r w:rsidR="008C4D4D" w:rsidRPr="009D56F6">
          <w:rPr>
            <w:webHidden/>
          </w:rPr>
          <w:fldChar w:fldCharType="end"/>
        </w:r>
      </w:hyperlink>
    </w:p>
    <w:p w14:paraId="48D6B8B7" w14:textId="385EFE64" w:rsidR="008C4D4D" w:rsidRPr="009D56F6" w:rsidRDefault="002050EB">
      <w:pPr>
        <w:pStyle w:val="20"/>
        <w:rPr>
          <w:rFonts w:eastAsiaTheme="minorEastAsia"/>
          <w:smallCaps w:val="0"/>
          <w:kern w:val="2"/>
          <w:sz w:val="21"/>
          <w:szCs w:val="22"/>
          <w:lang w:val="en-US"/>
        </w:rPr>
      </w:pPr>
      <w:hyperlink w:anchor="_Toc120628697" w:history="1">
        <w:r w:rsidR="008C4D4D" w:rsidRPr="009D56F6">
          <w:rPr>
            <w:rStyle w:val="ae"/>
            <w:rFonts w:eastAsia="宋体"/>
            <w:color w:val="auto"/>
            <w14:scene3d>
              <w14:camera w14:prst="orthographicFront"/>
              <w14:lightRig w14:rig="threePt" w14:dir="t">
                <w14:rot w14:lat="0" w14:lon="0" w14:rev="0"/>
              </w14:lightRig>
            </w14:scene3d>
          </w:rPr>
          <w:t>7.4</w:t>
        </w:r>
        <w:r w:rsidR="008C4D4D" w:rsidRPr="009D56F6">
          <w:rPr>
            <w:rFonts w:eastAsiaTheme="minorEastAsia"/>
            <w:smallCaps w:val="0"/>
            <w:kern w:val="2"/>
            <w:sz w:val="21"/>
            <w:szCs w:val="22"/>
            <w:lang w:val="en-US"/>
          </w:rPr>
          <w:tab/>
        </w:r>
        <w:r w:rsidR="008C4D4D" w:rsidRPr="009D56F6">
          <w:rPr>
            <w:rStyle w:val="ae"/>
            <w:rFonts w:eastAsia="宋体"/>
            <w:color w:val="auto"/>
          </w:rPr>
          <w:t>Wartungsplan</w:t>
        </w:r>
        <w:r w:rsidR="008C4D4D" w:rsidRPr="009D56F6">
          <w:rPr>
            <w:webHidden/>
          </w:rPr>
          <w:tab/>
        </w:r>
        <w:r w:rsidR="008C4D4D" w:rsidRPr="009D56F6">
          <w:rPr>
            <w:webHidden/>
          </w:rPr>
          <w:fldChar w:fldCharType="begin"/>
        </w:r>
        <w:r w:rsidR="008C4D4D" w:rsidRPr="009D56F6">
          <w:rPr>
            <w:webHidden/>
          </w:rPr>
          <w:instrText xml:space="preserve"> PAGEREF _Toc120628697 \h </w:instrText>
        </w:r>
        <w:r w:rsidR="008C4D4D" w:rsidRPr="009D56F6">
          <w:rPr>
            <w:webHidden/>
          </w:rPr>
        </w:r>
        <w:r w:rsidR="008C4D4D" w:rsidRPr="009D56F6">
          <w:rPr>
            <w:webHidden/>
          </w:rPr>
          <w:fldChar w:fldCharType="separate"/>
        </w:r>
        <w:r w:rsidR="005700DB" w:rsidRPr="009D56F6">
          <w:rPr>
            <w:webHidden/>
          </w:rPr>
          <w:t>66</w:t>
        </w:r>
        <w:r w:rsidR="008C4D4D" w:rsidRPr="009D56F6">
          <w:rPr>
            <w:webHidden/>
          </w:rPr>
          <w:fldChar w:fldCharType="end"/>
        </w:r>
      </w:hyperlink>
    </w:p>
    <w:p w14:paraId="70793120" w14:textId="79B98A31"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698" w:history="1">
        <w:r w:rsidR="008C4D4D" w:rsidRPr="009D56F6">
          <w:rPr>
            <w:rStyle w:val="ae"/>
            <w:rFonts w:eastAsia="宋体"/>
            <w:noProof/>
            <w:color w:val="auto"/>
            <w14:scene3d>
              <w14:camera w14:prst="orthographicFront"/>
              <w14:lightRig w14:rig="threePt" w14:dir="t">
                <w14:rot w14:lat="0" w14:lon="0" w14:rev="0"/>
              </w14:lightRig>
            </w14:scene3d>
          </w:rPr>
          <w:t>8</w:t>
        </w:r>
        <w:r w:rsidR="008C4D4D" w:rsidRPr="009D56F6">
          <w:rPr>
            <w:rStyle w:val="ae"/>
            <w:rFonts w:eastAsia="宋体"/>
            <w:noProof/>
            <w:color w:val="auto"/>
          </w:rPr>
          <w:t xml:space="preserve"> Fehlerbehebung und Service</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_Toc120628698 \h </w:instrText>
        </w:r>
        <w:r w:rsidR="008C4D4D" w:rsidRPr="009D56F6">
          <w:rPr>
            <w:noProof/>
            <w:webHidden/>
          </w:rPr>
        </w:r>
        <w:r w:rsidR="008C4D4D" w:rsidRPr="009D56F6">
          <w:rPr>
            <w:noProof/>
            <w:webHidden/>
          </w:rPr>
          <w:fldChar w:fldCharType="separate"/>
        </w:r>
        <w:r w:rsidR="005700DB" w:rsidRPr="009D56F6">
          <w:rPr>
            <w:noProof/>
            <w:webHidden/>
          </w:rPr>
          <w:t>68</w:t>
        </w:r>
        <w:r w:rsidR="008C4D4D" w:rsidRPr="009D56F6">
          <w:rPr>
            <w:noProof/>
            <w:webHidden/>
          </w:rPr>
          <w:fldChar w:fldCharType="end"/>
        </w:r>
      </w:hyperlink>
    </w:p>
    <w:p w14:paraId="745E80FF" w14:textId="76393656" w:rsidR="008C4D4D" w:rsidRPr="009D56F6" w:rsidRDefault="002050EB">
      <w:pPr>
        <w:pStyle w:val="20"/>
        <w:rPr>
          <w:rFonts w:eastAsiaTheme="minorEastAsia"/>
          <w:smallCaps w:val="0"/>
          <w:kern w:val="2"/>
          <w:sz w:val="21"/>
          <w:szCs w:val="22"/>
          <w:lang w:val="en-US"/>
        </w:rPr>
      </w:pPr>
      <w:hyperlink w:anchor="_Toc120628699" w:history="1">
        <w:r w:rsidR="008C4D4D" w:rsidRPr="009D56F6">
          <w:rPr>
            <w:rStyle w:val="ae"/>
            <w:rFonts w:eastAsia="宋体"/>
            <w:color w:val="auto"/>
            <w14:scene3d>
              <w14:camera w14:prst="orthographicFront"/>
              <w14:lightRig w14:rig="threePt" w14:dir="t">
                <w14:rot w14:lat="0" w14:lon="0" w14:rev="0"/>
              </w14:lightRig>
            </w14:scene3d>
          </w:rPr>
          <w:t>8.1</w:t>
        </w:r>
        <w:r w:rsidR="008C4D4D" w:rsidRPr="009D56F6">
          <w:rPr>
            <w:rFonts w:eastAsiaTheme="minorEastAsia"/>
            <w:smallCaps w:val="0"/>
            <w:kern w:val="2"/>
            <w:sz w:val="21"/>
            <w:szCs w:val="22"/>
            <w:lang w:val="en-US"/>
          </w:rPr>
          <w:tab/>
        </w:r>
        <w:r w:rsidR="008C4D4D" w:rsidRPr="009D56F6">
          <w:rPr>
            <w:rStyle w:val="ae"/>
            <w:rFonts w:eastAsia="宋体"/>
            <w:color w:val="auto"/>
          </w:rPr>
          <w:t>Fehlerbehebung</w:t>
        </w:r>
        <w:r w:rsidR="008C4D4D" w:rsidRPr="009D56F6">
          <w:rPr>
            <w:webHidden/>
          </w:rPr>
          <w:tab/>
        </w:r>
        <w:r w:rsidR="008C4D4D" w:rsidRPr="009D56F6">
          <w:rPr>
            <w:webHidden/>
          </w:rPr>
          <w:fldChar w:fldCharType="begin"/>
        </w:r>
        <w:r w:rsidR="008C4D4D" w:rsidRPr="009D56F6">
          <w:rPr>
            <w:webHidden/>
          </w:rPr>
          <w:instrText xml:space="preserve"> PAGEREF _Toc120628699 \h </w:instrText>
        </w:r>
        <w:r w:rsidR="008C4D4D" w:rsidRPr="009D56F6">
          <w:rPr>
            <w:webHidden/>
          </w:rPr>
        </w:r>
        <w:r w:rsidR="008C4D4D" w:rsidRPr="009D56F6">
          <w:rPr>
            <w:webHidden/>
          </w:rPr>
          <w:fldChar w:fldCharType="separate"/>
        </w:r>
        <w:r w:rsidR="005700DB" w:rsidRPr="009D56F6">
          <w:rPr>
            <w:webHidden/>
          </w:rPr>
          <w:t>68</w:t>
        </w:r>
        <w:r w:rsidR="008C4D4D" w:rsidRPr="009D56F6">
          <w:rPr>
            <w:webHidden/>
          </w:rPr>
          <w:fldChar w:fldCharType="end"/>
        </w:r>
      </w:hyperlink>
    </w:p>
    <w:p w14:paraId="6887B7E3" w14:textId="2479AA2B" w:rsidR="008C4D4D" w:rsidRPr="009D56F6" w:rsidRDefault="002050EB">
      <w:pPr>
        <w:pStyle w:val="20"/>
        <w:rPr>
          <w:rFonts w:eastAsiaTheme="minorEastAsia"/>
          <w:smallCaps w:val="0"/>
          <w:kern w:val="2"/>
          <w:sz w:val="21"/>
          <w:szCs w:val="22"/>
          <w:lang w:val="en-US"/>
        </w:rPr>
      </w:pPr>
      <w:hyperlink w:anchor="_Toc120628700" w:history="1">
        <w:r w:rsidR="008C4D4D" w:rsidRPr="009D56F6">
          <w:rPr>
            <w:rStyle w:val="ae"/>
            <w:rFonts w:eastAsia="宋体"/>
            <w:color w:val="auto"/>
            <w14:scene3d>
              <w14:camera w14:prst="orthographicFront"/>
              <w14:lightRig w14:rig="threePt" w14:dir="t">
                <w14:rot w14:lat="0" w14:lon="0" w14:rev="0"/>
              </w14:lightRig>
            </w14:scene3d>
          </w:rPr>
          <w:t>8.2</w:t>
        </w:r>
        <w:r w:rsidR="008C4D4D" w:rsidRPr="009D56F6">
          <w:rPr>
            <w:rFonts w:eastAsiaTheme="minorEastAsia"/>
            <w:smallCaps w:val="0"/>
            <w:kern w:val="2"/>
            <w:sz w:val="21"/>
            <w:szCs w:val="22"/>
            <w:lang w:val="en-US"/>
          </w:rPr>
          <w:tab/>
        </w:r>
        <w:r w:rsidR="008C4D4D" w:rsidRPr="009D56F6">
          <w:rPr>
            <w:rStyle w:val="ae"/>
            <w:rFonts w:eastAsia="宋体"/>
            <w:color w:val="auto"/>
          </w:rPr>
          <w:t>Service</w:t>
        </w:r>
        <w:r w:rsidR="008C4D4D" w:rsidRPr="009D56F6">
          <w:rPr>
            <w:webHidden/>
          </w:rPr>
          <w:tab/>
        </w:r>
        <w:r w:rsidR="008C4D4D" w:rsidRPr="009D56F6">
          <w:rPr>
            <w:webHidden/>
          </w:rPr>
          <w:fldChar w:fldCharType="begin"/>
        </w:r>
        <w:r w:rsidR="008C4D4D" w:rsidRPr="009D56F6">
          <w:rPr>
            <w:webHidden/>
          </w:rPr>
          <w:instrText xml:space="preserve"> PAGEREF _Toc120628700 \h </w:instrText>
        </w:r>
        <w:r w:rsidR="008C4D4D" w:rsidRPr="009D56F6">
          <w:rPr>
            <w:webHidden/>
          </w:rPr>
        </w:r>
        <w:r w:rsidR="008C4D4D" w:rsidRPr="009D56F6">
          <w:rPr>
            <w:webHidden/>
          </w:rPr>
          <w:fldChar w:fldCharType="separate"/>
        </w:r>
        <w:r w:rsidR="005700DB" w:rsidRPr="009D56F6">
          <w:rPr>
            <w:webHidden/>
          </w:rPr>
          <w:t>70</w:t>
        </w:r>
        <w:r w:rsidR="008C4D4D" w:rsidRPr="009D56F6">
          <w:rPr>
            <w:webHidden/>
          </w:rPr>
          <w:fldChar w:fldCharType="end"/>
        </w:r>
      </w:hyperlink>
    </w:p>
    <w:p w14:paraId="39A6660B" w14:textId="14C2194D" w:rsidR="008C4D4D" w:rsidRPr="009D56F6" w:rsidRDefault="002050EB">
      <w:pPr>
        <w:pStyle w:val="11"/>
        <w:tabs>
          <w:tab w:val="right" w:leader="dot" w:pos="7248"/>
        </w:tabs>
        <w:spacing w:before="48" w:after="48"/>
        <w:ind w:left="286" w:hanging="286"/>
        <w:rPr>
          <w:rFonts w:eastAsiaTheme="minorEastAsia"/>
          <w:b w:val="0"/>
          <w:bCs w:val="0"/>
          <w:caps w:val="0"/>
          <w:noProof/>
          <w:kern w:val="2"/>
          <w:sz w:val="21"/>
          <w:szCs w:val="22"/>
          <w:lang w:val="en-US"/>
        </w:rPr>
      </w:pPr>
      <w:hyperlink w:anchor="_Toc120628701" w:history="1">
        <w:r w:rsidR="008C4D4D" w:rsidRPr="009D56F6">
          <w:rPr>
            <w:rStyle w:val="ae"/>
            <w:rFonts w:eastAsia="宋体"/>
            <w:noProof/>
            <w:color w:val="auto"/>
            <w14:scene3d>
              <w14:camera w14:prst="orthographicFront"/>
              <w14:lightRig w14:rig="threePt" w14:dir="t">
                <w14:rot w14:lat="0" w14:lon="0" w14:rev="0"/>
              </w14:lightRig>
            </w14:scene3d>
          </w:rPr>
          <w:t>9</w:t>
        </w:r>
        <w:r w:rsidR="008C4D4D" w:rsidRPr="009D56F6">
          <w:rPr>
            <w:rStyle w:val="ae"/>
            <w:rFonts w:eastAsia="宋体"/>
            <w:noProof/>
            <w:color w:val="auto"/>
          </w:rPr>
          <w:t xml:space="preserve"> Technische Spezifikationen</w:t>
        </w:r>
        <w:r w:rsidR="008C4D4D" w:rsidRPr="009D56F6">
          <w:rPr>
            <w:noProof/>
            <w:webHidden/>
          </w:rPr>
          <w:tab/>
        </w:r>
        <w:r w:rsidR="008C4D4D" w:rsidRPr="009D56F6">
          <w:rPr>
            <w:noProof/>
            <w:webHidden/>
          </w:rPr>
          <w:fldChar w:fldCharType="begin"/>
        </w:r>
        <w:r w:rsidR="008C4D4D" w:rsidRPr="009D56F6">
          <w:rPr>
            <w:noProof/>
            <w:webHidden/>
          </w:rPr>
          <w:instrText xml:space="preserve"> PAGEREF _Toc120628701 \h </w:instrText>
        </w:r>
        <w:r w:rsidR="008C4D4D" w:rsidRPr="009D56F6">
          <w:rPr>
            <w:noProof/>
            <w:webHidden/>
          </w:rPr>
        </w:r>
        <w:r w:rsidR="008C4D4D" w:rsidRPr="009D56F6">
          <w:rPr>
            <w:noProof/>
            <w:webHidden/>
          </w:rPr>
          <w:fldChar w:fldCharType="separate"/>
        </w:r>
        <w:r w:rsidR="005700DB" w:rsidRPr="009D56F6">
          <w:rPr>
            <w:noProof/>
            <w:webHidden/>
          </w:rPr>
          <w:t>71</w:t>
        </w:r>
        <w:r w:rsidR="008C4D4D" w:rsidRPr="009D56F6">
          <w:rPr>
            <w:noProof/>
            <w:webHidden/>
          </w:rPr>
          <w:fldChar w:fldCharType="end"/>
        </w:r>
      </w:hyperlink>
    </w:p>
    <w:p w14:paraId="3FA58106" w14:textId="4B873AF1" w:rsidR="008C4D4D" w:rsidRPr="009D56F6" w:rsidRDefault="002050EB">
      <w:pPr>
        <w:pStyle w:val="20"/>
        <w:rPr>
          <w:rFonts w:eastAsiaTheme="minorEastAsia"/>
          <w:smallCaps w:val="0"/>
          <w:kern w:val="2"/>
          <w:sz w:val="21"/>
          <w:szCs w:val="22"/>
          <w:lang w:val="en-US"/>
        </w:rPr>
      </w:pPr>
      <w:hyperlink w:anchor="_Toc120628702" w:history="1">
        <w:r w:rsidR="008C4D4D" w:rsidRPr="009D56F6">
          <w:rPr>
            <w:rStyle w:val="ae"/>
            <w:rFonts w:eastAsia="宋体"/>
            <w:color w:val="auto"/>
            <w14:scene3d>
              <w14:camera w14:prst="orthographicFront"/>
              <w14:lightRig w14:rig="threePt" w14:dir="t">
                <w14:rot w14:lat="0" w14:lon="0" w14:rev="0"/>
              </w14:lightRig>
            </w14:scene3d>
          </w:rPr>
          <w:t>9.1</w:t>
        </w:r>
        <w:r w:rsidR="008C4D4D" w:rsidRPr="009D56F6">
          <w:rPr>
            <w:rFonts w:eastAsiaTheme="minorEastAsia"/>
            <w:smallCaps w:val="0"/>
            <w:kern w:val="2"/>
            <w:sz w:val="21"/>
            <w:szCs w:val="22"/>
            <w:lang w:val="en-US"/>
          </w:rPr>
          <w:tab/>
        </w:r>
        <w:r w:rsidR="008C4D4D" w:rsidRPr="009D56F6">
          <w:rPr>
            <w:rStyle w:val="ae"/>
            <w:rFonts w:eastAsia="宋体"/>
            <w:color w:val="auto"/>
          </w:rPr>
          <w:t>Allgemeine Spezifikationen</w:t>
        </w:r>
        <w:r w:rsidR="008C4D4D" w:rsidRPr="009D56F6">
          <w:rPr>
            <w:webHidden/>
          </w:rPr>
          <w:tab/>
        </w:r>
        <w:r w:rsidR="008C4D4D" w:rsidRPr="009D56F6">
          <w:rPr>
            <w:webHidden/>
          </w:rPr>
          <w:fldChar w:fldCharType="begin"/>
        </w:r>
        <w:r w:rsidR="008C4D4D" w:rsidRPr="009D56F6">
          <w:rPr>
            <w:webHidden/>
          </w:rPr>
          <w:instrText xml:space="preserve"> PAGEREF _Toc120628702 \h </w:instrText>
        </w:r>
        <w:r w:rsidR="008C4D4D" w:rsidRPr="009D56F6">
          <w:rPr>
            <w:webHidden/>
          </w:rPr>
        </w:r>
        <w:r w:rsidR="008C4D4D" w:rsidRPr="009D56F6">
          <w:rPr>
            <w:webHidden/>
          </w:rPr>
          <w:fldChar w:fldCharType="separate"/>
        </w:r>
        <w:r w:rsidR="005700DB" w:rsidRPr="009D56F6">
          <w:rPr>
            <w:webHidden/>
          </w:rPr>
          <w:t>71</w:t>
        </w:r>
        <w:r w:rsidR="008C4D4D" w:rsidRPr="009D56F6">
          <w:rPr>
            <w:webHidden/>
          </w:rPr>
          <w:fldChar w:fldCharType="end"/>
        </w:r>
      </w:hyperlink>
    </w:p>
    <w:p w14:paraId="4B539287" w14:textId="28ED1A3E" w:rsidR="008C4D4D" w:rsidRPr="009D56F6" w:rsidRDefault="002050EB">
      <w:pPr>
        <w:pStyle w:val="20"/>
        <w:rPr>
          <w:rFonts w:eastAsiaTheme="minorEastAsia"/>
          <w:smallCaps w:val="0"/>
          <w:kern w:val="2"/>
          <w:sz w:val="21"/>
          <w:szCs w:val="22"/>
          <w:lang w:val="en-US"/>
        </w:rPr>
      </w:pPr>
      <w:hyperlink w:anchor="_Toc120628703" w:history="1">
        <w:r w:rsidR="008C4D4D" w:rsidRPr="009D56F6">
          <w:rPr>
            <w:rStyle w:val="ae"/>
            <w:rFonts w:eastAsia="宋体"/>
            <w:color w:val="auto"/>
            <w14:scene3d>
              <w14:camera w14:prst="orthographicFront"/>
              <w14:lightRig w14:rig="threePt" w14:dir="t">
                <w14:rot w14:lat="0" w14:lon="0" w14:rev="0"/>
              </w14:lightRig>
            </w14:scene3d>
          </w:rPr>
          <w:t>9.2</w:t>
        </w:r>
        <w:r w:rsidR="008C4D4D" w:rsidRPr="009D56F6">
          <w:rPr>
            <w:rFonts w:eastAsiaTheme="minorEastAsia"/>
            <w:smallCaps w:val="0"/>
            <w:kern w:val="2"/>
            <w:sz w:val="21"/>
            <w:szCs w:val="22"/>
            <w:lang w:val="en-US"/>
          </w:rPr>
          <w:tab/>
        </w:r>
        <w:r w:rsidR="008C4D4D" w:rsidRPr="009D56F6">
          <w:rPr>
            <w:rStyle w:val="ae"/>
            <w:rFonts w:eastAsia="宋体"/>
            <w:color w:val="auto"/>
          </w:rPr>
          <w:t>Verpackungsspezifikationen</w:t>
        </w:r>
        <w:r w:rsidR="008C4D4D" w:rsidRPr="009D56F6">
          <w:rPr>
            <w:webHidden/>
          </w:rPr>
          <w:tab/>
        </w:r>
        <w:r w:rsidR="008C4D4D" w:rsidRPr="009D56F6">
          <w:rPr>
            <w:webHidden/>
          </w:rPr>
          <w:fldChar w:fldCharType="begin"/>
        </w:r>
        <w:r w:rsidR="008C4D4D" w:rsidRPr="009D56F6">
          <w:rPr>
            <w:webHidden/>
          </w:rPr>
          <w:instrText xml:space="preserve"> PAGEREF _Toc120628703 \h </w:instrText>
        </w:r>
        <w:r w:rsidR="008C4D4D" w:rsidRPr="009D56F6">
          <w:rPr>
            <w:webHidden/>
          </w:rPr>
        </w:r>
        <w:r w:rsidR="008C4D4D" w:rsidRPr="009D56F6">
          <w:rPr>
            <w:webHidden/>
          </w:rPr>
          <w:fldChar w:fldCharType="separate"/>
        </w:r>
        <w:r w:rsidR="005700DB" w:rsidRPr="009D56F6">
          <w:rPr>
            <w:webHidden/>
          </w:rPr>
          <w:t>73</w:t>
        </w:r>
        <w:r w:rsidR="008C4D4D" w:rsidRPr="009D56F6">
          <w:rPr>
            <w:webHidden/>
          </w:rPr>
          <w:fldChar w:fldCharType="end"/>
        </w:r>
      </w:hyperlink>
    </w:p>
    <w:p w14:paraId="60292C98" w14:textId="4FDEFF33" w:rsidR="008C4D4D" w:rsidRPr="009D56F6" w:rsidRDefault="002050EB">
      <w:pPr>
        <w:pStyle w:val="20"/>
        <w:rPr>
          <w:rFonts w:eastAsiaTheme="minorEastAsia"/>
          <w:smallCaps w:val="0"/>
          <w:kern w:val="2"/>
          <w:sz w:val="21"/>
          <w:szCs w:val="22"/>
          <w:lang w:val="en-US"/>
        </w:rPr>
      </w:pPr>
      <w:hyperlink w:anchor="_Toc120628704" w:history="1">
        <w:r w:rsidR="008C4D4D" w:rsidRPr="009D56F6">
          <w:rPr>
            <w:rStyle w:val="ae"/>
            <w:rFonts w:eastAsia="宋体"/>
            <w:color w:val="auto"/>
            <w14:scene3d>
              <w14:camera w14:prst="orthographicFront"/>
              <w14:lightRig w14:rig="threePt" w14:dir="t">
                <w14:rot w14:lat="0" w14:lon="0" w14:rev="0"/>
              </w14:lightRig>
            </w14:scene3d>
          </w:rPr>
          <w:t>9.3</w:t>
        </w:r>
        <w:r w:rsidR="008C4D4D" w:rsidRPr="009D56F6">
          <w:rPr>
            <w:rFonts w:eastAsiaTheme="minorEastAsia"/>
            <w:smallCaps w:val="0"/>
            <w:kern w:val="2"/>
            <w:sz w:val="21"/>
            <w:szCs w:val="22"/>
            <w:lang w:val="en-US"/>
          </w:rPr>
          <w:tab/>
        </w:r>
        <w:r w:rsidR="008C4D4D" w:rsidRPr="009D56F6">
          <w:rPr>
            <w:rStyle w:val="ae"/>
            <w:rFonts w:eastAsia="宋体"/>
            <w:color w:val="auto"/>
          </w:rPr>
          <w:t>Installationsspezifikationen</w:t>
        </w:r>
        <w:r w:rsidR="008C4D4D" w:rsidRPr="009D56F6">
          <w:rPr>
            <w:webHidden/>
          </w:rPr>
          <w:tab/>
        </w:r>
        <w:r w:rsidR="008C4D4D" w:rsidRPr="009D56F6">
          <w:rPr>
            <w:webHidden/>
          </w:rPr>
          <w:fldChar w:fldCharType="begin"/>
        </w:r>
        <w:r w:rsidR="008C4D4D" w:rsidRPr="009D56F6">
          <w:rPr>
            <w:webHidden/>
          </w:rPr>
          <w:instrText xml:space="preserve"> PAGEREF _Toc120628704 \h </w:instrText>
        </w:r>
        <w:r w:rsidR="008C4D4D" w:rsidRPr="009D56F6">
          <w:rPr>
            <w:webHidden/>
          </w:rPr>
        </w:r>
        <w:r w:rsidR="008C4D4D" w:rsidRPr="009D56F6">
          <w:rPr>
            <w:webHidden/>
          </w:rPr>
          <w:fldChar w:fldCharType="separate"/>
        </w:r>
        <w:r w:rsidR="005700DB" w:rsidRPr="009D56F6">
          <w:rPr>
            <w:webHidden/>
          </w:rPr>
          <w:t>74</w:t>
        </w:r>
        <w:r w:rsidR="008C4D4D" w:rsidRPr="009D56F6">
          <w:rPr>
            <w:webHidden/>
          </w:rPr>
          <w:fldChar w:fldCharType="end"/>
        </w:r>
      </w:hyperlink>
    </w:p>
    <w:p w14:paraId="26A09E1C" w14:textId="144C73D3" w:rsidR="008C4D4D" w:rsidRPr="009D56F6" w:rsidRDefault="002050EB">
      <w:pPr>
        <w:pStyle w:val="20"/>
        <w:rPr>
          <w:rFonts w:eastAsiaTheme="minorEastAsia"/>
          <w:smallCaps w:val="0"/>
          <w:kern w:val="2"/>
          <w:sz w:val="21"/>
          <w:szCs w:val="22"/>
          <w:lang w:val="en-US"/>
        </w:rPr>
      </w:pPr>
      <w:hyperlink w:anchor="_Toc120628705" w:history="1">
        <w:r w:rsidR="008C4D4D" w:rsidRPr="009D56F6">
          <w:rPr>
            <w:rStyle w:val="ae"/>
            <w:rFonts w:eastAsia="宋体"/>
            <w:color w:val="auto"/>
            <w14:scene3d>
              <w14:camera w14:prst="orthographicFront"/>
              <w14:lightRig w14:rig="threePt" w14:dir="t">
                <w14:rot w14:lat="0" w14:lon="0" w14:rev="0"/>
              </w14:lightRig>
            </w14:scene3d>
          </w:rPr>
          <w:t>9.4</w:t>
        </w:r>
        <w:r w:rsidR="008C4D4D" w:rsidRPr="009D56F6">
          <w:rPr>
            <w:rFonts w:eastAsiaTheme="minorEastAsia"/>
            <w:smallCaps w:val="0"/>
            <w:kern w:val="2"/>
            <w:sz w:val="21"/>
            <w:szCs w:val="22"/>
            <w:lang w:val="en-US"/>
          </w:rPr>
          <w:tab/>
        </w:r>
        <w:r w:rsidR="008C4D4D" w:rsidRPr="009D56F6">
          <w:rPr>
            <w:rStyle w:val="ae"/>
            <w:rFonts w:eastAsia="宋体"/>
            <w:color w:val="auto"/>
          </w:rPr>
          <w:t>Spezifikationen Kommunikationsschnittstelle</w:t>
        </w:r>
        <w:r w:rsidR="008C4D4D" w:rsidRPr="009D56F6">
          <w:rPr>
            <w:webHidden/>
          </w:rPr>
          <w:tab/>
        </w:r>
        <w:r w:rsidR="008C4D4D" w:rsidRPr="009D56F6">
          <w:rPr>
            <w:webHidden/>
          </w:rPr>
          <w:fldChar w:fldCharType="begin"/>
        </w:r>
        <w:r w:rsidR="008C4D4D" w:rsidRPr="009D56F6">
          <w:rPr>
            <w:webHidden/>
          </w:rPr>
          <w:instrText xml:space="preserve"> PAGEREF _Toc120628705 \h </w:instrText>
        </w:r>
        <w:r w:rsidR="008C4D4D" w:rsidRPr="009D56F6">
          <w:rPr>
            <w:webHidden/>
          </w:rPr>
        </w:r>
        <w:r w:rsidR="008C4D4D" w:rsidRPr="009D56F6">
          <w:rPr>
            <w:webHidden/>
          </w:rPr>
          <w:fldChar w:fldCharType="separate"/>
        </w:r>
        <w:r w:rsidR="005700DB" w:rsidRPr="009D56F6">
          <w:rPr>
            <w:webHidden/>
          </w:rPr>
          <w:t>76</w:t>
        </w:r>
        <w:r w:rsidR="008C4D4D" w:rsidRPr="009D56F6">
          <w:rPr>
            <w:webHidden/>
          </w:rPr>
          <w:fldChar w:fldCharType="end"/>
        </w:r>
      </w:hyperlink>
    </w:p>
    <w:p w14:paraId="7ADE584F" w14:textId="3ED9FAEA" w:rsidR="008C4D4D" w:rsidRPr="009D56F6" w:rsidRDefault="002050EB">
      <w:pPr>
        <w:pStyle w:val="20"/>
        <w:rPr>
          <w:rFonts w:eastAsiaTheme="minorEastAsia"/>
          <w:smallCaps w:val="0"/>
          <w:kern w:val="2"/>
          <w:sz w:val="21"/>
          <w:szCs w:val="22"/>
          <w:lang w:val="en-US"/>
        </w:rPr>
      </w:pPr>
      <w:hyperlink w:anchor="_Toc120628706" w:history="1">
        <w:r w:rsidR="008C4D4D" w:rsidRPr="009D56F6">
          <w:rPr>
            <w:rStyle w:val="ae"/>
            <w:rFonts w:eastAsia="宋体"/>
            <w:color w:val="auto"/>
            <w14:scene3d>
              <w14:camera w14:prst="orthographicFront"/>
              <w14:lightRig w14:rig="threePt" w14:dir="t">
                <w14:rot w14:lat="0" w14:lon="0" w14:rev="0"/>
              </w14:lightRig>
            </w14:scene3d>
          </w:rPr>
          <w:t>9.5</w:t>
        </w:r>
        <w:r w:rsidR="008C4D4D" w:rsidRPr="009D56F6">
          <w:rPr>
            <w:rFonts w:eastAsiaTheme="minorEastAsia"/>
            <w:smallCaps w:val="0"/>
            <w:kern w:val="2"/>
            <w:sz w:val="21"/>
            <w:szCs w:val="22"/>
            <w:lang w:val="en-US"/>
          </w:rPr>
          <w:tab/>
        </w:r>
        <w:r w:rsidR="008C4D4D" w:rsidRPr="009D56F6">
          <w:rPr>
            <w:rStyle w:val="ae"/>
            <w:rFonts w:eastAsia="宋体"/>
            <w:color w:val="auto"/>
          </w:rPr>
          <w:t>Nennleistungsspezifikationen</w:t>
        </w:r>
        <w:r w:rsidR="008C4D4D" w:rsidRPr="009D56F6">
          <w:rPr>
            <w:webHidden/>
          </w:rPr>
          <w:tab/>
        </w:r>
        <w:r w:rsidR="008C4D4D" w:rsidRPr="009D56F6">
          <w:rPr>
            <w:webHidden/>
          </w:rPr>
          <w:fldChar w:fldCharType="begin"/>
        </w:r>
        <w:r w:rsidR="008C4D4D" w:rsidRPr="009D56F6">
          <w:rPr>
            <w:webHidden/>
          </w:rPr>
          <w:instrText xml:space="preserve"> PAGEREF _Toc120628706 \h </w:instrText>
        </w:r>
        <w:r w:rsidR="008C4D4D" w:rsidRPr="009D56F6">
          <w:rPr>
            <w:webHidden/>
          </w:rPr>
        </w:r>
        <w:r w:rsidR="008C4D4D" w:rsidRPr="009D56F6">
          <w:rPr>
            <w:webHidden/>
          </w:rPr>
          <w:fldChar w:fldCharType="separate"/>
        </w:r>
        <w:r w:rsidR="005700DB" w:rsidRPr="009D56F6">
          <w:rPr>
            <w:webHidden/>
          </w:rPr>
          <w:t>77</w:t>
        </w:r>
        <w:r w:rsidR="008C4D4D" w:rsidRPr="009D56F6">
          <w:rPr>
            <w:webHidden/>
          </w:rPr>
          <w:fldChar w:fldCharType="end"/>
        </w:r>
      </w:hyperlink>
    </w:p>
    <w:p w14:paraId="3EEEBB1F" w14:textId="66A68FE1" w:rsidR="008C4D4D" w:rsidRPr="009D56F6" w:rsidRDefault="002050EB">
      <w:pPr>
        <w:pStyle w:val="20"/>
        <w:rPr>
          <w:rFonts w:eastAsiaTheme="minorEastAsia"/>
          <w:smallCaps w:val="0"/>
          <w:kern w:val="2"/>
          <w:sz w:val="21"/>
          <w:szCs w:val="22"/>
          <w:lang w:val="en-US"/>
        </w:rPr>
      </w:pPr>
      <w:hyperlink w:anchor="_Toc120628707" w:history="1">
        <w:r w:rsidR="008C4D4D" w:rsidRPr="009D56F6">
          <w:rPr>
            <w:rStyle w:val="ae"/>
            <w:rFonts w:eastAsia="宋体"/>
            <w:color w:val="auto"/>
            <w14:scene3d>
              <w14:camera w14:prst="orthographicFront"/>
              <w14:lightRig w14:rig="threePt" w14:dir="t">
                <w14:rot w14:lat="0" w14:lon="0" w14:rev="0"/>
              </w14:lightRig>
            </w14:scene3d>
          </w:rPr>
          <w:t>9.6</w:t>
        </w:r>
        <w:r w:rsidR="008C4D4D" w:rsidRPr="009D56F6">
          <w:rPr>
            <w:rFonts w:eastAsiaTheme="minorEastAsia"/>
            <w:smallCaps w:val="0"/>
            <w:kern w:val="2"/>
            <w:sz w:val="21"/>
            <w:szCs w:val="22"/>
            <w:lang w:val="en-US"/>
          </w:rPr>
          <w:tab/>
        </w:r>
        <w:r w:rsidR="008C4D4D" w:rsidRPr="009D56F6">
          <w:rPr>
            <w:rStyle w:val="ae"/>
            <w:rFonts w:eastAsia="宋体"/>
            <w:color w:val="auto"/>
          </w:rPr>
          <w:t>AC-Eingang und DC-Ausgang Spezifikationen</w:t>
        </w:r>
        <w:r w:rsidR="008C4D4D" w:rsidRPr="009D56F6">
          <w:rPr>
            <w:webHidden/>
          </w:rPr>
          <w:tab/>
        </w:r>
        <w:r w:rsidR="008C4D4D" w:rsidRPr="009D56F6">
          <w:rPr>
            <w:webHidden/>
          </w:rPr>
          <w:fldChar w:fldCharType="begin"/>
        </w:r>
        <w:r w:rsidR="008C4D4D" w:rsidRPr="009D56F6">
          <w:rPr>
            <w:webHidden/>
          </w:rPr>
          <w:instrText xml:space="preserve"> PAGEREF _Toc120628707 \h </w:instrText>
        </w:r>
        <w:r w:rsidR="008C4D4D" w:rsidRPr="009D56F6">
          <w:rPr>
            <w:webHidden/>
          </w:rPr>
        </w:r>
        <w:r w:rsidR="008C4D4D" w:rsidRPr="009D56F6">
          <w:rPr>
            <w:webHidden/>
          </w:rPr>
          <w:fldChar w:fldCharType="separate"/>
        </w:r>
        <w:r w:rsidR="005700DB" w:rsidRPr="009D56F6">
          <w:rPr>
            <w:webHidden/>
          </w:rPr>
          <w:t>78</w:t>
        </w:r>
        <w:r w:rsidR="008C4D4D" w:rsidRPr="009D56F6">
          <w:rPr>
            <w:webHidden/>
          </w:rPr>
          <w:fldChar w:fldCharType="end"/>
        </w:r>
      </w:hyperlink>
    </w:p>
    <w:p w14:paraId="678D67CE" w14:textId="28E9910A" w:rsidR="008C4D4D" w:rsidRPr="009D56F6" w:rsidRDefault="002050EB">
      <w:pPr>
        <w:pStyle w:val="20"/>
        <w:rPr>
          <w:rFonts w:eastAsiaTheme="minorEastAsia"/>
          <w:smallCaps w:val="0"/>
          <w:kern w:val="2"/>
          <w:sz w:val="21"/>
          <w:szCs w:val="22"/>
          <w:lang w:val="en-US"/>
        </w:rPr>
      </w:pPr>
      <w:hyperlink w:anchor="_Toc120628708" w:history="1">
        <w:r w:rsidR="008C4D4D" w:rsidRPr="009D56F6">
          <w:rPr>
            <w:rStyle w:val="ae"/>
            <w:rFonts w:eastAsia="宋体"/>
            <w:color w:val="auto"/>
            <w14:scene3d>
              <w14:camera w14:prst="orthographicFront"/>
              <w14:lightRig w14:rig="threePt" w14:dir="t">
                <w14:rot w14:lat="0" w14:lon="0" w14:rev="0"/>
              </w14:lightRig>
            </w14:scene3d>
          </w:rPr>
          <w:t>9.7</w:t>
        </w:r>
        <w:r w:rsidR="008C4D4D" w:rsidRPr="009D56F6">
          <w:rPr>
            <w:rFonts w:eastAsiaTheme="minorEastAsia"/>
            <w:smallCaps w:val="0"/>
            <w:kern w:val="2"/>
            <w:sz w:val="21"/>
            <w:szCs w:val="22"/>
            <w:lang w:val="en-US"/>
          </w:rPr>
          <w:tab/>
        </w:r>
        <w:r w:rsidR="008C4D4D" w:rsidRPr="009D56F6">
          <w:rPr>
            <w:rStyle w:val="ae"/>
            <w:rFonts w:eastAsia="宋体"/>
            <w:color w:val="auto"/>
          </w:rPr>
          <w:t>Stromverbrauchsspezifikationen</w:t>
        </w:r>
        <w:r w:rsidR="008C4D4D" w:rsidRPr="009D56F6">
          <w:rPr>
            <w:webHidden/>
          </w:rPr>
          <w:tab/>
        </w:r>
        <w:r w:rsidR="008C4D4D" w:rsidRPr="009D56F6">
          <w:rPr>
            <w:webHidden/>
          </w:rPr>
          <w:fldChar w:fldCharType="begin"/>
        </w:r>
        <w:r w:rsidR="008C4D4D" w:rsidRPr="009D56F6">
          <w:rPr>
            <w:webHidden/>
          </w:rPr>
          <w:instrText xml:space="preserve"> PAGEREF _Toc120628708 \h </w:instrText>
        </w:r>
        <w:r w:rsidR="008C4D4D" w:rsidRPr="009D56F6">
          <w:rPr>
            <w:webHidden/>
          </w:rPr>
        </w:r>
        <w:r w:rsidR="008C4D4D" w:rsidRPr="009D56F6">
          <w:rPr>
            <w:webHidden/>
          </w:rPr>
          <w:fldChar w:fldCharType="separate"/>
        </w:r>
        <w:r w:rsidR="005700DB" w:rsidRPr="009D56F6">
          <w:rPr>
            <w:webHidden/>
          </w:rPr>
          <w:t>80</w:t>
        </w:r>
        <w:r w:rsidR="008C4D4D" w:rsidRPr="009D56F6">
          <w:rPr>
            <w:webHidden/>
          </w:rPr>
          <w:fldChar w:fldCharType="end"/>
        </w:r>
      </w:hyperlink>
    </w:p>
    <w:p w14:paraId="36D437FB" w14:textId="4B9CC86D" w:rsidR="008C4D4D" w:rsidRPr="009D56F6" w:rsidRDefault="002050EB">
      <w:pPr>
        <w:pStyle w:val="20"/>
        <w:rPr>
          <w:rFonts w:eastAsiaTheme="minorEastAsia"/>
          <w:smallCaps w:val="0"/>
          <w:kern w:val="2"/>
          <w:sz w:val="21"/>
          <w:szCs w:val="22"/>
          <w:lang w:val="en-US"/>
        </w:rPr>
      </w:pPr>
      <w:hyperlink w:anchor="_Toc120628709" w:history="1">
        <w:r w:rsidR="008C4D4D" w:rsidRPr="009D56F6">
          <w:rPr>
            <w:rStyle w:val="ae"/>
            <w:rFonts w:eastAsia="宋体"/>
            <w:color w:val="auto"/>
            <w14:scene3d>
              <w14:camera w14:prst="orthographicFront"/>
              <w14:lightRig w14:rig="threePt" w14:dir="t">
                <w14:rot w14:lat="0" w14:lon="0" w14:rev="0"/>
              </w14:lightRig>
            </w14:scene3d>
          </w:rPr>
          <w:t>9.8</w:t>
        </w:r>
        <w:r w:rsidR="008C4D4D" w:rsidRPr="009D56F6">
          <w:rPr>
            <w:rFonts w:eastAsiaTheme="minorEastAsia"/>
            <w:smallCaps w:val="0"/>
            <w:kern w:val="2"/>
            <w:sz w:val="21"/>
            <w:szCs w:val="22"/>
            <w:lang w:val="en-US"/>
          </w:rPr>
          <w:tab/>
        </w:r>
        <w:r w:rsidR="008C4D4D" w:rsidRPr="009D56F6">
          <w:rPr>
            <w:rStyle w:val="ae"/>
            <w:rFonts w:eastAsia="宋体"/>
            <w:color w:val="auto"/>
          </w:rPr>
          <w:t>Eingangs-Kurzschlussstrom-Spezifikationen</w:t>
        </w:r>
        <w:r w:rsidR="008C4D4D" w:rsidRPr="009D56F6">
          <w:rPr>
            <w:webHidden/>
          </w:rPr>
          <w:tab/>
        </w:r>
        <w:r w:rsidR="008C4D4D" w:rsidRPr="009D56F6">
          <w:rPr>
            <w:webHidden/>
          </w:rPr>
          <w:fldChar w:fldCharType="begin"/>
        </w:r>
        <w:r w:rsidR="008C4D4D" w:rsidRPr="009D56F6">
          <w:rPr>
            <w:webHidden/>
          </w:rPr>
          <w:instrText xml:space="preserve"> PAGEREF _Toc120628709 \h </w:instrText>
        </w:r>
        <w:r w:rsidR="008C4D4D" w:rsidRPr="009D56F6">
          <w:rPr>
            <w:webHidden/>
          </w:rPr>
        </w:r>
        <w:r w:rsidR="008C4D4D" w:rsidRPr="009D56F6">
          <w:rPr>
            <w:webHidden/>
          </w:rPr>
          <w:fldChar w:fldCharType="separate"/>
        </w:r>
        <w:r w:rsidR="005700DB" w:rsidRPr="009D56F6">
          <w:rPr>
            <w:webHidden/>
          </w:rPr>
          <w:t>80</w:t>
        </w:r>
        <w:r w:rsidR="008C4D4D" w:rsidRPr="009D56F6">
          <w:rPr>
            <w:webHidden/>
          </w:rPr>
          <w:fldChar w:fldCharType="end"/>
        </w:r>
      </w:hyperlink>
    </w:p>
    <w:p w14:paraId="42C56463" w14:textId="0674727A" w:rsidR="002C6F13" w:rsidRPr="009D56F6" w:rsidRDefault="00B051D0" w:rsidP="00E42578">
      <w:pPr>
        <w:pStyle w:val="EN"/>
      </w:pPr>
      <w:r w:rsidRPr="009D56F6">
        <w:fldChar w:fldCharType="end"/>
      </w:r>
    </w:p>
    <w:p w14:paraId="799C69DC" w14:textId="4D599219" w:rsidR="00B67D5F" w:rsidRPr="009D56F6" w:rsidRDefault="003D247A" w:rsidP="009B3A01">
      <w:pPr>
        <w:pStyle w:val="10"/>
        <w:spacing w:line="276" w:lineRule="auto"/>
        <w:rPr>
          <w:rFonts w:eastAsia="宋体"/>
        </w:rPr>
      </w:pPr>
      <w:bookmarkStart w:id="8" w:name="_Toc106900376"/>
      <w:bookmarkStart w:id="9" w:name="_Toc120628625"/>
      <w:r w:rsidRPr="009D56F6">
        <w:rPr>
          <w:rFonts w:eastAsia="宋体"/>
        </w:rPr>
        <w:lastRenderedPageBreak/>
        <w:t>Verwendung dieses Handbuches</w:t>
      </w:r>
      <w:bookmarkEnd w:id="8"/>
      <w:bookmarkEnd w:id="9"/>
    </w:p>
    <w:p w14:paraId="12C30908" w14:textId="77777777" w:rsidR="008A3BA3" w:rsidRPr="009D56F6" w:rsidRDefault="008A3BA3" w:rsidP="00E42578">
      <w:pPr>
        <w:pStyle w:val="EN"/>
      </w:pPr>
      <w:bookmarkStart w:id="10" w:name="1.1_Function_of_this_document"/>
      <w:bookmarkStart w:id="11" w:name="_bookmark1"/>
      <w:bookmarkEnd w:id="10"/>
      <w:bookmarkEnd w:id="11"/>
      <w:r w:rsidRPr="009D56F6">
        <w:t>Dieses Handbuch enthält die Anweisungen für die Gerätenutzung</w:t>
      </w:r>
    </w:p>
    <w:p w14:paraId="28F79587" w14:textId="71F1018A" w:rsidR="008A3BA3" w:rsidRPr="009D56F6" w:rsidRDefault="008A3BA3" w:rsidP="00E42578">
      <w:pPr>
        <w:pStyle w:val="EN"/>
      </w:pPr>
      <w:r w:rsidRPr="009D56F6">
        <w:t>Einige Illustrationen, die in diesem Handbuch gezeigt werden, können Module und optionale Ausrüstung enthalten, die in Ihrem System nicht enthalten sind. Setzen Sie sich in Bezug auf die Verfügbarkeit von anderen Modulen und optionalen Hilfsmitteln und Zubehörteilen mit Ihrem Handelsvertreter in Verbindung.</w:t>
      </w:r>
    </w:p>
    <w:p w14:paraId="33DEB513" w14:textId="77777777" w:rsidR="00103D66" w:rsidRPr="009D56F6" w:rsidRDefault="00103D66" w:rsidP="00E42578">
      <w:pPr>
        <w:pStyle w:val="EN"/>
      </w:pPr>
      <w:bookmarkStart w:id="12" w:name="1.2_Target_group"/>
      <w:bookmarkStart w:id="13" w:name="_bookmark2"/>
      <w:bookmarkEnd w:id="12"/>
      <w:bookmarkEnd w:id="13"/>
      <w:r w:rsidRPr="009D56F6">
        <w:t>Das Dokument ist für diese Personengruppen vorgesehen:</w:t>
      </w:r>
    </w:p>
    <w:p w14:paraId="01D57398" w14:textId="1AE80F7A" w:rsidR="00103D66" w:rsidRPr="009D56F6" w:rsidRDefault="00103D66" w:rsidP="00E42578">
      <w:pPr>
        <w:pStyle w:val="ItemList"/>
        <w:spacing w:before="48" w:after="48"/>
      </w:pPr>
      <w:r w:rsidRPr="009D56F6">
        <w:t xml:space="preserve">den Eigentümer des MaxiCharger (siehe </w:t>
      </w:r>
      <w:r w:rsidR="006124BD" w:rsidRPr="009D56F6">
        <w:rPr>
          <w:rStyle w:val="Char1"/>
          <w:rFonts w:eastAsia="宋体" w:cs="Arial"/>
          <w:color w:val="auto"/>
        </w:rPr>
        <w:fldChar w:fldCharType="begin"/>
      </w:r>
      <w:r w:rsidR="006124BD" w:rsidRPr="009D56F6">
        <w:rPr>
          <w:rStyle w:val="Char1"/>
          <w:rFonts w:eastAsia="宋体" w:cs="Arial"/>
          <w:color w:val="auto"/>
        </w:rPr>
        <w:instrText xml:space="preserve"> REF _Ref103175566 \h  \* MERGEFORMAT </w:instrText>
      </w:r>
      <w:r w:rsidR="006124BD" w:rsidRPr="009D56F6">
        <w:rPr>
          <w:rStyle w:val="Char1"/>
          <w:rFonts w:eastAsia="宋体" w:cs="Arial"/>
          <w:color w:val="auto"/>
        </w:rPr>
      </w:r>
      <w:r w:rsidR="006124BD" w:rsidRPr="009D56F6">
        <w:rPr>
          <w:rStyle w:val="Char1"/>
          <w:rFonts w:eastAsia="宋体" w:cs="Arial"/>
          <w:color w:val="auto"/>
        </w:rPr>
        <w:fldChar w:fldCharType="separate"/>
      </w:r>
      <w:r w:rsidR="00AF5E30" w:rsidRPr="009D56F6">
        <w:rPr>
          <w:rStyle w:val="Char1"/>
          <w:rFonts w:eastAsia="宋体" w:cs="Arial"/>
          <w:color w:val="auto"/>
        </w:rPr>
        <w:t>Verantwortung des</w:t>
      </w:r>
      <w:r w:rsidR="00AF5E30" w:rsidRPr="009D56F6">
        <w:t xml:space="preserve"> </w:t>
      </w:r>
      <w:r w:rsidR="00AF5E30" w:rsidRPr="009D56F6">
        <w:rPr>
          <w:rStyle w:val="Char1"/>
          <w:rFonts w:eastAsia="宋体" w:cs="Arial"/>
          <w:color w:val="auto"/>
        </w:rPr>
        <w:t>Eigentümers</w:t>
      </w:r>
      <w:r w:rsidR="006124BD" w:rsidRPr="009D56F6">
        <w:rPr>
          <w:rStyle w:val="Char1"/>
          <w:rFonts w:eastAsia="宋体" w:cs="Arial"/>
          <w:color w:val="auto"/>
        </w:rPr>
        <w:fldChar w:fldCharType="end"/>
      </w:r>
      <w:r w:rsidRPr="009D56F6">
        <w:rPr>
          <w:rStyle w:val="Char1"/>
          <w:rFonts w:eastAsia="宋体" w:cs="Arial"/>
          <w:i w:val="0"/>
          <w:color w:val="auto"/>
        </w:rPr>
        <w:t>)</w:t>
      </w:r>
    </w:p>
    <w:p w14:paraId="74C051F3" w14:textId="5D343D79" w:rsidR="00103D66" w:rsidRPr="009D56F6" w:rsidRDefault="00103D66" w:rsidP="00E42578">
      <w:pPr>
        <w:pStyle w:val="ItemList"/>
        <w:spacing w:before="48" w:after="48"/>
      </w:pPr>
      <w:r w:rsidRPr="009D56F6">
        <w:t xml:space="preserve">Installationstechniker (siehe </w:t>
      </w:r>
      <w:r w:rsidR="00DF6133" w:rsidRPr="009D56F6">
        <w:rPr>
          <w:rStyle w:val="Char1"/>
          <w:rFonts w:eastAsia="宋体" w:cs="Arial"/>
          <w:color w:val="auto"/>
        </w:rPr>
        <w:fldChar w:fldCharType="begin"/>
      </w:r>
      <w:r w:rsidR="00DF6133" w:rsidRPr="009D56F6">
        <w:rPr>
          <w:rStyle w:val="Char1"/>
          <w:rFonts w:eastAsia="宋体" w:cs="Arial"/>
          <w:color w:val="auto"/>
        </w:rPr>
        <w:instrText xml:space="preserve"> REF _Ref103159015 \h  \* MERGEFORMAT </w:instrText>
      </w:r>
      <w:r w:rsidR="00DF6133" w:rsidRPr="009D56F6">
        <w:rPr>
          <w:rStyle w:val="Char1"/>
          <w:rFonts w:eastAsia="宋体" w:cs="Arial"/>
          <w:color w:val="auto"/>
        </w:rPr>
      </w:r>
      <w:r w:rsidR="00DF6133" w:rsidRPr="009D56F6">
        <w:rPr>
          <w:rStyle w:val="Char1"/>
          <w:rFonts w:eastAsia="宋体" w:cs="Arial"/>
          <w:color w:val="auto"/>
        </w:rPr>
        <w:fldChar w:fldCharType="separate"/>
      </w:r>
      <w:r w:rsidR="00AF5E30" w:rsidRPr="009D56F6">
        <w:rPr>
          <w:rStyle w:val="Char1"/>
          <w:rFonts w:eastAsia="宋体" w:cs="Arial"/>
          <w:color w:val="auto"/>
        </w:rPr>
        <w:t>Installationstechniker Qualifikationen</w:t>
      </w:r>
      <w:r w:rsidR="00DF6133" w:rsidRPr="009D56F6">
        <w:rPr>
          <w:rStyle w:val="Char1"/>
          <w:rFonts w:eastAsia="宋体" w:cs="Arial"/>
          <w:color w:val="auto"/>
        </w:rPr>
        <w:fldChar w:fldCharType="end"/>
      </w:r>
      <w:r w:rsidRPr="009D56F6">
        <w:t>)</w:t>
      </w:r>
    </w:p>
    <w:p w14:paraId="0D9C2AE0" w14:textId="2B009266" w:rsidR="00B67D5F" w:rsidRPr="009D56F6" w:rsidRDefault="00103D66" w:rsidP="009B3A01">
      <w:pPr>
        <w:pStyle w:val="2"/>
        <w:spacing w:before="240" w:line="276" w:lineRule="auto"/>
        <w:rPr>
          <w:rFonts w:eastAsia="宋体" w:cs="Arial"/>
        </w:rPr>
      </w:pPr>
      <w:bookmarkStart w:id="14" w:name="1.3_Revision_history"/>
      <w:bookmarkStart w:id="15" w:name="_bookmark3"/>
      <w:bookmarkStart w:id="16" w:name="1.4_Language"/>
      <w:bookmarkStart w:id="17" w:name="_bookmark4"/>
      <w:bookmarkStart w:id="18" w:name="_Toc106900377"/>
      <w:bookmarkStart w:id="19" w:name="_Toc120628626"/>
      <w:bookmarkEnd w:id="14"/>
      <w:bookmarkEnd w:id="15"/>
      <w:bookmarkEnd w:id="16"/>
      <w:bookmarkEnd w:id="17"/>
      <w:r w:rsidRPr="009D56F6">
        <w:rPr>
          <w:rFonts w:eastAsia="宋体" w:cs="Arial"/>
        </w:rPr>
        <w:t>Konventionen</w:t>
      </w:r>
      <w:bookmarkEnd w:id="18"/>
      <w:bookmarkEnd w:id="19"/>
    </w:p>
    <w:p w14:paraId="3B258B46" w14:textId="4DEB64C2" w:rsidR="00103D66" w:rsidRPr="009D56F6" w:rsidRDefault="00103D66" w:rsidP="009B3A01">
      <w:pPr>
        <w:pStyle w:val="3"/>
        <w:spacing w:before="240" w:line="276" w:lineRule="auto"/>
        <w:rPr>
          <w:rFonts w:eastAsia="宋体"/>
        </w:rPr>
      </w:pPr>
      <w:bookmarkStart w:id="20" w:name="_Toc91000983"/>
      <w:bookmarkStart w:id="21" w:name="_Toc85095899"/>
      <w:bookmarkStart w:id="22" w:name="_Toc488051525"/>
      <w:bookmarkStart w:id="23" w:name="_Toc440374041"/>
      <w:bookmarkStart w:id="24" w:name="_Toc366845386"/>
      <w:bookmarkStart w:id="25" w:name="_Toc366846439"/>
      <w:bookmarkStart w:id="26" w:name="_Toc440373888"/>
      <w:bookmarkStart w:id="27" w:name="_Toc106900378"/>
      <w:bookmarkStart w:id="28" w:name="_Toc120628627"/>
      <w:r w:rsidRPr="009D56F6">
        <w:rPr>
          <w:rFonts w:eastAsia="宋体"/>
        </w:rPr>
        <w:t>Fettgedruckter Text</w:t>
      </w:r>
      <w:bookmarkEnd w:id="20"/>
      <w:bookmarkEnd w:id="21"/>
      <w:bookmarkEnd w:id="22"/>
      <w:bookmarkEnd w:id="23"/>
      <w:bookmarkEnd w:id="24"/>
      <w:bookmarkEnd w:id="25"/>
      <w:bookmarkEnd w:id="26"/>
      <w:bookmarkEnd w:id="27"/>
      <w:bookmarkEnd w:id="28"/>
    </w:p>
    <w:p w14:paraId="2A5CC33D" w14:textId="77777777" w:rsidR="00103D66" w:rsidRPr="009D56F6" w:rsidRDefault="00103D66" w:rsidP="00E42578">
      <w:pPr>
        <w:pStyle w:val="EN"/>
      </w:pPr>
      <w:r w:rsidRPr="009D56F6">
        <w:t>Ein fettgedruckter Text wird benutzt, um auswählbare Objekte wie z. B. Knöpfe/Tasten und Menüoptionen hervorzuheben. Beispiel:</w:t>
      </w:r>
    </w:p>
    <w:p w14:paraId="43BAC796" w14:textId="77777777" w:rsidR="00103D66" w:rsidRPr="009D56F6" w:rsidRDefault="00103D66" w:rsidP="00E42578">
      <w:pPr>
        <w:pStyle w:val="ItemList"/>
        <w:spacing w:before="48" w:after="48"/>
      </w:pPr>
      <w:r w:rsidRPr="009D56F6">
        <w:t xml:space="preserve">Tippen Sie auf </w:t>
      </w:r>
      <w:r w:rsidRPr="009D56F6">
        <w:rPr>
          <w:b/>
        </w:rPr>
        <w:t>OK</w:t>
      </w:r>
      <w:r w:rsidRPr="009D56F6">
        <w:t>.</w:t>
      </w:r>
    </w:p>
    <w:p w14:paraId="6F87A9D2" w14:textId="6E6C6F58" w:rsidR="00103D66" w:rsidRPr="009D56F6" w:rsidRDefault="00103D66" w:rsidP="009B3A01">
      <w:pPr>
        <w:pStyle w:val="3"/>
        <w:spacing w:before="240" w:line="276" w:lineRule="auto"/>
        <w:rPr>
          <w:rFonts w:eastAsia="宋体"/>
        </w:rPr>
      </w:pPr>
      <w:bookmarkStart w:id="29" w:name="_Toc91000984"/>
      <w:bookmarkStart w:id="30" w:name="_Toc85095900"/>
      <w:bookmarkStart w:id="31" w:name="_Toc106900379"/>
      <w:bookmarkStart w:id="32" w:name="_Toc120628628"/>
      <w:r w:rsidRPr="009D56F6">
        <w:rPr>
          <w:rFonts w:eastAsia="宋体"/>
        </w:rPr>
        <w:t>Anmerkungen</w:t>
      </w:r>
      <w:bookmarkEnd w:id="29"/>
      <w:bookmarkEnd w:id="30"/>
      <w:bookmarkEnd w:id="31"/>
      <w:bookmarkEnd w:id="32"/>
    </w:p>
    <w:p w14:paraId="5FDF5074" w14:textId="5102F793" w:rsidR="00103D66" w:rsidRPr="009D56F6" w:rsidRDefault="008A3BA3" w:rsidP="00E42578">
      <w:pPr>
        <w:pStyle w:val="ItemList"/>
        <w:spacing w:before="48" w:after="48"/>
      </w:pPr>
      <w:r w:rsidRPr="009D56F6">
        <w:rPr>
          <w:b/>
        </w:rPr>
        <w:t>HINWEIS</w:t>
      </w:r>
      <w:r w:rsidRPr="009D56F6">
        <w:t>: bietet hilfreiche Informationen, wie z. B. zusätzliche Erläuterungen, Tipps und Kommentare.</w:t>
      </w:r>
    </w:p>
    <w:p w14:paraId="48CB3188" w14:textId="41341811" w:rsidR="00103D66" w:rsidRPr="009D56F6" w:rsidRDefault="008A3BA3" w:rsidP="00E42578">
      <w:pPr>
        <w:pStyle w:val="ItemList"/>
        <w:spacing w:before="48" w:after="48"/>
      </w:pPr>
      <w:r w:rsidRPr="009D56F6">
        <w:rPr>
          <w:b/>
        </w:rPr>
        <w:t>WICHTIG</w:t>
      </w:r>
      <w:r w:rsidRPr="009D56F6">
        <w:t>: zeigt eine Situation an, die, wenn sie nicht vermieden wird, zu Schäden an der Testausrüstung oder am Fahrzeug führen kann.</w:t>
      </w:r>
    </w:p>
    <w:p w14:paraId="27CB569A" w14:textId="6057C576" w:rsidR="008A3BA3" w:rsidRPr="009D56F6" w:rsidRDefault="008A3BA3" w:rsidP="00E42578">
      <w:pPr>
        <w:pStyle w:val="ItemList"/>
        <w:spacing w:before="48" w:after="48"/>
      </w:pPr>
      <w:r w:rsidRPr="009D56F6">
        <w:rPr>
          <w:b/>
        </w:rPr>
        <w:t>GEFAHR</w:t>
      </w:r>
      <w:r w:rsidRPr="009D56F6">
        <w:t xml:space="preserve">: </w:t>
      </w:r>
      <w:r w:rsidR="00FD1717" w:rsidRPr="009D56F6">
        <w:t>weist auf eine unmittelbare Gefahrensituation hin, die, wenn Sie nicht vermieden wird, zum Tod oder zu ernsthaften Verletzungen am Bediener oder an Umstehenden führt.</w:t>
      </w:r>
    </w:p>
    <w:p w14:paraId="7575D5EA" w14:textId="04A974C2" w:rsidR="008A3BA3" w:rsidRPr="009D56F6" w:rsidRDefault="00FD1717" w:rsidP="00E42578">
      <w:pPr>
        <w:pStyle w:val="ItemList"/>
        <w:spacing w:before="48" w:after="48"/>
      </w:pPr>
      <w:r w:rsidRPr="009D56F6">
        <w:rPr>
          <w:b/>
        </w:rPr>
        <w:t xml:space="preserve">WARNUNG: </w:t>
      </w:r>
      <w:r w:rsidRPr="009D56F6">
        <w:t>weist auf eine potenzielle Gefahrensituation hin, die, wenn Sie nicht vermieden wird, zum Tod oder zu ernsthaften Verletzungen am Bediener oder an Umstehenden führen könnte.</w:t>
      </w:r>
    </w:p>
    <w:p w14:paraId="7A060A11" w14:textId="7DB343BD" w:rsidR="008A3BA3" w:rsidRPr="009D56F6" w:rsidRDefault="008A3BA3" w:rsidP="00E42578">
      <w:pPr>
        <w:pStyle w:val="ItemList"/>
        <w:spacing w:before="48" w:after="48"/>
      </w:pPr>
      <w:r w:rsidRPr="009D56F6">
        <w:rPr>
          <w:b/>
        </w:rPr>
        <w:t>VORSICHT</w:t>
      </w:r>
      <w:r w:rsidRPr="009D56F6">
        <w:t xml:space="preserve">: </w:t>
      </w:r>
      <w:r w:rsidR="00FD1717" w:rsidRPr="009D56F6">
        <w:t>weist darauf hin, dass eine Missachtung der Anweisung, zu einer Beschädigung von Ausrüstung oder Eigentum führen kann.</w:t>
      </w:r>
    </w:p>
    <w:p w14:paraId="36381A01" w14:textId="4C71F7C1" w:rsidR="00103D66" w:rsidRPr="009D56F6" w:rsidRDefault="00103D66" w:rsidP="009B3A01">
      <w:pPr>
        <w:pStyle w:val="3"/>
        <w:spacing w:before="240" w:line="276" w:lineRule="auto"/>
        <w:rPr>
          <w:rFonts w:eastAsia="宋体"/>
        </w:rPr>
      </w:pPr>
      <w:bookmarkStart w:id="33" w:name="_Toc91000985"/>
      <w:bookmarkStart w:id="34" w:name="_Toc85095901"/>
      <w:bookmarkStart w:id="35" w:name="_Toc106900380"/>
      <w:bookmarkStart w:id="36" w:name="_Toc120628629"/>
      <w:r w:rsidRPr="009D56F6">
        <w:rPr>
          <w:rFonts w:eastAsia="宋体"/>
        </w:rPr>
        <w:lastRenderedPageBreak/>
        <w:t>Hyperlink</w:t>
      </w:r>
      <w:bookmarkEnd w:id="33"/>
      <w:bookmarkEnd w:id="34"/>
      <w:r w:rsidRPr="009D56F6">
        <w:rPr>
          <w:rFonts w:eastAsia="宋体"/>
        </w:rPr>
        <w:t>s</w:t>
      </w:r>
      <w:bookmarkEnd w:id="35"/>
      <w:bookmarkEnd w:id="36"/>
    </w:p>
    <w:p w14:paraId="214A6BE9" w14:textId="502E8803" w:rsidR="00467A6B" w:rsidRPr="009D56F6" w:rsidRDefault="00A253E5" w:rsidP="00E42578">
      <w:pPr>
        <w:pStyle w:val="EN"/>
      </w:pPr>
      <w:r w:rsidRPr="009D56F6">
        <w:t>Hyperlinks sind in elektronischen Dokumenten verfügbar. Ein blauer kursiver Text weist auf einen Hyperlink hin, der ausgewählt werden kann, und ein blau unterstrichener Text weist auf einen Website-Link oder einen E-Mail-Adresse-Link hin.</w:t>
      </w:r>
    </w:p>
    <w:p w14:paraId="3F1A916D" w14:textId="2439BD8A" w:rsidR="00103D66" w:rsidRPr="009D56F6" w:rsidRDefault="00103D66" w:rsidP="009B3A01">
      <w:pPr>
        <w:pStyle w:val="3"/>
        <w:spacing w:before="240" w:line="276" w:lineRule="auto"/>
        <w:rPr>
          <w:rFonts w:eastAsia="宋体"/>
        </w:rPr>
      </w:pPr>
      <w:bookmarkStart w:id="37" w:name="_Toc106900381"/>
      <w:bookmarkStart w:id="38" w:name="_Toc120628630"/>
      <w:r w:rsidRPr="009D56F6">
        <w:rPr>
          <w:rFonts w:eastAsia="宋体"/>
        </w:rPr>
        <w:t>Verfahren</w:t>
      </w:r>
      <w:bookmarkEnd w:id="37"/>
      <w:bookmarkEnd w:id="38"/>
    </w:p>
    <w:p w14:paraId="328C90AE" w14:textId="5209D34F" w:rsidR="00A253E5" w:rsidRPr="009D56F6" w:rsidRDefault="00103D66" w:rsidP="00E42578">
      <w:pPr>
        <w:pStyle w:val="EN"/>
      </w:pPr>
      <w:r w:rsidRPr="009D56F6">
        <w:t>Ein Pfeil-Symbol weist auf ein Verfahren hin. Zum Beispiel:</w:t>
      </w:r>
    </w:p>
    <w:p w14:paraId="5CA89576" w14:textId="77777777" w:rsidR="00A253E5" w:rsidRPr="009D56F6" w:rsidRDefault="00A253E5" w:rsidP="009B3A01">
      <w:pPr>
        <w:pStyle w:val="a0"/>
        <w:spacing w:line="276" w:lineRule="auto"/>
        <w:rPr>
          <w:rFonts w:eastAsia="宋体" w:cs="Arial"/>
        </w:rPr>
      </w:pPr>
      <w:bookmarkStart w:id="39" w:name="1.8_How_to_use_this_document"/>
      <w:bookmarkStart w:id="40" w:name="_bookmark8"/>
      <w:bookmarkEnd w:id="39"/>
      <w:bookmarkEnd w:id="40"/>
      <w:r w:rsidRPr="009D56F6">
        <w:rPr>
          <w:rFonts w:eastAsia="宋体" w:cs="Arial"/>
        </w:rPr>
        <w:t>Zurücksetzen des MaxiCharger</w:t>
      </w:r>
    </w:p>
    <w:p w14:paraId="60926C08" w14:textId="77777777" w:rsidR="00E659CB" w:rsidRPr="009D56F6" w:rsidRDefault="00E659CB" w:rsidP="005E270C">
      <w:pPr>
        <w:pStyle w:val="a8"/>
        <w:rPr>
          <w:szCs w:val="20"/>
        </w:rPr>
      </w:pPr>
      <w:bookmarkStart w:id="41" w:name="_Toc102657927"/>
      <w:bookmarkStart w:id="42" w:name="_Ref101787010"/>
      <w:bookmarkStart w:id="43" w:name="_Toc101951976"/>
      <w:r w:rsidRPr="009D56F6">
        <w:t>Vergewissern Sie sich, dass die Situation wieder sicher ist.</w:t>
      </w:r>
    </w:p>
    <w:p w14:paraId="6C475961" w14:textId="05553CA7" w:rsidR="00E659CB" w:rsidRPr="009D56F6" w:rsidRDefault="007C75E3" w:rsidP="005E270C">
      <w:pPr>
        <w:pStyle w:val="a8"/>
      </w:pPr>
      <w:r w:rsidRPr="009D56F6">
        <w:t>Drehen Sie den Notaus-Knopf im Uhrzeigersinn, um ihn freizugeben.</w:t>
      </w:r>
    </w:p>
    <w:p w14:paraId="083CBC5A" w14:textId="77777777" w:rsidR="00E659CB" w:rsidRPr="009D56F6" w:rsidRDefault="00E659CB" w:rsidP="00E42578">
      <w:pPr>
        <w:pStyle w:val="ItemListinSeq"/>
        <w:spacing w:before="48" w:after="48"/>
      </w:pPr>
      <w:r w:rsidRPr="009D56F6">
        <w:t>Der MaxiCharger startet und die Fehlermitteilung verschwindet vom Touchscreen.</w:t>
      </w:r>
    </w:p>
    <w:p w14:paraId="1D128191" w14:textId="1BE4184D" w:rsidR="00467A6B" w:rsidRPr="009D56F6" w:rsidRDefault="00E659CB" w:rsidP="00E42578">
      <w:pPr>
        <w:pStyle w:val="ItemListinSeq"/>
        <w:spacing w:before="48" w:after="48"/>
      </w:pPr>
      <w:r w:rsidRPr="009D56F6">
        <w:t>Der MaxiCharger nimmt den Normalbetrieb wieder auf.</w:t>
      </w:r>
    </w:p>
    <w:p w14:paraId="439A627A" w14:textId="77777777" w:rsidR="00467A6B" w:rsidRPr="009D56F6" w:rsidRDefault="00467A6B" w:rsidP="009B3A01">
      <w:pPr>
        <w:spacing w:line="276" w:lineRule="auto"/>
        <w:rPr>
          <w:rFonts w:eastAsia="宋体"/>
        </w:rPr>
        <w:sectPr w:rsidR="00467A6B" w:rsidRPr="009D56F6" w:rsidSect="00655ED4">
          <w:footerReference w:type="default" r:id="rId11"/>
          <w:pgSz w:w="8392" w:h="11907"/>
          <w:pgMar w:top="567" w:right="567" w:bottom="567" w:left="567" w:header="0" w:footer="340" w:gutter="0"/>
          <w:cols w:space="720"/>
          <w:docGrid w:linePitch="245"/>
        </w:sectPr>
      </w:pPr>
    </w:p>
    <w:p w14:paraId="625BA271" w14:textId="18850EED" w:rsidR="008A3BA3" w:rsidRPr="009D56F6" w:rsidRDefault="008A3BA3" w:rsidP="009B3A01">
      <w:pPr>
        <w:pStyle w:val="2"/>
        <w:spacing w:before="240" w:line="276" w:lineRule="auto"/>
        <w:rPr>
          <w:rFonts w:eastAsia="宋体" w:cs="Arial"/>
        </w:rPr>
      </w:pPr>
      <w:bookmarkStart w:id="44" w:name="_Toc106900382"/>
      <w:bookmarkStart w:id="45" w:name="_Toc120628631"/>
      <w:r w:rsidRPr="009D56F6">
        <w:rPr>
          <w:rFonts w:eastAsia="宋体" w:cs="Arial"/>
        </w:rPr>
        <w:lastRenderedPageBreak/>
        <w:t>Terminologie</w:t>
      </w:r>
      <w:bookmarkEnd w:id="41"/>
      <w:bookmarkEnd w:id="44"/>
      <w:bookmarkEnd w:id="45"/>
    </w:p>
    <w:p w14:paraId="4FF32E90" w14:textId="05979B46" w:rsidR="008A3BA3" w:rsidRPr="009D56F6" w:rsidRDefault="008A3BA3"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Terminologie</w:t>
      </w:r>
    </w:p>
    <w:tbl>
      <w:tblPr>
        <w:tblStyle w:val="af0"/>
        <w:tblW w:w="0" w:type="auto"/>
        <w:jc w:val="center"/>
        <w:tblLayout w:type="fixed"/>
        <w:tblLook w:val="04A0" w:firstRow="1" w:lastRow="0" w:firstColumn="1" w:lastColumn="0" w:noHBand="0" w:noVBand="1"/>
      </w:tblPr>
      <w:tblGrid>
        <w:gridCol w:w="1555"/>
        <w:gridCol w:w="5221"/>
      </w:tblGrid>
      <w:tr w:rsidR="00C04B88" w:rsidRPr="009D56F6"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9D56F6" w:rsidRDefault="008A3BA3" w:rsidP="009B3A01">
            <w:pPr>
              <w:spacing w:line="276" w:lineRule="auto"/>
              <w:ind w:left="0"/>
              <w:rPr>
                <w:rFonts w:eastAsia="宋体"/>
                <w:b/>
              </w:rPr>
            </w:pPr>
            <w:r w:rsidRPr="009D56F6">
              <w:rPr>
                <w:rFonts w:eastAsia="宋体"/>
                <w:b/>
              </w:rPr>
              <w:t>Begriff</w:t>
            </w:r>
          </w:p>
        </w:tc>
        <w:tc>
          <w:tcPr>
            <w:tcW w:w="5221" w:type="dxa"/>
            <w:shd w:val="clear" w:color="auto" w:fill="D9D9D9" w:themeFill="background1" w:themeFillShade="D9"/>
            <w:vAlign w:val="center"/>
          </w:tcPr>
          <w:p w14:paraId="21DD783D" w14:textId="77777777" w:rsidR="008A3BA3" w:rsidRPr="009D56F6" w:rsidRDefault="008A3BA3" w:rsidP="009B3A01">
            <w:pPr>
              <w:spacing w:line="276" w:lineRule="auto"/>
              <w:ind w:left="0"/>
              <w:rPr>
                <w:rFonts w:eastAsia="宋体"/>
                <w:b/>
              </w:rPr>
            </w:pPr>
            <w:r w:rsidRPr="009D56F6">
              <w:rPr>
                <w:rFonts w:eastAsia="宋体"/>
                <w:b/>
              </w:rPr>
              <w:t>Definition</w:t>
            </w:r>
          </w:p>
        </w:tc>
      </w:tr>
      <w:tr w:rsidR="00C04B88" w:rsidRPr="009D56F6" w14:paraId="2C7A5A31" w14:textId="77777777" w:rsidTr="005F347D">
        <w:trPr>
          <w:trHeight w:val="423"/>
          <w:jc w:val="center"/>
        </w:trPr>
        <w:tc>
          <w:tcPr>
            <w:tcW w:w="1555" w:type="dxa"/>
            <w:vAlign w:val="center"/>
          </w:tcPr>
          <w:p w14:paraId="555ED980" w14:textId="77777777" w:rsidR="008A3BA3" w:rsidRPr="009D56F6" w:rsidRDefault="008A3BA3" w:rsidP="009B3A01">
            <w:pPr>
              <w:spacing w:line="276" w:lineRule="auto"/>
              <w:ind w:left="0"/>
              <w:rPr>
                <w:rFonts w:eastAsia="宋体"/>
                <w:b/>
              </w:rPr>
            </w:pPr>
            <w:r w:rsidRPr="009D56F6">
              <w:rPr>
                <w:rFonts w:eastAsia="宋体"/>
                <w:b/>
              </w:rPr>
              <w:t>AC</w:t>
            </w:r>
          </w:p>
        </w:tc>
        <w:tc>
          <w:tcPr>
            <w:tcW w:w="5221" w:type="dxa"/>
            <w:vAlign w:val="center"/>
          </w:tcPr>
          <w:p w14:paraId="32CAE32F" w14:textId="77777777" w:rsidR="008A3BA3" w:rsidRPr="009D56F6" w:rsidRDefault="008A3BA3" w:rsidP="009B3A01">
            <w:pPr>
              <w:spacing w:line="276" w:lineRule="auto"/>
              <w:ind w:left="0"/>
              <w:rPr>
                <w:rFonts w:eastAsia="宋体"/>
              </w:rPr>
            </w:pPr>
            <w:r w:rsidRPr="009D56F6">
              <w:rPr>
                <w:rFonts w:eastAsia="宋体"/>
              </w:rPr>
              <w:t>Wechselstrom</w:t>
            </w:r>
          </w:p>
        </w:tc>
      </w:tr>
      <w:tr w:rsidR="00C04B88" w:rsidRPr="009D56F6" w14:paraId="15F110AB" w14:textId="77777777" w:rsidTr="005F347D">
        <w:trPr>
          <w:trHeight w:val="567"/>
          <w:jc w:val="center"/>
        </w:trPr>
        <w:tc>
          <w:tcPr>
            <w:tcW w:w="1555" w:type="dxa"/>
            <w:vAlign w:val="center"/>
          </w:tcPr>
          <w:p w14:paraId="515F12BD" w14:textId="284384A9" w:rsidR="00F6531B" w:rsidRPr="009D56F6" w:rsidRDefault="00F6531B" w:rsidP="009B3A01">
            <w:pPr>
              <w:spacing w:line="276" w:lineRule="auto"/>
              <w:ind w:left="0"/>
              <w:rPr>
                <w:rFonts w:eastAsia="宋体"/>
                <w:b/>
              </w:rPr>
            </w:pPr>
            <w:r w:rsidRPr="009D56F6">
              <w:rPr>
                <w:rFonts w:eastAsia="宋体"/>
                <w:b/>
              </w:rPr>
              <w:t>CCS</w:t>
            </w:r>
          </w:p>
        </w:tc>
        <w:tc>
          <w:tcPr>
            <w:tcW w:w="5221" w:type="dxa"/>
            <w:vAlign w:val="center"/>
          </w:tcPr>
          <w:p w14:paraId="475EABC9" w14:textId="02BF7083" w:rsidR="00F6531B" w:rsidRPr="009D56F6" w:rsidRDefault="00F6531B" w:rsidP="009B3A01">
            <w:pPr>
              <w:spacing w:line="276" w:lineRule="auto"/>
              <w:ind w:left="0"/>
              <w:rPr>
                <w:rFonts w:eastAsia="宋体"/>
              </w:rPr>
            </w:pPr>
            <w:r w:rsidRPr="009D56F6">
              <w:rPr>
                <w:rFonts w:eastAsia="宋体"/>
              </w:rPr>
              <w:t>Kombiniertes Ladesystem; eine Standardlademethode für Elektrofahrzeuge</w:t>
            </w:r>
          </w:p>
        </w:tc>
      </w:tr>
      <w:tr w:rsidR="00C04B88" w:rsidRPr="009D56F6" w14:paraId="0039AE0E" w14:textId="77777777" w:rsidTr="005F347D">
        <w:trPr>
          <w:trHeight w:val="567"/>
          <w:jc w:val="center"/>
        </w:trPr>
        <w:tc>
          <w:tcPr>
            <w:tcW w:w="1555" w:type="dxa"/>
            <w:vAlign w:val="center"/>
          </w:tcPr>
          <w:p w14:paraId="766747F3" w14:textId="63905DA9" w:rsidR="00184E17" w:rsidRPr="009D56F6" w:rsidRDefault="00184E17" w:rsidP="009B3A01">
            <w:pPr>
              <w:spacing w:line="276" w:lineRule="auto"/>
              <w:ind w:left="0"/>
              <w:rPr>
                <w:rFonts w:eastAsia="宋体"/>
                <w:b/>
              </w:rPr>
            </w:pPr>
            <w:r w:rsidRPr="009D56F6">
              <w:rPr>
                <w:rFonts w:eastAsia="宋体"/>
                <w:b/>
              </w:rPr>
              <w:t>CCU</w:t>
            </w:r>
          </w:p>
        </w:tc>
        <w:tc>
          <w:tcPr>
            <w:tcW w:w="5221" w:type="dxa"/>
            <w:vAlign w:val="center"/>
          </w:tcPr>
          <w:p w14:paraId="73402E35" w14:textId="711CBAD4" w:rsidR="00184E17" w:rsidRPr="009D56F6" w:rsidRDefault="00184E17" w:rsidP="009B3A01">
            <w:pPr>
              <w:spacing w:line="276" w:lineRule="auto"/>
              <w:ind w:left="0"/>
              <w:rPr>
                <w:rFonts w:eastAsia="宋体"/>
              </w:rPr>
            </w:pPr>
            <w:r w:rsidRPr="009D56F6">
              <w:rPr>
                <w:rFonts w:eastAsia="宋体"/>
              </w:rPr>
              <w:t>Ladesteuereinheit; eine Steuereinheit, die benutzt wird, um mit dem BMS zu kommunizieren und die Stromlieferung an das EV zu steuern.</w:t>
            </w:r>
          </w:p>
        </w:tc>
      </w:tr>
      <w:tr w:rsidR="00C04B88" w:rsidRPr="009D56F6" w14:paraId="6AD15C6D" w14:textId="77777777" w:rsidTr="005F347D">
        <w:trPr>
          <w:trHeight w:val="567"/>
          <w:jc w:val="center"/>
        </w:trPr>
        <w:tc>
          <w:tcPr>
            <w:tcW w:w="1555" w:type="dxa"/>
            <w:vAlign w:val="center"/>
          </w:tcPr>
          <w:p w14:paraId="33DD9DB7" w14:textId="11332DD7" w:rsidR="00F6531B" w:rsidRPr="009D56F6" w:rsidRDefault="00F6531B" w:rsidP="009B3A01">
            <w:pPr>
              <w:spacing w:line="276" w:lineRule="auto"/>
              <w:ind w:left="0"/>
              <w:rPr>
                <w:rFonts w:eastAsia="宋体"/>
                <w:b/>
              </w:rPr>
            </w:pPr>
            <w:r w:rsidRPr="009D56F6">
              <w:rPr>
                <w:rFonts w:eastAsia="宋体"/>
                <w:b/>
              </w:rPr>
              <w:t>CHAdeMO</w:t>
            </w:r>
          </w:p>
        </w:tc>
        <w:tc>
          <w:tcPr>
            <w:tcW w:w="5221" w:type="dxa"/>
            <w:vAlign w:val="center"/>
          </w:tcPr>
          <w:p w14:paraId="73723930" w14:textId="0A5E5F62" w:rsidR="00F6531B" w:rsidRPr="009D56F6" w:rsidRDefault="00F86502" w:rsidP="009B3A01">
            <w:pPr>
              <w:spacing w:line="276" w:lineRule="auto"/>
              <w:ind w:left="0"/>
              <w:rPr>
                <w:rFonts w:eastAsia="宋体"/>
              </w:rPr>
            </w:pPr>
            <w:r w:rsidRPr="009D56F6">
              <w:rPr>
                <w:rFonts w:eastAsia="宋体"/>
              </w:rPr>
              <w:t>Abkürzung für CHArge de Move; eine Standardlademethode</w:t>
            </w:r>
          </w:p>
          <w:p w14:paraId="57F8473A" w14:textId="0008ED76" w:rsidR="00F6531B" w:rsidRPr="009D56F6" w:rsidRDefault="00F6531B" w:rsidP="009B3A01">
            <w:pPr>
              <w:spacing w:line="276" w:lineRule="auto"/>
              <w:ind w:left="0"/>
              <w:rPr>
                <w:rFonts w:eastAsia="宋体"/>
              </w:rPr>
            </w:pPr>
            <w:r w:rsidRPr="009D56F6">
              <w:rPr>
                <w:rFonts w:eastAsia="宋体"/>
              </w:rPr>
              <w:t>für Elektrofahrzeuge</w:t>
            </w:r>
          </w:p>
        </w:tc>
      </w:tr>
      <w:tr w:rsidR="00C04B88" w:rsidRPr="009D56F6" w14:paraId="3A62A2A8" w14:textId="77777777" w:rsidTr="005F347D">
        <w:trPr>
          <w:trHeight w:val="416"/>
          <w:jc w:val="center"/>
        </w:trPr>
        <w:tc>
          <w:tcPr>
            <w:tcW w:w="1555" w:type="dxa"/>
            <w:vAlign w:val="center"/>
          </w:tcPr>
          <w:p w14:paraId="6CE2D4A7" w14:textId="77777777" w:rsidR="00F6531B" w:rsidRPr="009D56F6" w:rsidRDefault="00F6531B" w:rsidP="009B3A01">
            <w:pPr>
              <w:spacing w:line="276" w:lineRule="auto"/>
              <w:ind w:left="0"/>
              <w:rPr>
                <w:rFonts w:eastAsia="宋体"/>
                <w:b/>
              </w:rPr>
            </w:pPr>
            <w:r w:rsidRPr="009D56F6">
              <w:rPr>
                <w:rFonts w:eastAsia="宋体"/>
                <w:b/>
              </w:rPr>
              <w:t>DC</w:t>
            </w:r>
          </w:p>
        </w:tc>
        <w:tc>
          <w:tcPr>
            <w:tcW w:w="5221" w:type="dxa"/>
            <w:vAlign w:val="center"/>
          </w:tcPr>
          <w:p w14:paraId="5504F61D" w14:textId="77777777" w:rsidR="00F6531B" w:rsidRPr="009D56F6" w:rsidRDefault="00F6531B" w:rsidP="009B3A01">
            <w:pPr>
              <w:spacing w:line="276" w:lineRule="auto"/>
              <w:ind w:left="0"/>
              <w:rPr>
                <w:rFonts w:eastAsia="宋体"/>
              </w:rPr>
            </w:pPr>
            <w:r w:rsidRPr="009D56F6">
              <w:rPr>
                <w:rFonts w:eastAsia="宋体"/>
              </w:rPr>
              <w:t>Gleichstrom</w:t>
            </w:r>
          </w:p>
        </w:tc>
      </w:tr>
      <w:tr w:rsidR="00C04B88" w:rsidRPr="009D56F6" w14:paraId="6A367D0A" w14:textId="77777777" w:rsidTr="005F347D">
        <w:trPr>
          <w:trHeight w:val="416"/>
          <w:jc w:val="center"/>
        </w:trPr>
        <w:tc>
          <w:tcPr>
            <w:tcW w:w="1555" w:type="dxa"/>
            <w:vAlign w:val="center"/>
          </w:tcPr>
          <w:p w14:paraId="17BB1BFD" w14:textId="0CF55D32" w:rsidR="00F6531B" w:rsidRPr="009D56F6" w:rsidRDefault="00F6531B" w:rsidP="009B3A01">
            <w:pPr>
              <w:spacing w:line="276" w:lineRule="auto"/>
              <w:ind w:left="0"/>
              <w:rPr>
                <w:rFonts w:eastAsia="宋体"/>
                <w:b/>
              </w:rPr>
            </w:pPr>
            <w:r w:rsidRPr="009D56F6">
              <w:rPr>
                <w:rFonts w:eastAsia="宋体"/>
                <w:b/>
              </w:rPr>
              <w:t>ECU</w:t>
            </w:r>
          </w:p>
        </w:tc>
        <w:tc>
          <w:tcPr>
            <w:tcW w:w="5221" w:type="dxa"/>
            <w:vAlign w:val="center"/>
          </w:tcPr>
          <w:p w14:paraId="002D7036" w14:textId="0FC51B22" w:rsidR="00F6531B" w:rsidRPr="009D56F6" w:rsidRDefault="00F6531B" w:rsidP="009B3A01">
            <w:pPr>
              <w:spacing w:line="276" w:lineRule="auto"/>
              <w:ind w:left="0"/>
              <w:rPr>
                <w:rFonts w:eastAsia="宋体"/>
              </w:rPr>
            </w:pPr>
            <w:r w:rsidRPr="009D56F6">
              <w:rPr>
                <w:rFonts w:eastAsia="宋体"/>
              </w:rPr>
              <w:t>Steuereinheit; eine Steuereinheit wird benutzt, um den Systemschutz und die Steuerung und Verteilung des Lademoduls zu handhaben</w:t>
            </w:r>
          </w:p>
        </w:tc>
      </w:tr>
      <w:tr w:rsidR="00C04B88" w:rsidRPr="009D56F6" w14:paraId="1EC17F07" w14:textId="77777777" w:rsidTr="005F347D">
        <w:trPr>
          <w:trHeight w:val="421"/>
          <w:jc w:val="center"/>
        </w:trPr>
        <w:tc>
          <w:tcPr>
            <w:tcW w:w="1555" w:type="dxa"/>
            <w:vAlign w:val="center"/>
          </w:tcPr>
          <w:p w14:paraId="7506E4FD" w14:textId="77777777" w:rsidR="00F6531B" w:rsidRPr="009D56F6" w:rsidRDefault="00F6531B" w:rsidP="009B3A01">
            <w:pPr>
              <w:spacing w:line="276" w:lineRule="auto"/>
              <w:ind w:left="0"/>
              <w:rPr>
                <w:rFonts w:eastAsia="宋体"/>
                <w:b/>
              </w:rPr>
            </w:pPr>
            <w:r w:rsidRPr="009D56F6">
              <w:rPr>
                <w:rFonts w:eastAsia="宋体"/>
                <w:b/>
              </w:rPr>
              <w:t>EV</w:t>
            </w:r>
          </w:p>
        </w:tc>
        <w:tc>
          <w:tcPr>
            <w:tcW w:w="5221" w:type="dxa"/>
            <w:vAlign w:val="center"/>
          </w:tcPr>
          <w:p w14:paraId="248BB593" w14:textId="77777777" w:rsidR="00F6531B" w:rsidRPr="009D56F6" w:rsidRDefault="00F6531B" w:rsidP="009B3A01">
            <w:pPr>
              <w:spacing w:line="276" w:lineRule="auto"/>
              <w:ind w:left="0"/>
              <w:rPr>
                <w:rFonts w:eastAsia="宋体"/>
              </w:rPr>
            </w:pPr>
            <w:r w:rsidRPr="009D56F6">
              <w:rPr>
                <w:rFonts w:eastAsia="宋体"/>
              </w:rPr>
              <w:t>Elektrofahrzeug</w:t>
            </w:r>
          </w:p>
        </w:tc>
      </w:tr>
      <w:tr w:rsidR="00C04B88" w:rsidRPr="009D56F6" w14:paraId="6F7AE2B6" w14:textId="77777777" w:rsidTr="005F347D">
        <w:trPr>
          <w:trHeight w:val="547"/>
          <w:jc w:val="center"/>
        </w:trPr>
        <w:tc>
          <w:tcPr>
            <w:tcW w:w="1555" w:type="dxa"/>
            <w:vAlign w:val="center"/>
          </w:tcPr>
          <w:p w14:paraId="30255C46" w14:textId="77777777" w:rsidR="00F6531B" w:rsidRPr="009D56F6" w:rsidRDefault="00F6531B" w:rsidP="009B3A01">
            <w:pPr>
              <w:spacing w:line="276" w:lineRule="auto"/>
              <w:ind w:left="0"/>
              <w:rPr>
                <w:rFonts w:eastAsia="宋体"/>
                <w:b/>
              </w:rPr>
            </w:pPr>
            <w:r w:rsidRPr="009D56F6">
              <w:rPr>
                <w:rFonts w:eastAsia="宋体"/>
                <w:b/>
              </w:rPr>
              <w:t>OCPP</w:t>
            </w:r>
          </w:p>
        </w:tc>
        <w:tc>
          <w:tcPr>
            <w:tcW w:w="5221" w:type="dxa"/>
            <w:vAlign w:val="center"/>
          </w:tcPr>
          <w:p w14:paraId="2451C18C" w14:textId="37A84225" w:rsidR="00F6531B" w:rsidRPr="009D56F6" w:rsidRDefault="00F6531B" w:rsidP="009B3A01">
            <w:pPr>
              <w:spacing w:line="276" w:lineRule="auto"/>
              <w:ind w:left="0"/>
              <w:rPr>
                <w:rFonts w:eastAsia="宋体"/>
              </w:rPr>
            </w:pPr>
            <w:r w:rsidRPr="009D56F6">
              <w:rPr>
                <w:rFonts w:eastAsia="宋体"/>
              </w:rPr>
              <w:t>Offenes Ladepunktprotokoll; offener Standard für die Kommunikation mit Ladestationen</w:t>
            </w:r>
          </w:p>
        </w:tc>
      </w:tr>
      <w:tr w:rsidR="00C04B88" w:rsidRPr="009D56F6" w14:paraId="1757E349" w14:textId="77777777" w:rsidTr="005F347D">
        <w:trPr>
          <w:trHeight w:val="566"/>
          <w:jc w:val="center"/>
        </w:trPr>
        <w:tc>
          <w:tcPr>
            <w:tcW w:w="1555" w:type="dxa"/>
            <w:vAlign w:val="center"/>
          </w:tcPr>
          <w:p w14:paraId="58584B90" w14:textId="0022E77D" w:rsidR="00F6531B" w:rsidRPr="009D56F6" w:rsidRDefault="00F6531B" w:rsidP="009B3A01">
            <w:pPr>
              <w:spacing w:line="276" w:lineRule="auto"/>
              <w:ind w:left="0"/>
              <w:rPr>
                <w:rFonts w:eastAsia="宋体"/>
                <w:b/>
              </w:rPr>
            </w:pPr>
            <w:r w:rsidRPr="009D56F6">
              <w:rPr>
                <w:rFonts w:eastAsia="宋体"/>
                <w:b/>
              </w:rPr>
              <w:t>PE</w:t>
            </w:r>
          </w:p>
        </w:tc>
        <w:tc>
          <w:tcPr>
            <w:tcW w:w="5221" w:type="dxa"/>
            <w:vAlign w:val="center"/>
          </w:tcPr>
          <w:p w14:paraId="4E57BF6F" w14:textId="135E76A7" w:rsidR="00F6531B" w:rsidRPr="009D56F6" w:rsidRDefault="00F6531B" w:rsidP="009B3A01">
            <w:pPr>
              <w:spacing w:line="276" w:lineRule="auto"/>
              <w:ind w:left="0"/>
              <w:rPr>
                <w:rFonts w:eastAsia="宋体"/>
              </w:rPr>
            </w:pPr>
            <w:r w:rsidRPr="009D56F6">
              <w:rPr>
                <w:rFonts w:eastAsia="宋体"/>
              </w:rPr>
              <w:t>Sicherheitserdung (Boden)</w:t>
            </w:r>
          </w:p>
        </w:tc>
      </w:tr>
      <w:tr w:rsidR="00C04B88" w:rsidRPr="009D56F6" w14:paraId="4DE16C4D" w14:textId="77777777" w:rsidTr="005F347D">
        <w:trPr>
          <w:trHeight w:val="561"/>
          <w:jc w:val="center"/>
        </w:trPr>
        <w:tc>
          <w:tcPr>
            <w:tcW w:w="1555" w:type="dxa"/>
            <w:vAlign w:val="center"/>
          </w:tcPr>
          <w:p w14:paraId="3EF56E22" w14:textId="600A582D" w:rsidR="00F6531B" w:rsidRPr="009D56F6" w:rsidRDefault="00F6531B" w:rsidP="009B3A01">
            <w:pPr>
              <w:spacing w:line="276" w:lineRule="auto"/>
              <w:ind w:left="0"/>
              <w:rPr>
                <w:rFonts w:eastAsia="宋体"/>
                <w:b/>
              </w:rPr>
            </w:pPr>
            <w:r w:rsidRPr="009D56F6">
              <w:rPr>
                <w:rFonts w:eastAsia="宋体"/>
                <w:b/>
              </w:rPr>
              <w:t>RCBO</w:t>
            </w:r>
          </w:p>
        </w:tc>
        <w:tc>
          <w:tcPr>
            <w:tcW w:w="5221" w:type="dxa"/>
            <w:vAlign w:val="center"/>
          </w:tcPr>
          <w:p w14:paraId="688EEB30" w14:textId="07E5AC4A" w:rsidR="00F6531B" w:rsidRPr="009D56F6" w:rsidRDefault="00F6531B" w:rsidP="009B3A01">
            <w:pPr>
              <w:spacing w:line="276" w:lineRule="auto"/>
              <w:ind w:left="0"/>
              <w:rPr>
                <w:rFonts w:eastAsia="宋体"/>
              </w:rPr>
            </w:pPr>
            <w:r w:rsidRPr="009D56F6">
              <w:rPr>
                <w:rFonts w:eastAsia="宋体"/>
              </w:rPr>
              <w:t>Fehlerstromunterbrecher mit Überlast</w:t>
            </w:r>
          </w:p>
        </w:tc>
      </w:tr>
      <w:tr w:rsidR="00C04B88" w:rsidRPr="009D56F6" w14:paraId="133A1F83" w14:textId="77777777" w:rsidTr="005F347D">
        <w:trPr>
          <w:trHeight w:val="561"/>
          <w:jc w:val="center"/>
        </w:trPr>
        <w:tc>
          <w:tcPr>
            <w:tcW w:w="1555" w:type="dxa"/>
            <w:vAlign w:val="center"/>
          </w:tcPr>
          <w:p w14:paraId="0131B35D" w14:textId="6DBC4527" w:rsidR="00F6531B" w:rsidRPr="009D56F6" w:rsidRDefault="00F6531B" w:rsidP="009B3A01">
            <w:pPr>
              <w:spacing w:line="276" w:lineRule="auto"/>
              <w:ind w:left="0"/>
              <w:rPr>
                <w:rFonts w:eastAsia="宋体"/>
                <w:b/>
              </w:rPr>
            </w:pPr>
            <w:r w:rsidRPr="009D56F6">
              <w:rPr>
                <w:rFonts w:eastAsia="宋体"/>
                <w:b/>
              </w:rPr>
              <w:t>RCD</w:t>
            </w:r>
          </w:p>
        </w:tc>
        <w:tc>
          <w:tcPr>
            <w:tcW w:w="5221" w:type="dxa"/>
            <w:vAlign w:val="center"/>
          </w:tcPr>
          <w:p w14:paraId="6ABA96DA" w14:textId="6A501E08" w:rsidR="00F6531B" w:rsidRPr="009D56F6" w:rsidRDefault="00F6531B" w:rsidP="009B3A01">
            <w:pPr>
              <w:spacing w:line="276" w:lineRule="auto"/>
              <w:ind w:left="0"/>
              <w:rPr>
                <w:rFonts w:eastAsia="宋体"/>
              </w:rPr>
            </w:pPr>
            <w:r w:rsidRPr="009D56F6">
              <w:rPr>
                <w:rFonts w:eastAsia="宋体"/>
              </w:rPr>
              <w:t>Fehlerstromschutzschalter; ein Gerät, das einen Stromkreis unterbricht, wenn es ein Stromleck bemerkt</w:t>
            </w:r>
          </w:p>
        </w:tc>
      </w:tr>
      <w:tr w:rsidR="00C04B88" w:rsidRPr="009D56F6" w14:paraId="6AE2603C" w14:textId="77777777" w:rsidTr="005F347D">
        <w:trPr>
          <w:trHeight w:val="561"/>
          <w:jc w:val="center"/>
        </w:trPr>
        <w:tc>
          <w:tcPr>
            <w:tcW w:w="1555" w:type="dxa"/>
            <w:vAlign w:val="center"/>
          </w:tcPr>
          <w:p w14:paraId="1EE31665" w14:textId="08CCC282" w:rsidR="00F6531B" w:rsidRPr="009D56F6" w:rsidRDefault="00F6531B" w:rsidP="009B3A01">
            <w:pPr>
              <w:spacing w:line="276" w:lineRule="auto"/>
              <w:ind w:left="0"/>
              <w:rPr>
                <w:rFonts w:eastAsia="宋体"/>
                <w:b/>
              </w:rPr>
            </w:pPr>
            <w:r w:rsidRPr="009D56F6">
              <w:rPr>
                <w:rFonts w:eastAsia="宋体"/>
                <w:b/>
              </w:rPr>
              <w:t>RFID</w:t>
            </w:r>
          </w:p>
        </w:tc>
        <w:tc>
          <w:tcPr>
            <w:tcW w:w="5221" w:type="dxa"/>
            <w:vAlign w:val="center"/>
          </w:tcPr>
          <w:p w14:paraId="08DEEACD" w14:textId="6F682F7D" w:rsidR="00F6531B" w:rsidRPr="009D56F6" w:rsidRDefault="00F6531B" w:rsidP="009B3A01">
            <w:pPr>
              <w:spacing w:line="276" w:lineRule="auto"/>
              <w:ind w:left="0"/>
              <w:rPr>
                <w:rFonts w:eastAsia="宋体"/>
              </w:rPr>
            </w:pPr>
            <w:r w:rsidRPr="009D56F6">
              <w:rPr>
                <w:rFonts w:eastAsia="宋体"/>
              </w:rPr>
              <w:t>Radiofrenquenzidentifizierung; eine Methode zur Ladeauthentifizierung</w:t>
            </w:r>
          </w:p>
        </w:tc>
      </w:tr>
      <w:tr w:rsidR="00C04B88" w:rsidRPr="009D56F6" w14:paraId="18CD4FB2" w14:textId="77777777" w:rsidTr="005F347D">
        <w:trPr>
          <w:trHeight w:val="561"/>
          <w:jc w:val="center"/>
        </w:trPr>
        <w:tc>
          <w:tcPr>
            <w:tcW w:w="1555" w:type="dxa"/>
            <w:vAlign w:val="center"/>
          </w:tcPr>
          <w:p w14:paraId="13D75DD6" w14:textId="2AA5CD8B" w:rsidR="00F6531B" w:rsidRPr="009D56F6" w:rsidRDefault="00F6531B" w:rsidP="009B3A01">
            <w:pPr>
              <w:spacing w:line="276" w:lineRule="auto"/>
              <w:ind w:left="0"/>
              <w:rPr>
                <w:rFonts w:eastAsia="宋体"/>
                <w:b/>
              </w:rPr>
            </w:pPr>
            <w:r w:rsidRPr="009D56F6">
              <w:rPr>
                <w:rFonts w:eastAsia="宋体"/>
                <w:b/>
              </w:rPr>
              <w:t>SoC</w:t>
            </w:r>
          </w:p>
        </w:tc>
        <w:tc>
          <w:tcPr>
            <w:tcW w:w="5221" w:type="dxa"/>
            <w:vAlign w:val="center"/>
          </w:tcPr>
          <w:p w14:paraId="48379EA1" w14:textId="5C88A477" w:rsidR="00F6531B" w:rsidRPr="009D56F6" w:rsidRDefault="00F6531B" w:rsidP="009B3A01">
            <w:pPr>
              <w:spacing w:line="276" w:lineRule="auto"/>
              <w:ind w:left="0"/>
              <w:rPr>
                <w:rFonts w:eastAsia="宋体"/>
              </w:rPr>
            </w:pPr>
            <w:r w:rsidRPr="009D56F6">
              <w:rPr>
                <w:rFonts w:eastAsia="宋体"/>
              </w:rPr>
              <w:t>Ladezustand; das Ladeniveau einer elektrischen Batterie in Bezug auf ihre Kapazität. 0 % = leer; 100 % = voll</w:t>
            </w:r>
          </w:p>
        </w:tc>
      </w:tr>
      <w:tr w:rsidR="00C04B88" w:rsidRPr="009D56F6" w14:paraId="4E362952" w14:textId="77777777" w:rsidTr="005F347D">
        <w:trPr>
          <w:trHeight w:val="561"/>
          <w:jc w:val="center"/>
        </w:trPr>
        <w:tc>
          <w:tcPr>
            <w:tcW w:w="1555" w:type="dxa"/>
            <w:vAlign w:val="center"/>
          </w:tcPr>
          <w:p w14:paraId="1127F89B" w14:textId="0EDC1525" w:rsidR="00F6531B" w:rsidRPr="009D56F6" w:rsidRDefault="00F6531B" w:rsidP="009B3A01">
            <w:pPr>
              <w:spacing w:line="276" w:lineRule="auto"/>
              <w:ind w:left="0"/>
              <w:rPr>
                <w:rFonts w:eastAsia="宋体"/>
                <w:b/>
              </w:rPr>
            </w:pPr>
            <w:r w:rsidRPr="009D56F6">
              <w:rPr>
                <w:rFonts w:eastAsia="宋体"/>
                <w:b/>
              </w:rPr>
              <w:t>SPD</w:t>
            </w:r>
          </w:p>
        </w:tc>
        <w:tc>
          <w:tcPr>
            <w:tcW w:w="5221" w:type="dxa"/>
            <w:vAlign w:val="center"/>
          </w:tcPr>
          <w:p w14:paraId="4579015D" w14:textId="0AB3E60A" w:rsidR="00F6531B" w:rsidRPr="009D56F6" w:rsidRDefault="00F6531B" w:rsidP="009B3A01">
            <w:pPr>
              <w:spacing w:line="276" w:lineRule="auto"/>
              <w:ind w:left="0"/>
              <w:rPr>
                <w:rFonts w:eastAsia="宋体"/>
              </w:rPr>
            </w:pPr>
            <w:r w:rsidRPr="009D56F6">
              <w:rPr>
                <w:rFonts w:eastAsia="宋体"/>
              </w:rPr>
              <w:t>Überspannungsgerät; ein Gerät, das dafür vorgesehen ist, elektrische Geräte vor Spannungsspitzen in AC-Stromkreisen zu schützen</w:t>
            </w:r>
          </w:p>
        </w:tc>
      </w:tr>
      <w:tr w:rsidR="00C04B88" w:rsidRPr="009D56F6" w14:paraId="2A260B42" w14:textId="77777777" w:rsidTr="005F347D">
        <w:trPr>
          <w:trHeight w:val="48"/>
          <w:jc w:val="center"/>
        </w:trPr>
        <w:tc>
          <w:tcPr>
            <w:tcW w:w="1555" w:type="dxa"/>
            <w:vAlign w:val="center"/>
          </w:tcPr>
          <w:p w14:paraId="75DFFC27" w14:textId="794B4CCE" w:rsidR="00F6531B" w:rsidRPr="009D56F6" w:rsidRDefault="00F6531B" w:rsidP="009B3A01">
            <w:pPr>
              <w:spacing w:line="276" w:lineRule="auto"/>
              <w:ind w:left="0"/>
              <w:rPr>
                <w:rFonts w:eastAsia="宋体"/>
                <w:b/>
              </w:rPr>
            </w:pPr>
            <w:r w:rsidRPr="009D56F6">
              <w:rPr>
                <w:rFonts w:eastAsia="宋体"/>
                <w:b/>
              </w:rPr>
              <w:t>TCU</w:t>
            </w:r>
          </w:p>
        </w:tc>
        <w:tc>
          <w:tcPr>
            <w:tcW w:w="5221" w:type="dxa"/>
            <w:vAlign w:val="center"/>
          </w:tcPr>
          <w:p w14:paraId="2CD95F34" w14:textId="19E466EB" w:rsidR="00F6531B" w:rsidRPr="009D56F6" w:rsidRDefault="00F6531B" w:rsidP="009B3A01">
            <w:pPr>
              <w:spacing w:line="276" w:lineRule="auto"/>
              <w:ind w:left="0"/>
              <w:rPr>
                <w:rFonts w:eastAsia="宋体"/>
              </w:rPr>
            </w:pPr>
            <w:r w:rsidRPr="009D56F6">
              <w:rPr>
                <w:rFonts w:eastAsia="宋体"/>
              </w:rPr>
              <w:t>Transaktionssteuerungseinheit; intelligente Hardware, um die Mensch-Maschine-Schnittstelle, Zählung, Transaktion und Kommunikation mit dem Back Office zu handhaben</w:t>
            </w:r>
          </w:p>
        </w:tc>
      </w:tr>
    </w:tbl>
    <w:p w14:paraId="4ECD033C" w14:textId="6163001C" w:rsidR="00B67D5F" w:rsidRPr="009D56F6" w:rsidRDefault="00B67D5F" w:rsidP="009B3A01">
      <w:pPr>
        <w:pStyle w:val="10"/>
        <w:spacing w:line="276" w:lineRule="auto"/>
        <w:rPr>
          <w:rFonts w:eastAsia="宋体"/>
        </w:rPr>
      </w:pPr>
      <w:bookmarkStart w:id="46" w:name="1.9_General_symbols_and_signal_words"/>
      <w:bookmarkStart w:id="47" w:name="_bookmark9"/>
      <w:bookmarkStart w:id="48" w:name="1.10_Special_symbols_for_warnings_and_da"/>
      <w:bookmarkStart w:id="49" w:name="_bookmark10"/>
      <w:bookmarkStart w:id="50" w:name="1.11_Related_documents"/>
      <w:bookmarkStart w:id="51" w:name="_bookmark11"/>
      <w:bookmarkStart w:id="52" w:name="1.12_Manufacturer_and_contact_data"/>
      <w:bookmarkStart w:id="53" w:name="_bookmark12"/>
      <w:bookmarkStart w:id="54" w:name="1.13_Abbreviations"/>
      <w:bookmarkStart w:id="55" w:name="_bookmark13"/>
      <w:bookmarkStart w:id="56" w:name="1.14_Terminology"/>
      <w:bookmarkStart w:id="57" w:name="_bookmark14"/>
      <w:bookmarkStart w:id="58" w:name="_Toc106900383"/>
      <w:bookmarkStart w:id="59" w:name="_Toc120628632"/>
      <w:bookmarkEnd w:id="42"/>
      <w:bookmarkEnd w:id="43"/>
      <w:bookmarkEnd w:id="46"/>
      <w:bookmarkEnd w:id="47"/>
      <w:bookmarkEnd w:id="48"/>
      <w:bookmarkEnd w:id="49"/>
      <w:bookmarkEnd w:id="50"/>
      <w:bookmarkEnd w:id="51"/>
      <w:bookmarkEnd w:id="52"/>
      <w:bookmarkEnd w:id="53"/>
      <w:bookmarkEnd w:id="54"/>
      <w:bookmarkEnd w:id="55"/>
      <w:bookmarkEnd w:id="56"/>
      <w:bookmarkEnd w:id="57"/>
      <w:r w:rsidRPr="009D56F6">
        <w:rPr>
          <w:rFonts w:eastAsia="宋体"/>
        </w:rPr>
        <w:lastRenderedPageBreak/>
        <w:t>Sicherheit</w:t>
      </w:r>
      <w:bookmarkEnd w:id="58"/>
      <w:bookmarkEnd w:id="59"/>
    </w:p>
    <w:p w14:paraId="760126E6" w14:textId="77777777" w:rsidR="001026E0" w:rsidRPr="009D56F6" w:rsidRDefault="001026E0" w:rsidP="009B3A01">
      <w:pPr>
        <w:pStyle w:val="2"/>
        <w:spacing w:before="240" w:line="276" w:lineRule="auto"/>
        <w:rPr>
          <w:rFonts w:eastAsia="宋体" w:cs="Arial"/>
        </w:rPr>
      </w:pPr>
      <w:bookmarkStart w:id="60" w:name="2.1_Liability"/>
      <w:bookmarkStart w:id="61" w:name="_bookmark17"/>
      <w:bookmarkStart w:id="62" w:name="2.2_General_safety_instructions"/>
      <w:bookmarkStart w:id="63" w:name="_bookmark18"/>
      <w:bookmarkStart w:id="64" w:name="2.3_Responsibilities_for_the_owner"/>
      <w:bookmarkStart w:id="65" w:name="_bookmark19"/>
      <w:bookmarkStart w:id="66" w:name="_Toc106900384"/>
      <w:bookmarkStart w:id="67" w:name="_Toc120628633"/>
      <w:bookmarkStart w:id="68" w:name="_Ref101788073"/>
      <w:bookmarkStart w:id="69" w:name="_Ref103159006"/>
      <w:bookmarkEnd w:id="60"/>
      <w:bookmarkEnd w:id="61"/>
      <w:bookmarkEnd w:id="62"/>
      <w:bookmarkEnd w:id="63"/>
      <w:bookmarkEnd w:id="64"/>
      <w:bookmarkEnd w:id="65"/>
      <w:r w:rsidRPr="009D56F6">
        <w:rPr>
          <w:rFonts w:eastAsia="宋体" w:cs="Arial"/>
        </w:rPr>
        <w:t>Sicherheitswarnungen</w:t>
      </w:r>
      <w:bookmarkEnd w:id="66"/>
      <w:bookmarkEnd w:id="67"/>
    </w:p>
    <w:p w14:paraId="253E3846" w14:textId="622C3E4B"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snapToGrid w:val="0"/>
        </w:rPr>
        <w:t xml:space="preserve">Trennen Sie die Stromversorgung zum MaxiCharger </w:t>
      </w:r>
      <w:r w:rsidRPr="009D56F6">
        <w:rPr>
          <w:rFonts w:eastAsia="宋体"/>
        </w:rPr>
        <w:t>während des gesamten Installationsvorgangs.</w:t>
      </w:r>
    </w:p>
    <w:p w14:paraId="5F018C80" w14:textId="420BEEF6"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Die Ladekapazität des Netzes muss die Anforderungen des MaxiCharger erfüllen.</w:t>
      </w:r>
    </w:p>
    <w:p w14:paraId="5977F7BF" w14:textId="77777777"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Schließen Sie den MaxiCharger an ein geerdetes, metallenes, dauerhaftes Leitungsnetz an. Verwenden Sie andernfalls den Schutzleiter mit den Stromkreisleitern und schließen Sie ihn an die Erdungsklemme der Ausrüstung oder das Erdungsblei auf dem Produkt.</w:t>
      </w:r>
    </w:p>
    <w:p w14:paraId="6A682DC8" w14:textId="2CA49BD9"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Unqualifiziertes Personal muss während des gesamten Installationsverfahrens einen sicheren Abstand einhalten.</w:t>
      </w:r>
    </w:p>
    <w:p w14:paraId="39B131DD" w14:textId="4B5AD1F2"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Die Verbindungen zum MaxiCharger müssen allen geltenden lokalen Regeln entsprechen.</w:t>
      </w:r>
    </w:p>
    <w:p w14:paraId="5DD2CDD0" w14:textId="77777777"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Verwenden Sie nur elektrische Drähte mit ausreichendem Profil und ausreichender Isolierung, um die Nennstrom- und Spannungsanforderungen zu meistern.</w:t>
      </w:r>
    </w:p>
    <w:p w14:paraId="7B2E9F4B" w14:textId="5EDB3898"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 xml:space="preserve">Schützen Sie die Verdrahtung im Innern des MaxiCharger vor Schäden und blockieren Sie die Verdrahtung nicht, wenn Sie Wartungen </w:t>
      </w:r>
      <w:r w:rsidR="008C19D6" w:rsidRPr="009D56F6">
        <w:rPr>
          <w:rFonts w:eastAsia="宋体"/>
        </w:rPr>
        <w:t>an der</w:t>
      </w:r>
      <w:r w:rsidRPr="009D56F6">
        <w:rPr>
          <w:rFonts w:eastAsia="宋体"/>
        </w:rPr>
        <w:t xml:space="preserve"> </w:t>
      </w:r>
      <w:r w:rsidR="008C19D6" w:rsidRPr="009D56F6">
        <w:rPr>
          <w:rFonts w:eastAsia="宋体"/>
        </w:rPr>
        <w:t>Säule</w:t>
      </w:r>
      <w:r w:rsidRPr="009D56F6">
        <w:rPr>
          <w:rFonts w:eastAsia="宋体"/>
        </w:rPr>
        <w:t xml:space="preserve"> durchführen.</w:t>
      </w:r>
    </w:p>
    <w:p w14:paraId="46A1EE51" w14:textId="464A72A6"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 xml:space="preserve">Halten Sie </w:t>
      </w:r>
      <w:r w:rsidR="008C19D6" w:rsidRPr="009D56F6">
        <w:rPr>
          <w:rFonts w:eastAsia="宋体"/>
        </w:rPr>
        <w:t xml:space="preserve">die Säule </w:t>
      </w:r>
      <w:r w:rsidRPr="009D56F6">
        <w:rPr>
          <w:rFonts w:eastAsia="宋体"/>
        </w:rPr>
        <w:t>von allen Wasserquellen fern.</w:t>
      </w:r>
    </w:p>
    <w:p w14:paraId="4D406CD2" w14:textId="7EB3115C" w:rsidR="001026E0" w:rsidRPr="009D56F6" w:rsidRDefault="001026E0" w:rsidP="0057198A">
      <w:pPr>
        <w:pStyle w:val="ad"/>
        <w:numPr>
          <w:ilvl w:val="0"/>
          <w:numId w:val="14"/>
        </w:numPr>
        <w:spacing w:beforeLines="20" w:before="48" w:afterLines="20" w:after="48" w:line="276" w:lineRule="auto"/>
        <w:ind w:left="654"/>
        <w:rPr>
          <w:rFonts w:eastAsia="宋体"/>
        </w:rPr>
      </w:pPr>
      <w:r w:rsidRPr="009D56F6">
        <w:rPr>
          <w:rFonts w:eastAsia="宋体"/>
        </w:rPr>
        <w:t>Schützen Sie den MaxiCharger mit Sicherheitsgeräten und -maßnahmen, wie in den lokalen Bestimmungen erläutert.</w:t>
      </w:r>
    </w:p>
    <w:p w14:paraId="3B9B947F" w14:textId="2FD79E0E" w:rsidR="001026E0" w:rsidRPr="009D56F6" w:rsidRDefault="00777848" w:rsidP="0057198A">
      <w:pPr>
        <w:pStyle w:val="ad"/>
        <w:numPr>
          <w:ilvl w:val="0"/>
          <w:numId w:val="14"/>
        </w:numPr>
        <w:spacing w:beforeLines="20" w:before="48" w:afterLines="20" w:after="48" w:line="276" w:lineRule="auto"/>
        <w:ind w:left="654"/>
        <w:rPr>
          <w:rFonts w:eastAsia="宋体"/>
        </w:rPr>
      </w:pPr>
      <w:r w:rsidRPr="009D56F6">
        <w:rPr>
          <w:rFonts w:eastAsia="宋体"/>
        </w:rPr>
        <w:t>Tragen Sie bei Bedarf angemessene Schutzbekleidung, wie z. B. Schutzschuhe, Sicherheitshandschuh, Sicherheitsschuhe und Sicherheitsbrille</w:t>
      </w:r>
    </w:p>
    <w:p w14:paraId="5738E2AC" w14:textId="4EF19730" w:rsidR="00B67D5F" w:rsidRPr="009D56F6" w:rsidRDefault="00271E20" w:rsidP="009B3A01">
      <w:pPr>
        <w:pStyle w:val="2"/>
        <w:spacing w:before="240" w:line="276" w:lineRule="auto"/>
        <w:rPr>
          <w:rFonts w:eastAsia="宋体" w:cs="Arial"/>
        </w:rPr>
      </w:pPr>
      <w:bookmarkStart w:id="70" w:name="_Ref103175566"/>
      <w:bookmarkStart w:id="71" w:name="_Toc106900385"/>
      <w:bookmarkStart w:id="72" w:name="_Toc120628634"/>
      <w:r w:rsidRPr="009D56F6">
        <w:rPr>
          <w:rFonts w:eastAsia="宋体" w:cs="Arial"/>
        </w:rPr>
        <w:t>Verantwortung</w:t>
      </w:r>
      <w:bookmarkEnd w:id="68"/>
      <w:r w:rsidRPr="009D56F6">
        <w:rPr>
          <w:rFonts w:eastAsia="宋体" w:cs="Arial"/>
        </w:rPr>
        <w:t xml:space="preserve"> des Eigentümers</w:t>
      </w:r>
      <w:bookmarkEnd w:id="69"/>
      <w:bookmarkEnd w:id="70"/>
      <w:bookmarkEnd w:id="71"/>
      <w:bookmarkEnd w:id="72"/>
    </w:p>
    <w:p w14:paraId="40E91481" w14:textId="31735603" w:rsidR="00B67D5F" w:rsidRPr="009D56F6" w:rsidRDefault="000F0CE7" w:rsidP="00E42578">
      <w:pPr>
        <w:pStyle w:val="EN"/>
      </w:pPr>
      <w:r w:rsidRPr="009D56F6">
        <w:t>Der Eigentümer des MaxiCharger betreibt den MaxiCharger für kommerzielle oder geschäftliche Zwecke für sich selbst oder die Nutzung durch Dritte. Um den Benutzer, andere Mitarbeiter oder Dritte zu schützen, trägt der Eigentümer die rechtliche Verantwortung für den Betrieb des Ladegeräts und übernimmt die folgenden Verantwortungen:</w:t>
      </w:r>
    </w:p>
    <w:p w14:paraId="4DDB132C" w14:textId="683F5B5C" w:rsidR="000F0CE7" w:rsidRPr="009D56F6" w:rsidRDefault="000F0CE7" w:rsidP="00E42578">
      <w:pPr>
        <w:pStyle w:val="ItemList"/>
        <w:spacing w:before="48" w:after="48"/>
      </w:pPr>
      <w:r w:rsidRPr="009D56F6">
        <w:t>Erkennen von Gefahren (im Sinne einer Risikobewertung), die von den Arbeitsbedingungen am Standort herrühren.</w:t>
      </w:r>
    </w:p>
    <w:p w14:paraId="48C47C25" w14:textId="1F5057A7" w:rsidR="00B67D5F" w:rsidRPr="009D56F6" w:rsidRDefault="000F0CE7" w:rsidP="00E42578">
      <w:pPr>
        <w:pStyle w:val="ItemList"/>
        <w:spacing w:before="48" w:after="48"/>
      </w:pPr>
      <w:r w:rsidRPr="009D56F6">
        <w:t>Kennen und Umsetzen aller lokalen Bestimmungen.</w:t>
      </w:r>
    </w:p>
    <w:p w14:paraId="5FB59E6D" w14:textId="1FC52475" w:rsidR="00B67D5F" w:rsidRPr="009D56F6" w:rsidRDefault="000F0CE7" w:rsidP="00E42578">
      <w:pPr>
        <w:pStyle w:val="ItemList"/>
        <w:spacing w:before="48" w:after="48"/>
      </w:pPr>
      <w:r w:rsidRPr="009D56F6">
        <w:t>Installation von Schutzvorrichtungen vor dem Betrieb des MaxiCharger.</w:t>
      </w:r>
    </w:p>
    <w:p w14:paraId="558B92AA" w14:textId="61A0D361" w:rsidR="00B67D5F" w:rsidRPr="009D56F6" w:rsidRDefault="000F0CE7" w:rsidP="00E42578">
      <w:pPr>
        <w:pStyle w:val="ItemList"/>
        <w:spacing w:before="48" w:after="48"/>
      </w:pPr>
      <w:r w:rsidRPr="009D56F6">
        <w:lastRenderedPageBreak/>
        <w:t>Gewährleistung, dass alle Schutzvorrichtungen nach Installations- oder Wartungsarbeiten angebracht wurden</w:t>
      </w:r>
    </w:p>
    <w:p w14:paraId="66866024" w14:textId="46BA9544" w:rsidR="00B67D5F" w:rsidRPr="009D56F6" w:rsidRDefault="000F0CE7" w:rsidP="00E42578">
      <w:pPr>
        <w:pStyle w:val="ItemList"/>
        <w:spacing w:before="48" w:after="48"/>
      </w:pPr>
      <w:r w:rsidRPr="009D56F6">
        <w:t>Erstellung eines Notfallplans, der die Menschen darüber informiert, was bei einem Notfall zu tun ist.</w:t>
      </w:r>
    </w:p>
    <w:p w14:paraId="4C2343DB" w14:textId="0F8064F2" w:rsidR="00B67D5F" w:rsidRPr="009D56F6" w:rsidRDefault="000F0CE7" w:rsidP="00E42578">
      <w:pPr>
        <w:pStyle w:val="ItemList"/>
        <w:spacing w:before="48" w:after="48"/>
      </w:pPr>
      <w:r w:rsidRPr="009D56F6">
        <w:t>Sicherstellung, dass alle Mitarbeiter und Dritte in Bezug auf die geltenden lokalen Bestimmungen qualifiziert sind, ihre Arbeit durchzuführen.</w:t>
      </w:r>
    </w:p>
    <w:p w14:paraId="7FEF0F48" w14:textId="0AF978E2" w:rsidR="00B67D5F" w:rsidRPr="009D56F6" w:rsidRDefault="000F0CE7" w:rsidP="00E42578">
      <w:pPr>
        <w:pStyle w:val="ItemList"/>
        <w:spacing w:before="48" w:after="48"/>
      </w:pPr>
      <w:r w:rsidRPr="009D56F6">
        <w:t>Sicherstellung, dass um den MaxiCharger herum genug Platz vorhanden ist, um Wartungs- und Installationsarbeiten sicher vorzunehmen.</w:t>
      </w:r>
    </w:p>
    <w:p w14:paraId="09159A37" w14:textId="5DA50BDE" w:rsidR="00B67D5F" w:rsidRPr="009D56F6" w:rsidRDefault="000F0CE7" w:rsidP="00E42578">
      <w:pPr>
        <w:pStyle w:val="ItemList"/>
        <w:spacing w:before="48" w:after="48"/>
        <w:rPr>
          <w:sz w:val="20"/>
          <w:szCs w:val="20"/>
        </w:rPr>
      </w:pPr>
      <w:r w:rsidRPr="009D56F6">
        <w:t>Benennung eines Standortbetreibers, der für den sicheren Betrieb des MaxiCharger und für die Koordination sämtlicher Arbeiten verantwortlich ist, wenn nicht der Eigentümer diese Aufgaben übernimmt.</w:t>
      </w:r>
    </w:p>
    <w:p w14:paraId="3F7AF210" w14:textId="1B170845" w:rsidR="00B41757" w:rsidRPr="009D56F6" w:rsidRDefault="00B41757" w:rsidP="00E42578">
      <w:pPr>
        <w:pStyle w:val="ItemList"/>
        <w:spacing w:before="48" w:after="48"/>
        <w:rPr>
          <w:sz w:val="20"/>
          <w:szCs w:val="20"/>
        </w:rPr>
      </w:pPr>
      <w:r w:rsidRPr="009D56F6">
        <w:t>Sicherstellung, dass alle qualifizierten Installationstechniker den lokalen Bestimmungen und Installationsanweisungen Folge leisten und sich an die Spezifikationen des MaxiCharger halten.</w:t>
      </w:r>
    </w:p>
    <w:p w14:paraId="229D8E5D" w14:textId="24810BEB" w:rsidR="00B67D5F" w:rsidRPr="009D56F6" w:rsidRDefault="00271E20" w:rsidP="009B3A01">
      <w:pPr>
        <w:pStyle w:val="2"/>
        <w:spacing w:before="240" w:line="276" w:lineRule="auto"/>
        <w:rPr>
          <w:rFonts w:eastAsia="宋体" w:cs="Arial"/>
        </w:rPr>
      </w:pPr>
      <w:bookmarkStart w:id="73" w:name="2.4_Required_qualifications_for_the_inst"/>
      <w:bookmarkStart w:id="74" w:name="_bookmark20"/>
      <w:bookmarkStart w:id="75" w:name="_Ref101788092"/>
      <w:bookmarkStart w:id="76" w:name="_Ref103159015"/>
      <w:bookmarkStart w:id="77" w:name="_Toc106900386"/>
      <w:bookmarkStart w:id="78" w:name="_Toc120628635"/>
      <w:bookmarkEnd w:id="73"/>
      <w:bookmarkEnd w:id="74"/>
      <w:r w:rsidRPr="009D56F6">
        <w:rPr>
          <w:rFonts w:eastAsia="宋体" w:cs="Arial"/>
        </w:rPr>
        <w:t>Installationstechniker</w:t>
      </w:r>
      <w:bookmarkEnd w:id="75"/>
      <w:r w:rsidRPr="009D56F6">
        <w:rPr>
          <w:rFonts w:eastAsia="宋体" w:cs="Arial"/>
        </w:rPr>
        <w:t xml:space="preserve"> Qualifikationen</w:t>
      </w:r>
      <w:bookmarkEnd w:id="76"/>
      <w:bookmarkEnd w:id="77"/>
      <w:bookmarkEnd w:id="78"/>
    </w:p>
    <w:p w14:paraId="651CDB70" w14:textId="7AF36DDC" w:rsidR="00B41757" w:rsidRPr="009D56F6" w:rsidRDefault="00B41757" w:rsidP="00E42578">
      <w:pPr>
        <w:pStyle w:val="EN"/>
      </w:pPr>
      <w:r w:rsidRPr="009D56F6">
        <w:t>Die Installationstechniker müssen:</w:t>
      </w:r>
    </w:p>
    <w:p w14:paraId="22121917" w14:textId="0FA75B9B" w:rsidR="00B41757" w:rsidRPr="009D56F6" w:rsidRDefault="00777848" w:rsidP="00E42578">
      <w:pPr>
        <w:pStyle w:val="ItemList"/>
        <w:spacing w:before="48" w:after="48"/>
      </w:pPr>
      <w:r w:rsidRPr="009D56F6">
        <w:t>Gemäß den geltenden lokalen Bestimmungen qualifiziert sein, um die Arbeit auszuführen.</w:t>
      </w:r>
    </w:p>
    <w:p w14:paraId="458E999D" w14:textId="0EB35800" w:rsidR="00B67D5F" w:rsidRPr="009D56F6" w:rsidRDefault="00777848" w:rsidP="00E42578">
      <w:pPr>
        <w:pStyle w:val="ItemList"/>
        <w:spacing w:before="48" w:after="48"/>
      </w:pPr>
      <w:r w:rsidRPr="009D56F6">
        <w:t>Mit dem MaxiCharger und seiner sicheren Installation vollkommen vertraut sein.</w:t>
      </w:r>
    </w:p>
    <w:p w14:paraId="69651A79" w14:textId="4701E6CA" w:rsidR="00B67D5F" w:rsidRPr="009D56F6" w:rsidRDefault="00777848" w:rsidP="00E42578">
      <w:pPr>
        <w:pStyle w:val="ItemList"/>
        <w:spacing w:before="48" w:after="48"/>
      </w:pPr>
      <w:r w:rsidRPr="009D56F6">
        <w:t>Alle lokalen Bestimmungen und die Anweisungen im Installationshandbuch einhalten.</w:t>
      </w:r>
    </w:p>
    <w:p w14:paraId="34473E6A" w14:textId="2211EDD9" w:rsidR="003D247A" w:rsidRPr="009D56F6" w:rsidRDefault="00B80BE6" w:rsidP="009B3A01">
      <w:pPr>
        <w:pStyle w:val="2"/>
        <w:spacing w:before="240" w:line="276" w:lineRule="auto"/>
        <w:rPr>
          <w:rFonts w:eastAsia="宋体" w:cs="Arial"/>
        </w:rPr>
      </w:pPr>
      <w:bookmarkStart w:id="79" w:name="2.5_Personal_protective_equipment"/>
      <w:bookmarkStart w:id="80" w:name="_bookmark21"/>
      <w:bookmarkStart w:id="81" w:name="_Toc106900387"/>
      <w:bookmarkStart w:id="82" w:name="_Toc120628636"/>
      <w:bookmarkEnd w:id="79"/>
      <w:bookmarkEnd w:id="80"/>
      <w:r w:rsidRPr="009D56F6">
        <w:rPr>
          <w:rFonts w:eastAsia="宋体" w:cs="Arial"/>
        </w:rPr>
        <w:t>Bedienungsanweisungen</w:t>
      </w:r>
      <w:bookmarkEnd w:id="81"/>
      <w:bookmarkEnd w:id="82"/>
    </w:p>
    <w:p w14:paraId="2C323BD4" w14:textId="23E83B14" w:rsidR="003D247A" w:rsidRPr="009D56F6" w:rsidRDefault="00B41757" w:rsidP="00E42578">
      <w:pPr>
        <w:pStyle w:val="EN"/>
      </w:pPr>
      <w:r w:rsidRPr="009D56F6">
        <w:t>Verwenden Sie den MaxiCharger nicht und informieren Sie den Hersteller unverzüglich, wenn eine der folgenden Situationen eintritt:</w:t>
      </w:r>
    </w:p>
    <w:p w14:paraId="038A4F06" w14:textId="655198D2" w:rsidR="00B41757" w:rsidRPr="009D56F6" w:rsidRDefault="00B41757" w:rsidP="00E42578">
      <w:pPr>
        <w:pStyle w:val="ItemList"/>
        <w:spacing w:before="48" w:after="48"/>
      </w:pPr>
      <w:r w:rsidRPr="009D56F6">
        <w:t>Beschädigtes Gehäuse</w:t>
      </w:r>
    </w:p>
    <w:p w14:paraId="1E2E0D42" w14:textId="7A31952E" w:rsidR="003D247A" w:rsidRPr="009D56F6" w:rsidRDefault="00777848" w:rsidP="00E42578">
      <w:pPr>
        <w:pStyle w:val="ItemList"/>
        <w:spacing w:before="48" w:after="48"/>
      </w:pPr>
      <w:r w:rsidRPr="009D56F6">
        <w:t>Beschädigtes EV-Ladekabel oder -Stecker</w:t>
      </w:r>
    </w:p>
    <w:p w14:paraId="3369CDB3" w14:textId="162A37EF" w:rsidR="003D247A" w:rsidRPr="009D56F6" w:rsidRDefault="00777848" w:rsidP="00E42578">
      <w:pPr>
        <w:pStyle w:val="ItemList"/>
        <w:spacing w:before="48" w:after="48"/>
      </w:pPr>
      <w:r w:rsidRPr="009D56F6">
        <w:t>Exposition gegenüber Licht</w:t>
      </w:r>
    </w:p>
    <w:p w14:paraId="5192C594" w14:textId="5EDC4F4F" w:rsidR="00B41757" w:rsidRPr="009D56F6" w:rsidRDefault="00777848" w:rsidP="00E42578">
      <w:pPr>
        <w:pStyle w:val="ItemList"/>
        <w:spacing w:before="48" w:after="48"/>
      </w:pPr>
      <w:r w:rsidRPr="009D56F6">
        <w:t>Exposition gegenüber Wasser</w:t>
      </w:r>
    </w:p>
    <w:p w14:paraId="1038F9DE" w14:textId="77777777" w:rsidR="00480FAD" w:rsidRPr="009D56F6" w:rsidRDefault="00777848" w:rsidP="00E42578">
      <w:pPr>
        <w:pStyle w:val="ItemList"/>
        <w:spacing w:before="48" w:after="48"/>
      </w:pPr>
      <w:r w:rsidRPr="009D56F6">
        <w:t>Exposition gegenüber Naturkatastrophen, Feuer oder Rauch</w:t>
      </w:r>
    </w:p>
    <w:p w14:paraId="42790297" w14:textId="77777777" w:rsidR="00147E00" w:rsidRPr="009D56F6" w:rsidRDefault="00147E00" w:rsidP="00784347">
      <w:pPr>
        <w:pStyle w:val="ItemList"/>
        <w:numPr>
          <w:ilvl w:val="0"/>
          <w:numId w:val="0"/>
        </w:numPr>
        <w:spacing w:before="48" w:after="48"/>
        <w:ind w:left="284"/>
      </w:pPr>
    </w:p>
    <w:p w14:paraId="707D8ABB" w14:textId="5FF48401" w:rsidR="00147E00" w:rsidRPr="009D56F6" w:rsidRDefault="00147E00" w:rsidP="00784347">
      <w:pPr>
        <w:pStyle w:val="ItemList"/>
        <w:numPr>
          <w:ilvl w:val="0"/>
          <w:numId w:val="0"/>
        </w:numPr>
        <w:spacing w:before="48" w:after="48"/>
        <w:ind w:left="704" w:hanging="420"/>
        <w:sectPr w:rsidR="00147E00" w:rsidRPr="009D56F6" w:rsidSect="00655ED4">
          <w:pgSz w:w="8392" w:h="11907"/>
          <w:pgMar w:top="567" w:right="567" w:bottom="567" w:left="567" w:header="0" w:footer="340" w:gutter="0"/>
          <w:cols w:space="720"/>
          <w:docGrid w:linePitch="245"/>
        </w:sectPr>
      </w:pPr>
    </w:p>
    <w:p w14:paraId="031136DC" w14:textId="460D4678" w:rsidR="00B67D5F" w:rsidRPr="009D56F6" w:rsidRDefault="00B67D5F" w:rsidP="009B3A01">
      <w:pPr>
        <w:pStyle w:val="2"/>
        <w:spacing w:before="240" w:line="276" w:lineRule="auto"/>
        <w:rPr>
          <w:rFonts w:eastAsia="宋体" w:cs="Arial"/>
        </w:rPr>
      </w:pPr>
      <w:bookmarkStart w:id="83" w:name="2.10_Signs_on_the_EVSE"/>
      <w:bookmarkStart w:id="84" w:name="_bookmark26"/>
      <w:bookmarkStart w:id="85" w:name="2.8_Safety_instructions_for_earthing"/>
      <w:bookmarkStart w:id="86" w:name="_bookmark24"/>
      <w:bookmarkStart w:id="87" w:name="2.9_Safety_instructions_for_use"/>
      <w:bookmarkStart w:id="88" w:name="_bookmark25"/>
      <w:bookmarkStart w:id="89" w:name="_Toc106900388"/>
      <w:bookmarkStart w:id="90" w:name="_Toc120628637"/>
      <w:bookmarkEnd w:id="83"/>
      <w:bookmarkEnd w:id="84"/>
      <w:bookmarkEnd w:id="85"/>
      <w:bookmarkEnd w:id="86"/>
      <w:bookmarkEnd w:id="87"/>
      <w:bookmarkEnd w:id="88"/>
      <w:r w:rsidRPr="009D56F6">
        <w:rPr>
          <w:rFonts w:eastAsia="宋体" w:cs="Arial"/>
        </w:rPr>
        <w:lastRenderedPageBreak/>
        <w:t>Symbole auf dem MaxiCharger</w:t>
      </w:r>
      <w:bookmarkEnd w:id="89"/>
      <w:bookmarkEnd w:id="90"/>
    </w:p>
    <w:p w14:paraId="78485483" w14:textId="3E76C627" w:rsidR="00051A99" w:rsidRPr="009D56F6" w:rsidRDefault="00051A9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Symbolbeschreibung</w:t>
      </w:r>
    </w:p>
    <w:tbl>
      <w:tblPr>
        <w:tblStyle w:val="a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C04B88" w:rsidRPr="009D56F6" w14:paraId="298817D2" w14:textId="77777777" w:rsidTr="007469A9">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139357D2" w:rsidR="00051A99" w:rsidRPr="009D56F6" w:rsidRDefault="00051A99" w:rsidP="007469A9">
            <w:pPr>
              <w:spacing w:line="276" w:lineRule="auto"/>
              <w:jc w:val="center"/>
              <w:rPr>
                <w:rFonts w:eastAsia="宋体"/>
              </w:rPr>
            </w:pPr>
            <w:r w:rsidRPr="009D56F6">
              <w:rPr>
                <w:rFonts w:eastAsia="宋体"/>
              </w:rPr>
              <w:t>Symbol</w:t>
            </w:r>
          </w:p>
        </w:tc>
        <w:tc>
          <w:tcPr>
            <w:tcW w:w="5788" w:type="dxa"/>
          </w:tcPr>
          <w:p w14:paraId="7261B5CB" w14:textId="326EAA0C" w:rsidR="00051A99" w:rsidRPr="009D56F6" w:rsidRDefault="00051A99" w:rsidP="009B3A01">
            <w:pPr>
              <w:spacing w:line="276" w:lineRule="auto"/>
              <w:rPr>
                <w:rFonts w:eastAsia="宋体"/>
              </w:rPr>
            </w:pPr>
            <w:r w:rsidRPr="009D56F6">
              <w:rPr>
                <w:rFonts w:eastAsia="宋体"/>
              </w:rPr>
              <w:t>Risikobeschreibung</w:t>
            </w:r>
          </w:p>
        </w:tc>
      </w:tr>
      <w:tr w:rsidR="00C04B88" w:rsidRPr="009D56F6" w14:paraId="4573050F" w14:textId="77777777" w:rsidTr="007469A9">
        <w:trPr>
          <w:trHeight w:val="680"/>
          <w:jc w:val="center"/>
        </w:trPr>
        <w:tc>
          <w:tcPr>
            <w:tcW w:w="988" w:type="dxa"/>
            <w:vAlign w:val="center"/>
          </w:tcPr>
          <w:p w14:paraId="65069C7E" w14:textId="70FB0B6D" w:rsidR="00051A99" w:rsidRPr="009D56F6" w:rsidRDefault="00051A99" w:rsidP="007469A9">
            <w:pPr>
              <w:spacing w:line="276" w:lineRule="auto"/>
              <w:jc w:val="center"/>
              <w:rPr>
                <w:rFonts w:ascii="Arial" w:eastAsia="宋体" w:hAnsi="Arial"/>
              </w:rPr>
            </w:pPr>
            <w:r w:rsidRPr="009D56F6">
              <w:rPr>
                <w:rFonts w:eastAsia="宋体"/>
                <w:noProof/>
                <w:lang w:val="en-US"/>
              </w:rPr>
              <w:drawing>
                <wp:inline distT="0" distB="0" distL="0" distR="0" wp14:anchorId="543CE471" wp14:editId="4C024695">
                  <wp:extent cx="408940" cy="359410"/>
                  <wp:effectExtent l="0" t="0" r="0" b="2540"/>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inline>
              </w:drawing>
            </w:r>
          </w:p>
        </w:tc>
        <w:tc>
          <w:tcPr>
            <w:tcW w:w="5788" w:type="dxa"/>
            <w:vAlign w:val="center"/>
          </w:tcPr>
          <w:p w14:paraId="49AE795F" w14:textId="454E6E48" w:rsidR="00051A99" w:rsidRPr="009D56F6" w:rsidRDefault="00051A99" w:rsidP="009B3A01">
            <w:pPr>
              <w:spacing w:line="276" w:lineRule="auto"/>
              <w:jc w:val="both"/>
              <w:rPr>
                <w:rFonts w:ascii="Arial" w:eastAsia="宋体" w:hAnsi="Arial"/>
              </w:rPr>
            </w:pPr>
            <w:r w:rsidRPr="009D56F6">
              <w:rPr>
                <w:rFonts w:ascii="Arial" w:eastAsia="宋体" w:hAnsi="Arial"/>
              </w:rPr>
              <w:t>Allgemeines Risiko</w:t>
            </w:r>
          </w:p>
        </w:tc>
      </w:tr>
      <w:tr w:rsidR="00C04B88" w:rsidRPr="009D56F6" w14:paraId="106E7354" w14:textId="77777777" w:rsidTr="007469A9">
        <w:trPr>
          <w:trHeight w:val="680"/>
          <w:jc w:val="center"/>
        </w:trPr>
        <w:tc>
          <w:tcPr>
            <w:tcW w:w="988" w:type="dxa"/>
            <w:vAlign w:val="center"/>
          </w:tcPr>
          <w:p w14:paraId="6895D83A" w14:textId="5139F918" w:rsidR="00051A99" w:rsidRPr="009D56F6" w:rsidRDefault="00051A99" w:rsidP="007469A9">
            <w:pPr>
              <w:spacing w:line="276" w:lineRule="auto"/>
              <w:jc w:val="center"/>
              <w:rPr>
                <w:rFonts w:ascii="Arial" w:eastAsia="宋体" w:hAnsi="Arial"/>
              </w:rPr>
            </w:pPr>
            <w:r w:rsidRPr="009D56F6">
              <w:rPr>
                <w:rFonts w:eastAsia="宋体"/>
                <w:noProof/>
                <w:lang w:val="en-US"/>
              </w:rPr>
              <w:drawing>
                <wp:inline distT="0" distB="0" distL="0" distR="0" wp14:anchorId="11237F4B" wp14:editId="29662877">
                  <wp:extent cx="411480" cy="359410"/>
                  <wp:effectExtent l="0" t="0" r="7620" b="2540"/>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inline>
              </w:drawing>
            </w:r>
          </w:p>
        </w:tc>
        <w:tc>
          <w:tcPr>
            <w:tcW w:w="5788" w:type="dxa"/>
            <w:vAlign w:val="center"/>
          </w:tcPr>
          <w:p w14:paraId="579529B9" w14:textId="54E7102F" w:rsidR="00051A99" w:rsidRPr="009D56F6" w:rsidRDefault="00051A99" w:rsidP="009B3A01">
            <w:pPr>
              <w:spacing w:line="276" w:lineRule="auto"/>
              <w:jc w:val="both"/>
              <w:rPr>
                <w:rFonts w:ascii="Arial" w:eastAsia="宋体" w:hAnsi="Arial"/>
              </w:rPr>
            </w:pPr>
            <w:r w:rsidRPr="009D56F6">
              <w:rPr>
                <w:rFonts w:ascii="Arial" w:eastAsia="宋体" w:hAnsi="Arial"/>
              </w:rPr>
              <w:t>Gefährliche Spannung mit Gefahr eines Stromschlages</w:t>
            </w:r>
          </w:p>
        </w:tc>
      </w:tr>
      <w:tr w:rsidR="00C04B88" w:rsidRPr="009D56F6" w14:paraId="02D4B82C" w14:textId="77777777" w:rsidTr="007469A9">
        <w:trPr>
          <w:trHeight w:val="680"/>
          <w:jc w:val="center"/>
        </w:trPr>
        <w:tc>
          <w:tcPr>
            <w:tcW w:w="988" w:type="dxa"/>
            <w:vAlign w:val="center"/>
          </w:tcPr>
          <w:p w14:paraId="1AE2335A" w14:textId="2B4AFBE0" w:rsidR="00051A99" w:rsidRPr="009D56F6" w:rsidRDefault="00051A99" w:rsidP="007469A9">
            <w:pPr>
              <w:spacing w:line="276" w:lineRule="auto"/>
              <w:jc w:val="center"/>
              <w:rPr>
                <w:rFonts w:ascii="Arial" w:eastAsia="宋体" w:hAnsi="Arial"/>
                <w:noProof/>
              </w:rPr>
            </w:pPr>
            <w:r w:rsidRPr="009D56F6">
              <w:rPr>
                <w:rFonts w:eastAsia="宋体"/>
                <w:noProof/>
                <w:lang w:val="en-US"/>
              </w:rPr>
              <w:drawing>
                <wp:inline distT="0" distB="0" distL="0" distR="0" wp14:anchorId="2C7E70DF" wp14:editId="5C6E169B">
                  <wp:extent cx="256540" cy="359410"/>
                  <wp:effectExtent l="0" t="0" r="0" b="2540"/>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inline>
              </w:drawing>
            </w:r>
          </w:p>
        </w:tc>
        <w:tc>
          <w:tcPr>
            <w:tcW w:w="5788" w:type="dxa"/>
            <w:vAlign w:val="center"/>
          </w:tcPr>
          <w:p w14:paraId="72D8D0F2" w14:textId="4B0063CE" w:rsidR="00051A99" w:rsidRPr="009D56F6" w:rsidRDefault="00051A99" w:rsidP="009B3A01">
            <w:pPr>
              <w:spacing w:line="276" w:lineRule="auto"/>
              <w:rPr>
                <w:rFonts w:ascii="Arial" w:eastAsia="宋体" w:hAnsi="Arial"/>
              </w:rPr>
            </w:pPr>
            <w:r w:rsidRPr="009D56F6">
              <w:rPr>
                <w:rFonts w:ascii="Arial" w:eastAsia="宋体" w:hAnsi="Arial"/>
              </w:rPr>
              <w:t>Abfälle von elektrischen und elektronischen Geräten</w:t>
            </w:r>
          </w:p>
        </w:tc>
      </w:tr>
      <w:tr w:rsidR="00C04B88" w:rsidRPr="009D56F6" w14:paraId="6D0140F0" w14:textId="77777777" w:rsidTr="007469A9">
        <w:trPr>
          <w:trHeight w:val="680"/>
          <w:jc w:val="center"/>
        </w:trPr>
        <w:tc>
          <w:tcPr>
            <w:tcW w:w="988" w:type="dxa"/>
            <w:vAlign w:val="center"/>
          </w:tcPr>
          <w:p w14:paraId="0231A5B8" w14:textId="24492CF8" w:rsidR="003D247A" w:rsidRPr="009D56F6" w:rsidRDefault="003D247A" w:rsidP="007469A9">
            <w:pPr>
              <w:spacing w:line="276" w:lineRule="auto"/>
              <w:jc w:val="center"/>
              <w:rPr>
                <w:rFonts w:ascii="Arial" w:eastAsia="宋体" w:hAnsi="Arial"/>
                <w:noProof/>
              </w:rPr>
            </w:pPr>
            <w:r w:rsidRPr="009D56F6">
              <w:rPr>
                <w:rFonts w:eastAsia="宋体"/>
                <w:noProof/>
                <w:lang w:val="en-US"/>
              </w:rPr>
              <w:drawing>
                <wp:inline distT="0" distB="0" distL="0" distR="0" wp14:anchorId="052823C2" wp14:editId="79127DF6">
                  <wp:extent cx="379095" cy="359410"/>
                  <wp:effectExtent l="0" t="0" r="190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inline>
              </w:drawing>
            </w:r>
          </w:p>
        </w:tc>
        <w:tc>
          <w:tcPr>
            <w:tcW w:w="5788" w:type="dxa"/>
            <w:vAlign w:val="center"/>
          </w:tcPr>
          <w:p w14:paraId="45AF3140" w14:textId="66AA18C4" w:rsidR="003D247A" w:rsidRPr="009D56F6" w:rsidRDefault="003D247A" w:rsidP="009B3A01">
            <w:pPr>
              <w:spacing w:line="276" w:lineRule="auto"/>
              <w:rPr>
                <w:rFonts w:ascii="Arial" w:eastAsia="宋体" w:hAnsi="Arial"/>
              </w:rPr>
            </w:pPr>
            <w:r w:rsidRPr="009D56F6">
              <w:rPr>
                <w:rFonts w:ascii="Arial" w:eastAsia="宋体" w:hAnsi="Arial"/>
              </w:rPr>
              <w:t>Heiße Oberfläche mit Gefahr von Verbrennungsverletzungen</w:t>
            </w:r>
          </w:p>
        </w:tc>
      </w:tr>
    </w:tbl>
    <w:p w14:paraId="2A2317F9" w14:textId="7E789866" w:rsidR="00B67D5F" w:rsidRPr="009D56F6" w:rsidRDefault="00B67D5F" w:rsidP="009B3A01">
      <w:pPr>
        <w:spacing w:line="276" w:lineRule="auto"/>
        <w:ind w:left="1814"/>
        <w:rPr>
          <w:rFonts w:eastAsia="宋体"/>
          <w:sz w:val="4"/>
          <w:szCs w:val="4"/>
        </w:rPr>
      </w:pPr>
    </w:p>
    <w:p w14:paraId="17CE5009" w14:textId="5C4705D0" w:rsidR="00B67D5F" w:rsidRPr="009D56F6" w:rsidRDefault="00B67D5F" w:rsidP="009B3A01">
      <w:pPr>
        <w:pStyle w:val="2"/>
        <w:spacing w:before="240" w:line="276" w:lineRule="auto"/>
        <w:rPr>
          <w:rFonts w:eastAsia="宋体" w:cs="Arial"/>
        </w:rPr>
      </w:pPr>
      <w:bookmarkStart w:id="91" w:name="2.11_Discard_the_EVSE_or_parts_of_the_EV"/>
      <w:bookmarkStart w:id="92" w:name="_bookmark27"/>
      <w:bookmarkStart w:id="93" w:name="_Ref101795690"/>
      <w:bookmarkStart w:id="94" w:name="_Ref102742470"/>
      <w:bookmarkStart w:id="95" w:name="_Toc106900389"/>
      <w:bookmarkStart w:id="96" w:name="_Toc120628638"/>
      <w:bookmarkEnd w:id="91"/>
      <w:bookmarkEnd w:id="92"/>
      <w:r w:rsidRPr="009D56F6">
        <w:rPr>
          <w:rFonts w:eastAsia="宋体" w:cs="Arial"/>
        </w:rPr>
        <w:t>Entsorgungs-</w:t>
      </w:r>
      <w:bookmarkEnd w:id="93"/>
      <w:r w:rsidRPr="009D56F6">
        <w:rPr>
          <w:rFonts w:eastAsia="宋体" w:cs="Arial"/>
        </w:rPr>
        <w:t>anweisungen</w:t>
      </w:r>
      <w:bookmarkEnd w:id="94"/>
      <w:bookmarkEnd w:id="95"/>
      <w:bookmarkEnd w:id="96"/>
    </w:p>
    <w:p w14:paraId="60E12642" w14:textId="4F3574D9" w:rsidR="00B67D5F" w:rsidRPr="009D56F6" w:rsidRDefault="00B41757" w:rsidP="00E42578">
      <w:pPr>
        <w:pStyle w:val="EN"/>
      </w:pPr>
      <w:r w:rsidRPr="009D56F6">
        <w:t xml:space="preserve">Um eine negative Auswirkung auf die Umwelt und die menschliche Gesundheit aufgrund von potenziell gefährlichen Substanzen zu vermeiden, entsorgen Sie die Teile </w:t>
      </w:r>
      <w:r w:rsidR="00CE3D47" w:rsidRPr="009D56F6">
        <w:t>gemäß</w:t>
      </w:r>
      <w:r w:rsidRPr="009D56F6">
        <w:t xml:space="preserve"> den lokalen Gesetzen und Richtlinien. Eine angemessene Entsorgung dieses Produkts wird es Ihnen ermöglichen, die Materialien erneut zu verwenden und die Umwelt zu schützen.</w:t>
      </w:r>
    </w:p>
    <w:p w14:paraId="2E71C675" w14:textId="1ABFDEA8" w:rsidR="00F60C1C" w:rsidRPr="009D56F6" w:rsidRDefault="00F60C1C" w:rsidP="009B3A01">
      <w:pPr>
        <w:pStyle w:val="2"/>
        <w:spacing w:before="240" w:line="276" w:lineRule="auto"/>
        <w:rPr>
          <w:rFonts w:eastAsia="宋体" w:cs="Arial"/>
        </w:rPr>
      </w:pPr>
      <w:bookmarkStart w:id="97" w:name="2.12_Cyber_security"/>
      <w:bookmarkStart w:id="98" w:name="_bookmark28"/>
      <w:bookmarkStart w:id="99" w:name="_Toc101951990"/>
      <w:bookmarkStart w:id="100" w:name="_Toc106900390"/>
      <w:bookmarkStart w:id="101" w:name="_Toc120628639"/>
      <w:bookmarkEnd w:id="97"/>
      <w:bookmarkEnd w:id="98"/>
      <w:r w:rsidRPr="009D56F6">
        <w:rPr>
          <w:rFonts w:eastAsia="宋体" w:cs="Arial"/>
        </w:rPr>
        <w:t>Cyber-Sicherheit</w:t>
      </w:r>
      <w:bookmarkEnd w:id="99"/>
      <w:bookmarkEnd w:id="100"/>
      <w:bookmarkEnd w:id="101"/>
    </w:p>
    <w:p w14:paraId="5DD73B40" w14:textId="77777777" w:rsidR="00F60C1C" w:rsidRPr="009D56F6" w:rsidRDefault="00F60C1C" w:rsidP="00BD2480">
      <w:pPr>
        <w:pStyle w:val="NOTE0"/>
        <w:rPr>
          <w:rFonts w:cs="Arial"/>
        </w:rPr>
      </w:pPr>
      <w:r w:rsidRPr="009D56F6">
        <w:rPr>
          <w:rFonts w:cs="Arial"/>
          <w:noProof/>
          <w:lang w:val="en-US"/>
        </w:rPr>
        <w:drawing>
          <wp:anchor distT="0" distB="0" distL="114300" distR="114300" simplePos="0" relativeHeight="252443648" behindDoc="0" locked="0" layoutInCell="1" allowOverlap="1" wp14:anchorId="50D8810B" wp14:editId="1CDB683A">
            <wp:simplePos x="0" y="0"/>
            <wp:positionH relativeFrom="column">
              <wp:posOffset>0</wp:posOffset>
            </wp:positionH>
            <wp:positionV relativeFrom="paragraph">
              <wp:posOffset>5715</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2508E60C" w14:textId="6BD762FA" w:rsidR="00F60C1C" w:rsidRPr="009D56F6" w:rsidRDefault="00777848" w:rsidP="00BD2480">
      <w:pPr>
        <w:pStyle w:val="NOTE"/>
      </w:pPr>
      <w:r w:rsidRPr="009D56F6">
        <w:t>Dieser Abschnitt bezieht sich nur auf die Ethernet- und WiFi-Verbindungen.</w:t>
      </w:r>
    </w:p>
    <w:p w14:paraId="616E29C8" w14:textId="22A94CF3" w:rsidR="00F60C1C" w:rsidRPr="009D56F6" w:rsidRDefault="00F60C1C" w:rsidP="00E42578">
      <w:pPr>
        <w:pStyle w:val="EN"/>
      </w:pPr>
      <w:r w:rsidRPr="009D56F6">
        <w:t>Der MaxiCharger kann für die Verbindung und für die Informations- und Datenkommunikation eine Netzwerkschnittstelle benutzen. Der Eigentümer trägt die Verantwortung für die Bereitstellung einer sicheren Verbindung zwischen dem MaxiCharger und dem Netzwerk des Eigentümers oder aller anderen Netzwerke</w:t>
      </w:r>
    </w:p>
    <w:p w14:paraId="5A45CC2D" w14:textId="50D099E6" w:rsidR="00F60C1C" w:rsidRPr="009D56F6" w:rsidRDefault="00F60C1C" w:rsidP="00E42578">
      <w:pPr>
        <w:pStyle w:val="EN"/>
      </w:pPr>
      <w:r w:rsidRPr="009D56F6">
        <w:t>Angemessene Maßnahmen müssen vom Eigentümer ergriffen werden, um den MaxiCharger, das Netzwerk, das Sy</w:t>
      </w:r>
      <w:r w:rsidR="00CE3D47" w:rsidRPr="009D56F6">
        <w:t>s</w:t>
      </w:r>
      <w:r w:rsidRPr="009D56F6">
        <w:t>tem und die Schnittstelle vor Sicherheitsverstößen, nicht autorisiertem Zugriff, Störung, Eindringen, Durchsickern und/oder Diebstahl von Daten oder Informationen zu schützen. Diese Maßnahmen können Firewall, Authentifizierungsmethoden, Datenverschlüsselung, Anti-Viren-Programme usw. umfassen.</w:t>
      </w:r>
    </w:p>
    <w:p w14:paraId="42B6B11D" w14:textId="6D3573BC" w:rsidR="00F60C1C" w:rsidRPr="009D56F6" w:rsidRDefault="00F60C1C" w:rsidP="00E42578">
      <w:pPr>
        <w:pStyle w:val="EN"/>
      </w:pPr>
      <w:r w:rsidRPr="009D56F6">
        <w:lastRenderedPageBreak/>
        <w:t>Autel haftet nicht für Schäden und/oder Verluste, die aus Sicherheitsverstößen resultieren.</w:t>
      </w:r>
    </w:p>
    <w:p w14:paraId="75B58C69" w14:textId="77777777" w:rsidR="00F60C1C" w:rsidRPr="009D56F6" w:rsidRDefault="00F60C1C" w:rsidP="009B3A01">
      <w:pPr>
        <w:spacing w:line="276" w:lineRule="auto"/>
        <w:rPr>
          <w:rFonts w:eastAsia="宋体"/>
        </w:rPr>
        <w:sectPr w:rsidR="00F60C1C" w:rsidRPr="009D56F6" w:rsidSect="00655ED4">
          <w:pgSz w:w="8392" w:h="11907"/>
          <w:pgMar w:top="567" w:right="567" w:bottom="567" w:left="567" w:header="0" w:footer="340" w:gutter="0"/>
          <w:cols w:space="720"/>
          <w:docGrid w:linePitch="245"/>
        </w:sectPr>
      </w:pPr>
    </w:p>
    <w:p w14:paraId="480D73C7" w14:textId="12DEC252" w:rsidR="00B67D5F" w:rsidRPr="009D56F6" w:rsidRDefault="00D02557" w:rsidP="009B3A01">
      <w:pPr>
        <w:pStyle w:val="10"/>
        <w:spacing w:line="276" w:lineRule="auto"/>
        <w:rPr>
          <w:rFonts w:eastAsia="宋体"/>
        </w:rPr>
      </w:pPr>
      <w:bookmarkStart w:id="102" w:name="_Toc106900391"/>
      <w:bookmarkStart w:id="103" w:name="_Toc120628640"/>
      <w:r w:rsidRPr="009D56F6">
        <w:rPr>
          <w:rFonts w:eastAsia="宋体"/>
        </w:rPr>
        <w:lastRenderedPageBreak/>
        <w:t>Allgemeine Einleitung</w:t>
      </w:r>
      <w:bookmarkEnd w:id="102"/>
      <w:bookmarkEnd w:id="103"/>
    </w:p>
    <w:p w14:paraId="114A18A8" w14:textId="3DFE5D1F" w:rsidR="0035674E" w:rsidRPr="009D56F6" w:rsidRDefault="0035674E" w:rsidP="00E42578">
      <w:pPr>
        <w:pStyle w:val="EN"/>
        <w:rPr>
          <w:kern w:val="44"/>
        </w:rPr>
      </w:pPr>
      <w:r w:rsidRPr="009D56F6">
        <w:t>Der Autel MaxiCharger ist für das Aufladen von Elektrofahrzeugen (hiernach als EV bezeichnet) konzipiert. Unsere Ladegeräte bieten Ihnen sichere, zuverlässige, schnelle und intelligente Ladelösungen.</w:t>
      </w:r>
    </w:p>
    <w:p w14:paraId="2A040C69" w14:textId="5915D04B" w:rsidR="004107F2" w:rsidRPr="009D56F6" w:rsidRDefault="00B67D5F" w:rsidP="00E42578">
      <w:pPr>
        <w:pStyle w:val="EN"/>
      </w:pPr>
      <w:bookmarkStart w:id="104" w:name="3.1_Type_plate"/>
      <w:bookmarkStart w:id="105" w:name="_bookmark30"/>
      <w:bookmarkStart w:id="106" w:name="3.2_Intended_use"/>
      <w:bookmarkStart w:id="107" w:name="_bookmark31"/>
      <w:bookmarkEnd w:id="104"/>
      <w:bookmarkEnd w:id="105"/>
      <w:bookmarkEnd w:id="106"/>
      <w:bookmarkEnd w:id="107"/>
      <w:r w:rsidRPr="009D56F6">
        <w:t xml:space="preserve">Der MaxiCharger ist für das Aufladen von EVs mit DC-Strom vorgesehen und kann bei Flotten, an Autobahnraststätten, kommerziellen Parkhäusern und anderen Standorten in geschlossenen Bereichen und im Freien benutzt werden </w:t>
      </w:r>
    </w:p>
    <w:p w14:paraId="6084EAA9" w14:textId="00A679FA" w:rsidR="00E52FAA" w:rsidRPr="009D56F6" w:rsidRDefault="00E52FAA" w:rsidP="00BD2480">
      <w:pPr>
        <w:pStyle w:val="NOTE0"/>
        <w:rPr>
          <w:rFonts w:cs="Arial"/>
        </w:rPr>
      </w:pPr>
      <w:r w:rsidRPr="009D56F6">
        <w:rPr>
          <w:rFonts w:cs="Arial"/>
          <w:noProof/>
          <w:lang w:val="en-US"/>
        </w:rPr>
        <w:drawing>
          <wp:anchor distT="0" distB="0" distL="114300" distR="114300" simplePos="0" relativeHeight="252136448" behindDoc="0" locked="0" layoutInCell="1" allowOverlap="1" wp14:anchorId="39B3848F" wp14:editId="53D43288">
            <wp:simplePos x="0" y="0"/>
            <wp:positionH relativeFrom="column">
              <wp:posOffset>-5143</wp:posOffset>
            </wp:positionH>
            <wp:positionV relativeFrom="paragraph">
              <wp:posOffset>3810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7">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9D56F6">
        <w:rPr>
          <w:rFonts w:cs="Arial"/>
        </w:rPr>
        <w:t>GEFAHR</w:t>
      </w:r>
    </w:p>
    <w:p w14:paraId="7BAF87EE" w14:textId="362EAEFE" w:rsidR="0035674E" w:rsidRPr="009D56F6" w:rsidRDefault="0035674E">
      <w:pPr>
        <w:pStyle w:val="NOTEItemList"/>
        <w:spacing w:before="48" w:after="48"/>
      </w:pPr>
      <w:r w:rsidRPr="009D56F6">
        <w:t>Wenn Sie den MaxiCharger auf eine andere Weise benutzen, als in dieser Dokumentation beschrieben, können Sie Tod, Verletzungen und Sachschäden hervorrufen.</w:t>
      </w:r>
    </w:p>
    <w:p w14:paraId="0A6B16EE" w14:textId="7AC0B880" w:rsidR="0035674E" w:rsidRPr="009D56F6" w:rsidRDefault="0035674E">
      <w:pPr>
        <w:pStyle w:val="NOTEItemList"/>
        <w:spacing w:before="48" w:after="48"/>
      </w:pPr>
      <w:r w:rsidRPr="009D56F6">
        <w:t>Verwenden Sie den MaxiCharger nur wie vorgesehen.</w:t>
      </w:r>
    </w:p>
    <w:p w14:paraId="060F8B43" w14:textId="2F1703F1" w:rsidR="00E52FAA" w:rsidRPr="009D56F6" w:rsidRDefault="00034E46" w:rsidP="00BD2480">
      <w:pPr>
        <w:pStyle w:val="NOTE0"/>
        <w:rPr>
          <w:rFonts w:cs="Arial"/>
        </w:rPr>
      </w:pPr>
      <w:r w:rsidRPr="009D56F6">
        <w:rPr>
          <w:rFonts w:cs="Arial"/>
          <w:noProof/>
          <w:lang w:val="en-US"/>
        </w:rPr>
        <w:drawing>
          <wp:anchor distT="0" distB="0" distL="114300" distR="114300" simplePos="0" relativeHeight="252620800" behindDoc="0" locked="0" layoutInCell="1" allowOverlap="1" wp14:anchorId="20FEF451" wp14:editId="53FE5604">
            <wp:simplePos x="0" y="0"/>
            <wp:positionH relativeFrom="column">
              <wp:posOffset>0</wp:posOffset>
            </wp:positionH>
            <wp:positionV relativeFrom="paragraph">
              <wp:posOffset>-635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6997AF97" w14:textId="17048E68" w:rsidR="00E52FAA" w:rsidRPr="009D56F6" w:rsidRDefault="00E52FAA" w:rsidP="00BD2480">
      <w:pPr>
        <w:pStyle w:val="NOTE"/>
      </w:pPr>
      <w:r w:rsidRPr="009D56F6">
        <w:t>Die in diesem Handbuch dargestellten Bilder und Illustrationen können vom tatsächlichen Produkt leicht abweichen.</w:t>
      </w:r>
    </w:p>
    <w:p w14:paraId="33E4ADD7" w14:textId="5D921119" w:rsidR="008F3E23" w:rsidRPr="009D56F6" w:rsidRDefault="004107F2" w:rsidP="008E5CF9">
      <w:pPr>
        <w:pStyle w:val="EN"/>
      </w:pPr>
      <w:r w:rsidRPr="009D56F6">
        <w:t>Dieses Handbuch wird Sie darüber instruieren, wie der MaxiCharger zu installieren und zu betreiben ist.</w:t>
      </w:r>
      <w:bookmarkStart w:id="108" w:name="3.3_Working_principles"/>
      <w:bookmarkStart w:id="109" w:name="_bookmark32"/>
      <w:bookmarkStart w:id="110" w:name="3.4_Overview"/>
      <w:bookmarkStart w:id="111" w:name="_bookmark35"/>
      <w:bookmarkStart w:id="112" w:name="3.4.1_Overview_of_the_system"/>
      <w:bookmarkStart w:id="113" w:name="_bookmark36"/>
      <w:bookmarkStart w:id="114" w:name="_Ref101876619"/>
      <w:bookmarkStart w:id="115" w:name="_Toc101951996"/>
      <w:bookmarkEnd w:id="108"/>
      <w:bookmarkEnd w:id="109"/>
      <w:bookmarkEnd w:id="110"/>
      <w:bookmarkEnd w:id="111"/>
      <w:bookmarkEnd w:id="112"/>
      <w:bookmarkEnd w:id="113"/>
    </w:p>
    <w:p w14:paraId="47A6C758" w14:textId="77777777" w:rsidR="008E5CF9" w:rsidRPr="009D56F6" w:rsidRDefault="008E5CF9" w:rsidP="008E5CF9">
      <w:pPr>
        <w:pStyle w:val="EN"/>
        <w:rPr>
          <w:rFonts w:eastAsia="宋体"/>
        </w:rPr>
      </w:pPr>
    </w:p>
    <w:p w14:paraId="582E4A7B" w14:textId="19DC4F8E" w:rsidR="008E5CF9" w:rsidRPr="009D56F6" w:rsidRDefault="008E5CF9" w:rsidP="009B3A01">
      <w:pPr>
        <w:spacing w:line="276" w:lineRule="auto"/>
        <w:rPr>
          <w:rFonts w:eastAsia="宋体"/>
        </w:rPr>
        <w:sectPr w:rsidR="008E5CF9" w:rsidRPr="009D56F6" w:rsidSect="00655ED4">
          <w:pgSz w:w="8392" w:h="11907"/>
          <w:pgMar w:top="567" w:right="567" w:bottom="567" w:left="567" w:header="0" w:footer="340" w:gutter="0"/>
          <w:cols w:space="720"/>
          <w:docGrid w:linePitch="245"/>
        </w:sectPr>
      </w:pPr>
    </w:p>
    <w:p w14:paraId="15F1FAA6" w14:textId="4E75ADD7" w:rsidR="00AD265F" w:rsidRPr="009D56F6" w:rsidRDefault="00640D36" w:rsidP="009B3A01">
      <w:pPr>
        <w:pStyle w:val="2"/>
        <w:spacing w:before="240" w:line="276" w:lineRule="auto"/>
        <w:rPr>
          <w:rFonts w:eastAsia="宋体" w:cs="Arial"/>
        </w:rPr>
      </w:pPr>
      <w:bookmarkStart w:id="116" w:name="_Ref103185500"/>
      <w:bookmarkStart w:id="117" w:name="_Ref103869934"/>
      <w:bookmarkStart w:id="118" w:name="_Toc106900392"/>
      <w:bookmarkStart w:id="119" w:name="_Toc120628641"/>
      <w:r w:rsidRPr="009D56F6">
        <w:rPr>
          <w:rFonts w:eastAsia="宋体" w:cs="Arial"/>
        </w:rPr>
        <w:lastRenderedPageBreak/>
        <w:t>Produkt-</w:t>
      </w:r>
      <w:bookmarkEnd w:id="114"/>
      <w:bookmarkEnd w:id="115"/>
      <w:bookmarkEnd w:id="116"/>
      <w:r w:rsidRPr="009D56F6">
        <w:rPr>
          <w:rFonts w:eastAsia="宋体" w:cs="Arial"/>
        </w:rPr>
        <w:t>übersicht</w:t>
      </w:r>
      <w:bookmarkEnd w:id="117"/>
      <w:bookmarkEnd w:id="118"/>
      <w:bookmarkEnd w:id="119"/>
    </w:p>
    <w:p w14:paraId="4D486948" w14:textId="5263AA59" w:rsidR="00640D36" w:rsidRPr="009D56F6" w:rsidRDefault="000153FE" w:rsidP="003D13E0">
      <w:pPr>
        <w:spacing w:line="276" w:lineRule="auto"/>
        <w:jc w:val="center"/>
        <w:rPr>
          <w:rFonts w:eastAsia="宋体"/>
        </w:rPr>
      </w:pPr>
      <w:r w:rsidRPr="009D56F6">
        <w:rPr>
          <w:rFonts w:eastAsia="宋体"/>
          <w:noProof/>
          <w:lang w:val="en-US"/>
        </w:rPr>
        <w:drawing>
          <wp:inline distT="0" distB="0" distL="0" distR="0" wp14:anchorId="45A4AC05" wp14:editId="6BF08E24">
            <wp:extent cx="2860820" cy="3692106"/>
            <wp:effectExtent l="0" t="0" r="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8">
                      <a:extLst>
                        <a:ext uri="{28A0092B-C50C-407E-A947-70E740481C1C}">
                          <a14:useLocalDpi xmlns:a14="http://schemas.microsoft.com/office/drawing/2010/main" val="0"/>
                        </a:ext>
                      </a:extLst>
                    </a:blip>
                    <a:stretch>
                      <a:fillRect/>
                    </a:stretch>
                  </pic:blipFill>
                  <pic:spPr>
                    <a:xfrm>
                      <a:off x="0" y="0"/>
                      <a:ext cx="2868015" cy="3701392"/>
                    </a:xfrm>
                    <a:prstGeom prst="rect">
                      <a:avLst/>
                    </a:prstGeom>
                  </pic:spPr>
                </pic:pic>
              </a:graphicData>
            </a:graphic>
          </wp:inline>
        </w:drawing>
      </w:r>
    </w:p>
    <w:p w14:paraId="789B4D0A" w14:textId="1D94BBB5" w:rsidR="003C40FF" w:rsidRPr="009D56F6" w:rsidRDefault="003D13E0" w:rsidP="009B3A01">
      <w:pPr>
        <w:spacing w:line="276" w:lineRule="auto"/>
        <w:rPr>
          <w:rFonts w:eastAsia="宋体"/>
        </w:rPr>
      </w:pPr>
      <w:r w:rsidRPr="009D56F6">
        <w:rPr>
          <w:rFonts w:eastAsia="宋体"/>
          <w:noProof/>
          <w:lang w:val="en-US"/>
        </w:rPr>
        <mc:AlternateContent>
          <mc:Choice Requires="wps">
            <w:drawing>
              <wp:inline distT="0" distB="0" distL="0" distR="0" wp14:anchorId="6DF1DC01" wp14:editId="7291F69D">
                <wp:extent cx="4105275" cy="635"/>
                <wp:effectExtent l="0" t="0" r="9525" b="0"/>
                <wp:docPr id="24155" name="文本框 24155"/>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7640589F" w14:textId="77777777" w:rsidR="003D13E0" w:rsidRPr="00406C06" w:rsidRDefault="003D13E0" w:rsidP="00380F61">
                            <w:pPr>
                              <w:pStyle w:val="FigureTittle"/>
                            </w:pPr>
                            <w:r>
                              <w:rPr>
                                <w:rStyle w:val="FigureTittleChar"/>
                                <w:b/>
                                <w:i/>
                              </w:rPr>
                              <w:t xml:space="preserve">Abbildung </w:t>
                            </w:r>
                            <w:r>
                              <w:rPr>
                                <w:rStyle w:val="FigureTittleChar"/>
                                <w:b/>
                                <w:i/>
                              </w:rPr>
                              <w:fldChar w:fldCharType="begin"/>
                            </w:r>
                            <w:r>
                              <w:rPr>
                                <w:rStyle w:val="FigureTittleChar"/>
                                <w:b/>
                                <w:i/>
                              </w:rPr>
                              <w:instrText xml:space="preserve"> STYLEREF 1 \s </w:instrText>
                            </w:r>
                            <w:r>
                              <w:rPr>
                                <w:rStyle w:val="FigureTittleChar"/>
                                <w:b/>
                                <w:i/>
                              </w:rPr>
                              <w:fldChar w:fldCharType="separate"/>
                            </w:r>
                            <w:r>
                              <w:rPr>
                                <w:rStyle w:val="FigureTittleChar"/>
                                <w:b/>
                                <w:i/>
                                <w:noProof/>
                              </w:rPr>
                              <w:t>3</w:t>
                            </w:r>
                            <w:r>
                              <w:rPr>
                                <w:rStyle w:val="FigureTittleChar"/>
                                <w:b/>
                                <w:i/>
                              </w:rPr>
                              <w:fldChar w:fldCharType="end"/>
                            </w:r>
                            <w:r>
                              <w:noBreakHyphen/>
                            </w:r>
                            <w:r>
                              <w:rPr>
                                <w:rStyle w:val="FigureTittleChar"/>
                                <w:b/>
                                <w:i/>
                              </w:rPr>
                              <w:fldChar w:fldCharType="begin"/>
                            </w:r>
                            <w:r>
                              <w:rPr>
                                <w:rStyle w:val="FigureTittleChar"/>
                                <w:b/>
                                <w:i/>
                              </w:rPr>
                              <w:instrText xml:space="preserve"> SEQ Figure \* ARABIC \s 1 </w:instrText>
                            </w:r>
                            <w:r>
                              <w:rPr>
                                <w:rStyle w:val="FigureTittleChar"/>
                                <w:b/>
                                <w:i/>
                              </w:rPr>
                              <w:fldChar w:fldCharType="separate"/>
                            </w:r>
                            <w:r>
                              <w:rPr>
                                <w:rStyle w:val="FigureTittleChar"/>
                                <w:b/>
                                <w:i/>
                                <w:noProof/>
                              </w:rPr>
                              <w:t>1</w:t>
                            </w:r>
                            <w:r>
                              <w:rPr>
                                <w:rStyle w:val="FigureTittleChar"/>
                                <w:b/>
                                <w:i/>
                              </w:rPr>
                              <w:fldChar w:fldCharType="end"/>
                            </w:r>
                            <w:r>
                              <w:rPr>
                                <w:rStyle w:val="FigureTittleChar"/>
                                <w:b/>
                                <w:i/>
                              </w:rPr>
                              <w:t xml:space="preserve"> </w:t>
                            </w:r>
                            <w:r>
                              <w:t>MaxiCharger Übersicht, Außenseite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DF1DC01" id="文本框 24155" o:spid="_x0000_s1027" type="#_x0000_t202" style="width:323.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" stroked="f">
                <v:textbox style="mso-fit-shape-to-text:t" inset="0,0,0,0">
                  <w:txbxContent>
                    <w:p w14:paraId="7640589F" w14:textId="77777777" w:rsidR="003D13E0" w:rsidRPr="00406C06" w:rsidRDefault="003D13E0" w:rsidP="00380F61">
                      <w:pPr>
                        <w:pStyle w:val="FigureTittle"/>
                      </w:pPr>
                      <w:r>
                        <w:rPr>
                          <w:rStyle w:val="FigureTittleChar"/>
                          <w:b/>
                          <w:i/>
                        </w:rPr>
                        <w:t xml:space="preserve">Abbildung </w:t>
                      </w:r>
                      <w:r>
                        <w:rPr>
                          <w:rStyle w:val="FigureTittleChar"/>
                          <w:b/>
                          <w:i/>
                        </w:rPr>
                        <w:fldChar w:fldCharType="begin"/>
                      </w:r>
                      <w:r>
                        <w:rPr>
                          <w:rStyle w:val="FigureTittleChar"/>
                          <w:b/>
                          <w:i/>
                        </w:rPr>
                        <w:instrText xml:space="preserve"> STYLEREF 1 \s </w:instrText>
                      </w:r>
                      <w:r>
                        <w:rPr>
                          <w:rStyle w:val="FigureTittleChar"/>
                          <w:b/>
                          <w:i/>
                        </w:rPr>
                        <w:fldChar w:fldCharType="separate"/>
                      </w:r>
                      <w:r>
                        <w:rPr>
                          <w:rStyle w:val="FigureTittleChar"/>
                          <w:b/>
                          <w:i/>
                          <w:noProof/>
                        </w:rPr>
                        <w:t>3</w:t>
                      </w:r>
                      <w:r>
                        <w:rPr>
                          <w:rStyle w:val="FigureTittleChar"/>
                          <w:b/>
                          <w:i/>
                        </w:rPr>
                        <w:fldChar w:fldCharType="end"/>
                      </w:r>
                      <w:r>
                        <w:noBreakHyphen/>
                      </w:r>
                      <w:r>
                        <w:rPr>
                          <w:rStyle w:val="FigureTittleChar"/>
                          <w:b/>
                          <w:i/>
                        </w:rPr>
                        <w:fldChar w:fldCharType="begin"/>
                      </w:r>
                      <w:r>
                        <w:rPr>
                          <w:rStyle w:val="FigureTittleChar"/>
                          <w:b/>
                          <w:i/>
                        </w:rPr>
                        <w:instrText xml:space="preserve"> SEQ Figure \* ARABIC \s 1 </w:instrText>
                      </w:r>
                      <w:r>
                        <w:rPr>
                          <w:rStyle w:val="FigureTittleChar"/>
                          <w:b/>
                          <w:i/>
                        </w:rPr>
                        <w:fldChar w:fldCharType="separate"/>
                      </w:r>
                      <w:r>
                        <w:rPr>
                          <w:rStyle w:val="FigureTittleChar"/>
                          <w:b/>
                          <w:i/>
                          <w:noProof/>
                        </w:rPr>
                        <w:t>1</w:t>
                      </w:r>
                      <w:r>
                        <w:rPr>
                          <w:rStyle w:val="FigureTittleChar"/>
                          <w:b/>
                          <w:i/>
                        </w:rPr>
                        <w:fldChar w:fldCharType="end"/>
                      </w:r>
                      <w:r>
                        <w:rPr>
                          <w:rStyle w:val="FigureTittleChar"/>
                          <w:b/>
                          <w:i/>
                        </w:rPr>
                        <w:t xml:space="preserve"> </w:t>
                      </w:r>
                      <w:r>
                        <w:t>MaxiCharger Übersicht, Außenseite</w:t>
                      </w:r>
                    </w:p>
                  </w:txbxContent>
                </v:textbox>
                <w10:anchorlock/>
              </v:shape>
            </w:pict>
          </mc:Fallback>
        </mc:AlternateContent>
      </w:r>
    </w:p>
    <w:p w14:paraId="6599B0FF" w14:textId="23444355" w:rsidR="000D299E" w:rsidRPr="009D56F6" w:rsidRDefault="000D299E" w:rsidP="00E42578">
      <w:pPr>
        <w:pStyle w:val="Seqin"/>
      </w:pPr>
      <w:r w:rsidRPr="009D56F6">
        <w:t>Haupt</w:t>
      </w:r>
      <w:r w:rsidR="00F27A0C" w:rsidRPr="009D56F6">
        <w:t>säule</w:t>
      </w:r>
    </w:p>
    <w:p w14:paraId="12BD037F" w14:textId="11B1AC83" w:rsidR="00406C06" w:rsidRPr="009D56F6" w:rsidRDefault="00777848" w:rsidP="00E42578">
      <w:pPr>
        <w:pStyle w:val="Seqin"/>
        <w:rPr>
          <w:kern w:val="44"/>
          <w:szCs w:val="22"/>
        </w:rPr>
      </w:pPr>
      <w:r w:rsidRPr="009D56F6">
        <w:t>Ösenschraube — um die Ausrüstung zu bewegen, zu laden und zu entladen</w:t>
      </w:r>
    </w:p>
    <w:p w14:paraId="783BE292" w14:textId="5F5BE26E" w:rsidR="00406C06" w:rsidRPr="009D56F6" w:rsidRDefault="00777848" w:rsidP="00E42578">
      <w:pPr>
        <w:pStyle w:val="Seqin"/>
      </w:pPr>
      <w:r w:rsidRPr="009D56F6">
        <w:t>Statusanzeige — zeigt den aktuellen Status des MaxiChargers an</w:t>
      </w:r>
    </w:p>
    <w:p w14:paraId="1D4DA187" w14:textId="4AAED626" w:rsidR="000D299E" w:rsidRPr="009D56F6" w:rsidRDefault="000D299E" w:rsidP="00E42578">
      <w:pPr>
        <w:pStyle w:val="Seqin"/>
      </w:pPr>
      <w:r w:rsidRPr="009D56F6">
        <w:t>Lichtsensor</w:t>
      </w:r>
    </w:p>
    <w:p w14:paraId="37C2EA31" w14:textId="1DD3F5DB" w:rsidR="000D299E" w:rsidRPr="009D56F6" w:rsidRDefault="000D299E" w:rsidP="00E42578">
      <w:pPr>
        <w:pStyle w:val="Seqin"/>
      </w:pPr>
      <w:r w:rsidRPr="009D56F6">
        <w:t xml:space="preserve">Gehärtetes Glas — schützt die Anzeige und den Touchscreen usw. </w:t>
      </w:r>
    </w:p>
    <w:p w14:paraId="2C6FE72A" w14:textId="0A5B3AF6" w:rsidR="00406C06" w:rsidRPr="009D56F6" w:rsidRDefault="000D299E" w:rsidP="00E42578">
      <w:pPr>
        <w:pStyle w:val="Seqin"/>
      </w:pPr>
      <w:r w:rsidRPr="009D56F6">
        <w:t>Touchscreen (die Größe des Touchscreens ist optional)</w:t>
      </w:r>
    </w:p>
    <w:p w14:paraId="1DCB9BBB" w14:textId="77777777" w:rsidR="00406C06" w:rsidRPr="009D56F6" w:rsidRDefault="00406C06" w:rsidP="00E42578">
      <w:pPr>
        <w:pStyle w:val="Seqin"/>
      </w:pPr>
      <w:r w:rsidRPr="009D56F6">
        <w:t>RFID-Kartenleser</w:t>
      </w:r>
    </w:p>
    <w:p w14:paraId="2F385940" w14:textId="097E43B0" w:rsidR="000D299E" w:rsidRPr="009D56F6" w:rsidRDefault="00777848" w:rsidP="00E42578">
      <w:pPr>
        <w:pStyle w:val="Seqin"/>
      </w:pPr>
      <w:r w:rsidRPr="009D56F6">
        <w:t>Point of Sale (POS)-Terminal (die Form kann je nach Terminal, das Sie sich aussuchen, variieren)</w:t>
      </w:r>
    </w:p>
    <w:p w14:paraId="3B68E3C1" w14:textId="1175E8A5" w:rsidR="00B67B73" w:rsidRPr="009D56F6" w:rsidRDefault="0012370E" w:rsidP="00E42578">
      <w:pPr>
        <w:pStyle w:val="Seqin"/>
      </w:pPr>
      <w:r w:rsidRPr="009D56F6">
        <w:t>Halfter</w:t>
      </w:r>
    </w:p>
    <w:p w14:paraId="5B912AC9" w14:textId="5BBC0ABF" w:rsidR="000D299E" w:rsidRPr="009D56F6" w:rsidRDefault="000D299E" w:rsidP="00E42578">
      <w:pPr>
        <w:pStyle w:val="Seqin"/>
      </w:pPr>
      <w:r w:rsidRPr="009D56F6">
        <w:lastRenderedPageBreak/>
        <w:t>Lautsprecher</w:t>
      </w:r>
    </w:p>
    <w:p w14:paraId="23F5B476" w14:textId="2294D25A" w:rsidR="000D299E" w:rsidRPr="009D56F6" w:rsidRDefault="000D299E" w:rsidP="00E42578">
      <w:pPr>
        <w:pStyle w:val="Seqin"/>
      </w:pPr>
      <w:r w:rsidRPr="009D56F6">
        <w:t>Buchse (optional)</w:t>
      </w:r>
    </w:p>
    <w:p w14:paraId="5F8137A0" w14:textId="72FC3744" w:rsidR="00406C06" w:rsidRPr="009D56F6" w:rsidRDefault="00406C06" w:rsidP="00E42578">
      <w:pPr>
        <w:pStyle w:val="Seqin"/>
      </w:pPr>
      <w:r w:rsidRPr="009D56F6">
        <w:t>Vordere Gehäusetür</w:t>
      </w:r>
    </w:p>
    <w:p w14:paraId="7B3FE1D8" w14:textId="43460CF6" w:rsidR="00406C06" w:rsidRPr="009D56F6" w:rsidRDefault="00406C06" w:rsidP="00E42578">
      <w:pPr>
        <w:pStyle w:val="Seqin"/>
      </w:pPr>
      <w:r w:rsidRPr="009D56F6">
        <w:t>Vordere/hintere Bodenabdeckung — nach Entfernung der Abdeckung Sie können das Gerät unter Verwendung eines Gabelstaplers bewegen.</w:t>
      </w:r>
    </w:p>
    <w:p w14:paraId="2D168D78" w14:textId="77777777" w:rsidR="000D299E" w:rsidRPr="009D56F6" w:rsidRDefault="000D299E" w:rsidP="00E42578">
      <w:pPr>
        <w:pStyle w:val="Seqin"/>
      </w:pPr>
      <w:r w:rsidRPr="009D56F6">
        <w:t>Antenne</w:t>
      </w:r>
    </w:p>
    <w:p w14:paraId="15AFE121" w14:textId="1D9C5C07" w:rsidR="000D299E" w:rsidRPr="009D56F6" w:rsidRDefault="000D299E" w:rsidP="00E42578">
      <w:pPr>
        <w:pStyle w:val="Seqin"/>
      </w:pPr>
      <w:r w:rsidRPr="009D56F6">
        <w:t xml:space="preserve">Wasserdichter Kabelbefestigungsstecker — für das </w:t>
      </w:r>
      <w:r w:rsidR="00CE3D47" w:rsidRPr="009D56F6">
        <w:t>verlängerte</w:t>
      </w:r>
      <w:r w:rsidRPr="009D56F6">
        <w:t xml:space="preserve"> Ladekabel</w:t>
      </w:r>
    </w:p>
    <w:p w14:paraId="5CC80AD0" w14:textId="3664BF0A" w:rsidR="00406C06" w:rsidRPr="009D56F6" w:rsidRDefault="000D299E" w:rsidP="00E42578">
      <w:pPr>
        <w:pStyle w:val="Seqin"/>
      </w:pPr>
      <w:r w:rsidRPr="009D56F6">
        <w:t>Notausknopf</w:t>
      </w:r>
    </w:p>
    <w:p w14:paraId="415B4276" w14:textId="27331A8C" w:rsidR="000D299E" w:rsidRPr="009D56F6" w:rsidRDefault="000D299E" w:rsidP="00E42578">
      <w:pPr>
        <w:pStyle w:val="Seqin"/>
      </w:pPr>
      <w:r w:rsidRPr="009D56F6">
        <w:t>Luftkanal</w:t>
      </w:r>
    </w:p>
    <w:p w14:paraId="0153A469" w14:textId="4615337B" w:rsidR="00406C06" w:rsidRPr="009D56F6" w:rsidRDefault="000D299E" w:rsidP="00E42578">
      <w:pPr>
        <w:pStyle w:val="Seqin"/>
      </w:pPr>
      <w:r w:rsidRPr="009D56F6">
        <w:t>Griffverschluss</w:t>
      </w:r>
    </w:p>
    <w:p w14:paraId="6E8E2979" w14:textId="4CB5A225" w:rsidR="000D299E" w:rsidRPr="009D56F6" w:rsidRDefault="000D299E" w:rsidP="00E42578">
      <w:pPr>
        <w:pStyle w:val="Seqin"/>
      </w:pPr>
      <w:r w:rsidRPr="009D56F6">
        <w:t>Stecker</w:t>
      </w:r>
    </w:p>
    <w:p w14:paraId="7CF69EB2" w14:textId="01C468C5" w:rsidR="00406C06" w:rsidRPr="009D56F6" w:rsidRDefault="008A241B" w:rsidP="00E42578">
      <w:pPr>
        <w:pStyle w:val="Seqin"/>
      </w:pPr>
      <w:r w:rsidRPr="009D56F6">
        <w:rPr>
          <w:noProof/>
          <w:lang w:val="en-US"/>
        </w:rPr>
        <w:drawing>
          <wp:anchor distT="0" distB="0" distL="114300" distR="114300" simplePos="0" relativeHeight="252096512" behindDoc="0" locked="0" layoutInCell="1" allowOverlap="1" wp14:anchorId="30E1E2D4" wp14:editId="1FDB9B72">
            <wp:simplePos x="0" y="0"/>
            <wp:positionH relativeFrom="column">
              <wp:posOffset>-1270</wp:posOffset>
            </wp:positionH>
            <wp:positionV relativeFrom="paragraph">
              <wp:posOffset>211455</wp:posOffset>
            </wp:positionV>
            <wp:extent cx="145415" cy="145415"/>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406C06" w:rsidRPr="009D56F6">
        <w:t>Basis</w:t>
      </w:r>
    </w:p>
    <w:p w14:paraId="4B2D3A86" w14:textId="3EDEBB4E" w:rsidR="0099218C" w:rsidRPr="009D56F6" w:rsidRDefault="0099218C" w:rsidP="00BD2480">
      <w:pPr>
        <w:pStyle w:val="NOTE0"/>
        <w:rPr>
          <w:rFonts w:cs="Arial"/>
        </w:rPr>
      </w:pPr>
      <w:r w:rsidRPr="009D56F6">
        <w:rPr>
          <w:rFonts w:cs="Arial"/>
        </w:rPr>
        <w:t>HINWEIS</w:t>
      </w:r>
    </w:p>
    <w:p w14:paraId="212B1281" w14:textId="082B5DC8" w:rsidR="0099218C" w:rsidRPr="009D56F6" w:rsidRDefault="0099218C" w:rsidP="00BD2480">
      <w:pPr>
        <w:pStyle w:val="NOTE"/>
      </w:pPr>
      <w:r w:rsidRPr="009D56F6">
        <w:t>Autel kann den MaxiCharger mit verschiedenen Bezahlterminals Die verfügbaren Optionen variieren je nach Region und Land, in der bzw. dem der MaxiCharger installiert wird. Wenn Sie mehr Informationen über die verschiedenen Optionen für Bezahlterminals benötigen, setzen Sie sich bitte mit dem Autel-Kundendienst in Verbindung.</w:t>
      </w:r>
    </w:p>
    <w:p w14:paraId="16FD963F" w14:textId="1E712186" w:rsidR="0099218C" w:rsidRPr="009D56F6" w:rsidRDefault="0099218C"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Statusanzeigeschlüssel</w:t>
      </w:r>
    </w:p>
    <w:tbl>
      <w:tblPr>
        <w:tblStyle w:val="af0"/>
        <w:tblW w:w="0" w:type="auto"/>
        <w:jc w:val="center"/>
        <w:tblLook w:val="04A0" w:firstRow="1" w:lastRow="0" w:firstColumn="1" w:lastColumn="0" w:noHBand="0" w:noVBand="1"/>
      </w:tblPr>
      <w:tblGrid>
        <w:gridCol w:w="2028"/>
        <w:gridCol w:w="1936"/>
        <w:gridCol w:w="3002"/>
      </w:tblGrid>
      <w:tr w:rsidR="00C04B88" w:rsidRPr="009D56F6" w14:paraId="2B9F0312" w14:textId="77777777" w:rsidTr="008A241B">
        <w:trPr>
          <w:trHeight w:val="559"/>
          <w:jc w:val="center"/>
        </w:trPr>
        <w:tc>
          <w:tcPr>
            <w:tcW w:w="2028" w:type="dxa"/>
            <w:shd w:val="clear" w:color="auto" w:fill="D9D9D9" w:themeFill="background1" w:themeFillShade="D9"/>
            <w:vAlign w:val="center"/>
          </w:tcPr>
          <w:p w14:paraId="775A084A" w14:textId="77777777" w:rsidR="0099218C" w:rsidRPr="009D56F6" w:rsidRDefault="0099218C" w:rsidP="00C56638">
            <w:pPr>
              <w:spacing w:line="276" w:lineRule="auto"/>
              <w:ind w:left="0"/>
              <w:jc w:val="left"/>
              <w:rPr>
                <w:rFonts w:eastAsia="宋体"/>
                <w:b/>
              </w:rPr>
            </w:pPr>
            <w:r w:rsidRPr="009D56F6">
              <w:rPr>
                <w:rFonts w:eastAsia="宋体"/>
                <w:b/>
              </w:rPr>
              <w:t>Ladestatus</w:t>
            </w:r>
          </w:p>
        </w:tc>
        <w:tc>
          <w:tcPr>
            <w:tcW w:w="1936" w:type="dxa"/>
            <w:shd w:val="clear" w:color="auto" w:fill="D9D9D9" w:themeFill="background1" w:themeFillShade="D9"/>
            <w:vAlign w:val="center"/>
          </w:tcPr>
          <w:p w14:paraId="1F7F2696" w14:textId="523428F2" w:rsidR="0099218C" w:rsidRPr="009D56F6" w:rsidRDefault="0099218C" w:rsidP="00C56638">
            <w:pPr>
              <w:spacing w:line="276" w:lineRule="auto"/>
              <w:ind w:left="0"/>
              <w:jc w:val="left"/>
              <w:rPr>
                <w:rFonts w:eastAsia="宋体"/>
                <w:b/>
              </w:rPr>
            </w:pPr>
            <w:r w:rsidRPr="009D56F6">
              <w:rPr>
                <w:rFonts w:eastAsia="宋体"/>
                <w:b/>
              </w:rPr>
              <w:t>Farbe</w:t>
            </w:r>
          </w:p>
        </w:tc>
        <w:tc>
          <w:tcPr>
            <w:tcW w:w="3002" w:type="dxa"/>
            <w:shd w:val="clear" w:color="auto" w:fill="D9D9D9" w:themeFill="background1" w:themeFillShade="D9"/>
            <w:vAlign w:val="center"/>
          </w:tcPr>
          <w:p w14:paraId="53FCFDBC" w14:textId="135610ED" w:rsidR="0099218C" w:rsidRPr="009D56F6" w:rsidRDefault="00777848" w:rsidP="00C56638">
            <w:pPr>
              <w:spacing w:line="276" w:lineRule="auto"/>
              <w:ind w:left="0"/>
              <w:jc w:val="left"/>
              <w:rPr>
                <w:rFonts w:eastAsia="宋体"/>
                <w:b/>
              </w:rPr>
            </w:pPr>
            <w:r w:rsidRPr="009D56F6">
              <w:rPr>
                <w:rFonts w:eastAsia="宋体"/>
                <w:b/>
              </w:rPr>
              <w:t>Bedeutung</w:t>
            </w:r>
          </w:p>
        </w:tc>
      </w:tr>
      <w:tr w:rsidR="00C04B88" w:rsidRPr="009D56F6" w14:paraId="063F9539" w14:textId="77777777" w:rsidTr="008A241B">
        <w:trPr>
          <w:trHeight w:val="492"/>
          <w:jc w:val="center"/>
        </w:trPr>
        <w:tc>
          <w:tcPr>
            <w:tcW w:w="2028" w:type="dxa"/>
            <w:vAlign w:val="center"/>
          </w:tcPr>
          <w:p w14:paraId="0E4580FD" w14:textId="77777777" w:rsidR="0099218C" w:rsidRPr="009D56F6" w:rsidRDefault="0099218C" w:rsidP="008A241B">
            <w:pPr>
              <w:spacing w:line="276" w:lineRule="auto"/>
              <w:ind w:left="0"/>
              <w:rPr>
                <w:rFonts w:eastAsia="宋体"/>
                <w:b/>
              </w:rPr>
            </w:pPr>
            <w:r w:rsidRPr="009D56F6">
              <w:rPr>
                <w:rFonts w:eastAsia="宋体"/>
                <w:b/>
              </w:rPr>
              <w:t>Standby-Modus</w:t>
            </w:r>
          </w:p>
        </w:tc>
        <w:tc>
          <w:tcPr>
            <w:tcW w:w="1936" w:type="dxa"/>
            <w:vAlign w:val="center"/>
          </w:tcPr>
          <w:p w14:paraId="26E2C43A" w14:textId="7AC5149D" w:rsidR="0099218C" w:rsidRPr="009D56F6" w:rsidRDefault="0099218C" w:rsidP="008A241B">
            <w:pPr>
              <w:pStyle w:val="TableText"/>
              <w:rPr>
                <w:b w:val="0"/>
                <w:bCs w:val="0"/>
              </w:rPr>
            </w:pPr>
            <w:r w:rsidRPr="009D56F6">
              <w:rPr>
                <w:b w:val="0"/>
                <w:bCs w:val="0"/>
              </w:rPr>
              <w:t>Durchgehend weiß</w:t>
            </w:r>
          </w:p>
        </w:tc>
        <w:tc>
          <w:tcPr>
            <w:tcW w:w="3002" w:type="dxa"/>
            <w:vAlign w:val="center"/>
          </w:tcPr>
          <w:p w14:paraId="1B722D46" w14:textId="37BAD53E" w:rsidR="0099218C" w:rsidRPr="009D56F6" w:rsidRDefault="000C34EE" w:rsidP="008A241B">
            <w:pPr>
              <w:pStyle w:val="TableText"/>
              <w:rPr>
                <w:b w:val="0"/>
                <w:bCs w:val="0"/>
              </w:rPr>
            </w:pPr>
            <w:r w:rsidRPr="009D56F6">
              <w:rPr>
                <w:b w:val="0"/>
                <w:bCs w:val="0"/>
              </w:rPr>
              <w:t>Der Anschluss ist verfügbar.</w:t>
            </w:r>
          </w:p>
        </w:tc>
      </w:tr>
      <w:tr w:rsidR="00C04B88" w:rsidRPr="009D56F6" w14:paraId="15637BC1" w14:textId="77777777" w:rsidTr="008A241B">
        <w:trPr>
          <w:trHeight w:val="485"/>
          <w:jc w:val="center"/>
        </w:trPr>
        <w:tc>
          <w:tcPr>
            <w:tcW w:w="2028" w:type="dxa"/>
            <w:vAlign w:val="center"/>
          </w:tcPr>
          <w:p w14:paraId="504C676D" w14:textId="77777777" w:rsidR="0099218C" w:rsidRPr="009D56F6" w:rsidRDefault="0099218C" w:rsidP="008A241B">
            <w:pPr>
              <w:spacing w:line="276" w:lineRule="auto"/>
              <w:ind w:left="0"/>
              <w:rPr>
                <w:rFonts w:eastAsia="宋体"/>
                <w:b/>
              </w:rPr>
            </w:pPr>
            <w:r w:rsidRPr="009D56F6">
              <w:rPr>
                <w:rFonts w:eastAsia="宋体"/>
                <w:b/>
              </w:rPr>
              <w:t>EV-angeschlossen</w:t>
            </w:r>
          </w:p>
        </w:tc>
        <w:tc>
          <w:tcPr>
            <w:tcW w:w="1936" w:type="dxa"/>
            <w:vAlign w:val="center"/>
          </w:tcPr>
          <w:p w14:paraId="531C43DE" w14:textId="19499866" w:rsidR="0099218C" w:rsidRPr="009D56F6" w:rsidRDefault="0099218C" w:rsidP="008A241B">
            <w:pPr>
              <w:pStyle w:val="TableText"/>
              <w:rPr>
                <w:b w:val="0"/>
                <w:bCs w:val="0"/>
              </w:rPr>
            </w:pPr>
            <w:r w:rsidRPr="009D56F6">
              <w:rPr>
                <w:b w:val="0"/>
                <w:bCs w:val="0"/>
              </w:rPr>
              <w:t>Durchgehend weiß</w:t>
            </w:r>
          </w:p>
        </w:tc>
        <w:tc>
          <w:tcPr>
            <w:tcW w:w="3002" w:type="dxa"/>
            <w:vAlign w:val="center"/>
          </w:tcPr>
          <w:p w14:paraId="1E289186" w14:textId="2BE57CC6" w:rsidR="0099218C" w:rsidRPr="009D56F6" w:rsidRDefault="0099218C" w:rsidP="008A241B">
            <w:pPr>
              <w:pStyle w:val="TableText"/>
              <w:rPr>
                <w:b w:val="0"/>
                <w:bCs w:val="0"/>
              </w:rPr>
            </w:pPr>
            <w:r w:rsidRPr="009D56F6">
              <w:rPr>
                <w:b w:val="0"/>
                <w:bCs w:val="0"/>
              </w:rPr>
              <w:t>Ein EV ist an den MaxiCharger angeschlossen.</w:t>
            </w:r>
          </w:p>
        </w:tc>
      </w:tr>
      <w:tr w:rsidR="00C04B88" w:rsidRPr="009D56F6" w14:paraId="5AF414D3" w14:textId="77777777" w:rsidTr="008A241B">
        <w:trPr>
          <w:trHeight w:val="386"/>
          <w:jc w:val="center"/>
        </w:trPr>
        <w:tc>
          <w:tcPr>
            <w:tcW w:w="2028" w:type="dxa"/>
            <w:vAlign w:val="center"/>
          </w:tcPr>
          <w:p w14:paraId="59056039" w14:textId="3221BC0B" w:rsidR="000C34EE" w:rsidRPr="009D56F6" w:rsidRDefault="000C34EE" w:rsidP="008A241B">
            <w:pPr>
              <w:spacing w:line="276" w:lineRule="auto"/>
              <w:ind w:left="0"/>
              <w:rPr>
                <w:rFonts w:eastAsia="宋体"/>
              </w:rPr>
            </w:pPr>
            <w:r w:rsidRPr="009D56F6">
              <w:rPr>
                <w:rFonts w:eastAsia="宋体"/>
                <w:b/>
              </w:rPr>
              <w:t>Wird geladen</w:t>
            </w:r>
          </w:p>
        </w:tc>
        <w:tc>
          <w:tcPr>
            <w:tcW w:w="1936" w:type="dxa"/>
            <w:vAlign w:val="center"/>
          </w:tcPr>
          <w:p w14:paraId="70943BB7" w14:textId="3E3AB5C1" w:rsidR="000C34EE" w:rsidRPr="009D56F6" w:rsidRDefault="000C34EE" w:rsidP="008A241B">
            <w:pPr>
              <w:pStyle w:val="TableText"/>
              <w:rPr>
                <w:b w:val="0"/>
                <w:bCs w:val="0"/>
              </w:rPr>
            </w:pPr>
            <w:r w:rsidRPr="009D56F6">
              <w:rPr>
                <w:b w:val="0"/>
                <w:bCs w:val="0"/>
              </w:rPr>
              <w:t>Leuchtet abwechseln grün</w:t>
            </w:r>
          </w:p>
        </w:tc>
        <w:tc>
          <w:tcPr>
            <w:tcW w:w="3002" w:type="dxa"/>
            <w:vAlign w:val="center"/>
          </w:tcPr>
          <w:p w14:paraId="06D9573B" w14:textId="3E00F932" w:rsidR="000C34EE" w:rsidRPr="009D56F6" w:rsidRDefault="000C34EE" w:rsidP="008A241B">
            <w:pPr>
              <w:pStyle w:val="TableText"/>
              <w:rPr>
                <w:b w:val="0"/>
                <w:bCs w:val="0"/>
              </w:rPr>
            </w:pPr>
            <w:r w:rsidRPr="009D56F6">
              <w:rPr>
                <w:b w:val="0"/>
                <w:bCs w:val="0"/>
              </w:rPr>
              <w:t>Zeigt an, wie viel Ihres EV geladen ist.</w:t>
            </w:r>
          </w:p>
        </w:tc>
      </w:tr>
      <w:tr w:rsidR="00C04B88" w:rsidRPr="009D56F6" w14:paraId="15A392EC" w14:textId="77777777" w:rsidTr="008A241B">
        <w:trPr>
          <w:trHeight w:val="693"/>
          <w:jc w:val="center"/>
        </w:trPr>
        <w:tc>
          <w:tcPr>
            <w:tcW w:w="2028" w:type="dxa"/>
            <w:vAlign w:val="center"/>
          </w:tcPr>
          <w:p w14:paraId="60CFCACD" w14:textId="093E3271" w:rsidR="000C34EE" w:rsidRPr="009D56F6" w:rsidRDefault="000C34EE" w:rsidP="008A241B">
            <w:pPr>
              <w:spacing w:line="276" w:lineRule="auto"/>
              <w:ind w:left="0"/>
              <w:rPr>
                <w:rFonts w:eastAsia="宋体"/>
                <w:b/>
              </w:rPr>
            </w:pPr>
            <w:r w:rsidRPr="009D56F6">
              <w:rPr>
                <w:rFonts w:eastAsia="宋体"/>
                <w:b/>
              </w:rPr>
              <w:t>Ladevorgang abgeschlossen</w:t>
            </w:r>
          </w:p>
        </w:tc>
        <w:tc>
          <w:tcPr>
            <w:tcW w:w="1936" w:type="dxa"/>
            <w:vAlign w:val="center"/>
          </w:tcPr>
          <w:p w14:paraId="5048ABE9" w14:textId="3DEF1D8F" w:rsidR="000C34EE" w:rsidRPr="009D56F6" w:rsidRDefault="000C34EE" w:rsidP="008A241B">
            <w:pPr>
              <w:pStyle w:val="TableText"/>
              <w:rPr>
                <w:b w:val="0"/>
                <w:bCs w:val="0"/>
              </w:rPr>
            </w:pPr>
            <w:r w:rsidRPr="009D56F6">
              <w:rPr>
                <w:b w:val="0"/>
                <w:bCs w:val="0"/>
              </w:rPr>
              <w:t>Blinkt grün</w:t>
            </w:r>
          </w:p>
        </w:tc>
        <w:tc>
          <w:tcPr>
            <w:tcW w:w="3002" w:type="dxa"/>
            <w:vAlign w:val="center"/>
          </w:tcPr>
          <w:p w14:paraId="1EA406BF" w14:textId="1B0E94FD" w:rsidR="000C34EE" w:rsidRPr="009D56F6" w:rsidRDefault="000C34EE" w:rsidP="008A241B">
            <w:pPr>
              <w:pStyle w:val="TableText"/>
              <w:rPr>
                <w:b w:val="0"/>
                <w:bCs w:val="0"/>
              </w:rPr>
            </w:pPr>
            <w:r w:rsidRPr="009D56F6">
              <w:rPr>
                <w:b w:val="0"/>
                <w:bCs w:val="0"/>
              </w:rPr>
              <w:t>Ein EV ist komplett aufgeladen oder hat den Ladevorgang beendet.</w:t>
            </w:r>
          </w:p>
        </w:tc>
      </w:tr>
      <w:tr w:rsidR="00C04B88" w:rsidRPr="009D56F6" w14:paraId="2C09E8C9" w14:textId="77777777" w:rsidTr="008A241B">
        <w:trPr>
          <w:trHeight w:val="561"/>
          <w:jc w:val="center"/>
        </w:trPr>
        <w:tc>
          <w:tcPr>
            <w:tcW w:w="2028" w:type="dxa"/>
            <w:vAlign w:val="center"/>
          </w:tcPr>
          <w:p w14:paraId="3F4830CA" w14:textId="77777777" w:rsidR="0099218C" w:rsidRPr="009D56F6" w:rsidRDefault="0099218C" w:rsidP="008A241B">
            <w:pPr>
              <w:spacing w:line="276" w:lineRule="auto"/>
              <w:ind w:left="0"/>
              <w:rPr>
                <w:rFonts w:eastAsia="宋体"/>
                <w:b/>
              </w:rPr>
            </w:pPr>
            <w:r w:rsidRPr="009D56F6">
              <w:rPr>
                <w:rFonts w:eastAsia="宋体"/>
                <w:b/>
              </w:rPr>
              <w:t>Reservierung</w:t>
            </w:r>
          </w:p>
        </w:tc>
        <w:tc>
          <w:tcPr>
            <w:tcW w:w="1936" w:type="dxa"/>
            <w:vAlign w:val="center"/>
          </w:tcPr>
          <w:p w14:paraId="559A2356" w14:textId="2CCE28AD" w:rsidR="0099218C" w:rsidRPr="009D56F6" w:rsidRDefault="0099218C" w:rsidP="008A241B">
            <w:pPr>
              <w:pStyle w:val="TableText"/>
              <w:rPr>
                <w:b w:val="0"/>
                <w:bCs w:val="0"/>
              </w:rPr>
            </w:pPr>
            <w:r w:rsidRPr="009D56F6">
              <w:rPr>
                <w:b w:val="0"/>
                <w:bCs w:val="0"/>
              </w:rPr>
              <w:t>Blinkt weiß</w:t>
            </w:r>
          </w:p>
        </w:tc>
        <w:tc>
          <w:tcPr>
            <w:tcW w:w="3002" w:type="dxa"/>
            <w:vAlign w:val="center"/>
          </w:tcPr>
          <w:p w14:paraId="4F84930B" w14:textId="301AEF7E" w:rsidR="0099218C" w:rsidRPr="009D56F6" w:rsidRDefault="0099218C" w:rsidP="008A241B">
            <w:pPr>
              <w:pStyle w:val="TableText"/>
              <w:rPr>
                <w:b w:val="0"/>
                <w:bCs w:val="0"/>
              </w:rPr>
            </w:pPr>
            <w:r w:rsidRPr="009D56F6">
              <w:rPr>
                <w:b w:val="0"/>
                <w:bCs w:val="0"/>
              </w:rPr>
              <w:t>Der MaxiCharger ist reserviert.</w:t>
            </w:r>
          </w:p>
        </w:tc>
      </w:tr>
      <w:tr w:rsidR="00B15612" w:rsidRPr="009D56F6" w14:paraId="0ED8130E" w14:textId="77777777" w:rsidTr="008A241B">
        <w:trPr>
          <w:trHeight w:val="555"/>
          <w:jc w:val="center"/>
        </w:trPr>
        <w:tc>
          <w:tcPr>
            <w:tcW w:w="2028" w:type="dxa"/>
            <w:vAlign w:val="center"/>
          </w:tcPr>
          <w:p w14:paraId="13342E0E" w14:textId="77777777" w:rsidR="0099218C" w:rsidRPr="009D56F6" w:rsidRDefault="0099218C" w:rsidP="008A241B">
            <w:pPr>
              <w:spacing w:line="276" w:lineRule="auto"/>
              <w:ind w:left="0"/>
              <w:rPr>
                <w:rFonts w:eastAsia="宋体"/>
                <w:b/>
              </w:rPr>
            </w:pPr>
            <w:r w:rsidRPr="009D56F6">
              <w:rPr>
                <w:rFonts w:eastAsia="宋体"/>
                <w:b/>
              </w:rPr>
              <w:t>Fehler</w:t>
            </w:r>
          </w:p>
        </w:tc>
        <w:tc>
          <w:tcPr>
            <w:tcW w:w="1936" w:type="dxa"/>
            <w:vAlign w:val="center"/>
          </w:tcPr>
          <w:p w14:paraId="63B3228B" w14:textId="13AD8ABB" w:rsidR="0099218C" w:rsidRPr="009D56F6" w:rsidRDefault="0099218C" w:rsidP="008A241B">
            <w:pPr>
              <w:pStyle w:val="TableText"/>
              <w:rPr>
                <w:b w:val="0"/>
                <w:bCs w:val="0"/>
              </w:rPr>
            </w:pPr>
            <w:r w:rsidRPr="009D56F6">
              <w:rPr>
                <w:b w:val="0"/>
                <w:bCs w:val="0"/>
              </w:rPr>
              <w:t>Durchgehend rot</w:t>
            </w:r>
          </w:p>
        </w:tc>
        <w:tc>
          <w:tcPr>
            <w:tcW w:w="3002" w:type="dxa"/>
            <w:vAlign w:val="center"/>
          </w:tcPr>
          <w:p w14:paraId="53D78A0E" w14:textId="03AFDBA3" w:rsidR="0099218C" w:rsidRPr="009D56F6" w:rsidRDefault="0099218C" w:rsidP="008A241B">
            <w:pPr>
              <w:pStyle w:val="TableText"/>
              <w:rPr>
                <w:b w:val="0"/>
                <w:bCs w:val="0"/>
              </w:rPr>
            </w:pPr>
            <w:r w:rsidRPr="009D56F6">
              <w:rPr>
                <w:b w:val="0"/>
                <w:bCs w:val="0"/>
              </w:rPr>
              <w:t>Ein Fehler ist aufgetreten.</w:t>
            </w:r>
          </w:p>
        </w:tc>
      </w:tr>
    </w:tbl>
    <w:p w14:paraId="6BBC21DE" w14:textId="7EE19D24" w:rsidR="00A5580F" w:rsidRPr="009D56F6" w:rsidRDefault="00A5580F" w:rsidP="00E42578">
      <w:pPr>
        <w:pStyle w:val="EN"/>
        <w:rPr>
          <w:noProof/>
        </w:rPr>
      </w:pPr>
    </w:p>
    <w:p w14:paraId="2B6C40E1" w14:textId="4A7D9D81" w:rsidR="00A5580F" w:rsidRPr="009D56F6" w:rsidRDefault="003C40FF" w:rsidP="00200392">
      <w:pPr>
        <w:pStyle w:val="EN"/>
        <w:spacing w:line="240" w:lineRule="auto"/>
        <w:rPr>
          <w:noProof/>
        </w:rPr>
      </w:pPr>
      <w:r w:rsidRPr="009D56F6">
        <w:rPr>
          <w:noProof/>
          <w:lang w:val="en-US"/>
        </w:rPr>
        <w:lastRenderedPageBreak/>
        <w:drawing>
          <wp:inline distT="0" distB="0" distL="0" distR="0" wp14:anchorId="4394567D" wp14:editId="1E88D1E7">
            <wp:extent cx="2972119" cy="4313208"/>
            <wp:effectExtent l="0" t="0" r="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93862" cy="4344762"/>
                    </a:xfrm>
                    <a:prstGeom prst="rect">
                      <a:avLst/>
                    </a:prstGeom>
                  </pic:spPr>
                </pic:pic>
              </a:graphicData>
            </a:graphic>
          </wp:inline>
        </w:drawing>
      </w:r>
    </w:p>
    <w:p w14:paraId="6BA2FA92" w14:textId="29F12D85" w:rsidR="003D13E0" w:rsidRPr="009D56F6" w:rsidRDefault="003D13E0" w:rsidP="00E42578">
      <w:pPr>
        <w:pStyle w:val="EN"/>
        <w:rPr>
          <w:noProof/>
        </w:rPr>
      </w:pPr>
      <w:r w:rsidRPr="009D56F6">
        <w:rPr>
          <w:noProof/>
          <w:lang w:val="en-US"/>
        </w:rPr>
        <mc:AlternateContent>
          <mc:Choice Requires="wps">
            <w:drawing>
              <wp:inline distT="0" distB="0" distL="0" distR="0" wp14:anchorId="246C1026" wp14:editId="60B44A8F">
                <wp:extent cx="4330460" cy="635"/>
                <wp:effectExtent l="0" t="0" r="0" b="0"/>
                <wp:docPr id="15333" name="文本框 15333"/>
                <wp:cNvGraphicFramePr/>
                <a:graphic xmlns:a="http://schemas.openxmlformats.org/drawingml/2006/main">
                  <a:graphicData uri="http://schemas.microsoft.com/office/word/2010/wordprocessingShape">
                    <wps:wsp>
                      <wps:cNvSpPr txBox="1"/>
                      <wps:spPr>
                        <a:xfrm>
                          <a:off x="0" y="0"/>
                          <a:ext cx="4330460" cy="635"/>
                        </a:xfrm>
                        <a:prstGeom prst="rect">
                          <a:avLst/>
                        </a:prstGeom>
                        <a:solidFill>
                          <a:prstClr val="white"/>
                        </a:solidFill>
                        <a:ln>
                          <a:noFill/>
                        </a:ln>
                        <a:effectLst/>
                      </wps:spPr>
                      <wps:txbx>
                        <w:txbxContent>
                          <w:p w14:paraId="1D5A3D5F" w14:textId="77777777" w:rsidR="003D13E0" w:rsidRPr="00406C06" w:rsidRDefault="003D13E0" w:rsidP="00380F61">
                            <w:pPr>
                              <w:pStyle w:val="FigureTittle"/>
                            </w:pPr>
                            <w:r>
                              <w:t xml:space="preserve">Abbildung </w:t>
                            </w:r>
                            <w:r w:rsidR="002050EB">
                              <w:fldChar w:fldCharType="begin"/>
                            </w:r>
                            <w:r w:rsidR="002050EB">
                              <w:instrText xml:space="preserve"> STYLEREF 1 \s </w:instrText>
                            </w:r>
                            <w:r w:rsidR="002050EB">
                              <w:fldChar w:fldCharType="separate"/>
                            </w:r>
                            <w:r>
                              <w:rPr>
                                <w:noProof/>
                              </w:rPr>
                              <w:t>3</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rPr>
                                <w:rStyle w:val="FigureTittleChar"/>
                                <w:b/>
                                <w:i/>
                              </w:rPr>
                              <w:t xml:space="preserve"> </w:t>
                            </w:r>
                            <w:r>
                              <w:t>MaxiCharger-Übersicht, Innenseite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46C1026" id="文本框 15333" o:spid="_x0000_s1028" type="#_x0000_t202" style="width:3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" stroked="f">
                <v:textbox style="mso-fit-shape-to-text:t" inset="0,0,0,0">
                  <w:txbxContent>
                    <w:p w14:paraId="1D5A3D5F" w14:textId="77777777" w:rsidR="003D13E0" w:rsidRPr="00406C06" w:rsidRDefault="003D13E0" w:rsidP="00380F61">
                      <w:pPr>
                        <w:pStyle w:val="FigureTittle"/>
                      </w:pPr>
                      <w:r>
                        <w:t xml:space="preserve">Abbildung </w:t>
                      </w:r>
                      <w:r w:rsidR="002050EB">
                        <w:fldChar w:fldCharType="begin"/>
                      </w:r>
                      <w:r w:rsidR="002050EB">
                        <w:instrText xml:space="preserve"> STYLEREF 1 \s </w:instrText>
                      </w:r>
                      <w:r w:rsidR="002050EB">
                        <w:fldChar w:fldCharType="separate"/>
                      </w:r>
                      <w:r>
                        <w:rPr>
                          <w:noProof/>
                        </w:rPr>
                        <w:t>3</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rPr>
                          <w:rStyle w:val="FigureTittleChar"/>
                          <w:b/>
                          <w:i/>
                        </w:rPr>
                        <w:t xml:space="preserve"> </w:t>
                      </w:r>
                      <w:r>
                        <w:t>MaxiCharger-Übersicht, Innenseite</w:t>
                      </w:r>
                    </w:p>
                  </w:txbxContent>
                </v:textbox>
                <w10:anchorlock/>
              </v:shape>
            </w:pict>
          </mc:Fallback>
        </mc:AlternateContent>
      </w:r>
    </w:p>
    <w:p w14:paraId="2024212A" w14:textId="2CD3FFD5" w:rsidR="00ED6DBD" w:rsidRPr="009D56F6" w:rsidRDefault="00ED6DBD" w:rsidP="00E42578">
      <w:pPr>
        <w:pStyle w:val="EN"/>
      </w:pPr>
      <w:r w:rsidRPr="009D56F6">
        <w:t>A. Haupttrennschalter — verbindet/trennt das Lademodul</w:t>
      </w:r>
    </w:p>
    <w:p w14:paraId="251905C7" w14:textId="0088D25B" w:rsidR="00ED6DBD" w:rsidRPr="009D56F6" w:rsidRDefault="00ED6DBD" w:rsidP="00E42578">
      <w:pPr>
        <w:pStyle w:val="EN"/>
      </w:pPr>
      <w:r w:rsidRPr="009D56F6">
        <w:t>B. AC-Filter (optional)</w:t>
      </w:r>
    </w:p>
    <w:p w14:paraId="4BFF5BA3" w14:textId="22B01010" w:rsidR="00ED6DBD" w:rsidRPr="009D56F6" w:rsidRDefault="00ED6DBD" w:rsidP="00E42578">
      <w:pPr>
        <w:pStyle w:val="EN"/>
      </w:pPr>
      <w:r w:rsidRPr="009D56F6">
        <w:t>C. SPD-Trennschalter</w:t>
      </w:r>
    </w:p>
    <w:p w14:paraId="1E6B6CD6" w14:textId="68E43124" w:rsidR="00ED6DBD" w:rsidRPr="009D56F6" w:rsidRDefault="0099218C" w:rsidP="00E42578">
      <w:pPr>
        <w:pStyle w:val="EN"/>
      </w:pPr>
      <w:r w:rsidRPr="009D56F6">
        <w:t>D. SPD</w:t>
      </w:r>
    </w:p>
    <w:p w14:paraId="1A3B0172" w14:textId="480715B5" w:rsidR="00ED6DBD" w:rsidRPr="009D56F6" w:rsidRDefault="00ED6DBD" w:rsidP="00E42578">
      <w:pPr>
        <w:pStyle w:val="EN"/>
      </w:pPr>
      <w:r w:rsidRPr="009D56F6">
        <w:t>E. AC-Zusatzsicherung</w:t>
      </w:r>
    </w:p>
    <w:p w14:paraId="64B332A0" w14:textId="087F07AC" w:rsidR="00ED6DBD" w:rsidRPr="009D56F6" w:rsidRDefault="00ED6DBD" w:rsidP="00E42578">
      <w:pPr>
        <w:pStyle w:val="EN"/>
      </w:pPr>
      <w:r w:rsidRPr="009D56F6">
        <w:t>F. Zusatz-RCCB</w:t>
      </w:r>
    </w:p>
    <w:p w14:paraId="49AA1784" w14:textId="64B2BF98" w:rsidR="00ED6DBD" w:rsidRPr="009D56F6" w:rsidRDefault="00ED6DBD" w:rsidP="00E42578">
      <w:pPr>
        <w:pStyle w:val="EN"/>
      </w:pPr>
      <w:r w:rsidRPr="009D56F6">
        <w:t>G. Kabelverschraubungsplatte</w:t>
      </w:r>
    </w:p>
    <w:p w14:paraId="1D54F24E" w14:textId="59EA732A" w:rsidR="00ED6DBD" w:rsidRPr="009D56F6" w:rsidRDefault="00ED6DBD" w:rsidP="00E42578">
      <w:pPr>
        <w:pStyle w:val="EN"/>
      </w:pPr>
      <w:r w:rsidRPr="009D56F6">
        <w:t>H. Lademodul</w:t>
      </w:r>
    </w:p>
    <w:p w14:paraId="7F21019A" w14:textId="2883B17B" w:rsidR="00184E17" w:rsidRPr="009D56F6" w:rsidRDefault="00ED6DBD" w:rsidP="00E42578">
      <w:pPr>
        <w:pStyle w:val="EN"/>
      </w:pPr>
      <w:r w:rsidRPr="009D56F6">
        <w:t>I. Heizkreissicherung</w:t>
      </w:r>
    </w:p>
    <w:p w14:paraId="2B5695C5" w14:textId="14A77A9B" w:rsidR="00ED6DBD" w:rsidRPr="009D56F6" w:rsidRDefault="00184E17" w:rsidP="00E42578">
      <w:pPr>
        <w:pStyle w:val="EN"/>
      </w:pPr>
      <w:r w:rsidRPr="009D56F6">
        <w:lastRenderedPageBreak/>
        <w:t>J. Schützstromkreissicherung</w:t>
      </w:r>
    </w:p>
    <w:p w14:paraId="33BC7A0A" w14:textId="7F892672" w:rsidR="00ED6DBD" w:rsidRPr="009D56F6" w:rsidRDefault="00ED6DBD" w:rsidP="00E42578">
      <w:pPr>
        <w:pStyle w:val="EN"/>
      </w:pPr>
      <w:r w:rsidRPr="009D56F6">
        <w:t>K. 48V AC-Zusatzsicherung</w:t>
      </w:r>
    </w:p>
    <w:p w14:paraId="00EDE164" w14:textId="548B9988" w:rsidR="009A4121" w:rsidRPr="009D56F6" w:rsidRDefault="0099218C" w:rsidP="00E42578">
      <w:pPr>
        <w:pStyle w:val="EN"/>
      </w:pPr>
      <w:r w:rsidRPr="009D56F6">
        <w:t>L. 24V AC-Zusatzsicherung</w:t>
      </w:r>
    </w:p>
    <w:p w14:paraId="7B5BFB15" w14:textId="51C7E411" w:rsidR="0099218C" w:rsidRPr="009D56F6" w:rsidRDefault="009A4121" w:rsidP="00E42578">
      <w:pPr>
        <w:pStyle w:val="EN"/>
      </w:pPr>
      <w:r w:rsidRPr="009D56F6">
        <w:t>M. PE-Busbar — verbindet das PE-Kabel</w:t>
      </w:r>
    </w:p>
    <w:p w14:paraId="46781428" w14:textId="284C9D92" w:rsidR="000E31B7" w:rsidRPr="009D56F6" w:rsidRDefault="004105CF" w:rsidP="009B3A01">
      <w:pPr>
        <w:pStyle w:val="2"/>
        <w:spacing w:before="240" w:line="276" w:lineRule="auto"/>
        <w:rPr>
          <w:rFonts w:eastAsia="宋体" w:cs="Arial"/>
        </w:rPr>
      </w:pPr>
      <w:bookmarkStart w:id="120" w:name="_Toc106900393"/>
      <w:bookmarkStart w:id="121" w:name="_Toc120628642"/>
      <w:r w:rsidRPr="009D56F6">
        <w:rPr>
          <w:rFonts w:eastAsia="宋体" w:cs="Arial"/>
        </w:rPr>
        <w:t>Diagramm zur Arbeitsweise</w:t>
      </w:r>
      <w:bookmarkEnd w:id="120"/>
      <w:bookmarkEnd w:id="121"/>
    </w:p>
    <w:p w14:paraId="17E2CBCE" w14:textId="181D5FA6" w:rsidR="003D13E0" w:rsidRPr="009D56F6" w:rsidRDefault="003D13E0" w:rsidP="00380F61">
      <w:pPr>
        <w:pStyle w:val="FigureTittle"/>
        <w:rPr>
          <w:rFonts w:eastAsia="宋体" w:cs="Arial"/>
        </w:rPr>
      </w:pPr>
      <w:r w:rsidRPr="009D56F6">
        <w:rPr>
          <w:rFonts w:eastAsia="宋体" w:cs="Arial"/>
          <w:noProof/>
          <w:lang w:val="en-US"/>
        </w:rPr>
        <w:drawing>
          <wp:inline distT="0" distB="0" distL="0" distR="0" wp14:anchorId="39EB2A90" wp14:editId="0DCCA630">
            <wp:extent cx="4320000" cy="2674014"/>
            <wp:effectExtent l="0" t="0" r="4445" b="0"/>
            <wp:docPr id="459" name="图片 459" descr="C:\Users\A21252\Desktop\On-going\20220421-120kW欧标直流桩\240欧标新增内容\【编辑】working 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20000" cy="2674014"/>
                    </a:xfrm>
                    <a:prstGeom prst="rect">
                      <a:avLst/>
                    </a:prstGeom>
                    <a:noFill/>
                    <a:ln>
                      <a:noFill/>
                    </a:ln>
                  </pic:spPr>
                </pic:pic>
              </a:graphicData>
            </a:graphic>
          </wp:inline>
        </w:drawing>
      </w:r>
    </w:p>
    <w:p w14:paraId="253FEC7A" w14:textId="27AF5680" w:rsidR="000E31B7" w:rsidRPr="009D56F6" w:rsidRDefault="000E31B7" w:rsidP="00380F61">
      <w:pPr>
        <w:pStyle w:val="FigureTittle"/>
        <w:rPr>
          <w:rFonts w:eastAsia="宋体" w:cs="Arial"/>
        </w:rPr>
      </w:pPr>
      <w:r w:rsidRPr="009D56F6">
        <w:rPr>
          <w:rFonts w:eastAsia="宋体" w:cs="Arial"/>
        </w:rPr>
        <w:t xml:space="preserve">Abbildung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Figure \* ARABIC \s 1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t xml:space="preserve"> Übersicht über die Arbeitsweise</w:t>
      </w:r>
    </w:p>
    <w:p w14:paraId="0C963C87" w14:textId="77777777" w:rsidR="008A241B" w:rsidRPr="009D56F6" w:rsidRDefault="008A241B" w:rsidP="008A241B">
      <w:pPr>
        <w:pStyle w:val="FigureTittle"/>
        <w:jc w:val="both"/>
        <w:rPr>
          <w:rFonts w:eastAsia="宋体" w:cs="Arial"/>
        </w:rPr>
      </w:pPr>
    </w:p>
    <w:p w14:paraId="4F51B3B6" w14:textId="78A8D274" w:rsidR="004105CF" w:rsidRPr="009D56F6" w:rsidRDefault="004105CF" w:rsidP="00BD2480">
      <w:pPr>
        <w:pStyle w:val="NOTE0"/>
        <w:rPr>
          <w:rFonts w:cs="Arial"/>
        </w:rPr>
      </w:pPr>
      <w:bookmarkStart w:id="122" w:name="_Ref102665761"/>
      <w:r w:rsidRPr="009D56F6">
        <w:rPr>
          <w:rFonts w:cs="Arial"/>
          <w:noProof/>
          <w:lang w:val="en-US"/>
        </w:rPr>
        <w:drawing>
          <wp:anchor distT="0" distB="0" distL="114300" distR="114300" simplePos="0" relativeHeight="252663808" behindDoc="0" locked="0" layoutInCell="1" allowOverlap="1" wp14:anchorId="4DBCBF11" wp14:editId="4E80BAF2">
            <wp:simplePos x="0" y="0"/>
            <wp:positionH relativeFrom="column">
              <wp:posOffset>-6532</wp:posOffset>
            </wp:positionH>
            <wp:positionV relativeFrom="paragraph">
              <wp:posOffset>39188</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9D56F6">
        <w:rPr>
          <w:rFonts w:cs="Arial"/>
        </w:rPr>
        <w:t>HINWEIS</w:t>
      </w:r>
    </w:p>
    <w:p w14:paraId="6B4EB36A" w14:textId="128347E5" w:rsidR="004105CF" w:rsidRPr="009D56F6" w:rsidRDefault="004105CF">
      <w:pPr>
        <w:pStyle w:val="NOTEItemList"/>
        <w:spacing w:before="48" w:after="48"/>
      </w:pPr>
      <w:r w:rsidRPr="009D56F6">
        <w:t>Sicherung 1 wird benutzt, wenn die Leistungsrate des MaxiCharger 120 kW überschreitet.</w:t>
      </w:r>
    </w:p>
    <w:p w14:paraId="4EE1756A" w14:textId="6CE49417" w:rsidR="00F6436B" w:rsidRPr="009D56F6" w:rsidRDefault="00284369">
      <w:pPr>
        <w:pStyle w:val="NOTEItemList"/>
        <w:spacing w:before="48" w:after="48"/>
        <w:sectPr w:rsidR="00F6436B" w:rsidRPr="009D56F6" w:rsidSect="00655ED4">
          <w:type w:val="continuous"/>
          <w:pgSz w:w="8392" w:h="11907"/>
          <w:pgMar w:top="567" w:right="567" w:bottom="567" w:left="567" w:header="0" w:footer="340" w:gutter="0"/>
          <w:cols w:space="720"/>
          <w:docGrid w:linePitch="245"/>
        </w:sectPr>
      </w:pPr>
      <w:r w:rsidRPr="009D56F6">
        <w:t>Die Zahl der verwendeten Leistungsmodule varriert je nach Leistungsrate des MaxiCharger</w:t>
      </w:r>
      <w:r w:rsidR="004105CF" w:rsidRPr="009D56F6">
        <w:t>.</w:t>
      </w:r>
    </w:p>
    <w:p w14:paraId="2BDCFE84" w14:textId="1AF3F707" w:rsidR="00AD265F" w:rsidRPr="009D56F6" w:rsidRDefault="00AD265F" w:rsidP="009B3A01">
      <w:pPr>
        <w:pStyle w:val="2"/>
        <w:spacing w:before="240" w:line="276" w:lineRule="auto"/>
        <w:rPr>
          <w:rFonts w:eastAsia="宋体" w:cs="Arial"/>
          <w:szCs w:val="24"/>
        </w:rPr>
      </w:pPr>
      <w:bookmarkStart w:id="123" w:name="_Toc106900394"/>
      <w:bookmarkStart w:id="124" w:name="_Toc120628643"/>
      <w:bookmarkEnd w:id="122"/>
      <w:r w:rsidRPr="009D56F6">
        <w:rPr>
          <w:rFonts w:eastAsia="宋体" w:cs="Arial"/>
        </w:rPr>
        <w:lastRenderedPageBreak/>
        <w:t>Lokales Serviceportal</w:t>
      </w:r>
      <w:bookmarkEnd w:id="123"/>
      <w:bookmarkEnd w:id="124"/>
    </w:p>
    <w:p w14:paraId="628F7829" w14:textId="3F7660EA" w:rsidR="000F0CE7" w:rsidRPr="009D56F6" w:rsidRDefault="004B3599" w:rsidP="00E42578">
      <w:pPr>
        <w:pStyle w:val="EN"/>
      </w:pPr>
      <w:r w:rsidRPr="009D56F6">
        <w:t xml:space="preserve">Das Lokale Serviceportal bietet Informationen über den MaxiCharger und ermöglicht die Konfiguration der wichtigsten Parameter bei der Inbetriebnahme und aktiviert die Diagnosen vor Ort. Für detaillierte Informationen, siehe </w:t>
      </w:r>
      <w:r w:rsidR="000F0CE7" w:rsidRPr="009D56F6">
        <w:rPr>
          <w:rStyle w:val="Char1"/>
          <w:rFonts w:eastAsia="宋体" w:cs="Arial"/>
          <w:color w:val="auto"/>
        </w:rPr>
        <w:fldChar w:fldCharType="begin"/>
      </w:r>
      <w:r w:rsidR="000F0CE7" w:rsidRPr="009D56F6">
        <w:rPr>
          <w:rStyle w:val="Char1"/>
          <w:rFonts w:eastAsia="宋体" w:cs="Arial"/>
          <w:color w:val="auto"/>
        </w:rPr>
        <w:instrText xml:space="preserve"> REF _Ref101952406 \h  \* MERGEFORMAT </w:instrText>
      </w:r>
      <w:r w:rsidR="000F0CE7" w:rsidRPr="009D56F6">
        <w:rPr>
          <w:rStyle w:val="Char1"/>
          <w:rFonts w:eastAsia="宋体" w:cs="Arial"/>
          <w:color w:val="auto"/>
        </w:rPr>
      </w:r>
      <w:r w:rsidR="000F0CE7" w:rsidRPr="009D56F6">
        <w:rPr>
          <w:rStyle w:val="Char1"/>
          <w:rFonts w:eastAsia="宋体" w:cs="Arial"/>
          <w:color w:val="auto"/>
        </w:rPr>
        <w:fldChar w:fldCharType="separate"/>
      </w:r>
      <w:r w:rsidR="00AF5E30" w:rsidRPr="009D56F6">
        <w:rPr>
          <w:rStyle w:val="Char1"/>
          <w:rFonts w:eastAsia="宋体" w:cs="Arial"/>
          <w:color w:val="auto"/>
        </w:rPr>
        <w:t>Betrieb des lokalen Serviceportals</w:t>
      </w:r>
      <w:r w:rsidR="000F0CE7" w:rsidRPr="009D56F6">
        <w:rPr>
          <w:rStyle w:val="Char1"/>
          <w:rFonts w:eastAsia="宋体" w:cs="Arial"/>
          <w:color w:val="auto"/>
        </w:rPr>
        <w:fldChar w:fldCharType="end"/>
      </w:r>
      <w:r w:rsidRPr="009D56F6">
        <w:t>.</w:t>
      </w:r>
    </w:p>
    <w:p w14:paraId="396854A8" w14:textId="516649CD" w:rsidR="00CC7202" w:rsidRPr="009D56F6" w:rsidRDefault="00CC7202" w:rsidP="00284369">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t xml:space="preserve"> </w:t>
      </w:r>
      <w:r w:rsidR="00284369" w:rsidRPr="009D56F6">
        <w:rPr>
          <w:rFonts w:eastAsia="宋体" w:cs="Arial"/>
          <w:lang w:val="en-US"/>
        </w:rPr>
        <w:t>Parameterbeschreibung</w:t>
      </w:r>
    </w:p>
    <w:tbl>
      <w:tblPr>
        <w:tblStyle w:val="af0"/>
        <w:tblW w:w="0" w:type="auto"/>
        <w:jc w:val="center"/>
        <w:tblLook w:val="04A0" w:firstRow="1" w:lastRow="0" w:firstColumn="1" w:lastColumn="0" w:noHBand="0" w:noVBand="1"/>
      </w:tblPr>
      <w:tblGrid>
        <w:gridCol w:w="2907"/>
        <w:gridCol w:w="4341"/>
      </w:tblGrid>
      <w:tr w:rsidR="00C04B88" w:rsidRPr="009D56F6" w14:paraId="0BBE0A38" w14:textId="77777777" w:rsidTr="00743B0B">
        <w:trPr>
          <w:trHeight w:val="454"/>
          <w:tblHeader/>
          <w:jc w:val="center"/>
        </w:trPr>
        <w:tc>
          <w:tcPr>
            <w:tcW w:w="2122" w:type="dxa"/>
            <w:shd w:val="clear" w:color="auto" w:fill="D9D9D9" w:themeFill="background1" w:themeFillShade="D9"/>
            <w:vAlign w:val="center"/>
          </w:tcPr>
          <w:p w14:paraId="2285B61B" w14:textId="75EB5F9A" w:rsidR="00CC7202" w:rsidRPr="009D56F6" w:rsidRDefault="00CC7202" w:rsidP="00F6436B">
            <w:pPr>
              <w:spacing w:line="276" w:lineRule="auto"/>
              <w:ind w:left="0"/>
              <w:rPr>
                <w:rFonts w:eastAsia="宋体"/>
                <w:b/>
              </w:rPr>
            </w:pPr>
            <w:r w:rsidRPr="009D56F6">
              <w:rPr>
                <w:rFonts w:eastAsia="宋体"/>
                <w:b/>
              </w:rPr>
              <w:t>Parameter</w:t>
            </w:r>
          </w:p>
        </w:tc>
        <w:tc>
          <w:tcPr>
            <w:tcW w:w="4654" w:type="dxa"/>
            <w:shd w:val="clear" w:color="auto" w:fill="D9D9D9" w:themeFill="background1" w:themeFillShade="D9"/>
            <w:vAlign w:val="center"/>
          </w:tcPr>
          <w:p w14:paraId="7EA7F063" w14:textId="4911C9B9" w:rsidR="00CC7202" w:rsidRPr="009D56F6" w:rsidRDefault="00CC7202" w:rsidP="00F6436B">
            <w:pPr>
              <w:spacing w:line="276" w:lineRule="auto"/>
              <w:ind w:left="0"/>
              <w:rPr>
                <w:rFonts w:eastAsia="宋体"/>
                <w:b/>
              </w:rPr>
            </w:pPr>
            <w:r w:rsidRPr="009D56F6">
              <w:rPr>
                <w:rFonts w:eastAsia="宋体"/>
                <w:b/>
              </w:rPr>
              <w:t>Beispiel (* zeigt Variablen an)</w:t>
            </w:r>
          </w:p>
        </w:tc>
      </w:tr>
      <w:tr w:rsidR="00C04B88" w:rsidRPr="009D56F6" w14:paraId="3F854748" w14:textId="77777777" w:rsidTr="00743B0B">
        <w:trPr>
          <w:trHeight w:val="454"/>
          <w:jc w:val="center"/>
        </w:trPr>
        <w:tc>
          <w:tcPr>
            <w:tcW w:w="2122" w:type="dxa"/>
            <w:vAlign w:val="center"/>
          </w:tcPr>
          <w:p w14:paraId="149AAA63" w14:textId="2EBD1A95" w:rsidR="008A4EF4" w:rsidRPr="009D56F6" w:rsidRDefault="008A4EF4" w:rsidP="00F6436B">
            <w:pPr>
              <w:spacing w:line="276" w:lineRule="auto"/>
              <w:ind w:left="0"/>
              <w:rPr>
                <w:rFonts w:eastAsia="宋体"/>
                <w:b/>
              </w:rPr>
            </w:pPr>
            <w:r w:rsidRPr="009D56F6">
              <w:rPr>
                <w:rFonts w:eastAsia="宋体"/>
                <w:b/>
              </w:rPr>
              <w:t>Ladegerät-ID</w:t>
            </w:r>
          </w:p>
        </w:tc>
        <w:tc>
          <w:tcPr>
            <w:tcW w:w="4654" w:type="dxa"/>
            <w:vAlign w:val="center"/>
          </w:tcPr>
          <w:p w14:paraId="0C87599B" w14:textId="09A5A64C" w:rsidR="008A4EF4" w:rsidRPr="009D56F6" w:rsidRDefault="008A4EF4" w:rsidP="00F6436B">
            <w:pPr>
              <w:spacing w:line="276" w:lineRule="auto"/>
              <w:ind w:left="0"/>
              <w:rPr>
                <w:rFonts w:eastAsia="宋体"/>
              </w:rPr>
            </w:pPr>
            <w:r w:rsidRPr="009D56F6">
              <w:rPr>
                <w:rFonts w:eastAsia="宋体"/>
              </w:rPr>
              <w:t>DG1120B1**********</w:t>
            </w:r>
          </w:p>
        </w:tc>
      </w:tr>
      <w:tr w:rsidR="00C04B88" w:rsidRPr="009D56F6" w14:paraId="6D825DC4" w14:textId="77777777" w:rsidTr="00743B0B">
        <w:trPr>
          <w:trHeight w:val="454"/>
          <w:jc w:val="center"/>
        </w:trPr>
        <w:tc>
          <w:tcPr>
            <w:tcW w:w="2122" w:type="dxa"/>
            <w:vAlign w:val="center"/>
          </w:tcPr>
          <w:p w14:paraId="770C62EE" w14:textId="095EB6F3" w:rsidR="008A4EF4" w:rsidRPr="009D56F6" w:rsidRDefault="008A4EF4" w:rsidP="00F6436B">
            <w:pPr>
              <w:spacing w:line="276" w:lineRule="auto"/>
              <w:ind w:left="0"/>
              <w:rPr>
                <w:rFonts w:eastAsia="宋体"/>
                <w:b/>
              </w:rPr>
            </w:pPr>
            <w:r w:rsidRPr="009D56F6">
              <w:rPr>
                <w:rFonts w:eastAsia="宋体"/>
                <w:b/>
              </w:rPr>
              <w:t>OCPP IP</w:t>
            </w:r>
          </w:p>
        </w:tc>
        <w:tc>
          <w:tcPr>
            <w:tcW w:w="4654" w:type="dxa"/>
            <w:vAlign w:val="center"/>
          </w:tcPr>
          <w:p w14:paraId="313C3322" w14:textId="40DA5784" w:rsidR="008A4EF4" w:rsidRPr="009D56F6" w:rsidRDefault="008A4EF4" w:rsidP="00F6436B">
            <w:pPr>
              <w:spacing w:line="276" w:lineRule="auto"/>
              <w:ind w:left="0"/>
              <w:rPr>
                <w:rFonts w:eastAsia="宋体"/>
              </w:rPr>
            </w:pPr>
            <w:r w:rsidRPr="009D56F6">
              <w:rPr>
                <w:rFonts w:eastAsia="宋体"/>
              </w:rPr>
              <w:t>*******.*******.**</w:t>
            </w:r>
          </w:p>
        </w:tc>
      </w:tr>
      <w:tr w:rsidR="00C04B88" w:rsidRPr="009D56F6" w14:paraId="60B03758" w14:textId="77777777" w:rsidTr="00743B0B">
        <w:trPr>
          <w:trHeight w:val="454"/>
          <w:jc w:val="center"/>
        </w:trPr>
        <w:tc>
          <w:tcPr>
            <w:tcW w:w="2122" w:type="dxa"/>
            <w:vAlign w:val="center"/>
          </w:tcPr>
          <w:p w14:paraId="3D540DCE" w14:textId="58DA3E97" w:rsidR="008A4EF4" w:rsidRPr="009D56F6" w:rsidRDefault="008A4EF4" w:rsidP="00F6436B">
            <w:pPr>
              <w:spacing w:line="276" w:lineRule="auto"/>
              <w:ind w:left="0"/>
              <w:rPr>
                <w:rFonts w:eastAsia="宋体"/>
                <w:b/>
              </w:rPr>
            </w:pPr>
            <w:r w:rsidRPr="009D56F6">
              <w:rPr>
                <w:rFonts w:eastAsia="宋体"/>
                <w:b/>
              </w:rPr>
              <w:t>OCPP-URL-Adresse</w:t>
            </w:r>
          </w:p>
        </w:tc>
        <w:tc>
          <w:tcPr>
            <w:tcW w:w="4654" w:type="dxa"/>
            <w:vAlign w:val="center"/>
          </w:tcPr>
          <w:p w14:paraId="5CA27D5D" w14:textId="53337953" w:rsidR="008A4EF4" w:rsidRPr="009D56F6" w:rsidRDefault="008A4EF4" w:rsidP="00F6436B">
            <w:pPr>
              <w:spacing w:line="276" w:lineRule="auto"/>
              <w:ind w:left="0"/>
              <w:rPr>
                <w:rFonts w:eastAsia="宋体"/>
              </w:rPr>
            </w:pPr>
            <w:r w:rsidRPr="009D56F6">
              <w:rPr>
                <w:rFonts w:eastAsia="宋体"/>
              </w:rPr>
              <w:t>**********</w:t>
            </w:r>
          </w:p>
        </w:tc>
      </w:tr>
      <w:tr w:rsidR="00C04B88" w:rsidRPr="009D56F6" w14:paraId="6AD2F57F" w14:textId="77777777" w:rsidTr="00743B0B">
        <w:trPr>
          <w:trHeight w:val="454"/>
          <w:jc w:val="center"/>
        </w:trPr>
        <w:tc>
          <w:tcPr>
            <w:tcW w:w="2122" w:type="dxa"/>
            <w:vAlign w:val="center"/>
          </w:tcPr>
          <w:p w14:paraId="63480DA6" w14:textId="0FACAD17" w:rsidR="008A4EF4" w:rsidRPr="009D56F6" w:rsidRDefault="008A4EF4" w:rsidP="00F6436B">
            <w:pPr>
              <w:spacing w:line="276" w:lineRule="auto"/>
              <w:ind w:left="0"/>
              <w:rPr>
                <w:rFonts w:eastAsia="宋体"/>
                <w:b/>
              </w:rPr>
            </w:pPr>
            <w:r w:rsidRPr="009D56F6">
              <w:rPr>
                <w:rFonts w:eastAsia="宋体"/>
                <w:b/>
              </w:rPr>
              <w:t>Anschluss-Nummer</w:t>
            </w:r>
          </w:p>
        </w:tc>
        <w:tc>
          <w:tcPr>
            <w:tcW w:w="4654" w:type="dxa"/>
            <w:vAlign w:val="center"/>
          </w:tcPr>
          <w:p w14:paraId="5E407B9C" w14:textId="501F7AA0" w:rsidR="008A4EF4" w:rsidRPr="009D56F6" w:rsidRDefault="008A4EF4" w:rsidP="00F6436B">
            <w:pPr>
              <w:spacing w:line="276" w:lineRule="auto"/>
              <w:ind w:left="0"/>
              <w:rPr>
                <w:rFonts w:eastAsia="宋体"/>
              </w:rPr>
            </w:pPr>
            <w:r w:rsidRPr="009D56F6">
              <w:rPr>
                <w:rFonts w:eastAsia="宋体"/>
              </w:rPr>
              <w:t>***</w:t>
            </w:r>
          </w:p>
        </w:tc>
      </w:tr>
      <w:tr w:rsidR="00C04B88" w:rsidRPr="009D56F6" w14:paraId="5D6B0357" w14:textId="77777777" w:rsidTr="00743B0B">
        <w:trPr>
          <w:trHeight w:val="454"/>
          <w:jc w:val="center"/>
        </w:trPr>
        <w:tc>
          <w:tcPr>
            <w:tcW w:w="2122" w:type="dxa"/>
            <w:vAlign w:val="center"/>
          </w:tcPr>
          <w:p w14:paraId="3A210392" w14:textId="5A5CE25E" w:rsidR="008A4EF4" w:rsidRPr="009D56F6" w:rsidRDefault="008A4EF4" w:rsidP="00F6436B">
            <w:pPr>
              <w:spacing w:line="276" w:lineRule="auto"/>
              <w:ind w:left="0"/>
              <w:rPr>
                <w:rFonts w:eastAsia="宋体"/>
                <w:b/>
              </w:rPr>
            </w:pPr>
            <w:r w:rsidRPr="009D56F6">
              <w:rPr>
                <w:rFonts w:eastAsia="宋体"/>
                <w:b/>
              </w:rPr>
              <w:t>OCPP-Verschlüsselungsmethode</w:t>
            </w:r>
          </w:p>
        </w:tc>
        <w:tc>
          <w:tcPr>
            <w:tcW w:w="4654" w:type="dxa"/>
            <w:vAlign w:val="center"/>
          </w:tcPr>
          <w:p w14:paraId="1F92CA63" w14:textId="1A400B52" w:rsidR="008A4EF4" w:rsidRPr="009D56F6" w:rsidRDefault="008A4EF4" w:rsidP="00F6436B">
            <w:pPr>
              <w:spacing w:line="276" w:lineRule="auto"/>
              <w:ind w:left="0"/>
              <w:rPr>
                <w:rFonts w:eastAsia="宋体"/>
              </w:rPr>
            </w:pPr>
            <w:r w:rsidRPr="009D56F6">
              <w:rPr>
                <w:rFonts w:eastAsia="宋体"/>
              </w:rPr>
              <w:t>***</w:t>
            </w:r>
          </w:p>
        </w:tc>
      </w:tr>
      <w:tr w:rsidR="00C04B88" w:rsidRPr="009D56F6" w14:paraId="6A655BA9" w14:textId="77777777" w:rsidTr="00743B0B">
        <w:trPr>
          <w:trHeight w:val="454"/>
          <w:jc w:val="center"/>
        </w:trPr>
        <w:tc>
          <w:tcPr>
            <w:tcW w:w="2122" w:type="dxa"/>
            <w:vAlign w:val="center"/>
          </w:tcPr>
          <w:p w14:paraId="6D6C1677" w14:textId="62458BD8" w:rsidR="008A4EF4" w:rsidRPr="009D56F6" w:rsidRDefault="008A4EF4" w:rsidP="00F6436B">
            <w:pPr>
              <w:spacing w:line="276" w:lineRule="auto"/>
              <w:ind w:left="0"/>
              <w:rPr>
                <w:rFonts w:eastAsia="宋体"/>
                <w:b/>
              </w:rPr>
            </w:pPr>
            <w:r w:rsidRPr="009D56F6">
              <w:rPr>
                <w:rFonts w:eastAsia="宋体"/>
                <w:b/>
              </w:rPr>
              <w:t>Ländercode</w:t>
            </w:r>
          </w:p>
        </w:tc>
        <w:tc>
          <w:tcPr>
            <w:tcW w:w="4654" w:type="dxa"/>
            <w:vAlign w:val="center"/>
          </w:tcPr>
          <w:p w14:paraId="276F0D7E" w14:textId="428809B8" w:rsidR="008A4EF4" w:rsidRPr="009D56F6" w:rsidRDefault="008A4EF4" w:rsidP="00F6436B">
            <w:pPr>
              <w:spacing w:line="276" w:lineRule="auto"/>
              <w:ind w:left="0"/>
              <w:rPr>
                <w:rFonts w:eastAsia="宋体"/>
              </w:rPr>
            </w:pPr>
            <w:r w:rsidRPr="009D56F6">
              <w:rPr>
                <w:rFonts w:eastAsia="宋体"/>
              </w:rPr>
              <w:t>UK</w:t>
            </w:r>
          </w:p>
        </w:tc>
      </w:tr>
      <w:tr w:rsidR="00C04B88" w:rsidRPr="009D56F6" w14:paraId="5C65D725" w14:textId="77777777" w:rsidTr="00743B0B">
        <w:trPr>
          <w:trHeight w:val="454"/>
          <w:jc w:val="center"/>
        </w:trPr>
        <w:tc>
          <w:tcPr>
            <w:tcW w:w="2122" w:type="dxa"/>
            <w:vAlign w:val="center"/>
          </w:tcPr>
          <w:p w14:paraId="4D7A47C6" w14:textId="7324001B" w:rsidR="008A4EF4" w:rsidRPr="009D56F6" w:rsidRDefault="008A4EF4" w:rsidP="00F6436B">
            <w:pPr>
              <w:spacing w:line="276" w:lineRule="auto"/>
              <w:ind w:left="0"/>
              <w:rPr>
                <w:rFonts w:eastAsia="宋体"/>
                <w:b/>
              </w:rPr>
            </w:pPr>
            <w:r w:rsidRPr="009D56F6">
              <w:rPr>
                <w:rFonts w:eastAsia="宋体"/>
                <w:b/>
              </w:rPr>
              <w:t>Netzwerkauswahl</w:t>
            </w:r>
          </w:p>
        </w:tc>
        <w:tc>
          <w:tcPr>
            <w:tcW w:w="4654" w:type="dxa"/>
            <w:vAlign w:val="center"/>
          </w:tcPr>
          <w:p w14:paraId="6720478D" w14:textId="5C04903A" w:rsidR="008A4EF4" w:rsidRPr="009D56F6" w:rsidRDefault="008A4EF4" w:rsidP="00F6436B">
            <w:pPr>
              <w:spacing w:line="276" w:lineRule="auto"/>
              <w:ind w:left="0"/>
              <w:rPr>
                <w:rFonts w:eastAsia="宋体"/>
              </w:rPr>
            </w:pPr>
            <w:r w:rsidRPr="009D56F6">
              <w:rPr>
                <w:rFonts w:eastAsia="宋体"/>
              </w:rPr>
              <w:t>auto/wifi/4g</w:t>
            </w:r>
          </w:p>
        </w:tc>
      </w:tr>
      <w:tr w:rsidR="00C04B88" w:rsidRPr="009D56F6" w14:paraId="160E0825" w14:textId="77777777" w:rsidTr="00743B0B">
        <w:trPr>
          <w:trHeight w:val="454"/>
          <w:jc w:val="center"/>
        </w:trPr>
        <w:tc>
          <w:tcPr>
            <w:tcW w:w="2122" w:type="dxa"/>
            <w:vAlign w:val="center"/>
          </w:tcPr>
          <w:p w14:paraId="49FB87FF" w14:textId="00B770B5" w:rsidR="008A4EF4" w:rsidRPr="009D56F6" w:rsidRDefault="008A4EF4" w:rsidP="00F6436B">
            <w:pPr>
              <w:spacing w:line="276" w:lineRule="auto"/>
              <w:ind w:left="0"/>
              <w:rPr>
                <w:rFonts w:eastAsia="宋体"/>
                <w:b/>
              </w:rPr>
            </w:pPr>
            <w:r w:rsidRPr="009D56F6">
              <w:rPr>
                <w:rFonts w:eastAsia="宋体"/>
                <w:b/>
              </w:rPr>
              <w:t>Lieferant</w:t>
            </w:r>
          </w:p>
        </w:tc>
        <w:tc>
          <w:tcPr>
            <w:tcW w:w="4654" w:type="dxa"/>
            <w:vAlign w:val="center"/>
          </w:tcPr>
          <w:p w14:paraId="519D2E82" w14:textId="3446D897" w:rsidR="008A4EF4" w:rsidRPr="009D56F6" w:rsidRDefault="008A4EF4" w:rsidP="00F6436B">
            <w:pPr>
              <w:spacing w:line="276" w:lineRule="auto"/>
              <w:ind w:left="0"/>
              <w:rPr>
                <w:rFonts w:eastAsia="宋体"/>
              </w:rPr>
            </w:pPr>
            <w:r w:rsidRPr="009D56F6">
              <w:rPr>
                <w:rFonts w:eastAsia="宋体"/>
              </w:rPr>
              <w:t>Autel</w:t>
            </w:r>
          </w:p>
        </w:tc>
      </w:tr>
      <w:tr w:rsidR="00C04B88" w:rsidRPr="009D56F6" w14:paraId="277B8307" w14:textId="77777777" w:rsidTr="00743B0B">
        <w:trPr>
          <w:trHeight w:val="454"/>
          <w:jc w:val="center"/>
        </w:trPr>
        <w:tc>
          <w:tcPr>
            <w:tcW w:w="2122" w:type="dxa"/>
            <w:vAlign w:val="center"/>
          </w:tcPr>
          <w:p w14:paraId="335B41E4" w14:textId="1A7FE5B2" w:rsidR="008A4EF4" w:rsidRPr="009D56F6" w:rsidRDefault="008A4EF4" w:rsidP="00F6436B">
            <w:pPr>
              <w:spacing w:line="276" w:lineRule="auto"/>
              <w:ind w:left="0"/>
              <w:rPr>
                <w:rFonts w:eastAsia="宋体"/>
                <w:b/>
              </w:rPr>
            </w:pPr>
            <w:r w:rsidRPr="009D56F6">
              <w:rPr>
                <w:rFonts w:eastAsia="宋体"/>
                <w:b/>
              </w:rPr>
              <w:t>Schalttafel SN</w:t>
            </w:r>
          </w:p>
        </w:tc>
        <w:tc>
          <w:tcPr>
            <w:tcW w:w="4654" w:type="dxa"/>
            <w:vAlign w:val="center"/>
          </w:tcPr>
          <w:p w14:paraId="4EFBA87C" w14:textId="3BE82C37" w:rsidR="008A4EF4" w:rsidRPr="009D56F6" w:rsidRDefault="008A4EF4" w:rsidP="00F6436B">
            <w:pPr>
              <w:spacing w:line="276" w:lineRule="auto"/>
              <w:ind w:left="0"/>
              <w:rPr>
                <w:rFonts w:eastAsia="宋体"/>
              </w:rPr>
            </w:pPr>
            <w:r w:rsidRPr="009D56F6">
              <w:rPr>
                <w:rFonts w:eastAsia="宋体"/>
              </w:rPr>
              <w:t>C06G120********</w:t>
            </w:r>
          </w:p>
        </w:tc>
      </w:tr>
      <w:tr w:rsidR="00C04B88" w:rsidRPr="009D56F6" w14:paraId="0655B2F8" w14:textId="77777777" w:rsidTr="00743B0B">
        <w:trPr>
          <w:trHeight w:val="454"/>
          <w:jc w:val="center"/>
        </w:trPr>
        <w:tc>
          <w:tcPr>
            <w:tcW w:w="2122" w:type="dxa"/>
            <w:vAlign w:val="center"/>
          </w:tcPr>
          <w:p w14:paraId="635251B1" w14:textId="002B6DB9" w:rsidR="008A4EF4" w:rsidRPr="009D56F6" w:rsidRDefault="008A4EF4" w:rsidP="00F6436B">
            <w:pPr>
              <w:spacing w:line="276" w:lineRule="auto"/>
              <w:ind w:left="0"/>
              <w:rPr>
                <w:rFonts w:eastAsia="宋体"/>
                <w:b/>
              </w:rPr>
            </w:pPr>
            <w:r w:rsidRPr="009D56F6">
              <w:rPr>
                <w:rFonts w:eastAsia="宋体"/>
                <w:b/>
              </w:rPr>
              <w:t>MAC-Adresse</w:t>
            </w:r>
          </w:p>
        </w:tc>
        <w:tc>
          <w:tcPr>
            <w:tcW w:w="4654" w:type="dxa"/>
            <w:vAlign w:val="center"/>
          </w:tcPr>
          <w:p w14:paraId="6814F05B" w14:textId="5A3CA2FE" w:rsidR="008A4EF4" w:rsidRPr="009D56F6" w:rsidRDefault="008A4EF4" w:rsidP="00F6436B">
            <w:pPr>
              <w:spacing w:line="276" w:lineRule="auto"/>
              <w:ind w:left="0"/>
              <w:rPr>
                <w:rFonts w:eastAsia="宋体"/>
              </w:rPr>
            </w:pPr>
            <w:r w:rsidRPr="009D56F6">
              <w:rPr>
                <w:rFonts w:eastAsia="宋体"/>
              </w:rPr>
              <w:t>ba:9f:aa:8c:**:**</w:t>
            </w:r>
          </w:p>
        </w:tc>
      </w:tr>
      <w:tr w:rsidR="00C04B88" w:rsidRPr="009D56F6" w14:paraId="7983D255" w14:textId="77777777" w:rsidTr="00743B0B">
        <w:trPr>
          <w:trHeight w:val="454"/>
          <w:jc w:val="center"/>
        </w:trPr>
        <w:tc>
          <w:tcPr>
            <w:tcW w:w="2122" w:type="dxa"/>
            <w:vAlign w:val="center"/>
          </w:tcPr>
          <w:p w14:paraId="66BF5617" w14:textId="33B12B19" w:rsidR="008A4EF4" w:rsidRPr="009D56F6" w:rsidRDefault="008A4EF4" w:rsidP="00F6436B">
            <w:pPr>
              <w:spacing w:line="276" w:lineRule="auto"/>
              <w:ind w:left="0"/>
              <w:rPr>
                <w:rFonts w:eastAsia="宋体"/>
                <w:b/>
              </w:rPr>
            </w:pPr>
            <w:r w:rsidRPr="009D56F6">
              <w:rPr>
                <w:rFonts w:eastAsia="宋体"/>
                <w:b/>
              </w:rPr>
              <w:t>Passwort</w:t>
            </w:r>
          </w:p>
        </w:tc>
        <w:tc>
          <w:tcPr>
            <w:tcW w:w="4654" w:type="dxa"/>
            <w:vAlign w:val="center"/>
          </w:tcPr>
          <w:p w14:paraId="5556AEFC" w14:textId="08BA849B" w:rsidR="008A4EF4" w:rsidRPr="009D56F6" w:rsidRDefault="008A4EF4" w:rsidP="00F6436B">
            <w:pPr>
              <w:spacing w:line="276" w:lineRule="auto"/>
              <w:ind w:left="0"/>
              <w:rPr>
                <w:rFonts w:eastAsia="宋体"/>
              </w:rPr>
            </w:pPr>
            <w:r w:rsidRPr="009D56F6">
              <w:rPr>
                <w:rFonts w:eastAsia="宋体"/>
              </w:rPr>
              <w:t>000000</w:t>
            </w:r>
          </w:p>
        </w:tc>
      </w:tr>
      <w:tr w:rsidR="00C04B88" w:rsidRPr="009D56F6" w14:paraId="499D2297" w14:textId="77777777" w:rsidTr="00743B0B">
        <w:trPr>
          <w:trHeight w:val="454"/>
          <w:jc w:val="center"/>
        </w:trPr>
        <w:tc>
          <w:tcPr>
            <w:tcW w:w="2122" w:type="dxa"/>
            <w:vAlign w:val="center"/>
          </w:tcPr>
          <w:p w14:paraId="6877C1DF" w14:textId="4F8573FC" w:rsidR="008A4EF4" w:rsidRPr="009D56F6" w:rsidRDefault="008A4EF4" w:rsidP="00F6436B">
            <w:pPr>
              <w:spacing w:line="276" w:lineRule="auto"/>
              <w:ind w:left="0"/>
              <w:rPr>
                <w:rFonts w:eastAsia="宋体"/>
                <w:b/>
              </w:rPr>
            </w:pPr>
            <w:r w:rsidRPr="009D56F6">
              <w:rPr>
                <w:rFonts w:eastAsia="宋体"/>
                <w:b/>
              </w:rPr>
              <w:t>Verbindungs-ID</w:t>
            </w:r>
          </w:p>
        </w:tc>
        <w:tc>
          <w:tcPr>
            <w:tcW w:w="4654" w:type="dxa"/>
            <w:vAlign w:val="center"/>
          </w:tcPr>
          <w:p w14:paraId="55556F56" w14:textId="54ADC050" w:rsidR="008A4EF4" w:rsidRPr="009D56F6" w:rsidRDefault="008A4EF4" w:rsidP="00F6436B">
            <w:pPr>
              <w:spacing w:line="276" w:lineRule="auto"/>
              <w:ind w:left="0"/>
              <w:rPr>
                <w:rFonts w:eastAsia="宋体"/>
              </w:rPr>
            </w:pPr>
            <w:r w:rsidRPr="009D56F6">
              <w:rPr>
                <w:rFonts w:eastAsia="宋体"/>
              </w:rPr>
              <w:t xml:space="preserve">0: Initialisierung Anschlüsse 1 und 2 </w:t>
            </w:r>
          </w:p>
        </w:tc>
      </w:tr>
      <w:tr w:rsidR="00C04B88" w:rsidRPr="009D56F6" w14:paraId="1E4E9EB5" w14:textId="77777777" w:rsidTr="00743B0B">
        <w:trPr>
          <w:trHeight w:val="454"/>
          <w:jc w:val="center"/>
        </w:trPr>
        <w:tc>
          <w:tcPr>
            <w:tcW w:w="2122" w:type="dxa"/>
            <w:vAlign w:val="center"/>
          </w:tcPr>
          <w:p w14:paraId="0BFE89BD" w14:textId="3DC3919C" w:rsidR="008A4EF4" w:rsidRPr="009D56F6" w:rsidRDefault="008A4EF4" w:rsidP="00F6436B">
            <w:pPr>
              <w:spacing w:line="276" w:lineRule="auto"/>
              <w:ind w:left="0"/>
              <w:rPr>
                <w:rFonts w:eastAsia="宋体"/>
                <w:b/>
              </w:rPr>
            </w:pPr>
            <w:r w:rsidRPr="009D56F6">
              <w:rPr>
                <w:rFonts w:eastAsia="宋体"/>
                <w:b/>
              </w:rPr>
              <w:t>Ladegerätkonfigurationsmodell</w:t>
            </w:r>
          </w:p>
        </w:tc>
        <w:tc>
          <w:tcPr>
            <w:tcW w:w="4654" w:type="dxa"/>
            <w:vAlign w:val="center"/>
          </w:tcPr>
          <w:p w14:paraId="3EF6D4CD" w14:textId="28CB4F12" w:rsidR="008A4EF4" w:rsidRPr="009D56F6" w:rsidRDefault="008A4EF4" w:rsidP="00F6436B">
            <w:pPr>
              <w:spacing w:line="276" w:lineRule="auto"/>
              <w:ind w:left="0"/>
              <w:rPr>
                <w:rFonts w:eastAsia="宋体"/>
              </w:rPr>
            </w:pPr>
            <w:r w:rsidRPr="009D56F6">
              <w:rPr>
                <w:rFonts w:eastAsia="宋体"/>
              </w:rPr>
              <w:t>120:120kW</w:t>
            </w:r>
          </w:p>
        </w:tc>
      </w:tr>
      <w:tr w:rsidR="00C04B88" w:rsidRPr="009D56F6" w14:paraId="56EE5192" w14:textId="77777777" w:rsidTr="00743B0B">
        <w:trPr>
          <w:trHeight w:val="454"/>
          <w:jc w:val="center"/>
        </w:trPr>
        <w:tc>
          <w:tcPr>
            <w:tcW w:w="2122" w:type="dxa"/>
            <w:vAlign w:val="center"/>
          </w:tcPr>
          <w:p w14:paraId="1069DAD7" w14:textId="3DE4419A" w:rsidR="008A4EF4" w:rsidRPr="009D56F6" w:rsidRDefault="008A4EF4" w:rsidP="00F6436B">
            <w:pPr>
              <w:spacing w:line="276" w:lineRule="auto"/>
              <w:ind w:left="0"/>
              <w:rPr>
                <w:rFonts w:eastAsia="宋体"/>
                <w:b/>
              </w:rPr>
            </w:pPr>
            <w:r w:rsidRPr="009D56F6">
              <w:rPr>
                <w:rFonts w:eastAsia="宋体"/>
                <w:b/>
              </w:rPr>
              <w:t>MGR IP</w:t>
            </w:r>
          </w:p>
        </w:tc>
        <w:tc>
          <w:tcPr>
            <w:tcW w:w="4654" w:type="dxa"/>
            <w:vAlign w:val="center"/>
          </w:tcPr>
          <w:p w14:paraId="47FD2E84" w14:textId="4E6695F7" w:rsidR="008A4EF4" w:rsidRPr="009D56F6" w:rsidRDefault="008A4EF4" w:rsidP="00F6436B">
            <w:pPr>
              <w:spacing w:line="276" w:lineRule="auto"/>
              <w:ind w:left="0"/>
              <w:rPr>
                <w:rFonts w:eastAsia="宋体"/>
              </w:rPr>
            </w:pPr>
            <w:r w:rsidRPr="009D56F6">
              <w:rPr>
                <w:rFonts w:eastAsia="宋体"/>
              </w:rPr>
              <w:t>*******.*******.**</w:t>
            </w:r>
          </w:p>
        </w:tc>
      </w:tr>
      <w:tr w:rsidR="00C04B88" w:rsidRPr="009D56F6" w14:paraId="31CAA12E" w14:textId="77777777" w:rsidTr="00743B0B">
        <w:trPr>
          <w:trHeight w:val="454"/>
          <w:jc w:val="center"/>
        </w:trPr>
        <w:tc>
          <w:tcPr>
            <w:tcW w:w="2122" w:type="dxa"/>
            <w:vAlign w:val="center"/>
          </w:tcPr>
          <w:p w14:paraId="466581C4" w14:textId="6B068338" w:rsidR="008A4EF4" w:rsidRPr="009D56F6" w:rsidRDefault="008A4EF4" w:rsidP="00F6436B">
            <w:pPr>
              <w:spacing w:line="276" w:lineRule="auto"/>
              <w:ind w:left="0"/>
              <w:rPr>
                <w:rFonts w:eastAsia="宋体"/>
                <w:b/>
              </w:rPr>
            </w:pPr>
            <w:r w:rsidRPr="009D56F6">
              <w:rPr>
                <w:rFonts w:eastAsia="宋体"/>
                <w:b/>
              </w:rPr>
              <w:t>MGR URL</w:t>
            </w:r>
          </w:p>
        </w:tc>
        <w:tc>
          <w:tcPr>
            <w:tcW w:w="4654" w:type="dxa"/>
            <w:vAlign w:val="center"/>
          </w:tcPr>
          <w:p w14:paraId="3F300F60" w14:textId="586BFAC7" w:rsidR="008A4EF4" w:rsidRPr="009D56F6" w:rsidRDefault="008A4EF4" w:rsidP="00F6436B">
            <w:pPr>
              <w:spacing w:line="276" w:lineRule="auto"/>
              <w:ind w:left="0"/>
              <w:rPr>
                <w:rFonts w:eastAsia="宋体"/>
              </w:rPr>
            </w:pPr>
            <w:r w:rsidRPr="009D56F6">
              <w:rPr>
                <w:rFonts w:eastAsia="宋体"/>
              </w:rPr>
              <w:t>**********</w:t>
            </w:r>
          </w:p>
        </w:tc>
      </w:tr>
      <w:tr w:rsidR="00C04B88" w:rsidRPr="009D56F6" w14:paraId="5DC1F443" w14:textId="77777777" w:rsidTr="00743B0B">
        <w:trPr>
          <w:trHeight w:val="454"/>
          <w:jc w:val="center"/>
        </w:trPr>
        <w:tc>
          <w:tcPr>
            <w:tcW w:w="2122" w:type="dxa"/>
            <w:vAlign w:val="center"/>
          </w:tcPr>
          <w:p w14:paraId="0A84854D" w14:textId="09B5931E" w:rsidR="008A4EF4" w:rsidRPr="009D56F6" w:rsidRDefault="008A4EF4" w:rsidP="00F6436B">
            <w:pPr>
              <w:spacing w:line="276" w:lineRule="auto"/>
              <w:ind w:left="0"/>
              <w:rPr>
                <w:rFonts w:eastAsia="宋体"/>
                <w:b/>
              </w:rPr>
            </w:pPr>
            <w:r w:rsidRPr="009D56F6">
              <w:rPr>
                <w:rFonts w:eastAsia="宋体"/>
                <w:b/>
              </w:rPr>
              <w:t>MGR PORT</w:t>
            </w:r>
          </w:p>
        </w:tc>
        <w:tc>
          <w:tcPr>
            <w:tcW w:w="4654" w:type="dxa"/>
            <w:vAlign w:val="center"/>
          </w:tcPr>
          <w:p w14:paraId="18FA84B6" w14:textId="7D844134" w:rsidR="008A4EF4" w:rsidRPr="009D56F6" w:rsidRDefault="008A4EF4" w:rsidP="00F6436B">
            <w:pPr>
              <w:spacing w:line="276" w:lineRule="auto"/>
              <w:ind w:left="0"/>
              <w:rPr>
                <w:rFonts w:eastAsia="宋体"/>
              </w:rPr>
            </w:pPr>
            <w:r w:rsidRPr="009D56F6">
              <w:rPr>
                <w:rFonts w:eastAsia="宋体"/>
              </w:rPr>
              <w:t>***</w:t>
            </w:r>
          </w:p>
        </w:tc>
      </w:tr>
      <w:tr w:rsidR="00C04B88" w:rsidRPr="009D56F6" w14:paraId="7477BED4" w14:textId="77777777" w:rsidTr="00743B0B">
        <w:trPr>
          <w:trHeight w:val="454"/>
          <w:jc w:val="center"/>
        </w:trPr>
        <w:tc>
          <w:tcPr>
            <w:tcW w:w="2122" w:type="dxa"/>
            <w:vAlign w:val="center"/>
          </w:tcPr>
          <w:p w14:paraId="314AE2B3" w14:textId="0460CF91" w:rsidR="008A4EF4" w:rsidRPr="009D56F6" w:rsidRDefault="008A4EF4" w:rsidP="00F6436B">
            <w:pPr>
              <w:spacing w:line="276" w:lineRule="auto"/>
              <w:ind w:left="0"/>
              <w:rPr>
                <w:rFonts w:eastAsia="宋体"/>
                <w:b/>
              </w:rPr>
            </w:pPr>
            <w:r w:rsidRPr="009D56F6">
              <w:rPr>
                <w:rFonts w:eastAsia="宋体"/>
                <w:b/>
              </w:rPr>
              <w:t>MGR SEC</w:t>
            </w:r>
          </w:p>
        </w:tc>
        <w:tc>
          <w:tcPr>
            <w:tcW w:w="4654" w:type="dxa"/>
            <w:vAlign w:val="center"/>
          </w:tcPr>
          <w:p w14:paraId="20E7B782" w14:textId="3829ABBE" w:rsidR="008A4EF4" w:rsidRPr="009D56F6" w:rsidRDefault="008A4EF4" w:rsidP="00F6436B">
            <w:pPr>
              <w:spacing w:line="276" w:lineRule="auto"/>
              <w:ind w:left="0"/>
              <w:rPr>
                <w:rFonts w:eastAsia="宋体"/>
              </w:rPr>
            </w:pPr>
            <w:r w:rsidRPr="009D56F6">
              <w:rPr>
                <w:rFonts w:eastAsia="宋体"/>
              </w:rPr>
              <w:t>https</w:t>
            </w:r>
          </w:p>
        </w:tc>
      </w:tr>
      <w:tr w:rsidR="00C04B88" w:rsidRPr="009D56F6" w14:paraId="3736C3FC" w14:textId="77777777" w:rsidTr="00743B0B">
        <w:trPr>
          <w:trHeight w:val="454"/>
          <w:jc w:val="center"/>
        </w:trPr>
        <w:tc>
          <w:tcPr>
            <w:tcW w:w="2122" w:type="dxa"/>
            <w:vAlign w:val="center"/>
          </w:tcPr>
          <w:p w14:paraId="3F74FC34" w14:textId="597CA25B" w:rsidR="008A4EF4" w:rsidRPr="009D56F6" w:rsidRDefault="008A4EF4" w:rsidP="00F6436B">
            <w:pPr>
              <w:spacing w:line="276" w:lineRule="auto"/>
              <w:ind w:left="0"/>
              <w:rPr>
                <w:rFonts w:eastAsia="宋体"/>
                <w:b/>
              </w:rPr>
            </w:pPr>
            <w:r w:rsidRPr="009D56F6">
              <w:rPr>
                <w:rFonts w:eastAsia="宋体"/>
                <w:b/>
              </w:rPr>
              <w:lastRenderedPageBreak/>
              <w:t>MGR ENABLE</w:t>
            </w:r>
          </w:p>
        </w:tc>
        <w:tc>
          <w:tcPr>
            <w:tcW w:w="4654" w:type="dxa"/>
            <w:vAlign w:val="center"/>
          </w:tcPr>
          <w:p w14:paraId="05FC32D5" w14:textId="09EEB882" w:rsidR="008A4EF4" w:rsidRPr="009D56F6" w:rsidRDefault="008A4EF4" w:rsidP="00F6436B">
            <w:pPr>
              <w:spacing w:line="276" w:lineRule="auto"/>
              <w:ind w:left="0"/>
              <w:rPr>
                <w:rFonts w:eastAsia="宋体"/>
              </w:rPr>
            </w:pPr>
            <w:r w:rsidRPr="009D56F6">
              <w:rPr>
                <w:rFonts w:eastAsia="宋体"/>
              </w:rPr>
              <w:t>1: Aktivieren</w:t>
            </w:r>
          </w:p>
        </w:tc>
      </w:tr>
      <w:tr w:rsidR="00C04B88" w:rsidRPr="009D56F6" w14:paraId="3DF0E258" w14:textId="77777777" w:rsidTr="00743B0B">
        <w:trPr>
          <w:trHeight w:val="454"/>
          <w:jc w:val="center"/>
        </w:trPr>
        <w:tc>
          <w:tcPr>
            <w:tcW w:w="2122" w:type="dxa"/>
            <w:vAlign w:val="center"/>
          </w:tcPr>
          <w:p w14:paraId="4CB37B81" w14:textId="5A1DFE97" w:rsidR="008A4EF4" w:rsidRPr="009D56F6" w:rsidRDefault="008A4EF4" w:rsidP="00F6436B">
            <w:pPr>
              <w:spacing w:line="276" w:lineRule="auto"/>
              <w:ind w:left="0"/>
              <w:rPr>
                <w:rFonts w:eastAsia="宋体"/>
                <w:b/>
              </w:rPr>
            </w:pPr>
            <w:r w:rsidRPr="009D56F6">
              <w:rPr>
                <w:rFonts w:eastAsia="宋体"/>
                <w:b/>
              </w:rPr>
              <w:t>http API-Adresse</w:t>
            </w:r>
          </w:p>
        </w:tc>
        <w:tc>
          <w:tcPr>
            <w:tcW w:w="4654" w:type="dxa"/>
            <w:vAlign w:val="center"/>
          </w:tcPr>
          <w:p w14:paraId="1C95E7F8" w14:textId="0E3261BB" w:rsidR="008A4EF4" w:rsidRPr="009D56F6" w:rsidRDefault="008A4EF4" w:rsidP="00F6436B">
            <w:pPr>
              <w:spacing w:line="276" w:lineRule="auto"/>
              <w:ind w:left="0"/>
              <w:rPr>
                <w:rFonts w:eastAsia="宋体"/>
              </w:rPr>
            </w:pPr>
            <w:r w:rsidRPr="009D56F6">
              <w:rPr>
                <w:rFonts w:eastAsia="宋体"/>
              </w:rPr>
              <w:t>vorübergehend unbrauchbar</w:t>
            </w:r>
          </w:p>
        </w:tc>
      </w:tr>
      <w:tr w:rsidR="00C04B88" w:rsidRPr="009D56F6" w14:paraId="4F64C767" w14:textId="77777777" w:rsidTr="00743B0B">
        <w:trPr>
          <w:trHeight w:val="454"/>
          <w:jc w:val="center"/>
        </w:trPr>
        <w:tc>
          <w:tcPr>
            <w:tcW w:w="2122" w:type="dxa"/>
            <w:vAlign w:val="center"/>
          </w:tcPr>
          <w:p w14:paraId="61007413" w14:textId="1A1DBC05" w:rsidR="008A4EF4" w:rsidRPr="009D56F6" w:rsidRDefault="008A4EF4" w:rsidP="00F6436B">
            <w:pPr>
              <w:spacing w:line="276" w:lineRule="auto"/>
              <w:ind w:left="0"/>
              <w:rPr>
                <w:rFonts w:eastAsia="宋体"/>
                <w:b/>
              </w:rPr>
            </w:pPr>
            <w:r w:rsidRPr="009D56F6">
              <w:rPr>
                <w:rFonts w:eastAsia="宋体"/>
                <w:b/>
              </w:rPr>
              <w:t>Betriebsumgebung</w:t>
            </w:r>
          </w:p>
        </w:tc>
        <w:tc>
          <w:tcPr>
            <w:tcW w:w="4654" w:type="dxa"/>
            <w:vAlign w:val="center"/>
          </w:tcPr>
          <w:p w14:paraId="6971D77D" w14:textId="3B99FF88" w:rsidR="008A4EF4" w:rsidRPr="009D56F6" w:rsidRDefault="008A4EF4" w:rsidP="00F6436B">
            <w:pPr>
              <w:spacing w:line="276" w:lineRule="auto"/>
              <w:ind w:left="0"/>
              <w:rPr>
                <w:rFonts w:eastAsia="宋体"/>
              </w:rPr>
            </w:pPr>
            <w:r w:rsidRPr="009D56F6">
              <w:rPr>
                <w:rFonts w:eastAsia="宋体"/>
              </w:rPr>
              <w:t>1: China /3: Europa /4: UK /5: USA</w:t>
            </w:r>
          </w:p>
        </w:tc>
      </w:tr>
      <w:tr w:rsidR="00C04B88" w:rsidRPr="009D56F6" w14:paraId="1B474C01" w14:textId="77777777" w:rsidTr="00743B0B">
        <w:trPr>
          <w:trHeight w:val="680"/>
          <w:jc w:val="center"/>
        </w:trPr>
        <w:tc>
          <w:tcPr>
            <w:tcW w:w="2122" w:type="dxa"/>
            <w:vAlign w:val="center"/>
          </w:tcPr>
          <w:p w14:paraId="4DC9B8F4" w14:textId="2B3A5E2F" w:rsidR="008A4EF4" w:rsidRPr="009D56F6" w:rsidRDefault="008A4EF4" w:rsidP="00F6436B">
            <w:pPr>
              <w:spacing w:line="276" w:lineRule="auto"/>
              <w:ind w:left="0"/>
              <w:rPr>
                <w:rFonts w:eastAsia="宋体"/>
                <w:b/>
              </w:rPr>
            </w:pPr>
            <w:r w:rsidRPr="009D56F6">
              <w:rPr>
                <w:rFonts w:eastAsia="宋体"/>
                <w:b/>
              </w:rPr>
              <w:t>Zahlungsmethode</w:t>
            </w:r>
          </w:p>
        </w:tc>
        <w:tc>
          <w:tcPr>
            <w:tcW w:w="4654" w:type="dxa"/>
            <w:vAlign w:val="center"/>
          </w:tcPr>
          <w:p w14:paraId="4EC94ACC" w14:textId="21D7D6EA" w:rsidR="008A4EF4" w:rsidRPr="009D56F6" w:rsidRDefault="008A4EF4" w:rsidP="00F6436B">
            <w:pPr>
              <w:spacing w:line="276" w:lineRule="auto"/>
              <w:ind w:left="0"/>
              <w:rPr>
                <w:rFonts w:eastAsia="宋体"/>
              </w:rPr>
            </w:pPr>
            <w:r w:rsidRPr="009D56F6">
              <w:rPr>
                <w:rFonts w:eastAsia="宋体"/>
              </w:rPr>
              <w:t>1: QR-Code 2: NFC-Modul 3: QR-Code und NFC-Modul 4: Kreditkarte 5: QR-Code und Kreditkarte 6: NFC-Modul und Kreditkarte 7: Alle</w:t>
            </w:r>
          </w:p>
        </w:tc>
      </w:tr>
      <w:tr w:rsidR="00C04B88" w:rsidRPr="009D56F6" w14:paraId="2AD6192F" w14:textId="77777777" w:rsidTr="00743B0B">
        <w:trPr>
          <w:trHeight w:val="454"/>
          <w:jc w:val="center"/>
        </w:trPr>
        <w:tc>
          <w:tcPr>
            <w:tcW w:w="2122" w:type="dxa"/>
            <w:vAlign w:val="center"/>
          </w:tcPr>
          <w:p w14:paraId="620C1F65" w14:textId="20522AF2" w:rsidR="008A4EF4" w:rsidRPr="009D56F6" w:rsidRDefault="008A4EF4" w:rsidP="00F6436B">
            <w:pPr>
              <w:spacing w:line="276" w:lineRule="auto"/>
              <w:ind w:left="0"/>
              <w:rPr>
                <w:rFonts w:eastAsia="宋体"/>
                <w:b/>
              </w:rPr>
            </w:pPr>
            <w:r w:rsidRPr="009D56F6">
              <w:rPr>
                <w:rFonts w:eastAsia="宋体"/>
                <w:b/>
              </w:rPr>
              <w:t>Http-Testschalter</w:t>
            </w:r>
          </w:p>
        </w:tc>
        <w:tc>
          <w:tcPr>
            <w:tcW w:w="4654" w:type="dxa"/>
            <w:vAlign w:val="center"/>
          </w:tcPr>
          <w:p w14:paraId="061D3DBC" w14:textId="2D450453" w:rsidR="008A4EF4" w:rsidRPr="009D56F6" w:rsidRDefault="008A4EF4" w:rsidP="00F6436B">
            <w:pPr>
              <w:spacing w:line="276" w:lineRule="auto"/>
              <w:ind w:left="0"/>
              <w:rPr>
                <w:rFonts w:eastAsia="宋体"/>
              </w:rPr>
            </w:pPr>
            <w:r w:rsidRPr="009D56F6">
              <w:rPr>
                <w:rFonts w:eastAsia="宋体"/>
              </w:rPr>
              <w:t>1: Produktionsumgebung</w:t>
            </w:r>
          </w:p>
        </w:tc>
      </w:tr>
      <w:tr w:rsidR="00C04B88" w:rsidRPr="009D56F6" w14:paraId="7BD1F5A9" w14:textId="77777777" w:rsidTr="00743B0B">
        <w:trPr>
          <w:trHeight w:val="454"/>
          <w:jc w:val="center"/>
        </w:trPr>
        <w:tc>
          <w:tcPr>
            <w:tcW w:w="2122" w:type="dxa"/>
            <w:vAlign w:val="center"/>
          </w:tcPr>
          <w:p w14:paraId="472C335D" w14:textId="4E15879B" w:rsidR="008A4EF4" w:rsidRPr="009D56F6" w:rsidRDefault="008A4EF4" w:rsidP="00F6436B">
            <w:pPr>
              <w:spacing w:line="276" w:lineRule="auto"/>
              <w:ind w:left="0"/>
              <w:rPr>
                <w:rFonts w:eastAsia="宋体"/>
                <w:b/>
              </w:rPr>
            </w:pPr>
            <w:r w:rsidRPr="009D56F6">
              <w:rPr>
                <w:rFonts w:eastAsia="宋体"/>
                <w:b/>
              </w:rPr>
              <w:t>Gerätemodell</w:t>
            </w:r>
          </w:p>
        </w:tc>
        <w:tc>
          <w:tcPr>
            <w:tcW w:w="4654" w:type="dxa"/>
            <w:vAlign w:val="center"/>
          </w:tcPr>
          <w:p w14:paraId="05BB41A4" w14:textId="2E59D696" w:rsidR="008A4EF4" w:rsidRPr="009D56F6" w:rsidRDefault="008A4EF4" w:rsidP="00F6436B">
            <w:pPr>
              <w:spacing w:line="276" w:lineRule="auto"/>
              <w:ind w:left="0"/>
              <w:rPr>
                <w:rFonts w:eastAsia="宋体"/>
              </w:rPr>
            </w:pPr>
            <w:r w:rsidRPr="009D56F6">
              <w:rPr>
                <w:rFonts w:eastAsia="宋体"/>
              </w:rPr>
              <w:t>Maxi CN DC**********</w:t>
            </w:r>
          </w:p>
        </w:tc>
      </w:tr>
      <w:tr w:rsidR="00C04B88" w:rsidRPr="009D56F6" w14:paraId="4737288A" w14:textId="77777777" w:rsidTr="00743B0B">
        <w:trPr>
          <w:trHeight w:val="454"/>
          <w:jc w:val="center"/>
        </w:trPr>
        <w:tc>
          <w:tcPr>
            <w:tcW w:w="2122" w:type="dxa"/>
            <w:vAlign w:val="center"/>
          </w:tcPr>
          <w:p w14:paraId="5D26F8C8" w14:textId="13AD6D64" w:rsidR="008A4EF4" w:rsidRPr="009D56F6" w:rsidRDefault="008A4EF4" w:rsidP="00F6436B">
            <w:pPr>
              <w:spacing w:line="276" w:lineRule="auto"/>
              <w:ind w:left="0"/>
              <w:rPr>
                <w:rFonts w:eastAsia="宋体"/>
                <w:b/>
              </w:rPr>
            </w:pPr>
            <w:r w:rsidRPr="009D56F6">
              <w:rPr>
                <w:rFonts w:eastAsia="宋体"/>
                <w:b/>
              </w:rPr>
              <w:t>Nennleistung</w:t>
            </w:r>
          </w:p>
        </w:tc>
        <w:tc>
          <w:tcPr>
            <w:tcW w:w="4654" w:type="dxa"/>
            <w:vAlign w:val="center"/>
          </w:tcPr>
          <w:p w14:paraId="3B22F5A9" w14:textId="14F42F51" w:rsidR="008A4EF4" w:rsidRPr="009D56F6" w:rsidRDefault="008A4EF4" w:rsidP="00F6436B">
            <w:pPr>
              <w:spacing w:line="276" w:lineRule="auto"/>
              <w:ind w:left="0"/>
              <w:rPr>
                <w:rFonts w:eastAsia="宋体"/>
              </w:rPr>
            </w:pPr>
            <w:r w:rsidRPr="009D56F6">
              <w:rPr>
                <w:rFonts w:eastAsia="宋体"/>
              </w:rPr>
              <w:t>120 kW</w:t>
            </w:r>
          </w:p>
        </w:tc>
      </w:tr>
      <w:tr w:rsidR="00C04B88" w:rsidRPr="009D56F6" w14:paraId="21FAFFDF" w14:textId="77777777" w:rsidTr="00743B0B">
        <w:trPr>
          <w:trHeight w:val="454"/>
          <w:jc w:val="center"/>
        </w:trPr>
        <w:tc>
          <w:tcPr>
            <w:tcW w:w="2122" w:type="dxa"/>
            <w:vAlign w:val="center"/>
          </w:tcPr>
          <w:p w14:paraId="004EDC79" w14:textId="0BBEBF1C" w:rsidR="008A4EF4" w:rsidRPr="009D56F6" w:rsidRDefault="008A4EF4" w:rsidP="00F6436B">
            <w:pPr>
              <w:spacing w:line="276" w:lineRule="auto"/>
              <w:ind w:left="0"/>
              <w:rPr>
                <w:rFonts w:eastAsia="宋体"/>
                <w:b/>
              </w:rPr>
            </w:pPr>
            <w:r w:rsidRPr="009D56F6">
              <w:rPr>
                <w:rFonts w:eastAsia="宋体"/>
                <w:b/>
              </w:rPr>
              <w:t>Nennspannung</w:t>
            </w:r>
          </w:p>
        </w:tc>
        <w:tc>
          <w:tcPr>
            <w:tcW w:w="4654" w:type="dxa"/>
            <w:vAlign w:val="center"/>
          </w:tcPr>
          <w:p w14:paraId="6C6CB8D0" w14:textId="6DC9DB92" w:rsidR="008A4EF4" w:rsidRPr="009D56F6" w:rsidRDefault="008A4EF4" w:rsidP="00F6436B">
            <w:pPr>
              <w:spacing w:line="276" w:lineRule="auto"/>
              <w:ind w:left="0"/>
              <w:rPr>
                <w:rFonts w:eastAsia="宋体"/>
              </w:rPr>
            </w:pPr>
            <w:r w:rsidRPr="009D56F6">
              <w:rPr>
                <w:rFonts w:eastAsia="宋体"/>
              </w:rPr>
              <w:t>1000 V</w:t>
            </w:r>
          </w:p>
        </w:tc>
      </w:tr>
      <w:tr w:rsidR="00C04B88" w:rsidRPr="009D56F6" w14:paraId="055D2A56" w14:textId="77777777" w:rsidTr="00743B0B">
        <w:trPr>
          <w:trHeight w:val="454"/>
          <w:jc w:val="center"/>
        </w:trPr>
        <w:tc>
          <w:tcPr>
            <w:tcW w:w="2122" w:type="dxa"/>
            <w:vAlign w:val="center"/>
          </w:tcPr>
          <w:p w14:paraId="30383FA9" w14:textId="254CA30C" w:rsidR="008A4EF4" w:rsidRPr="009D56F6" w:rsidRDefault="008A4EF4" w:rsidP="00F6436B">
            <w:pPr>
              <w:spacing w:line="276" w:lineRule="auto"/>
              <w:ind w:left="0"/>
              <w:rPr>
                <w:rFonts w:eastAsia="宋体"/>
                <w:b/>
              </w:rPr>
            </w:pPr>
            <w:r w:rsidRPr="009D56F6">
              <w:rPr>
                <w:rFonts w:eastAsia="宋体"/>
                <w:b/>
              </w:rPr>
              <w:t>Spitzenstrom</w:t>
            </w:r>
          </w:p>
        </w:tc>
        <w:tc>
          <w:tcPr>
            <w:tcW w:w="4654" w:type="dxa"/>
            <w:vAlign w:val="center"/>
          </w:tcPr>
          <w:p w14:paraId="78EF09F0" w14:textId="421D5A3D" w:rsidR="008A4EF4" w:rsidRPr="009D56F6" w:rsidRDefault="008A4EF4" w:rsidP="00F6436B">
            <w:pPr>
              <w:spacing w:line="276" w:lineRule="auto"/>
              <w:ind w:left="0"/>
              <w:rPr>
                <w:rFonts w:eastAsia="宋体"/>
              </w:rPr>
            </w:pPr>
            <w:r w:rsidRPr="009D56F6">
              <w:rPr>
                <w:rFonts w:eastAsia="宋体"/>
              </w:rPr>
              <w:t>200 A</w:t>
            </w:r>
          </w:p>
        </w:tc>
      </w:tr>
      <w:tr w:rsidR="00C04B88" w:rsidRPr="009D56F6" w14:paraId="7F73E548" w14:textId="77777777" w:rsidTr="00743B0B">
        <w:trPr>
          <w:trHeight w:val="454"/>
          <w:jc w:val="center"/>
        </w:trPr>
        <w:tc>
          <w:tcPr>
            <w:tcW w:w="2122" w:type="dxa"/>
            <w:vAlign w:val="center"/>
          </w:tcPr>
          <w:p w14:paraId="49C2C515" w14:textId="51448D48" w:rsidR="008A4EF4" w:rsidRPr="009D56F6" w:rsidRDefault="008A4EF4" w:rsidP="00F6436B">
            <w:pPr>
              <w:spacing w:line="276" w:lineRule="auto"/>
              <w:ind w:left="0"/>
              <w:rPr>
                <w:rFonts w:eastAsia="宋体"/>
                <w:b/>
              </w:rPr>
            </w:pPr>
            <w:r w:rsidRPr="009D56F6">
              <w:rPr>
                <w:rFonts w:eastAsia="宋体"/>
                <w:b/>
              </w:rPr>
              <w:t>Sollstrom</w:t>
            </w:r>
          </w:p>
        </w:tc>
        <w:tc>
          <w:tcPr>
            <w:tcW w:w="4654" w:type="dxa"/>
            <w:vAlign w:val="center"/>
          </w:tcPr>
          <w:p w14:paraId="500F8BD2" w14:textId="6EEE50AC" w:rsidR="008A4EF4" w:rsidRPr="009D56F6" w:rsidRDefault="008A4EF4" w:rsidP="00F6436B">
            <w:pPr>
              <w:spacing w:line="276" w:lineRule="auto"/>
              <w:ind w:left="0"/>
              <w:rPr>
                <w:rFonts w:eastAsia="宋体"/>
              </w:rPr>
            </w:pPr>
            <w:r w:rsidRPr="009D56F6">
              <w:rPr>
                <w:rFonts w:eastAsia="宋体"/>
              </w:rPr>
              <w:t>200 A</w:t>
            </w:r>
          </w:p>
        </w:tc>
      </w:tr>
      <w:tr w:rsidR="00C04B88" w:rsidRPr="009D56F6" w14:paraId="0D1EC495" w14:textId="77777777" w:rsidTr="00743B0B">
        <w:trPr>
          <w:trHeight w:val="454"/>
          <w:jc w:val="center"/>
        </w:trPr>
        <w:tc>
          <w:tcPr>
            <w:tcW w:w="2122" w:type="dxa"/>
            <w:vAlign w:val="center"/>
          </w:tcPr>
          <w:p w14:paraId="255F8F75" w14:textId="20255DBF" w:rsidR="008A4EF4" w:rsidRPr="009D56F6" w:rsidRDefault="008A4EF4" w:rsidP="00F6436B">
            <w:pPr>
              <w:spacing w:line="276" w:lineRule="auto"/>
              <w:ind w:left="0"/>
              <w:rPr>
                <w:rFonts w:eastAsia="宋体"/>
                <w:b/>
              </w:rPr>
            </w:pPr>
            <w:r w:rsidRPr="009D56F6">
              <w:rPr>
                <w:rFonts w:eastAsia="宋体"/>
                <w:b/>
              </w:rPr>
              <w:t>Maximale Leistung</w:t>
            </w:r>
          </w:p>
        </w:tc>
        <w:tc>
          <w:tcPr>
            <w:tcW w:w="4654" w:type="dxa"/>
            <w:vAlign w:val="center"/>
          </w:tcPr>
          <w:p w14:paraId="5E0F5438" w14:textId="70A913E5" w:rsidR="008A4EF4" w:rsidRPr="009D56F6" w:rsidRDefault="008A4EF4" w:rsidP="00F6436B">
            <w:pPr>
              <w:spacing w:line="276" w:lineRule="auto"/>
              <w:ind w:left="0"/>
              <w:rPr>
                <w:rFonts w:eastAsia="宋体"/>
              </w:rPr>
            </w:pPr>
            <w:r w:rsidRPr="009D56F6">
              <w:rPr>
                <w:rFonts w:eastAsia="宋体"/>
              </w:rPr>
              <w:t>120 kW</w:t>
            </w:r>
          </w:p>
        </w:tc>
      </w:tr>
    </w:tbl>
    <w:p w14:paraId="315076DC" w14:textId="021FE585" w:rsidR="00B80BE6" w:rsidRPr="009D56F6" w:rsidRDefault="00B80BE6" w:rsidP="009B3A01">
      <w:pPr>
        <w:pStyle w:val="2"/>
        <w:spacing w:before="240" w:line="276" w:lineRule="auto"/>
        <w:rPr>
          <w:rFonts w:eastAsia="宋体" w:cs="Arial"/>
        </w:rPr>
      </w:pPr>
      <w:bookmarkStart w:id="125" w:name="_Toc106900395"/>
      <w:bookmarkStart w:id="126" w:name="_Toc120628644"/>
      <w:r w:rsidRPr="009D56F6">
        <w:rPr>
          <w:rFonts w:eastAsia="宋体" w:cs="Arial"/>
        </w:rPr>
        <w:t>Cloud-Service-Portal</w:t>
      </w:r>
      <w:bookmarkEnd w:id="125"/>
      <w:bookmarkEnd w:id="126"/>
    </w:p>
    <w:p w14:paraId="76ECAF9C" w14:textId="48FDBDA4" w:rsidR="00B80BE6" w:rsidRPr="009D56F6" w:rsidRDefault="00B80BE6" w:rsidP="00E42578">
      <w:pPr>
        <w:pStyle w:val="EN"/>
        <w:sectPr w:rsidR="00B80BE6" w:rsidRPr="009D56F6" w:rsidSect="00655ED4">
          <w:pgSz w:w="8392" w:h="11907"/>
          <w:pgMar w:top="567" w:right="567" w:bottom="567" w:left="567" w:header="340" w:footer="340" w:gutter="0"/>
          <w:cols w:space="720"/>
          <w:docGrid w:linePitch="245"/>
        </w:sectPr>
      </w:pPr>
      <w:r w:rsidRPr="009D56F6">
        <w:t xml:space="preserve">Autel bietet eine Reihe von cloud-basierten Tools, um den </w:t>
      </w:r>
      <w:r w:rsidRPr="009D56F6">
        <w:rPr>
          <w:snapToGrid w:val="0"/>
        </w:rPr>
        <w:t>MaxiCharger</w:t>
      </w:r>
      <w:r w:rsidRPr="009D56F6">
        <w:t xml:space="preserve"> in Betrieb zu nehmen, zu überwachen und Probleme zu beheben. Setzen Sie sich für weitere Informationen mit Ihrem e-Mobility-Vertreter von Autel in Verbindung.</w:t>
      </w:r>
    </w:p>
    <w:p w14:paraId="04EA2AE8" w14:textId="6EA6FC75" w:rsidR="00F51A11" w:rsidRPr="009D56F6" w:rsidRDefault="003D247A" w:rsidP="009B3A01">
      <w:pPr>
        <w:pStyle w:val="10"/>
        <w:spacing w:line="276" w:lineRule="auto"/>
        <w:rPr>
          <w:rFonts w:eastAsia="宋体"/>
        </w:rPr>
      </w:pPr>
      <w:bookmarkStart w:id="127" w:name="_Toc106900396"/>
      <w:bookmarkStart w:id="128" w:name="_Toc120628645"/>
      <w:r w:rsidRPr="009D56F6">
        <w:rPr>
          <w:rFonts w:eastAsia="宋体"/>
        </w:rPr>
        <w:lastRenderedPageBreak/>
        <w:t>Vorbereitung</w:t>
      </w:r>
      <w:bookmarkEnd w:id="127"/>
      <w:bookmarkEnd w:id="128"/>
    </w:p>
    <w:p w14:paraId="2A127E11" w14:textId="7654BF27" w:rsidR="00184E17" w:rsidRPr="009D56F6" w:rsidRDefault="0012595B" w:rsidP="00E42578">
      <w:pPr>
        <w:pStyle w:val="EN"/>
      </w:pPr>
      <w:r w:rsidRPr="009D56F6">
        <w:t xml:space="preserve">Der MaxiCharger wird in die Nähe des Standorts geliefert. Doch der Eigentümer ist für die Versetzung des MaxiCharger in den endgültigen Standort verantwortlich. Wenn der MaxiCharger vor der Installation sicher gelagert werden muss, befolgen Sie die Bedingungen, die in </w:t>
      </w:r>
      <w:r w:rsidR="00184E17" w:rsidRPr="009D56F6">
        <w:rPr>
          <w:rStyle w:val="Char1"/>
          <w:rFonts w:eastAsia="宋体" w:cs="Arial"/>
          <w:color w:val="auto"/>
        </w:rPr>
        <w:fldChar w:fldCharType="begin"/>
      </w:r>
      <w:r w:rsidR="00184E17" w:rsidRPr="009D56F6">
        <w:rPr>
          <w:rStyle w:val="Char1"/>
          <w:rFonts w:eastAsia="宋体" w:cs="Arial"/>
          <w:color w:val="auto"/>
        </w:rPr>
        <w:instrText xml:space="preserve"> REF _Ref103279173 \h  \* MERGEFORMAT </w:instrText>
      </w:r>
      <w:r w:rsidR="00184E17" w:rsidRPr="009D56F6">
        <w:rPr>
          <w:rStyle w:val="Char1"/>
          <w:rFonts w:eastAsia="宋体" w:cs="Arial"/>
          <w:color w:val="auto"/>
        </w:rPr>
      </w:r>
      <w:r w:rsidR="00184E17" w:rsidRPr="009D56F6">
        <w:rPr>
          <w:rStyle w:val="Char1"/>
          <w:rFonts w:eastAsia="宋体" w:cs="Arial"/>
          <w:color w:val="auto"/>
        </w:rPr>
        <w:fldChar w:fldCharType="separate"/>
      </w:r>
      <w:r w:rsidR="00AF5E30" w:rsidRPr="009D56F6">
        <w:rPr>
          <w:rStyle w:val="Char1"/>
          <w:rFonts w:eastAsia="宋体" w:cs="Arial"/>
          <w:color w:val="auto"/>
        </w:rPr>
        <w:t>Tabelle 9</w:t>
      </w:r>
      <w:r w:rsidR="00AF5E30" w:rsidRPr="009D56F6">
        <w:rPr>
          <w:rStyle w:val="Char1"/>
          <w:rFonts w:eastAsia="宋体" w:cs="Arial"/>
          <w:color w:val="auto"/>
        </w:rPr>
        <w:noBreakHyphen/>
        <w:t>2 Betriebsbedingungen</w:t>
      </w:r>
      <w:r w:rsidR="00184E17" w:rsidRPr="009D56F6">
        <w:rPr>
          <w:rStyle w:val="Char1"/>
          <w:rFonts w:eastAsia="宋体" w:cs="Arial"/>
          <w:color w:val="auto"/>
        </w:rPr>
        <w:fldChar w:fldCharType="end"/>
      </w:r>
      <w:r w:rsidRPr="009D56F6">
        <w:t xml:space="preserve"> aufgeführt werden. </w:t>
      </w:r>
    </w:p>
    <w:p w14:paraId="70A3F7AC" w14:textId="53524B81" w:rsidR="00085A07" w:rsidRPr="009D56F6" w:rsidRDefault="00085A07" w:rsidP="009B3A01">
      <w:pPr>
        <w:pStyle w:val="2"/>
        <w:spacing w:before="240" w:line="276" w:lineRule="auto"/>
        <w:rPr>
          <w:rFonts w:eastAsia="宋体" w:cs="Arial"/>
        </w:rPr>
      </w:pPr>
      <w:bookmarkStart w:id="129" w:name="_Toc102657975"/>
      <w:bookmarkStart w:id="130" w:name="_Toc106900397"/>
      <w:bookmarkStart w:id="131" w:name="_Toc120628646"/>
      <w:bookmarkStart w:id="132" w:name="_Ref101960607"/>
      <w:bookmarkStart w:id="133" w:name="_Ref102665465"/>
      <w:r w:rsidRPr="009D56F6">
        <w:rPr>
          <w:rFonts w:eastAsia="宋体" w:cs="Arial"/>
        </w:rPr>
        <w:t>Vor der Installation</w:t>
      </w:r>
      <w:bookmarkEnd w:id="129"/>
      <w:bookmarkEnd w:id="130"/>
      <w:bookmarkEnd w:id="131"/>
    </w:p>
    <w:p w14:paraId="5D6184FB" w14:textId="655EAD20" w:rsidR="00085A07" w:rsidRPr="009D56F6" w:rsidRDefault="00085A07" w:rsidP="00E42578">
      <w:pPr>
        <w:pStyle w:val="EN"/>
      </w:pPr>
      <w:r w:rsidRPr="009D56F6">
        <w:t>Stellen Sie vor der Installation sicher, da</w:t>
      </w:r>
      <w:r w:rsidR="00CE3D47" w:rsidRPr="009D56F6">
        <w:t>s</w:t>
      </w:r>
      <w:r w:rsidRPr="009D56F6">
        <w:t>s:</w:t>
      </w:r>
    </w:p>
    <w:p w14:paraId="01378900" w14:textId="29D6061A" w:rsidR="00085A07" w:rsidRPr="009D56F6" w:rsidRDefault="00085A07" w:rsidP="00E42578">
      <w:pPr>
        <w:pStyle w:val="ItemList"/>
        <w:spacing w:before="48" w:after="48"/>
      </w:pPr>
      <w:r w:rsidRPr="009D56F6">
        <w:t>Der Installationsstandort vorbereitet</w:t>
      </w:r>
      <w:r w:rsidR="00CE3D47" w:rsidRPr="009D56F6">
        <w:t xml:space="preserve"> ist</w:t>
      </w:r>
      <w:r w:rsidRPr="009D56F6">
        <w:t>.</w:t>
      </w:r>
    </w:p>
    <w:p w14:paraId="4A8F631F" w14:textId="4ADE89BA" w:rsidR="00085A07" w:rsidRPr="009D56F6" w:rsidRDefault="00284369" w:rsidP="00E42578">
      <w:pPr>
        <w:pStyle w:val="ItemList"/>
        <w:spacing w:before="48" w:after="48"/>
      </w:pPr>
      <w:r w:rsidRPr="009D56F6">
        <w:t>Die entsprechende Serviceverkabelung, Stromkreisabsicherung und Messgeräte am Installationsstandort angebracht sind.</w:t>
      </w:r>
    </w:p>
    <w:p w14:paraId="79DA76D9" w14:textId="214BF889" w:rsidR="00085A07" w:rsidRPr="009D56F6" w:rsidRDefault="00284369" w:rsidP="00E42578">
      <w:pPr>
        <w:pStyle w:val="ItemList"/>
        <w:spacing w:before="48" w:after="48"/>
      </w:pPr>
      <w:r w:rsidRPr="009D56F6">
        <w:t>Ein Erdungsleiter, der den lokalen Gesetzen entpricht korrekt geerdet ist.</w:t>
      </w:r>
    </w:p>
    <w:p w14:paraId="4D0E5F4A" w14:textId="4335D207" w:rsidR="00085A07" w:rsidRPr="009D56F6" w:rsidRDefault="00085A07" w:rsidP="00E42578">
      <w:pPr>
        <w:pStyle w:val="ItemList"/>
        <w:spacing w:before="48" w:after="48"/>
      </w:pPr>
      <w:r w:rsidRPr="009D56F6">
        <w:t>Wenn Sie die Nutzung eines Mobilfunknetzes für die Kommunikation mit dem MaxiCharger auswählen, die Mobilfunkabdeckung an der Installationsstelle durchgehend stark sein</w:t>
      </w:r>
      <w:r w:rsidR="00CE3D47" w:rsidRPr="009D56F6">
        <w:t xml:space="preserve"> muss</w:t>
      </w:r>
      <w:r w:rsidRPr="009D56F6">
        <w:t xml:space="preserve">. Verwenden Sie ein Mobilfunksignal-Erkennungsgerät, um sicherzustellen, dass das Signal bei über -90 dBm liegt. Wenn das Signal unter -90 dBm liegt, installieren Sie Verstärker, um die Stärke des Mobilfunksignals zu verstärken. Verstaerker werden </w:t>
      </w:r>
      <w:r w:rsidR="00CE3D47" w:rsidRPr="009D56F6">
        <w:t>häufig</w:t>
      </w:r>
      <w:r w:rsidRPr="009D56F6">
        <w:t xml:space="preserve"> benötigt, wenn der MaxiCharger in Untergrundumgebungen installiert wird, wie z. B. einer Untergrundgarage oder einem geschlossenen Parkplatz.</w:t>
      </w:r>
    </w:p>
    <w:p w14:paraId="3B6A687C" w14:textId="0780A951" w:rsidR="00085A07" w:rsidRPr="009D56F6" w:rsidRDefault="001343AD" w:rsidP="00E42578">
      <w:pPr>
        <w:pStyle w:val="ItemList"/>
        <w:spacing w:before="48" w:after="48"/>
      </w:pPr>
      <w:r w:rsidRPr="009D56F6">
        <w:t>Rund um den Installationsstandort ist genügend Platz zur Verwendung eines Gabelstaplers oder einer anderen Hubvorrichtung, zum Auspacken oder zur Ermöglichung einer freien Arbeit vorhanden.</w:t>
      </w:r>
    </w:p>
    <w:p w14:paraId="7C372546" w14:textId="2E7CE2EF" w:rsidR="00085A07" w:rsidRPr="009D56F6" w:rsidRDefault="00085A07" w:rsidP="00E42578">
      <w:pPr>
        <w:pStyle w:val="ItemList"/>
        <w:spacing w:before="48" w:after="48"/>
      </w:pPr>
      <w:r w:rsidRPr="009D56F6">
        <w:t>Alle Teile und Werkzeuge verfügbar</w:t>
      </w:r>
      <w:r w:rsidR="00CE3D47" w:rsidRPr="009D56F6">
        <w:t xml:space="preserve"> sind</w:t>
      </w:r>
      <w:r w:rsidRPr="009D56F6">
        <w:t>.</w:t>
      </w:r>
    </w:p>
    <w:p w14:paraId="6A9DF287" w14:textId="4DD0B73A" w:rsidR="00085A07" w:rsidRPr="009D56F6" w:rsidRDefault="00085A07" w:rsidP="00E42578">
      <w:pPr>
        <w:pStyle w:val="ItemList"/>
        <w:spacing w:before="48" w:after="48"/>
      </w:pPr>
      <w:r w:rsidRPr="009D56F6">
        <w:rPr>
          <w:b/>
          <w:noProof/>
          <w:szCs w:val="20"/>
          <w:lang w:val="en-US"/>
        </w:rPr>
        <w:drawing>
          <wp:anchor distT="0" distB="0" distL="114300" distR="114300" simplePos="0" relativeHeight="252180480" behindDoc="0" locked="0" layoutInCell="1" allowOverlap="1" wp14:anchorId="677F5E58" wp14:editId="08C049F6">
            <wp:simplePos x="0" y="0"/>
            <wp:positionH relativeFrom="leftMargin">
              <wp:posOffset>339725</wp:posOffset>
            </wp:positionH>
            <wp:positionV relativeFrom="paragraph">
              <wp:posOffset>194198</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CE3D47" w:rsidRPr="009D56F6">
        <w:t xml:space="preserve">Sie </w:t>
      </w:r>
      <w:r w:rsidRPr="009D56F6">
        <w:t>das Installationsverfahren durchgelesen</w:t>
      </w:r>
      <w:r w:rsidR="00CE3D47" w:rsidRPr="009D56F6">
        <w:t xml:space="preserve"> haben</w:t>
      </w:r>
      <w:r w:rsidRPr="009D56F6">
        <w:t>.</w:t>
      </w:r>
    </w:p>
    <w:p w14:paraId="486E07E0" w14:textId="0882AC52" w:rsidR="00085A07" w:rsidRPr="009D56F6" w:rsidRDefault="00085A07" w:rsidP="00BD2480">
      <w:pPr>
        <w:pStyle w:val="NOTE0"/>
        <w:rPr>
          <w:rFonts w:cs="Arial"/>
        </w:rPr>
      </w:pPr>
      <w:r w:rsidRPr="009D56F6">
        <w:rPr>
          <w:rFonts w:cs="Arial"/>
        </w:rPr>
        <w:t>WICHTIG</w:t>
      </w:r>
    </w:p>
    <w:p w14:paraId="4030E641" w14:textId="300F6E72" w:rsidR="00085A07" w:rsidRPr="009D56F6" w:rsidRDefault="00085A07" w:rsidP="00BD2480">
      <w:pPr>
        <w:pStyle w:val="NOTE"/>
      </w:pPr>
      <w:r w:rsidRPr="009D56F6">
        <w:t>Wenn Sie den MaxiCharger in einem Bereich mit häufigen Gewittern aufstellen, muss an der Service-Konsole ein zusätzlicher Überlastschutz installiert werden.</w:t>
      </w:r>
    </w:p>
    <w:p w14:paraId="067F5F5B" w14:textId="77777777" w:rsidR="00D10E97" w:rsidRPr="009D56F6" w:rsidRDefault="00D10E97" w:rsidP="009B3A01">
      <w:pPr>
        <w:spacing w:line="276" w:lineRule="auto"/>
        <w:rPr>
          <w:rFonts w:eastAsia="宋体"/>
        </w:rPr>
      </w:pPr>
      <w:bookmarkStart w:id="134" w:name="_Toc102657976"/>
      <w:bookmarkEnd w:id="132"/>
      <w:bookmarkEnd w:id="133"/>
    </w:p>
    <w:p w14:paraId="0B6443D7" w14:textId="154155A5" w:rsidR="008B0915" w:rsidRPr="009D56F6" w:rsidRDefault="008B0915" w:rsidP="009B3A01">
      <w:pPr>
        <w:spacing w:line="276" w:lineRule="auto"/>
        <w:rPr>
          <w:rFonts w:eastAsia="宋体"/>
        </w:rPr>
        <w:sectPr w:rsidR="008B0915" w:rsidRPr="009D56F6" w:rsidSect="00655ED4">
          <w:pgSz w:w="8392" w:h="11907"/>
          <w:pgMar w:top="567" w:right="567" w:bottom="567" w:left="567" w:header="0" w:footer="340" w:gutter="0"/>
          <w:cols w:space="720"/>
          <w:docGrid w:linePitch="245"/>
        </w:sectPr>
      </w:pPr>
    </w:p>
    <w:p w14:paraId="628EE2CD" w14:textId="77777777" w:rsidR="007E4856" w:rsidRPr="009D56F6" w:rsidRDefault="007E4856" w:rsidP="009B3A01">
      <w:pPr>
        <w:pStyle w:val="2"/>
        <w:spacing w:before="240" w:line="276" w:lineRule="auto"/>
        <w:rPr>
          <w:rFonts w:eastAsia="宋体" w:cs="Arial"/>
        </w:rPr>
      </w:pPr>
      <w:bookmarkStart w:id="135" w:name="_Toc106900398"/>
      <w:bookmarkStart w:id="136" w:name="_Toc120628647"/>
      <w:r w:rsidRPr="009D56F6">
        <w:rPr>
          <w:rFonts w:eastAsia="宋体" w:cs="Arial"/>
        </w:rPr>
        <w:lastRenderedPageBreak/>
        <w:t>Auspacken</w:t>
      </w:r>
      <w:bookmarkEnd w:id="135"/>
      <w:bookmarkEnd w:id="136"/>
    </w:p>
    <w:p w14:paraId="1E9FBF32" w14:textId="77777777" w:rsidR="007E4856" w:rsidRPr="009D56F6" w:rsidRDefault="007E4856" w:rsidP="00BD2480">
      <w:pPr>
        <w:pStyle w:val="NOTE0"/>
        <w:rPr>
          <w:rFonts w:cs="Arial"/>
        </w:rPr>
      </w:pPr>
      <w:r w:rsidRPr="009D56F6">
        <w:rPr>
          <w:rFonts w:cs="Arial"/>
          <w:noProof/>
          <w:lang w:val="en-US"/>
        </w:rPr>
        <w:drawing>
          <wp:anchor distT="0" distB="0" distL="114300" distR="114300" simplePos="0" relativeHeight="252581888" behindDoc="0" locked="0" layoutInCell="1" allowOverlap="1" wp14:anchorId="73AD429A" wp14:editId="58E0F246">
            <wp:simplePos x="0" y="0"/>
            <wp:positionH relativeFrom="column">
              <wp:posOffset>1905</wp:posOffset>
            </wp:positionH>
            <wp:positionV relativeFrom="paragraph">
              <wp:posOffset>26035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9D56F6">
        <w:rPr>
          <w:rFonts w:cs="Arial"/>
        </w:rPr>
        <w:t>HINWEIS</w:t>
      </w:r>
    </w:p>
    <w:p w14:paraId="7176AA24" w14:textId="77777777" w:rsidR="007E4856" w:rsidRPr="009D56F6" w:rsidRDefault="007E4856" w:rsidP="00BD2480">
      <w:pPr>
        <w:pStyle w:val="NOTE"/>
      </w:pPr>
      <w:r w:rsidRPr="009D56F6">
        <w:t>Das Auspacken sollte durch einen Installationstechniker durchgeführt werden.</w:t>
      </w:r>
    </w:p>
    <w:p w14:paraId="706A2421" w14:textId="77777777" w:rsidR="007E4856" w:rsidRPr="009D56F6" w:rsidRDefault="007E4856" w:rsidP="009B3A01">
      <w:pPr>
        <w:pStyle w:val="a0"/>
        <w:spacing w:line="276" w:lineRule="auto"/>
        <w:rPr>
          <w:rFonts w:eastAsia="宋体" w:cs="Arial"/>
        </w:rPr>
      </w:pPr>
      <w:r w:rsidRPr="009D56F6">
        <w:rPr>
          <w:rFonts w:eastAsia="宋体" w:cs="Arial"/>
        </w:rPr>
        <w:t>Auspacken des MaxiCharger (generelles Verfahren)</w:t>
      </w:r>
    </w:p>
    <w:p w14:paraId="32F90C56" w14:textId="6BADB5A8" w:rsidR="007E4856" w:rsidRPr="009D56F6" w:rsidRDefault="001343AD" w:rsidP="005E270C">
      <w:pPr>
        <w:pStyle w:val="a8"/>
      </w:pPr>
      <w:r w:rsidRPr="009D56F6">
        <w:t>Überprüfen Sie die Kipp- und Umkehrindikatoren und die Stoßüberwachung</w:t>
      </w:r>
    </w:p>
    <w:p w14:paraId="635B5F41" w14:textId="3B48CC10" w:rsidR="001F79D5" w:rsidRPr="009D56F6" w:rsidRDefault="005E270C" w:rsidP="005E270C">
      <w:pPr>
        <w:pStyle w:val="a8"/>
      </w:pPr>
      <w:r w:rsidRPr="009D56F6">
        <w:t>Autel</w:t>
      </w:r>
      <w:r w:rsidRPr="009D56F6">
        <w:rPr>
          <w:vertAlign w:val="superscript"/>
        </w:rPr>
        <w:t>®</w:t>
      </w:r>
      <w:r w:rsidRPr="009D56F6">
        <w:t xml:space="preserve"> and MaxiCharger</w:t>
      </w:r>
      <w:r w:rsidRPr="009D56F6">
        <w:rPr>
          <w:vertAlign w:val="superscript"/>
        </w:rPr>
        <w:t>®</w:t>
      </w:r>
      <w:r w:rsidRPr="009D56F6">
        <w:t xml:space="preserve"> sind Warenzeichen von Autel Intelligent Technology Corp., Ltd., </w:t>
      </w:r>
      <w:r w:rsidRPr="009D56F6">
        <w:rPr>
          <w:rFonts w:eastAsia="宋体" w:cs="Arial"/>
        </w:rPr>
        <w:t>registriert in</w:t>
      </w:r>
      <w:r w:rsidRPr="009D56F6">
        <w:t xml:space="preserve"> China, den Vereinigten Staaten und anderen L</w:t>
      </w:r>
      <w:r w:rsidRPr="009D56F6">
        <w:rPr>
          <w:rFonts w:cs="Arial"/>
        </w:rPr>
        <w:t>ä</w:t>
      </w:r>
      <w:r w:rsidRPr="009D56F6">
        <w:t>ndern. Alle anderen Marken sind Warenzeichen oder registrierte Warenzeichen ihrer entpsrechenden Eigentümer.</w:t>
      </w:r>
    </w:p>
    <w:p w14:paraId="58AF97B2" w14:textId="77777777" w:rsidR="001F79D5" w:rsidRPr="009D56F6" w:rsidRDefault="001F79D5" w:rsidP="005E270C">
      <w:pPr>
        <w:pStyle w:val="a8"/>
      </w:pPr>
    </w:p>
    <w:p w14:paraId="5851AAE8" w14:textId="381F483E" w:rsidR="003A49EB" w:rsidRPr="009D56F6" w:rsidRDefault="003A49EB" w:rsidP="005E270C">
      <w:pPr>
        <w:pStyle w:val="a8"/>
      </w:pPr>
      <w:r w:rsidRPr="009D56F6">
        <w:rPr>
          <w:noProof/>
          <w:lang w:val="en-US"/>
        </w:rPr>
        <mc:AlternateContent>
          <mc:Choice Requires="wps">
            <w:drawing>
              <wp:anchor distT="0" distB="0" distL="114300" distR="114300" simplePos="0" relativeHeight="252583936" behindDoc="0" locked="0" layoutInCell="1" allowOverlap="1" wp14:anchorId="48BB49A9" wp14:editId="79E7123A">
                <wp:simplePos x="0" y="0"/>
                <wp:positionH relativeFrom="column">
                  <wp:posOffset>148590</wp:posOffset>
                </wp:positionH>
                <wp:positionV relativeFrom="paragraph">
                  <wp:posOffset>2240915</wp:posOffset>
                </wp:positionV>
                <wp:extent cx="4485640" cy="635"/>
                <wp:effectExtent l="0" t="0" r="0" b="8890"/>
                <wp:wrapTopAndBottom/>
                <wp:docPr id="24159" name="文本框 24159"/>
                <wp:cNvGraphicFramePr/>
                <a:graphic xmlns:a="http://schemas.openxmlformats.org/drawingml/2006/main">
                  <a:graphicData uri="http://schemas.microsoft.com/office/word/2010/wordprocessingShape">
                    <wps:wsp>
                      <wps:cNvSpPr txBox="1"/>
                      <wps:spPr>
                        <a:xfrm>
                          <a:off x="0" y="0"/>
                          <a:ext cx="4485640" cy="635"/>
                        </a:xfrm>
                        <a:prstGeom prst="rect">
                          <a:avLst/>
                        </a:prstGeom>
                        <a:solidFill>
                          <a:prstClr val="white"/>
                        </a:solidFill>
                        <a:ln>
                          <a:noFill/>
                        </a:ln>
                        <a:effectLst/>
                      </wps:spPr>
                      <wps:txbx>
                        <w:txbxContent>
                          <w:p w14:paraId="6989B26D" w14:textId="691664F6" w:rsidR="00247086" w:rsidRPr="002802EE" w:rsidRDefault="002470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sidR="00AF5E30">
                              <w:rPr>
                                <w:noProof/>
                              </w:rPr>
                              <w:t>4</w:t>
                            </w:r>
                            <w:r w:rsidR="002050EB">
                              <w:rPr>
                                <w:noProof/>
                              </w:rPr>
                              <w:fldChar w:fldCharType="end"/>
                            </w:r>
                            <w:r>
                              <w:noBreakHyphen/>
                            </w:r>
                            <w:r w:rsidR="002050EB">
                              <w:fldChar w:fldCharType="begin"/>
                            </w:r>
                            <w:r w:rsidR="002050EB">
                              <w:instrText xml:space="preserve"> SEQ Figure \* ARABIC \s 1 </w:instrText>
                            </w:r>
                            <w:r w:rsidR="002050EB">
                              <w:fldChar w:fldCharType="separate"/>
                            </w:r>
                            <w:r w:rsidR="00AF5E30">
                              <w:rPr>
                                <w:noProof/>
                              </w:rPr>
                              <w:t>1</w:t>
                            </w:r>
                            <w:r w:rsidR="002050EB">
                              <w:rPr>
                                <w:noProof/>
                              </w:rPr>
                              <w:fldChar w:fldCharType="end"/>
                            </w:r>
                            <w:r>
                              <w:t xml:space="preserve"> Neigungs- und Inversionsanzeigen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BB49A9" id="文本框 24159" o:spid="_x0000_s1029" type="#_x0000_t202" style="position:absolute;left:0;text-align:left;margin-left:11.7pt;margin-top:176.45pt;width:353.2pt;height:.05pt;z-index:25258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" stroked="f">
                <v:textbox style="mso-fit-shape-to-text:t" inset="0,0,0,0">
                  <w:txbxContent>
                    <w:p w14:paraId="6989B26D" w14:textId="691664F6" w:rsidR="00247086" w:rsidRPr="002802EE" w:rsidRDefault="002470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sidR="00AF5E30">
                        <w:rPr>
                          <w:noProof/>
                        </w:rPr>
                        <w:t>4</w:t>
                      </w:r>
                      <w:r w:rsidR="002050EB">
                        <w:rPr>
                          <w:noProof/>
                        </w:rPr>
                        <w:fldChar w:fldCharType="end"/>
                      </w:r>
                      <w:r>
                        <w:noBreakHyphen/>
                      </w:r>
                      <w:r w:rsidR="002050EB">
                        <w:fldChar w:fldCharType="begin"/>
                      </w:r>
                      <w:r w:rsidR="002050EB">
                        <w:instrText xml:space="preserve"> SEQ Figure \* ARABIC \s 1 </w:instrText>
                      </w:r>
                      <w:r w:rsidR="002050EB">
                        <w:fldChar w:fldCharType="separate"/>
                      </w:r>
                      <w:r w:rsidR="00AF5E30">
                        <w:rPr>
                          <w:noProof/>
                        </w:rPr>
                        <w:t>1</w:t>
                      </w:r>
                      <w:r w:rsidR="002050EB">
                        <w:rPr>
                          <w:noProof/>
                        </w:rPr>
                        <w:fldChar w:fldCharType="end"/>
                      </w:r>
                      <w:r>
                        <w:t xml:space="preserve"> Neigungs- und Inversionsanzeigen</w:t>
                      </w:r>
                    </w:p>
                  </w:txbxContent>
                </v:textbox>
                <w10:wrap type="topAndBottom"/>
              </v:shape>
            </w:pict>
          </mc:Fallback>
        </mc:AlternateContent>
      </w:r>
      <w:r w:rsidRPr="009D56F6">
        <w:rPr>
          <w:noProof/>
          <w:lang w:val="en-US"/>
        </w:rPr>
        <w:drawing>
          <wp:inline distT="0" distB="0" distL="0" distR="0" wp14:anchorId="0C9AB0C2" wp14:editId="257BB402">
            <wp:extent cx="3260795" cy="2160000"/>
            <wp:effectExtent l="0" t="0" r="0" b="0"/>
            <wp:docPr id="24158" name="图片 24158" descr="C:\Users\A20476\AppData\Local\Temp\Rar$DIa9452.2877\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AppData\Local\Temp\Rar$DIa9452.2877\12(1).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0795" cy="2160000"/>
                    </a:xfrm>
                    <a:prstGeom prst="rect">
                      <a:avLst/>
                    </a:prstGeom>
                    <a:noFill/>
                    <a:ln>
                      <a:noFill/>
                    </a:ln>
                  </pic:spPr>
                </pic:pic>
              </a:graphicData>
            </a:graphic>
          </wp:inline>
        </w:drawing>
      </w:r>
    </w:p>
    <w:p w14:paraId="180969E5" w14:textId="1D26D299" w:rsidR="002E2BE2" w:rsidRPr="009D56F6" w:rsidRDefault="002E2BE2" w:rsidP="00784347">
      <w:pPr>
        <w:pStyle w:val="ItemList"/>
        <w:spacing w:before="48" w:after="48"/>
        <w:ind w:left="1418"/>
      </w:pPr>
      <w:r w:rsidRPr="009D56F6">
        <w:t>Wenn die Stoßüberwachung rot erscheint, setzen Sie sich mit dem Autel-Kundendienst und dem Lieferpersonal in Verbindung und inspizieren Sie das Produkt dann auf Schäden.</w:t>
      </w:r>
    </w:p>
    <w:p w14:paraId="7569E9B5" w14:textId="77777777" w:rsidR="00784347" w:rsidRPr="009D56F6" w:rsidRDefault="00784347" w:rsidP="00E42578">
      <w:pPr>
        <w:pStyle w:val="EN"/>
      </w:pPr>
    </w:p>
    <w:p w14:paraId="1B0C6141" w14:textId="6A6B1823" w:rsidR="007E4856" w:rsidRPr="009D56F6" w:rsidRDefault="007E4856" w:rsidP="005E270C">
      <w:pPr>
        <w:pStyle w:val="a8"/>
      </w:pPr>
      <w:r w:rsidRPr="009D56F6">
        <w:t>Entfernen Sie das Verpackungsmaterial und die inneren Schutzmaterialien unter Verwendung der geeigneten Werkzeuge.</w:t>
      </w:r>
    </w:p>
    <w:p w14:paraId="44FBBD13" w14:textId="33E10177" w:rsidR="007E4856" w:rsidRPr="009D56F6" w:rsidRDefault="002E2BE2" w:rsidP="005E270C">
      <w:pPr>
        <w:pStyle w:val="a8"/>
      </w:pPr>
      <w:r w:rsidRPr="009D56F6">
        <w:t>Inspizieren Sie den MaxiCharger und die für die Installation erforderlichen Teile auf Schäden. Wenn ein Schaden festgestellt wird oder die Teile nicht der Bestellung entsprechen, setzen Sie sich Ihrem lokalen Händler in Vebindung.</w:t>
      </w:r>
    </w:p>
    <w:p w14:paraId="0891602A" w14:textId="77777777" w:rsidR="007E4856" w:rsidRPr="009D56F6" w:rsidRDefault="007E4856" w:rsidP="005E270C">
      <w:pPr>
        <w:pStyle w:val="a8"/>
      </w:pPr>
      <w:r w:rsidRPr="009D56F6">
        <w:t>Stellen Sie sicher, dass alle Teile gemäß der Bestellung geliefert werden.</w:t>
      </w:r>
    </w:p>
    <w:p w14:paraId="4C22F211" w14:textId="77777777" w:rsidR="007E4856" w:rsidRPr="009D56F6" w:rsidRDefault="007E4856" w:rsidP="009B3A01">
      <w:pPr>
        <w:spacing w:line="276" w:lineRule="auto"/>
        <w:rPr>
          <w:rFonts w:eastAsia="宋体"/>
        </w:rPr>
        <w:sectPr w:rsidR="007E4856" w:rsidRPr="009D56F6" w:rsidSect="00655ED4">
          <w:pgSz w:w="8392" w:h="11907"/>
          <w:pgMar w:top="567" w:right="567" w:bottom="567" w:left="567" w:header="0" w:footer="340" w:gutter="0"/>
          <w:cols w:space="720"/>
          <w:docGrid w:linePitch="245"/>
        </w:sectPr>
      </w:pPr>
    </w:p>
    <w:p w14:paraId="1591165B" w14:textId="31784783" w:rsidR="00535092" w:rsidRPr="009D56F6" w:rsidRDefault="00535092" w:rsidP="009B3A01">
      <w:pPr>
        <w:pStyle w:val="2"/>
        <w:spacing w:before="240" w:line="276" w:lineRule="auto"/>
        <w:rPr>
          <w:rFonts w:eastAsia="宋体" w:cs="Arial"/>
        </w:rPr>
      </w:pPr>
      <w:bookmarkStart w:id="137" w:name="_Toc106900399"/>
      <w:bookmarkStart w:id="138" w:name="_Toc120628648"/>
      <w:r w:rsidRPr="009D56F6">
        <w:rPr>
          <w:rFonts w:eastAsia="宋体" w:cs="Arial"/>
        </w:rPr>
        <w:lastRenderedPageBreak/>
        <w:t>Transport des Gehäuses an den Standort</w:t>
      </w:r>
      <w:bookmarkEnd w:id="137"/>
      <w:bookmarkEnd w:id="138"/>
    </w:p>
    <w:p w14:paraId="7A136AC9" w14:textId="4A809582" w:rsidR="00535092" w:rsidRPr="009D56F6" w:rsidRDefault="00535092" w:rsidP="00E42578">
      <w:pPr>
        <w:pStyle w:val="EN"/>
      </w:pPr>
      <w:r w:rsidRPr="009D56F6">
        <w:t xml:space="preserve">Es gibt zwei Wege, um </w:t>
      </w:r>
      <w:r w:rsidR="00A53B33" w:rsidRPr="009D56F6">
        <w:t>das Gehäuse</w:t>
      </w:r>
      <w:r w:rsidRPr="009D56F6">
        <w:t xml:space="preserve"> an die Installationsstelle zu bewegen:</w:t>
      </w:r>
    </w:p>
    <w:p w14:paraId="55F49708" w14:textId="7484E9D2" w:rsidR="00535092" w:rsidRPr="009D56F6" w:rsidRDefault="00535092" w:rsidP="00E42578">
      <w:pPr>
        <w:pStyle w:val="ItemList"/>
        <w:spacing w:before="48" w:after="48"/>
      </w:pPr>
      <w:r w:rsidRPr="009D56F6">
        <w:t>Hebezeug</w:t>
      </w:r>
    </w:p>
    <w:p w14:paraId="2352EB0B" w14:textId="679C5C52" w:rsidR="00535092" w:rsidRPr="009D56F6" w:rsidRDefault="00535092" w:rsidP="00E42578">
      <w:pPr>
        <w:pStyle w:val="ItemList"/>
        <w:spacing w:before="48" w:after="48"/>
      </w:pPr>
      <w:r w:rsidRPr="009D56F6">
        <w:rPr>
          <w:noProof/>
          <w:lang w:val="en-US"/>
        </w:rPr>
        <w:drawing>
          <wp:anchor distT="0" distB="0" distL="114300" distR="114300" simplePos="0" relativeHeight="252391424" behindDoc="0" locked="0" layoutInCell="1" allowOverlap="1" wp14:anchorId="6C0367EE" wp14:editId="1DFD7015">
            <wp:simplePos x="0" y="0"/>
            <wp:positionH relativeFrom="leftMargin">
              <wp:posOffset>332740</wp:posOffset>
            </wp:positionH>
            <wp:positionV relativeFrom="paragraph">
              <wp:posOffset>175895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t>Gabelstapler</w:t>
      </w:r>
    </w:p>
    <w:p w14:paraId="3F0FD65E" w14:textId="6A1898D1" w:rsidR="00535092" w:rsidRPr="009D56F6" w:rsidRDefault="00535092" w:rsidP="00BD2480">
      <w:pPr>
        <w:pStyle w:val="NOTE0"/>
        <w:rPr>
          <w:rFonts w:cs="Arial"/>
        </w:rPr>
      </w:pPr>
      <w:r w:rsidRPr="009D56F6">
        <w:rPr>
          <w:rFonts w:cs="Arial"/>
        </w:rPr>
        <w:t>WARNUNG</w:t>
      </w:r>
    </w:p>
    <w:p w14:paraId="5D9FB807" w14:textId="15D97CA1" w:rsidR="00535092" w:rsidRPr="009D56F6" w:rsidRDefault="00535092">
      <w:pPr>
        <w:pStyle w:val="NOTEItemList"/>
        <w:spacing w:before="48" w:after="48"/>
      </w:pPr>
      <w:r w:rsidRPr="009D56F6">
        <w:t xml:space="preserve">Befolgen Sie die Sicherheitsanweisungen, die für das Heben der Ausrüstung oder den Gabelstapler für den Transport des </w:t>
      </w:r>
      <w:r w:rsidR="00A53B33" w:rsidRPr="009D56F6">
        <w:t>Gehäuses</w:t>
      </w:r>
      <w:r w:rsidRPr="009D56F6">
        <w:t xml:space="preserve"> gelten.</w:t>
      </w:r>
    </w:p>
    <w:p w14:paraId="5363C340" w14:textId="04D323F6" w:rsidR="00535092" w:rsidRPr="009D56F6" w:rsidRDefault="00535092">
      <w:pPr>
        <w:pStyle w:val="NOTEItemList"/>
        <w:spacing w:before="48" w:after="48"/>
      </w:pPr>
      <w:r w:rsidRPr="009D56F6">
        <w:t xml:space="preserve">Berücksichtigen Sie die Ausmaße, die Masse und den </w:t>
      </w:r>
      <w:r w:rsidR="00CB6423" w:rsidRPr="009D56F6">
        <w:t>Gewichtss</w:t>
      </w:r>
      <w:r w:rsidRPr="009D56F6">
        <w:t>chwerpunkt des MaxiCharger.</w:t>
      </w:r>
    </w:p>
    <w:p w14:paraId="35465EDE" w14:textId="0C693A4B" w:rsidR="00535092" w:rsidRPr="009D56F6" w:rsidRDefault="00535092" w:rsidP="00BD2480">
      <w:pPr>
        <w:pStyle w:val="NOTE0"/>
        <w:rPr>
          <w:rFonts w:cs="Arial"/>
        </w:rPr>
      </w:pPr>
      <w:r w:rsidRPr="009D56F6">
        <w:rPr>
          <w:rFonts w:cs="Arial"/>
          <w:noProof/>
          <w:lang w:val="en-US"/>
        </w:rPr>
        <w:drawing>
          <wp:anchor distT="0" distB="0" distL="114300" distR="114300" simplePos="0" relativeHeight="252392448" behindDoc="0" locked="0" layoutInCell="1" allowOverlap="1" wp14:anchorId="5F487231" wp14:editId="3660F411">
            <wp:simplePos x="0" y="0"/>
            <wp:positionH relativeFrom="column">
              <wp:posOffset>-31115</wp:posOffset>
            </wp:positionH>
            <wp:positionV relativeFrom="paragraph">
              <wp:posOffset>20918</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rPr>
          <w:rFonts w:cs="Arial"/>
        </w:rPr>
        <w:t>VORSICHT</w:t>
      </w:r>
    </w:p>
    <w:p w14:paraId="67B244B6" w14:textId="5A2654F9" w:rsidR="00535092" w:rsidRPr="009D56F6" w:rsidRDefault="00535092">
      <w:pPr>
        <w:pStyle w:val="NOTEItemList"/>
        <w:spacing w:before="48" w:after="48"/>
      </w:pPr>
      <w:r w:rsidRPr="009D56F6">
        <w:t xml:space="preserve">Lassen Sie </w:t>
      </w:r>
      <w:r w:rsidR="00057E3B" w:rsidRPr="009D56F6">
        <w:t>die Säule</w:t>
      </w:r>
      <w:r w:rsidRPr="009D56F6">
        <w:t xml:space="preserve"> NICHT fallen oder setzen Sie ihn KEINEM starken Stoß aus.</w:t>
      </w:r>
    </w:p>
    <w:p w14:paraId="3D02E0B2" w14:textId="1F3A9EFD" w:rsidR="00535092" w:rsidRPr="009D56F6" w:rsidRDefault="00535092">
      <w:pPr>
        <w:pStyle w:val="NOTEItemList"/>
        <w:spacing w:before="48" w:after="48"/>
      </w:pPr>
      <w:r w:rsidRPr="009D56F6">
        <w:t xml:space="preserve">Überschreiten </w:t>
      </w:r>
      <w:r w:rsidR="00A53B33" w:rsidRPr="009D56F6">
        <w:t xml:space="preserve">Sie </w:t>
      </w:r>
      <w:r w:rsidRPr="009D56F6">
        <w:t>NICHT einen Neigungswinkel</w:t>
      </w:r>
      <w:r w:rsidR="00A53B33" w:rsidRPr="009D56F6">
        <w:t xml:space="preserve"> </w:t>
      </w:r>
      <w:r w:rsidRPr="009D56F6">
        <w:t>von 30°.</w:t>
      </w:r>
    </w:p>
    <w:p w14:paraId="3272D9B1" w14:textId="13C480BF" w:rsidR="00535092" w:rsidRPr="009D56F6" w:rsidRDefault="00535092">
      <w:pPr>
        <w:pStyle w:val="NOTEItemList"/>
        <w:spacing w:before="48" w:after="48"/>
      </w:pPr>
      <w:r w:rsidRPr="009D56F6">
        <w:t>Vermeiden Sie übermäßige Kraft an den Hebepunkten.</w:t>
      </w:r>
    </w:p>
    <w:p w14:paraId="7B162AA6" w14:textId="4D572DF9" w:rsidR="00535092" w:rsidRPr="009D56F6" w:rsidRDefault="00535092" w:rsidP="009B3A01">
      <w:pPr>
        <w:pStyle w:val="3"/>
        <w:spacing w:before="240" w:line="276" w:lineRule="auto"/>
        <w:rPr>
          <w:rStyle w:val="3Char"/>
          <w:rFonts w:eastAsia="宋体"/>
          <w:b/>
        </w:rPr>
      </w:pPr>
      <w:bookmarkStart w:id="139" w:name="_Toc106900400"/>
      <w:bookmarkStart w:id="140" w:name="_Toc120628649"/>
      <w:r w:rsidRPr="009D56F6">
        <w:rPr>
          <w:rStyle w:val="3Char"/>
          <w:rFonts w:eastAsia="宋体"/>
          <w:b/>
        </w:rPr>
        <w:t xml:space="preserve">Heben </w:t>
      </w:r>
      <w:bookmarkEnd w:id="139"/>
      <w:r w:rsidR="00057E3B" w:rsidRPr="009D56F6">
        <w:rPr>
          <w:rStyle w:val="3Char"/>
          <w:rFonts w:eastAsia="宋体"/>
          <w:b/>
        </w:rPr>
        <w:t xml:space="preserve">der </w:t>
      </w:r>
      <w:r w:rsidR="00057E3B" w:rsidRPr="009D56F6">
        <w:rPr>
          <w:rFonts w:eastAsia="宋体"/>
        </w:rPr>
        <w:t>Säule</w:t>
      </w:r>
      <w:bookmarkEnd w:id="140"/>
    </w:p>
    <w:p w14:paraId="1C6F09DC" w14:textId="18141F87" w:rsidR="00535092" w:rsidRPr="009D56F6" w:rsidRDefault="00535092" w:rsidP="009B3A01">
      <w:pPr>
        <w:pStyle w:val="a0"/>
        <w:spacing w:line="276" w:lineRule="auto"/>
        <w:rPr>
          <w:rFonts w:eastAsia="宋体" w:cs="Arial"/>
        </w:rPr>
      </w:pPr>
      <w:r w:rsidRPr="009D56F6">
        <w:rPr>
          <w:rFonts w:eastAsia="宋体" w:cs="Arial"/>
        </w:rPr>
        <w:t>Zum Heben de</w:t>
      </w:r>
      <w:r w:rsidR="00057E3B" w:rsidRPr="009D56F6">
        <w:rPr>
          <w:rFonts w:eastAsia="宋体" w:cs="Arial"/>
        </w:rPr>
        <w:t>r</w:t>
      </w:r>
      <w:r w:rsidRPr="009D56F6">
        <w:rPr>
          <w:rFonts w:eastAsia="宋体" w:cs="Arial"/>
        </w:rPr>
        <w:t xml:space="preserve"> </w:t>
      </w:r>
      <w:r w:rsidR="00057E3B" w:rsidRPr="009D56F6">
        <w:rPr>
          <w:rFonts w:eastAsia="宋体" w:cs="Arial"/>
        </w:rPr>
        <w:t>Säule</w:t>
      </w:r>
    </w:p>
    <w:p w14:paraId="6AD9F198" w14:textId="34DFB9D4" w:rsidR="00535092" w:rsidRPr="009D56F6" w:rsidRDefault="00535092" w:rsidP="005E270C">
      <w:pPr>
        <w:pStyle w:val="a8"/>
      </w:pPr>
      <w:r w:rsidRPr="009D56F6">
        <w:t>Installieren Sie vier Augenösen (M16) an den Hebebohrungen (A).</w:t>
      </w:r>
    </w:p>
    <w:p w14:paraId="461648A8" w14:textId="2A7B226A" w:rsidR="00535092" w:rsidRPr="009D56F6" w:rsidRDefault="00535092" w:rsidP="005E270C">
      <w:pPr>
        <w:pStyle w:val="a8"/>
      </w:pPr>
      <w:r w:rsidRPr="009D56F6">
        <w:t>Verbinden Sie die Kabel mit der Hebeausrüstung an den Augenösen oder den Schrauben mit Hebeschlaufen.</w:t>
      </w:r>
    </w:p>
    <w:p w14:paraId="5FEE395C" w14:textId="17BF0621" w:rsidR="00535092" w:rsidRPr="009D56F6" w:rsidRDefault="00535092" w:rsidP="005E270C">
      <w:pPr>
        <w:pStyle w:val="a8"/>
      </w:pPr>
      <w:r w:rsidRPr="009D56F6">
        <w:t xml:space="preserve">Bewegen Sie </w:t>
      </w:r>
      <w:r w:rsidR="00057E3B" w:rsidRPr="009D56F6">
        <w:t>die Säule</w:t>
      </w:r>
      <w:r w:rsidRPr="009D56F6">
        <w:t xml:space="preserve"> an die Baustelle</w:t>
      </w:r>
    </w:p>
    <w:p w14:paraId="49771C4C" w14:textId="0B091749" w:rsidR="006E20A1" w:rsidRPr="009D56F6" w:rsidRDefault="006E20A1" w:rsidP="006E20A1">
      <w:pPr>
        <w:spacing w:line="276" w:lineRule="auto"/>
        <w:jc w:val="center"/>
        <w:rPr>
          <w:rFonts w:eastAsia="宋体"/>
        </w:rPr>
      </w:pPr>
      <w:r w:rsidRPr="009D56F6">
        <w:rPr>
          <w:rFonts w:eastAsia="宋体"/>
          <w:noProof/>
          <w:lang w:val="en-US"/>
        </w:rPr>
        <w:drawing>
          <wp:inline distT="0" distB="0" distL="0" distR="0" wp14:anchorId="6C0E3772" wp14:editId="779A7F80">
            <wp:extent cx="2242126" cy="2130916"/>
            <wp:effectExtent l="0" t="0" r="6350" b="3175"/>
            <wp:docPr id="30" name="图片 30" descr="图片包含 游戏机, 规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游戏机, 规模&#10;&#10;描述已自动生成"/>
                    <pic:cNvPicPr/>
                  </pic:nvPicPr>
                  <pic:blipFill>
                    <a:blip r:embed="rId24">
                      <a:extLst>
                        <a:ext uri="{28A0092B-C50C-407E-A947-70E740481C1C}">
                          <a14:useLocalDpi xmlns:a14="http://schemas.microsoft.com/office/drawing/2010/main" val="0"/>
                        </a:ext>
                      </a:extLst>
                    </a:blip>
                    <a:stretch>
                      <a:fillRect/>
                    </a:stretch>
                  </pic:blipFill>
                  <pic:spPr>
                    <a:xfrm>
                      <a:off x="0" y="0"/>
                      <a:ext cx="2249337" cy="2137769"/>
                    </a:xfrm>
                    <a:prstGeom prst="rect">
                      <a:avLst/>
                    </a:prstGeom>
                  </pic:spPr>
                </pic:pic>
              </a:graphicData>
            </a:graphic>
          </wp:inline>
        </w:drawing>
      </w:r>
    </w:p>
    <w:p w14:paraId="57B5F43C" w14:textId="7D1A3AB2" w:rsidR="00743B0B" w:rsidRPr="009D56F6" w:rsidRDefault="006E20A1" w:rsidP="006E20A1">
      <w:pPr>
        <w:spacing w:line="276" w:lineRule="auto"/>
        <w:rPr>
          <w:rFonts w:eastAsia="宋体"/>
        </w:rPr>
        <w:sectPr w:rsidR="00743B0B" w:rsidRPr="009D56F6" w:rsidSect="00655ED4">
          <w:pgSz w:w="8392" w:h="11907"/>
          <w:pgMar w:top="567" w:right="567" w:bottom="567" w:left="567" w:header="0" w:footer="340" w:gutter="0"/>
          <w:cols w:space="720"/>
          <w:docGrid w:linePitch="245"/>
        </w:sectPr>
      </w:pPr>
      <w:r w:rsidRPr="009D56F6">
        <w:rPr>
          <w:rFonts w:eastAsia="宋体"/>
          <w:noProof/>
          <w:lang w:val="en-US"/>
        </w:rPr>
        <mc:AlternateContent>
          <mc:Choice Requires="wps">
            <w:drawing>
              <wp:inline distT="0" distB="0" distL="0" distR="0" wp14:anchorId="6890D086" wp14:editId="76EAB872">
                <wp:extent cx="4226943" cy="635"/>
                <wp:effectExtent l="0" t="0" r="2540" b="8890"/>
                <wp:docPr id="24143" name="文本框 24143"/>
                <wp:cNvGraphicFramePr/>
                <a:graphic xmlns:a="http://schemas.openxmlformats.org/drawingml/2006/main">
                  <a:graphicData uri="http://schemas.microsoft.com/office/word/2010/wordprocessingShape">
                    <wps:wsp>
                      <wps:cNvSpPr txBox="1"/>
                      <wps:spPr>
                        <a:xfrm>
                          <a:off x="0" y="0"/>
                          <a:ext cx="4226943" cy="635"/>
                        </a:xfrm>
                        <a:prstGeom prst="rect">
                          <a:avLst/>
                        </a:prstGeom>
                        <a:solidFill>
                          <a:prstClr val="white"/>
                        </a:solidFill>
                        <a:ln>
                          <a:noFill/>
                        </a:ln>
                        <a:effectLst/>
                      </wps:spPr>
                      <wps:txbx>
                        <w:txbxContent>
                          <w:p w14:paraId="1217765A" w14:textId="77777777" w:rsidR="006E20A1" w:rsidRPr="00CD0560" w:rsidRDefault="006E20A1"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4</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t xml:space="preserve"> Heben der Säule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890D086" id="文本框 24143" o:spid="_x0000_s1030" type="#_x0000_t202" style="width:332.8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" stroked="f">
                <v:textbox style="mso-fit-shape-to-text:t" inset="0,0,0,0">
                  <w:txbxContent>
                    <w:p w14:paraId="1217765A" w14:textId="77777777" w:rsidR="006E20A1" w:rsidRPr="00CD0560" w:rsidRDefault="006E20A1"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4</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t xml:space="preserve"> Heben der Säule</w:t>
                      </w:r>
                    </w:p>
                  </w:txbxContent>
                </v:textbox>
                <w10:anchorlock/>
              </v:shape>
            </w:pict>
          </mc:Fallback>
        </mc:AlternateContent>
      </w:r>
    </w:p>
    <w:p w14:paraId="6F57E3A9" w14:textId="76778D6D" w:rsidR="00F60C1C" w:rsidRPr="009D56F6" w:rsidRDefault="00F60C1C" w:rsidP="009B3A01">
      <w:pPr>
        <w:pStyle w:val="3"/>
        <w:spacing w:before="240" w:line="276" w:lineRule="auto"/>
        <w:rPr>
          <w:rFonts w:eastAsia="宋体"/>
        </w:rPr>
      </w:pPr>
      <w:bookmarkStart w:id="141" w:name="_Toc106900401"/>
      <w:bookmarkStart w:id="142" w:name="_Toc120628650"/>
      <w:r w:rsidRPr="009D56F6">
        <w:rPr>
          <w:rFonts w:eastAsia="宋体"/>
        </w:rPr>
        <w:lastRenderedPageBreak/>
        <w:t>Gabelstapeltransport de</w:t>
      </w:r>
      <w:r w:rsidR="00057E3B" w:rsidRPr="009D56F6">
        <w:rPr>
          <w:rFonts w:eastAsia="宋体"/>
        </w:rPr>
        <w:t>r Säule</w:t>
      </w:r>
      <w:bookmarkEnd w:id="141"/>
      <w:bookmarkEnd w:id="142"/>
    </w:p>
    <w:p w14:paraId="19C5AEA7" w14:textId="6BDABA43" w:rsidR="00F60C1C" w:rsidRPr="009D56F6" w:rsidRDefault="00F60C1C" w:rsidP="009B3A01">
      <w:pPr>
        <w:pStyle w:val="a0"/>
        <w:spacing w:line="276" w:lineRule="auto"/>
        <w:rPr>
          <w:rFonts w:eastAsia="宋体" w:cs="Arial"/>
        </w:rPr>
      </w:pPr>
      <w:r w:rsidRPr="009D56F6">
        <w:rPr>
          <w:rFonts w:eastAsia="宋体" w:cs="Arial"/>
        </w:rPr>
        <w:t xml:space="preserve">Transport </w:t>
      </w:r>
      <w:r w:rsidR="00057E3B" w:rsidRPr="009D56F6">
        <w:rPr>
          <w:rFonts w:eastAsia="宋体" w:cs="Arial"/>
        </w:rPr>
        <w:t xml:space="preserve">der Säule </w:t>
      </w:r>
      <w:r w:rsidRPr="009D56F6">
        <w:rPr>
          <w:rFonts w:eastAsia="宋体" w:cs="Arial"/>
        </w:rPr>
        <w:t>mit dem Gabelstapler</w:t>
      </w:r>
    </w:p>
    <w:p w14:paraId="4FC9F1A4" w14:textId="4BC3A74A" w:rsidR="00F60C1C" w:rsidRPr="009D56F6" w:rsidRDefault="00F60C1C" w:rsidP="005E270C">
      <w:pPr>
        <w:pStyle w:val="a8"/>
      </w:pPr>
      <w:r w:rsidRPr="009D56F6">
        <w:t xml:space="preserve">Vergewissern Sie sich, dass die Gabeln (A) des Gabelstaplers in den Lücken durch die Lücken an der Seite der </w:t>
      </w:r>
      <w:r w:rsidR="00CE539F" w:rsidRPr="009D56F6">
        <w:t>Palette</w:t>
      </w:r>
      <w:r w:rsidRPr="009D56F6">
        <w:t xml:space="preserve"> hindurchgehen.</w:t>
      </w:r>
    </w:p>
    <w:p w14:paraId="11480A88" w14:textId="5E24B12C" w:rsidR="00F60C1C" w:rsidRPr="009D56F6" w:rsidRDefault="00F60C1C" w:rsidP="005E270C">
      <w:pPr>
        <w:pStyle w:val="a8"/>
      </w:pPr>
      <w:r w:rsidRPr="009D56F6">
        <w:t xml:space="preserve">Transportieren Sie </w:t>
      </w:r>
      <w:r w:rsidR="00057E3B" w:rsidRPr="009D56F6">
        <w:t>die Säule</w:t>
      </w:r>
      <w:r w:rsidRPr="009D56F6">
        <w:t xml:space="preserve"> an die Baustelle.</w:t>
      </w:r>
    </w:p>
    <w:p w14:paraId="6E1CC5DE" w14:textId="22BF7F2E" w:rsidR="00F60C1C" w:rsidRPr="009D56F6" w:rsidRDefault="006E20A1" w:rsidP="006E20A1">
      <w:pPr>
        <w:spacing w:line="276" w:lineRule="auto"/>
        <w:jc w:val="center"/>
        <w:rPr>
          <w:rFonts w:eastAsia="宋体"/>
        </w:rPr>
      </w:pPr>
      <w:r w:rsidRPr="009D56F6">
        <w:rPr>
          <w:rFonts w:eastAsia="宋体"/>
          <w:noProof/>
          <w:lang w:val="en-US"/>
        </w:rPr>
        <w:drawing>
          <wp:inline distT="0" distB="0" distL="0" distR="0" wp14:anchorId="277ECDEC" wp14:editId="5EFAB63A">
            <wp:extent cx="2802255" cy="2710180"/>
            <wp:effectExtent l="0" t="0" r="0" b="0"/>
            <wp:docPr id="24156" name="图片 2415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6" name="图片 24156" descr="图示, 工程绘图&#10;&#10;描述已自动生成"/>
                    <pic:cNvPicPr/>
                  </pic:nvPicPr>
                  <pic:blipFill>
                    <a:blip r:embed="rId25">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inline>
        </w:drawing>
      </w:r>
    </w:p>
    <w:p w14:paraId="43DA33B7" w14:textId="5FEF8576" w:rsidR="006E20A1" w:rsidRPr="009D56F6" w:rsidRDefault="006E20A1" w:rsidP="009B3A01">
      <w:pPr>
        <w:spacing w:line="276" w:lineRule="auto"/>
        <w:rPr>
          <w:rFonts w:eastAsia="宋体"/>
        </w:rPr>
      </w:pPr>
      <w:r w:rsidRPr="009D56F6">
        <w:rPr>
          <w:rFonts w:eastAsia="宋体"/>
          <w:noProof/>
          <w:lang w:val="en-US"/>
        </w:rPr>
        <mc:AlternateContent>
          <mc:Choice Requires="wps">
            <w:drawing>
              <wp:inline distT="0" distB="0" distL="0" distR="0" wp14:anchorId="02DFF223" wp14:editId="4322BD93">
                <wp:extent cx="4261449" cy="635"/>
                <wp:effectExtent l="0" t="0" r="6350" b="8890"/>
                <wp:docPr id="24152" name="文本框 24152"/>
                <wp:cNvGraphicFramePr/>
                <a:graphic xmlns:a="http://schemas.openxmlformats.org/drawingml/2006/main">
                  <a:graphicData uri="http://schemas.microsoft.com/office/word/2010/wordprocessingShape">
                    <wps:wsp>
                      <wps:cNvSpPr txBox="1"/>
                      <wps:spPr>
                        <a:xfrm>
                          <a:off x="0" y="0"/>
                          <a:ext cx="4261449" cy="635"/>
                        </a:xfrm>
                        <a:prstGeom prst="rect">
                          <a:avLst/>
                        </a:prstGeom>
                        <a:solidFill>
                          <a:prstClr val="white"/>
                        </a:solidFill>
                        <a:ln>
                          <a:noFill/>
                        </a:ln>
                        <a:effectLst/>
                      </wps:spPr>
                      <wps:txbx>
                        <w:txbxContent>
                          <w:p w14:paraId="3F19E83F" w14:textId="77777777" w:rsidR="006E20A1" w:rsidRPr="001A37BE" w:rsidRDefault="006E20A1" w:rsidP="00380F61">
                            <w:pPr>
                              <w:pStyle w:val="FigureTittle"/>
                            </w:pPr>
                            <w:r>
                              <w:rPr>
                                <w:rStyle w:val="FigureTittleChar"/>
                                <w:b/>
                                <w:i/>
                              </w:rPr>
                              <w:t xml:space="preserve">Abbildung </w:t>
                            </w:r>
                            <w:r>
                              <w:rPr>
                                <w:rStyle w:val="FigureTittleChar"/>
                                <w:b/>
                                <w:i/>
                              </w:rPr>
                              <w:fldChar w:fldCharType="begin"/>
                            </w:r>
                            <w:r>
                              <w:rPr>
                                <w:rStyle w:val="FigureTittleChar"/>
                                <w:b/>
                                <w:i/>
                              </w:rPr>
                              <w:instrText xml:space="preserve"> STYLEREF 1 \s </w:instrText>
                            </w:r>
                            <w:r>
                              <w:rPr>
                                <w:rStyle w:val="FigureTittleChar"/>
                                <w:b/>
                                <w:i/>
                              </w:rPr>
                              <w:fldChar w:fldCharType="separate"/>
                            </w:r>
                            <w:r>
                              <w:rPr>
                                <w:rStyle w:val="FigureTittleChar"/>
                                <w:b/>
                                <w:i/>
                                <w:noProof/>
                              </w:rPr>
                              <w:t>4</w:t>
                            </w:r>
                            <w:r>
                              <w:rPr>
                                <w:rStyle w:val="FigureTittleChar"/>
                                <w:b/>
                                <w:i/>
                              </w:rPr>
                              <w:fldChar w:fldCharType="end"/>
                            </w:r>
                            <w:r>
                              <w:noBreakHyphen/>
                            </w:r>
                            <w:r>
                              <w:rPr>
                                <w:rStyle w:val="FigureTittleChar"/>
                                <w:b/>
                                <w:i/>
                              </w:rPr>
                              <w:fldChar w:fldCharType="begin"/>
                            </w:r>
                            <w:r>
                              <w:rPr>
                                <w:rStyle w:val="FigureTittleChar"/>
                                <w:b/>
                                <w:i/>
                              </w:rPr>
                              <w:instrText xml:space="preserve"> SEQ Figure \* ARABIC \s 1 </w:instrText>
                            </w:r>
                            <w:r>
                              <w:rPr>
                                <w:rStyle w:val="FigureTittleChar"/>
                                <w:b/>
                                <w:i/>
                              </w:rPr>
                              <w:fldChar w:fldCharType="separate"/>
                            </w:r>
                            <w:r>
                              <w:rPr>
                                <w:rStyle w:val="FigureTittleChar"/>
                                <w:b/>
                                <w:i/>
                                <w:noProof/>
                              </w:rPr>
                              <w:t>3</w:t>
                            </w:r>
                            <w:r>
                              <w:rPr>
                                <w:rStyle w:val="FigureTittleChar"/>
                                <w:b/>
                                <w:i/>
                              </w:rPr>
                              <w:fldChar w:fldCharType="end"/>
                            </w:r>
                            <w:r>
                              <w:rPr>
                                <w:rStyle w:val="FigureTittleChar"/>
                                <w:b/>
                                <w:i/>
                              </w:rPr>
                              <w:t xml:space="preserve"> Transport</w:t>
                            </w:r>
                            <w:r>
                              <w:t xml:space="preserve"> der Säule mit dem Gabelstapler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2DFF223" id="文本框 24152" o:spid="_x0000_s1031" type="#_x0000_t202" style="width:335.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" stroked="f">
                <v:textbox style="mso-fit-shape-to-text:t" inset="0,0,0,0">
                  <w:txbxContent>
                    <w:p w14:paraId="3F19E83F" w14:textId="77777777" w:rsidR="006E20A1" w:rsidRPr="001A37BE" w:rsidRDefault="006E20A1" w:rsidP="00380F61">
                      <w:pPr>
                        <w:pStyle w:val="FigureTittle"/>
                      </w:pPr>
                      <w:r>
                        <w:rPr>
                          <w:rStyle w:val="FigureTittleChar"/>
                          <w:b/>
                          <w:i/>
                        </w:rPr>
                        <w:t xml:space="preserve">Abbildung </w:t>
                      </w:r>
                      <w:r>
                        <w:rPr>
                          <w:rStyle w:val="FigureTittleChar"/>
                          <w:b/>
                          <w:i/>
                        </w:rPr>
                        <w:fldChar w:fldCharType="begin"/>
                      </w:r>
                      <w:r>
                        <w:rPr>
                          <w:rStyle w:val="FigureTittleChar"/>
                          <w:b/>
                          <w:i/>
                        </w:rPr>
                        <w:instrText xml:space="preserve"> STYLEREF 1 \s </w:instrText>
                      </w:r>
                      <w:r>
                        <w:rPr>
                          <w:rStyle w:val="FigureTittleChar"/>
                          <w:b/>
                          <w:i/>
                        </w:rPr>
                        <w:fldChar w:fldCharType="separate"/>
                      </w:r>
                      <w:r>
                        <w:rPr>
                          <w:rStyle w:val="FigureTittleChar"/>
                          <w:b/>
                          <w:i/>
                          <w:noProof/>
                        </w:rPr>
                        <w:t>4</w:t>
                      </w:r>
                      <w:r>
                        <w:rPr>
                          <w:rStyle w:val="FigureTittleChar"/>
                          <w:b/>
                          <w:i/>
                        </w:rPr>
                        <w:fldChar w:fldCharType="end"/>
                      </w:r>
                      <w:r>
                        <w:noBreakHyphen/>
                      </w:r>
                      <w:r>
                        <w:rPr>
                          <w:rStyle w:val="FigureTittleChar"/>
                          <w:b/>
                          <w:i/>
                        </w:rPr>
                        <w:fldChar w:fldCharType="begin"/>
                      </w:r>
                      <w:r>
                        <w:rPr>
                          <w:rStyle w:val="FigureTittleChar"/>
                          <w:b/>
                          <w:i/>
                        </w:rPr>
                        <w:instrText xml:space="preserve"> SEQ Figure \* ARABIC \s 1 </w:instrText>
                      </w:r>
                      <w:r>
                        <w:rPr>
                          <w:rStyle w:val="FigureTittleChar"/>
                          <w:b/>
                          <w:i/>
                        </w:rPr>
                        <w:fldChar w:fldCharType="separate"/>
                      </w:r>
                      <w:r>
                        <w:rPr>
                          <w:rStyle w:val="FigureTittleChar"/>
                          <w:b/>
                          <w:i/>
                          <w:noProof/>
                        </w:rPr>
                        <w:t>3</w:t>
                      </w:r>
                      <w:r>
                        <w:rPr>
                          <w:rStyle w:val="FigureTittleChar"/>
                          <w:b/>
                          <w:i/>
                        </w:rPr>
                        <w:fldChar w:fldCharType="end"/>
                      </w:r>
                      <w:r>
                        <w:rPr>
                          <w:rStyle w:val="FigureTittleChar"/>
                          <w:b/>
                          <w:i/>
                        </w:rPr>
                        <w:t xml:space="preserve"> Transport</w:t>
                      </w:r>
                      <w:r>
                        <w:t xml:space="preserve"> der Säule mit dem Gabelstapler</w:t>
                      </w:r>
                    </w:p>
                  </w:txbxContent>
                </v:textbox>
                <w10:anchorlock/>
              </v:shape>
            </w:pict>
          </mc:Fallback>
        </mc:AlternateContent>
      </w:r>
    </w:p>
    <w:p w14:paraId="5B79D298" w14:textId="77777777" w:rsidR="006E20A1" w:rsidRPr="009D56F6" w:rsidRDefault="006E20A1" w:rsidP="009B3A01">
      <w:pPr>
        <w:spacing w:line="276" w:lineRule="auto"/>
        <w:rPr>
          <w:rFonts w:eastAsia="宋体"/>
        </w:rPr>
      </w:pPr>
    </w:p>
    <w:p w14:paraId="13C8B0BE" w14:textId="24FEBBDD" w:rsidR="006E20A1" w:rsidRPr="009D56F6" w:rsidRDefault="006E20A1" w:rsidP="009B3A01">
      <w:pPr>
        <w:spacing w:line="276" w:lineRule="auto"/>
        <w:rPr>
          <w:rFonts w:eastAsia="宋体"/>
        </w:rPr>
        <w:sectPr w:rsidR="006E20A1" w:rsidRPr="009D56F6" w:rsidSect="00655ED4">
          <w:pgSz w:w="8392" w:h="11907"/>
          <w:pgMar w:top="567" w:right="567" w:bottom="567" w:left="567" w:header="0" w:footer="340" w:gutter="0"/>
          <w:cols w:space="720"/>
          <w:docGrid w:linePitch="245"/>
        </w:sectPr>
      </w:pPr>
    </w:p>
    <w:p w14:paraId="51863737" w14:textId="6330D12E" w:rsidR="003D247A" w:rsidRPr="009D56F6" w:rsidRDefault="003D247A" w:rsidP="009B3A01">
      <w:pPr>
        <w:pStyle w:val="2"/>
        <w:spacing w:before="240" w:line="276" w:lineRule="auto"/>
        <w:rPr>
          <w:rFonts w:eastAsia="宋体" w:cs="Arial"/>
        </w:rPr>
      </w:pPr>
      <w:bookmarkStart w:id="143" w:name="_Toc106900402"/>
      <w:bookmarkStart w:id="144" w:name="_Toc120628651"/>
      <w:r w:rsidRPr="009D56F6">
        <w:rPr>
          <w:rFonts w:eastAsia="宋体" w:cs="Arial"/>
        </w:rPr>
        <w:lastRenderedPageBreak/>
        <w:t>Verpackungsliste</w:t>
      </w:r>
      <w:bookmarkEnd w:id="134"/>
      <w:bookmarkEnd w:id="143"/>
      <w:bookmarkEnd w:id="144"/>
    </w:p>
    <w:p w14:paraId="4AB75468" w14:textId="3E122210" w:rsidR="00313061" w:rsidRPr="009D56F6" w:rsidRDefault="00313061"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4</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Verpackungsliste</w:t>
      </w:r>
    </w:p>
    <w:tbl>
      <w:tblPr>
        <w:tblStyle w:val="af0"/>
        <w:tblW w:w="0" w:type="auto"/>
        <w:jc w:val="center"/>
        <w:tblLook w:val="04A0" w:firstRow="1" w:lastRow="0" w:firstColumn="1" w:lastColumn="0" w:noHBand="0" w:noVBand="1"/>
      </w:tblPr>
      <w:tblGrid>
        <w:gridCol w:w="1694"/>
        <w:gridCol w:w="1694"/>
        <w:gridCol w:w="1727"/>
        <w:gridCol w:w="1694"/>
      </w:tblGrid>
      <w:tr w:rsidR="00C04B88" w:rsidRPr="009D56F6" w14:paraId="04C34B75" w14:textId="77777777" w:rsidTr="00502D81">
        <w:trPr>
          <w:trHeight w:val="1256"/>
          <w:jc w:val="center"/>
        </w:trPr>
        <w:tc>
          <w:tcPr>
            <w:tcW w:w="1694" w:type="dxa"/>
            <w:vAlign w:val="center"/>
          </w:tcPr>
          <w:p w14:paraId="5BB899CF" w14:textId="77777777" w:rsidR="002E2BE2" w:rsidRPr="009D56F6" w:rsidRDefault="002E2BE2" w:rsidP="00502D81">
            <w:pPr>
              <w:ind w:left="0"/>
              <w:rPr>
                <w:rFonts w:eastAsia="宋体"/>
                <w:b/>
                <w:lang w:val="en-US"/>
              </w:rPr>
            </w:pPr>
            <w:r w:rsidRPr="009D56F6">
              <w:rPr>
                <w:rFonts w:eastAsia="宋体"/>
                <w:b/>
                <w:lang w:val="en-US"/>
              </w:rPr>
              <w:t>MaxiCharger</w:t>
            </w:r>
          </w:p>
        </w:tc>
        <w:tc>
          <w:tcPr>
            <w:tcW w:w="1694" w:type="dxa"/>
            <w:vAlign w:val="center"/>
          </w:tcPr>
          <w:p w14:paraId="53F18D5D"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0E9151E9" wp14:editId="780021D2">
                  <wp:extent cx="362585" cy="590550"/>
                  <wp:effectExtent l="0" t="0" r="0" b="0"/>
                  <wp:docPr id="24172" name="图片 24172"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2" name="图片 24172" descr="图片包含 图示&#10;&#10;描述已自动生成"/>
                          <pic:cNvPicPr/>
                        </pic:nvPicPr>
                        <pic:blipFill>
                          <a:blip r:embed="rId26">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727" w:type="dxa"/>
            <w:vAlign w:val="center"/>
          </w:tcPr>
          <w:p w14:paraId="33DAAE7E" w14:textId="77777777" w:rsidR="002E2BE2" w:rsidRPr="009D56F6" w:rsidRDefault="002E2BE2" w:rsidP="00502D81">
            <w:pPr>
              <w:ind w:left="0"/>
              <w:jc w:val="left"/>
              <w:rPr>
                <w:rFonts w:eastAsia="宋体"/>
              </w:rPr>
            </w:pPr>
            <w:r w:rsidRPr="009D56F6">
              <w:rPr>
                <w:rFonts w:eastAsia="宋体"/>
              </w:rPr>
              <w:t>Dehnschraube (M16 x 150)</w:t>
            </w:r>
          </w:p>
          <w:p w14:paraId="5F81D9C5" w14:textId="6764E6AC" w:rsidR="002E2BE2" w:rsidRPr="009D56F6" w:rsidRDefault="002E2BE2" w:rsidP="00502D81">
            <w:pPr>
              <w:ind w:left="0"/>
              <w:rPr>
                <w:rFonts w:eastAsia="宋体"/>
              </w:rPr>
            </w:pPr>
            <w:r w:rsidRPr="009D56F6">
              <w:rPr>
                <w:rFonts w:eastAsia="宋体"/>
              </w:rPr>
              <w:t>4 Stück</w:t>
            </w:r>
          </w:p>
        </w:tc>
        <w:tc>
          <w:tcPr>
            <w:tcW w:w="1694" w:type="dxa"/>
            <w:vAlign w:val="center"/>
          </w:tcPr>
          <w:p w14:paraId="138C3469"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381E6EC0" wp14:editId="028B802A">
                  <wp:extent cx="563880" cy="539750"/>
                  <wp:effectExtent l="0" t="0" r="7620" b="0"/>
                  <wp:docPr id="24173" name="图片 2417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3" name="图片 24173" descr="卡通人物&#10;&#10;中度可信度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C04B88" w:rsidRPr="009D56F6" w14:paraId="7D31806E" w14:textId="77777777" w:rsidTr="00502D81">
        <w:trPr>
          <w:trHeight w:val="1132"/>
          <w:jc w:val="center"/>
        </w:trPr>
        <w:tc>
          <w:tcPr>
            <w:tcW w:w="1694" w:type="dxa"/>
            <w:vAlign w:val="center"/>
          </w:tcPr>
          <w:p w14:paraId="53327A87" w14:textId="77777777" w:rsidR="002E2BE2" w:rsidRPr="009D56F6" w:rsidRDefault="002E2BE2" w:rsidP="00502D81">
            <w:pPr>
              <w:ind w:left="0"/>
              <w:rPr>
                <w:rFonts w:eastAsia="宋体"/>
              </w:rPr>
            </w:pPr>
            <w:r w:rsidRPr="009D56F6">
              <w:rPr>
                <w:rFonts w:eastAsia="宋体"/>
                <w:b/>
              </w:rPr>
              <w:t>Unterlegscheie</w:t>
            </w:r>
            <w:r w:rsidRPr="009D56F6">
              <w:rPr>
                <w:rFonts w:eastAsia="宋体"/>
              </w:rPr>
              <w:t xml:space="preserve"> (10)</w:t>
            </w:r>
          </w:p>
          <w:p w14:paraId="529381A1" w14:textId="77777777" w:rsidR="002E2BE2" w:rsidRPr="009D56F6" w:rsidRDefault="002E2BE2" w:rsidP="00502D81">
            <w:pPr>
              <w:ind w:left="0"/>
              <w:rPr>
                <w:rFonts w:eastAsia="宋体"/>
              </w:rPr>
            </w:pPr>
            <w:r w:rsidRPr="009D56F6">
              <w:rPr>
                <w:rFonts w:eastAsia="宋体"/>
              </w:rPr>
              <w:t>5 Stück</w:t>
            </w:r>
          </w:p>
          <w:p w14:paraId="7FE0EF9A" w14:textId="77777777" w:rsidR="002E2BE2" w:rsidRPr="009D56F6" w:rsidRDefault="002E2BE2" w:rsidP="00502D81">
            <w:pPr>
              <w:ind w:left="0"/>
              <w:rPr>
                <w:rFonts w:eastAsia="宋体"/>
              </w:rPr>
            </w:pPr>
            <w:r w:rsidRPr="009D56F6">
              <w:rPr>
                <w:rFonts w:eastAsia="宋体"/>
              </w:rPr>
              <w:t>(nur für 120 kW)</w:t>
            </w:r>
          </w:p>
        </w:tc>
        <w:tc>
          <w:tcPr>
            <w:tcW w:w="1694" w:type="dxa"/>
            <w:vAlign w:val="center"/>
          </w:tcPr>
          <w:p w14:paraId="7354D948"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3CC07884" wp14:editId="3EDC2EB5">
                  <wp:extent cx="642620" cy="539750"/>
                  <wp:effectExtent l="0" t="0" r="5080" b="0"/>
                  <wp:docPr id="496" name="图片 49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727" w:type="dxa"/>
            <w:vAlign w:val="center"/>
          </w:tcPr>
          <w:p w14:paraId="7B71C61A" w14:textId="77777777" w:rsidR="002E2BE2" w:rsidRPr="009D56F6" w:rsidRDefault="002E2BE2" w:rsidP="00502D81">
            <w:pPr>
              <w:ind w:left="0"/>
              <w:jc w:val="left"/>
              <w:rPr>
                <w:rFonts w:eastAsia="宋体"/>
              </w:rPr>
            </w:pPr>
            <w:r w:rsidRPr="009D56F6">
              <w:rPr>
                <w:rFonts w:eastAsia="宋体"/>
              </w:rPr>
              <w:t>Unterlegscheibe (10)</w:t>
            </w:r>
          </w:p>
          <w:p w14:paraId="32272D7C" w14:textId="77777777" w:rsidR="002E2BE2" w:rsidRPr="009D56F6" w:rsidRDefault="002E2BE2" w:rsidP="00502D81">
            <w:pPr>
              <w:ind w:left="0"/>
              <w:rPr>
                <w:rFonts w:eastAsia="宋体"/>
              </w:rPr>
            </w:pPr>
            <w:r w:rsidRPr="009D56F6">
              <w:rPr>
                <w:rFonts w:eastAsia="宋体"/>
              </w:rPr>
              <w:t>(nur für 240 kW)</w:t>
            </w:r>
          </w:p>
        </w:tc>
        <w:tc>
          <w:tcPr>
            <w:tcW w:w="1694" w:type="dxa"/>
            <w:vAlign w:val="center"/>
          </w:tcPr>
          <w:p w14:paraId="2408B5C1"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1FF89C90" wp14:editId="1F9B0CBE">
                  <wp:extent cx="642620" cy="539750"/>
                  <wp:effectExtent l="0" t="0" r="5080" b="0"/>
                  <wp:docPr id="24174" name="图片 24174"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4" name="图片 24174" descr="形状&#10;&#10;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C04B88" w:rsidRPr="009D56F6" w14:paraId="66CB6E86" w14:textId="77777777" w:rsidTr="00502D81">
        <w:trPr>
          <w:trHeight w:val="1120"/>
          <w:jc w:val="center"/>
        </w:trPr>
        <w:tc>
          <w:tcPr>
            <w:tcW w:w="1694" w:type="dxa"/>
            <w:vAlign w:val="center"/>
          </w:tcPr>
          <w:p w14:paraId="1958E727" w14:textId="77777777" w:rsidR="002E2BE2" w:rsidRPr="009D56F6" w:rsidRDefault="002E2BE2" w:rsidP="00502D81">
            <w:pPr>
              <w:ind w:left="0"/>
              <w:jc w:val="left"/>
              <w:rPr>
                <w:rFonts w:eastAsia="宋体"/>
              </w:rPr>
            </w:pPr>
            <w:r w:rsidRPr="009D56F6">
              <w:rPr>
                <w:rFonts w:eastAsia="宋体"/>
              </w:rPr>
              <w:t>Sechskantmutter (M10)</w:t>
            </w:r>
          </w:p>
          <w:p w14:paraId="2C77AA0A" w14:textId="77777777" w:rsidR="002E2BE2" w:rsidRPr="009D56F6" w:rsidRDefault="002E2BE2" w:rsidP="00502D81">
            <w:pPr>
              <w:ind w:left="0"/>
              <w:rPr>
                <w:rFonts w:eastAsia="宋体"/>
                <w:lang w:val="en-US"/>
              </w:rPr>
            </w:pPr>
            <w:r w:rsidRPr="009D56F6">
              <w:rPr>
                <w:rFonts w:eastAsia="宋体"/>
                <w:lang w:val="en-US"/>
              </w:rPr>
              <w:t>5 PCS</w:t>
            </w:r>
          </w:p>
        </w:tc>
        <w:tc>
          <w:tcPr>
            <w:tcW w:w="1694" w:type="dxa"/>
            <w:vAlign w:val="center"/>
          </w:tcPr>
          <w:p w14:paraId="05C31CAD"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1A4492FE" wp14:editId="53C7D611">
                  <wp:extent cx="554990" cy="539750"/>
                  <wp:effectExtent l="0" t="0" r="0" b="0"/>
                  <wp:docPr id="24183" name="图片 2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727" w:type="dxa"/>
            <w:vAlign w:val="center"/>
          </w:tcPr>
          <w:p w14:paraId="45C9D1E9" w14:textId="11946757" w:rsidR="002E2BE2" w:rsidRPr="009D56F6" w:rsidRDefault="002E2BE2" w:rsidP="00502D81">
            <w:pPr>
              <w:ind w:left="0"/>
              <w:jc w:val="left"/>
              <w:rPr>
                <w:rFonts w:eastAsia="宋体"/>
              </w:rPr>
            </w:pPr>
            <w:r w:rsidRPr="009D56F6">
              <w:rPr>
                <w:rFonts w:eastAsia="宋体"/>
              </w:rPr>
              <w:t>Federklemme (10)</w:t>
            </w:r>
          </w:p>
          <w:p w14:paraId="3D1C5DF2" w14:textId="77777777" w:rsidR="00502D81" w:rsidRPr="009D56F6" w:rsidRDefault="002E2BE2" w:rsidP="00502D81">
            <w:pPr>
              <w:ind w:left="0"/>
              <w:rPr>
                <w:rFonts w:eastAsia="宋体"/>
              </w:rPr>
            </w:pPr>
            <w:r w:rsidRPr="009D56F6">
              <w:rPr>
                <w:rFonts w:eastAsia="宋体"/>
              </w:rPr>
              <w:t>5 Stück</w:t>
            </w:r>
          </w:p>
          <w:p w14:paraId="65F35035" w14:textId="0AD10C2D" w:rsidR="002E2BE2" w:rsidRPr="009D56F6" w:rsidRDefault="002E2BE2" w:rsidP="00502D81">
            <w:pPr>
              <w:ind w:left="0"/>
              <w:rPr>
                <w:rFonts w:eastAsia="宋体"/>
              </w:rPr>
            </w:pPr>
            <w:r w:rsidRPr="009D56F6">
              <w:rPr>
                <w:rFonts w:eastAsia="宋体"/>
              </w:rPr>
              <w:t>(nur für 240 kW)</w:t>
            </w:r>
          </w:p>
        </w:tc>
        <w:tc>
          <w:tcPr>
            <w:tcW w:w="1694" w:type="dxa"/>
            <w:vAlign w:val="center"/>
          </w:tcPr>
          <w:p w14:paraId="4258E163"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346C2211" wp14:editId="3363C27D">
                  <wp:extent cx="604520" cy="539750"/>
                  <wp:effectExtent l="0" t="0" r="5080" b="0"/>
                  <wp:docPr id="24185" name="图片 24185"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5" name="图片 24185" descr="形状&#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C04B88" w:rsidRPr="009D56F6" w14:paraId="3BFB4BEA" w14:textId="77777777" w:rsidTr="00502D81">
        <w:trPr>
          <w:trHeight w:val="1112"/>
          <w:jc w:val="center"/>
        </w:trPr>
        <w:tc>
          <w:tcPr>
            <w:tcW w:w="1694" w:type="dxa"/>
            <w:vAlign w:val="center"/>
          </w:tcPr>
          <w:p w14:paraId="0A2464E1" w14:textId="77777777" w:rsidR="002E2BE2" w:rsidRPr="009D56F6" w:rsidRDefault="002E2BE2" w:rsidP="00502D81">
            <w:pPr>
              <w:ind w:left="0"/>
              <w:jc w:val="left"/>
              <w:rPr>
                <w:rFonts w:eastAsia="宋体"/>
              </w:rPr>
            </w:pPr>
            <w:r w:rsidRPr="009D56F6">
              <w:rPr>
                <w:rFonts w:eastAsia="宋体"/>
              </w:rPr>
              <w:t>Schraube (M8 x 25)</w:t>
            </w:r>
          </w:p>
          <w:p w14:paraId="56E6941A" w14:textId="313EB33A" w:rsidR="002E2BE2" w:rsidRPr="009D56F6" w:rsidRDefault="002E2BE2" w:rsidP="00502D81">
            <w:pPr>
              <w:ind w:left="0"/>
              <w:rPr>
                <w:rFonts w:eastAsia="宋体"/>
              </w:rPr>
            </w:pPr>
            <w:r w:rsidRPr="009D56F6">
              <w:rPr>
                <w:rFonts w:eastAsia="宋体"/>
              </w:rPr>
              <w:t>2 Stück</w:t>
            </w:r>
          </w:p>
        </w:tc>
        <w:tc>
          <w:tcPr>
            <w:tcW w:w="1694" w:type="dxa"/>
            <w:vAlign w:val="center"/>
          </w:tcPr>
          <w:p w14:paraId="66CC8049"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152906DC" wp14:editId="61F8EA68">
                  <wp:extent cx="546265" cy="480668"/>
                  <wp:effectExtent l="0" t="0" r="6350" b="0"/>
                  <wp:docPr id="24186" name="图片 24186"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6" name="图片 24186" descr="卡通人物&#10;&#10;中度可信度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727" w:type="dxa"/>
            <w:tcBorders>
              <w:bottom w:val="single" w:sz="4" w:space="0" w:color="auto"/>
            </w:tcBorders>
            <w:vAlign w:val="center"/>
          </w:tcPr>
          <w:p w14:paraId="4E625E5D" w14:textId="7CCBA31C" w:rsidR="002E2BE2" w:rsidRPr="009D56F6" w:rsidRDefault="002E2BE2" w:rsidP="00502D81">
            <w:pPr>
              <w:ind w:left="0"/>
              <w:rPr>
                <w:rFonts w:eastAsia="宋体"/>
                <w:b/>
                <w:lang w:val="en-US"/>
              </w:rPr>
            </w:pPr>
            <w:r w:rsidRPr="009D56F6">
              <w:rPr>
                <w:rFonts w:eastAsia="宋体"/>
              </w:rPr>
              <w:t>Verpackungsliste</w:t>
            </w:r>
          </w:p>
        </w:tc>
        <w:tc>
          <w:tcPr>
            <w:tcW w:w="1694" w:type="dxa"/>
            <w:tcBorders>
              <w:bottom w:val="single" w:sz="4" w:space="0" w:color="auto"/>
            </w:tcBorders>
            <w:vAlign w:val="center"/>
          </w:tcPr>
          <w:p w14:paraId="2ECAFA91"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2545725F" wp14:editId="74417123">
                  <wp:extent cx="432435" cy="539750"/>
                  <wp:effectExtent l="0" t="0" r="5715" b="0"/>
                  <wp:docPr id="24187" name="图片 24187"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7" name="图片 24187" descr="形状&#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C04B88" w:rsidRPr="009D56F6" w14:paraId="297594EC" w14:textId="77777777" w:rsidTr="00502D81">
        <w:trPr>
          <w:trHeight w:val="1138"/>
          <w:jc w:val="center"/>
        </w:trPr>
        <w:tc>
          <w:tcPr>
            <w:tcW w:w="1694" w:type="dxa"/>
            <w:vAlign w:val="center"/>
          </w:tcPr>
          <w:p w14:paraId="1956F090" w14:textId="77777777" w:rsidR="002E2BE2" w:rsidRPr="009D56F6" w:rsidRDefault="002E2BE2" w:rsidP="00502D81">
            <w:pPr>
              <w:ind w:left="0"/>
              <w:jc w:val="left"/>
              <w:rPr>
                <w:rFonts w:eastAsia="宋体"/>
              </w:rPr>
            </w:pPr>
            <w:r w:rsidRPr="009D56F6">
              <w:rPr>
                <w:rFonts w:eastAsia="宋体"/>
              </w:rPr>
              <w:t>Ösenschraube (M16)</w:t>
            </w:r>
          </w:p>
          <w:p w14:paraId="2DBEA755" w14:textId="37578DF8" w:rsidR="002E2BE2" w:rsidRPr="009D56F6" w:rsidRDefault="002E2BE2" w:rsidP="00502D81">
            <w:pPr>
              <w:ind w:left="0"/>
              <w:rPr>
                <w:rFonts w:eastAsia="宋体"/>
              </w:rPr>
            </w:pPr>
            <w:r w:rsidRPr="009D56F6">
              <w:rPr>
                <w:rFonts w:eastAsia="宋体"/>
              </w:rPr>
              <w:t>4 Stück</w:t>
            </w:r>
          </w:p>
        </w:tc>
        <w:tc>
          <w:tcPr>
            <w:tcW w:w="1694" w:type="dxa"/>
            <w:vAlign w:val="center"/>
          </w:tcPr>
          <w:p w14:paraId="06262433"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0D9E48A0" wp14:editId="0C54CDD0">
                  <wp:extent cx="558165" cy="539750"/>
                  <wp:effectExtent l="0" t="0" r="0" b="0"/>
                  <wp:docPr id="24188" name="图片 24188"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88" name="图片 24188" descr="形状, 圆圈&#10;&#10;描述已自动生成"/>
                          <pic:cNvPicPr/>
                        </pic:nvPicPr>
                        <pic:blipFill>
                          <a:blip r:embed="rId33">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727" w:type="dxa"/>
            <w:tcBorders>
              <w:right w:val="single" w:sz="4" w:space="0" w:color="auto"/>
            </w:tcBorders>
            <w:vAlign w:val="center"/>
          </w:tcPr>
          <w:p w14:paraId="40D78F52" w14:textId="77777777" w:rsidR="002E2BE2" w:rsidRPr="009D56F6" w:rsidRDefault="002E2BE2" w:rsidP="00502D81">
            <w:pPr>
              <w:ind w:left="0"/>
              <w:jc w:val="left"/>
              <w:rPr>
                <w:rFonts w:eastAsia="宋体"/>
              </w:rPr>
            </w:pPr>
            <w:r w:rsidRPr="009D56F6">
              <w:rPr>
                <w:rFonts w:eastAsia="宋体"/>
              </w:rPr>
              <w:t>Säulentürschlüssel</w:t>
            </w:r>
          </w:p>
          <w:p w14:paraId="504C056C" w14:textId="28A208D8" w:rsidR="002E2BE2" w:rsidRPr="009D56F6" w:rsidRDefault="002E2BE2" w:rsidP="00502D81">
            <w:pPr>
              <w:ind w:left="0"/>
              <w:rPr>
                <w:rFonts w:eastAsia="宋体"/>
              </w:rPr>
            </w:pPr>
            <w:r w:rsidRPr="009D56F6">
              <w:rPr>
                <w:rFonts w:eastAsia="宋体"/>
              </w:rPr>
              <w:t>2 Stück</w:t>
            </w:r>
          </w:p>
        </w:tc>
        <w:tc>
          <w:tcPr>
            <w:tcW w:w="1694" w:type="dxa"/>
            <w:tcBorders>
              <w:left w:val="single" w:sz="4" w:space="0" w:color="auto"/>
              <w:right w:val="single" w:sz="4" w:space="0" w:color="auto"/>
            </w:tcBorders>
            <w:vAlign w:val="center"/>
          </w:tcPr>
          <w:p w14:paraId="0F78D44F"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2C685412" wp14:editId="396DF029">
                  <wp:extent cx="521970" cy="539750"/>
                  <wp:effectExtent l="0" t="0" r="0" b="0"/>
                  <wp:docPr id="24189" name="图片 24189"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C04B88" w:rsidRPr="009D56F6" w14:paraId="1D8532CF" w14:textId="77777777" w:rsidTr="00502D81">
        <w:trPr>
          <w:trHeight w:val="1268"/>
          <w:jc w:val="center"/>
        </w:trPr>
        <w:tc>
          <w:tcPr>
            <w:tcW w:w="1694" w:type="dxa"/>
            <w:vAlign w:val="center"/>
          </w:tcPr>
          <w:p w14:paraId="1EDEDA62" w14:textId="77777777" w:rsidR="002E2BE2" w:rsidRPr="009D56F6" w:rsidRDefault="002E2BE2" w:rsidP="00502D81">
            <w:pPr>
              <w:ind w:left="0"/>
              <w:rPr>
                <w:rFonts w:eastAsia="宋体"/>
              </w:rPr>
            </w:pPr>
            <w:r w:rsidRPr="009D56F6">
              <w:rPr>
                <w:rFonts w:eastAsia="宋体"/>
                <w:b/>
              </w:rPr>
              <w:t>Bolzen</w:t>
            </w:r>
            <w:r w:rsidRPr="009D56F6">
              <w:rPr>
                <w:rFonts w:eastAsia="宋体"/>
              </w:rPr>
              <w:t xml:space="preserve"> (M10 x 30)</w:t>
            </w:r>
          </w:p>
          <w:p w14:paraId="666CA15D" w14:textId="77777777" w:rsidR="002E2BE2" w:rsidRPr="009D56F6" w:rsidRDefault="002E2BE2" w:rsidP="00502D81">
            <w:pPr>
              <w:ind w:left="0"/>
              <w:rPr>
                <w:rFonts w:eastAsia="宋体"/>
              </w:rPr>
            </w:pPr>
            <w:r w:rsidRPr="009D56F6">
              <w:rPr>
                <w:rFonts w:eastAsia="宋体"/>
              </w:rPr>
              <w:t>5 Stück</w:t>
            </w:r>
          </w:p>
          <w:p w14:paraId="70775CBA" w14:textId="77777777" w:rsidR="002E2BE2" w:rsidRPr="009D56F6" w:rsidRDefault="002E2BE2" w:rsidP="00502D81">
            <w:pPr>
              <w:ind w:left="0"/>
              <w:rPr>
                <w:rFonts w:eastAsia="宋体"/>
                <w:lang w:val="en-US"/>
              </w:rPr>
            </w:pPr>
            <w:r w:rsidRPr="009D56F6">
              <w:rPr>
                <w:rFonts w:eastAsia="宋体"/>
                <w:lang w:val="en-US"/>
              </w:rPr>
              <w:t>(nur für 120 kW)</w:t>
            </w:r>
          </w:p>
        </w:tc>
        <w:tc>
          <w:tcPr>
            <w:tcW w:w="1694" w:type="dxa"/>
            <w:vAlign w:val="center"/>
          </w:tcPr>
          <w:p w14:paraId="2E2D33A6"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49A32285" wp14:editId="1270290D">
                  <wp:extent cx="599729" cy="571306"/>
                  <wp:effectExtent l="0" t="0" r="0" b="635"/>
                  <wp:docPr id="24190" name="图片 24190"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90" name="图片 24190" descr="背景图案&#10;&#10;中度可信度描述已自动生成"/>
                          <pic:cNvPicPr/>
                        </pic:nvPicPr>
                        <pic:blipFill>
                          <a:blip r:embed="rId35">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727" w:type="dxa"/>
            <w:tcBorders>
              <w:right w:val="single" w:sz="4" w:space="0" w:color="auto"/>
            </w:tcBorders>
            <w:vAlign w:val="center"/>
          </w:tcPr>
          <w:p w14:paraId="17232652" w14:textId="77777777" w:rsidR="002E2BE2" w:rsidRPr="009D56F6" w:rsidRDefault="002E2BE2" w:rsidP="00502D81">
            <w:pPr>
              <w:ind w:left="0"/>
              <w:rPr>
                <w:rFonts w:eastAsia="宋体"/>
              </w:rPr>
            </w:pPr>
            <w:r w:rsidRPr="009D56F6">
              <w:rPr>
                <w:rFonts w:eastAsia="宋体"/>
                <w:b/>
              </w:rPr>
              <w:t>Bolt</w:t>
            </w:r>
            <w:r w:rsidRPr="009D56F6">
              <w:rPr>
                <w:rFonts w:eastAsia="宋体"/>
              </w:rPr>
              <w:t xml:space="preserve"> (M10 x 35)</w:t>
            </w:r>
          </w:p>
          <w:p w14:paraId="3A81E86A" w14:textId="77777777" w:rsidR="002E2BE2" w:rsidRPr="009D56F6" w:rsidRDefault="002E2BE2" w:rsidP="00502D81">
            <w:pPr>
              <w:ind w:left="0"/>
              <w:rPr>
                <w:rFonts w:eastAsia="宋体"/>
              </w:rPr>
            </w:pPr>
            <w:r w:rsidRPr="009D56F6">
              <w:rPr>
                <w:rFonts w:eastAsia="宋体"/>
              </w:rPr>
              <w:t>5 Stück</w:t>
            </w:r>
          </w:p>
          <w:p w14:paraId="24BDEF12" w14:textId="77777777" w:rsidR="002E2BE2" w:rsidRPr="009D56F6" w:rsidRDefault="002E2BE2" w:rsidP="00502D81">
            <w:pPr>
              <w:ind w:left="0"/>
              <w:rPr>
                <w:rFonts w:eastAsia="宋体"/>
                <w:lang w:val="en-US"/>
              </w:rPr>
            </w:pPr>
            <w:r w:rsidRPr="009D56F6">
              <w:rPr>
                <w:rFonts w:eastAsia="宋体"/>
                <w:lang w:val="en-US"/>
              </w:rPr>
              <w:t>(nur für 240 kW)</w:t>
            </w:r>
          </w:p>
        </w:tc>
        <w:tc>
          <w:tcPr>
            <w:tcW w:w="1694" w:type="dxa"/>
            <w:tcBorders>
              <w:left w:val="single" w:sz="4" w:space="0" w:color="auto"/>
              <w:right w:val="single" w:sz="4" w:space="0" w:color="auto"/>
            </w:tcBorders>
            <w:vAlign w:val="center"/>
          </w:tcPr>
          <w:p w14:paraId="258940BC"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73E39E4D" wp14:editId="7E3CF438">
                  <wp:extent cx="756285" cy="539750"/>
                  <wp:effectExtent l="0" t="0" r="5715" b="0"/>
                  <wp:docPr id="24191" name="图片 2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C04B88" w:rsidRPr="009D56F6" w14:paraId="7F13492E" w14:textId="77777777" w:rsidTr="00502D81">
        <w:trPr>
          <w:trHeight w:val="1268"/>
          <w:jc w:val="center"/>
        </w:trPr>
        <w:tc>
          <w:tcPr>
            <w:tcW w:w="1694" w:type="dxa"/>
            <w:vAlign w:val="center"/>
          </w:tcPr>
          <w:p w14:paraId="19FADFC1" w14:textId="77777777" w:rsidR="002E2BE2" w:rsidRPr="009D56F6" w:rsidRDefault="002E2BE2" w:rsidP="00502D81">
            <w:pPr>
              <w:ind w:left="0"/>
              <w:rPr>
                <w:rFonts w:eastAsia="宋体"/>
                <w:b/>
              </w:rPr>
            </w:pPr>
            <w:r w:rsidRPr="009D56F6">
              <w:rPr>
                <w:rFonts w:eastAsia="宋体"/>
                <w:b/>
              </w:rPr>
              <w:t>Schraube (M4 x 10)</w:t>
            </w:r>
          </w:p>
          <w:p w14:paraId="4866BD90" w14:textId="77777777" w:rsidR="002E2BE2" w:rsidRPr="009D56F6" w:rsidRDefault="002E2BE2" w:rsidP="00502D81">
            <w:pPr>
              <w:ind w:left="0"/>
              <w:rPr>
                <w:rFonts w:eastAsia="宋体"/>
              </w:rPr>
            </w:pPr>
            <w:r w:rsidRPr="009D56F6">
              <w:rPr>
                <w:rFonts w:eastAsia="宋体"/>
              </w:rPr>
              <w:t>24 Stück</w:t>
            </w:r>
          </w:p>
          <w:p w14:paraId="28831DF9" w14:textId="77777777" w:rsidR="002E2BE2" w:rsidRPr="009D56F6" w:rsidRDefault="002E2BE2" w:rsidP="00502D81">
            <w:pPr>
              <w:ind w:left="0"/>
              <w:rPr>
                <w:rFonts w:eastAsia="宋体"/>
                <w:lang w:val="en-US"/>
              </w:rPr>
            </w:pPr>
            <w:r w:rsidRPr="009D56F6">
              <w:rPr>
                <w:rFonts w:eastAsia="宋体"/>
                <w:lang w:val="en-US"/>
              </w:rPr>
              <w:t>(nur für 120 kW)</w:t>
            </w:r>
          </w:p>
        </w:tc>
        <w:tc>
          <w:tcPr>
            <w:tcW w:w="1694" w:type="dxa"/>
            <w:vAlign w:val="center"/>
          </w:tcPr>
          <w:p w14:paraId="49219912"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0371F91D" wp14:editId="466E8F3F">
                  <wp:extent cx="457201" cy="435865"/>
                  <wp:effectExtent l="0" t="0" r="0" b="2540"/>
                  <wp:docPr id="64" name="图片 64"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黑暗里有字&#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727" w:type="dxa"/>
            <w:tcBorders>
              <w:right w:val="single" w:sz="4" w:space="0" w:color="auto"/>
            </w:tcBorders>
            <w:vAlign w:val="center"/>
          </w:tcPr>
          <w:p w14:paraId="28FA298C" w14:textId="77777777" w:rsidR="002E2BE2" w:rsidRPr="009D56F6" w:rsidRDefault="002E2BE2" w:rsidP="00502D81">
            <w:pPr>
              <w:ind w:left="0"/>
              <w:rPr>
                <w:rFonts w:eastAsia="宋体"/>
                <w:b/>
              </w:rPr>
            </w:pPr>
            <w:r w:rsidRPr="009D56F6">
              <w:rPr>
                <w:rFonts w:eastAsia="宋体"/>
                <w:b/>
              </w:rPr>
              <w:t>Schraube (M4 x 10)</w:t>
            </w:r>
          </w:p>
          <w:p w14:paraId="2018A9D1" w14:textId="77777777" w:rsidR="002E2BE2" w:rsidRPr="009D56F6" w:rsidRDefault="002E2BE2" w:rsidP="00502D81">
            <w:pPr>
              <w:ind w:left="0"/>
              <w:rPr>
                <w:rFonts w:eastAsia="宋体"/>
              </w:rPr>
            </w:pPr>
            <w:r w:rsidRPr="009D56F6">
              <w:rPr>
                <w:rFonts w:eastAsia="宋体"/>
              </w:rPr>
              <w:t>48 Stück</w:t>
            </w:r>
          </w:p>
          <w:p w14:paraId="6D37751D" w14:textId="77777777" w:rsidR="002E2BE2" w:rsidRPr="009D56F6" w:rsidRDefault="002E2BE2" w:rsidP="00502D81">
            <w:pPr>
              <w:ind w:left="0"/>
              <w:rPr>
                <w:rFonts w:eastAsia="宋体"/>
                <w:lang w:val="en-US"/>
              </w:rPr>
            </w:pPr>
            <w:r w:rsidRPr="009D56F6">
              <w:rPr>
                <w:rFonts w:eastAsia="宋体"/>
                <w:lang w:val="en-US"/>
              </w:rPr>
              <w:t>(nur für 240 kW)</w:t>
            </w:r>
          </w:p>
        </w:tc>
        <w:tc>
          <w:tcPr>
            <w:tcW w:w="1694" w:type="dxa"/>
            <w:tcBorders>
              <w:left w:val="single" w:sz="4" w:space="0" w:color="auto"/>
              <w:right w:val="single" w:sz="4" w:space="0" w:color="auto"/>
            </w:tcBorders>
            <w:vAlign w:val="center"/>
          </w:tcPr>
          <w:p w14:paraId="0394D09A"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1A7A4931" wp14:editId="6056A674">
                  <wp:extent cx="457201" cy="435865"/>
                  <wp:effectExtent l="0" t="0" r="0" b="2540"/>
                  <wp:docPr id="65" name="图片 65"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黑暗里有字&#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B15612" w:rsidRPr="009D56F6" w14:paraId="0ADE55E1" w14:textId="77777777" w:rsidTr="00502D81">
        <w:trPr>
          <w:trHeight w:val="1268"/>
          <w:jc w:val="center"/>
        </w:trPr>
        <w:tc>
          <w:tcPr>
            <w:tcW w:w="1694" w:type="dxa"/>
            <w:vAlign w:val="center"/>
          </w:tcPr>
          <w:p w14:paraId="21EB747B" w14:textId="77777777" w:rsidR="002E2BE2" w:rsidRPr="009D56F6" w:rsidRDefault="002E2BE2" w:rsidP="00502D81">
            <w:pPr>
              <w:ind w:left="0"/>
              <w:rPr>
                <w:rFonts w:eastAsia="宋体"/>
                <w:b/>
              </w:rPr>
            </w:pPr>
            <w:r w:rsidRPr="009D56F6">
              <w:rPr>
                <w:rFonts w:eastAsia="宋体"/>
                <w:b/>
              </w:rPr>
              <w:lastRenderedPageBreak/>
              <w:t>Bohrvorlage</w:t>
            </w:r>
          </w:p>
          <w:p w14:paraId="60E05571" w14:textId="77777777" w:rsidR="002E2BE2" w:rsidRPr="009D56F6" w:rsidRDefault="002E2BE2" w:rsidP="00502D81">
            <w:pPr>
              <w:ind w:left="0"/>
              <w:rPr>
                <w:rFonts w:eastAsia="宋体"/>
              </w:rPr>
            </w:pPr>
            <w:r w:rsidRPr="009D56F6">
              <w:rPr>
                <w:rFonts w:eastAsia="宋体"/>
              </w:rPr>
              <w:t>(nur für 120 kW)</w:t>
            </w:r>
          </w:p>
        </w:tc>
        <w:tc>
          <w:tcPr>
            <w:tcW w:w="1694" w:type="dxa"/>
            <w:tcBorders>
              <w:bottom w:val="single" w:sz="4" w:space="0" w:color="auto"/>
            </w:tcBorders>
            <w:vAlign w:val="center"/>
          </w:tcPr>
          <w:p w14:paraId="193ACA30"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773C9F2E" wp14:editId="6BB3AF41">
                  <wp:extent cx="774194" cy="774194"/>
                  <wp:effectExtent l="0" t="0" r="6985" b="6985"/>
                  <wp:docPr id="498" name="图片 49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形状&#10;&#10;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727" w:type="dxa"/>
            <w:tcBorders>
              <w:bottom w:val="single" w:sz="4" w:space="0" w:color="auto"/>
              <w:right w:val="single" w:sz="4" w:space="0" w:color="auto"/>
            </w:tcBorders>
            <w:vAlign w:val="center"/>
          </w:tcPr>
          <w:p w14:paraId="7F6B49C2" w14:textId="77777777" w:rsidR="002E2BE2" w:rsidRPr="009D56F6" w:rsidRDefault="002E2BE2" w:rsidP="00502D81">
            <w:pPr>
              <w:ind w:left="0"/>
              <w:rPr>
                <w:rFonts w:eastAsia="宋体"/>
                <w:b/>
              </w:rPr>
            </w:pPr>
            <w:r w:rsidRPr="009D56F6">
              <w:rPr>
                <w:rFonts w:eastAsia="宋体"/>
                <w:b/>
              </w:rPr>
              <w:t>Bohrvorlage</w:t>
            </w:r>
          </w:p>
          <w:p w14:paraId="51F98BC4" w14:textId="77777777" w:rsidR="002E2BE2" w:rsidRPr="009D56F6" w:rsidRDefault="002E2BE2" w:rsidP="00502D81">
            <w:pPr>
              <w:ind w:left="0"/>
              <w:rPr>
                <w:rFonts w:eastAsia="宋体"/>
              </w:rPr>
            </w:pPr>
            <w:r w:rsidRPr="009D56F6">
              <w:rPr>
                <w:rFonts w:eastAsia="宋体"/>
              </w:rPr>
              <w:t>(nur für 240 kW)</w:t>
            </w:r>
          </w:p>
        </w:tc>
        <w:tc>
          <w:tcPr>
            <w:tcW w:w="1694" w:type="dxa"/>
            <w:tcBorders>
              <w:left w:val="single" w:sz="4" w:space="0" w:color="auto"/>
              <w:bottom w:val="single" w:sz="4" w:space="0" w:color="auto"/>
              <w:right w:val="single" w:sz="4" w:space="0" w:color="auto"/>
            </w:tcBorders>
            <w:vAlign w:val="center"/>
          </w:tcPr>
          <w:p w14:paraId="6D73B471" w14:textId="77777777" w:rsidR="002E2BE2" w:rsidRPr="009D56F6" w:rsidRDefault="002E2BE2" w:rsidP="00502D81">
            <w:pPr>
              <w:ind w:left="0"/>
              <w:rPr>
                <w:rFonts w:eastAsia="宋体"/>
                <w:lang w:val="en-US"/>
              </w:rPr>
            </w:pPr>
            <w:r w:rsidRPr="009D56F6">
              <w:rPr>
                <w:rFonts w:eastAsia="宋体"/>
                <w:noProof/>
                <w:lang w:val="en-US"/>
              </w:rPr>
              <w:drawing>
                <wp:inline distT="0" distB="0" distL="0" distR="0" wp14:anchorId="67574114" wp14:editId="19688ED5">
                  <wp:extent cx="630937" cy="573025"/>
                  <wp:effectExtent l="0" t="0" r="0" b="0"/>
                  <wp:docPr id="66" name="图片 66"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形用户界面&#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6563F2B8" w14:textId="77777777" w:rsidR="002E2BE2" w:rsidRPr="009D56F6" w:rsidRDefault="002E2BE2" w:rsidP="00502D81">
      <w:pPr>
        <w:spacing w:line="276" w:lineRule="auto"/>
        <w:ind w:left="0"/>
        <w:rPr>
          <w:rFonts w:eastAsia="宋体"/>
        </w:rPr>
      </w:pPr>
      <w:bookmarkStart w:id="145" w:name="_Toc102657977"/>
    </w:p>
    <w:p w14:paraId="4ACB8ABD" w14:textId="716B7589" w:rsidR="002E2BE2" w:rsidRPr="009D56F6" w:rsidRDefault="002E2BE2" w:rsidP="009B3A01">
      <w:pPr>
        <w:spacing w:line="276" w:lineRule="auto"/>
        <w:rPr>
          <w:rFonts w:eastAsia="宋体"/>
        </w:rPr>
        <w:sectPr w:rsidR="002E2BE2" w:rsidRPr="009D56F6" w:rsidSect="00655ED4">
          <w:pgSz w:w="8392" w:h="11907"/>
          <w:pgMar w:top="567" w:right="567" w:bottom="567" w:left="567" w:header="0" w:footer="340" w:gutter="0"/>
          <w:cols w:space="720"/>
          <w:docGrid w:linePitch="245"/>
        </w:sectPr>
      </w:pPr>
    </w:p>
    <w:p w14:paraId="1764BD7D" w14:textId="4A892888" w:rsidR="003D247A" w:rsidRPr="009D56F6" w:rsidRDefault="003D247A" w:rsidP="009B3A01">
      <w:pPr>
        <w:pStyle w:val="2"/>
        <w:spacing w:before="240" w:line="276" w:lineRule="auto"/>
        <w:rPr>
          <w:rFonts w:eastAsia="宋体" w:cs="Arial"/>
        </w:rPr>
      </w:pPr>
      <w:bookmarkStart w:id="146" w:name="_Ref102745301"/>
      <w:bookmarkStart w:id="147" w:name="_Toc106900403"/>
      <w:bookmarkStart w:id="148" w:name="_Toc120628652"/>
      <w:r w:rsidRPr="009D56F6">
        <w:rPr>
          <w:rFonts w:eastAsia="宋体" w:cs="Arial"/>
        </w:rPr>
        <w:lastRenderedPageBreak/>
        <w:t>Installationswerkzeuge</w:t>
      </w:r>
      <w:bookmarkEnd w:id="145"/>
      <w:bookmarkEnd w:id="146"/>
      <w:bookmarkEnd w:id="147"/>
      <w:bookmarkEnd w:id="148"/>
    </w:p>
    <w:p w14:paraId="7968C0AE" w14:textId="0E4A4FB8" w:rsidR="003D247A" w:rsidRPr="009D56F6" w:rsidRDefault="003D247A" w:rsidP="00380F61">
      <w:pPr>
        <w:pStyle w:val="FigureTittle"/>
        <w:rPr>
          <w:rFonts w:eastAsia="宋体" w:cs="Arial"/>
        </w:rPr>
      </w:pPr>
      <w:bookmarkStart w:id="149" w:name="_Ref103021095"/>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4</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t xml:space="preserve"> Installationswerkzeuge</w:t>
      </w:r>
      <w:bookmarkEnd w:id="149"/>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C04B88" w:rsidRPr="009D56F6" w14:paraId="04792167"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972" w:type="dxa"/>
          </w:tcPr>
          <w:p w14:paraId="42B4BFEF" w14:textId="77777777" w:rsidR="003D247A" w:rsidRPr="009D56F6" w:rsidRDefault="003D247A" w:rsidP="009B3A01">
            <w:pPr>
              <w:spacing w:line="276" w:lineRule="auto"/>
              <w:rPr>
                <w:rFonts w:eastAsia="宋体"/>
              </w:rPr>
            </w:pPr>
            <w:r w:rsidRPr="009D56F6">
              <w:rPr>
                <w:rFonts w:eastAsia="宋体"/>
              </w:rPr>
              <w:t>Werkzeug</w:t>
            </w:r>
          </w:p>
        </w:tc>
        <w:tc>
          <w:tcPr>
            <w:tcW w:w="3827" w:type="dxa"/>
          </w:tcPr>
          <w:p w14:paraId="2B33FCE2" w14:textId="77777777" w:rsidR="003D247A" w:rsidRPr="009D56F6" w:rsidRDefault="003D247A" w:rsidP="009B3A01">
            <w:pPr>
              <w:spacing w:line="276" w:lineRule="auto"/>
              <w:rPr>
                <w:rFonts w:eastAsia="宋体"/>
              </w:rPr>
            </w:pPr>
            <w:r w:rsidRPr="009D56F6">
              <w:rPr>
                <w:rFonts w:eastAsia="宋体"/>
              </w:rPr>
              <w:t>Spezifikation</w:t>
            </w:r>
          </w:p>
        </w:tc>
      </w:tr>
      <w:tr w:rsidR="00C04B88" w:rsidRPr="009D56F6" w14:paraId="04D669D6" w14:textId="77777777" w:rsidTr="00743B0B">
        <w:trPr>
          <w:trHeight w:val="567"/>
          <w:jc w:val="center"/>
        </w:trPr>
        <w:tc>
          <w:tcPr>
            <w:tcW w:w="2972" w:type="dxa"/>
            <w:vAlign w:val="center"/>
          </w:tcPr>
          <w:p w14:paraId="360321D8"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Philips-Schraubenzieher</w:t>
            </w:r>
          </w:p>
        </w:tc>
        <w:tc>
          <w:tcPr>
            <w:tcW w:w="3827" w:type="dxa"/>
            <w:vAlign w:val="center"/>
          </w:tcPr>
          <w:p w14:paraId="31362281" w14:textId="77777777" w:rsidR="003D247A" w:rsidRPr="009D56F6" w:rsidRDefault="003D247A" w:rsidP="009B3A01">
            <w:pPr>
              <w:spacing w:line="276" w:lineRule="auto"/>
              <w:jc w:val="both"/>
              <w:rPr>
                <w:rFonts w:ascii="Arial" w:eastAsia="宋体" w:hAnsi="Arial"/>
              </w:rPr>
            </w:pPr>
            <w:r w:rsidRPr="009D56F6">
              <w:rPr>
                <w:rFonts w:ascii="Arial" w:eastAsia="宋体" w:hAnsi="Arial"/>
              </w:rPr>
              <w:t>Größe: PH2</w:t>
            </w:r>
          </w:p>
        </w:tc>
      </w:tr>
      <w:tr w:rsidR="00C04B88" w:rsidRPr="009D56F6" w14:paraId="56B57393" w14:textId="77777777" w:rsidTr="00743B0B">
        <w:trPr>
          <w:trHeight w:val="567"/>
          <w:jc w:val="center"/>
        </w:trPr>
        <w:tc>
          <w:tcPr>
            <w:tcW w:w="2972" w:type="dxa"/>
            <w:vAlign w:val="center"/>
          </w:tcPr>
          <w:p w14:paraId="30A6E859"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Schlitzschraubendreher</w:t>
            </w:r>
          </w:p>
        </w:tc>
        <w:tc>
          <w:tcPr>
            <w:tcW w:w="3827" w:type="dxa"/>
            <w:vAlign w:val="center"/>
          </w:tcPr>
          <w:p w14:paraId="0E2C5B41" w14:textId="77777777" w:rsidR="003D247A" w:rsidRPr="009D56F6" w:rsidRDefault="003D247A" w:rsidP="009B3A01">
            <w:pPr>
              <w:spacing w:line="276" w:lineRule="auto"/>
              <w:jc w:val="both"/>
              <w:rPr>
                <w:rFonts w:ascii="Arial" w:eastAsia="宋体" w:hAnsi="Arial"/>
              </w:rPr>
            </w:pPr>
            <w:r w:rsidRPr="009D56F6">
              <w:rPr>
                <w:rFonts w:ascii="Arial" w:eastAsia="宋体" w:hAnsi="Arial"/>
              </w:rPr>
              <w:t>Größe: 2,5 und 4,5</w:t>
            </w:r>
          </w:p>
        </w:tc>
      </w:tr>
      <w:tr w:rsidR="00C04B88" w:rsidRPr="009D56F6" w14:paraId="0D49AA06" w14:textId="77777777" w:rsidTr="00743B0B">
        <w:trPr>
          <w:trHeight w:val="964"/>
          <w:jc w:val="center"/>
        </w:trPr>
        <w:tc>
          <w:tcPr>
            <w:tcW w:w="2972" w:type="dxa"/>
            <w:vAlign w:val="center"/>
          </w:tcPr>
          <w:p w14:paraId="0A1FB9A1"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Gabelschlüssel</w:t>
            </w:r>
          </w:p>
        </w:tc>
        <w:tc>
          <w:tcPr>
            <w:tcW w:w="3827" w:type="dxa"/>
            <w:vAlign w:val="center"/>
          </w:tcPr>
          <w:p w14:paraId="2AB93A03" w14:textId="45E37175" w:rsidR="00141F2D" w:rsidRPr="009D56F6" w:rsidRDefault="00141F2D" w:rsidP="009A5BCF">
            <w:pPr>
              <w:pStyle w:val="ItemListinTable"/>
              <w:spacing w:before="48" w:after="48"/>
              <w:rPr>
                <w:rFonts w:ascii="Arial" w:eastAsia="宋体" w:hAnsi="Arial"/>
                <w:b w:val="0"/>
                <w:bCs w:val="0"/>
              </w:rPr>
            </w:pPr>
            <w:r w:rsidRPr="009D56F6">
              <w:rPr>
                <w:rFonts w:ascii="Arial" w:eastAsia="宋体" w:hAnsi="Arial"/>
                <w:b w:val="0"/>
                <w:bCs w:val="0"/>
              </w:rPr>
              <w:t>M8 (13 mm)</w:t>
            </w:r>
          </w:p>
          <w:p w14:paraId="1963A8CC" w14:textId="02F57E0D" w:rsidR="003D247A" w:rsidRPr="009D56F6" w:rsidRDefault="003D247A" w:rsidP="009A5BCF">
            <w:pPr>
              <w:pStyle w:val="ItemListinTable"/>
              <w:spacing w:before="48" w:after="48"/>
              <w:rPr>
                <w:rFonts w:ascii="Arial" w:eastAsia="宋体" w:hAnsi="Arial"/>
                <w:b w:val="0"/>
                <w:bCs w:val="0"/>
              </w:rPr>
            </w:pPr>
            <w:r w:rsidRPr="009D56F6">
              <w:rPr>
                <w:rFonts w:ascii="Arial" w:eastAsia="宋体" w:hAnsi="Arial"/>
                <w:b w:val="0"/>
                <w:bCs w:val="0"/>
              </w:rPr>
              <w:t>M10 (15 mm)</w:t>
            </w:r>
          </w:p>
          <w:p w14:paraId="3FED4A56" w14:textId="77777777" w:rsidR="003D247A" w:rsidRPr="009D56F6" w:rsidRDefault="003D247A" w:rsidP="009A5BCF">
            <w:pPr>
              <w:pStyle w:val="ItemListinTable"/>
              <w:spacing w:before="48" w:after="48"/>
              <w:rPr>
                <w:rFonts w:ascii="Arial" w:eastAsia="宋体" w:hAnsi="Arial"/>
                <w:b w:val="0"/>
                <w:bCs w:val="0"/>
              </w:rPr>
            </w:pPr>
            <w:r w:rsidRPr="009D56F6">
              <w:rPr>
                <w:rFonts w:ascii="Arial" w:eastAsia="宋体" w:hAnsi="Arial"/>
                <w:b w:val="0"/>
                <w:bCs w:val="0"/>
              </w:rPr>
              <w:t>M16 (24 mm)</w:t>
            </w:r>
          </w:p>
        </w:tc>
      </w:tr>
      <w:tr w:rsidR="00C04B88" w:rsidRPr="009D56F6" w14:paraId="15CD813C" w14:textId="77777777" w:rsidTr="00743B0B">
        <w:trPr>
          <w:trHeight w:val="964"/>
          <w:jc w:val="center"/>
        </w:trPr>
        <w:tc>
          <w:tcPr>
            <w:tcW w:w="2972" w:type="dxa"/>
            <w:vAlign w:val="center"/>
          </w:tcPr>
          <w:p w14:paraId="5E0C676B"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Ratschenschlüssel mit</w:t>
            </w:r>
          </w:p>
          <w:p w14:paraId="1CE85967"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Sockel und Verlängerung</w:t>
            </w:r>
          </w:p>
        </w:tc>
        <w:tc>
          <w:tcPr>
            <w:tcW w:w="3827" w:type="dxa"/>
            <w:vAlign w:val="center"/>
          </w:tcPr>
          <w:p w14:paraId="1298FEA9" w14:textId="77777777" w:rsidR="00141F2D" w:rsidRPr="009D56F6" w:rsidRDefault="00141F2D" w:rsidP="009A5BCF">
            <w:pPr>
              <w:pStyle w:val="ItemListinTable"/>
              <w:spacing w:before="48" w:after="48"/>
              <w:rPr>
                <w:rFonts w:ascii="Arial" w:eastAsia="宋体" w:hAnsi="Arial"/>
                <w:b w:val="0"/>
                <w:bCs w:val="0"/>
              </w:rPr>
            </w:pPr>
            <w:r w:rsidRPr="009D56F6">
              <w:rPr>
                <w:rFonts w:ascii="Arial" w:eastAsia="宋体" w:hAnsi="Arial"/>
                <w:b w:val="0"/>
                <w:bCs w:val="0"/>
              </w:rPr>
              <w:t>M8 (13 mm)</w:t>
            </w:r>
          </w:p>
          <w:p w14:paraId="5D0337D8" w14:textId="2FE4A5CA" w:rsidR="003D247A" w:rsidRPr="009D56F6" w:rsidRDefault="003D247A" w:rsidP="009A5BCF">
            <w:pPr>
              <w:pStyle w:val="ItemListinTable"/>
              <w:spacing w:before="48" w:after="48"/>
              <w:rPr>
                <w:rFonts w:ascii="Arial" w:eastAsia="宋体" w:hAnsi="Arial"/>
                <w:b w:val="0"/>
                <w:bCs w:val="0"/>
              </w:rPr>
            </w:pPr>
            <w:r w:rsidRPr="009D56F6">
              <w:rPr>
                <w:rFonts w:ascii="Arial" w:eastAsia="宋体" w:hAnsi="Arial"/>
                <w:b w:val="0"/>
                <w:bCs w:val="0"/>
              </w:rPr>
              <w:t>M10 (15 mm)</w:t>
            </w:r>
          </w:p>
          <w:p w14:paraId="25DC76FD" w14:textId="77777777" w:rsidR="003D247A" w:rsidRPr="009D56F6" w:rsidRDefault="003D247A" w:rsidP="009A5BCF">
            <w:pPr>
              <w:pStyle w:val="ItemListinTable"/>
              <w:spacing w:before="48" w:after="48"/>
              <w:rPr>
                <w:rFonts w:ascii="Arial" w:eastAsia="宋体" w:hAnsi="Arial"/>
                <w:b w:val="0"/>
                <w:bCs w:val="0"/>
              </w:rPr>
            </w:pPr>
            <w:r w:rsidRPr="009D56F6">
              <w:rPr>
                <w:rFonts w:ascii="Arial" w:eastAsia="宋体" w:hAnsi="Arial"/>
                <w:b w:val="0"/>
                <w:bCs w:val="0"/>
              </w:rPr>
              <w:t>M16 (24 mm)</w:t>
            </w:r>
          </w:p>
        </w:tc>
      </w:tr>
      <w:tr w:rsidR="00C04B88" w:rsidRPr="009D56F6" w14:paraId="236F6C5A" w14:textId="77777777" w:rsidTr="00743B0B">
        <w:trPr>
          <w:trHeight w:val="567"/>
          <w:jc w:val="center"/>
        </w:trPr>
        <w:tc>
          <w:tcPr>
            <w:tcW w:w="2972" w:type="dxa"/>
            <w:vAlign w:val="center"/>
          </w:tcPr>
          <w:p w14:paraId="07E38C8E"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Spannungstester</w:t>
            </w:r>
          </w:p>
        </w:tc>
        <w:tc>
          <w:tcPr>
            <w:tcW w:w="3827" w:type="dxa"/>
            <w:vAlign w:val="center"/>
          </w:tcPr>
          <w:p w14:paraId="3F93C814" w14:textId="77777777" w:rsidR="003D247A" w:rsidRPr="009D56F6" w:rsidRDefault="003D247A" w:rsidP="009B3A01">
            <w:pPr>
              <w:spacing w:line="276" w:lineRule="auto"/>
              <w:jc w:val="both"/>
              <w:rPr>
                <w:rFonts w:ascii="Arial" w:eastAsia="宋体" w:hAnsi="Arial"/>
              </w:rPr>
            </w:pPr>
            <w:r w:rsidRPr="009D56F6">
              <w:rPr>
                <w:rFonts w:ascii="Arial" w:eastAsia="宋体" w:hAnsi="Arial"/>
              </w:rPr>
              <w:t>Standard</w:t>
            </w:r>
          </w:p>
        </w:tc>
      </w:tr>
      <w:tr w:rsidR="00C04B88" w:rsidRPr="009D56F6" w14:paraId="3FE610F6" w14:textId="77777777" w:rsidTr="00743B0B">
        <w:trPr>
          <w:trHeight w:val="567"/>
          <w:jc w:val="center"/>
        </w:trPr>
        <w:tc>
          <w:tcPr>
            <w:tcW w:w="2972" w:type="dxa"/>
            <w:vAlign w:val="center"/>
          </w:tcPr>
          <w:p w14:paraId="049C7E4F" w14:textId="77777777" w:rsidR="003D247A" w:rsidRPr="009D56F6" w:rsidRDefault="003D247A" w:rsidP="009B3A01">
            <w:pPr>
              <w:spacing w:line="276" w:lineRule="auto"/>
              <w:jc w:val="both"/>
              <w:rPr>
                <w:rFonts w:ascii="Arial" w:eastAsia="宋体" w:hAnsi="Arial"/>
                <w:b/>
              </w:rPr>
            </w:pPr>
            <w:r w:rsidRPr="009D56F6">
              <w:rPr>
                <w:rFonts w:ascii="Arial" w:eastAsia="宋体" w:hAnsi="Arial"/>
                <w:b/>
              </w:rPr>
              <w:t>Digitaler Multimeter</w:t>
            </w:r>
          </w:p>
        </w:tc>
        <w:tc>
          <w:tcPr>
            <w:tcW w:w="3827" w:type="dxa"/>
            <w:vAlign w:val="center"/>
          </w:tcPr>
          <w:p w14:paraId="02A6465D" w14:textId="77777777" w:rsidR="003D247A" w:rsidRPr="009D56F6" w:rsidRDefault="003D247A" w:rsidP="009B3A01">
            <w:pPr>
              <w:spacing w:line="276" w:lineRule="auto"/>
              <w:jc w:val="both"/>
              <w:rPr>
                <w:rFonts w:ascii="Arial" w:eastAsia="宋体" w:hAnsi="Arial"/>
              </w:rPr>
            </w:pPr>
            <w:r w:rsidRPr="009D56F6">
              <w:rPr>
                <w:rFonts w:ascii="Arial" w:eastAsia="宋体" w:hAnsi="Arial"/>
              </w:rPr>
              <w:t>Standard</w:t>
            </w:r>
          </w:p>
        </w:tc>
      </w:tr>
      <w:tr w:rsidR="00C04B88" w:rsidRPr="009D56F6" w14:paraId="11E7FA5C" w14:textId="77777777" w:rsidTr="00743B0B">
        <w:trPr>
          <w:trHeight w:val="1134"/>
          <w:jc w:val="center"/>
        </w:trPr>
        <w:tc>
          <w:tcPr>
            <w:tcW w:w="2972" w:type="dxa"/>
            <w:vAlign w:val="center"/>
          </w:tcPr>
          <w:p w14:paraId="78258987" w14:textId="77777777" w:rsidR="003D247A" w:rsidRPr="009D56F6" w:rsidRDefault="003D247A" w:rsidP="009B3A01">
            <w:pPr>
              <w:spacing w:line="276" w:lineRule="auto"/>
              <w:rPr>
                <w:rFonts w:ascii="Arial" w:eastAsia="宋体" w:hAnsi="Arial"/>
                <w:b/>
              </w:rPr>
            </w:pPr>
            <w:r w:rsidRPr="009D56F6">
              <w:rPr>
                <w:rFonts w:ascii="Arial" w:eastAsia="宋体" w:hAnsi="Arial"/>
                <w:b/>
              </w:rPr>
              <w:t>Hebeausrüstung oder</w:t>
            </w:r>
          </w:p>
          <w:p w14:paraId="531A00EB" w14:textId="21419294" w:rsidR="003D247A" w:rsidRPr="009D56F6" w:rsidRDefault="003D247A" w:rsidP="009B3A01">
            <w:pPr>
              <w:spacing w:line="276" w:lineRule="auto"/>
              <w:rPr>
                <w:rFonts w:ascii="Arial" w:eastAsia="宋体" w:hAnsi="Arial"/>
                <w:b/>
              </w:rPr>
            </w:pPr>
            <w:r w:rsidRPr="009D56F6">
              <w:rPr>
                <w:rFonts w:ascii="Arial" w:eastAsia="宋体" w:hAnsi="Arial"/>
                <w:b/>
              </w:rPr>
              <w:t>Gabelstapler</w:t>
            </w:r>
          </w:p>
        </w:tc>
        <w:tc>
          <w:tcPr>
            <w:tcW w:w="3827" w:type="dxa"/>
            <w:vAlign w:val="center"/>
          </w:tcPr>
          <w:p w14:paraId="27A22165" w14:textId="4995D552" w:rsidR="003D247A" w:rsidRPr="009D56F6" w:rsidRDefault="003D247A" w:rsidP="00147E00">
            <w:pPr>
              <w:spacing w:line="276" w:lineRule="auto"/>
              <w:jc w:val="both"/>
              <w:rPr>
                <w:rFonts w:ascii="Arial" w:eastAsia="宋体" w:hAnsi="Arial"/>
              </w:rPr>
            </w:pPr>
            <w:r w:rsidRPr="009D56F6">
              <w:rPr>
                <w:rFonts w:ascii="Arial" w:eastAsia="宋体" w:hAnsi="Arial"/>
              </w:rPr>
              <w:t>In der Lage, den MaxiCharger sicher hochzuheben. Siehe verschiedene Spezifikationen in</w:t>
            </w:r>
            <w:r w:rsidRPr="009D56F6">
              <w:rPr>
                <w:rStyle w:val="Char1"/>
                <w:rFonts w:ascii="Arial" w:eastAsia="宋体" w:hAnsi="Arial" w:cs="Arial"/>
                <w:color w:val="auto"/>
              </w:rPr>
              <w:t xml:space="preserve"> </w:t>
            </w:r>
            <w:r w:rsidR="00551A59" w:rsidRPr="009D56F6">
              <w:rPr>
                <w:rStyle w:val="Char1"/>
              </w:rPr>
              <w:fldChar w:fldCharType="begin"/>
            </w:r>
            <w:r w:rsidR="00551A59" w:rsidRPr="009D56F6">
              <w:rPr>
                <w:rStyle w:val="Char1"/>
              </w:rPr>
              <w:instrText xml:space="preserve"> REF _Ref101943611 \h  \* MERGEFORMAT </w:instrText>
            </w:r>
            <w:r w:rsidR="00551A59" w:rsidRPr="009D56F6">
              <w:rPr>
                <w:rStyle w:val="Char1"/>
              </w:rPr>
            </w:r>
            <w:r w:rsidR="00551A59" w:rsidRPr="009D56F6">
              <w:rPr>
                <w:rStyle w:val="Char1"/>
              </w:rPr>
              <w:fldChar w:fldCharType="separate"/>
            </w:r>
            <w:r w:rsidR="00AF5E30" w:rsidRPr="009D56F6">
              <w:rPr>
                <w:rStyle w:val="Char1"/>
              </w:rPr>
              <w:t>Technische Spezifikationen</w:t>
            </w:r>
            <w:r w:rsidR="00551A59" w:rsidRPr="009D56F6">
              <w:rPr>
                <w:rStyle w:val="Char1"/>
              </w:rPr>
              <w:fldChar w:fldCharType="end"/>
            </w:r>
          </w:p>
        </w:tc>
      </w:tr>
      <w:tr w:rsidR="00C04B88" w:rsidRPr="009D56F6" w14:paraId="1A06CD7D" w14:textId="77777777" w:rsidTr="00743B0B">
        <w:trPr>
          <w:trHeight w:val="567"/>
          <w:jc w:val="center"/>
        </w:trPr>
        <w:tc>
          <w:tcPr>
            <w:tcW w:w="2972" w:type="dxa"/>
            <w:vAlign w:val="center"/>
          </w:tcPr>
          <w:p w14:paraId="0B7C46A9" w14:textId="0DCF4423" w:rsidR="003D247A" w:rsidRPr="009D56F6" w:rsidRDefault="003D247A" w:rsidP="009B3A01">
            <w:pPr>
              <w:spacing w:line="276" w:lineRule="auto"/>
              <w:jc w:val="both"/>
              <w:rPr>
                <w:rFonts w:ascii="Arial" w:eastAsia="宋体" w:hAnsi="Arial"/>
                <w:b/>
              </w:rPr>
            </w:pPr>
            <w:r w:rsidRPr="009D56F6">
              <w:rPr>
                <w:rFonts w:ascii="Arial" w:eastAsia="宋体" w:hAnsi="Arial"/>
                <w:b/>
              </w:rPr>
              <w:t>Abisolierwerkzeug</w:t>
            </w:r>
          </w:p>
        </w:tc>
        <w:tc>
          <w:tcPr>
            <w:tcW w:w="3827" w:type="dxa"/>
            <w:vAlign w:val="center"/>
          </w:tcPr>
          <w:p w14:paraId="39AF6D74" w14:textId="77777777" w:rsidR="003D247A" w:rsidRPr="009D56F6" w:rsidRDefault="003D247A" w:rsidP="009B3A01">
            <w:pPr>
              <w:spacing w:line="276" w:lineRule="auto"/>
              <w:jc w:val="both"/>
              <w:rPr>
                <w:rFonts w:ascii="Arial" w:eastAsia="宋体" w:hAnsi="Arial"/>
              </w:rPr>
            </w:pPr>
            <w:r w:rsidRPr="009D56F6">
              <w:rPr>
                <w:rFonts w:ascii="Arial" w:eastAsia="宋体" w:hAnsi="Arial"/>
              </w:rPr>
              <w:t>Zum Abisolieren von Drähten des AC-Eingangskabels.</w:t>
            </w:r>
          </w:p>
        </w:tc>
      </w:tr>
      <w:tr w:rsidR="00C04B88" w:rsidRPr="009D56F6" w14:paraId="33C5283A" w14:textId="77777777" w:rsidTr="00743B0B">
        <w:trPr>
          <w:trHeight w:val="567"/>
          <w:jc w:val="center"/>
        </w:trPr>
        <w:tc>
          <w:tcPr>
            <w:tcW w:w="2972" w:type="dxa"/>
            <w:vAlign w:val="center"/>
          </w:tcPr>
          <w:p w14:paraId="1205FFCB" w14:textId="0EFCC81C" w:rsidR="003D247A" w:rsidRPr="009D56F6" w:rsidRDefault="001E410B" w:rsidP="009B3A01">
            <w:pPr>
              <w:spacing w:line="276" w:lineRule="auto"/>
              <w:jc w:val="both"/>
              <w:rPr>
                <w:rFonts w:ascii="Arial" w:eastAsia="宋体" w:hAnsi="Arial"/>
                <w:b/>
              </w:rPr>
            </w:pPr>
            <w:r w:rsidRPr="009D56F6">
              <w:rPr>
                <w:rFonts w:ascii="Arial" w:eastAsia="宋体" w:hAnsi="Arial"/>
                <w:b/>
              </w:rPr>
              <w:t>Kabelschuh-Werkzeuge</w:t>
            </w:r>
          </w:p>
        </w:tc>
        <w:tc>
          <w:tcPr>
            <w:tcW w:w="3827" w:type="dxa"/>
            <w:vAlign w:val="center"/>
          </w:tcPr>
          <w:p w14:paraId="0B32B7E3" w14:textId="0A309EDF" w:rsidR="003D247A" w:rsidRPr="009D56F6" w:rsidRDefault="007D1449" w:rsidP="009B3A01">
            <w:pPr>
              <w:spacing w:line="276" w:lineRule="auto"/>
              <w:rPr>
                <w:rFonts w:ascii="Arial" w:eastAsia="宋体" w:hAnsi="Arial"/>
              </w:rPr>
            </w:pPr>
            <w:r w:rsidRPr="009D56F6">
              <w:rPr>
                <w:rFonts w:ascii="Arial" w:eastAsia="宋体" w:hAnsi="Arial"/>
              </w:rPr>
              <w:t>Größe: M10 (AC-Drähte)</w:t>
            </w:r>
          </w:p>
        </w:tc>
      </w:tr>
    </w:tbl>
    <w:p w14:paraId="73B4B4A6" w14:textId="5C32EF84" w:rsidR="00E93887" w:rsidRPr="009D56F6" w:rsidRDefault="007350BC" w:rsidP="00BD2480">
      <w:pPr>
        <w:pStyle w:val="NOTE0"/>
        <w:rPr>
          <w:rFonts w:cs="Arial"/>
        </w:rPr>
      </w:pPr>
      <w:r w:rsidRPr="009D56F6">
        <w:rPr>
          <w:rFonts w:cs="Arial"/>
          <w:noProof/>
          <w:lang w:val="en-US"/>
        </w:rPr>
        <w:drawing>
          <wp:anchor distT="0" distB="0" distL="114300" distR="114300" simplePos="0" relativeHeight="252469248" behindDoc="0" locked="0" layoutInCell="1" allowOverlap="1" wp14:anchorId="31B26BE7" wp14:editId="6623D84C">
            <wp:simplePos x="0" y="0"/>
            <wp:positionH relativeFrom="leftMargin">
              <wp:posOffset>396836</wp:posOffset>
            </wp:positionH>
            <wp:positionV relativeFrom="paragraph">
              <wp:posOffset>54586</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76834481" w14:textId="591D9D53" w:rsidR="00E93887" w:rsidRPr="009D56F6" w:rsidRDefault="00E93887">
      <w:pPr>
        <w:pStyle w:val="NOTEItemList"/>
        <w:spacing w:before="48" w:after="48"/>
      </w:pPr>
      <w:r w:rsidRPr="009D56F6">
        <w:t>Die oben genannten Werkzeuge werden nicht bereitgestellt. Vergewissern Sie sich, dass alle Werkzeuge vor der Installation vorbereitet sind.</w:t>
      </w:r>
    </w:p>
    <w:p w14:paraId="24E800FA" w14:textId="01FDF17E" w:rsidR="00E93887" w:rsidRPr="009D56F6" w:rsidRDefault="00E93887">
      <w:pPr>
        <w:pStyle w:val="NOTEItemList"/>
        <w:spacing w:before="48" w:after="48"/>
      </w:pPr>
      <w:r w:rsidRPr="009D56F6">
        <w:t>Diese Fahrzeugliste enthält nicht unbedingt alle Werkzeuge, die Sie eventuell benötigen.</w:t>
      </w:r>
    </w:p>
    <w:p w14:paraId="6C402C63" w14:textId="77777777" w:rsidR="00E93887" w:rsidRPr="009D56F6" w:rsidRDefault="00E93887" w:rsidP="009B3A01">
      <w:pPr>
        <w:spacing w:line="276" w:lineRule="auto"/>
        <w:rPr>
          <w:rFonts w:eastAsia="宋体"/>
        </w:rPr>
        <w:sectPr w:rsidR="00E93887" w:rsidRPr="009D56F6" w:rsidSect="00655ED4">
          <w:pgSz w:w="8392" w:h="11907"/>
          <w:pgMar w:top="567" w:right="567" w:bottom="567" w:left="567" w:header="0" w:footer="340" w:gutter="0"/>
          <w:cols w:space="720"/>
          <w:docGrid w:linePitch="245"/>
        </w:sectPr>
      </w:pPr>
    </w:p>
    <w:p w14:paraId="731CA02C" w14:textId="78F708B9" w:rsidR="00B47419" w:rsidRPr="009D56F6" w:rsidRDefault="00B47419" w:rsidP="009B3A01">
      <w:pPr>
        <w:pStyle w:val="10"/>
        <w:spacing w:line="276" w:lineRule="auto"/>
        <w:rPr>
          <w:rFonts w:eastAsia="宋体"/>
        </w:rPr>
      </w:pPr>
      <w:bookmarkStart w:id="150" w:name="_Toc106900404"/>
      <w:bookmarkStart w:id="151" w:name="_Toc120628653"/>
      <w:r w:rsidRPr="009D56F6">
        <w:rPr>
          <w:rFonts w:eastAsia="宋体"/>
        </w:rPr>
        <w:lastRenderedPageBreak/>
        <w:t>Installation</w:t>
      </w:r>
      <w:bookmarkEnd w:id="150"/>
      <w:bookmarkEnd w:id="151"/>
    </w:p>
    <w:p w14:paraId="6D93632F" w14:textId="77777777" w:rsidR="00B80BE6" w:rsidRPr="009D56F6" w:rsidRDefault="00B80BE6" w:rsidP="00BD2480">
      <w:pPr>
        <w:pStyle w:val="NOTE0"/>
        <w:rPr>
          <w:rFonts w:cs="Arial"/>
        </w:rPr>
      </w:pPr>
      <w:bookmarkStart w:id="152" w:name="5.1_General_installation_procedure"/>
      <w:bookmarkStart w:id="153" w:name="_bookmark72"/>
      <w:bookmarkStart w:id="154" w:name="_Toc102657984"/>
      <w:bookmarkEnd w:id="152"/>
      <w:bookmarkEnd w:id="153"/>
      <w:r w:rsidRPr="009D56F6">
        <w:rPr>
          <w:rFonts w:cs="Arial"/>
          <w:noProof/>
          <w:lang w:val="en-US"/>
        </w:rPr>
        <w:drawing>
          <wp:anchor distT="0" distB="0" distL="114300" distR="114300" simplePos="0" relativeHeight="252311552" behindDoc="0" locked="0" layoutInCell="1" allowOverlap="1" wp14:anchorId="4DF51AA2" wp14:editId="4F0B92EA">
            <wp:simplePos x="0" y="0"/>
            <wp:positionH relativeFrom="column">
              <wp:posOffset>1905</wp:posOffset>
            </wp:positionH>
            <wp:positionV relativeFrom="paragraph">
              <wp:posOffset>18415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WICHTIG</w:t>
      </w:r>
    </w:p>
    <w:p w14:paraId="4A50E295" w14:textId="06261B5C" w:rsidR="00B80BE6" w:rsidRPr="009D56F6" w:rsidRDefault="00B80BE6">
      <w:pPr>
        <w:pStyle w:val="NOTEItemList"/>
        <w:spacing w:before="48" w:after="48"/>
      </w:pPr>
      <w:r w:rsidRPr="009D56F6">
        <w:t>Die Installation sollte durch einen Installationstechniker vorgenommen werden.</w:t>
      </w:r>
    </w:p>
    <w:p w14:paraId="1C11462C" w14:textId="178B67A6" w:rsidR="00B80BE6" w:rsidRPr="009D56F6" w:rsidRDefault="00B80BE6">
      <w:pPr>
        <w:pStyle w:val="NOTEItemList"/>
        <w:spacing w:before="48" w:after="48"/>
      </w:pPr>
      <w:r w:rsidRPr="009D56F6">
        <w:t>Stellen Sie sicher, dass alle erforderlichen Zulassungen von den lokalen Behörden eingeholt werden.</w:t>
      </w:r>
    </w:p>
    <w:p w14:paraId="5DBDC9DE" w14:textId="77777777" w:rsidR="00B80BE6" w:rsidRPr="009D56F6" w:rsidRDefault="00B80BE6">
      <w:pPr>
        <w:pStyle w:val="NOTEItemList"/>
        <w:spacing w:before="48" w:after="48"/>
      </w:pPr>
      <w:r w:rsidRPr="009D56F6">
        <w:t>Vergewissern Sie sich, dass das AC-Eingangskabel verfügbar ist.</w:t>
      </w:r>
    </w:p>
    <w:p w14:paraId="54F63937" w14:textId="2A57D717" w:rsidR="00B80BE6" w:rsidRPr="009D56F6" w:rsidRDefault="00B80BE6">
      <w:pPr>
        <w:pStyle w:val="NOTEItemList"/>
        <w:spacing w:before="48" w:after="48"/>
      </w:pPr>
      <w:r w:rsidRPr="009D56F6">
        <w:t xml:space="preserve">Vergewissern Sie sich, dass die Installationswerkzeuge vorbereitet wurden, siehe </w:t>
      </w:r>
      <w:r w:rsidR="008A73C9" w:rsidRPr="009D56F6">
        <w:rPr>
          <w:rStyle w:val="Char1"/>
        </w:rPr>
        <w:fldChar w:fldCharType="begin"/>
      </w:r>
      <w:r w:rsidR="008A73C9" w:rsidRPr="009D56F6">
        <w:rPr>
          <w:rStyle w:val="Char1"/>
        </w:rPr>
        <w:instrText xml:space="preserve"> REF _Ref103021095 \h  \* MERGEFORMAT </w:instrText>
      </w:r>
      <w:r w:rsidR="008A73C9" w:rsidRPr="009D56F6">
        <w:rPr>
          <w:rStyle w:val="Char1"/>
        </w:rPr>
      </w:r>
      <w:r w:rsidR="008A73C9" w:rsidRPr="009D56F6">
        <w:rPr>
          <w:rStyle w:val="Char1"/>
        </w:rPr>
        <w:fldChar w:fldCharType="separate"/>
      </w:r>
      <w:r w:rsidR="00AF5E30" w:rsidRPr="009D56F6">
        <w:rPr>
          <w:rStyle w:val="Char1"/>
        </w:rPr>
        <w:t>Tabelle 4</w:t>
      </w:r>
      <w:r w:rsidR="00AF5E30" w:rsidRPr="009D56F6">
        <w:rPr>
          <w:rStyle w:val="Char1"/>
        </w:rPr>
        <w:noBreakHyphen/>
        <w:t>2 Installationswerkzeuge</w:t>
      </w:r>
      <w:r w:rsidR="008A73C9" w:rsidRPr="009D56F6">
        <w:rPr>
          <w:rStyle w:val="Char1"/>
        </w:rPr>
        <w:fldChar w:fldCharType="end"/>
      </w:r>
      <w:r w:rsidRPr="009D56F6">
        <w:t>.</w:t>
      </w:r>
    </w:p>
    <w:p w14:paraId="4CFC4AA2" w14:textId="01DDDC55" w:rsidR="007350BC" w:rsidRPr="009D56F6" w:rsidRDefault="007350BC">
      <w:pPr>
        <w:pStyle w:val="NOTEItemList"/>
        <w:spacing w:before="48" w:after="48"/>
      </w:pPr>
      <w:r w:rsidRPr="009D56F6">
        <w:t>Überprüfen Sie den Verbindungsstatus des Kabels und die Spannungen, bevor Sie den MaxiCharger einschalten.</w:t>
      </w:r>
    </w:p>
    <w:p w14:paraId="04FDDE95" w14:textId="6B914B6B" w:rsidR="00B80BE6" w:rsidRPr="009D56F6" w:rsidRDefault="00777848">
      <w:pPr>
        <w:pStyle w:val="NOTEItemList"/>
        <w:spacing w:before="48" w:after="48"/>
      </w:pPr>
      <w:r w:rsidRPr="009D56F6">
        <w:t>Vergewissern Sie sich, dass das AC-Eingangskabel während des gesamten Installationsverfahrens spannungsfrei ist.</w:t>
      </w:r>
    </w:p>
    <w:p w14:paraId="1A50A750" w14:textId="77777777" w:rsidR="00B80BE6" w:rsidRPr="009D56F6" w:rsidRDefault="00B80BE6" w:rsidP="009B3A01">
      <w:pPr>
        <w:pStyle w:val="a0"/>
        <w:spacing w:line="276" w:lineRule="auto"/>
        <w:rPr>
          <w:rFonts w:eastAsia="宋体" w:cs="Arial"/>
        </w:rPr>
      </w:pPr>
      <w:r w:rsidRPr="009D56F6">
        <w:rPr>
          <w:rFonts w:eastAsia="宋体" w:cs="Arial"/>
        </w:rPr>
        <w:t>Durchführung einer Installation (allgemeines Verfahren)</w:t>
      </w:r>
    </w:p>
    <w:p w14:paraId="27186699" w14:textId="76282C3E" w:rsidR="00B80BE6" w:rsidRPr="009D56F6" w:rsidRDefault="00B80BE6" w:rsidP="005E270C">
      <w:pPr>
        <w:pStyle w:val="a8"/>
      </w:pPr>
      <w:r w:rsidRPr="009D56F6">
        <w:rPr>
          <w:rStyle w:val="Char0"/>
          <w:rFonts w:eastAsia="宋体" w:cs="Arial"/>
        </w:rPr>
        <w:t>Bereiten</w:t>
      </w:r>
      <w:r w:rsidRPr="009D56F6">
        <w:t xml:space="preserve"> Sie die Stelle vor und packen Sie den MaxiCharger aus.</w:t>
      </w:r>
    </w:p>
    <w:p w14:paraId="12568D5D" w14:textId="1876E7CC" w:rsidR="00B80BE6" w:rsidRPr="009D56F6" w:rsidRDefault="008A73C9" w:rsidP="005E270C">
      <w:pPr>
        <w:pStyle w:val="a8"/>
      </w:pPr>
      <w:r w:rsidRPr="009D56F6">
        <w:t xml:space="preserve">Installieren Sie </w:t>
      </w:r>
      <w:r w:rsidR="00057E3B" w:rsidRPr="009D56F6">
        <w:t>die Säule</w:t>
      </w:r>
      <w:r w:rsidRPr="009D56F6">
        <w:t>.</w:t>
      </w:r>
    </w:p>
    <w:p w14:paraId="26E23A32" w14:textId="089644AF" w:rsidR="00037018" w:rsidRPr="009D56F6" w:rsidRDefault="00037018" w:rsidP="005E270C">
      <w:pPr>
        <w:pStyle w:val="a8"/>
      </w:pPr>
      <w:r w:rsidRPr="009D56F6">
        <w:t>Vorbereitung für eine Kabelinstallation.</w:t>
      </w:r>
    </w:p>
    <w:p w14:paraId="1D79DF8F" w14:textId="6DF9E565" w:rsidR="00B80BE6" w:rsidRPr="009D56F6" w:rsidRDefault="00037018" w:rsidP="005E270C">
      <w:pPr>
        <w:pStyle w:val="a8"/>
      </w:pPr>
      <w:r w:rsidRPr="009D56F6">
        <w:t>Verbinden Sie die elektrischen Drähte.</w:t>
      </w:r>
    </w:p>
    <w:p w14:paraId="67824252" w14:textId="77777777" w:rsidR="00B80BE6" w:rsidRPr="009D56F6" w:rsidRDefault="00B80BE6" w:rsidP="005E270C">
      <w:pPr>
        <w:pStyle w:val="a8"/>
      </w:pPr>
      <w:r w:rsidRPr="009D56F6">
        <w:t>Installieren Sie die Lademodule.</w:t>
      </w:r>
    </w:p>
    <w:p w14:paraId="0B3727AC" w14:textId="463A0567" w:rsidR="00B80BE6" w:rsidRPr="009D56F6" w:rsidRDefault="00B80BE6" w:rsidP="005E270C">
      <w:pPr>
        <w:pStyle w:val="a8"/>
      </w:pPr>
      <w:r w:rsidRPr="009D56F6">
        <w:t xml:space="preserve">Installieren Sie den externen Fehlerstromschutzschalter. </w:t>
      </w:r>
    </w:p>
    <w:p w14:paraId="5DF9A9D4" w14:textId="77777777" w:rsidR="00B80BE6" w:rsidRPr="009D56F6" w:rsidRDefault="00B80BE6" w:rsidP="005E270C">
      <w:pPr>
        <w:pStyle w:val="a8"/>
      </w:pPr>
      <w:r w:rsidRPr="009D56F6">
        <w:t>Bereiten Sie die Inbetriebnahme vor.</w:t>
      </w:r>
    </w:p>
    <w:p w14:paraId="27A45953" w14:textId="62226B79" w:rsidR="00406AB9" w:rsidRPr="009D56F6" w:rsidRDefault="00406AB9" w:rsidP="009B3A01">
      <w:pPr>
        <w:pStyle w:val="2"/>
        <w:spacing w:before="240" w:line="276" w:lineRule="auto"/>
        <w:rPr>
          <w:rFonts w:eastAsia="宋体" w:cs="Arial"/>
        </w:rPr>
      </w:pPr>
      <w:bookmarkStart w:id="155" w:name="5.2_Site_preparation"/>
      <w:bookmarkStart w:id="156" w:name="_bookmark73"/>
      <w:bookmarkStart w:id="157" w:name="5.3_Prepare_the_foundation"/>
      <w:bookmarkStart w:id="158" w:name="_bookmark76"/>
      <w:bookmarkStart w:id="159" w:name="_Toc102657949"/>
      <w:bookmarkStart w:id="160" w:name="_Ref102745363"/>
      <w:bookmarkStart w:id="161" w:name="_Toc106900405"/>
      <w:bookmarkStart w:id="162" w:name="_Toc120628654"/>
      <w:bookmarkEnd w:id="154"/>
      <w:bookmarkEnd w:id="155"/>
      <w:bookmarkEnd w:id="156"/>
      <w:bookmarkEnd w:id="157"/>
      <w:bookmarkEnd w:id="158"/>
      <w:r w:rsidRPr="009D56F6">
        <w:rPr>
          <w:rFonts w:eastAsia="宋体" w:cs="Arial"/>
        </w:rPr>
        <w:t>Vorbereitung des Installationsstandortes</w:t>
      </w:r>
      <w:bookmarkEnd w:id="159"/>
      <w:bookmarkEnd w:id="160"/>
      <w:bookmarkEnd w:id="161"/>
      <w:bookmarkEnd w:id="162"/>
    </w:p>
    <w:p w14:paraId="78F717BF" w14:textId="5B12121F" w:rsidR="00406AB9" w:rsidRPr="009D56F6" w:rsidRDefault="00406AB9" w:rsidP="00E42578">
      <w:pPr>
        <w:pStyle w:val="EN"/>
      </w:pPr>
      <w:bookmarkStart w:id="163" w:name="_Toc101985064"/>
      <w:bookmarkStart w:id="164" w:name="_Toc102030860"/>
      <w:bookmarkStart w:id="165" w:name="_Toc102068907"/>
      <w:bookmarkStart w:id="166" w:name="_Toc102122043"/>
      <w:bookmarkStart w:id="167" w:name="_Toc102147239"/>
      <w:bookmarkStart w:id="168" w:name="_Toc102147424"/>
      <w:bookmarkStart w:id="169" w:name="_Toc102657950"/>
      <w:bookmarkStart w:id="170" w:name="_Toc102749394"/>
      <w:bookmarkStart w:id="171" w:name="_Toc102750993"/>
      <w:bookmarkStart w:id="172" w:name="_Toc102751148"/>
      <w:bookmarkStart w:id="173" w:name="_Toc102751306"/>
      <w:bookmarkStart w:id="174" w:name="_Toc102759523"/>
      <w:bookmarkStart w:id="175" w:name="_Toc102842447"/>
      <w:bookmarkStart w:id="176" w:name="_Toc102845729"/>
      <w:bookmarkStart w:id="177" w:name="_Toc102846960"/>
      <w:bookmarkStart w:id="178" w:name="_Toc103009037"/>
      <w:bookmarkStart w:id="179" w:name="_Toc103105613"/>
      <w:bookmarkStart w:id="180" w:name="_Toc103185662"/>
      <w:bookmarkStart w:id="181" w:name="_Toc103194668"/>
      <w:bookmarkStart w:id="182" w:name="_Toc103194760"/>
      <w:bookmarkStart w:id="183" w:name="_Toc103195826"/>
      <w:bookmarkStart w:id="184" w:name="_Toc103247642"/>
      <w:bookmarkStart w:id="185" w:name="_Toc103278884"/>
      <w:bookmarkStart w:id="186" w:name="_Toc103364598"/>
      <w:bookmarkStart w:id="187" w:name="_Toc103364932"/>
      <w:bookmarkStart w:id="188" w:name="_Toc103365032"/>
      <w:bookmarkStart w:id="189" w:name="_Toc103471715"/>
      <w:bookmarkStart w:id="190" w:name="_Toc103606550"/>
      <w:bookmarkStart w:id="191" w:name="_Toc103624163"/>
      <w:bookmarkStart w:id="192" w:name="_Toc103786346"/>
      <w:bookmarkStart w:id="193" w:name="_Toc104904471"/>
      <w:bookmarkStart w:id="194" w:name="_Toc104904635"/>
      <w:bookmarkStart w:id="195" w:name="_Toc104904733"/>
      <w:bookmarkStart w:id="196" w:name="_Toc104904831"/>
      <w:bookmarkStart w:id="197" w:name="_Toc104904926"/>
      <w:bookmarkStart w:id="198" w:name="_Toc104911867"/>
      <w:bookmarkStart w:id="199" w:name="_Toc104918078"/>
      <w:bookmarkStart w:id="200" w:name="_Toc105080790"/>
      <w:bookmarkStart w:id="201" w:name="_Toc105487681"/>
      <w:bookmarkStart w:id="202" w:name="_Toc105573359"/>
      <w:bookmarkStart w:id="203" w:name="_Toc106091505"/>
      <w:bookmarkStart w:id="204" w:name="_Toc106787002"/>
      <w:bookmarkStart w:id="205" w:name="_Toc106788457"/>
      <w:bookmarkStart w:id="206" w:name="_Toc106789620"/>
      <w:bookmarkStart w:id="207" w:name="_Toc106789861"/>
      <w:bookmarkStart w:id="208" w:name="_Toc106900009"/>
      <w:bookmarkStart w:id="209" w:name="_Toc106900406"/>
      <w:bookmarkStart w:id="210" w:name="_Toc106956537"/>
      <w:bookmarkStart w:id="211" w:name="_Toc106983278"/>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r w:rsidRPr="009D56F6">
        <w:t>Das Design einer Installationsstelle ist eine Voraussetzung für die Bestimmung der Anforderungen für Leitungen und Verkabelungen von der Tafel zu den vorgeschlagenen Parkbereichen, sowie für die Messung der Mobilfunksignalstärke und die Bestimmung der geeigneten Standorte für erforderliche Mobilfunksignal-Verstärkerausrüstungen.</w:t>
      </w:r>
    </w:p>
    <w:p w14:paraId="3A570109" w14:textId="77777777" w:rsidR="00406AB9" w:rsidRPr="009D56F6" w:rsidRDefault="00406AB9" w:rsidP="00BD2480">
      <w:pPr>
        <w:pStyle w:val="NOTE0"/>
        <w:rPr>
          <w:rFonts w:cs="Arial"/>
        </w:rPr>
      </w:pPr>
      <w:r w:rsidRPr="009D56F6">
        <w:rPr>
          <w:rFonts w:cs="Arial"/>
          <w:bCs/>
          <w:noProof/>
          <w:szCs w:val="20"/>
          <w:lang w:val="en-US"/>
        </w:rPr>
        <w:drawing>
          <wp:anchor distT="0" distB="0" distL="114300" distR="114300" simplePos="0" relativeHeight="252335104" behindDoc="0" locked="0" layoutInCell="1" allowOverlap="1" wp14:anchorId="1817E376" wp14:editId="677DF271">
            <wp:simplePos x="0" y="0"/>
            <wp:positionH relativeFrom="leftMargin">
              <wp:posOffset>339090</wp:posOffset>
            </wp:positionH>
            <wp:positionV relativeFrom="paragraph">
              <wp:posOffset>12065</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9D56F6">
        <w:rPr>
          <w:rFonts w:cs="Arial"/>
        </w:rPr>
        <w:t>WICHTIG</w:t>
      </w:r>
    </w:p>
    <w:p w14:paraId="36CF797B" w14:textId="77777777" w:rsidR="00406AB9" w:rsidRPr="009D56F6" w:rsidRDefault="00406AB9" w:rsidP="00BD2480">
      <w:pPr>
        <w:pStyle w:val="NOTE"/>
      </w:pPr>
      <w:r w:rsidRPr="009D56F6">
        <w:t>Prüfen Sie stets die lokalen Codes oder ziehen Sie einen Techniker zu Rate, um sicherzustellen, dass der Standort gemäß allen geltenden Bestimmungen vorbereitet wird. Lokale Behörden könnten den Betrieb eines Geräts verweigern, wenn es nicht dem Code entsprechend installiert wurde.</w:t>
      </w:r>
    </w:p>
    <w:p w14:paraId="50743AE6" w14:textId="4EADA5FA" w:rsidR="00406AB9" w:rsidRPr="009D56F6" w:rsidRDefault="00406AB9" w:rsidP="009B3A01">
      <w:pPr>
        <w:pStyle w:val="a0"/>
        <w:spacing w:line="276" w:lineRule="auto"/>
        <w:rPr>
          <w:rFonts w:eastAsia="宋体" w:cs="Arial"/>
        </w:rPr>
      </w:pPr>
      <w:r w:rsidRPr="009D56F6">
        <w:rPr>
          <w:rFonts w:eastAsia="宋体" w:cs="Arial"/>
        </w:rPr>
        <w:t>Vorbereitung einer Installationsstelle (allgemeines Verfahren)</w:t>
      </w:r>
    </w:p>
    <w:p w14:paraId="160473E1" w14:textId="176C889C" w:rsidR="00406AB9" w:rsidRPr="009D56F6" w:rsidRDefault="00502D81" w:rsidP="005E270C">
      <w:pPr>
        <w:pStyle w:val="a8"/>
        <w:rPr>
          <w:rFonts w:eastAsia="宋体"/>
        </w:rPr>
      </w:pPr>
      <w:r w:rsidRPr="009D56F6">
        <w:t xml:space="preserve">Vergewissern Sie sich, dass der Standort die Anforderungen erfüllt, siehe </w:t>
      </w:r>
      <w:r w:rsidRPr="009D56F6">
        <w:rPr>
          <w:rStyle w:val="Char1"/>
          <w:rFonts w:cs="Arial"/>
          <w:color w:val="auto"/>
        </w:rPr>
        <w:lastRenderedPageBreak/>
        <w:fldChar w:fldCharType="begin"/>
      </w:r>
      <w:r w:rsidRPr="009D56F6">
        <w:rPr>
          <w:rStyle w:val="Char1"/>
          <w:rFonts w:cs="Arial"/>
          <w:color w:val="auto"/>
        </w:rPr>
        <w:instrText xml:space="preserve"> REF _Ref103869870 \h  \* MERGEFORMAT </w:instrText>
      </w:r>
      <w:r w:rsidRPr="009D56F6">
        <w:rPr>
          <w:rStyle w:val="Char1"/>
          <w:rFonts w:cs="Arial"/>
          <w:color w:val="auto"/>
        </w:rPr>
      </w:r>
      <w:r w:rsidRPr="009D56F6">
        <w:rPr>
          <w:rStyle w:val="Char1"/>
          <w:rFonts w:cs="Arial"/>
          <w:color w:val="auto"/>
        </w:rPr>
        <w:fldChar w:fldCharType="separate"/>
      </w:r>
      <w:r w:rsidRPr="009D56F6">
        <w:rPr>
          <w:rStyle w:val="Char1"/>
          <w:rFonts w:cs="Arial"/>
          <w:color w:val="auto"/>
        </w:rPr>
        <w:t>Location Requirements</w:t>
      </w:r>
      <w:r w:rsidRPr="009D56F6">
        <w:rPr>
          <w:rStyle w:val="Char1"/>
          <w:rFonts w:cs="Arial"/>
          <w:color w:val="auto"/>
        </w:rPr>
        <w:fldChar w:fldCharType="end"/>
      </w:r>
      <w:r w:rsidRPr="009D56F6">
        <w:t>.</w:t>
      </w:r>
    </w:p>
    <w:p w14:paraId="43DE4EE9" w14:textId="1ECDA20A" w:rsidR="00406AB9" w:rsidRPr="009D56F6" w:rsidRDefault="00406AB9" w:rsidP="005E270C">
      <w:pPr>
        <w:pStyle w:val="a8"/>
        <w:rPr>
          <w:rStyle w:val="Char1"/>
        </w:rPr>
      </w:pPr>
      <w:r w:rsidRPr="009D56F6">
        <w:t xml:space="preserve">Bereiten Sie, wenn von den lokalen Behörden verlangt, einen externen Fehlerstromschutzschalter vor, siehe </w:t>
      </w:r>
      <w:r w:rsidR="001C456B" w:rsidRPr="009D56F6">
        <w:rPr>
          <w:rStyle w:val="Char1"/>
        </w:rPr>
        <w:fldChar w:fldCharType="begin"/>
      </w:r>
      <w:r w:rsidR="001C456B" w:rsidRPr="009D56F6">
        <w:rPr>
          <w:rStyle w:val="Char1"/>
        </w:rPr>
        <w:instrText xml:space="preserve"> REF _Ref103626347 \h  \* MERGEFORMAT </w:instrText>
      </w:r>
      <w:r w:rsidR="001C456B" w:rsidRPr="009D56F6">
        <w:rPr>
          <w:rStyle w:val="Char1"/>
        </w:rPr>
      </w:r>
      <w:r w:rsidR="001C456B" w:rsidRPr="009D56F6">
        <w:rPr>
          <w:rStyle w:val="Char1"/>
        </w:rPr>
        <w:fldChar w:fldCharType="separate"/>
      </w:r>
      <w:r w:rsidR="00AF5E30" w:rsidRPr="009D56F6">
        <w:rPr>
          <w:rStyle w:val="Char1"/>
        </w:rPr>
        <w:t>Installation des externen Fehlerstromschutz-schalters</w:t>
      </w:r>
      <w:r w:rsidR="001C456B" w:rsidRPr="009D56F6">
        <w:rPr>
          <w:rStyle w:val="Char1"/>
        </w:rPr>
        <w:fldChar w:fldCharType="end"/>
      </w:r>
      <w:r w:rsidRPr="009D56F6">
        <w:rPr>
          <w:rStyle w:val="Char1"/>
        </w:rPr>
        <w:t>.</w:t>
      </w:r>
    </w:p>
    <w:p w14:paraId="4286281F" w14:textId="5F4E183C" w:rsidR="00406AB9" w:rsidRPr="009D56F6" w:rsidRDefault="00406AB9" w:rsidP="005E270C">
      <w:pPr>
        <w:pStyle w:val="a8"/>
      </w:pPr>
      <w:r w:rsidRPr="009D56F6">
        <w:t>Bereiten Sie die Kabel, einschließlich des AC-Eingangskabels, PE-Kabels und Ethernet-Kabels (wenn kein Mobilfunknetz verfügbar ist).</w:t>
      </w:r>
    </w:p>
    <w:p w14:paraId="2FBE012F" w14:textId="77777777" w:rsidR="00406AB9" w:rsidRPr="009D56F6" w:rsidRDefault="00406AB9" w:rsidP="00BD2480">
      <w:pPr>
        <w:pStyle w:val="NOTE0"/>
        <w:rPr>
          <w:rFonts w:cs="Arial"/>
        </w:rPr>
      </w:pPr>
      <w:r w:rsidRPr="009D56F6">
        <w:rPr>
          <w:rFonts w:cs="Arial"/>
          <w:noProof/>
          <w:lang w:val="en-US"/>
        </w:rPr>
        <w:drawing>
          <wp:anchor distT="0" distB="0" distL="114300" distR="114300" simplePos="0" relativeHeight="252338176" behindDoc="0" locked="0" layoutInCell="1" allowOverlap="1" wp14:anchorId="65CACB50" wp14:editId="2FE6BC57">
            <wp:simplePos x="0" y="0"/>
            <wp:positionH relativeFrom="margin">
              <wp:posOffset>-17053</wp:posOffset>
            </wp:positionH>
            <wp:positionV relativeFrom="paragraph">
              <wp:posOffset>15918</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303C8F35" w14:textId="2B2987D1" w:rsidR="001563EC" w:rsidRPr="009D56F6" w:rsidRDefault="001563EC">
      <w:pPr>
        <w:pStyle w:val="NOTEItemList"/>
        <w:spacing w:before="48" w:after="48"/>
      </w:pPr>
      <w:r w:rsidRPr="009D56F6">
        <w:t>Um das Ethernet-Kabel zu benutzen, stellen Sie sicher, dass die Internetverbindung für einen zugelassenen Service-Techniker und das Netzwerkbetriebszentrum des Herstellers verfügbar ist.</w:t>
      </w:r>
    </w:p>
    <w:p w14:paraId="27402C56" w14:textId="1D19FA9B" w:rsidR="00406AB9" w:rsidRPr="009D56F6" w:rsidRDefault="00406AB9">
      <w:pPr>
        <w:pStyle w:val="NOTEItemList"/>
        <w:spacing w:before="48" w:after="48"/>
      </w:pPr>
      <w:r w:rsidRPr="009D56F6">
        <w:t xml:space="preserve">Die Kabel gelangen von unten oder von der Rückseite der Basis in </w:t>
      </w:r>
      <w:r w:rsidR="00057E3B" w:rsidRPr="009D56F6">
        <w:t>die Säule</w:t>
      </w:r>
      <w:r w:rsidRPr="009D56F6">
        <w:t>.</w:t>
      </w:r>
    </w:p>
    <w:p w14:paraId="63F1A4EC" w14:textId="00BA684C" w:rsidR="00406AB9" w:rsidRPr="009D56F6" w:rsidRDefault="00406AB9">
      <w:pPr>
        <w:pStyle w:val="NOTEItemList"/>
        <w:spacing w:before="48" w:after="48"/>
      </w:pPr>
      <w:r w:rsidRPr="009D56F6">
        <w:t>Berücksichtigen Sie den maximalen Durchmesser des Kabeleingangs, wenn Sie die Kabel vorbereiten.</w:t>
      </w:r>
    </w:p>
    <w:p w14:paraId="4850EF17" w14:textId="32E4C0D9" w:rsidR="00406AB9" w:rsidRPr="009D56F6" w:rsidRDefault="00406AB9" w:rsidP="005E270C">
      <w:pPr>
        <w:pStyle w:val="a8"/>
      </w:pPr>
      <w:r w:rsidRPr="009D56F6">
        <w:t xml:space="preserve">Vergewissern Sie sich, dass der Kabeldurchhang ausreicht, um die Kabel durch </w:t>
      </w:r>
      <w:r w:rsidR="00057E3B" w:rsidRPr="009D56F6">
        <w:t>die Säule</w:t>
      </w:r>
      <w:r w:rsidRPr="009D56F6">
        <w:t xml:space="preserve"> zu führen.</w:t>
      </w:r>
    </w:p>
    <w:p w14:paraId="339CFA78" w14:textId="56D3FA35" w:rsidR="00406AB9" w:rsidRPr="009D56F6" w:rsidRDefault="00406AB9" w:rsidP="005E270C">
      <w:pPr>
        <w:pStyle w:val="a8"/>
        <w:rPr>
          <w:b/>
          <w:vanish/>
          <w:sz w:val="24"/>
          <w:szCs w:val="32"/>
        </w:rPr>
      </w:pPr>
      <w:r w:rsidRPr="009D56F6">
        <w:t xml:space="preserve">Bereiten Sie das Fundament für </w:t>
      </w:r>
      <w:r w:rsidR="00057E3B" w:rsidRPr="009D56F6">
        <w:t>die Säule</w:t>
      </w:r>
      <w:r w:rsidRPr="009D56F6">
        <w:t xml:space="preserve"> vor.</w:t>
      </w:r>
      <w:bookmarkStart w:id="212" w:name="_Location_Requirements"/>
      <w:bookmarkStart w:id="213" w:name="_Toc101985069"/>
      <w:bookmarkStart w:id="214" w:name="_Toc102030865"/>
      <w:bookmarkStart w:id="215" w:name="_Toc102068912"/>
      <w:bookmarkStart w:id="216" w:name="_Toc102122048"/>
      <w:bookmarkStart w:id="217" w:name="_Toc102147244"/>
      <w:bookmarkStart w:id="218" w:name="_Toc102147429"/>
      <w:bookmarkStart w:id="219" w:name="_Toc102657955"/>
      <w:bookmarkStart w:id="220" w:name="_Toc102749399"/>
      <w:bookmarkStart w:id="221" w:name="_Toc102750998"/>
      <w:bookmarkStart w:id="222" w:name="_Toc102751153"/>
      <w:bookmarkStart w:id="223" w:name="_Toc102751311"/>
      <w:bookmarkStart w:id="224" w:name="_Toc102759528"/>
      <w:bookmarkStart w:id="225" w:name="_Toc102842452"/>
      <w:bookmarkStart w:id="226" w:name="_Toc102845734"/>
      <w:bookmarkStart w:id="227" w:name="_Toc102846965"/>
      <w:bookmarkStart w:id="228" w:name="_Toc103009042"/>
      <w:bookmarkStart w:id="229" w:name="_Toc103105618"/>
      <w:bookmarkStart w:id="230" w:name="_Toc103185667"/>
      <w:bookmarkStart w:id="231" w:name="_Toc103194673"/>
      <w:bookmarkStart w:id="232" w:name="_Toc103194765"/>
      <w:bookmarkStart w:id="233" w:name="_Toc103195831"/>
      <w:bookmarkStart w:id="234" w:name="_Toc103247647"/>
      <w:bookmarkStart w:id="235" w:name="_Toc103278889"/>
      <w:bookmarkStart w:id="236" w:name="_Toc103364603"/>
      <w:bookmarkStart w:id="237" w:name="_Toc103364937"/>
      <w:bookmarkStart w:id="238" w:name="_Toc103365037"/>
      <w:bookmarkStart w:id="239" w:name="_Toc103471720"/>
      <w:bookmarkStart w:id="240" w:name="_Toc103606555"/>
      <w:bookmarkStart w:id="241" w:name="_Toc103624168"/>
      <w:bookmarkStart w:id="242" w:name="_Toc10378635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p>
    <w:p w14:paraId="760008FB" w14:textId="6375E511" w:rsidR="00406AB9" w:rsidRPr="009D56F6" w:rsidRDefault="00406AB9" w:rsidP="009B3A01">
      <w:pPr>
        <w:pStyle w:val="3"/>
        <w:spacing w:before="240" w:line="276" w:lineRule="auto"/>
        <w:rPr>
          <w:rFonts w:eastAsia="宋体"/>
        </w:rPr>
      </w:pPr>
      <w:bookmarkStart w:id="243" w:name="_Toc101985070"/>
      <w:bookmarkStart w:id="244" w:name="_Toc102030866"/>
      <w:bookmarkStart w:id="245" w:name="_Toc102068913"/>
      <w:bookmarkStart w:id="246" w:name="_Toc102122049"/>
      <w:bookmarkStart w:id="247" w:name="_Toc102147245"/>
      <w:bookmarkStart w:id="248" w:name="_Toc102147430"/>
      <w:bookmarkStart w:id="249" w:name="_Toc102657956"/>
      <w:bookmarkStart w:id="250" w:name="_Toc102749400"/>
      <w:bookmarkStart w:id="251" w:name="_Toc102750999"/>
      <w:bookmarkStart w:id="252" w:name="_Toc102751154"/>
      <w:bookmarkStart w:id="253" w:name="_Toc102751312"/>
      <w:bookmarkStart w:id="254" w:name="_Toc102759529"/>
      <w:bookmarkStart w:id="255" w:name="_Toc102842453"/>
      <w:bookmarkStart w:id="256" w:name="_Toc102845735"/>
      <w:bookmarkStart w:id="257" w:name="_Toc102846966"/>
      <w:bookmarkStart w:id="258" w:name="_Toc103009043"/>
      <w:bookmarkStart w:id="259" w:name="_Toc103105619"/>
      <w:bookmarkStart w:id="260" w:name="_Toc103185668"/>
      <w:bookmarkStart w:id="261" w:name="_Toc103194674"/>
      <w:bookmarkStart w:id="262" w:name="_Toc103194766"/>
      <w:bookmarkStart w:id="263" w:name="_Toc103195832"/>
      <w:bookmarkStart w:id="264" w:name="_Toc103247648"/>
      <w:bookmarkStart w:id="265" w:name="_Toc103278890"/>
      <w:bookmarkStart w:id="266" w:name="_Toc103364604"/>
      <w:bookmarkStart w:id="267" w:name="_Toc103364938"/>
      <w:bookmarkStart w:id="268" w:name="_Toc103365038"/>
      <w:bookmarkStart w:id="269" w:name="_Toc103471721"/>
      <w:bookmarkStart w:id="270" w:name="_Toc103606556"/>
      <w:bookmarkStart w:id="271" w:name="_Toc103624169"/>
      <w:bookmarkStart w:id="272" w:name="_Toc103786352"/>
      <w:bookmarkStart w:id="273" w:name="_Toc104904476"/>
      <w:bookmarkStart w:id="274" w:name="_Toc104904640"/>
      <w:bookmarkStart w:id="275" w:name="_Toc104904738"/>
      <w:bookmarkStart w:id="276" w:name="_Toc104904836"/>
      <w:bookmarkStart w:id="277" w:name="_Toc104904931"/>
      <w:bookmarkStart w:id="278" w:name="_Toc104911872"/>
      <w:bookmarkStart w:id="279" w:name="_Toc104918083"/>
      <w:bookmarkStart w:id="280" w:name="_Toc105080795"/>
      <w:bookmarkStart w:id="281" w:name="_Toc105487686"/>
      <w:bookmarkStart w:id="282" w:name="_Toc105573364"/>
      <w:bookmarkStart w:id="283" w:name="_Toc106091510"/>
      <w:bookmarkStart w:id="284" w:name="_Toc106787007"/>
      <w:bookmarkStart w:id="285" w:name="_Toc106788462"/>
      <w:bookmarkStart w:id="286" w:name="_Toc106789625"/>
      <w:bookmarkStart w:id="287" w:name="_Toc106789866"/>
      <w:bookmarkStart w:id="288" w:name="_Toc106900014"/>
      <w:bookmarkStart w:id="289" w:name="_Toc106900411"/>
      <w:bookmarkStart w:id="290" w:name="_Toc106956542"/>
      <w:bookmarkStart w:id="291" w:name="_Toc106983283"/>
      <w:bookmarkStart w:id="292" w:name="_Toc101985071"/>
      <w:bookmarkStart w:id="293" w:name="_Toc102030867"/>
      <w:bookmarkStart w:id="294" w:name="_Toc102068914"/>
      <w:bookmarkStart w:id="295" w:name="_Toc102122050"/>
      <w:bookmarkStart w:id="296" w:name="_Toc102147246"/>
      <w:bookmarkStart w:id="297" w:name="_Toc102147431"/>
      <w:bookmarkStart w:id="298" w:name="_Toc102657957"/>
      <w:bookmarkStart w:id="299" w:name="_Toc102749401"/>
      <w:bookmarkStart w:id="300" w:name="_Toc102751000"/>
      <w:bookmarkStart w:id="301" w:name="_Toc102751155"/>
      <w:bookmarkStart w:id="302" w:name="_Toc102751313"/>
      <w:bookmarkStart w:id="303" w:name="_Toc102759530"/>
      <w:bookmarkStart w:id="304" w:name="_Toc102842454"/>
      <w:bookmarkStart w:id="305" w:name="_Toc102845736"/>
      <w:bookmarkStart w:id="306" w:name="_Toc102846967"/>
      <w:bookmarkStart w:id="307" w:name="_Toc103009044"/>
      <w:bookmarkStart w:id="308" w:name="_Toc103105620"/>
      <w:bookmarkStart w:id="309" w:name="_Toc103185669"/>
      <w:bookmarkStart w:id="310" w:name="_Toc103194675"/>
      <w:bookmarkStart w:id="311" w:name="_Toc103194767"/>
      <w:bookmarkStart w:id="312" w:name="_Toc103195833"/>
      <w:bookmarkStart w:id="313" w:name="_Toc103247649"/>
      <w:bookmarkStart w:id="314" w:name="_Toc103278891"/>
      <w:bookmarkStart w:id="315" w:name="_Toc103364605"/>
      <w:bookmarkStart w:id="316" w:name="_Toc103364939"/>
      <w:bookmarkStart w:id="317" w:name="_Toc103365039"/>
      <w:bookmarkStart w:id="318" w:name="_Toc103471722"/>
      <w:bookmarkStart w:id="319" w:name="_Toc103606557"/>
      <w:bookmarkStart w:id="320" w:name="_Toc103624170"/>
      <w:bookmarkStart w:id="321" w:name="_Toc103786353"/>
      <w:bookmarkStart w:id="322" w:name="_Toc104904477"/>
      <w:bookmarkStart w:id="323" w:name="_Toc104904641"/>
      <w:bookmarkStart w:id="324" w:name="_Toc104904739"/>
      <w:bookmarkStart w:id="325" w:name="_Toc104904837"/>
      <w:bookmarkStart w:id="326" w:name="_Toc104904932"/>
      <w:bookmarkStart w:id="327" w:name="_Toc104911873"/>
      <w:bookmarkStart w:id="328" w:name="_Toc104918084"/>
      <w:bookmarkStart w:id="329" w:name="_Toc105080796"/>
      <w:bookmarkStart w:id="330" w:name="_Toc105487687"/>
      <w:bookmarkStart w:id="331" w:name="_Toc105573365"/>
      <w:bookmarkStart w:id="332" w:name="_Toc106091511"/>
      <w:bookmarkStart w:id="333" w:name="_Toc106787008"/>
      <w:bookmarkStart w:id="334" w:name="_Toc106788463"/>
      <w:bookmarkStart w:id="335" w:name="_Toc106789626"/>
      <w:bookmarkStart w:id="336" w:name="_Toc106789867"/>
      <w:bookmarkStart w:id="337" w:name="_Toc106900015"/>
      <w:bookmarkStart w:id="338" w:name="_Toc106900412"/>
      <w:bookmarkStart w:id="339" w:name="_Toc106956543"/>
      <w:bookmarkStart w:id="340" w:name="_Toc106983284"/>
      <w:bookmarkStart w:id="341" w:name="_Toc101985074"/>
      <w:bookmarkStart w:id="342" w:name="_Toc102030870"/>
      <w:bookmarkStart w:id="343" w:name="_Toc102068917"/>
      <w:bookmarkStart w:id="344" w:name="_Toc102122053"/>
      <w:bookmarkStart w:id="345" w:name="_Toc102147249"/>
      <w:bookmarkStart w:id="346" w:name="_Toc102147434"/>
      <w:bookmarkStart w:id="347" w:name="_Toc102657960"/>
      <w:bookmarkStart w:id="348" w:name="_Toc102749404"/>
      <w:bookmarkStart w:id="349" w:name="_Toc102751003"/>
      <w:bookmarkStart w:id="350" w:name="_Toc102751158"/>
      <w:bookmarkStart w:id="351" w:name="_Toc102751316"/>
      <w:bookmarkStart w:id="352" w:name="_Toc102759533"/>
      <w:bookmarkStart w:id="353" w:name="_Toc102842457"/>
      <w:bookmarkStart w:id="354" w:name="_Toc102845739"/>
      <w:bookmarkStart w:id="355" w:name="_Toc102846970"/>
      <w:bookmarkStart w:id="356" w:name="_Toc103009047"/>
      <w:bookmarkStart w:id="357" w:name="_Toc103105623"/>
      <w:bookmarkStart w:id="358" w:name="_Toc103185672"/>
      <w:bookmarkStart w:id="359" w:name="_Toc103194678"/>
      <w:bookmarkStart w:id="360" w:name="_Toc103194770"/>
      <w:bookmarkStart w:id="361" w:name="_Toc103195836"/>
      <w:bookmarkStart w:id="362" w:name="_Toc103247652"/>
      <w:bookmarkStart w:id="363" w:name="_Toc103278894"/>
      <w:bookmarkStart w:id="364" w:name="_Toc103364608"/>
      <w:bookmarkStart w:id="365" w:name="_Toc103364942"/>
      <w:bookmarkStart w:id="366" w:name="_Toc103365042"/>
      <w:bookmarkStart w:id="367" w:name="_Toc103471725"/>
      <w:bookmarkStart w:id="368" w:name="_Toc103606560"/>
      <w:bookmarkStart w:id="369" w:name="_Toc103624173"/>
      <w:bookmarkStart w:id="370" w:name="_Toc103786356"/>
      <w:bookmarkStart w:id="371" w:name="_Toc104904480"/>
      <w:bookmarkStart w:id="372" w:name="_Toc104904644"/>
      <w:bookmarkStart w:id="373" w:name="_Toc104904742"/>
      <w:bookmarkStart w:id="374" w:name="_Toc104904840"/>
      <w:bookmarkStart w:id="375" w:name="_Toc104904935"/>
      <w:bookmarkStart w:id="376" w:name="_Toc104911876"/>
      <w:bookmarkStart w:id="377" w:name="_Toc104918087"/>
      <w:bookmarkStart w:id="378" w:name="_Toc105080799"/>
      <w:bookmarkStart w:id="379" w:name="_Toc105487690"/>
      <w:bookmarkStart w:id="380" w:name="_Toc105573368"/>
      <w:bookmarkStart w:id="381" w:name="_Toc106091514"/>
      <w:bookmarkStart w:id="382" w:name="_Toc106787011"/>
      <w:bookmarkStart w:id="383" w:name="_Toc106788466"/>
      <w:bookmarkStart w:id="384" w:name="_Toc106789629"/>
      <w:bookmarkStart w:id="385" w:name="_Toc106789870"/>
      <w:bookmarkStart w:id="386" w:name="_Toc106900018"/>
      <w:bookmarkStart w:id="387" w:name="_Toc106900415"/>
      <w:bookmarkStart w:id="388" w:name="_Toc106956546"/>
      <w:bookmarkStart w:id="389" w:name="_Toc106983287"/>
      <w:bookmarkStart w:id="390" w:name="_Toc101985075"/>
      <w:bookmarkStart w:id="391" w:name="_Toc102030871"/>
      <w:bookmarkStart w:id="392" w:name="_Toc102068918"/>
      <w:bookmarkStart w:id="393" w:name="_Toc102122054"/>
      <w:bookmarkStart w:id="394" w:name="_Toc102147250"/>
      <w:bookmarkStart w:id="395" w:name="_Toc102147435"/>
      <w:bookmarkStart w:id="396" w:name="_Toc102657961"/>
      <w:bookmarkStart w:id="397" w:name="_Toc102749405"/>
      <w:bookmarkStart w:id="398" w:name="_Toc102751004"/>
      <w:bookmarkStart w:id="399" w:name="_Toc102751159"/>
      <w:bookmarkStart w:id="400" w:name="_Toc102751317"/>
      <w:bookmarkStart w:id="401" w:name="_Toc102759534"/>
      <w:bookmarkStart w:id="402" w:name="_Toc102842458"/>
      <w:bookmarkStart w:id="403" w:name="_Toc102845740"/>
      <w:bookmarkStart w:id="404" w:name="_Toc102846971"/>
      <w:bookmarkStart w:id="405" w:name="_Toc103009048"/>
      <w:bookmarkStart w:id="406" w:name="_Toc103105624"/>
      <w:bookmarkStart w:id="407" w:name="_Toc103185673"/>
      <w:bookmarkStart w:id="408" w:name="_Toc103194679"/>
      <w:bookmarkStart w:id="409" w:name="_Toc103194771"/>
      <w:bookmarkStart w:id="410" w:name="_Toc103195837"/>
      <w:bookmarkStart w:id="411" w:name="_Toc103247653"/>
      <w:bookmarkStart w:id="412" w:name="_Toc103278895"/>
      <w:bookmarkStart w:id="413" w:name="_Toc103364609"/>
      <w:bookmarkStart w:id="414" w:name="_Toc103364943"/>
      <w:bookmarkStart w:id="415" w:name="_Toc103365043"/>
      <w:bookmarkStart w:id="416" w:name="_Toc103471726"/>
      <w:bookmarkStart w:id="417" w:name="_Toc103606561"/>
      <w:bookmarkStart w:id="418" w:name="_Toc103624174"/>
      <w:bookmarkStart w:id="419" w:name="_Toc103786357"/>
      <w:bookmarkStart w:id="420" w:name="_Toc104904481"/>
      <w:bookmarkStart w:id="421" w:name="_Toc104904645"/>
      <w:bookmarkStart w:id="422" w:name="_Toc104904743"/>
      <w:bookmarkStart w:id="423" w:name="_Toc104904841"/>
      <w:bookmarkStart w:id="424" w:name="_Toc104904936"/>
      <w:bookmarkStart w:id="425" w:name="_Toc104911877"/>
      <w:bookmarkStart w:id="426" w:name="_Toc104918088"/>
      <w:bookmarkStart w:id="427" w:name="_Toc105080800"/>
      <w:bookmarkStart w:id="428" w:name="_Toc105487691"/>
      <w:bookmarkStart w:id="429" w:name="_Toc105573369"/>
      <w:bookmarkStart w:id="430" w:name="_Toc106091515"/>
      <w:bookmarkStart w:id="431" w:name="_Toc106787012"/>
      <w:bookmarkStart w:id="432" w:name="_Toc106788467"/>
      <w:bookmarkStart w:id="433" w:name="_Toc106789630"/>
      <w:bookmarkStart w:id="434" w:name="_Toc106789871"/>
      <w:bookmarkStart w:id="435" w:name="_Toc106900019"/>
      <w:bookmarkStart w:id="436" w:name="_Toc106900416"/>
      <w:bookmarkStart w:id="437" w:name="_Toc106956547"/>
      <w:bookmarkStart w:id="438" w:name="_Toc106983288"/>
      <w:bookmarkStart w:id="439" w:name="_Toc102657963"/>
      <w:bookmarkStart w:id="440" w:name="_Ref102742689"/>
      <w:bookmarkStart w:id="441" w:name="_Ref102757397"/>
      <w:bookmarkStart w:id="442" w:name="_Ref103869870"/>
      <w:bookmarkStart w:id="443" w:name="_Toc106900418"/>
      <w:bookmarkStart w:id="444" w:name="_Toc120628655"/>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r w:rsidRPr="009D56F6">
        <w:rPr>
          <w:rFonts w:eastAsia="宋体"/>
        </w:rPr>
        <w:t>Standortanforderungen</w:t>
      </w:r>
      <w:bookmarkEnd w:id="439"/>
      <w:bookmarkEnd w:id="440"/>
      <w:bookmarkEnd w:id="441"/>
      <w:bookmarkEnd w:id="442"/>
      <w:bookmarkEnd w:id="443"/>
      <w:bookmarkEnd w:id="444"/>
    </w:p>
    <w:p w14:paraId="7A656DDB" w14:textId="0D9AE1A7" w:rsidR="00406AB9" w:rsidRPr="009D56F6" w:rsidRDefault="00406AB9" w:rsidP="00E42578">
      <w:pPr>
        <w:pStyle w:val="EN"/>
      </w:pPr>
      <w:r w:rsidRPr="009D56F6">
        <w:t>Eine Installationsfläche von 2420 x 1950 mm (für den MaxiCharger DC 120) oder 2620 x 2050 mm (für den MaxiCharger DC 240) ist erforderlich, um den normalen Betrieb und einen angemessenen Luftstrom rund um das Gerät zu gewährleisten. Die Fläche wird folgendermaßen berechnet:</w:t>
      </w:r>
      <w:r w:rsidRPr="009D56F6">
        <w:rPr>
          <w:snapToGrid w:val="0"/>
          <w:sz w:val="0"/>
          <w:szCs w:val="0"/>
          <w:u w:color="000000"/>
          <w:bdr w:val="none" w:sz="0" w:space="0" w:color="000000"/>
        </w:rPr>
        <w:t xml:space="preserve"> </w:t>
      </w:r>
    </w:p>
    <w:p w14:paraId="7CC01B60" w14:textId="1A6C53BB" w:rsidR="005A4EF9" w:rsidRPr="009D56F6" w:rsidRDefault="009A3187" w:rsidP="00546182">
      <w:pPr>
        <w:spacing w:line="276" w:lineRule="auto"/>
        <w:ind w:left="0"/>
        <w:jc w:val="center"/>
        <w:rPr>
          <w:rFonts w:eastAsia="宋体"/>
        </w:rPr>
      </w:pPr>
      <w:r w:rsidRPr="009D56F6">
        <w:rPr>
          <w:rFonts w:eastAsia="宋体"/>
          <w:noProof/>
          <w:lang w:val="en-US"/>
        </w:rPr>
        <w:drawing>
          <wp:inline distT="0" distB="0" distL="0" distR="0" wp14:anchorId="48D4DD30" wp14:editId="28DF34F3">
            <wp:extent cx="2599081" cy="2398144"/>
            <wp:effectExtent l="0" t="0" r="0" b="2540"/>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86338" cy="2478655"/>
                    </a:xfrm>
                    <a:prstGeom prst="rect">
                      <a:avLst/>
                    </a:prstGeom>
                    <a:noFill/>
                    <a:ln>
                      <a:noFill/>
                    </a:ln>
                  </pic:spPr>
                </pic:pic>
              </a:graphicData>
            </a:graphic>
          </wp:inline>
        </w:drawing>
      </w:r>
    </w:p>
    <w:p w14:paraId="789903C0" w14:textId="6F72148F" w:rsidR="009A3187" w:rsidRPr="009D56F6" w:rsidRDefault="009A3187" w:rsidP="009B3A01">
      <w:pPr>
        <w:spacing w:line="276" w:lineRule="auto"/>
        <w:rPr>
          <w:rFonts w:eastAsia="宋体"/>
        </w:rPr>
      </w:pPr>
      <w:r w:rsidRPr="009D56F6">
        <w:rPr>
          <w:rFonts w:eastAsia="宋体"/>
          <w:noProof/>
          <w:lang w:val="en-US"/>
        </w:rPr>
        <mc:AlternateContent>
          <mc:Choice Requires="wps">
            <w:drawing>
              <wp:inline distT="0" distB="0" distL="0" distR="0" wp14:anchorId="068B9515" wp14:editId="2AC134D6">
                <wp:extent cx="4166558" cy="635"/>
                <wp:effectExtent l="0" t="0" r="5715" b="8890"/>
                <wp:docPr id="56" name="文本框 56"/>
                <wp:cNvGraphicFramePr/>
                <a:graphic xmlns:a="http://schemas.openxmlformats.org/drawingml/2006/main">
                  <a:graphicData uri="http://schemas.microsoft.com/office/word/2010/wordprocessingShape">
                    <wps:wsp>
                      <wps:cNvSpPr txBox="1"/>
                      <wps:spPr>
                        <a:xfrm>
                          <a:off x="0" y="0"/>
                          <a:ext cx="4166558" cy="635"/>
                        </a:xfrm>
                        <a:prstGeom prst="rect">
                          <a:avLst/>
                        </a:prstGeom>
                        <a:solidFill>
                          <a:prstClr val="white"/>
                        </a:solidFill>
                        <a:ln>
                          <a:noFill/>
                        </a:ln>
                        <a:effectLst/>
                      </wps:spPr>
                      <wps:txbx>
                        <w:txbxContent>
                          <w:p w14:paraId="6D765399" w14:textId="77777777" w:rsidR="009A3187" w:rsidRPr="00B65173" w:rsidRDefault="009A3187" w:rsidP="00380F61">
                            <w:pPr>
                              <w:pStyle w:val="FigureTittle"/>
                              <w:rPr>
                                <w:rFonts w:cs="Arial"/>
                                <w:bCs/>
                                <w:noProof/>
                                <w:szCs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Standortanforderungen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68B9515" id="文本框 56" o:spid="_x0000_s1032" type="#_x0000_t202" style="width:328.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" stroked="f">
                <v:textbox style="mso-fit-shape-to-text:t" inset="0,0,0,0">
                  <w:txbxContent>
                    <w:p w14:paraId="6D765399" w14:textId="77777777" w:rsidR="009A3187" w:rsidRPr="00B65173" w:rsidRDefault="009A3187" w:rsidP="00380F61">
                      <w:pPr>
                        <w:pStyle w:val="FigureTittle"/>
                        <w:rPr>
                          <w:rFonts w:cs="Arial"/>
                          <w:bCs/>
                          <w:noProof/>
                          <w:szCs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Standortanforderungen</w:t>
                      </w:r>
                    </w:p>
                  </w:txbxContent>
                </v:textbox>
                <w10:anchorlock/>
              </v:shape>
            </w:pict>
          </mc:Fallback>
        </mc:AlternateContent>
      </w:r>
    </w:p>
    <w:p w14:paraId="20346152" w14:textId="59738E66" w:rsidR="00406AB9" w:rsidRPr="009D56F6" w:rsidRDefault="00406AB9" w:rsidP="00E42578">
      <w:pPr>
        <w:pStyle w:val="EN"/>
      </w:pPr>
      <w:r w:rsidRPr="009D56F6">
        <w:t>A. Vorderseite des MaxiCharger</w:t>
      </w:r>
    </w:p>
    <w:p w14:paraId="14865CE2" w14:textId="7AC16C1A" w:rsidR="00406AB9" w:rsidRPr="009D56F6" w:rsidRDefault="00406AB9" w:rsidP="00E42578">
      <w:pPr>
        <w:pStyle w:val="EN"/>
      </w:pPr>
      <w:r w:rsidRPr="009D56F6">
        <w:lastRenderedPageBreak/>
        <w:t>B. Rückseite des MaxiCharger</w:t>
      </w:r>
    </w:p>
    <w:p w14:paraId="01A618A1" w14:textId="43B994FC" w:rsidR="00406AB9" w:rsidRPr="009D56F6" w:rsidRDefault="00406AB9" w:rsidP="00E42578">
      <w:pPr>
        <w:pStyle w:val="EN"/>
      </w:pPr>
      <w:r w:rsidRPr="009D56F6">
        <w:t>C. Linke Seite des MaxiCharger</w:t>
      </w:r>
    </w:p>
    <w:p w14:paraId="5C0B99C0" w14:textId="3D8D18DC" w:rsidR="00406AB9" w:rsidRPr="009D56F6" w:rsidRDefault="00406AB9" w:rsidP="00E42578">
      <w:pPr>
        <w:pStyle w:val="EN"/>
        <w:rPr>
          <w:snapToGrid w:val="0"/>
          <w:w w:val="0"/>
          <w:kern w:val="0"/>
          <w:sz w:val="0"/>
          <w:szCs w:val="0"/>
          <w:u w:color="000000"/>
          <w:bdr w:val="none" w:sz="0" w:space="0" w:color="000000"/>
        </w:rPr>
      </w:pPr>
      <w:r w:rsidRPr="009D56F6">
        <w:t>D. Rechte Seite des MaxiCharger</w:t>
      </w:r>
      <w:r w:rsidRPr="009D56F6">
        <w:rPr>
          <w:snapToGrid w:val="0"/>
          <w:sz w:val="0"/>
          <w:szCs w:val="0"/>
          <w:u w:color="000000"/>
          <w:bdr w:val="none" w:sz="0" w:space="0" w:color="000000"/>
        </w:rPr>
        <w:t xml:space="preserve"> </w:t>
      </w:r>
    </w:p>
    <w:p w14:paraId="44163C9C" w14:textId="26A71756" w:rsidR="00406AB9" w:rsidRPr="009D56F6" w:rsidRDefault="00406AB9" w:rsidP="00E42578">
      <w:pPr>
        <w:pStyle w:val="EN"/>
        <w:rPr>
          <w:snapToGrid w:val="0"/>
          <w:w w:val="0"/>
          <w:kern w:val="0"/>
          <w:sz w:val="0"/>
          <w:szCs w:val="0"/>
          <w:u w:color="000000"/>
          <w:bdr w:val="none" w:sz="0" w:space="0" w:color="000000"/>
        </w:rPr>
      </w:pPr>
      <w:r w:rsidRPr="009D56F6">
        <w:t xml:space="preserve">E. </w:t>
      </w:r>
      <w:r w:rsidR="00057E3B" w:rsidRPr="009D56F6">
        <w:t>Säule</w:t>
      </w:r>
    </w:p>
    <w:p w14:paraId="642DBAAD" w14:textId="5C28DC06" w:rsidR="00DD707C" w:rsidRPr="009D56F6" w:rsidRDefault="00DD707C"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Standortanforderungen (für den MaxiCharger DC 120)</w:t>
      </w:r>
    </w:p>
    <w:tbl>
      <w:tblPr>
        <w:tblStyle w:val="a6"/>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C04B88" w:rsidRPr="009D56F6" w14:paraId="126BD5A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495F6E31" w14:textId="77777777" w:rsidR="00DD707C" w:rsidRPr="009D56F6" w:rsidRDefault="00DD707C" w:rsidP="009B3A01">
            <w:pPr>
              <w:spacing w:line="276" w:lineRule="auto"/>
              <w:rPr>
                <w:rFonts w:eastAsia="宋体"/>
              </w:rPr>
            </w:pPr>
            <w:r w:rsidRPr="009D56F6">
              <w:rPr>
                <w:rFonts w:eastAsia="宋体"/>
              </w:rPr>
              <w:t>Parameter</w:t>
            </w:r>
          </w:p>
        </w:tc>
        <w:tc>
          <w:tcPr>
            <w:tcW w:w="4961" w:type="dxa"/>
            <w:gridSpan w:val="2"/>
          </w:tcPr>
          <w:p w14:paraId="6D13247E" w14:textId="77777777" w:rsidR="00DD707C" w:rsidRPr="009D56F6" w:rsidRDefault="00DD707C" w:rsidP="009B3A01">
            <w:pPr>
              <w:spacing w:line="276" w:lineRule="auto"/>
              <w:jc w:val="left"/>
              <w:rPr>
                <w:rFonts w:eastAsia="宋体"/>
              </w:rPr>
            </w:pPr>
            <w:r w:rsidRPr="009D56F6">
              <w:rPr>
                <w:rFonts w:eastAsia="宋体"/>
              </w:rPr>
              <w:t>Spezifikation</w:t>
            </w:r>
          </w:p>
        </w:tc>
      </w:tr>
      <w:tr w:rsidR="00C04B88" w:rsidRPr="009D56F6" w14:paraId="1DE51DC4"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4DF1613B" w14:textId="77777777" w:rsidR="00DD707C" w:rsidRPr="009D56F6" w:rsidRDefault="00DD707C" w:rsidP="009B3A01">
            <w:pPr>
              <w:spacing w:line="276" w:lineRule="auto"/>
              <w:rPr>
                <w:rFonts w:eastAsia="宋体"/>
              </w:rPr>
            </w:pPr>
          </w:p>
        </w:tc>
        <w:tc>
          <w:tcPr>
            <w:tcW w:w="2268" w:type="dxa"/>
          </w:tcPr>
          <w:p w14:paraId="402BF94A" w14:textId="77777777" w:rsidR="00DD707C" w:rsidRPr="009D56F6" w:rsidRDefault="00DD707C" w:rsidP="009B3A01">
            <w:pPr>
              <w:spacing w:line="276" w:lineRule="auto"/>
              <w:jc w:val="left"/>
              <w:rPr>
                <w:rFonts w:eastAsia="宋体"/>
              </w:rPr>
            </w:pPr>
            <w:r w:rsidRPr="009D56F6">
              <w:rPr>
                <w:rFonts w:eastAsia="宋体"/>
              </w:rPr>
              <w:t>mm</w:t>
            </w:r>
          </w:p>
        </w:tc>
        <w:tc>
          <w:tcPr>
            <w:tcW w:w="2693" w:type="dxa"/>
          </w:tcPr>
          <w:p w14:paraId="72075217" w14:textId="77777777" w:rsidR="00DD707C" w:rsidRPr="009D56F6" w:rsidRDefault="00DD707C" w:rsidP="009B3A01">
            <w:pPr>
              <w:spacing w:line="276" w:lineRule="auto"/>
              <w:jc w:val="left"/>
              <w:rPr>
                <w:rFonts w:eastAsia="宋体"/>
              </w:rPr>
            </w:pPr>
            <w:r w:rsidRPr="009D56F6">
              <w:rPr>
                <w:rFonts w:eastAsia="宋体"/>
              </w:rPr>
              <w:t>in</w:t>
            </w:r>
          </w:p>
        </w:tc>
      </w:tr>
      <w:tr w:rsidR="00C04B88" w:rsidRPr="009D56F6" w14:paraId="6104439A" w14:textId="77777777" w:rsidTr="00743B0B">
        <w:trPr>
          <w:trHeight w:val="397"/>
          <w:jc w:val="center"/>
        </w:trPr>
        <w:tc>
          <w:tcPr>
            <w:tcW w:w="1701" w:type="dxa"/>
            <w:vAlign w:val="center"/>
          </w:tcPr>
          <w:p w14:paraId="79B3A0C5" w14:textId="77777777" w:rsidR="00DD707C" w:rsidRPr="009D56F6" w:rsidRDefault="00DD707C" w:rsidP="009B3A01">
            <w:pPr>
              <w:spacing w:line="276" w:lineRule="auto"/>
              <w:jc w:val="both"/>
              <w:rPr>
                <w:rFonts w:ascii="Arial" w:eastAsia="宋体" w:hAnsi="Arial"/>
                <w:b/>
              </w:rPr>
            </w:pPr>
            <w:r w:rsidRPr="009D56F6">
              <w:rPr>
                <w:rFonts w:ascii="Arial" w:eastAsia="宋体" w:hAnsi="Arial"/>
                <w:b/>
              </w:rPr>
              <w:t>X1</w:t>
            </w:r>
          </w:p>
        </w:tc>
        <w:tc>
          <w:tcPr>
            <w:tcW w:w="2268" w:type="dxa"/>
            <w:vAlign w:val="center"/>
          </w:tcPr>
          <w:p w14:paraId="7B2BAB16" w14:textId="77777777" w:rsidR="00DD707C" w:rsidRPr="009D56F6" w:rsidRDefault="00DD707C" w:rsidP="009B3A01">
            <w:pPr>
              <w:spacing w:line="276" w:lineRule="auto"/>
              <w:jc w:val="both"/>
              <w:rPr>
                <w:rFonts w:ascii="Arial" w:eastAsia="宋体" w:hAnsi="Arial"/>
              </w:rPr>
            </w:pPr>
            <w:r w:rsidRPr="009D56F6">
              <w:rPr>
                <w:rFonts w:ascii="Arial" w:eastAsia="宋体" w:hAnsi="Arial"/>
              </w:rPr>
              <w:t>820</w:t>
            </w:r>
          </w:p>
        </w:tc>
        <w:tc>
          <w:tcPr>
            <w:tcW w:w="2693" w:type="dxa"/>
            <w:vAlign w:val="center"/>
          </w:tcPr>
          <w:p w14:paraId="554F5F34" w14:textId="77777777" w:rsidR="00DD707C" w:rsidRPr="009D56F6" w:rsidRDefault="00DD707C" w:rsidP="009B3A01">
            <w:pPr>
              <w:spacing w:before="120" w:after="120" w:line="276" w:lineRule="auto"/>
              <w:jc w:val="both"/>
              <w:rPr>
                <w:rFonts w:ascii="Arial" w:eastAsia="宋体" w:hAnsi="Arial"/>
              </w:rPr>
            </w:pPr>
            <w:r w:rsidRPr="009D56F6">
              <w:rPr>
                <w:rFonts w:ascii="Arial" w:eastAsia="宋体" w:hAnsi="Arial"/>
              </w:rPr>
              <w:t>32,28</w:t>
            </w:r>
          </w:p>
        </w:tc>
      </w:tr>
      <w:tr w:rsidR="00C04B88" w:rsidRPr="009D56F6" w14:paraId="7F50D080" w14:textId="77777777" w:rsidTr="00743B0B">
        <w:trPr>
          <w:trHeight w:val="397"/>
          <w:jc w:val="center"/>
        </w:trPr>
        <w:tc>
          <w:tcPr>
            <w:tcW w:w="1701" w:type="dxa"/>
            <w:vAlign w:val="center"/>
          </w:tcPr>
          <w:p w14:paraId="7BA2527E" w14:textId="77777777" w:rsidR="00DD707C" w:rsidRPr="009D56F6" w:rsidRDefault="00DD707C" w:rsidP="009B3A01">
            <w:pPr>
              <w:spacing w:before="120" w:after="120" w:line="276" w:lineRule="auto"/>
              <w:rPr>
                <w:rFonts w:ascii="Arial" w:eastAsia="宋体" w:hAnsi="Arial"/>
                <w:b/>
              </w:rPr>
            </w:pPr>
            <w:r w:rsidRPr="009D56F6">
              <w:rPr>
                <w:rFonts w:ascii="Arial" w:eastAsia="宋体" w:hAnsi="Arial"/>
                <w:b/>
              </w:rPr>
              <w:t>X2</w:t>
            </w:r>
          </w:p>
        </w:tc>
        <w:tc>
          <w:tcPr>
            <w:tcW w:w="2268" w:type="dxa"/>
            <w:vAlign w:val="center"/>
          </w:tcPr>
          <w:p w14:paraId="1D43AD07" w14:textId="5ECCB73B" w:rsidR="00DD707C" w:rsidRPr="009D56F6" w:rsidRDefault="00DD707C" w:rsidP="009B3A01">
            <w:pPr>
              <w:spacing w:before="120" w:after="120" w:line="276" w:lineRule="auto"/>
              <w:rPr>
                <w:rFonts w:ascii="Arial" w:eastAsia="宋体" w:hAnsi="Arial"/>
              </w:rPr>
            </w:pPr>
            <w:r w:rsidRPr="009D56F6">
              <w:rPr>
                <w:rFonts w:ascii="Arial" w:eastAsia="宋体" w:hAnsi="Arial"/>
              </w:rPr>
              <w:t>800</w:t>
            </w:r>
          </w:p>
        </w:tc>
        <w:tc>
          <w:tcPr>
            <w:tcW w:w="2693" w:type="dxa"/>
            <w:vAlign w:val="center"/>
          </w:tcPr>
          <w:p w14:paraId="4851A5C2" w14:textId="45434908" w:rsidR="00DD707C" w:rsidRPr="009D56F6" w:rsidRDefault="00DD707C" w:rsidP="009B3A01">
            <w:pPr>
              <w:spacing w:before="120" w:after="120" w:line="276" w:lineRule="auto"/>
              <w:rPr>
                <w:rFonts w:ascii="Arial" w:eastAsia="宋体" w:hAnsi="Arial"/>
              </w:rPr>
            </w:pPr>
            <w:r w:rsidRPr="009D56F6">
              <w:rPr>
                <w:rFonts w:ascii="Arial" w:eastAsia="宋体" w:hAnsi="Arial"/>
              </w:rPr>
              <w:t>31,5</w:t>
            </w:r>
          </w:p>
        </w:tc>
      </w:tr>
      <w:tr w:rsidR="00C04B88" w:rsidRPr="009D56F6" w14:paraId="05DB229F" w14:textId="77777777" w:rsidTr="00743B0B">
        <w:trPr>
          <w:trHeight w:val="397"/>
          <w:jc w:val="center"/>
        </w:trPr>
        <w:tc>
          <w:tcPr>
            <w:tcW w:w="1701" w:type="dxa"/>
            <w:vAlign w:val="center"/>
          </w:tcPr>
          <w:p w14:paraId="5A5BB436" w14:textId="77777777" w:rsidR="00DD707C" w:rsidRPr="009D56F6" w:rsidRDefault="00DD707C" w:rsidP="009B3A01">
            <w:pPr>
              <w:spacing w:before="120" w:after="120" w:line="276" w:lineRule="auto"/>
              <w:rPr>
                <w:rFonts w:ascii="Arial" w:eastAsia="宋体" w:hAnsi="Arial"/>
                <w:b/>
              </w:rPr>
            </w:pPr>
            <w:r w:rsidRPr="009D56F6">
              <w:rPr>
                <w:rFonts w:ascii="Arial" w:eastAsia="宋体" w:hAnsi="Arial"/>
                <w:b/>
              </w:rPr>
              <w:t>X3</w:t>
            </w:r>
          </w:p>
        </w:tc>
        <w:tc>
          <w:tcPr>
            <w:tcW w:w="2268" w:type="dxa"/>
            <w:vAlign w:val="center"/>
          </w:tcPr>
          <w:p w14:paraId="0B1D633F" w14:textId="0C578BF5" w:rsidR="00DD707C" w:rsidRPr="009D56F6" w:rsidRDefault="00DD707C" w:rsidP="009B3A01">
            <w:pPr>
              <w:spacing w:before="120" w:after="120" w:line="276" w:lineRule="auto"/>
              <w:rPr>
                <w:rFonts w:ascii="Arial" w:eastAsia="宋体" w:hAnsi="Arial"/>
              </w:rPr>
            </w:pPr>
            <w:r w:rsidRPr="009D56F6">
              <w:rPr>
                <w:rFonts w:ascii="Arial" w:eastAsia="宋体" w:hAnsi="Arial"/>
              </w:rPr>
              <w:t>800</w:t>
            </w:r>
          </w:p>
        </w:tc>
        <w:tc>
          <w:tcPr>
            <w:tcW w:w="2693" w:type="dxa"/>
            <w:vAlign w:val="center"/>
          </w:tcPr>
          <w:p w14:paraId="01752362" w14:textId="58DF28B7" w:rsidR="00DD707C" w:rsidRPr="009D56F6" w:rsidRDefault="00DD707C" w:rsidP="009B3A01">
            <w:pPr>
              <w:spacing w:before="120" w:after="120" w:line="276" w:lineRule="auto"/>
              <w:rPr>
                <w:rFonts w:ascii="Arial" w:eastAsia="宋体" w:hAnsi="Arial"/>
              </w:rPr>
            </w:pPr>
            <w:r w:rsidRPr="009D56F6">
              <w:rPr>
                <w:rFonts w:ascii="Arial" w:eastAsia="宋体" w:hAnsi="Arial"/>
              </w:rPr>
              <w:t>31,5</w:t>
            </w:r>
          </w:p>
        </w:tc>
      </w:tr>
      <w:tr w:rsidR="00C04B88" w:rsidRPr="009D56F6" w14:paraId="48278AA6" w14:textId="77777777" w:rsidTr="00743B0B">
        <w:trPr>
          <w:trHeight w:val="397"/>
          <w:jc w:val="center"/>
        </w:trPr>
        <w:tc>
          <w:tcPr>
            <w:tcW w:w="1701" w:type="dxa"/>
            <w:vAlign w:val="center"/>
          </w:tcPr>
          <w:p w14:paraId="42CBF432" w14:textId="77777777" w:rsidR="00DD707C" w:rsidRPr="009D56F6" w:rsidRDefault="00DD707C" w:rsidP="009B3A01">
            <w:pPr>
              <w:spacing w:before="120" w:after="120" w:line="276" w:lineRule="auto"/>
              <w:rPr>
                <w:rFonts w:ascii="Arial" w:eastAsia="宋体" w:hAnsi="Arial"/>
                <w:b/>
              </w:rPr>
            </w:pPr>
            <w:r w:rsidRPr="009D56F6">
              <w:rPr>
                <w:rFonts w:ascii="Arial" w:eastAsia="宋体" w:hAnsi="Arial"/>
                <w:b/>
              </w:rPr>
              <w:t>Y1</w:t>
            </w:r>
          </w:p>
        </w:tc>
        <w:tc>
          <w:tcPr>
            <w:tcW w:w="2268" w:type="dxa"/>
            <w:vAlign w:val="center"/>
          </w:tcPr>
          <w:p w14:paraId="2563FD9C" w14:textId="575ABDBB" w:rsidR="00DD707C" w:rsidRPr="009D56F6" w:rsidRDefault="00DD707C" w:rsidP="009B3A01">
            <w:pPr>
              <w:spacing w:before="120" w:after="120" w:line="276" w:lineRule="auto"/>
              <w:rPr>
                <w:rFonts w:ascii="Arial" w:eastAsia="宋体" w:hAnsi="Arial"/>
              </w:rPr>
            </w:pPr>
            <w:r w:rsidRPr="009D56F6">
              <w:rPr>
                <w:rFonts w:ascii="Arial" w:eastAsia="宋体" w:hAnsi="Arial"/>
              </w:rPr>
              <w:t>600</w:t>
            </w:r>
          </w:p>
        </w:tc>
        <w:tc>
          <w:tcPr>
            <w:tcW w:w="2693" w:type="dxa"/>
            <w:vAlign w:val="center"/>
          </w:tcPr>
          <w:p w14:paraId="0805234A" w14:textId="2101A44F" w:rsidR="00DD707C" w:rsidRPr="009D56F6" w:rsidRDefault="00DD707C" w:rsidP="009B3A01">
            <w:pPr>
              <w:spacing w:before="120" w:after="120" w:line="276" w:lineRule="auto"/>
              <w:rPr>
                <w:rFonts w:ascii="Arial" w:eastAsia="宋体" w:hAnsi="Arial"/>
              </w:rPr>
            </w:pPr>
            <w:r w:rsidRPr="009D56F6">
              <w:rPr>
                <w:rFonts w:ascii="Arial" w:eastAsia="宋体" w:hAnsi="Arial"/>
              </w:rPr>
              <w:t>23,62</w:t>
            </w:r>
          </w:p>
        </w:tc>
      </w:tr>
      <w:tr w:rsidR="00C04B88" w:rsidRPr="009D56F6" w14:paraId="1D094091" w14:textId="77777777" w:rsidTr="00743B0B">
        <w:trPr>
          <w:trHeight w:val="397"/>
          <w:jc w:val="center"/>
        </w:trPr>
        <w:tc>
          <w:tcPr>
            <w:tcW w:w="1701" w:type="dxa"/>
            <w:vAlign w:val="center"/>
          </w:tcPr>
          <w:p w14:paraId="2FFEE80F" w14:textId="77777777" w:rsidR="00DD707C" w:rsidRPr="009D56F6" w:rsidRDefault="00DD707C" w:rsidP="009B3A01">
            <w:pPr>
              <w:spacing w:before="120" w:after="120" w:line="276" w:lineRule="auto"/>
              <w:rPr>
                <w:rFonts w:ascii="Arial" w:eastAsia="宋体" w:hAnsi="Arial"/>
                <w:b/>
              </w:rPr>
            </w:pPr>
            <w:r w:rsidRPr="009D56F6">
              <w:rPr>
                <w:rFonts w:ascii="Arial" w:eastAsia="宋体" w:hAnsi="Arial"/>
                <w:b/>
              </w:rPr>
              <w:t>Y2</w:t>
            </w:r>
          </w:p>
        </w:tc>
        <w:tc>
          <w:tcPr>
            <w:tcW w:w="2268" w:type="dxa"/>
            <w:vAlign w:val="center"/>
          </w:tcPr>
          <w:p w14:paraId="6119548C" w14:textId="77777777" w:rsidR="00DD707C" w:rsidRPr="009D56F6" w:rsidRDefault="00DD707C" w:rsidP="009B3A01">
            <w:pPr>
              <w:spacing w:before="120" w:after="120" w:line="276" w:lineRule="auto"/>
              <w:rPr>
                <w:rFonts w:ascii="Arial" w:eastAsia="宋体" w:hAnsi="Arial"/>
              </w:rPr>
            </w:pPr>
            <w:r w:rsidRPr="009D56F6">
              <w:rPr>
                <w:rFonts w:ascii="Arial" w:eastAsia="宋体" w:hAnsi="Arial"/>
              </w:rPr>
              <w:t>500</w:t>
            </w:r>
          </w:p>
        </w:tc>
        <w:tc>
          <w:tcPr>
            <w:tcW w:w="2693" w:type="dxa"/>
            <w:vAlign w:val="center"/>
          </w:tcPr>
          <w:p w14:paraId="23CD7B8B" w14:textId="77777777" w:rsidR="00DD707C" w:rsidRPr="009D56F6" w:rsidRDefault="00DD707C" w:rsidP="009B3A01">
            <w:pPr>
              <w:spacing w:before="120" w:after="120" w:line="276" w:lineRule="auto"/>
              <w:rPr>
                <w:rFonts w:ascii="Arial" w:eastAsia="宋体" w:hAnsi="Arial"/>
              </w:rPr>
            </w:pPr>
            <w:r w:rsidRPr="009D56F6">
              <w:rPr>
                <w:rFonts w:ascii="Arial" w:eastAsia="宋体" w:hAnsi="Arial"/>
              </w:rPr>
              <w:t>19,69</w:t>
            </w:r>
          </w:p>
        </w:tc>
      </w:tr>
      <w:tr w:rsidR="00C04B88" w:rsidRPr="009D56F6" w14:paraId="0E040E38" w14:textId="77777777" w:rsidTr="00743B0B">
        <w:trPr>
          <w:trHeight w:val="397"/>
          <w:jc w:val="center"/>
        </w:trPr>
        <w:tc>
          <w:tcPr>
            <w:tcW w:w="1701" w:type="dxa"/>
            <w:vAlign w:val="center"/>
          </w:tcPr>
          <w:p w14:paraId="06FEAF94" w14:textId="77777777" w:rsidR="00DD707C" w:rsidRPr="009D56F6" w:rsidRDefault="00DD707C" w:rsidP="009B3A01">
            <w:pPr>
              <w:spacing w:before="120" w:after="120" w:line="276" w:lineRule="auto"/>
              <w:rPr>
                <w:rFonts w:ascii="Arial" w:eastAsia="宋体" w:hAnsi="Arial"/>
                <w:b/>
              </w:rPr>
            </w:pPr>
            <w:r w:rsidRPr="009D56F6">
              <w:rPr>
                <w:rFonts w:ascii="Arial" w:eastAsia="宋体" w:hAnsi="Arial"/>
                <w:b/>
              </w:rPr>
              <w:t>Y3</w:t>
            </w:r>
          </w:p>
        </w:tc>
        <w:tc>
          <w:tcPr>
            <w:tcW w:w="2268" w:type="dxa"/>
            <w:vAlign w:val="center"/>
          </w:tcPr>
          <w:p w14:paraId="73A27D61" w14:textId="77777777" w:rsidR="00DD707C" w:rsidRPr="009D56F6" w:rsidRDefault="00DD707C" w:rsidP="009B3A01">
            <w:pPr>
              <w:spacing w:before="120" w:after="120" w:line="276" w:lineRule="auto"/>
              <w:rPr>
                <w:rFonts w:ascii="Arial" w:eastAsia="宋体" w:hAnsi="Arial"/>
              </w:rPr>
            </w:pPr>
            <w:r w:rsidRPr="009D56F6">
              <w:rPr>
                <w:rFonts w:ascii="Arial" w:eastAsia="宋体" w:hAnsi="Arial"/>
              </w:rPr>
              <w:t>850</w:t>
            </w:r>
          </w:p>
        </w:tc>
        <w:tc>
          <w:tcPr>
            <w:tcW w:w="2693" w:type="dxa"/>
            <w:vAlign w:val="center"/>
          </w:tcPr>
          <w:p w14:paraId="3BB0F06B" w14:textId="77777777" w:rsidR="00DD707C" w:rsidRPr="009D56F6" w:rsidRDefault="00DD707C" w:rsidP="009B3A01">
            <w:pPr>
              <w:spacing w:before="120" w:after="120" w:line="276" w:lineRule="auto"/>
              <w:rPr>
                <w:rFonts w:ascii="Arial" w:eastAsia="宋体" w:hAnsi="Arial"/>
              </w:rPr>
            </w:pPr>
            <w:r w:rsidRPr="009D56F6">
              <w:rPr>
                <w:rFonts w:ascii="Arial" w:eastAsia="宋体" w:hAnsi="Arial"/>
              </w:rPr>
              <w:t>33,46</w:t>
            </w:r>
          </w:p>
        </w:tc>
      </w:tr>
    </w:tbl>
    <w:p w14:paraId="4A9B412F" w14:textId="77777777" w:rsidR="00DD707C" w:rsidRPr="009D56F6" w:rsidRDefault="00DD707C" w:rsidP="009B3A01">
      <w:pPr>
        <w:spacing w:line="276" w:lineRule="auto"/>
        <w:rPr>
          <w:rFonts w:eastAsia="宋体"/>
        </w:rPr>
      </w:pPr>
    </w:p>
    <w:p w14:paraId="241FF428" w14:textId="5DE23250" w:rsidR="00406AB9" w:rsidRPr="009D56F6" w:rsidRDefault="00406AB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t xml:space="preserve"> Standortanforderungen (für den MaxiCharger DC 240)</w:t>
      </w:r>
    </w:p>
    <w:tbl>
      <w:tblPr>
        <w:tblStyle w:val="a6"/>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C04B88" w:rsidRPr="009D56F6" w14:paraId="69D3F27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78E660F2" w14:textId="77777777" w:rsidR="00406AB9" w:rsidRPr="009D56F6" w:rsidRDefault="00406AB9" w:rsidP="009B3A01">
            <w:pPr>
              <w:spacing w:line="276" w:lineRule="auto"/>
              <w:rPr>
                <w:rFonts w:eastAsia="宋体"/>
              </w:rPr>
            </w:pPr>
            <w:r w:rsidRPr="009D56F6">
              <w:rPr>
                <w:rFonts w:eastAsia="宋体"/>
              </w:rPr>
              <w:t>Parameter</w:t>
            </w:r>
          </w:p>
        </w:tc>
        <w:tc>
          <w:tcPr>
            <w:tcW w:w="4961" w:type="dxa"/>
            <w:gridSpan w:val="2"/>
          </w:tcPr>
          <w:p w14:paraId="39220984" w14:textId="77777777" w:rsidR="00406AB9" w:rsidRPr="009D56F6" w:rsidRDefault="00406AB9" w:rsidP="009B3A01">
            <w:pPr>
              <w:spacing w:line="276" w:lineRule="auto"/>
              <w:jc w:val="left"/>
              <w:rPr>
                <w:rFonts w:eastAsia="宋体"/>
              </w:rPr>
            </w:pPr>
            <w:r w:rsidRPr="009D56F6">
              <w:rPr>
                <w:rFonts w:eastAsia="宋体"/>
              </w:rPr>
              <w:t>Spezifikation</w:t>
            </w:r>
          </w:p>
        </w:tc>
      </w:tr>
      <w:tr w:rsidR="00C04B88" w:rsidRPr="009D56F6" w14:paraId="1912BBF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030A373F" w14:textId="77777777" w:rsidR="00406AB9" w:rsidRPr="009D56F6" w:rsidRDefault="00406AB9" w:rsidP="009B3A01">
            <w:pPr>
              <w:spacing w:line="276" w:lineRule="auto"/>
              <w:rPr>
                <w:rFonts w:eastAsia="宋体"/>
              </w:rPr>
            </w:pPr>
          </w:p>
        </w:tc>
        <w:tc>
          <w:tcPr>
            <w:tcW w:w="2268" w:type="dxa"/>
          </w:tcPr>
          <w:p w14:paraId="39F62834" w14:textId="77777777" w:rsidR="00406AB9" w:rsidRPr="009D56F6" w:rsidRDefault="00406AB9" w:rsidP="009B3A01">
            <w:pPr>
              <w:spacing w:line="276" w:lineRule="auto"/>
              <w:jc w:val="left"/>
              <w:rPr>
                <w:rFonts w:eastAsia="宋体"/>
              </w:rPr>
            </w:pPr>
            <w:r w:rsidRPr="009D56F6">
              <w:rPr>
                <w:rFonts w:eastAsia="宋体"/>
              </w:rPr>
              <w:t>mm</w:t>
            </w:r>
          </w:p>
        </w:tc>
        <w:tc>
          <w:tcPr>
            <w:tcW w:w="2693" w:type="dxa"/>
          </w:tcPr>
          <w:p w14:paraId="33713533" w14:textId="77777777" w:rsidR="00406AB9" w:rsidRPr="009D56F6" w:rsidRDefault="00406AB9" w:rsidP="009B3A01">
            <w:pPr>
              <w:spacing w:line="276" w:lineRule="auto"/>
              <w:jc w:val="left"/>
              <w:rPr>
                <w:rFonts w:eastAsia="宋体"/>
              </w:rPr>
            </w:pPr>
            <w:r w:rsidRPr="009D56F6">
              <w:rPr>
                <w:rFonts w:eastAsia="宋体"/>
              </w:rPr>
              <w:t>in</w:t>
            </w:r>
          </w:p>
        </w:tc>
      </w:tr>
      <w:tr w:rsidR="00C04B88" w:rsidRPr="009D56F6" w14:paraId="641B80D5" w14:textId="77777777" w:rsidTr="00743B0B">
        <w:trPr>
          <w:trHeight w:val="397"/>
          <w:jc w:val="center"/>
        </w:trPr>
        <w:tc>
          <w:tcPr>
            <w:tcW w:w="1701" w:type="dxa"/>
            <w:vAlign w:val="center"/>
          </w:tcPr>
          <w:p w14:paraId="7EC2F0A3" w14:textId="77777777" w:rsidR="0046042D" w:rsidRPr="009D56F6" w:rsidRDefault="0046042D" w:rsidP="009B3A01">
            <w:pPr>
              <w:spacing w:line="276" w:lineRule="auto"/>
              <w:jc w:val="both"/>
              <w:rPr>
                <w:rFonts w:ascii="Arial" w:eastAsia="宋体" w:hAnsi="Arial"/>
                <w:b/>
              </w:rPr>
            </w:pPr>
            <w:r w:rsidRPr="009D56F6">
              <w:rPr>
                <w:rFonts w:ascii="Arial" w:eastAsia="宋体" w:hAnsi="Arial"/>
                <w:b/>
              </w:rPr>
              <w:t>X1</w:t>
            </w:r>
          </w:p>
        </w:tc>
        <w:tc>
          <w:tcPr>
            <w:tcW w:w="2268" w:type="dxa"/>
            <w:vAlign w:val="center"/>
          </w:tcPr>
          <w:p w14:paraId="1796969A" w14:textId="37E0E2D1" w:rsidR="0046042D" w:rsidRPr="009D56F6" w:rsidRDefault="0046042D" w:rsidP="009B3A01">
            <w:pPr>
              <w:spacing w:line="276" w:lineRule="auto"/>
              <w:jc w:val="both"/>
              <w:rPr>
                <w:rFonts w:ascii="Arial" w:eastAsia="宋体" w:hAnsi="Arial"/>
              </w:rPr>
            </w:pPr>
            <w:r w:rsidRPr="009D56F6">
              <w:rPr>
                <w:rFonts w:ascii="Arial" w:eastAsia="宋体" w:hAnsi="Arial"/>
              </w:rPr>
              <w:t>820</w:t>
            </w:r>
          </w:p>
        </w:tc>
        <w:tc>
          <w:tcPr>
            <w:tcW w:w="2693" w:type="dxa"/>
            <w:vAlign w:val="center"/>
          </w:tcPr>
          <w:p w14:paraId="071C4F51" w14:textId="77777777" w:rsidR="0046042D" w:rsidRPr="009D56F6" w:rsidRDefault="0046042D" w:rsidP="009B3A01">
            <w:pPr>
              <w:spacing w:before="120" w:after="120" w:line="276" w:lineRule="auto"/>
              <w:jc w:val="both"/>
              <w:rPr>
                <w:rFonts w:ascii="Arial" w:eastAsia="宋体" w:hAnsi="Arial"/>
              </w:rPr>
            </w:pPr>
            <w:r w:rsidRPr="009D56F6">
              <w:rPr>
                <w:rFonts w:ascii="Arial" w:eastAsia="宋体" w:hAnsi="Arial"/>
              </w:rPr>
              <w:t>32,28</w:t>
            </w:r>
          </w:p>
        </w:tc>
      </w:tr>
      <w:tr w:rsidR="00C04B88" w:rsidRPr="009D56F6" w14:paraId="25A609A4" w14:textId="77777777" w:rsidTr="00743B0B">
        <w:trPr>
          <w:trHeight w:val="397"/>
          <w:jc w:val="center"/>
        </w:trPr>
        <w:tc>
          <w:tcPr>
            <w:tcW w:w="1701" w:type="dxa"/>
            <w:vAlign w:val="center"/>
          </w:tcPr>
          <w:p w14:paraId="0E2A643E" w14:textId="77777777" w:rsidR="0046042D" w:rsidRPr="009D56F6" w:rsidRDefault="0046042D" w:rsidP="009B3A01">
            <w:pPr>
              <w:spacing w:before="120" w:after="120" w:line="276" w:lineRule="auto"/>
              <w:rPr>
                <w:rFonts w:ascii="Arial" w:eastAsia="宋体" w:hAnsi="Arial"/>
                <w:b/>
              </w:rPr>
            </w:pPr>
            <w:r w:rsidRPr="009D56F6">
              <w:rPr>
                <w:rFonts w:ascii="Arial" w:eastAsia="宋体" w:hAnsi="Arial"/>
                <w:b/>
              </w:rPr>
              <w:t>X2</w:t>
            </w:r>
          </w:p>
        </w:tc>
        <w:tc>
          <w:tcPr>
            <w:tcW w:w="2268" w:type="dxa"/>
            <w:vAlign w:val="center"/>
          </w:tcPr>
          <w:p w14:paraId="0B54517A" w14:textId="09ECC571" w:rsidR="0046042D" w:rsidRPr="009D56F6" w:rsidRDefault="0046042D" w:rsidP="009B3A01">
            <w:pPr>
              <w:spacing w:before="120" w:after="120" w:line="276" w:lineRule="auto"/>
              <w:rPr>
                <w:rFonts w:ascii="Arial" w:eastAsia="宋体" w:hAnsi="Arial"/>
              </w:rPr>
            </w:pPr>
            <w:r w:rsidRPr="009D56F6">
              <w:rPr>
                <w:rFonts w:ascii="Arial" w:eastAsia="宋体" w:hAnsi="Arial"/>
              </w:rPr>
              <w:t>900</w:t>
            </w:r>
          </w:p>
        </w:tc>
        <w:tc>
          <w:tcPr>
            <w:tcW w:w="2693" w:type="dxa"/>
            <w:vAlign w:val="center"/>
          </w:tcPr>
          <w:p w14:paraId="3CC67C94" w14:textId="4DBA1B2F" w:rsidR="0046042D" w:rsidRPr="009D56F6" w:rsidRDefault="0046042D" w:rsidP="009B3A01">
            <w:pPr>
              <w:spacing w:before="120" w:after="120" w:line="276" w:lineRule="auto"/>
              <w:rPr>
                <w:rFonts w:ascii="Arial" w:eastAsia="宋体" w:hAnsi="Arial"/>
              </w:rPr>
            </w:pPr>
            <w:r w:rsidRPr="009D56F6">
              <w:rPr>
                <w:rFonts w:ascii="Arial" w:eastAsia="宋体" w:hAnsi="Arial"/>
              </w:rPr>
              <w:t>35,43</w:t>
            </w:r>
          </w:p>
        </w:tc>
      </w:tr>
      <w:tr w:rsidR="00C04B88" w:rsidRPr="009D56F6" w14:paraId="061DC92B" w14:textId="77777777" w:rsidTr="00743B0B">
        <w:trPr>
          <w:trHeight w:val="397"/>
          <w:jc w:val="center"/>
        </w:trPr>
        <w:tc>
          <w:tcPr>
            <w:tcW w:w="1701" w:type="dxa"/>
            <w:vAlign w:val="center"/>
          </w:tcPr>
          <w:p w14:paraId="6DCCA42E" w14:textId="77777777" w:rsidR="0046042D" w:rsidRPr="009D56F6" w:rsidRDefault="0046042D" w:rsidP="009B3A01">
            <w:pPr>
              <w:spacing w:before="120" w:after="120" w:line="276" w:lineRule="auto"/>
              <w:rPr>
                <w:rFonts w:ascii="Arial" w:eastAsia="宋体" w:hAnsi="Arial"/>
                <w:b/>
              </w:rPr>
            </w:pPr>
            <w:r w:rsidRPr="009D56F6">
              <w:rPr>
                <w:rFonts w:ascii="Arial" w:eastAsia="宋体" w:hAnsi="Arial"/>
                <w:b/>
              </w:rPr>
              <w:t>X3</w:t>
            </w:r>
          </w:p>
        </w:tc>
        <w:tc>
          <w:tcPr>
            <w:tcW w:w="2268" w:type="dxa"/>
            <w:vAlign w:val="center"/>
          </w:tcPr>
          <w:p w14:paraId="5EC35D1D" w14:textId="715390AA" w:rsidR="0046042D" w:rsidRPr="009D56F6" w:rsidRDefault="0046042D" w:rsidP="009B3A01">
            <w:pPr>
              <w:spacing w:before="120" w:after="120" w:line="276" w:lineRule="auto"/>
              <w:rPr>
                <w:rFonts w:ascii="Arial" w:eastAsia="宋体" w:hAnsi="Arial"/>
              </w:rPr>
            </w:pPr>
            <w:r w:rsidRPr="009D56F6">
              <w:rPr>
                <w:rFonts w:ascii="Arial" w:eastAsia="宋体" w:hAnsi="Arial"/>
              </w:rPr>
              <w:t>900</w:t>
            </w:r>
          </w:p>
        </w:tc>
        <w:tc>
          <w:tcPr>
            <w:tcW w:w="2693" w:type="dxa"/>
            <w:vAlign w:val="center"/>
          </w:tcPr>
          <w:p w14:paraId="07D80AAA" w14:textId="26135B45" w:rsidR="0046042D" w:rsidRPr="009D56F6" w:rsidRDefault="0046042D" w:rsidP="009B3A01">
            <w:pPr>
              <w:spacing w:before="120" w:after="120" w:line="276" w:lineRule="auto"/>
              <w:rPr>
                <w:rFonts w:ascii="Arial" w:eastAsia="宋体" w:hAnsi="Arial"/>
              </w:rPr>
            </w:pPr>
            <w:r w:rsidRPr="009D56F6">
              <w:rPr>
                <w:rFonts w:ascii="Arial" w:eastAsia="宋体" w:hAnsi="Arial"/>
              </w:rPr>
              <w:t>35,43</w:t>
            </w:r>
          </w:p>
        </w:tc>
      </w:tr>
      <w:tr w:rsidR="00C04B88" w:rsidRPr="009D56F6" w14:paraId="29A77DCC" w14:textId="77777777" w:rsidTr="00743B0B">
        <w:trPr>
          <w:trHeight w:val="397"/>
          <w:jc w:val="center"/>
        </w:trPr>
        <w:tc>
          <w:tcPr>
            <w:tcW w:w="1701" w:type="dxa"/>
            <w:vAlign w:val="center"/>
          </w:tcPr>
          <w:p w14:paraId="3FBB2CF2" w14:textId="77777777" w:rsidR="0046042D" w:rsidRPr="009D56F6" w:rsidRDefault="0046042D" w:rsidP="009B3A01">
            <w:pPr>
              <w:spacing w:before="120" w:after="120" w:line="276" w:lineRule="auto"/>
              <w:rPr>
                <w:rFonts w:ascii="Arial" w:eastAsia="宋体" w:hAnsi="Arial"/>
                <w:b/>
              </w:rPr>
            </w:pPr>
            <w:r w:rsidRPr="009D56F6">
              <w:rPr>
                <w:rFonts w:ascii="Arial" w:eastAsia="宋体" w:hAnsi="Arial"/>
                <w:b/>
              </w:rPr>
              <w:t>Y1</w:t>
            </w:r>
          </w:p>
        </w:tc>
        <w:tc>
          <w:tcPr>
            <w:tcW w:w="2268" w:type="dxa"/>
            <w:vAlign w:val="center"/>
          </w:tcPr>
          <w:p w14:paraId="0AB80DD8" w14:textId="49589C30" w:rsidR="0046042D" w:rsidRPr="009D56F6" w:rsidRDefault="0046042D" w:rsidP="009B3A01">
            <w:pPr>
              <w:spacing w:before="120" w:after="120" w:line="276" w:lineRule="auto"/>
              <w:rPr>
                <w:rFonts w:ascii="Arial" w:eastAsia="宋体" w:hAnsi="Arial"/>
              </w:rPr>
            </w:pPr>
            <w:r w:rsidRPr="009D56F6">
              <w:rPr>
                <w:rFonts w:ascii="Arial" w:eastAsia="宋体" w:hAnsi="Arial"/>
              </w:rPr>
              <w:t>700</w:t>
            </w:r>
          </w:p>
        </w:tc>
        <w:tc>
          <w:tcPr>
            <w:tcW w:w="2693" w:type="dxa"/>
            <w:vAlign w:val="center"/>
          </w:tcPr>
          <w:p w14:paraId="51F7C759" w14:textId="5D0022EB" w:rsidR="0046042D" w:rsidRPr="009D56F6" w:rsidRDefault="0046042D" w:rsidP="009B3A01">
            <w:pPr>
              <w:spacing w:before="120" w:after="120" w:line="276" w:lineRule="auto"/>
              <w:rPr>
                <w:rFonts w:ascii="Arial" w:eastAsia="宋体" w:hAnsi="Arial"/>
              </w:rPr>
            </w:pPr>
            <w:r w:rsidRPr="009D56F6">
              <w:rPr>
                <w:rFonts w:ascii="Arial" w:eastAsia="宋体" w:hAnsi="Arial"/>
              </w:rPr>
              <w:t>27,56</w:t>
            </w:r>
          </w:p>
        </w:tc>
      </w:tr>
      <w:tr w:rsidR="00C04B88" w:rsidRPr="009D56F6" w14:paraId="081C038A" w14:textId="77777777" w:rsidTr="00743B0B">
        <w:trPr>
          <w:trHeight w:val="397"/>
          <w:jc w:val="center"/>
        </w:trPr>
        <w:tc>
          <w:tcPr>
            <w:tcW w:w="1701" w:type="dxa"/>
            <w:vAlign w:val="center"/>
          </w:tcPr>
          <w:p w14:paraId="1991B422" w14:textId="77777777" w:rsidR="0046042D" w:rsidRPr="009D56F6" w:rsidRDefault="0046042D" w:rsidP="009B3A01">
            <w:pPr>
              <w:spacing w:before="120" w:after="120" w:line="276" w:lineRule="auto"/>
              <w:rPr>
                <w:rFonts w:ascii="Arial" w:eastAsia="宋体" w:hAnsi="Arial"/>
                <w:b/>
              </w:rPr>
            </w:pPr>
            <w:r w:rsidRPr="009D56F6">
              <w:rPr>
                <w:rFonts w:ascii="Arial" w:eastAsia="宋体" w:hAnsi="Arial"/>
                <w:b/>
              </w:rPr>
              <w:t>Y2</w:t>
            </w:r>
          </w:p>
        </w:tc>
        <w:tc>
          <w:tcPr>
            <w:tcW w:w="2268" w:type="dxa"/>
            <w:vAlign w:val="center"/>
          </w:tcPr>
          <w:p w14:paraId="05B83899" w14:textId="4F58A0A1" w:rsidR="0046042D" w:rsidRPr="009D56F6" w:rsidRDefault="0046042D" w:rsidP="009B3A01">
            <w:pPr>
              <w:spacing w:before="120" w:after="120" w:line="276" w:lineRule="auto"/>
              <w:rPr>
                <w:rFonts w:ascii="Arial" w:eastAsia="宋体" w:hAnsi="Arial"/>
              </w:rPr>
            </w:pPr>
            <w:r w:rsidRPr="009D56F6">
              <w:rPr>
                <w:rFonts w:ascii="Arial" w:eastAsia="宋体" w:hAnsi="Arial"/>
              </w:rPr>
              <w:t>500</w:t>
            </w:r>
          </w:p>
        </w:tc>
        <w:tc>
          <w:tcPr>
            <w:tcW w:w="2693" w:type="dxa"/>
            <w:vAlign w:val="center"/>
          </w:tcPr>
          <w:p w14:paraId="075FFA8F" w14:textId="723919D6" w:rsidR="0046042D" w:rsidRPr="009D56F6" w:rsidRDefault="0046042D" w:rsidP="009B3A01">
            <w:pPr>
              <w:spacing w:before="120" w:after="120" w:line="276" w:lineRule="auto"/>
              <w:rPr>
                <w:rFonts w:ascii="Arial" w:eastAsia="宋体" w:hAnsi="Arial"/>
              </w:rPr>
            </w:pPr>
            <w:r w:rsidRPr="009D56F6">
              <w:rPr>
                <w:rFonts w:ascii="Arial" w:eastAsia="宋体" w:hAnsi="Arial"/>
              </w:rPr>
              <w:t>19,69</w:t>
            </w:r>
          </w:p>
        </w:tc>
      </w:tr>
      <w:tr w:rsidR="00C04B88" w:rsidRPr="009D56F6" w14:paraId="6B4BC605" w14:textId="77777777" w:rsidTr="00743B0B">
        <w:trPr>
          <w:trHeight w:val="397"/>
          <w:jc w:val="center"/>
        </w:trPr>
        <w:tc>
          <w:tcPr>
            <w:tcW w:w="1701" w:type="dxa"/>
            <w:vAlign w:val="center"/>
          </w:tcPr>
          <w:p w14:paraId="35C07277" w14:textId="77777777" w:rsidR="0046042D" w:rsidRPr="009D56F6" w:rsidRDefault="0046042D" w:rsidP="009B3A01">
            <w:pPr>
              <w:spacing w:before="120" w:after="120" w:line="276" w:lineRule="auto"/>
              <w:rPr>
                <w:rFonts w:ascii="Arial" w:eastAsia="宋体" w:hAnsi="Arial"/>
                <w:b/>
              </w:rPr>
            </w:pPr>
            <w:r w:rsidRPr="009D56F6">
              <w:rPr>
                <w:rFonts w:ascii="Arial" w:eastAsia="宋体" w:hAnsi="Arial"/>
                <w:b/>
              </w:rPr>
              <w:t>Y3</w:t>
            </w:r>
          </w:p>
        </w:tc>
        <w:tc>
          <w:tcPr>
            <w:tcW w:w="2268" w:type="dxa"/>
            <w:vAlign w:val="center"/>
          </w:tcPr>
          <w:p w14:paraId="32F414F3" w14:textId="11BE1EA5" w:rsidR="0046042D" w:rsidRPr="009D56F6" w:rsidRDefault="0046042D" w:rsidP="009B3A01">
            <w:pPr>
              <w:spacing w:before="120" w:after="120" w:line="276" w:lineRule="auto"/>
              <w:rPr>
                <w:rFonts w:ascii="Arial" w:eastAsia="宋体" w:hAnsi="Arial"/>
              </w:rPr>
            </w:pPr>
            <w:r w:rsidRPr="009D56F6">
              <w:rPr>
                <w:rFonts w:ascii="Arial" w:eastAsia="宋体" w:hAnsi="Arial"/>
              </w:rPr>
              <w:t>850</w:t>
            </w:r>
          </w:p>
        </w:tc>
        <w:tc>
          <w:tcPr>
            <w:tcW w:w="2693" w:type="dxa"/>
            <w:vAlign w:val="center"/>
          </w:tcPr>
          <w:p w14:paraId="58D48053" w14:textId="45BE48DD" w:rsidR="0046042D" w:rsidRPr="009D56F6" w:rsidRDefault="0046042D" w:rsidP="009B3A01">
            <w:pPr>
              <w:spacing w:before="120" w:after="120" w:line="276" w:lineRule="auto"/>
              <w:rPr>
                <w:rFonts w:ascii="Arial" w:eastAsia="宋体" w:hAnsi="Arial"/>
              </w:rPr>
            </w:pPr>
            <w:r w:rsidRPr="009D56F6">
              <w:rPr>
                <w:rFonts w:ascii="Arial" w:eastAsia="宋体" w:hAnsi="Arial"/>
              </w:rPr>
              <w:t>33,46</w:t>
            </w:r>
          </w:p>
        </w:tc>
      </w:tr>
    </w:tbl>
    <w:p w14:paraId="6BE3E3F5" w14:textId="77777777" w:rsidR="00140C9B" w:rsidRPr="009D56F6" w:rsidRDefault="00140C9B" w:rsidP="009B3A01">
      <w:pPr>
        <w:spacing w:line="276" w:lineRule="auto"/>
        <w:rPr>
          <w:rFonts w:eastAsia="宋体"/>
        </w:rPr>
      </w:pPr>
    </w:p>
    <w:p w14:paraId="54F88DCC" w14:textId="7FC0B0DE" w:rsidR="00406AB9" w:rsidRPr="009D56F6" w:rsidRDefault="00406AB9" w:rsidP="00E42578">
      <w:pPr>
        <w:pStyle w:val="ItemList"/>
        <w:spacing w:before="48" w:after="48"/>
      </w:pPr>
      <w:r w:rsidRPr="009D56F6">
        <w:lastRenderedPageBreak/>
        <w:t>Wählen Sie einen Standort, an dem das Ladekabel über eine ausreichende Länge verfügt, um mit dem EV-Ladeanschluss verbunden zu werden. Die Standardlänge des Ladekabels beträgt 4 Meter, aber es ist auch ein 7,5-Meter-Kabel verfügbar.</w:t>
      </w:r>
    </w:p>
    <w:p w14:paraId="5E64BF2C" w14:textId="77777777" w:rsidR="00406AB9" w:rsidRPr="009D56F6" w:rsidRDefault="00406AB9" w:rsidP="00E42578">
      <w:pPr>
        <w:pStyle w:val="ItemList"/>
        <w:spacing w:before="48" w:after="48"/>
      </w:pPr>
      <w:r w:rsidRPr="009D56F6">
        <w:t>Berücksichtigen Sie die begrenzte Reichweite eines Rollstuhlbenutzers.</w:t>
      </w:r>
    </w:p>
    <w:p w14:paraId="5A06E2AF" w14:textId="77777777" w:rsidR="00406AB9" w:rsidRPr="009D56F6" w:rsidRDefault="00406AB9" w:rsidP="00E42578">
      <w:pPr>
        <w:pStyle w:val="ItemList"/>
        <w:spacing w:before="48" w:after="48"/>
      </w:pPr>
      <w:r w:rsidRPr="009D56F6">
        <w:t>Bestimmen Sie die angemessenen Bodenverankerungsstandorte, an denen Beton vorhanden ist oder angebracht werden kann (keine Asphaltoberflächen)</w:t>
      </w:r>
    </w:p>
    <w:p w14:paraId="55333C66" w14:textId="77777777" w:rsidR="00406AB9" w:rsidRPr="009D56F6" w:rsidRDefault="00406AB9" w:rsidP="00E42578">
      <w:pPr>
        <w:pStyle w:val="ItemList"/>
        <w:spacing w:before="48" w:after="48"/>
      </w:pPr>
      <w:r w:rsidRPr="009D56F6">
        <w:t>Berücksichtigen Sie Standorte, an denen es einfach sein wird, zukünftige Stationen hinzuzufügen.</w:t>
      </w:r>
    </w:p>
    <w:p w14:paraId="29A0F351" w14:textId="77777777" w:rsidR="00406AB9" w:rsidRPr="009D56F6" w:rsidRDefault="00406AB9" w:rsidP="00E42578">
      <w:pPr>
        <w:pStyle w:val="ItemList"/>
        <w:spacing w:before="48" w:after="48"/>
      </w:pPr>
      <w:r w:rsidRPr="009D56F6">
        <w:t>Bestimmen Sie eine optimale Leitungsführung, um die Kosten für lineare Leitungen für mehrere Stellplätze zu minimieren. Vermeiden oder minimieren Sie, wenn möglich, Grabungsarbeiten.</w:t>
      </w:r>
    </w:p>
    <w:p w14:paraId="1EA3313C" w14:textId="12DF3764" w:rsidR="00406AB9" w:rsidRPr="009D56F6" w:rsidRDefault="00406AB9" w:rsidP="00E42578">
      <w:pPr>
        <w:pStyle w:val="ItemList"/>
        <w:spacing w:before="48" w:after="48"/>
      </w:pPr>
      <w:r w:rsidRPr="009D56F6">
        <w:t xml:space="preserve">Bewerten Sie die bestehende elektrische Infrastruktur, um zu bestimmen, ob die bestehende Versorgungsleistung und die Kapazität des elektrischen Schaltpults ausreichend ist. Stellen Sie Kosten für alle erforderlichen Upgrades und/oder ein neues spezielles Schaltpult fest. </w:t>
      </w:r>
      <w:r w:rsidR="00502D81" w:rsidRPr="009D56F6">
        <w:t>Wir empfehlen Ihnen, dass Sie einen zertifizierten Elektriker einsetzen, um die verfügbare Kapazität zu bewerten und alle erforderlichen Upgrades festzustellen, die eventuell erforderlich sind</w:t>
      </w:r>
      <w:r w:rsidRPr="009D56F6">
        <w:t>.</w:t>
      </w:r>
    </w:p>
    <w:p w14:paraId="75A49739" w14:textId="2FDD2376" w:rsidR="00406AB9" w:rsidRPr="009D56F6" w:rsidRDefault="00406AB9" w:rsidP="00E42578">
      <w:pPr>
        <w:pStyle w:val="ItemList"/>
        <w:spacing w:before="48" w:after="48"/>
      </w:pPr>
      <w:r w:rsidRPr="009D56F6">
        <w:t xml:space="preserve">Wenn ein spezielles EV-Schaltpult erforderlich ist, </w:t>
      </w:r>
      <w:r w:rsidR="00CE3D47" w:rsidRPr="009D56F6">
        <w:t>wählen</w:t>
      </w:r>
      <w:r w:rsidRPr="009D56F6">
        <w:t xml:space="preserve"> Sie einen Schaltpultstandort in der </w:t>
      </w:r>
      <w:r w:rsidR="00CE3D47" w:rsidRPr="009D56F6">
        <w:t>Nähe</w:t>
      </w:r>
      <w:r w:rsidRPr="009D56F6">
        <w:t xml:space="preserve"> der bestehenden elektrischen Stromversorgung.</w:t>
      </w:r>
    </w:p>
    <w:p w14:paraId="464A4A09" w14:textId="72BB8ADA" w:rsidR="00406AB9" w:rsidRPr="009D56F6" w:rsidRDefault="00406AB9" w:rsidP="00E42578">
      <w:pPr>
        <w:pStyle w:val="ItemList"/>
        <w:spacing w:before="48" w:after="48"/>
      </w:pPr>
      <w:r w:rsidRPr="009D56F6">
        <w:t>Messen Sie sie Mobilfunksignalstärke, um eine angemessene Mobilfunknetzabdeckung an der Installationsstelle zu gewährleisten. Um eine angemessene Signalst</w:t>
      </w:r>
      <w:r w:rsidR="00CE3D47" w:rsidRPr="009D56F6">
        <w:t>ä</w:t>
      </w:r>
      <w:r w:rsidRPr="009D56F6">
        <w:t>rke in Tiefgaragen oder geschlossenen Parkanlagen zu gewährleisten, können Mobilsignalverstärker erforderlich sein.</w:t>
      </w:r>
    </w:p>
    <w:p w14:paraId="2B071D81" w14:textId="58BBAECA" w:rsidR="00406AB9" w:rsidRPr="009D56F6" w:rsidRDefault="00406AB9" w:rsidP="00E42578">
      <w:pPr>
        <w:pStyle w:val="ItemList"/>
        <w:spacing w:before="48" w:after="48"/>
      </w:pPr>
      <w:r w:rsidRPr="009D56F6">
        <w:t xml:space="preserve">Wir empfehlen Ihnen, Standorte unter Bäumen zu vermeiden, wo Säfte, Pollen oder Blätter auf den </w:t>
      </w:r>
      <w:r w:rsidRPr="009D56F6">
        <w:rPr>
          <w:snapToGrid w:val="0"/>
        </w:rPr>
        <w:t>MaxiCharger</w:t>
      </w:r>
      <w:r w:rsidRPr="009D56F6">
        <w:t xml:space="preserve"> fallen und den Arbeitsaufwand des Stationsinhabers für die Instandhaltung des Standortes erhöhen würden.</w:t>
      </w:r>
    </w:p>
    <w:p w14:paraId="4B03965C" w14:textId="77777777" w:rsidR="00406AB9" w:rsidRPr="009D56F6" w:rsidRDefault="00406AB9" w:rsidP="00E42578">
      <w:pPr>
        <w:pStyle w:val="ItemList"/>
        <w:spacing w:before="48" w:after="48"/>
      </w:pPr>
      <w:r w:rsidRPr="009D56F6">
        <w:t>Für das Parken in Taschen empfehlen wir die Verwendung von senkrechten Parktaschen, die es dem Fahrzeug ermöglichen, zuerst mit der Front oder mit dem Heck hineinzufahren, um so die unterschiedlichen Ladeanschlüsse an den verschiedenen E-Fahrzeugen besser berücksichtigen zu können. Diagonale Parktaschen werden nicht angeraten.</w:t>
      </w:r>
    </w:p>
    <w:p w14:paraId="63AC1F9C" w14:textId="5458AB44" w:rsidR="00406AB9" w:rsidRPr="009D56F6" w:rsidRDefault="00406AB9" w:rsidP="00BD2480">
      <w:pPr>
        <w:pStyle w:val="NOTE0"/>
        <w:rPr>
          <w:rFonts w:cs="Arial"/>
        </w:rPr>
      </w:pPr>
      <w:r w:rsidRPr="009D56F6">
        <w:rPr>
          <w:rFonts w:cs="Arial"/>
          <w:noProof/>
          <w:lang w:val="en-US"/>
        </w:rPr>
        <w:drawing>
          <wp:anchor distT="0" distB="0" distL="114300" distR="114300" simplePos="0" relativeHeight="252336128" behindDoc="0" locked="0" layoutInCell="1" allowOverlap="1" wp14:anchorId="2AD872DE" wp14:editId="2454FA19">
            <wp:simplePos x="0" y="0"/>
            <wp:positionH relativeFrom="margin">
              <wp:posOffset>-1270</wp:posOffset>
            </wp:positionH>
            <wp:positionV relativeFrom="paragraph">
              <wp:posOffset>10795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5D459BDB" w14:textId="6CB536F8" w:rsidR="00406AB9" w:rsidRPr="009D56F6" w:rsidRDefault="00406AB9" w:rsidP="00BD2480">
      <w:pPr>
        <w:pStyle w:val="NOTE"/>
      </w:pPr>
      <w:r w:rsidRPr="009D56F6">
        <w:t>Obwohl Autel den MaxiCharger an einer Vielzahl von modernen Fahrzeugen testet, können wir die Standorte des Anschlusses an zukünftigen Fahrzeugen nicht garantieren und keine Haftung dafür übernehmen, dass die vorgeschlagenen Konfigurationen bei allen Fahrzeugen funktionieren werden.</w:t>
      </w:r>
    </w:p>
    <w:p w14:paraId="527907E2" w14:textId="5C2DD965" w:rsidR="00406AB9" w:rsidRPr="009D56F6" w:rsidRDefault="00406AB9" w:rsidP="00E42578">
      <w:pPr>
        <w:pStyle w:val="ItemList"/>
        <w:spacing w:before="48" w:after="48"/>
      </w:pPr>
      <w:r w:rsidRPr="009D56F6">
        <w:t>Wählen Sie angrenzende Parkplätze in einem Bereich mit ausreichender Beleuchtung.</w:t>
      </w:r>
    </w:p>
    <w:p w14:paraId="08305574" w14:textId="6C964A54" w:rsidR="00406AB9" w:rsidRPr="009D56F6" w:rsidRDefault="00406AB9" w:rsidP="00E42578">
      <w:pPr>
        <w:pStyle w:val="ItemList"/>
        <w:spacing w:before="48" w:after="48"/>
      </w:pPr>
      <w:r w:rsidRPr="009D56F6">
        <w:t>Berücksichtigen Sie, wie leicht Fahrer die Stationen finden können, zu denen Sie einen Zugang benötigen.</w:t>
      </w:r>
    </w:p>
    <w:p w14:paraId="414AE948" w14:textId="33ACAEF3" w:rsidR="00406AB9" w:rsidRPr="009D56F6" w:rsidRDefault="00406AB9" w:rsidP="00E42578">
      <w:pPr>
        <w:pStyle w:val="ItemList"/>
        <w:spacing w:before="48" w:after="48"/>
      </w:pPr>
      <w:r w:rsidRPr="009D56F6">
        <w:lastRenderedPageBreak/>
        <w:t>Prüfen Sie lokalen Anforderungen auf Zugänglichkeit und Wegbreite, manchmal „Fahrtweg“ genannt, um sicherzustellen, dass die Platzierung der Station die Nutzung des Bürgersteigs nicht einschränkt.</w:t>
      </w:r>
    </w:p>
    <w:p w14:paraId="71E43416" w14:textId="2C9E358E" w:rsidR="00406AB9" w:rsidRPr="009D56F6" w:rsidRDefault="00406AB9" w:rsidP="00BD2480">
      <w:pPr>
        <w:pStyle w:val="NOTE0"/>
        <w:rPr>
          <w:rFonts w:cs="Arial"/>
        </w:rPr>
      </w:pPr>
      <w:r w:rsidRPr="009D56F6">
        <w:rPr>
          <w:rFonts w:cs="Arial"/>
          <w:bCs/>
          <w:noProof/>
          <w:szCs w:val="20"/>
          <w:lang w:val="en-US"/>
        </w:rPr>
        <w:drawing>
          <wp:anchor distT="0" distB="0" distL="114300" distR="114300" simplePos="0" relativeHeight="252337152" behindDoc="0" locked="0" layoutInCell="1" allowOverlap="1" wp14:anchorId="4D0647E8" wp14:editId="68237CDF">
            <wp:simplePos x="0" y="0"/>
            <wp:positionH relativeFrom="leftMargin">
              <wp:posOffset>337185</wp:posOffset>
            </wp:positionH>
            <wp:positionV relativeFrom="paragraph">
              <wp:posOffset>12065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9D56F6">
        <w:rPr>
          <w:rFonts w:cs="Arial"/>
        </w:rPr>
        <w:t>WICHTIG</w:t>
      </w:r>
    </w:p>
    <w:p w14:paraId="5AAF3464" w14:textId="5A72F60A" w:rsidR="00406AB9" w:rsidRPr="009D56F6" w:rsidRDefault="00406AB9" w:rsidP="00BD2480">
      <w:pPr>
        <w:pStyle w:val="NOTE"/>
      </w:pPr>
      <w:r w:rsidRPr="009D56F6">
        <w:t>Platzieren Sie jeden MaxiCharger mittig an den Kopf des Parkplatzes, wobei der Touchscreen zum Fahrzeug weist. Diese Platzierung maximiert die Kabelreichweite für die verschiedenen Ladeanschlussstandorte auf verschiedenen EVs.</w:t>
      </w:r>
    </w:p>
    <w:p w14:paraId="0E79B8AC" w14:textId="65234EF6" w:rsidR="00546182" w:rsidRPr="009D56F6" w:rsidRDefault="00406AB9" w:rsidP="00E42578">
      <w:pPr>
        <w:pStyle w:val="ItemList"/>
        <w:spacing w:before="48" w:after="48"/>
      </w:pPr>
      <w:r w:rsidRPr="009D56F6">
        <w:t>„Pull-through-Parking“ (Tankstellenmodell) wird nicht empfohlen.</w:t>
      </w:r>
    </w:p>
    <w:p w14:paraId="454AFF17" w14:textId="0275580C" w:rsidR="003F1065" w:rsidRPr="009D56F6" w:rsidRDefault="003F1065" w:rsidP="009B3A01">
      <w:pPr>
        <w:pStyle w:val="3"/>
        <w:spacing w:before="240" w:line="276" w:lineRule="auto"/>
        <w:rPr>
          <w:rFonts w:eastAsia="宋体"/>
        </w:rPr>
      </w:pPr>
      <w:bookmarkStart w:id="445" w:name="_Preparing_the_Foundation"/>
      <w:bookmarkStart w:id="446" w:name="_Ref102753210"/>
      <w:bookmarkStart w:id="447" w:name="_Toc106900419"/>
      <w:bookmarkStart w:id="448" w:name="_Toc120628656"/>
      <w:bookmarkStart w:id="449" w:name="_Toc102657964"/>
      <w:bookmarkStart w:id="450" w:name="_Ref102742734"/>
      <w:bookmarkStart w:id="451" w:name="_Ref101863843"/>
      <w:bookmarkEnd w:id="445"/>
      <w:r w:rsidRPr="009D56F6">
        <w:rPr>
          <w:rFonts w:eastAsia="宋体"/>
        </w:rPr>
        <w:t>Vorbereitung des Fundaments</w:t>
      </w:r>
      <w:bookmarkEnd w:id="446"/>
      <w:bookmarkEnd w:id="447"/>
      <w:bookmarkEnd w:id="448"/>
    </w:p>
    <w:p w14:paraId="77A37C57" w14:textId="48158F62" w:rsidR="00FE4C69" w:rsidRPr="009D56F6" w:rsidRDefault="003F1065" w:rsidP="009B3A01">
      <w:pPr>
        <w:pStyle w:val="a0"/>
        <w:spacing w:line="276" w:lineRule="auto"/>
        <w:rPr>
          <w:rFonts w:eastAsia="宋体" w:cs="Arial"/>
        </w:rPr>
      </w:pPr>
      <w:r w:rsidRPr="009D56F6">
        <w:rPr>
          <w:rFonts w:eastAsia="宋体" w:cs="Arial"/>
        </w:rPr>
        <w:t>Vorbereitung eines gegossenen Fundaments</w:t>
      </w:r>
    </w:p>
    <w:p w14:paraId="5FA16309" w14:textId="6B249991" w:rsidR="003F1065" w:rsidRPr="009D56F6" w:rsidRDefault="007547A3" w:rsidP="0057198A">
      <w:pPr>
        <w:pStyle w:val="a8"/>
        <w:numPr>
          <w:ilvl w:val="0"/>
          <w:numId w:val="16"/>
        </w:numPr>
      </w:pPr>
      <w:r w:rsidRPr="009D56F6">
        <w:t>Bohren</w:t>
      </w:r>
      <w:r w:rsidR="003F1065" w:rsidRPr="009D56F6">
        <w:t xml:space="preserve"> Sie ein Loch, basierend auf der Fundamentgröße.</w:t>
      </w:r>
    </w:p>
    <w:p w14:paraId="2662FA8E" w14:textId="471DB9FE" w:rsidR="00307D95" w:rsidRPr="009D56F6" w:rsidRDefault="00307D95" w:rsidP="00BD2480">
      <w:pPr>
        <w:pStyle w:val="NOTE0"/>
        <w:rPr>
          <w:rFonts w:cs="Arial"/>
        </w:rPr>
      </w:pPr>
      <w:r w:rsidRPr="009D56F6">
        <w:rPr>
          <w:rFonts w:cs="Arial"/>
          <w:noProof/>
          <w:lang w:val="en-US"/>
        </w:rPr>
        <w:drawing>
          <wp:anchor distT="0" distB="0" distL="114300" distR="114300" simplePos="0" relativeHeight="252637184" behindDoc="0" locked="0" layoutInCell="1" allowOverlap="1" wp14:anchorId="4A6F2A06" wp14:editId="57B38A2D">
            <wp:simplePos x="0" y="0"/>
            <wp:positionH relativeFrom="column">
              <wp:posOffset>8255</wp:posOffset>
            </wp:positionH>
            <wp:positionV relativeFrom="paragraph">
              <wp:posOffset>29845</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9D56F6">
        <w:rPr>
          <w:rFonts w:cs="Arial"/>
        </w:rPr>
        <w:t>WICHTIG</w:t>
      </w:r>
    </w:p>
    <w:p w14:paraId="3E32DC6C" w14:textId="4DCF547B" w:rsidR="00307D95" w:rsidRPr="009D56F6" w:rsidRDefault="00307D95">
      <w:pPr>
        <w:pStyle w:val="NOTEItemList"/>
        <w:spacing w:before="48" w:after="48"/>
      </w:pPr>
      <w:r w:rsidRPr="009D56F6">
        <w:t>Die Mindestgrößen des Loches für den MaxiCharger DC 120 und den MaxiCharger DC 240 sind 820 x 640 x 500 mm bzw. 820 x 740 x 500 mm.</w:t>
      </w:r>
    </w:p>
    <w:p w14:paraId="6C4F99FA" w14:textId="3540BE13" w:rsidR="00DD707C" w:rsidRPr="009D56F6" w:rsidRDefault="00307D95">
      <w:pPr>
        <w:pStyle w:val="NOTEItemList"/>
        <w:spacing w:before="48" w:after="48"/>
      </w:pPr>
      <w:r w:rsidRPr="009D56F6">
        <w:t>Das Fundament muss die C30-Anforderungen erfüllen.</w:t>
      </w:r>
    </w:p>
    <w:p w14:paraId="175F932B" w14:textId="3C71200C" w:rsidR="00BC4AA0" w:rsidRPr="009D56F6" w:rsidRDefault="00BC4AA0" w:rsidP="00546182">
      <w:pPr>
        <w:spacing w:line="276" w:lineRule="auto"/>
        <w:ind w:left="0"/>
        <w:jc w:val="center"/>
        <w:rPr>
          <w:rFonts w:eastAsia="宋体"/>
        </w:rPr>
      </w:pPr>
      <w:r w:rsidRPr="009D56F6">
        <w:rPr>
          <w:rFonts w:eastAsia="宋体"/>
          <w:noProof/>
          <w:sz w:val="21"/>
          <w:szCs w:val="21"/>
          <w:lang w:val="en-US"/>
        </w:rPr>
        <w:drawing>
          <wp:inline distT="0" distB="0" distL="0" distR="0" wp14:anchorId="5AE73A0F" wp14:editId="02746679">
            <wp:extent cx="2639683" cy="1981400"/>
            <wp:effectExtent l="0" t="0" r="8890" b="0"/>
            <wp:docPr id="34" name="图片 3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图示, 工程绘图&#10;&#10;描述已自动生成"/>
                    <pic:cNvPicPr/>
                  </pic:nvPicPr>
                  <pic:blipFill>
                    <a:blip r:embed="rId43">
                      <a:extLst>
                        <a:ext uri="{28A0092B-C50C-407E-A947-70E740481C1C}">
                          <a14:useLocalDpi xmlns:a14="http://schemas.microsoft.com/office/drawing/2010/main" val="0"/>
                        </a:ext>
                      </a:extLst>
                    </a:blip>
                    <a:stretch>
                      <a:fillRect/>
                    </a:stretch>
                  </pic:blipFill>
                  <pic:spPr>
                    <a:xfrm>
                      <a:off x="0" y="0"/>
                      <a:ext cx="2673375" cy="2006690"/>
                    </a:xfrm>
                    <a:prstGeom prst="rect">
                      <a:avLst/>
                    </a:prstGeom>
                  </pic:spPr>
                </pic:pic>
              </a:graphicData>
            </a:graphic>
          </wp:inline>
        </w:drawing>
      </w:r>
    </w:p>
    <w:p w14:paraId="633EDCC6" w14:textId="62C70717" w:rsidR="00BC4AA0" w:rsidRPr="009D56F6" w:rsidRDefault="00BC4AA0" w:rsidP="009B3A01">
      <w:pPr>
        <w:spacing w:line="276" w:lineRule="auto"/>
        <w:rPr>
          <w:rFonts w:eastAsia="宋体"/>
        </w:rPr>
      </w:pPr>
      <w:r w:rsidRPr="009D56F6">
        <w:rPr>
          <w:rFonts w:eastAsia="宋体"/>
          <w:noProof/>
          <w:lang w:val="en-US"/>
        </w:rPr>
        <mc:AlternateContent>
          <mc:Choice Requires="wps">
            <w:drawing>
              <wp:inline distT="0" distB="0" distL="0" distR="0" wp14:anchorId="0867EA3B" wp14:editId="713455F3">
                <wp:extent cx="4179954" cy="635"/>
                <wp:effectExtent l="0" t="0" r="0" b="8890"/>
                <wp:docPr id="26" name="文本框 26"/>
                <wp:cNvGraphicFramePr/>
                <a:graphic xmlns:a="http://schemas.openxmlformats.org/drawingml/2006/main">
                  <a:graphicData uri="http://schemas.microsoft.com/office/word/2010/wordprocessingShape">
                    <wps:wsp>
                      <wps:cNvSpPr txBox="1"/>
                      <wps:spPr>
                        <a:xfrm>
                          <a:off x="0" y="0"/>
                          <a:ext cx="4179954" cy="635"/>
                        </a:xfrm>
                        <a:prstGeom prst="rect">
                          <a:avLst/>
                        </a:prstGeom>
                        <a:solidFill>
                          <a:prstClr val="white"/>
                        </a:solidFill>
                        <a:ln>
                          <a:noFill/>
                        </a:ln>
                        <a:effectLst/>
                      </wps:spPr>
                      <wps:txbx>
                        <w:txbxContent>
                          <w:p w14:paraId="3FF6311D" w14:textId="42BC93BB" w:rsidR="00BC4AA0" w:rsidRPr="007271B0" w:rsidRDefault="00BC4AA0" w:rsidP="00380F61">
                            <w:pPr>
                              <w:pStyle w:val="FigureTittle"/>
                              <w:rPr>
                                <w:rFonts w:cs="宋体"/>
                                <w:noProof/>
                                <w:snapToGrid w:val="0"/>
                              </w:rPr>
                            </w:pPr>
                            <w:bookmarkStart w:id="452" w:name="_Hlk107822864"/>
                            <w:bookmarkStart w:id="453" w:name="_Hlk107822865"/>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t xml:space="preserve"> </w:t>
                            </w:r>
                            <w:r w:rsidR="007547A3">
                              <w:t>Bohren</w:t>
                            </w:r>
                            <w:r>
                              <w:t xml:space="preserve"> eines Loches</w:t>
                            </w:r>
                            <w:bookmarkEnd w:id="452"/>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867EA3B" id="文本框 26" o:spid="_x0000_s1033" type="#_x0000_t202" style="width:329.1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" stroked="f">
                <v:textbox style="mso-fit-shape-to-text:t" inset="0,0,0,0">
                  <w:txbxContent>
                    <w:p w14:paraId="3FF6311D" w14:textId="42BC93BB" w:rsidR="00BC4AA0" w:rsidRPr="007271B0" w:rsidRDefault="00BC4AA0" w:rsidP="00380F61">
                      <w:pPr>
                        <w:pStyle w:val="FigureTittle"/>
                        <w:rPr>
                          <w:rFonts w:cs="宋体"/>
                          <w:noProof/>
                          <w:snapToGrid w:val="0"/>
                        </w:rPr>
                      </w:pPr>
                      <w:bookmarkStart w:id="454" w:name="_Hlk107822864"/>
                      <w:bookmarkStart w:id="455" w:name="_Hlk107822865"/>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2</w:t>
                      </w:r>
                      <w:r w:rsidR="002050EB">
                        <w:rPr>
                          <w:noProof/>
                        </w:rPr>
                        <w:fldChar w:fldCharType="end"/>
                      </w:r>
                      <w:r>
                        <w:t xml:space="preserve"> </w:t>
                      </w:r>
                      <w:r w:rsidR="007547A3">
                        <w:t>Bohren</w:t>
                      </w:r>
                      <w:r>
                        <w:t xml:space="preserve"> eines Loches</w:t>
                      </w:r>
                      <w:bookmarkEnd w:id="454"/>
                      <w:bookmarkEnd w:id="455"/>
                    </w:p>
                  </w:txbxContent>
                </v:textbox>
                <w10:anchorlock/>
              </v:shape>
            </w:pict>
          </mc:Fallback>
        </mc:AlternateContent>
      </w:r>
    </w:p>
    <w:p w14:paraId="6CDB323D" w14:textId="28CBB213" w:rsidR="002A6F3E" w:rsidRPr="009D56F6" w:rsidRDefault="002A6F3E"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t xml:space="preserve"> Spezifikationen </w:t>
      </w:r>
      <w:r w:rsidR="007547A3" w:rsidRPr="009D56F6">
        <w:rPr>
          <w:rFonts w:eastAsia="宋体" w:cs="Arial"/>
        </w:rPr>
        <w:t>Bohren</w:t>
      </w:r>
      <w:r w:rsidRPr="009D56F6">
        <w:rPr>
          <w:rFonts w:eastAsia="宋体" w:cs="Arial"/>
        </w:rPr>
        <w:t xml:space="preserve"> eines Loches</w:t>
      </w:r>
    </w:p>
    <w:tbl>
      <w:tblPr>
        <w:tblStyle w:val="a6"/>
        <w:tblW w:w="7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3"/>
        <w:gridCol w:w="1611"/>
        <w:gridCol w:w="1473"/>
        <w:gridCol w:w="1326"/>
        <w:gridCol w:w="1475"/>
      </w:tblGrid>
      <w:tr w:rsidR="00C04B88" w:rsidRPr="009D56F6" w14:paraId="331CA01A" w14:textId="77777777" w:rsidTr="00546182">
        <w:trPr>
          <w:cnfStyle w:val="100000000000" w:firstRow="1" w:lastRow="0" w:firstColumn="0" w:lastColumn="0" w:oddVBand="0" w:evenVBand="0" w:oddHBand="0" w:evenHBand="0" w:firstRowFirstColumn="0" w:firstRowLastColumn="0" w:lastRowFirstColumn="0" w:lastRowLastColumn="0"/>
          <w:trHeight w:val="301"/>
          <w:tblHeader/>
          <w:jc w:val="center"/>
        </w:trPr>
        <w:tc>
          <w:tcPr>
            <w:tcW w:w="1183" w:type="dxa"/>
            <w:vMerge w:val="restart"/>
          </w:tcPr>
          <w:p w14:paraId="6775E015" w14:textId="77777777" w:rsidR="002A6F3E" w:rsidRPr="009D56F6" w:rsidRDefault="002A6F3E" w:rsidP="001D332B">
            <w:pPr>
              <w:spacing w:line="276" w:lineRule="auto"/>
              <w:rPr>
                <w:rFonts w:eastAsia="宋体"/>
              </w:rPr>
            </w:pPr>
            <w:r w:rsidRPr="009D56F6">
              <w:rPr>
                <w:rFonts w:eastAsia="宋体"/>
              </w:rPr>
              <w:t>Parameter</w:t>
            </w:r>
          </w:p>
        </w:tc>
        <w:tc>
          <w:tcPr>
            <w:tcW w:w="5885" w:type="dxa"/>
            <w:gridSpan w:val="4"/>
          </w:tcPr>
          <w:p w14:paraId="302268D6" w14:textId="77777777" w:rsidR="002A6F3E" w:rsidRPr="009D56F6" w:rsidRDefault="002A6F3E" w:rsidP="001D332B">
            <w:pPr>
              <w:spacing w:line="276" w:lineRule="auto"/>
              <w:jc w:val="center"/>
              <w:rPr>
                <w:rFonts w:eastAsia="宋体"/>
              </w:rPr>
            </w:pPr>
            <w:r w:rsidRPr="009D56F6">
              <w:rPr>
                <w:rFonts w:eastAsia="宋体"/>
              </w:rPr>
              <w:t>Spezifikation</w:t>
            </w:r>
          </w:p>
        </w:tc>
      </w:tr>
      <w:tr w:rsidR="00C04B88" w:rsidRPr="009D56F6" w14:paraId="60CC0246" w14:textId="77777777" w:rsidTr="00546182">
        <w:trPr>
          <w:cnfStyle w:val="100000000000" w:firstRow="1" w:lastRow="0" w:firstColumn="0" w:lastColumn="0" w:oddVBand="0" w:evenVBand="0" w:oddHBand="0" w:evenHBand="0" w:firstRowFirstColumn="0" w:firstRowLastColumn="0" w:lastRowFirstColumn="0" w:lastRowLastColumn="0"/>
          <w:trHeight w:val="301"/>
          <w:tblHeader/>
          <w:jc w:val="center"/>
        </w:trPr>
        <w:tc>
          <w:tcPr>
            <w:tcW w:w="1183" w:type="dxa"/>
            <w:vMerge/>
          </w:tcPr>
          <w:p w14:paraId="6C36CE6C" w14:textId="77777777" w:rsidR="002A6F3E" w:rsidRPr="009D56F6" w:rsidRDefault="002A6F3E" w:rsidP="001D332B">
            <w:pPr>
              <w:spacing w:line="276" w:lineRule="auto"/>
              <w:rPr>
                <w:rFonts w:eastAsia="宋体"/>
              </w:rPr>
            </w:pPr>
          </w:p>
        </w:tc>
        <w:tc>
          <w:tcPr>
            <w:tcW w:w="3084" w:type="dxa"/>
            <w:gridSpan w:val="2"/>
          </w:tcPr>
          <w:p w14:paraId="0D9A024B" w14:textId="3A3D8244" w:rsidR="002A6F3E" w:rsidRPr="009D56F6" w:rsidRDefault="002A6F3E" w:rsidP="001D332B">
            <w:pPr>
              <w:spacing w:line="276" w:lineRule="auto"/>
              <w:jc w:val="left"/>
              <w:rPr>
                <w:rFonts w:eastAsia="宋体"/>
              </w:rPr>
            </w:pPr>
            <w:r w:rsidRPr="009D56F6">
              <w:rPr>
                <w:rFonts w:eastAsia="宋体"/>
              </w:rPr>
              <w:t>MaxiCharger DC120</w:t>
            </w:r>
          </w:p>
        </w:tc>
        <w:tc>
          <w:tcPr>
            <w:tcW w:w="2800" w:type="dxa"/>
            <w:gridSpan w:val="2"/>
          </w:tcPr>
          <w:p w14:paraId="6856B0DD" w14:textId="66CFC8D0" w:rsidR="002A6F3E" w:rsidRPr="009D56F6" w:rsidRDefault="002A6F3E" w:rsidP="001D332B">
            <w:pPr>
              <w:spacing w:line="276" w:lineRule="auto"/>
              <w:jc w:val="left"/>
              <w:rPr>
                <w:rFonts w:eastAsia="宋体"/>
              </w:rPr>
            </w:pPr>
            <w:r w:rsidRPr="009D56F6">
              <w:rPr>
                <w:rFonts w:eastAsia="宋体"/>
              </w:rPr>
              <w:t>MaxiCharger DC240</w:t>
            </w:r>
          </w:p>
        </w:tc>
      </w:tr>
      <w:tr w:rsidR="00C04B88" w:rsidRPr="009D56F6" w14:paraId="4E774C9A" w14:textId="77777777" w:rsidTr="00546182">
        <w:trPr>
          <w:trHeight w:val="423"/>
          <w:jc w:val="center"/>
        </w:trPr>
        <w:tc>
          <w:tcPr>
            <w:tcW w:w="1183" w:type="dxa"/>
            <w:vAlign w:val="center"/>
          </w:tcPr>
          <w:p w14:paraId="0D80182A" w14:textId="5D106AE3" w:rsidR="002A6F3E" w:rsidRPr="009D56F6" w:rsidRDefault="002A6F3E" w:rsidP="001D332B">
            <w:pPr>
              <w:spacing w:line="276" w:lineRule="auto"/>
              <w:jc w:val="both"/>
              <w:rPr>
                <w:rFonts w:ascii="Arial" w:eastAsia="宋体" w:hAnsi="Arial"/>
                <w:b/>
              </w:rPr>
            </w:pPr>
            <w:r w:rsidRPr="009D56F6">
              <w:rPr>
                <w:rFonts w:ascii="Arial" w:eastAsia="宋体" w:hAnsi="Arial"/>
                <w:b/>
              </w:rPr>
              <w:t>A1</w:t>
            </w:r>
          </w:p>
        </w:tc>
        <w:tc>
          <w:tcPr>
            <w:tcW w:w="1611" w:type="dxa"/>
            <w:vAlign w:val="center"/>
          </w:tcPr>
          <w:p w14:paraId="22A2CE75" w14:textId="6A587A4C" w:rsidR="002A6F3E" w:rsidRPr="009D56F6" w:rsidRDefault="002A6F3E" w:rsidP="001D332B">
            <w:pPr>
              <w:spacing w:line="276" w:lineRule="auto"/>
              <w:rPr>
                <w:rFonts w:ascii="Arial" w:eastAsia="宋体" w:hAnsi="Arial"/>
              </w:rPr>
            </w:pPr>
            <w:r w:rsidRPr="009D56F6">
              <w:rPr>
                <w:rFonts w:ascii="Arial" w:eastAsia="宋体" w:hAnsi="Arial"/>
              </w:rPr>
              <w:t>640 mm</w:t>
            </w:r>
          </w:p>
        </w:tc>
        <w:tc>
          <w:tcPr>
            <w:tcW w:w="1472" w:type="dxa"/>
            <w:vAlign w:val="center"/>
          </w:tcPr>
          <w:p w14:paraId="062BC9D8" w14:textId="5BFF1C4B" w:rsidR="002A6F3E" w:rsidRPr="009D56F6" w:rsidRDefault="002A6F3E" w:rsidP="001D332B">
            <w:pPr>
              <w:spacing w:line="276" w:lineRule="auto"/>
              <w:jc w:val="both"/>
              <w:rPr>
                <w:rFonts w:ascii="Arial" w:eastAsia="宋体" w:hAnsi="Arial"/>
              </w:rPr>
            </w:pPr>
            <w:r w:rsidRPr="009D56F6">
              <w:rPr>
                <w:rFonts w:ascii="Arial" w:eastAsia="宋体" w:hAnsi="Arial"/>
              </w:rPr>
              <w:t>25,2 in</w:t>
            </w:r>
          </w:p>
        </w:tc>
        <w:tc>
          <w:tcPr>
            <w:tcW w:w="1326" w:type="dxa"/>
            <w:vAlign w:val="center"/>
          </w:tcPr>
          <w:p w14:paraId="78D176C7" w14:textId="74E3A21A" w:rsidR="002A6F3E" w:rsidRPr="009D56F6" w:rsidRDefault="002A6F3E" w:rsidP="001D332B">
            <w:pPr>
              <w:spacing w:line="276" w:lineRule="auto"/>
              <w:rPr>
                <w:rFonts w:ascii="Arial" w:eastAsia="宋体" w:hAnsi="Arial"/>
              </w:rPr>
            </w:pPr>
            <w:r w:rsidRPr="009D56F6">
              <w:rPr>
                <w:rFonts w:ascii="Arial" w:eastAsia="宋体" w:hAnsi="Arial"/>
              </w:rPr>
              <w:t>740 mm</w:t>
            </w:r>
          </w:p>
        </w:tc>
        <w:tc>
          <w:tcPr>
            <w:tcW w:w="1473" w:type="dxa"/>
            <w:vAlign w:val="center"/>
          </w:tcPr>
          <w:p w14:paraId="58EB1AFD" w14:textId="483B3A58" w:rsidR="002A6F3E" w:rsidRPr="009D56F6" w:rsidRDefault="002A6F3E" w:rsidP="001D332B">
            <w:pPr>
              <w:spacing w:line="276" w:lineRule="auto"/>
              <w:jc w:val="both"/>
              <w:rPr>
                <w:rFonts w:ascii="Arial" w:eastAsia="宋体" w:hAnsi="Arial"/>
              </w:rPr>
            </w:pPr>
            <w:r w:rsidRPr="009D56F6">
              <w:rPr>
                <w:rFonts w:ascii="Arial" w:eastAsia="宋体" w:hAnsi="Arial"/>
              </w:rPr>
              <w:t>29,13 in</w:t>
            </w:r>
          </w:p>
        </w:tc>
      </w:tr>
      <w:tr w:rsidR="00C04B88" w:rsidRPr="009D56F6" w14:paraId="23E807FE" w14:textId="77777777" w:rsidTr="00546182">
        <w:trPr>
          <w:trHeight w:val="423"/>
          <w:jc w:val="center"/>
        </w:trPr>
        <w:tc>
          <w:tcPr>
            <w:tcW w:w="1183" w:type="dxa"/>
            <w:vAlign w:val="center"/>
          </w:tcPr>
          <w:p w14:paraId="51C290FA" w14:textId="38D34401" w:rsidR="002A6F3E" w:rsidRPr="009D56F6" w:rsidRDefault="002A6F3E" w:rsidP="001D332B">
            <w:pPr>
              <w:spacing w:line="276" w:lineRule="auto"/>
              <w:rPr>
                <w:rFonts w:ascii="Arial" w:eastAsia="宋体" w:hAnsi="Arial"/>
                <w:b/>
              </w:rPr>
            </w:pPr>
            <w:r w:rsidRPr="009D56F6">
              <w:rPr>
                <w:rFonts w:ascii="Arial" w:eastAsia="宋体" w:hAnsi="Arial"/>
                <w:b/>
              </w:rPr>
              <w:t>A2</w:t>
            </w:r>
          </w:p>
        </w:tc>
        <w:tc>
          <w:tcPr>
            <w:tcW w:w="1611" w:type="dxa"/>
            <w:vAlign w:val="center"/>
          </w:tcPr>
          <w:p w14:paraId="090B7AF1" w14:textId="55B7634B" w:rsidR="002A6F3E" w:rsidRPr="009D56F6" w:rsidRDefault="002A6F3E" w:rsidP="001D332B">
            <w:pPr>
              <w:spacing w:line="276" w:lineRule="auto"/>
              <w:rPr>
                <w:rFonts w:ascii="Arial" w:eastAsia="宋体" w:hAnsi="Arial"/>
              </w:rPr>
            </w:pPr>
            <w:r w:rsidRPr="009D56F6">
              <w:rPr>
                <w:rFonts w:ascii="Arial" w:eastAsia="宋体" w:hAnsi="Arial"/>
              </w:rPr>
              <w:t>820 mm</w:t>
            </w:r>
          </w:p>
        </w:tc>
        <w:tc>
          <w:tcPr>
            <w:tcW w:w="1472" w:type="dxa"/>
            <w:vAlign w:val="center"/>
          </w:tcPr>
          <w:p w14:paraId="3040A947" w14:textId="66A826CC" w:rsidR="002A6F3E" w:rsidRPr="009D56F6" w:rsidRDefault="002A6F3E" w:rsidP="001D332B">
            <w:pPr>
              <w:spacing w:line="276" w:lineRule="auto"/>
              <w:rPr>
                <w:rFonts w:ascii="Arial" w:eastAsia="宋体" w:hAnsi="Arial"/>
              </w:rPr>
            </w:pPr>
            <w:r w:rsidRPr="009D56F6">
              <w:rPr>
                <w:rFonts w:ascii="Arial" w:eastAsia="宋体" w:hAnsi="Arial"/>
              </w:rPr>
              <w:t>32,28 in</w:t>
            </w:r>
          </w:p>
        </w:tc>
        <w:tc>
          <w:tcPr>
            <w:tcW w:w="1326" w:type="dxa"/>
            <w:vAlign w:val="center"/>
          </w:tcPr>
          <w:p w14:paraId="458FA203" w14:textId="6954EF69" w:rsidR="002A6F3E" w:rsidRPr="009D56F6" w:rsidRDefault="002A6F3E" w:rsidP="001D332B">
            <w:pPr>
              <w:spacing w:line="276" w:lineRule="auto"/>
              <w:rPr>
                <w:rFonts w:ascii="Arial" w:eastAsia="宋体" w:hAnsi="Arial"/>
              </w:rPr>
            </w:pPr>
            <w:r w:rsidRPr="009D56F6">
              <w:rPr>
                <w:rFonts w:ascii="Arial" w:eastAsia="宋体" w:hAnsi="Arial"/>
              </w:rPr>
              <w:t>820 mm</w:t>
            </w:r>
          </w:p>
        </w:tc>
        <w:tc>
          <w:tcPr>
            <w:tcW w:w="1473" w:type="dxa"/>
            <w:vAlign w:val="center"/>
          </w:tcPr>
          <w:p w14:paraId="3BAAD632" w14:textId="75F06C48" w:rsidR="002A6F3E" w:rsidRPr="009D56F6" w:rsidRDefault="002A6F3E" w:rsidP="001D332B">
            <w:pPr>
              <w:spacing w:line="276" w:lineRule="auto"/>
              <w:rPr>
                <w:rFonts w:ascii="Arial" w:eastAsia="宋体" w:hAnsi="Arial"/>
              </w:rPr>
            </w:pPr>
            <w:r w:rsidRPr="009D56F6">
              <w:rPr>
                <w:rFonts w:ascii="Arial" w:eastAsia="宋体" w:hAnsi="Arial"/>
              </w:rPr>
              <w:t>32,28 in</w:t>
            </w:r>
          </w:p>
        </w:tc>
      </w:tr>
      <w:tr w:rsidR="00C04B88" w:rsidRPr="009D56F6" w14:paraId="52CB5A83" w14:textId="77777777" w:rsidTr="00546182">
        <w:trPr>
          <w:trHeight w:val="423"/>
          <w:jc w:val="center"/>
        </w:trPr>
        <w:tc>
          <w:tcPr>
            <w:tcW w:w="1183" w:type="dxa"/>
            <w:vAlign w:val="center"/>
          </w:tcPr>
          <w:p w14:paraId="17876E39" w14:textId="3043BC2B" w:rsidR="002A6F3E" w:rsidRPr="009D56F6" w:rsidRDefault="002A6F3E" w:rsidP="001D332B">
            <w:pPr>
              <w:spacing w:line="276" w:lineRule="auto"/>
              <w:rPr>
                <w:rFonts w:ascii="Arial" w:eastAsia="宋体" w:hAnsi="Arial"/>
                <w:b/>
              </w:rPr>
            </w:pPr>
            <w:r w:rsidRPr="009D56F6">
              <w:rPr>
                <w:rFonts w:ascii="Arial" w:eastAsia="宋体" w:hAnsi="Arial"/>
                <w:b/>
              </w:rPr>
              <w:t>A3</w:t>
            </w:r>
          </w:p>
        </w:tc>
        <w:tc>
          <w:tcPr>
            <w:tcW w:w="1611" w:type="dxa"/>
            <w:vAlign w:val="center"/>
          </w:tcPr>
          <w:p w14:paraId="6ED3234A" w14:textId="3758690C" w:rsidR="002A6F3E" w:rsidRPr="009D56F6" w:rsidRDefault="002A6F3E" w:rsidP="001D332B">
            <w:pPr>
              <w:spacing w:line="276" w:lineRule="auto"/>
              <w:rPr>
                <w:rFonts w:ascii="Arial" w:eastAsia="宋体" w:hAnsi="Arial"/>
              </w:rPr>
            </w:pPr>
            <w:r w:rsidRPr="009D56F6">
              <w:rPr>
                <w:rFonts w:ascii="Arial" w:eastAsia="宋体" w:hAnsi="Arial"/>
              </w:rPr>
              <w:t>500 mm</w:t>
            </w:r>
          </w:p>
        </w:tc>
        <w:tc>
          <w:tcPr>
            <w:tcW w:w="1472" w:type="dxa"/>
            <w:vAlign w:val="center"/>
          </w:tcPr>
          <w:p w14:paraId="419C371B" w14:textId="639E3A18" w:rsidR="002A6F3E" w:rsidRPr="009D56F6" w:rsidRDefault="002A6F3E" w:rsidP="001D332B">
            <w:pPr>
              <w:spacing w:line="276" w:lineRule="auto"/>
              <w:rPr>
                <w:rFonts w:ascii="Arial" w:eastAsia="宋体" w:hAnsi="Arial"/>
              </w:rPr>
            </w:pPr>
            <w:r w:rsidRPr="009D56F6">
              <w:rPr>
                <w:rFonts w:ascii="Arial" w:eastAsia="宋体" w:hAnsi="Arial"/>
              </w:rPr>
              <w:t>19,68 in</w:t>
            </w:r>
          </w:p>
        </w:tc>
        <w:tc>
          <w:tcPr>
            <w:tcW w:w="1326" w:type="dxa"/>
            <w:vAlign w:val="center"/>
          </w:tcPr>
          <w:p w14:paraId="66C8900F" w14:textId="269CA166" w:rsidR="002A6F3E" w:rsidRPr="009D56F6" w:rsidRDefault="002A6F3E" w:rsidP="001D332B">
            <w:pPr>
              <w:spacing w:line="276" w:lineRule="auto"/>
              <w:rPr>
                <w:rFonts w:ascii="Arial" w:eastAsia="宋体" w:hAnsi="Arial"/>
              </w:rPr>
            </w:pPr>
            <w:r w:rsidRPr="009D56F6">
              <w:rPr>
                <w:rFonts w:ascii="Arial" w:eastAsia="宋体" w:hAnsi="Arial"/>
              </w:rPr>
              <w:t>500 mm</w:t>
            </w:r>
          </w:p>
        </w:tc>
        <w:tc>
          <w:tcPr>
            <w:tcW w:w="1473" w:type="dxa"/>
            <w:vAlign w:val="center"/>
          </w:tcPr>
          <w:p w14:paraId="20FADBB4" w14:textId="5CC7F4B9" w:rsidR="002A6F3E" w:rsidRPr="009D56F6" w:rsidRDefault="002A6F3E" w:rsidP="001D332B">
            <w:pPr>
              <w:spacing w:line="276" w:lineRule="auto"/>
              <w:rPr>
                <w:rFonts w:ascii="Arial" w:eastAsia="宋体" w:hAnsi="Arial"/>
              </w:rPr>
            </w:pPr>
            <w:r w:rsidRPr="009D56F6">
              <w:rPr>
                <w:rFonts w:ascii="Arial" w:eastAsia="宋体" w:hAnsi="Arial"/>
              </w:rPr>
              <w:t>19,68 in</w:t>
            </w:r>
          </w:p>
        </w:tc>
      </w:tr>
    </w:tbl>
    <w:p w14:paraId="7F5361E4" w14:textId="1F53F221" w:rsidR="00307D95" w:rsidRPr="009D56F6" w:rsidRDefault="00103D34" w:rsidP="0057198A">
      <w:pPr>
        <w:pStyle w:val="a8"/>
        <w:numPr>
          <w:ilvl w:val="0"/>
          <w:numId w:val="16"/>
        </w:numPr>
      </w:pPr>
      <w:r w:rsidRPr="009D56F6">
        <w:lastRenderedPageBreak/>
        <w:t>Schütten Sie den Beton in das Loch. Vergewissern Sie sich, dass die Kabelführung/-leitung korrekt positioniert ist. Stellen Sie sicher, dass der Kabelkanal innerhalb des gekennzeichneten Bereichs (C) an die Oberfläche herausragt. Siehe</w:t>
      </w:r>
      <w:r w:rsidRPr="009D56F6">
        <w:rPr>
          <w:rStyle w:val="Char1"/>
          <w:rFonts w:eastAsia="宋体" w:cs="Arial"/>
          <w:i w:val="0"/>
          <w:color w:val="auto"/>
        </w:rPr>
        <w:t xml:space="preserve"> </w:t>
      </w:r>
      <w:r w:rsidR="00C00CFF" w:rsidRPr="009D56F6">
        <w:rPr>
          <w:rStyle w:val="Char1"/>
          <w:rFonts w:eastAsia="宋体" w:cs="Arial"/>
          <w:i w:val="0"/>
          <w:color w:val="auto"/>
        </w:rPr>
        <w:fldChar w:fldCharType="begin"/>
      </w:r>
      <w:r w:rsidR="00C00CFF" w:rsidRPr="009D56F6">
        <w:rPr>
          <w:rStyle w:val="Char1"/>
          <w:rFonts w:eastAsia="宋体" w:cs="Arial"/>
          <w:i w:val="0"/>
          <w:color w:val="auto"/>
        </w:rPr>
        <w:instrText xml:space="preserve"> REF _Ref106820453 \h  \* MERGEFORMAT </w:instrText>
      </w:r>
      <w:r w:rsidR="00C00CFF" w:rsidRPr="009D56F6">
        <w:rPr>
          <w:rStyle w:val="Char1"/>
          <w:rFonts w:eastAsia="宋体" w:cs="Arial"/>
          <w:i w:val="0"/>
          <w:color w:val="auto"/>
        </w:rPr>
      </w:r>
      <w:r w:rsidR="00C00CFF" w:rsidRPr="009D56F6">
        <w:rPr>
          <w:rStyle w:val="Char1"/>
          <w:rFonts w:eastAsia="宋体" w:cs="Arial"/>
          <w:i w:val="0"/>
          <w:color w:val="auto"/>
        </w:rPr>
        <w:fldChar w:fldCharType="separate"/>
      </w:r>
      <w:r w:rsidR="00AF5E30" w:rsidRPr="009D56F6">
        <w:rPr>
          <w:i/>
        </w:rPr>
        <w:t>Abbildung 5</w:t>
      </w:r>
      <w:r w:rsidR="00AF5E30" w:rsidRPr="009D56F6">
        <w:rPr>
          <w:i/>
        </w:rPr>
        <w:noBreakHyphen/>
        <w:t>4 Bohren von</w:t>
      </w:r>
      <w:r w:rsidR="00AF5E30" w:rsidRPr="009D56F6">
        <w:t xml:space="preserve"> Löchern</w:t>
      </w:r>
      <w:r w:rsidR="00C00CFF" w:rsidRPr="009D56F6">
        <w:rPr>
          <w:rStyle w:val="Char1"/>
          <w:rFonts w:eastAsia="宋体" w:cs="Arial"/>
          <w:i w:val="0"/>
          <w:color w:val="auto"/>
        </w:rPr>
        <w:fldChar w:fldCharType="end"/>
      </w:r>
      <w:r w:rsidRPr="009D56F6">
        <w:rPr>
          <w:rStyle w:val="Char1"/>
          <w:rFonts w:eastAsia="宋体" w:cs="Arial"/>
          <w:i w:val="0"/>
          <w:color w:val="auto"/>
        </w:rPr>
        <w:t xml:space="preserve"> und </w:t>
      </w:r>
      <w:r w:rsidR="00C00CFF" w:rsidRPr="009D56F6">
        <w:rPr>
          <w:rStyle w:val="Char1"/>
          <w:rFonts w:eastAsia="宋体" w:cs="Arial"/>
          <w:i w:val="0"/>
          <w:color w:val="auto"/>
        </w:rPr>
        <w:fldChar w:fldCharType="begin"/>
      </w:r>
      <w:r w:rsidR="00C00CFF" w:rsidRPr="009D56F6">
        <w:rPr>
          <w:rStyle w:val="Char1"/>
          <w:rFonts w:eastAsia="宋体" w:cs="Arial"/>
          <w:i w:val="0"/>
          <w:color w:val="auto"/>
        </w:rPr>
        <w:instrText xml:space="preserve"> REF _Ref106820548 \h  \* MERGEFORMAT </w:instrText>
      </w:r>
      <w:r w:rsidR="00C00CFF" w:rsidRPr="009D56F6">
        <w:rPr>
          <w:rStyle w:val="Char1"/>
          <w:rFonts w:eastAsia="宋体" w:cs="Arial"/>
          <w:i w:val="0"/>
          <w:color w:val="auto"/>
        </w:rPr>
      </w:r>
      <w:r w:rsidR="00C00CFF" w:rsidRPr="009D56F6">
        <w:rPr>
          <w:rStyle w:val="Char1"/>
          <w:rFonts w:eastAsia="宋体" w:cs="Arial"/>
          <w:i w:val="0"/>
          <w:color w:val="auto"/>
        </w:rPr>
        <w:fldChar w:fldCharType="separate"/>
      </w:r>
      <w:r w:rsidR="00AF5E30" w:rsidRPr="009D56F6">
        <w:rPr>
          <w:i/>
        </w:rPr>
        <w:t>Tabelle 5</w:t>
      </w:r>
      <w:r w:rsidR="00AF5E30" w:rsidRPr="009D56F6">
        <w:rPr>
          <w:i/>
        </w:rPr>
        <w:noBreakHyphen/>
        <w:t>6 Bohren von Löchern</w:t>
      </w:r>
      <w:r w:rsidR="00C00CFF" w:rsidRPr="009D56F6">
        <w:rPr>
          <w:rStyle w:val="Char1"/>
          <w:rFonts w:eastAsia="宋体" w:cs="Arial"/>
          <w:i w:val="0"/>
          <w:color w:val="auto"/>
        </w:rPr>
        <w:fldChar w:fldCharType="end"/>
      </w:r>
      <w:r w:rsidRPr="009D56F6">
        <w:rPr>
          <w:rStyle w:val="Char1"/>
          <w:rFonts w:eastAsia="宋体" w:cs="Arial"/>
          <w:i w:val="0"/>
          <w:color w:val="auto"/>
        </w:rPr>
        <w:t>.</w:t>
      </w:r>
    </w:p>
    <w:p w14:paraId="7DFDE14C" w14:textId="6EDA7747" w:rsidR="007C0C24" w:rsidRPr="009D56F6" w:rsidRDefault="00C00CFF" w:rsidP="00380F61">
      <w:pPr>
        <w:pStyle w:val="FigureTittle"/>
        <w:rPr>
          <w:rFonts w:eastAsia="宋体" w:cs="Arial"/>
        </w:rPr>
      </w:pPr>
      <w:r w:rsidRPr="009D56F6">
        <w:rPr>
          <w:rFonts w:eastAsia="宋体" w:cs="Arial"/>
          <w:noProof/>
          <w:lang w:val="en-US"/>
        </w:rPr>
        <w:drawing>
          <wp:inline distT="0" distB="0" distL="0" distR="0" wp14:anchorId="135D6D98" wp14:editId="26D25D40">
            <wp:extent cx="4079529" cy="2234242"/>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4">
                      <a:extLst>
                        <a:ext uri="{28A0092B-C50C-407E-A947-70E740481C1C}">
                          <a14:useLocalDpi xmlns:a14="http://schemas.microsoft.com/office/drawing/2010/main" val="0"/>
                        </a:ext>
                      </a:extLst>
                    </a:blip>
                    <a:stretch>
                      <a:fillRect/>
                    </a:stretch>
                  </pic:blipFill>
                  <pic:spPr>
                    <a:xfrm>
                      <a:off x="0" y="0"/>
                      <a:ext cx="4123717" cy="2258442"/>
                    </a:xfrm>
                    <a:prstGeom prst="rect">
                      <a:avLst/>
                    </a:prstGeom>
                  </pic:spPr>
                </pic:pic>
              </a:graphicData>
            </a:graphic>
          </wp:inline>
        </w:drawing>
      </w:r>
    </w:p>
    <w:p w14:paraId="4118353B" w14:textId="0A87CC7D" w:rsidR="00C00CFF" w:rsidRPr="009D56F6" w:rsidRDefault="00F00BD4" w:rsidP="00380F61">
      <w:pPr>
        <w:pStyle w:val="FigureTittle"/>
        <w:rPr>
          <w:rFonts w:eastAsia="宋体" w:cs="Arial"/>
        </w:rPr>
      </w:pPr>
      <w:r w:rsidRPr="009D56F6">
        <w:rPr>
          <w:rFonts w:eastAsia="宋体" w:cs="Arial"/>
          <w:noProof/>
          <w:lang w:val="en-US"/>
        </w:rPr>
        <mc:AlternateContent>
          <mc:Choice Requires="wps">
            <w:drawing>
              <wp:inline distT="0" distB="0" distL="0" distR="0" wp14:anchorId="3EB41A48" wp14:editId="455C8F7E">
                <wp:extent cx="4382219" cy="635"/>
                <wp:effectExtent l="0" t="0" r="0" b="8890"/>
                <wp:docPr id="62" name="文本框 62"/>
                <wp:cNvGraphicFramePr/>
                <a:graphic xmlns:a="http://schemas.openxmlformats.org/drawingml/2006/main">
                  <a:graphicData uri="http://schemas.microsoft.com/office/word/2010/wordprocessingShape">
                    <wps:wsp>
                      <wps:cNvSpPr txBox="1"/>
                      <wps:spPr>
                        <a:xfrm>
                          <a:off x="0" y="0"/>
                          <a:ext cx="4382219" cy="635"/>
                        </a:xfrm>
                        <a:prstGeom prst="rect">
                          <a:avLst/>
                        </a:prstGeom>
                        <a:solidFill>
                          <a:prstClr val="white"/>
                        </a:solidFill>
                        <a:ln>
                          <a:noFill/>
                        </a:ln>
                        <a:effectLst/>
                      </wps:spPr>
                      <wps:txbx>
                        <w:txbxContent>
                          <w:p w14:paraId="37160F1E" w14:textId="77777777" w:rsidR="00F00BD4" w:rsidRPr="0049240F" w:rsidRDefault="00F00BD4" w:rsidP="00380F61">
                            <w:pPr>
                              <w:pStyle w:val="FigureTittle"/>
                              <w:rPr>
                                <w:rFonts w:cs="Arial"/>
                                <w:noProof/>
                                <w:szCs w:val="21"/>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3</w:t>
                            </w:r>
                            <w:r w:rsidR="002050EB">
                              <w:rPr>
                                <w:noProof/>
                              </w:rPr>
                              <w:fldChar w:fldCharType="end"/>
                            </w:r>
                            <w:r>
                              <w:t xml:space="preserve"> Einschütten des Betons und Einrichtung des Kabelkanals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EB41A48" id="文本框 62" o:spid="_x0000_s1034" type="#_x0000_t202" style="width:345.0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" stroked="f">
                <v:textbox style="mso-fit-shape-to-text:t" inset="0,0,0,0">
                  <w:txbxContent>
                    <w:p w14:paraId="37160F1E" w14:textId="77777777" w:rsidR="00F00BD4" w:rsidRPr="0049240F" w:rsidRDefault="00F00BD4" w:rsidP="00380F61">
                      <w:pPr>
                        <w:pStyle w:val="FigureTittle"/>
                        <w:rPr>
                          <w:rFonts w:cs="Arial"/>
                          <w:noProof/>
                          <w:szCs w:val="21"/>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3</w:t>
                      </w:r>
                      <w:r w:rsidR="002050EB">
                        <w:rPr>
                          <w:noProof/>
                        </w:rPr>
                        <w:fldChar w:fldCharType="end"/>
                      </w:r>
                      <w:r>
                        <w:t xml:space="preserve"> Einschütten des Betons und Einrichtung des Kabelkanals</w:t>
                      </w:r>
                    </w:p>
                  </w:txbxContent>
                </v:textbox>
                <w10:anchorlock/>
              </v:shape>
            </w:pict>
          </mc:Fallback>
        </mc:AlternateContent>
      </w:r>
    </w:p>
    <w:p w14:paraId="2CC2FCEF" w14:textId="2608FC3D" w:rsidR="00DD707C" w:rsidRPr="009D56F6" w:rsidRDefault="00DD707C"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4</w:t>
      </w:r>
      <w:r w:rsidR="00DF431C" w:rsidRPr="009D56F6">
        <w:rPr>
          <w:rFonts w:eastAsia="宋体" w:cs="Arial"/>
          <w:noProof/>
        </w:rPr>
        <w:fldChar w:fldCharType="end"/>
      </w:r>
      <w:r w:rsidRPr="009D56F6">
        <w:rPr>
          <w:rFonts w:eastAsia="宋体" w:cs="Arial"/>
        </w:rPr>
        <w:t xml:space="preserve"> Spezifikationen Fundament</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205"/>
        <w:gridCol w:w="1205"/>
        <w:gridCol w:w="1275"/>
        <w:gridCol w:w="1276"/>
      </w:tblGrid>
      <w:tr w:rsidR="00C04B88" w:rsidRPr="009D56F6" w14:paraId="4C91B5C3"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val="restart"/>
          </w:tcPr>
          <w:p w14:paraId="4F6E2282" w14:textId="77777777" w:rsidR="00DD707C" w:rsidRPr="009D56F6" w:rsidRDefault="00DD707C" w:rsidP="001D332B">
            <w:pPr>
              <w:spacing w:line="276" w:lineRule="auto"/>
              <w:rPr>
                <w:rFonts w:eastAsia="宋体"/>
              </w:rPr>
            </w:pPr>
            <w:r w:rsidRPr="009D56F6">
              <w:rPr>
                <w:rFonts w:eastAsia="宋体"/>
              </w:rPr>
              <w:t>Parameter</w:t>
            </w:r>
          </w:p>
        </w:tc>
        <w:tc>
          <w:tcPr>
            <w:tcW w:w="4961" w:type="dxa"/>
            <w:gridSpan w:val="4"/>
          </w:tcPr>
          <w:p w14:paraId="4F2EAC38" w14:textId="75221B32" w:rsidR="00DD707C" w:rsidRPr="009D56F6" w:rsidRDefault="00DD707C" w:rsidP="001D332B">
            <w:pPr>
              <w:spacing w:line="276" w:lineRule="auto"/>
              <w:jc w:val="center"/>
              <w:rPr>
                <w:rFonts w:eastAsia="宋体"/>
              </w:rPr>
            </w:pPr>
            <w:r w:rsidRPr="009D56F6">
              <w:rPr>
                <w:rFonts w:eastAsia="宋体"/>
              </w:rPr>
              <w:t>Spezifikation</w:t>
            </w:r>
          </w:p>
        </w:tc>
      </w:tr>
      <w:tr w:rsidR="00C04B88" w:rsidRPr="009D56F6" w14:paraId="03849561"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tcPr>
          <w:p w14:paraId="0CF6D661" w14:textId="77777777" w:rsidR="00DD707C" w:rsidRPr="009D56F6" w:rsidRDefault="00DD707C" w:rsidP="001D332B">
            <w:pPr>
              <w:spacing w:line="276" w:lineRule="auto"/>
              <w:rPr>
                <w:rFonts w:eastAsia="宋体"/>
              </w:rPr>
            </w:pPr>
          </w:p>
        </w:tc>
        <w:tc>
          <w:tcPr>
            <w:tcW w:w="2410" w:type="dxa"/>
            <w:gridSpan w:val="2"/>
          </w:tcPr>
          <w:p w14:paraId="748B0739" w14:textId="586A8438" w:rsidR="00DD707C" w:rsidRPr="009D56F6" w:rsidRDefault="001773FD" w:rsidP="001D332B">
            <w:pPr>
              <w:spacing w:line="276" w:lineRule="auto"/>
              <w:jc w:val="left"/>
              <w:rPr>
                <w:rFonts w:eastAsia="宋体"/>
              </w:rPr>
            </w:pPr>
            <w:r w:rsidRPr="009D56F6">
              <w:rPr>
                <w:rFonts w:eastAsia="宋体"/>
              </w:rPr>
              <w:t>MaxiCharger DC120</w:t>
            </w:r>
          </w:p>
        </w:tc>
        <w:tc>
          <w:tcPr>
            <w:tcW w:w="2551" w:type="dxa"/>
            <w:gridSpan w:val="2"/>
          </w:tcPr>
          <w:p w14:paraId="14A11A8F" w14:textId="4EBDA888" w:rsidR="00DD707C" w:rsidRPr="009D56F6" w:rsidRDefault="001773FD" w:rsidP="001D332B">
            <w:pPr>
              <w:spacing w:line="276" w:lineRule="auto"/>
              <w:jc w:val="left"/>
              <w:rPr>
                <w:rFonts w:eastAsia="宋体"/>
              </w:rPr>
            </w:pPr>
            <w:r w:rsidRPr="009D56F6">
              <w:rPr>
                <w:rFonts w:eastAsia="宋体"/>
              </w:rPr>
              <w:t>MaxiCharger DC240</w:t>
            </w:r>
          </w:p>
        </w:tc>
      </w:tr>
      <w:tr w:rsidR="00C04B88" w:rsidRPr="009D56F6" w14:paraId="5F576547" w14:textId="77777777" w:rsidTr="00743B0B">
        <w:trPr>
          <w:trHeight w:val="397"/>
          <w:jc w:val="center"/>
        </w:trPr>
        <w:tc>
          <w:tcPr>
            <w:tcW w:w="1838" w:type="dxa"/>
            <w:vAlign w:val="center"/>
          </w:tcPr>
          <w:p w14:paraId="10634AE9" w14:textId="77777777" w:rsidR="001773FD" w:rsidRPr="009D56F6" w:rsidRDefault="001773FD" w:rsidP="001D332B">
            <w:pPr>
              <w:spacing w:line="276" w:lineRule="auto"/>
              <w:jc w:val="both"/>
              <w:rPr>
                <w:rFonts w:ascii="Arial" w:eastAsia="宋体" w:hAnsi="Arial"/>
                <w:b/>
              </w:rPr>
            </w:pPr>
            <w:r w:rsidRPr="009D56F6">
              <w:rPr>
                <w:rFonts w:ascii="Arial" w:eastAsia="宋体" w:hAnsi="Arial"/>
                <w:b/>
              </w:rPr>
              <w:t>X</w:t>
            </w:r>
          </w:p>
        </w:tc>
        <w:tc>
          <w:tcPr>
            <w:tcW w:w="1205" w:type="dxa"/>
            <w:vAlign w:val="center"/>
          </w:tcPr>
          <w:p w14:paraId="00277F90" w14:textId="76948AF6" w:rsidR="001773FD" w:rsidRPr="009D56F6" w:rsidRDefault="001773FD" w:rsidP="001D332B">
            <w:pPr>
              <w:spacing w:line="276" w:lineRule="auto"/>
              <w:rPr>
                <w:rFonts w:ascii="Arial" w:eastAsia="宋体" w:hAnsi="Arial"/>
              </w:rPr>
            </w:pPr>
            <w:r w:rsidRPr="009D56F6">
              <w:rPr>
                <w:rFonts w:ascii="Arial" w:eastAsia="宋体" w:hAnsi="Arial"/>
              </w:rPr>
              <w:t>820 mm</w:t>
            </w:r>
          </w:p>
        </w:tc>
        <w:tc>
          <w:tcPr>
            <w:tcW w:w="1205" w:type="dxa"/>
            <w:vAlign w:val="center"/>
          </w:tcPr>
          <w:p w14:paraId="4C3D879D" w14:textId="19772511" w:rsidR="001773FD" w:rsidRPr="009D56F6" w:rsidRDefault="001773FD" w:rsidP="001D332B">
            <w:pPr>
              <w:spacing w:line="276" w:lineRule="auto"/>
              <w:jc w:val="both"/>
              <w:rPr>
                <w:rFonts w:ascii="Arial" w:eastAsia="宋体" w:hAnsi="Arial"/>
              </w:rPr>
            </w:pPr>
            <w:r w:rsidRPr="009D56F6">
              <w:rPr>
                <w:rFonts w:ascii="Arial" w:eastAsia="宋体" w:hAnsi="Arial"/>
              </w:rPr>
              <w:t>32,28 in</w:t>
            </w:r>
          </w:p>
        </w:tc>
        <w:tc>
          <w:tcPr>
            <w:tcW w:w="1275" w:type="dxa"/>
            <w:vAlign w:val="center"/>
          </w:tcPr>
          <w:p w14:paraId="412FAAC0" w14:textId="461FC339" w:rsidR="001773FD" w:rsidRPr="009D56F6" w:rsidRDefault="001773FD" w:rsidP="001D332B">
            <w:pPr>
              <w:spacing w:line="276" w:lineRule="auto"/>
              <w:rPr>
                <w:rFonts w:ascii="Arial" w:eastAsia="宋体" w:hAnsi="Arial"/>
              </w:rPr>
            </w:pPr>
            <w:r w:rsidRPr="009D56F6">
              <w:rPr>
                <w:rFonts w:ascii="Arial" w:eastAsia="宋体" w:hAnsi="Arial"/>
              </w:rPr>
              <w:t>820 mm</w:t>
            </w:r>
          </w:p>
        </w:tc>
        <w:tc>
          <w:tcPr>
            <w:tcW w:w="1276" w:type="dxa"/>
            <w:vAlign w:val="center"/>
          </w:tcPr>
          <w:p w14:paraId="6F886A00" w14:textId="1E8F110F" w:rsidR="001773FD" w:rsidRPr="009D56F6" w:rsidRDefault="001773FD" w:rsidP="001D332B">
            <w:pPr>
              <w:spacing w:line="276" w:lineRule="auto"/>
              <w:jc w:val="both"/>
              <w:rPr>
                <w:rFonts w:ascii="Arial" w:eastAsia="宋体" w:hAnsi="Arial"/>
              </w:rPr>
            </w:pPr>
            <w:r w:rsidRPr="009D56F6">
              <w:rPr>
                <w:rFonts w:ascii="Arial" w:eastAsia="宋体" w:hAnsi="Arial"/>
              </w:rPr>
              <w:t>32,28 in</w:t>
            </w:r>
          </w:p>
        </w:tc>
      </w:tr>
      <w:tr w:rsidR="00C04B88" w:rsidRPr="009D56F6" w14:paraId="582D6F2A" w14:textId="77777777" w:rsidTr="00743B0B">
        <w:trPr>
          <w:trHeight w:val="397"/>
          <w:jc w:val="center"/>
        </w:trPr>
        <w:tc>
          <w:tcPr>
            <w:tcW w:w="1838" w:type="dxa"/>
            <w:vAlign w:val="center"/>
          </w:tcPr>
          <w:p w14:paraId="37475024" w14:textId="64079BE0" w:rsidR="001773FD" w:rsidRPr="009D56F6" w:rsidRDefault="001773FD" w:rsidP="001D332B">
            <w:pPr>
              <w:spacing w:line="276" w:lineRule="auto"/>
              <w:rPr>
                <w:rFonts w:ascii="Arial" w:eastAsia="宋体" w:hAnsi="Arial"/>
                <w:b/>
              </w:rPr>
            </w:pPr>
            <w:r w:rsidRPr="009D56F6">
              <w:rPr>
                <w:rFonts w:ascii="Arial" w:eastAsia="宋体" w:hAnsi="Arial"/>
                <w:b/>
              </w:rPr>
              <w:t>X1</w:t>
            </w:r>
          </w:p>
        </w:tc>
        <w:tc>
          <w:tcPr>
            <w:tcW w:w="1205" w:type="dxa"/>
            <w:vAlign w:val="center"/>
          </w:tcPr>
          <w:p w14:paraId="45DA4374" w14:textId="3BA3E439" w:rsidR="001773FD" w:rsidRPr="009D56F6" w:rsidRDefault="001773FD" w:rsidP="001D332B">
            <w:pPr>
              <w:spacing w:line="276" w:lineRule="auto"/>
              <w:rPr>
                <w:rFonts w:ascii="Arial" w:eastAsia="宋体" w:hAnsi="Arial"/>
              </w:rPr>
            </w:pPr>
            <w:r w:rsidRPr="009D56F6">
              <w:rPr>
                <w:rFonts w:ascii="Arial" w:eastAsia="宋体" w:hAnsi="Arial"/>
              </w:rPr>
              <w:t>285 mm</w:t>
            </w:r>
          </w:p>
        </w:tc>
        <w:tc>
          <w:tcPr>
            <w:tcW w:w="1205" w:type="dxa"/>
            <w:vAlign w:val="center"/>
          </w:tcPr>
          <w:p w14:paraId="615A92D4" w14:textId="0AD5C629" w:rsidR="001773FD" w:rsidRPr="009D56F6" w:rsidRDefault="001773FD" w:rsidP="001D332B">
            <w:pPr>
              <w:spacing w:line="276" w:lineRule="auto"/>
              <w:rPr>
                <w:rFonts w:ascii="Arial" w:eastAsia="宋体" w:hAnsi="Arial"/>
              </w:rPr>
            </w:pPr>
            <w:r w:rsidRPr="009D56F6">
              <w:rPr>
                <w:rFonts w:ascii="Arial" w:eastAsia="宋体" w:hAnsi="Arial"/>
              </w:rPr>
              <w:t>11,22 in</w:t>
            </w:r>
          </w:p>
        </w:tc>
        <w:tc>
          <w:tcPr>
            <w:tcW w:w="1275" w:type="dxa"/>
            <w:vAlign w:val="center"/>
          </w:tcPr>
          <w:p w14:paraId="19A3DB44" w14:textId="4B91419D" w:rsidR="001773FD" w:rsidRPr="009D56F6" w:rsidRDefault="000E6941" w:rsidP="001D332B">
            <w:pPr>
              <w:spacing w:line="276" w:lineRule="auto"/>
              <w:rPr>
                <w:rFonts w:ascii="Arial" w:eastAsia="宋体" w:hAnsi="Arial"/>
              </w:rPr>
            </w:pPr>
            <w:r w:rsidRPr="009D56F6">
              <w:rPr>
                <w:rFonts w:ascii="Arial" w:eastAsia="宋体" w:hAnsi="Arial"/>
              </w:rPr>
              <w:t>275 mm</w:t>
            </w:r>
          </w:p>
        </w:tc>
        <w:tc>
          <w:tcPr>
            <w:tcW w:w="1276" w:type="dxa"/>
            <w:vAlign w:val="center"/>
          </w:tcPr>
          <w:p w14:paraId="6ABFB91D" w14:textId="718E2AF0" w:rsidR="001773FD" w:rsidRPr="009D56F6" w:rsidRDefault="000E6941" w:rsidP="001D332B">
            <w:pPr>
              <w:spacing w:line="276" w:lineRule="auto"/>
              <w:rPr>
                <w:rFonts w:ascii="Arial" w:eastAsia="宋体" w:hAnsi="Arial"/>
              </w:rPr>
            </w:pPr>
            <w:r w:rsidRPr="009D56F6">
              <w:rPr>
                <w:rFonts w:ascii="Arial" w:eastAsia="宋体" w:hAnsi="Arial"/>
              </w:rPr>
              <w:t>10,83 in</w:t>
            </w:r>
          </w:p>
        </w:tc>
      </w:tr>
      <w:tr w:rsidR="00C04B88" w:rsidRPr="009D56F6" w14:paraId="71701AEB" w14:textId="77777777" w:rsidTr="00743B0B">
        <w:trPr>
          <w:trHeight w:val="397"/>
          <w:jc w:val="center"/>
        </w:trPr>
        <w:tc>
          <w:tcPr>
            <w:tcW w:w="1838" w:type="dxa"/>
            <w:vAlign w:val="center"/>
          </w:tcPr>
          <w:p w14:paraId="36D5488F" w14:textId="77777777" w:rsidR="001773FD" w:rsidRPr="009D56F6" w:rsidRDefault="001773FD" w:rsidP="001D332B">
            <w:pPr>
              <w:spacing w:line="276" w:lineRule="auto"/>
              <w:rPr>
                <w:rFonts w:ascii="Arial" w:eastAsia="宋体" w:hAnsi="Arial"/>
                <w:b/>
                <w:i/>
              </w:rPr>
            </w:pPr>
            <w:r w:rsidRPr="009D56F6">
              <w:rPr>
                <w:rFonts w:ascii="Arial" w:eastAsia="宋体" w:hAnsi="Arial"/>
                <w:b/>
              </w:rPr>
              <w:t>Y</w:t>
            </w:r>
          </w:p>
        </w:tc>
        <w:tc>
          <w:tcPr>
            <w:tcW w:w="1205" w:type="dxa"/>
            <w:vAlign w:val="center"/>
          </w:tcPr>
          <w:p w14:paraId="1BF18365" w14:textId="6CF9AF30" w:rsidR="001773FD" w:rsidRPr="009D56F6" w:rsidRDefault="001773FD" w:rsidP="001D332B">
            <w:pPr>
              <w:spacing w:line="276" w:lineRule="auto"/>
              <w:rPr>
                <w:rFonts w:ascii="Arial" w:eastAsia="宋体" w:hAnsi="Arial"/>
              </w:rPr>
            </w:pPr>
            <w:r w:rsidRPr="009D56F6">
              <w:rPr>
                <w:rFonts w:ascii="Arial" w:eastAsia="宋体" w:hAnsi="Arial"/>
              </w:rPr>
              <w:t>640 mm</w:t>
            </w:r>
          </w:p>
        </w:tc>
        <w:tc>
          <w:tcPr>
            <w:tcW w:w="1205" w:type="dxa"/>
            <w:vAlign w:val="center"/>
          </w:tcPr>
          <w:p w14:paraId="2F4D61C7" w14:textId="41C2B4C1" w:rsidR="001773FD" w:rsidRPr="009D56F6" w:rsidRDefault="001773FD" w:rsidP="001D332B">
            <w:pPr>
              <w:spacing w:line="276" w:lineRule="auto"/>
              <w:jc w:val="both"/>
              <w:rPr>
                <w:rFonts w:ascii="Arial" w:eastAsia="宋体" w:hAnsi="Arial"/>
              </w:rPr>
            </w:pPr>
            <w:r w:rsidRPr="009D56F6">
              <w:rPr>
                <w:rFonts w:ascii="Arial" w:eastAsia="宋体" w:hAnsi="Arial"/>
              </w:rPr>
              <w:t>25,2 in</w:t>
            </w:r>
          </w:p>
        </w:tc>
        <w:tc>
          <w:tcPr>
            <w:tcW w:w="1275" w:type="dxa"/>
            <w:vAlign w:val="center"/>
          </w:tcPr>
          <w:p w14:paraId="58AE8A03" w14:textId="6810F0FB" w:rsidR="001773FD" w:rsidRPr="009D56F6" w:rsidRDefault="001773FD" w:rsidP="001D332B">
            <w:pPr>
              <w:spacing w:line="276" w:lineRule="auto"/>
              <w:rPr>
                <w:rFonts w:ascii="Arial" w:eastAsia="宋体" w:hAnsi="Arial"/>
              </w:rPr>
            </w:pPr>
            <w:r w:rsidRPr="009D56F6">
              <w:rPr>
                <w:rFonts w:ascii="Arial" w:eastAsia="宋体" w:hAnsi="Arial"/>
              </w:rPr>
              <w:t>740 mm</w:t>
            </w:r>
          </w:p>
        </w:tc>
        <w:tc>
          <w:tcPr>
            <w:tcW w:w="1276" w:type="dxa"/>
            <w:vAlign w:val="center"/>
          </w:tcPr>
          <w:p w14:paraId="46ACE23D" w14:textId="761225C1" w:rsidR="001773FD" w:rsidRPr="009D56F6" w:rsidRDefault="001773FD" w:rsidP="001D332B">
            <w:pPr>
              <w:spacing w:line="276" w:lineRule="auto"/>
              <w:jc w:val="both"/>
              <w:rPr>
                <w:rFonts w:ascii="Arial" w:eastAsia="宋体" w:hAnsi="Arial"/>
              </w:rPr>
            </w:pPr>
            <w:r w:rsidRPr="009D56F6">
              <w:rPr>
                <w:rFonts w:ascii="Arial" w:eastAsia="宋体" w:hAnsi="Arial"/>
              </w:rPr>
              <w:t>29,13 in</w:t>
            </w:r>
          </w:p>
        </w:tc>
      </w:tr>
      <w:tr w:rsidR="00C04B88" w:rsidRPr="009D56F6" w14:paraId="2103ED39" w14:textId="77777777" w:rsidTr="00743B0B">
        <w:trPr>
          <w:trHeight w:val="397"/>
          <w:jc w:val="center"/>
        </w:trPr>
        <w:tc>
          <w:tcPr>
            <w:tcW w:w="1838" w:type="dxa"/>
            <w:vAlign w:val="center"/>
          </w:tcPr>
          <w:p w14:paraId="26EE8849" w14:textId="5E5D32F2" w:rsidR="001773FD" w:rsidRPr="009D56F6" w:rsidRDefault="001773FD" w:rsidP="001D332B">
            <w:pPr>
              <w:spacing w:line="276" w:lineRule="auto"/>
              <w:rPr>
                <w:rFonts w:ascii="Arial" w:eastAsia="宋体" w:hAnsi="Arial"/>
                <w:b/>
              </w:rPr>
            </w:pPr>
            <w:r w:rsidRPr="009D56F6">
              <w:rPr>
                <w:rFonts w:ascii="Arial" w:eastAsia="宋体" w:hAnsi="Arial"/>
                <w:b/>
              </w:rPr>
              <w:t>Y1</w:t>
            </w:r>
          </w:p>
        </w:tc>
        <w:tc>
          <w:tcPr>
            <w:tcW w:w="1205" w:type="dxa"/>
            <w:vAlign w:val="center"/>
          </w:tcPr>
          <w:p w14:paraId="27EF22C6" w14:textId="5AFD34B0" w:rsidR="001773FD" w:rsidRPr="009D56F6" w:rsidRDefault="001773FD" w:rsidP="001D332B">
            <w:pPr>
              <w:spacing w:line="276" w:lineRule="auto"/>
              <w:rPr>
                <w:rFonts w:ascii="Arial" w:eastAsia="宋体" w:hAnsi="Arial"/>
              </w:rPr>
            </w:pPr>
            <w:r w:rsidRPr="009D56F6">
              <w:rPr>
                <w:rFonts w:ascii="Arial" w:eastAsia="宋体" w:hAnsi="Arial"/>
              </w:rPr>
              <w:t>190 mm</w:t>
            </w:r>
          </w:p>
        </w:tc>
        <w:tc>
          <w:tcPr>
            <w:tcW w:w="1205" w:type="dxa"/>
            <w:vAlign w:val="center"/>
          </w:tcPr>
          <w:p w14:paraId="1C15DFFF" w14:textId="659D34BD" w:rsidR="001773FD" w:rsidRPr="009D56F6" w:rsidRDefault="001773FD" w:rsidP="001D332B">
            <w:pPr>
              <w:spacing w:line="276" w:lineRule="auto"/>
              <w:rPr>
                <w:rFonts w:ascii="Arial" w:eastAsia="宋体" w:hAnsi="Arial"/>
              </w:rPr>
            </w:pPr>
            <w:r w:rsidRPr="009D56F6">
              <w:rPr>
                <w:rFonts w:ascii="Arial" w:eastAsia="宋体" w:hAnsi="Arial"/>
              </w:rPr>
              <w:t>7,48 in</w:t>
            </w:r>
          </w:p>
        </w:tc>
        <w:tc>
          <w:tcPr>
            <w:tcW w:w="1275" w:type="dxa"/>
            <w:vAlign w:val="center"/>
          </w:tcPr>
          <w:p w14:paraId="2476FDB3" w14:textId="03F30CE8" w:rsidR="001773FD" w:rsidRPr="009D56F6" w:rsidRDefault="000E6941" w:rsidP="001D332B">
            <w:pPr>
              <w:spacing w:line="276" w:lineRule="auto"/>
              <w:rPr>
                <w:rFonts w:ascii="Arial" w:eastAsia="宋体" w:hAnsi="Arial"/>
              </w:rPr>
            </w:pPr>
            <w:r w:rsidRPr="009D56F6">
              <w:rPr>
                <w:rFonts w:ascii="Arial" w:eastAsia="宋体" w:hAnsi="Arial"/>
              </w:rPr>
              <w:t>151 mm</w:t>
            </w:r>
          </w:p>
        </w:tc>
        <w:tc>
          <w:tcPr>
            <w:tcW w:w="1276" w:type="dxa"/>
            <w:vAlign w:val="center"/>
          </w:tcPr>
          <w:p w14:paraId="0E3EF9DB" w14:textId="69D06D65" w:rsidR="001773FD" w:rsidRPr="009D56F6" w:rsidRDefault="000E6941" w:rsidP="001D332B">
            <w:pPr>
              <w:spacing w:line="276" w:lineRule="auto"/>
              <w:rPr>
                <w:rFonts w:ascii="Arial" w:eastAsia="宋体" w:hAnsi="Arial"/>
              </w:rPr>
            </w:pPr>
            <w:r w:rsidRPr="009D56F6">
              <w:rPr>
                <w:rFonts w:ascii="Arial" w:eastAsia="宋体" w:hAnsi="Arial"/>
              </w:rPr>
              <w:t>5,94 in</w:t>
            </w:r>
          </w:p>
        </w:tc>
      </w:tr>
      <w:tr w:rsidR="00C04B88" w:rsidRPr="009D56F6" w14:paraId="4749FFDA" w14:textId="77777777" w:rsidTr="00743B0B">
        <w:trPr>
          <w:trHeight w:val="397"/>
          <w:jc w:val="center"/>
        </w:trPr>
        <w:tc>
          <w:tcPr>
            <w:tcW w:w="1838" w:type="dxa"/>
            <w:vAlign w:val="center"/>
          </w:tcPr>
          <w:p w14:paraId="74C5A4A0" w14:textId="77777777" w:rsidR="001773FD" w:rsidRPr="009D56F6" w:rsidRDefault="001773FD" w:rsidP="001D332B">
            <w:pPr>
              <w:spacing w:line="276" w:lineRule="auto"/>
              <w:rPr>
                <w:rFonts w:ascii="Arial" w:eastAsia="宋体" w:hAnsi="Arial"/>
                <w:b/>
                <w:i/>
              </w:rPr>
            </w:pPr>
            <w:r w:rsidRPr="009D56F6">
              <w:rPr>
                <w:rFonts w:ascii="Arial" w:eastAsia="宋体" w:hAnsi="Arial"/>
                <w:b/>
              </w:rPr>
              <w:t>Z</w:t>
            </w:r>
          </w:p>
        </w:tc>
        <w:tc>
          <w:tcPr>
            <w:tcW w:w="1205" w:type="dxa"/>
            <w:vAlign w:val="center"/>
          </w:tcPr>
          <w:p w14:paraId="4143F605" w14:textId="3EDB31B5" w:rsidR="001773FD" w:rsidRPr="009D56F6" w:rsidRDefault="001773FD" w:rsidP="001D332B">
            <w:pPr>
              <w:spacing w:line="276" w:lineRule="auto"/>
              <w:rPr>
                <w:rFonts w:ascii="Arial" w:eastAsia="宋体" w:hAnsi="Arial"/>
              </w:rPr>
            </w:pPr>
            <w:r w:rsidRPr="009D56F6">
              <w:rPr>
                <w:rFonts w:ascii="Arial" w:eastAsia="宋体" w:hAnsi="Arial"/>
              </w:rPr>
              <w:t>500 mm</w:t>
            </w:r>
          </w:p>
        </w:tc>
        <w:tc>
          <w:tcPr>
            <w:tcW w:w="1205" w:type="dxa"/>
            <w:vAlign w:val="center"/>
          </w:tcPr>
          <w:p w14:paraId="5D4986AF" w14:textId="4AA999F8" w:rsidR="001773FD" w:rsidRPr="009D56F6" w:rsidRDefault="001773FD" w:rsidP="001D332B">
            <w:pPr>
              <w:spacing w:line="276" w:lineRule="auto"/>
              <w:jc w:val="both"/>
              <w:rPr>
                <w:rFonts w:ascii="Arial" w:eastAsia="宋体" w:hAnsi="Arial"/>
              </w:rPr>
            </w:pPr>
            <w:r w:rsidRPr="009D56F6">
              <w:rPr>
                <w:rFonts w:ascii="Arial" w:eastAsia="宋体" w:hAnsi="Arial"/>
              </w:rPr>
              <w:t>19,69 in</w:t>
            </w:r>
          </w:p>
        </w:tc>
        <w:tc>
          <w:tcPr>
            <w:tcW w:w="1275" w:type="dxa"/>
            <w:vAlign w:val="center"/>
          </w:tcPr>
          <w:p w14:paraId="0F9BF347" w14:textId="63146FB4" w:rsidR="001773FD" w:rsidRPr="009D56F6" w:rsidRDefault="001773FD" w:rsidP="001D332B">
            <w:pPr>
              <w:spacing w:line="276" w:lineRule="auto"/>
              <w:rPr>
                <w:rFonts w:ascii="Arial" w:eastAsia="宋体" w:hAnsi="Arial"/>
              </w:rPr>
            </w:pPr>
            <w:r w:rsidRPr="009D56F6">
              <w:rPr>
                <w:rFonts w:ascii="Arial" w:eastAsia="宋体" w:hAnsi="Arial"/>
              </w:rPr>
              <w:t>500 mm</w:t>
            </w:r>
          </w:p>
        </w:tc>
        <w:tc>
          <w:tcPr>
            <w:tcW w:w="1276" w:type="dxa"/>
            <w:vAlign w:val="center"/>
          </w:tcPr>
          <w:p w14:paraId="68C0CB74" w14:textId="313F64F6" w:rsidR="001773FD" w:rsidRPr="009D56F6" w:rsidRDefault="001773FD" w:rsidP="001D332B">
            <w:pPr>
              <w:spacing w:line="276" w:lineRule="auto"/>
              <w:jc w:val="both"/>
              <w:rPr>
                <w:rFonts w:ascii="Arial" w:eastAsia="宋体" w:hAnsi="Arial"/>
              </w:rPr>
            </w:pPr>
            <w:r w:rsidRPr="009D56F6">
              <w:rPr>
                <w:rFonts w:ascii="Arial" w:eastAsia="宋体" w:hAnsi="Arial"/>
              </w:rPr>
              <w:t>19,69 in</w:t>
            </w:r>
          </w:p>
        </w:tc>
      </w:tr>
      <w:tr w:rsidR="00C04B88" w:rsidRPr="009D56F6" w14:paraId="2B71A158" w14:textId="77777777" w:rsidTr="00743B0B">
        <w:trPr>
          <w:trHeight w:val="397"/>
          <w:jc w:val="center"/>
        </w:trPr>
        <w:tc>
          <w:tcPr>
            <w:tcW w:w="1838" w:type="dxa"/>
            <w:vAlign w:val="center"/>
          </w:tcPr>
          <w:p w14:paraId="7CE91872" w14:textId="77777777" w:rsidR="001773FD" w:rsidRPr="009D56F6" w:rsidRDefault="001773FD" w:rsidP="001D332B">
            <w:pPr>
              <w:spacing w:line="276" w:lineRule="auto"/>
              <w:rPr>
                <w:rFonts w:ascii="Arial" w:eastAsia="宋体" w:hAnsi="Arial"/>
                <w:b/>
              </w:rPr>
            </w:pPr>
            <w:r w:rsidRPr="009D56F6">
              <w:rPr>
                <w:rFonts w:ascii="Arial" w:eastAsia="宋体" w:hAnsi="Arial"/>
                <w:b/>
              </w:rPr>
              <w:t>H1</w:t>
            </w:r>
          </w:p>
        </w:tc>
        <w:tc>
          <w:tcPr>
            <w:tcW w:w="1205" w:type="dxa"/>
            <w:shd w:val="clear" w:color="auto" w:fill="auto"/>
            <w:vAlign w:val="center"/>
          </w:tcPr>
          <w:p w14:paraId="18FCFEFF" w14:textId="7A0ECA90" w:rsidR="001773FD" w:rsidRPr="009D56F6" w:rsidRDefault="001773FD" w:rsidP="001D332B">
            <w:pPr>
              <w:spacing w:line="276" w:lineRule="auto"/>
              <w:rPr>
                <w:rFonts w:ascii="Arial" w:eastAsia="宋体" w:hAnsi="Arial"/>
              </w:rPr>
            </w:pPr>
            <w:r w:rsidRPr="009D56F6">
              <w:rPr>
                <w:rFonts w:ascii="Arial" w:eastAsia="宋体" w:hAnsi="Arial"/>
              </w:rPr>
              <w:t>150 mm</w:t>
            </w:r>
          </w:p>
        </w:tc>
        <w:tc>
          <w:tcPr>
            <w:tcW w:w="1205" w:type="dxa"/>
            <w:shd w:val="clear" w:color="auto" w:fill="auto"/>
            <w:vAlign w:val="center"/>
          </w:tcPr>
          <w:p w14:paraId="155BCDD8" w14:textId="41B55730" w:rsidR="001773FD" w:rsidRPr="009D56F6" w:rsidRDefault="001773FD" w:rsidP="001D332B">
            <w:pPr>
              <w:spacing w:line="276" w:lineRule="auto"/>
              <w:jc w:val="both"/>
              <w:rPr>
                <w:rFonts w:ascii="Arial" w:eastAsia="宋体" w:hAnsi="Arial"/>
              </w:rPr>
            </w:pPr>
            <w:r w:rsidRPr="009D56F6">
              <w:rPr>
                <w:rFonts w:ascii="Arial" w:eastAsia="宋体" w:hAnsi="Arial"/>
              </w:rPr>
              <w:t>5,9 in</w:t>
            </w:r>
          </w:p>
        </w:tc>
        <w:tc>
          <w:tcPr>
            <w:tcW w:w="1275" w:type="dxa"/>
            <w:shd w:val="clear" w:color="auto" w:fill="auto"/>
            <w:vAlign w:val="center"/>
          </w:tcPr>
          <w:p w14:paraId="1C98D65A" w14:textId="220E3D76" w:rsidR="001773FD" w:rsidRPr="009D56F6" w:rsidRDefault="001773FD" w:rsidP="001D332B">
            <w:pPr>
              <w:spacing w:line="276" w:lineRule="auto"/>
              <w:rPr>
                <w:rFonts w:ascii="Arial" w:eastAsia="宋体" w:hAnsi="Arial"/>
              </w:rPr>
            </w:pPr>
            <w:r w:rsidRPr="009D56F6">
              <w:rPr>
                <w:rFonts w:ascii="Arial" w:eastAsia="宋体" w:hAnsi="Arial"/>
              </w:rPr>
              <w:t>150 mm</w:t>
            </w:r>
          </w:p>
        </w:tc>
        <w:tc>
          <w:tcPr>
            <w:tcW w:w="1276" w:type="dxa"/>
            <w:shd w:val="clear" w:color="auto" w:fill="auto"/>
            <w:vAlign w:val="center"/>
          </w:tcPr>
          <w:p w14:paraId="7DF497D4" w14:textId="535C319C" w:rsidR="001773FD" w:rsidRPr="009D56F6" w:rsidRDefault="001773FD" w:rsidP="001D332B">
            <w:pPr>
              <w:spacing w:line="276" w:lineRule="auto"/>
              <w:jc w:val="both"/>
              <w:rPr>
                <w:rFonts w:ascii="Arial" w:eastAsia="宋体" w:hAnsi="Arial"/>
              </w:rPr>
            </w:pPr>
            <w:r w:rsidRPr="009D56F6">
              <w:rPr>
                <w:rFonts w:ascii="Arial" w:eastAsia="宋体" w:hAnsi="Arial"/>
              </w:rPr>
              <w:t>5,9 in</w:t>
            </w:r>
          </w:p>
        </w:tc>
      </w:tr>
      <w:tr w:rsidR="00C04B88" w:rsidRPr="009D56F6" w14:paraId="1C93E36F" w14:textId="77777777" w:rsidTr="00743B0B">
        <w:trPr>
          <w:trHeight w:val="397"/>
          <w:jc w:val="center"/>
        </w:trPr>
        <w:tc>
          <w:tcPr>
            <w:tcW w:w="1838" w:type="dxa"/>
            <w:vAlign w:val="center"/>
          </w:tcPr>
          <w:p w14:paraId="4147743A" w14:textId="77777777" w:rsidR="001773FD" w:rsidRPr="009D56F6" w:rsidRDefault="001773FD" w:rsidP="001D332B">
            <w:pPr>
              <w:spacing w:line="276" w:lineRule="auto"/>
              <w:rPr>
                <w:rFonts w:ascii="Arial" w:eastAsia="宋体" w:hAnsi="Arial"/>
                <w:b/>
              </w:rPr>
            </w:pPr>
            <w:r w:rsidRPr="009D56F6">
              <w:rPr>
                <w:rFonts w:ascii="Arial" w:eastAsia="宋体" w:hAnsi="Arial"/>
                <w:b/>
              </w:rPr>
              <w:t>H2</w:t>
            </w:r>
          </w:p>
        </w:tc>
        <w:tc>
          <w:tcPr>
            <w:tcW w:w="1205" w:type="dxa"/>
            <w:shd w:val="clear" w:color="auto" w:fill="auto"/>
            <w:vAlign w:val="center"/>
          </w:tcPr>
          <w:p w14:paraId="40C1CE23" w14:textId="247DE00A" w:rsidR="001773FD" w:rsidRPr="009D56F6" w:rsidRDefault="001773FD" w:rsidP="001D332B">
            <w:pPr>
              <w:spacing w:line="276" w:lineRule="auto"/>
              <w:rPr>
                <w:rFonts w:ascii="Arial" w:eastAsia="宋体" w:hAnsi="Arial"/>
              </w:rPr>
            </w:pPr>
            <w:r w:rsidRPr="009D56F6">
              <w:rPr>
                <w:rFonts w:ascii="Arial" w:eastAsia="宋体" w:hAnsi="Arial"/>
              </w:rPr>
              <w:t>100 mm</w:t>
            </w:r>
          </w:p>
        </w:tc>
        <w:tc>
          <w:tcPr>
            <w:tcW w:w="1205" w:type="dxa"/>
            <w:shd w:val="clear" w:color="auto" w:fill="auto"/>
            <w:vAlign w:val="center"/>
          </w:tcPr>
          <w:p w14:paraId="6D42A4F1" w14:textId="64DE993D" w:rsidR="001773FD" w:rsidRPr="009D56F6" w:rsidRDefault="001773FD" w:rsidP="001D332B">
            <w:pPr>
              <w:spacing w:line="276" w:lineRule="auto"/>
              <w:jc w:val="both"/>
              <w:rPr>
                <w:rFonts w:ascii="Arial" w:eastAsia="宋体" w:hAnsi="Arial"/>
              </w:rPr>
            </w:pPr>
            <w:r w:rsidRPr="009D56F6">
              <w:rPr>
                <w:rFonts w:ascii="Arial" w:eastAsia="宋体" w:hAnsi="Arial"/>
              </w:rPr>
              <w:t>3,94 in</w:t>
            </w:r>
          </w:p>
        </w:tc>
        <w:tc>
          <w:tcPr>
            <w:tcW w:w="1275" w:type="dxa"/>
            <w:shd w:val="clear" w:color="auto" w:fill="auto"/>
            <w:vAlign w:val="center"/>
          </w:tcPr>
          <w:p w14:paraId="35DE9679" w14:textId="17588F04" w:rsidR="001773FD" w:rsidRPr="009D56F6" w:rsidRDefault="001773FD" w:rsidP="001D332B">
            <w:pPr>
              <w:spacing w:line="276" w:lineRule="auto"/>
              <w:rPr>
                <w:rFonts w:ascii="Arial" w:eastAsia="宋体" w:hAnsi="Arial"/>
              </w:rPr>
            </w:pPr>
            <w:r w:rsidRPr="009D56F6">
              <w:rPr>
                <w:rFonts w:ascii="Arial" w:eastAsia="宋体" w:hAnsi="Arial"/>
              </w:rPr>
              <w:t>100 mm</w:t>
            </w:r>
          </w:p>
        </w:tc>
        <w:tc>
          <w:tcPr>
            <w:tcW w:w="1276" w:type="dxa"/>
            <w:shd w:val="clear" w:color="auto" w:fill="auto"/>
            <w:vAlign w:val="center"/>
          </w:tcPr>
          <w:p w14:paraId="30BEA385" w14:textId="3B735A4E" w:rsidR="001773FD" w:rsidRPr="009D56F6" w:rsidRDefault="001773FD" w:rsidP="001D332B">
            <w:pPr>
              <w:spacing w:line="276" w:lineRule="auto"/>
              <w:jc w:val="both"/>
              <w:rPr>
                <w:rFonts w:ascii="Arial" w:eastAsia="宋体" w:hAnsi="Arial"/>
              </w:rPr>
            </w:pPr>
            <w:r w:rsidRPr="009D56F6">
              <w:rPr>
                <w:rFonts w:ascii="Arial" w:eastAsia="宋体" w:hAnsi="Arial"/>
              </w:rPr>
              <w:t>3,94 in</w:t>
            </w:r>
          </w:p>
        </w:tc>
      </w:tr>
      <w:tr w:rsidR="00C04B88" w:rsidRPr="009D56F6" w14:paraId="0FFF0777" w14:textId="77777777" w:rsidTr="00743B0B">
        <w:trPr>
          <w:trHeight w:val="397"/>
          <w:jc w:val="center"/>
        </w:trPr>
        <w:tc>
          <w:tcPr>
            <w:tcW w:w="1838" w:type="dxa"/>
            <w:vAlign w:val="center"/>
          </w:tcPr>
          <w:p w14:paraId="7BD90DA4" w14:textId="61776D0C" w:rsidR="001773FD" w:rsidRPr="009D56F6" w:rsidRDefault="001773FD" w:rsidP="001D332B">
            <w:pPr>
              <w:spacing w:line="276" w:lineRule="auto"/>
              <w:rPr>
                <w:rFonts w:ascii="Arial" w:eastAsia="宋体" w:hAnsi="Arial"/>
                <w:b/>
              </w:rPr>
            </w:pPr>
            <w:r w:rsidRPr="009D56F6">
              <w:rPr>
                <w:rFonts w:ascii="Arial" w:eastAsia="宋体" w:hAnsi="Arial"/>
                <w:b/>
              </w:rPr>
              <w:t>H3</w:t>
            </w:r>
          </w:p>
        </w:tc>
        <w:tc>
          <w:tcPr>
            <w:tcW w:w="1205" w:type="dxa"/>
            <w:shd w:val="clear" w:color="auto" w:fill="auto"/>
            <w:vAlign w:val="center"/>
          </w:tcPr>
          <w:p w14:paraId="50ED595E" w14:textId="0C089E80" w:rsidR="001773FD" w:rsidRPr="009D56F6" w:rsidRDefault="001773FD" w:rsidP="001D332B">
            <w:pPr>
              <w:spacing w:line="276" w:lineRule="auto"/>
              <w:rPr>
                <w:rFonts w:ascii="Arial" w:eastAsia="宋体" w:hAnsi="Arial"/>
              </w:rPr>
            </w:pPr>
            <w:r w:rsidRPr="009D56F6">
              <w:rPr>
                <w:rFonts w:ascii="Arial" w:eastAsia="宋体" w:hAnsi="Arial"/>
              </w:rPr>
              <w:t>350 mm</w:t>
            </w:r>
          </w:p>
        </w:tc>
        <w:tc>
          <w:tcPr>
            <w:tcW w:w="1205" w:type="dxa"/>
            <w:shd w:val="clear" w:color="auto" w:fill="auto"/>
            <w:vAlign w:val="center"/>
          </w:tcPr>
          <w:p w14:paraId="3C8A50AD" w14:textId="67848CA4" w:rsidR="001773FD" w:rsidRPr="009D56F6" w:rsidRDefault="001773FD" w:rsidP="001D332B">
            <w:pPr>
              <w:spacing w:line="276" w:lineRule="auto"/>
              <w:rPr>
                <w:rFonts w:ascii="Arial" w:eastAsia="宋体" w:hAnsi="Arial"/>
              </w:rPr>
            </w:pPr>
            <w:r w:rsidRPr="009D56F6">
              <w:rPr>
                <w:rFonts w:ascii="Arial" w:eastAsia="宋体" w:hAnsi="Arial"/>
              </w:rPr>
              <w:t>13,78 in</w:t>
            </w:r>
          </w:p>
        </w:tc>
        <w:tc>
          <w:tcPr>
            <w:tcW w:w="1275" w:type="dxa"/>
            <w:shd w:val="clear" w:color="auto" w:fill="auto"/>
            <w:vAlign w:val="center"/>
          </w:tcPr>
          <w:p w14:paraId="5F96C6B0" w14:textId="001AF2E2" w:rsidR="001773FD" w:rsidRPr="009D56F6" w:rsidRDefault="000E6941" w:rsidP="001D332B">
            <w:pPr>
              <w:spacing w:line="276" w:lineRule="auto"/>
              <w:rPr>
                <w:rFonts w:ascii="Arial" w:eastAsia="宋体" w:hAnsi="Arial"/>
              </w:rPr>
            </w:pPr>
            <w:r w:rsidRPr="009D56F6">
              <w:rPr>
                <w:rFonts w:ascii="Arial" w:eastAsia="宋体" w:hAnsi="Arial"/>
              </w:rPr>
              <w:t>350 mm</w:t>
            </w:r>
          </w:p>
        </w:tc>
        <w:tc>
          <w:tcPr>
            <w:tcW w:w="1276" w:type="dxa"/>
            <w:shd w:val="clear" w:color="auto" w:fill="auto"/>
            <w:vAlign w:val="center"/>
          </w:tcPr>
          <w:p w14:paraId="2145DB69" w14:textId="6935532A" w:rsidR="001773FD" w:rsidRPr="009D56F6" w:rsidRDefault="000E6941" w:rsidP="001D332B">
            <w:pPr>
              <w:spacing w:line="276" w:lineRule="auto"/>
              <w:rPr>
                <w:rFonts w:ascii="Arial" w:eastAsia="宋体" w:hAnsi="Arial"/>
              </w:rPr>
            </w:pPr>
            <w:r w:rsidRPr="009D56F6">
              <w:rPr>
                <w:rFonts w:ascii="Arial" w:eastAsia="宋体" w:hAnsi="Arial"/>
              </w:rPr>
              <w:t>13,78 in</w:t>
            </w:r>
          </w:p>
        </w:tc>
      </w:tr>
    </w:tbl>
    <w:p w14:paraId="11E0B93E" w14:textId="063D8649" w:rsidR="001144F4" w:rsidRPr="009D56F6" w:rsidRDefault="001144F4" w:rsidP="00380F61">
      <w:pPr>
        <w:pStyle w:val="FigureTittle"/>
        <w:rPr>
          <w:rFonts w:eastAsia="宋体" w:cs="Arial"/>
        </w:rPr>
      </w:pPr>
    </w:p>
    <w:p w14:paraId="27D4F517" w14:textId="34188B61" w:rsidR="003F1065" w:rsidRPr="009D56F6" w:rsidRDefault="003F1065" w:rsidP="00BD2480">
      <w:pPr>
        <w:pStyle w:val="NOTE0"/>
        <w:rPr>
          <w:rFonts w:cs="Arial"/>
        </w:rPr>
      </w:pPr>
      <w:r w:rsidRPr="009D56F6">
        <w:rPr>
          <w:rFonts w:cs="Arial"/>
          <w:noProof/>
          <w:lang w:val="en-US"/>
        </w:rPr>
        <w:drawing>
          <wp:anchor distT="0" distB="0" distL="114300" distR="114300" simplePos="0" relativeHeight="252499968" behindDoc="0" locked="0" layoutInCell="1" allowOverlap="1" wp14:anchorId="02BE624C" wp14:editId="5CCDB31B">
            <wp:simplePos x="0" y="0"/>
            <wp:positionH relativeFrom="column">
              <wp:posOffset>-635</wp:posOffset>
            </wp:positionH>
            <wp:positionV relativeFrom="paragraph">
              <wp:posOffset>19050</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cs="Arial"/>
        </w:rPr>
        <w:t>HINWEIS</w:t>
      </w:r>
    </w:p>
    <w:p w14:paraId="00B8AB29" w14:textId="77777777" w:rsidR="00163F30" w:rsidRPr="009D56F6" w:rsidRDefault="00163F30">
      <w:pPr>
        <w:pStyle w:val="NOTEItemList"/>
        <w:spacing w:before="48" w:after="48"/>
        <w:rPr>
          <w:snapToGrid w:val="0"/>
        </w:rPr>
      </w:pPr>
      <w:r w:rsidRPr="009D56F6">
        <w:rPr>
          <w:snapToGrid w:val="0"/>
        </w:rPr>
        <w:t>Vergewissern Sie sich, dass der Winkel und der Durchmesser des Kabelkanals die Anforderungen für Kabel, die durch die Leitungen geführt werden müssen, erfüllt.</w:t>
      </w:r>
    </w:p>
    <w:p w14:paraId="2584694B" w14:textId="1FCACEE6" w:rsidR="00DD707C" w:rsidRPr="009D56F6" w:rsidRDefault="00163F30">
      <w:pPr>
        <w:pStyle w:val="NOTEItemList"/>
        <w:spacing w:before="48" w:after="48"/>
        <w:rPr>
          <w:rStyle w:val="Char1"/>
          <w:rFonts w:eastAsia="宋体" w:cs="Arial"/>
          <w:color w:val="auto"/>
        </w:rPr>
      </w:pPr>
      <w:r w:rsidRPr="009D56F6">
        <w:rPr>
          <w:snapToGrid w:val="0"/>
        </w:rPr>
        <w:lastRenderedPageBreak/>
        <w:t xml:space="preserve">Vergewissern Sie sich, dass die Größe des gekennzeichneten Bereichs (C) den Spezifikationen in </w:t>
      </w:r>
      <w:r w:rsidR="00C00CFF" w:rsidRPr="009D56F6">
        <w:rPr>
          <w:rStyle w:val="Char1"/>
        </w:rPr>
        <w:fldChar w:fldCharType="begin"/>
      </w:r>
      <w:r w:rsidR="00C00CFF" w:rsidRPr="009D56F6">
        <w:rPr>
          <w:rStyle w:val="Char1"/>
        </w:rPr>
        <w:instrText xml:space="preserve"> REF _Ref106820548 \h  \* MERGEFORMAT </w:instrText>
      </w:r>
      <w:r w:rsidR="00C00CFF" w:rsidRPr="009D56F6">
        <w:rPr>
          <w:rStyle w:val="Char1"/>
        </w:rPr>
      </w:r>
      <w:r w:rsidR="00C00CFF" w:rsidRPr="009D56F6">
        <w:rPr>
          <w:rStyle w:val="Char1"/>
        </w:rPr>
        <w:fldChar w:fldCharType="separate"/>
      </w:r>
      <w:r w:rsidR="00AF5E30" w:rsidRPr="009D56F6">
        <w:rPr>
          <w:rStyle w:val="Char1"/>
        </w:rPr>
        <w:t>Tabelle 5</w:t>
      </w:r>
      <w:r w:rsidR="00AF5E30" w:rsidRPr="009D56F6">
        <w:rPr>
          <w:rStyle w:val="Char1"/>
        </w:rPr>
        <w:noBreakHyphen/>
        <w:t>6 Bohren von Löchern</w:t>
      </w:r>
      <w:r w:rsidR="00C00CFF" w:rsidRPr="009D56F6">
        <w:rPr>
          <w:rStyle w:val="Char1"/>
        </w:rPr>
        <w:fldChar w:fldCharType="end"/>
      </w:r>
      <w:r w:rsidR="00CE3D47" w:rsidRPr="009D56F6">
        <w:rPr>
          <w:i/>
          <w:snapToGrid w:val="0"/>
        </w:rPr>
        <w:t xml:space="preserve"> </w:t>
      </w:r>
      <w:r w:rsidRPr="009D56F6">
        <w:rPr>
          <w:rStyle w:val="Char1"/>
          <w:rFonts w:eastAsia="宋体" w:cs="Arial"/>
          <w:i w:val="0"/>
          <w:color w:val="auto"/>
        </w:rPr>
        <w:t xml:space="preserve">entspricht. Die Fläche (C) ist gekennzeichnet in </w:t>
      </w:r>
      <w:r w:rsidR="00C00CFF" w:rsidRPr="009D56F6">
        <w:rPr>
          <w:rStyle w:val="Char1"/>
        </w:rPr>
        <w:fldChar w:fldCharType="begin"/>
      </w:r>
      <w:r w:rsidR="00C00CFF" w:rsidRPr="009D56F6">
        <w:rPr>
          <w:rStyle w:val="Char1"/>
        </w:rPr>
        <w:instrText xml:space="preserve"> REF _Ref106820453 \h  \* MERGEFORMAT </w:instrText>
      </w:r>
      <w:r w:rsidR="00C00CFF" w:rsidRPr="009D56F6">
        <w:rPr>
          <w:rStyle w:val="Char1"/>
        </w:rPr>
      </w:r>
      <w:r w:rsidR="00C00CFF" w:rsidRPr="009D56F6">
        <w:rPr>
          <w:rStyle w:val="Char1"/>
        </w:rPr>
        <w:fldChar w:fldCharType="separate"/>
      </w:r>
      <w:r w:rsidR="00AF5E30" w:rsidRPr="009D56F6">
        <w:rPr>
          <w:rStyle w:val="Char1"/>
        </w:rPr>
        <w:t>Abbildung 5</w:t>
      </w:r>
      <w:r w:rsidR="00AF5E30" w:rsidRPr="009D56F6">
        <w:rPr>
          <w:rStyle w:val="Char1"/>
        </w:rPr>
        <w:noBreakHyphen/>
        <w:t>4 Bohren von Löchern</w:t>
      </w:r>
      <w:r w:rsidR="00C00CFF" w:rsidRPr="009D56F6">
        <w:rPr>
          <w:rStyle w:val="Char1"/>
        </w:rPr>
        <w:fldChar w:fldCharType="end"/>
      </w:r>
      <w:r w:rsidRPr="009D56F6">
        <w:rPr>
          <w:rStyle w:val="Char1"/>
          <w:rFonts w:eastAsia="宋体" w:cs="Arial"/>
          <w:i w:val="0"/>
          <w:color w:val="auto"/>
        </w:rPr>
        <w:t>.</w:t>
      </w:r>
    </w:p>
    <w:p w14:paraId="3BB59293" w14:textId="7350C0C1" w:rsidR="00163F30" w:rsidRPr="009D56F6" w:rsidRDefault="00163F30" w:rsidP="00BD2480">
      <w:pPr>
        <w:pStyle w:val="NOTE0"/>
        <w:rPr>
          <w:rFonts w:cs="Arial"/>
        </w:rPr>
      </w:pPr>
      <w:r w:rsidRPr="009D56F6">
        <w:rPr>
          <w:rFonts w:cs="Arial"/>
          <w:noProof/>
          <w:lang w:val="en-US"/>
        </w:rPr>
        <w:drawing>
          <wp:anchor distT="0" distB="0" distL="114300" distR="114300" simplePos="0" relativeHeight="252631040" behindDoc="0" locked="0" layoutInCell="1" allowOverlap="1" wp14:anchorId="3D0004A9" wp14:editId="16ED7A5B">
            <wp:simplePos x="0" y="0"/>
            <wp:positionH relativeFrom="column">
              <wp:posOffset>0</wp:posOffset>
            </wp:positionH>
            <wp:positionV relativeFrom="paragraph">
              <wp:posOffset>-635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cs="Arial"/>
        </w:rPr>
        <w:t>WICHTIG</w:t>
      </w:r>
    </w:p>
    <w:p w14:paraId="3FC4DFB4" w14:textId="77777777" w:rsidR="00163F30" w:rsidRPr="009D56F6" w:rsidRDefault="00163F30" w:rsidP="00BD2480">
      <w:pPr>
        <w:pStyle w:val="NOTE"/>
      </w:pPr>
      <w:r w:rsidRPr="009D56F6">
        <w:t>Das Fundament muss 150 mm über der Oberfläche liegen.</w:t>
      </w:r>
    </w:p>
    <w:p w14:paraId="725EF5BA" w14:textId="77777777" w:rsidR="004C79D1" w:rsidRPr="009D56F6" w:rsidRDefault="00163F30" w:rsidP="0057198A">
      <w:pPr>
        <w:pStyle w:val="a8"/>
        <w:numPr>
          <w:ilvl w:val="0"/>
          <w:numId w:val="16"/>
        </w:numPr>
      </w:pPr>
      <w:r w:rsidRPr="009D56F6">
        <w:t>Lassen Sie den Beton trocknen.</w:t>
      </w:r>
    </w:p>
    <w:p w14:paraId="2C045365" w14:textId="4005E6FE" w:rsidR="00163F30" w:rsidRPr="009D56F6" w:rsidRDefault="00163F30" w:rsidP="0057198A">
      <w:pPr>
        <w:pStyle w:val="a8"/>
        <w:numPr>
          <w:ilvl w:val="0"/>
          <w:numId w:val="16"/>
        </w:numPr>
      </w:pPr>
      <w:r w:rsidRPr="009D56F6">
        <w:t>Ziehen Sie die Kabel durch den Kabelkanal. Wenden Sie den Kabeldurchhang gemäß den folgenden Spezifikationen an.</w:t>
      </w:r>
    </w:p>
    <w:p w14:paraId="5AC07A58" w14:textId="157C2C3F" w:rsidR="001773FD" w:rsidRPr="009D56F6" w:rsidRDefault="001773FD"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t xml:space="preserve"> Spezifikationen Kabeldurchhang</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C04B88" w:rsidRPr="009D56F6" w14:paraId="2E088B3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val="restart"/>
          </w:tcPr>
          <w:p w14:paraId="4E14DC2C" w14:textId="77777777" w:rsidR="009D31C1" w:rsidRPr="009D56F6" w:rsidRDefault="009D31C1" w:rsidP="009B3A01">
            <w:pPr>
              <w:spacing w:line="276" w:lineRule="auto"/>
              <w:rPr>
                <w:rFonts w:eastAsia="宋体"/>
              </w:rPr>
            </w:pPr>
            <w:r w:rsidRPr="009D56F6">
              <w:rPr>
                <w:rFonts w:eastAsia="宋体"/>
              </w:rPr>
              <w:t>Parameter</w:t>
            </w:r>
          </w:p>
        </w:tc>
        <w:tc>
          <w:tcPr>
            <w:tcW w:w="3402" w:type="dxa"/>
            <w:gridSpan w:val="2"/>
          </w:tcPr>
          <w:p w14:paraId="114F65FE" w14:textId="18A96169" w:rsidR="009D31C1" w:rsidRPr="009D56F6" w:rsidRDefault="009D31C1" w:rsidP="009B3A01">
            <w:pPr>
              <w:spacing w:line="276" w:lineRule="auto"/>
              <w:jc w:val="left"/>
              <w:rPr>
                <w:rFonts w:eastAsia="宋体"/>
              </w:rPr>
            </w:pPr>
            <w:r w:rsidRPr="009D56F6">
              <w:rPr>
                <w:rFonts w:eastAsia="宋体"/>
              </w:rPr>
              <w:t>Spezifikation</w:t>
            </w:r>
          </w:p>
        </w:tc>
      </w:tr>
      <w:tr w:rsidR="00C04B88" w:rsidRPr="009D56F6" w14:paraId="58B14225"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tcPr>
          <w:p w14:paraId="18D214A0" w14:textId="77777777" w:rsidR="009D31C1" w:rsidRPr="009D56F6" w:rsidRDefault="009D31C1" w:rsidP="009B3A01">
            <w:pPr>
              <w:spacing w:line="276" w:lineRule="auto"/>
              <w:rPr>
                <w:rFonts w:eastAsia="宋体"/>
              </w:rPr>
            </w:pPr>
          </w:p>
        </w:tc>
        <w:tc>
          <w:tcPr>
            <w:tcW w:w="1701" w:type="dxa"/>
          </w:tcPr>
          <w:p w14:paraId="4E6E0ED2" w14:textId="7BDD2CD7" w:rsidR="009D31C1" w:rsidRPr="009D56F6" w:rsidRDefault="009D31C1" w:rsidP="009B3A01">
            <w:pPr>
              <w:spacing w:line="276" w:lineRule="auto"/>
              <w:jc w:val="left"/>
              <w:rPr>
                <w:rFonts w:eastAsia="宋体"/>
              </w:rPr>
            </w:pPr>
            <w:r w:rsidRPr="009D56F6">
              <w:rPr>
                <w:rFonts w:eastAsia="宋体"/>
              </w:rPr>
              <w:t>mm</w:t>
            </w:r>
          </w:p>
        </w:tc>
        <w:tc>
          <w:tcPr>
            <w:tcW w:w="1701" w:type="dxa"/>
          </w:tcPr>
          <w:p w14:paraId="6F3B802D" w14:textId="77777777" w:rsidR="009D31C1" w:rsidRPr="009D56F6" w:rsidRDefault="009D31C1" w:rsidP="009B3A01">
            <w:pPr>
              <w:spacing w:line="276" w:lineRule="auto"/>
              <w:jc w:val="left"/>
              <w:rPr>
                <w:rFonts w:eastAsia="宋体"/>
              </w:rPr>
            </w:pPr>
            <w:r w:rsidRPr="009D56F6">
              <w:rPr>
                <w:rFonts w:eastAsia="宋体"/>
              </w:rPr>
              <w:t>in</w:t>
            </w:r>
          </w:p>
        </w:tc>
      </w:tr>
      <w:tr w:rsidR="00C04B88" w:rsidRPr="009D56F6" w14:paraId="6AC7CCCC" w14:textId="77777777" w:rsidTr="00743B0B">
        <w:trPr>
          <w:trHeight w:val="850"/>
          <w:jc w:val="center"/>
        </w:trPr>
        <w:tc>
          <w:tcPr>
            <w:tcW w:w="3397" w:type="dxa"/>
            <w:vAlign w:val="center"/>
          </w:tcPr>
          <w:p w14:paraId="234372C4" w14:textId="77777777" w:rsidR="009D31C1" w:rsidRPr="009D56F6" w:rsidRDefault="009D31C1" w:rsidP="009B3A01">
            <w:pPr>
              <w:spacing w:line="276" w:lineRule="auto"/>
              <w:rPr>
                <w:rFonts w:ascii="Arial" w:eastAsia="宋体" w:hAnsi="Arial"/>
                <w:b/>
              </w:rPr>
            </w:pPr>
            <w:r w:rsidRPr="009D56F6">
              <w:rPr>
                <w:rFonts w:ascii="Arial" w:eastAsia="宋体" w:hAnsi="Arial"/>
                <w:b/>
              </w:rPr>
              <w:t>Erforderlicher Kabeldurchhang für das Ethernet-Kabel (ab der Spitze des Fundaments gemessen)</w:t>
            </w:r>
          </w:p>
        </w:tc>
        <w:tc>
          <w:tcPr>
            <w:tcW w:w="1701" w:type="dxa"/>
            <w:vAlign w:val="center"/>
          </w:tcPr>
          <w:p w14:paraId="6D967D33" w14:textId="59705118" w:rsidR="009D31C1" w:rsidRPr="009D56F6" w:rsidRDefault="00777848" w:rsidP="009B3A01">
            <w:pPr>
              <w:spacing w:line="276" w:lineRule="auto"/>
              <w:jc w:val="both"/>
              <w:rPr>
                <w:rFonts w:ascii="Arial" w:eastAsia="宋体" w:hAnsi="Arial"/>
              </w:rPr>
            </w:pPr>
            <w:r w:rsidRPr="009D56F6">
              <w:rPr>
                <w:rFonts w:ascii="Arial" w:eastAsia="宋体" w:hAnsi="Arial"/>
              </w:rPr>
              <w:t>750</w:t>
            </w:r>
          </w:p>
        </w:tc>
        <w:tc>
          <w:tcPr>
            <w:tcW w:w="1701" w:type="dxa"/>
            <w:vAlign w:val="center"/>
          </w:tcPr>
          <w:p w14:paraId="414E0FFA" w14:textId="607B850D" w:rsidR="009D31C1" w:rsidRPr="009D56F6" w:rsidRDefault="00777848" w:rsidP="009B3A01">
            <w:pPr>
              <w:spacing w:line="276" w:lineRule="auto"/>
              <w:jc w:val="both"/>
              <w:rPr>
                <w:rFonts w:ascii="Arial" w:eastAsia="宋体" w:hAnsi="Arial"/>
              </w:rPr>
            </w:pPr>
            <w:r w:rsidRPr="009D56F6">
              <w:rPr>
                <w:rFonts w:ascii="Arial" w:eastAsia="宋体" w:hAnsi="Arial"/>
              </w:rPr>
              <w:t>29,53</w:t>
            </w:r>
          </w:p>
        </w:tc>
      </w:tr>
      <w:tr w:rsidR="00C04B88" w:rsidRPr="009D56F6" w14:paraId="776AADD6" w14:textId="77777777" w:rsidTr="00743B0B">
        <w:trPr>
          <w:trHeight w:val="850"/>
          <w:jc w:val="center"/>
        </w:trPr>
        <w:tc>
          <w:tcPr>
            <w:tcW w:w="3397" w:type="dxa"/>
            <w:vAlign w:val="center"/>
          </w:tcPr>
          <w:p w14:paraId="0E08AC4B" w14:textId="77777777" w:rsidR="009D31C1" w:rsidRPr="009D56F6" w:rsidRDefault="009D31C1" w:rsidP="009B3A01">
            <w:pPr>
              <w:spacing w:line="276" w:lineRule="auto"/>
              <w:rPr>
                <w:rFonts w:ascii="Arial" w:eastAsia="宋体" w:hAnsi="Arial"/>
                <w:b/>
                <w:i/>
              </w:rPr>
            </w:pPr>
            <w:r w:rsidRPr="009D56F6">
              <w:rPr>
                <w:rFonts w:ascii="Arial" w:eastAsia="宋体" w:hAnsi="Arial"/>
                <w:b/>
              </w:rPr>
              <w:t>Erforderlicher Kabeldurchhang für das AC-Eingangskabel (ab der Spitze des Fundaments gemessen)</w:t>
            </w:r>
          </w:p>
        </w:tc>
        <w:tc>
          <w:tcPr>
            <w:tcW w:w="1701" w:type="dxa"/>
            <w:vAlign w:val="center"/>
          </w:tcPr>
          <w:p w14:paraId="7DC66839" w14:textId="2C3BBD64" w:rsidR="009D31C1" w:rsidRPr="009D56F6" w:rsidRDefault="009D31C1" w:rsidP="009B3A01">
            <w:pPr>
              <w:spacing w:line="276" w:lineRule="auto"/>
              <w:rPr>
                <w:rFonts w:ascii="Arial" w:eastAsia="宋体" w:hAnsi="Arial"/>
              </w:rPr>
            </w:pPr>
            <w:r w:rsidRPr="009D56F6">
              <w:rPr>
                <w:rFonts w:ascii="Arial" w:eastAsia="宋体" w:hAnsi="Arial"/>
              </w:rPr>
              <w:t>600</w:t>
            </w:r>
          </w:p>
        </w:tc>
        <w:tc>
          <w:tcPr>
            <w:tcW w:w="1701" w:type="dxa"/>
            <w:vAlign w:val="center"/>
          </w:tcPr>
          <w:p w14:paraId="3F994EA4" w14:textId="3A936B8E" w:rsidR="009D31C1" w:rsidRPr="009D56F6" w:rsidRDefault="009D31C1" w:rsidP="009B3A01">
            <w:pPr>
              <w:spacing w:line="276" w:lineRule="auto"/>
              <w:rPr>
                <w:rFonts w:ascii="Arial" w:eastAsia="宋体" w:hAnsi="Arial"/>
              </w:rPr>
            </w:pPr>
            <w:r w:rsidRPr="009D56F6">
              <w:rPr>
                <w:rFonts w:ascii="Arial" w:eastAsia="宋体" w:hAnsi="Arial"/>
              </w:rPr>
              <w:t>23,62</w:t>
            </w:r>
          </w:p>
        </w:tc>
      </w:tr>
    </w:tbl>
    <w:p w14:paraId="61BE0E40" w14:textId="06DBD449" w:rsidR="004E7F1E" w:rsidRPr="009D56F6" w:rsidRDefault="00502D81" w:rsidP="0057198A">
      <w:pPr>
        <w:pStyle w:val="a8"/>
        <w:numPr>
          <w:ilvl w:val="0"/>
          <w:numId w:val="16"/>
        </w:numPr>
      </w:pPr>
      <w:bookmarkStart w:id="456" w:name="_Toc102671157"/>
      <w:bookmarkEnd w:id="449"/>
      <w:bookmarkEnd w:id="450"/>
      <w:bookmarkEnd w:id="451"/>
      <w:r w:rsidRPr="009D56F6">
        <w:t>Legen Sie die in der Verpackung mitgelieferte Bohrvorlage auf das Fundament, indem Sie den markierten Bereich (C) ausrichten. Markieren Sie die vier Bohrlöcher (D) und entfernen Sie die Bohrvorlage.</w:t>
      </w:r>
    </w:p>
    <w:p w14:paraId="3A6BAE4A" w14:textId="3245B439" w:rsidR="004C79D1" w:rsidRPr="009D56F6" w:rsidRDefault="004C79D1" w:rsidP="0057198A">
      <w:pPr>
        <w:pStyle w:val="a8"/>
        <w:numPr>
          <w:ilvl w:val="0"/>
          <w:numId w:val="16"/>
        </w:numPr>
      </w:pPr>
      <w:r w:rsidRPr="009D56F6">
        <w:t>Bohren Sie vier Löscher mit einer Tiefe von über 110 mm und einem Durchmesser von 20 mm in das Fundament an den markierten Positionen (D), um die Spreizbolzen in die Löcher einzusetzen. Entfernen Sie die Bohrasche.</w:t>
      </w:r>
    </w:p>
    <w:p w14:paraId="48F0BEFE" w14:textId="396819DE" w:rsidR="00F00BD4" w:rsidRPr="009D56F6" w:rsidRDefault="00AF7D62" w:rsidP="005E270C">
      <w:pPr>
        <w:pStyle w:val="a8"/>
      </w:pPr>
      <w:r w:rsidRPr="009D56F6">
        <w:rPr>
          <w:noProof/>
          <w:lang w:val="en-US"/>
        </w:rPr>
        <w:drawing>
          <wp:inline distT="0" distB="0" distL="0" distR="0" wp14:anchorId="69B53848" wp14:editId="238E2743">
            <wp:extent cx="3067050" cy="2143723"/>
            <wp:effectExtent l="0" t="0" r="0" b="9525"/>
            <wp:docPr id="448" name="图片 448"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图示, 示意图&#10;&#10;描述已自动生成"/>
                    <pic:cNvPicPr/>
                  </pic:nvPicPr>
                  <pic:blipFill>
                    <a:blip r:embed="rId45">
                      <a:extLst>
                        <a:ext uri="{28A0092B-C50C-407E-A947-70E740481C1C}">
                          <a14:useLocalDpi xmlns:a14="http://schemas.microsoft.com/office/drawing/2010/main" val="0"/>
                        </a:ext>
                      </a:extLst>
                    </a:blip>
                    <a:stretch>
                      <a:fillRect/>
                    </a:stretch>
                  </pic:blipFill>
                  <pic:spPr>
                    <a:xfrm>
                      <a:off x="0" y="0"/>
                      <a:ext cx="3100798" cy="2167312"/>
                    </a:xfrm>
                    <a:prstGeom prst="rect">
                      <a:avLst/>
                    </a:prstGeom>
                  </pic:spPr>
                </pic:pic>
              </a:graphicData>
            </a:graphic>
          </wp:inline>
        </w:drawing>
      </w:r>
    </w:p>
    <w:p w14:paraId="48A0FAD0" w14:textId="65983756" w:rsidR="004C79D1" w:rsidRPr="009D56F6" w:rsidRDefault="004C79D1" w:rsidP="004C79D1">
      <w:pPr>
        <w:pStyle w:val="a8"/>
        <w:ind w:firstLineChars="800" w:firstLine="1440"/>
        <w:rPr>
          <w:b/>
          <w:i/>
        </w:rPr>
      </w:pPr>
      <w:r w:rsidRPr="009D56F6">
        <w:rPr>
          <w:b/>
          <w:i/>
        </w:rPr>
        <w:t xml:space="preserve">Für MaxiCharger DC </w:t>
      </w:r>
      <w:r w:rsidRPr="009D56F6">
        <w:rPr>
          <w:rFonts w:hint="eastAsia"/>
          <w:b/>
          <w:i/>
        </w:rPr>
        <w:t>1</w:t>
      </w:r>
      <w:r w:rsidRPr="009D56F6">
        <w:rPr>
          <w:b/>
          <w:i/>
        </w:rPr>
        <w:t>20</w:t>
      </w:r>
    </w:p>
    <w:p w14:paraId="688373F1" w14:textId="5F961296" w:rsidR="004C79D1" w:rsidRPr="009D56F6" w:rsidRDefault="004C79D1" w:rsidP="004C79D1">
      <w:pPr>
        <w:pStyle w:val="a8"/>
        <w:ind w:left="0"/>
        <w:rPr>
          <w:b/>
          <w:i/>
        </w:rPr>
      </w:pPr>
      <w:r w:rsidRPr="009D56F6">
        <w:rPr>
          <w:rFonts w:hint="eastAsia"/>
          <w:b/>
          <w:i/>
        </w:rPr>
        <w:lastRenderedPageBreak/>
        <w:t xml:space="preserve"> </w:t>
      </w:r>
      <w:r w:rsidRPr="009D56F6">
        <w:rPr>
          <w:b/>
          <w:i/>
        </w:rPr>
        <w:t xml:space="preserve">           </w:t>
      </w:r>
      <w:r w:rsidRPr="009D56F6">
        <w:rPr>
          <w:noProof/>
          <w:lang w:val="en-US"/>
        </w:rPr>
        <w:drawing>
          <wp:inline distT="0" distB="0" distL="0" distR="0" wp14:anchorId="0944FCED" wp14:editId="36A7D4A8">
            <wp:extent cx="3253839" cy="2267891"/>
            <wp:effectExtent l="0" t="0" r="381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240kW开孔.png"/>
                    <pic:cNvPicPr/>
                  </pic:nvPicPr>
                  <pic:blipFill>
                    <a:blip r:embed="rId46">
                      <a:extLst>
                        <a:ext uri="{28A0092B-C50C-407E-A947-70E740481C1C}">
                          <a14:useLocalDpi xmlns:a14="http://schemas.microsoft.com/office/drawing/2010/main" val="0"/>
                        </a:ext>
                      </a:extLst>
                    </a:blip>
                    <a:stretch>
                      <a:fillRect/>
                    </a:stretch>
                  </pic:blipFill>
                  <pic:spPr>
                    <a:xfrm>
                      <a:off x="0" y="0"/>
                      <a:ext cx="3339978" cy="2327929"/>
                    </a:xfrm>
                    <a:prstGeom prst="rect">
                      <a:avLst/>
                    </a:prstGeom>
                  </pic:spPr>
                </pic:pic>
              </a:graphicData>
            </a:graphic>
          </wp:inline>
        </w:drawing>
      </w:r>
    </w:p>
    <w:p w14:paraId="2A5A789C" w14:textId="35F36429" w:rsidR="004C79D1" w:rsidRPr="009D56F6" w:rsidRDefault="004C79D1" w:rsidP="004C79D1">
      <w:pPr>
        <w:pStyle w:val="EN"/>
        <w:jc w:val="center"/>
        <w:rPr>
          <w:b/>
          <w:i/>
        </w:rPr>
      </w:pPr>
      <w:r w:rsidRPr="009D56F6">
        <w:rPr>
          <w:b/>
          <w:i/>
        </w:rPr>
        <w:t>Für MaxiCharger 240</w:t>
      </w:r>
    </w:p>
    <w:p w14:paraId="4CAEB031" w14:textId="77777777" w:rsidR="00F00BD4" w:rsidRPr="009D56F6" w:rsidRDefault="00AF7D62" w:rsidP="005E270C">
      <w:pPr>
        <w:pStyle w:val="a8"/>
      </w:pPr>
      <w:r w:rsidRPr="009D56F6">
        <w:rPr>
          <w:noProof/>
          <w:lang w:val="en-US"/>
        </w:rPr>
        <mc:AlternateContent>
          <mc:Choice Requires="wps">
            <w:drawing>
              <wp:inline distT="0" distB="0" distL="0" distR="0" wp14:anchorId="3BAED2F3" wp14:editId="74AE84A3">
                <wp:extent cx="4485736" cy="199773"/>
                <wp:effectExtent l="0" t="0" r="0" b="0"/>
                <wp:docPr id="457" name="文本框 457"/>
                <wp:cNvGraphicFramePr/>
                <a:graphic xmlns:a="http://schemas.openxmlformats.org/drawingml/2006/main">
                  <a:graphicData uri="http://schemas.microsoft.com/office/word/2010/wordprocessingShape">
                    <wps:wsp>
                      <wps:cNvSpPr txBox="1"/>
                      <wps:spPr>
                        <a:xfrm>
                          <a:off x="0" y="0"/>
                          <a:ext cx="4485736" cy="199773"/>
                        </a:xfrm>
                        <a:prstGeom prst="rect">
                          <a:avLst/>
                        </a:prstGeom>
                        <a:solidFill>
                          <a:prstClr val="white"/>
                        </a:solidFill>
                        <a:ln>
                          <a:noFill/>
                        </a:ln>
                        <a:effectLst/>
                      </wps:spPr>
                      <wps:txbx>
                        <w:txbxContent>
                          <w:p w14:paraId="7F6BBD7C" w14:textId="77777777" w:rsidR="00AF7D62" w:rsidRPr="007C255F" w:rsidRDefault="00AF7D62" w:rsidP="004C79D1">
                            <w:pPr>
                              <w:pStyle w:val="FigureTittle"/>
                              <w:ind w:firstLineChars="700" w:firstLine="1260"/>
                              <w:jc w:val="both"/>
                              <w:rPr>
                                <w:rFonts w:cs="Arial"/>
                                <w:bCs/>
                                <w:noProof/>
                                <w:szCs w:val="24"/>
                              </w:rPr>
                            </w:pPr>
                            <w:bookmarkStart w:id="457" w:name="_Ref106820453"/>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4</w:t>
                            </w:r>
                            <w:r w:rsidR="002050EB">
                              <w:rPr>
                                <w:noProof/>
                              </w:rPr>
                              <w:fldChar w:fldCharType="end"/>
                            </w:r>
                            <w:r>
                              <w:t xml:space="preserve"> Bohren von Löchern</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3BAED2F3" id="文本框 457" o:spid="_x0000_s1035" type="#_x0000_t202" style="width:353.2pt;height:1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" stroked="f">
                <v:textbox inset="0,0,0,0">
                  <w:txbxContent>
                    <w:p w14:paraId="7F6BBD7C" w14:textId="77777777" w:rsidR="00AF7D62" w:rsidRPr="007C255F" w:rsidRDefault="00AF7D62" w:rsidP="004C79D1">
                      <w:pPr>
                        <w:pStyle w:val="FigureTittle"/>
                        <w:ind w:firstLineChars="700" w:firstLine="1260"/>
                        <w:jc w:val="both"/>
                        <w:rPr>
                          <w:rFonts w:cs="Arial"/>
                          <w:bCs/>
                          <w:noProof/>
                          <w:szCs w:val="24"/>
                        </w:rPr>
                      </w:pPr>
                      <w:bookmarkStart w:id="458" w:name="_Ref106820453"/>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4</w:t>
                      </w:r>
                      <w:r w:rsidR="002050EB">
                        <w:rPr>
                          <w:noProof/>
                        </w:rPr>
                        <w:fldChar w:fldCharType="end"/>
                      </w:r>
                      <w:r>
                        <w:t xml:space="preserve"> Bohren von Löchern</w:t>
                      </w:r>
                      <w:bookmarkEnd w:id="458"/>
                    </w:p>
                  </w:txbxContent>
                </v:textbox>
                <w10:anchorlock/>
              </v:shape>
            </w:pict>
          </mc:Fallback>
        </mc:AlternateContent>
      </w:r>
    </w:p>
    <w:p w14:paraId="7BBAB4AF" w14:textId="313C9B02" w:rsidR="001773FD" w:rsidRPr="009D56F6" w:rsidRDefault="001773FD" w:rsidP="00380F61">
      <w:pPr>
        <w:pStyle w:val="FigureTittle"/>
        <w:rPr>
          <w:rFonts w:eastAsia="宋体" w:cs="Arial"/>
        </w:rPr>
      </w:pPr>
      <w:bookmarkStart w:id="459" w:name="_Ref106735661"/>
      <w:bookmarkStart w:id="460" w:name="_Ref106820548"/>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6</w:t>
      </w:r>
      <w:r w:rsidR="00DF431C" w:rsidRPr="009D56F6">
        <w:rPr>
          <w:rFonts w:eastAsia="宋体" w:cs="Arial"/>
          <w:noProof/>
        </w:rPr>
        <w:fldChar w:fldCharType="end"/>
      </w:r>
      <w:r w:rsidRPr="009D56F6">
        <w:rPr>
          <w:rFonts w:eastAsia="宋体" w:cs="Arial"/>
        </w:rPr>
        <w:t xml:space="preserve"> Bohren von Löchern</w:t>
      </w:r>
      <w:bookmarkEnd w:id="459"/>
      <w:bookmarkEnd w:id="460"/>
    </w:p>
    <w:tbl>
      <w:tblPr>
        <w:tblStyle w:val="af0"/>
        <w:tblW w:w="6232" w:type="dxa"/>
        <w:tblInd w:w="511" w:type="dxa"/>
        <w:tblLayout w:type="fixed"/>
        <w:tblLook w:val="04A0" w:firstRow="1" w:lastRow="0" w:firstColumn="1" w:lastColumn="0" w:noHBand="0" w:noVBand="1"/>
      </w:tblPr>
      <w:tblGrid>
        <w:gridCol w:w="1129"/>
        <w:gridCol w:w="1134"/>
        <w:gridCol w:w="1418"/>
        <w:gridCol w:w="1134"/>
        <w:gridCol w:w="1417"/>
      </w:tblGrid>
      <w:tr w:rsidR="00C04B88" w:rsidRPr="009D56F6" w14:paraId="65D0FBF3" w14:textId="77777777" w:rsidTr="00502D81">
        <w:trPr>
          <w:trHeight w:val="340"/>
        </w:trPr>
        <w:tc>
          <w:tcPr>
            <w:tcW w:w="1129" w:type="dxa"/>
            <w:vMerge w:val="restart"/>
            <w:shd w:val="clear" w:color="auto" w:fill="D9D9D9" w:themeFill="background1" w:themeFillShade="D9"/>
            <w:vAlign w:val="center"/>
          </w:tcPr>
          <w:p w14:paraId="7745BC73" w14:textId="6AAB3E3E" w:rsidR="00A5580F" w:rsidRPr="009D56F6" w:rsidRDefault="00A5580F" w:rsidP="00E42578">
            <w:pPr>
              <w:pStyle w:val="EN"/>
              <w:spacing w:before="120" w:after="120"/>
            </w:pPr>
            <w:r w:rsidRPr="009D56F6">
              <w:t>Parameter</w:t>
            </w:r>
          </w:p>
        </w:tc>
        <w:tc>
          <w:tcPr>
            <w:tcW w:w="5103" w:type="dxa"/>
            <w:gridSpan w:val="4"/>
            <w:shd w:val="clear" w:color="auto" w:fill="D9D9D9" w:themeFill="background1" w:themeFillShade="D9"/>
            <w:vAlign w:val="center"/>
          </w:tcPr>
          <w:p w14:paraId="53FE8213" w14:textId="3B12CB0C" w:rsidR="00A5580F" w:rsidRPr="009D56F6" w:rsidRDefault="00A5580F" w:rsidP="00E42578">
            <w:pPr>
              <w:pStyle w:val="EN"/>
              <w:spacing w:before="120" w:after="120"/>
            </w:pPr>
            <w:r w:rsidRPr="009D56F6">
              <w:t>Spezifikation</w:t>
            </w:r>
          </w:p>
        </w:tc>
      </w:tr>
      <w:tr w:rsidR="00C04B88" w:rsidRPr="009D56F6" w14:paraId="5770CFB8" w14:textId="77777777" w:rsidTr="00502D81">
        <w:trPr>
          <w:trHeight w:val="340"/>
        </w:trPr>
        <w:tc>
          <w:tcPr>
            <w:tcW w:w="1129" w:type="dxa"/>
            <w:vMerge/>
            <w:shd w:val="clear" w:color="auto" w:fill="D9D9D9" w:themeFill="background1" w:themeFillShade="D9"/>
            <w:vAlign w:val="center"/>
          </w:tcPr>
          <w:p w14:paraId="1D5E8C72" w14:textId="77777777" w:rsidR="00A5580F" w:rsidRPr="009D56F6" w:rsidRDefault="00A5580F" w:rsidP="00E42578">
            <w:pPr>
              <w:pStyle w:val="EN"/>
              <w:spacing w:before="120" w:after="120"/>
            </w:pPr>
          </w:p>
        </w:tc>
        <w:tc>
          <w:tcPr>
            <w:tcW w:w="2552" w:type="dxa"/>
            <w:gridSpan w:val="2"/>
            <w:shd w:val="clear" w:color="auto" w:fill="D9D9D9" w:themeFill="background1" w:themeFillShade="D9"/>
            <w:vAlign w:val="center"/>
          </w:tcPr>
          <w:p w14:paraId="4F3EABDC" w14:textId="64A8778D" w:rsidR="00A5580F" w:rsidRPr="009D56F6" w:rsidRDefault="00A5580F" w:rsidP="00E42578">
            <w:pPr>
              <w:pStyle w:val="EN"/>
              <w:spacing w:before="120" w:after="120"/>
            </w:pPr>
            <w:r w:rsidRPr="009D56F6">
              <w:t>MaxiCharger DC120</w:t>
            </w:r>
          </w:p>
        </w:tc>
        <w:tc>
          <w:tcPr>
            <w:tcW w:w="2551" w:type="dxa"/>
            <w:gridSpan w:val="2"/>
            <w:shd w:val="clear" w:color="auto" w:fill="D9D9D9" w:themeFill="background1" w:themeFillShade="D9"/>
            <w:vAlign w:val="center"/>
          </w:tcPr>
          <w:p w14:paraId="3253E479" w14:textId="025ABA39" w:rsidR="00A5580F" w:rsidRPr="009D56F6" w:rsidRDefault="00A5580F" w:rsidP="00E42578">
            <w:pPr>
              <w:pStyle w:val="EN"/>
              <w:spacing w:before="120" w:after="120"/>
            </w:pPr>
            <w:r w:rsidRPr="009D56F6">
              <w:t>MaxiCharger DC240</w:t>
            </w:r>
          </w:p>
        </w:tc>
      </w:tr>
      <w:tr w:rsidR="00C04B88" w:rsidRPr="009D56F6" w14:paraId="5FE830E0" w14:textId="77777777" w:rsidTr="00502D81">
        <w:trPr>
          <w:trHeight w:val="340"/>
        </w:trPr>
        <w:tc>
          <w:tcPr>
            <w:tcW w:w="1129" w:type="dxa"/>
            <w:vAlign w:val="center"/>
          </w:tcPr>
          <w:p w14:paraId="1DDDB6EA" w14:textId="1F8244F8" w:rsidR="00A5580F" w:rsidRPr="009D56F6" w:rsidRDefault="00A5580F" w:rsidP="00E42578">
            <w:pPr>
              <w:pStyle w:val="EN"/>
              <w:spacing w:before="120" w:after="120"/>
            </w:pPr>
            <w:r w:rsidRPr="009D56F6">
              <w:t>X</w:t>
            </w:r>
          </w:p>
        </w:tc>
        <w:tc>
          <w:tcPr>
            <w:tcW w:w="1134" w:type="dxa"/>
            <w:vAlign w:val="center"/>
          </w:tcPr>
          <w:p w14:paraId="79F6EF08" w14:textId="4DB72829" w:rsidR="00A5580F" w:rsidRPr="009D56F6" w:rsidRDefault="00A5580F" w:rsidP="00E42578">
            <w:pPr>
              <w:pStyle w:val="EN"/>
              <w:spacing w:before="120" w:after="120"/>
            </w:pPr>
            <w:r w:rsidRPr="009D56F6">
              <w:t>820 mm</w:t>
            </w:r>
          </w:p>
        </w:tc>
        <w:tc>
          <w:tcPr>
            <w:tcW w:w="1418" w:type="dxa"/>
            <w:vAlign w:val="center"/>
          </w:tcPr>
          <w:p w14:paraId="5DBEE627" w14:textId="0DE53895" w:rsidR="00A5580F" w:rsidRPr="009D56F6" w:rsidRDefault="00A5580F" w:rsidP="00E42578">
            <w:pPr>
              <w:pStyle w:val="EN"/>
              <w:spacing w:before="120" w:after="120"/>
            </w:pPr>
            <w:r w:rsidRPr="009D56F6">
              <w:t>32,28 in</w:t>
            </w:r>
          </w:p>
        </w:tc>
        <w:tc>
          <w:tcPr>
            <w:tcW w:w="1134" w:type="dxa"/>
            <w:vAlign w:val="center"/>
          </w:tcPr>
          <w:p w14:paraId="10203596" w14:textId="2DB87556" w:rsidR="00A5580F" w:rsidRPr="009D56F6" w:rsidRDefault="00A5580F" w:rsidP="00E42578">
            <w:pPr>
              <w:pStyle w:val="EN"/>
              <w:spacing w:before="120" w:after="120"/>
            </w:pPr>
            <w:r w:rsidRPr="009D56F6">
              <w:t>820 mm</w:t>
            </w:r>
          </w:p>
        </w:tc>
        <w:tc>
          <w:tcPr>
            <w:tcW w:w="1417" w:type="dxa"/>
            <w:vAlign w:val="center"/>
          </w:tcPr>
          <w:p w14:paraId="7F905A61" w14:textId="18D43257" w:rsidR="00A5580F" w:rsidRPr="009D56F6" w:rsidRDefault="00A5580F" w:rsidP="00E42578">
            <w:pPr>
              <w:pStyle w:val="EN"/>
              <w:spacing w:before="120" w:after="120"/>
            </w:pPr>
            <w:r w:rsidRPr="009D56F6">
              <w:t>32,28 in</w:t>
            </w:r>
          </w:p>
        </w:tc>
      </w:tr>
      <w:tr w:rsidR="00C04B88" w:rsidRPr="009D56F6" w14:paraId="7B794E53" w14:textId="77777777" w:rsidTr="00502D81">
        <w:trPr>
          <w:trHeight w:val="340"/>
        </w:trPr>
        <w:tc>
          <w:tcPr>
            <w:tcW w:w="1129" w:type="dxa"/>
            <w:vAlign w:val="center"/>
          </w:tcPr>
          <w:p w14:paraId="69A7E21B" w14:textId="0B3E208C" w:rsidR="00A5580F" w:rsidRPr="009D56F6" w:rsidRDefault="00A5580F" w:rsidP="00E42578">
            <w:pPr>
              <w:pStyle w:val="EN"/>
              <w:spacing w:before="120" w:after="120"/>
            </w:pPr>
            <w:r w:rsidRPr="009D56F6">
              <w:t>X1</w:t>
            </w:r>
          </w:p>
        </w:tc>
        <w:tc>
          <w:tcPr>
            <w:tcW w:w="1134" w:type="dxa"/>
            <w:vAlign w:val="center"/>
          </w:tcPr>
          <w:p w14:paraId="38046FAE" w14:textId="068C7F78" w:rsidR="00A5580F" w:rsidRPr="009D56F6" w:rsidRDefault="00A5580F" w:rsidP="00E42578">
            <w:pPr>
              <w:pStyle w:val="EN"/>
              <w:spacing w:before="120" w:after="120"/>
            </w:pPr>
            <w:r w:rsidRPr="009D56F6">
              <w:t>95 mm</w:t>
            </w:r>
          </w:p>
        </w:tc>
        <w:tc>
          <w:tcPr>
            <w:tcW w:w="1418" w:type="dxa"/>
            <w:vAlign w:val="center"/>
          </w:tcPr>
          <w:p w14:paraId="689A12C1" w14:textId="0C57585A" w:rsidR="00A5580F" w:rsidRPr="009D56F6" w:rsidRDefault="00A5580F" w:rsidP="00E42578">
            <w:pPr>
              <w:pStyle w:val="EN"/>
              <w:spacing w:before="120" w:after="120"/>
            </w:pPr>
            <w:r w:rsidRPr="009D56F6">
              <w:t>3,74 in</w:t>
            </w:r>
          </w:p>
        </w:tc>
        <w:tc>
          <w:tcPr>
            <w:tcW w:w="1134" w:type="dxa"/>
            <w:vAlign w:val="center"/>
          </w:tcPr>
          <w:p w14:paraId="3C39E5AA" w14:textId="187A297B" w:rsidR="00A5580F" w:rsidRPr="009D56F6" w:rsidRDefault="00A5580F" w:rsidP="00E42578">
            <w:pPr>
              <w:pStyle w:val="EN"/>
              <w:spacing w:before="120" w:after="120"/>
            </w:pPr>
            <w:r w:rsidRPr="009D56F6">
              <w:t>95 mm</w:t>
            </w:r>
          </w:p>
        </w:tc>
        <w:tc>
          <w:tcPr>
            <w:tcW w:w="1417" w:type="dxa"/>
            <w:vAlign w:val="center"/>
          </w:tcPr>
          <w:p w14:paraId="79CE53FF" w14:textId="5D54C9F2" w:rsidR="00A5580F" w:rsidRPr="009D56F6" w:rsidRDefault="00A5580F" w:rsidP="00E42578">
            <w:pPr>
              <w:pStyle w:val="EN"/>
              <w:spacing w:before="120" w:after="120"/>
            </w:pPr>
            <w:r w:rsidRPr="009D56F6">
              <w:t>3,74 in</w:t>
            </w:r>
          </w:p>
        </w:tc>
      </w:tr>
      <w:tr w:rsidR="00C04B88" w:rsidRPr="009D56F6" w14:paraId="23C690AE" w14:textId="77777777" w:rsidTr="00502D81">
        <w:trPr>
          <w:trHeight w:val="340"/>
        </w:trPr>
        <w:tc>
          <w:tcPr>
            <w:tcW w:w="1129" w:type="dxa"/>
            <w:vAlign w:val="center"/>
          </w:tcPr>
          <w:p w14:paraId="77BECD8B" w14:textId="0823A452" w:rsidR="00A5580F" w:rsidRPr="009D56F6" w:rsidRDefault="00A5580F" w:rsidP="00E42578">
            <w:pPr>
              <w:pStyle w:val="EN"/>
              <w:spacing w:before="120" w:after="120"/>
            </w:pPr>
            <w:r w:rsidRPr="009D56F6">
              <w:t>X2</w:t>
            </w:r>
          </w:p>
        </w:tc>
        <w:tc>
          <w:tcPr>
            <w:tcW w:w="1134" w:type="dxa"/>
            <w:vAlign w:val="center"/>
          </w:tcPr>
          <w:p w14:paraId="40D80D91" w14:textId="5702D883" w:rsidR="00A5580F" w:rsidRPr="009D56F6" w:rsidRDefault="00A5580F" w:rsidP="00E42578">
            <w:pPr>
              <w:pStyle w:val="EN"/>
              <w:spacing w:before="120" w:after="120"/>
            </w:pPr>
            <w:r w:rsidRPr="009D56F6">
              <w:t>630 mm</w:t>
            </w:r>
          </w:p>
        </w:tc>
        <w:tc>
          <w:tcPr>
            <w:tcW w:w="1418" w:type="dxa"/>
            <w:vAlign w:val="center"/>
          </w:tcPr>
          <w:p w14:paraId="6DE05663" w14:textId="1F7FFE9C" w:rsidR="00A5580F" w:rsidRPr="009D56F6" w:rsidRDefault="00A5580F" w:rsidP="00E42578">
            <w:pPr>
              <w:pStyle w:val="EN"/>
              <w:spacing w:before="120" w:after="120"/>
            </w:pPr>
            <w:r w:rsidRPr="009D56F6">
              <w:t>24,80 in</w:t>
            </w:r>
          </w:p>
        </w:tc>
        <w:tc>
          <w:tcPr>
            <w:tcW w:w="1134" w:type="dxa"/>
            <w:vAlign w:val="center"/>
          </w:tcPr>
          <w:p w14:paraId="637ED938" w14:textId="219600DE" w:rsidR="00A5580F" w:rsidRPr="009D56F6" w:rsidRDefault="00A5580F" w:rsidP="00E42578">
            <w:pPr>
              <w:pStyle w:val="EN"/>
              <w:spacing w:before="120" w:after="120"/>
            </w:pPr>
            <w:r w:rsidRPr="009D56F6">
              <w:t>630 mm</w:t>
            </w:r>
          </w:p>
        </w:tc>
        <w:tc>
          <w:tcPr>
            <w:tcW w:w="1417" w:type="dxa"/>
            <w:vAlign w:val="center"/>
          </w:tcPr>
          <w:p w14:paraId="525F0EC6" w14:textId="5CCA70C3" w:rsidR="00A5580F" w:rsidRPr="009D56F6" w:rsidRDefault="00A5580F" w:rsidP="00E42578">
            <w:pPr>
              <w:pStyle w:val="EN"/>
              <w:spacing w:before="120" w:after="120"/>
            </w:pPr>
            <w:r w:rsidRPr="009D56F6">
              <w:t>24,80 in</w:t>
            </w:r>
          </w:p>
        </w:tc>
      </w:tr>
      <w:tr w:rsidR="00C04B88" w:rsidRPr="009D56F6" w14:paraId="3C493AEB" w14:textId="77777777" w:rsidTr="006E0A57">
        <w:trPr>
          <w:trHeight w:val="340"/>
        </w:trPr>
        <w:tc>
          <w:tcPr>
            <w:tcW w:w="1129" w:type="dxa"/>
          </w:tcPr>
          <w:p w14:paraId="13A93962" w14:textId="587A6B58" w:rsidR="00FA6029" w:rsidRPr="009D56F6" w:rsidRDefault="00FA6029" w:rsidP="00E42578">
            <w:pPr>
              <w:pStyle w:val="EN"/>
              <w:spacing w:before="120" w:after="120"/>
            </w:pPr>
            <w:r w:rsidRPr="009D56F6">
              <w:t>X3</w:t>
            </w:r>
          </w:p>
        </w:tc>
        <w:tc>
          <w:tcPr>
            <w:tcW w:w="1134" w:type="dxa"/>
          </w:tcPr>
          <w:p w14:paraId="54C0D769" w14:textId="7E48080D" w:rsidR="00FA6029" w:rsidRPr="009D56F6" w:rsidRDefault="00FA6029" w:rsidP="00E42578">
            <w:pPr>
              <w:pStyle w:val="EN"/>
              <w:spacing w:before="120" w:after="120"/>
            </w:pPr>
            <w:r w:rsidRPr="009D56F6">
              <w:t>132 mm</w:t>
            </w:r>
          </w:p>
        </w:tc>
        <w:tc>
          <w:tcPr>
            <w:tcW w:w="1418" w:type="dxa"/>
          </w:tcPr>
          <w:p w14:paraId="5E0B13BB" w14:textId="71CD2131" w:rsidR="00FA6029" w:rsidRPr="009D56F6" w:rsidRDefault="00FA6029" w:rsidP="00E42578">
            <w:pPr>
              <w:pStyle w:val="EN"/>
              <w:spacing w:before="120" w:after="120"/>
            </w:pPr>
            <w:r w:rsidRPr="009D56F6">
              <w:t>5,51 in</w:t>
            </w:r>
          </w:p>
        </w:tc>
        <w:tc>
          <w:tcPr>
            <w:tcW w:w="1134" w:type="dxa"/>
          </w:tcPr>
          <w:p w14:paraId="120C925D" w14:textId="5C77AC87" w:rsidR="00FA6029" w:rsidRPr="009D56F6" w:rsidRDefault="00FA6029" w:rsidP="00E42578">
            <w:pPr>
              <w:pStyle w:val="EN"/>
              <w:spacing w:before="120" w:after="120"/>
            </w:pPr>
            <w:r w:rsidRPr="009D56F6">
              <w:t>140 mm</w:t>
            </w:r>
          </w:p>
        </w:tc>
        <w:tc>
          <w:tcPr>
            <w:tcW w:w="1417" w:type="dxa"/>
          </w:tcPr>
          <w:p w14:paraId="6A00D070" w14:textId="271A1FE8" w:rsidR="00FA6029" w:rsidRPr="009D56F6" w:rsidRDefault="00FA6029" w:rsidP="00E42578">
            <w:pPr>
              <w:pStyle w:val="EN"/>
              <w:spacing w:before="120" w:after="120"/>
            </w:pPr>
            <w:r w:rsidRPr="009D56F6">
              <w:t>5,51 in</w:t>
            </w:r>
          </w:p>
        </w:tc>
      </w:tr>
      <w:tr w:rsidR="00C04B88" w:rsidRPr="009D56F6" w14:paraId="3F6A5616" w14:textId="77777777" w:rsidTr="006E0A57">
        <w:trPr>
          <w:trHeight w:val="340"/>
        </w:trPr>
        <w:tc>
          <w:tcPr>
            <w:tcW w:w="1129" w:type="dxa"/>
          </w:tcPr>
          <w:p w14:paraId="0B6FEF31" w14:textId="25072FAF" w:rsidR="00FA6029" w:rsidRPr="009D56F6" w:rsidRDefault="00FA6029" w:rsidP="00E42578">
            <w:pPr>
              <w:pStyle w:val="EN"/>
              <w:spacing w:before="120" w:after="120"/>
            </w:pPr>
            <w:r w:rsidRPr="009D56F6">
              <w:t>X4</w:t>
            </w:r>
          </w:p>
        </w:tc>
        <w:tc>
          <w:tcPr>
            <w:tcW w:w="1134" w:type="dxa"/>
          </w:tcPr>
          <w:p w14:paraId="5ABF528F" w14:textId="34441B87" w:rsidR="00FA6029" w:rsidRPr="009D56F6" w:rsidRDefault="00FA6029" w:rsidP="00E42578">
            <w:pPr>
              <w:pStyle w:val="EN"/>
              <w:spacing w:before="120" w:after="120"/>
            </w:pPr>
            <w:r w:rsidRPr="009D56F6">
              <w:t>220 mm</w:t>
            </w:r>
          </w:p>
        </w:tc>
        <w:tc>
          <w:tcPr>
            <w:tcW w:w="1418" w:type="dxa"/>
          </w:tcPr>
          <w:p w14:paraId="6037D5BC" w14:textId="55D263ED" w:rsidR="00FA6029" w:rsidRPr="009D56F6" w:rsidRDefault="00FA6029" w:rsidP="00E42578">
            <w:pPr>
              <w:pStyle w:val="EN"/>
              <w:spacing w:before="120" w:after="120"/>
            </w:pPr>
            <w:r w:rsidRPr="009D56F6">
              <w:t>8,66 in</w:t>
            </w:r>
          </w:p>
        </w:tc>
        <w:tc>
          <w:tcPr>
            <w:tcW w:w="1134" w:type="dxa"/>
          </w:tcPr>
          <w:p w14:paraId="170A08B5" w14:textId="3F6F237A" w:rsidR="00FA6029" w:rsidRPr="009D56F6" w:rsidRDefault="00FA6029" w:rsidP="00E42578">
            <w:pPr>
              <w:pStyle w:val="EN"/>
              <w:spacing w:before="120" w:after="120"/>
            </w:pPr>
            <w:r w:rsidRPr="009D56F6">
              <w:t>220 mm</w:t>
            </w:r>
          </w:p>
        </w:tc>
        <w:tc>
          <w:tcPr>
            <w:tcW w:w="1417" w:type="dxa"/>
          </w:tcPr>
          <w:p w14:paraId="590F6A35" w14:textId="0A4EBC2E" w:rsidR="00FA6029" w:rsidRPr="009D56F6" w:rsidRDefault="00FA6029" w:rsidP="00E42578">
            <w:pPr>
              <w:pStyle w:val="EN"/>
              <w:spacing w:before="120" w:after="120"/>
            </w:pPr>
            <w:r w:rsidRPr="009D56F6">
              <w:t>8,66 in</w:t>
            </w:r>
          </w:p>
        </w:tc>
      </w:tr>
      <w:tr w:rsidR="00C04B88" w:rsidRPr="009D56F6" w14:paraId="342C3AAF" w14:textId="77777777" w:rsidTr="006E0A57">
        <w:trPr>
          <w:trHeight w:val="340"/>
        </w:trPr>
        <w:tc>
          <w:tcPr>
            <w:tcW w:w="1129" w:type="dxa"/>
          </w:tcPr>
          <w:p w14:paraId="74C4E338" w14:textId="567F75B0" w:rsidR="00FA6029" w:rsidRPr="009D56F6" w:rsidRDefault="00FA6029" w:rsidP="00E42578">
            <w:pPr>
              <w:pStyle w:val="EN"/>
              <w:spacing w:before="120" w:after="120"/>
            </w:pPr>
            <w:r w:rsidRPr="009D56F6">
              <w:t>Y</w:t>
            </w:r>
          </w:p>
        </w:tc>
        <w:tc>
          <w:tcPr>
            <w:tcW w:w="1134" w:type="dxa"/>
          </w:tcPr>
          <w:p w14:paraId="7367D034" w14:textId="1837A2C5" w:rsidR="00FA6029" w:rsidRPr="009D56F6" w:rsidRDefault="00FA6029" w:rsidP="00E42578">
            <w:pPr>
              <w:pStyle w:val="EN"/>
              <w:spacing w:before="120" w:after="120"/>
            </w:pPr>
            <w:r w:rsidRPr="009D56F6">
              <w:t>640 mm</w:t>
            </w:r>
          </w:p>
        </w:tc>
        <w:tc>
          <w:tcPr>
            <w:tcW w:w="1418" w:type="dxa"/>
          </w:tcPr>
          <w:p w14:paraId="404DD6D3" w14:textId="35BB3549" w:rsidR="00FA6029" w:rsidRPr="009D56F6" w:rsidRDefault="00FA6029" w:rsidP="00E42578">
            <w:pPr>
              <w:pStyle w:val="EN"/>
              <w:spacing w:before="120" w:after="120"/>
            </w:pPr>
            <w:r w:rsidRPr="009D56F6">
              <w:t>25,20 in</w:t>
            </w:r>
          </w:p>
        </w:tc>
        <w:tc>
          <w:tcPr>
            <w:tcW w:w="1134" w:type="dxa"/>
          </w:tcPr>
          <w:p w14:paraId="692F25E0" w14:textId="699F73B3" w:rsidR="00FA6029" w:rsidRPr="009D56F6" w:rsidRDefault="00FA6029" w:rsidP="00E42578">
            <w:pPr>
              <w:pStyle w:val="EN"/>
              <w:spacing w:before="120" w:after="120"/>
            </w:pPr>
            <w:r w:rsidRPr="009D56F6">
              <w:t>740 mm</w:t>
            </w:r>
          </w:p>
        </w:tc>
        <w:tc>
          <w:tcPr>
            <w:tcW w:w="1417" w:type="dxa"/>
          </w:tcPr>
          <w:p w14:paraId="053743AF" w14:textId="50B34C40" w:rsidR="00FA6029" w:rsidRPr="009D56F6" w:rsidRDefault="00FA6029" w:rsidP="00E42578">
            <w:pPr>
              <w:pStyle w:val="EN"/>
              <w:spacing w:before="120" w:after="120"/>
            </w:pPr>
            <w:r w:rsidRPr="009D56F6">
              <w:t>29,13 in</w:t>
            </w:r>
          </w:p>
        </w:tc>
      </w:tr>
      <w:tr w:rsidR="00C04B88" w:rsidRPr="009D56F6" w14:paraId="415A9DFF" w14:textId="77777777" w:rsidTr="006E0A57">
        <w:trPr>
          <w:trHeight w:val="340"/>
        </w:trPr>
        <w:tc>
          <w:tcPr>
            <w:tcW w:w="1129" w:type="dxa"/>
          </w:tcPr>
          <w:p w14:paraId="0E64F1F1" w14:textId="35C649B4" w:rsidR="00FA6029" w:rsidRPr="009D56F6" w:rsidRDefault="00FA6029" w:rsidP="00E42578">
            <w:pPr>
              <w:pStyle w:val="EN"/>
              <w:spacing w:before="120" w:after="120"/>
            </w:pPr>
            <w:r w:rsidRPr="009D56F6">
              <w:t>Y1</w:t>
            </w:r>
          </w:p>
        </w:tc>
        <w:tc>
          <w:tcPr>
            <w:tcW w:w="1134" w:type="dxa"/>
          </w:tcPr>
          <w:p w14:paraId="3D7EAACE" w14:textId="72AAC12D" w:rsidR="00FA6029" w:rsidRPr="009D56F6" w:rsidRDefault="00FA6029" w:rsidP="00E42578">
            <w:pPr>
              <w:pStyle w:val="EN"/>
              <w:spacing w:before="120" w:after="120"/>
            </w:pPr>
            <w:r w:rsidRPr="009D56F6">
              <w:t>94.3 mm</w:t>
            </w:r>
          </w:p>
        </w:tc>
        <w:tc>
          <w:tcPr>
            <w:tcW w:w="1418" w:type="dxa"/>
          </w:tcPr>
          <w:p w14:paraId="51A25C3A" w14:textId="74EE5A8A" w:rsidR="00FA6029" w:rsidRPr="009D56F6" w:rsidRDefault="00FA6029" w:rsidP="00E42578">
            <w:pPr>
              <w:pStyle w:val="EN"/>
              <w:spacing w:before="120" w:after="120"/>
            </w:pPr>
            <w:r w:rsidRPr="009D56F6">
              <w:t>3,71 in</w:t>
            </w:r>
          </w:p>
        </w:tc>
        <w:tc>
          <w:tcPr>
            <w:tcW w:w="1134" w:type="dxa"/>
          </w:tcPr>
          <w:p w14:paraId="52A6A052" w14:textId="615690B8" w:rsidR="00FA6029" w:rsidRPr="009D56F6" w:rsidRDefault="00FA6029" w:rsidP="00E42578">
            <w:pPr>
              <w:pStyle w:val="EN"/>
              <w:spacing w:before="120" w:after="120"/>
            </w:pPr>
            <w:r w:rsidRPr="009D56F6">
              <w:t>144.3 mm</w:t>
            </w:r>
          </w:p>
        </w:tc>
        <w:tc>
          <w:tcPr>
            <w:tcW w:w="1417" w:type="dxa"/>
          </w:tcPr>
          <w:p w14:paraId="5CB90751" w14:textId="3EA3D18E" w:rsidR="00FA6029" w:rsidRPr="009D56F6" w:rsidRDefault="00FA6029" w:rsidP="00E42578">
            <w:pPr>
              <w:pStyle w:val="EN"/>
              <w:spacing w:before="120" w:after="120"/>
            </w:pPr>
            <w:r w:rsidRPr="009D56F6">
              <w:t>5,68 in</w:t>
            </w:r>
          </w:p>
        </w:tc>
      </w:tr>
      <w:tr w:rsidR="00C04B88" w:rsidRPr="009D56F6" w14:paraId="385E16B5" w14:textId="77777777" w:rsidTr="00502D81">
        <w:trPr>
          <w:trHeight w:val="340"/>
        </w:trPr>
        <w:tc>
          <w:tcPr>
            <w:tcW w:w="1129" w:type="dxa"/>
            <w:vAlign w:val="center"/>
          </w:tcPr>
          <w:p w14:paraId="1C7F3CEC" w14:textId="756CCEAA" w:rsidR="00A5580F" w:rsidRPr="009D56F6" w:rsidRDefault="00A5580F" w:rsidP="00E42578">
            <w:pPr>
              <w:pStyle w:val="EN"/>
              <w:spacing w:before="120" w:after="120"/>
            </w:pPr>
            <w:r w:rsidRPr="009D56F6">
              <w:lastRenderedPageBreak/>
              <w:t>Y2</w:t>
            </w:r>
          </w:p>
        </w:tc>
        <w:tc>
          <w:tcPr>
            <w:tcW w:w="1134" w:type="dxa"/>
            <w:vAlign w:val="center"/>
          </w:tcPr>
          <w:p w14:paraId="001AFEA6" w14:textId="29D421A0" w:rsidR="00A5580F" w:rsidRPr="009D56F6" w:rsidRDefault="00A5580F" w:rsidP="00E42578">
            <w:pPr>
              <w:pStyle w:val="EN"/>
              <w:spacing w:before="120" w:after="120"/>
            </w:pPr>
            <w:r w:rsidRPr="009D56F6">
              <w:t>450 mm</w:t>
            </w:r>
          </w:p>
        </w:tc>
        <w:tc>
          <w:tcPr>
            <w:tcW w:w="1418" w:type="dxa"/>
            <w:vAlign w:val="center"/>
          </w:tcPr>
          <w:p w14:paraId="5850F436" w14:textId="01415302" w:rsidR="00A5580F" w:rsidRPr="009D56F6" w:rsidRDefault="00A5580F" w:rsidP="00E42578">
            <w:pPr>
              <w:pStyle w:val="EN"/>
              <w:spacing w:before="120" w:after="120"/>
            </w:pPr>
            <w:r w:rsidRPr="009D56F6">
              <w:t>17,72 in</w:t>
            </w:r>
          </w:p>
        </w:tc>
        <w:tc>
          <w:tcPr>
            <w:tcW w:w="1134" w:type="dxa"/>
            <w:vAlign w:val="center"/>
          </w:tcPr>
          <w:p w14:paraId="0582198A" w14:textId="27D2BDE6" w:rsidR="00A5580F" w:rsidRPr="009D56F6" w:rsidRDefault="00A5580F" w:rsidP="00E42578">
            <w:pPr>
              <w:pStyle w:val="EN"/>
              <w:spacing w:before="120" w:after="120"/>
            </w:pPr>
            <w:r w:rsidRPr="009D56F6">
              <w:t>450 mm</w:t>
            </w:r>
          </w:p>
        </w:tc>
        <w:tc>
          <w:tcPr>
            <w:tcW w:w="1417" w:type="dxa"/>
            <w:vAlign w:val="center"/>
          </w:tcPr>
          <w:p w14:paraId="34B5AA96" w14:textId="06DD340C" w:rsidR="00A5580F" w:rsidRPr="009D56F6" w:rsidRDefault="00A5580F" w:rsidP="00E42578">
            <w:pPr>
              <w:pStyle w:val="EN"/>
              <w:spacing w:before="120" w:after="120"/>
            </w:pPr>
            <w:r w:rsidRPr="009D56F6">
              <w:t>17,72 in</w:t>
            </w:r>
          </w:p>
        </w:tc>
      </w:tr>
      <w:tr w:rsidR="00C04B88" w:rsidRPr="009D56F6" w14:paraId="633880BC" w14:textId="77777777" w:rsidTr="00502D81">
        <w:trPr>
          <w:trHeight w:val="340"/>
        </w:trPr>
        <w:tc>
          <w:tcPr>
            <w:tcW w:w="1129" w:type="dxa"/>
            <w:vAlign w:val="center"/>
          </w:tcPr>
          <w:p w14:paraId="7AB47768" w14:textId="637DA687" w:rsidR="00A5580F" w:rsidRPr="009D56F6" w:rsidRDefault="00A5580F" w:rsidP="00E42578">
            <w:pPr>
              <w:pStyle w:val="EN"/>
              <w:spacing w:before="120" w:after="120"/>
            </w:pPr>
            <w:r w:rsidRPr="009D56F6">
              <w:t>Y3</w:t>
            </w:r>
          </w:p>
        </w:tc>
        <w:tc>
          <w:tcPr>
            <w:tcW w:w="1134" w:type="dxa"/>
            <w:vAlign w:val="center"/>
          </w:tcPr>
          <w:p w14:paraId="070A3A02" w14:textId="4A1AB94A" w:rsidR="00A5580F" w:rsidRPr="009D56F6" w:rsidRDefault="00A5580F" w:rsidP="00E42578">
            <w:pPr>
              <w:pStyle w:val="EN"/>
              <w:spacing w:before="120" w:after="120"/>
            </w:pPr>
            <w:r w:rsidRPr="009D56F6">
              <w:t>131 mm</w:t>
            </w:r>
          </w:p>
        </w:tc>
        <w:tc>
          <w:tcPr>
            <w:tcW w:w="1418" w:type="dxa"/>
            <w:vAlign w:val="center"/>
          </w:tcPr>
          <w:p w14:paraId="7855CA16" w14:textId="188D56A2" w:rsidR="00A5580F" w:rsidRPr="009D56F6" w:rsidRDefault="00A5580F" w:rsidP="00E42578">
            <w:pPr>
              <w:pStyle w:val="EN"/>
              <w:spacing w:before="120" w:after="120"/>
            </w:pPr>
            <w:r w:rsidRPr="009D56F6">
              <w:t>5,16 in</w:t>
            </w:r>
          </w:p>
        </w:tc>
        <w:tc>
          <w:tcPr>
            <w:tcW w:w="1134" w:type="dxa"/>
            <w:vAlign w:val="center"/>
          </w:tcPr>
          <w:p w14:paraId="13CC5B29" w14:textId="5ACBDE25" w:rsidR="00A5580F" w:rsidRPr="009D56F6" w:rsidRDefault="00A5580F" w:rsidP="00E42578">
            <w:pPr>
              <w:pStyle w:val="EN"/>
              <w:spacing w:before="120" w:after="120"/>
            </w:pPr>
            <w:r w:rsidRPr="009D56F6">
              <w:t>91,5 mm</w:t>
            </w:r>
          </w:p>
        </w:tc>
        <w:tc>
          <w:tcPr>
            <w:tcW w:w="1417" w:type="dxa"/>
            <w:vAlign w:val="center"/>
          </w:tcPr>
          <w:p w14:paraId="0E36B132" w14:textId="39A4EB21" w:rsidR="00A5580F" w:rsidRPr="009D56F6" w:rsidRDefault="00A5580F" w:rsidP="00E42578">
            <w:pPr>
              <w:pStyle w:val="EN"/>
              <w:spacing w:before="120" w:after="120"/>
            </w:pPr>
            <w:r w:rsidRPr="009D56F6">
              <w:t>3,60 in</w:t>
            </w:r>
          </w:p>
        </w:tc>
      </w:tr>
      <w:tr w:rsidR="00C04B88" w:rsidRPr="009D56F6" w14:paraId="398924AF" w14:textId="77777777" w:rsidTr="00502D81">
        <w:trPr>
          <w:trHeight w:val="340"/>
        </w:trPr>
        <w:tc>
          <w:tcPr>
            <w:tcW w:w="1129" w:type="dxa"/>
            <w:vAlign w:val="center"/>
          </w:tcPr>
          <w:p w14:paraId="16C1E1C7" w14:textId="0B5F5655" w:rsidR="00A5580F" w:rsidRPr="009D56F6" w:rsidRDefault="00A5580F" w:rsidP="00E42578">
            <w:pPr>
              <w:pStyle w:val="EN"/>
              <w:spacing w:before="120" w:after="120"/>
            </w:pPr>
            <w:r w:rsidRPr="009D56F6">
              <w:t>Y4</w:t>
            </w:r>
          </w:p>
        </w:tc>
        <w:tc>
          <w:tcPr>
            <w:tcW w:w="1134" w:type="dxa"/>
            <w:vAlign w:val="center"/>
          </w:tcPr>
          <w:p w14:paraId="07C3BC02" w14:textId="7E4319C4" w:rsidR="00A5580F" w:rsidRPr="009D56F6" w:rsidRDefault="00A5580F" w:rsidP="00E42578">
            <w:pPr>
              <w:pStyle w:val="EN"/>
              <w:spacing w:before="120" w:after="120"/>
            </w:pPr>
            <w:r w:rsidRPr="009D56F6">
              <w:t>120 mm</w:t>
            </w:r>
          </w:p>
        </w:tc>
        <w:tc>
          <w:tcPr>
            <w:tcW w:w="1418" w:type="dxa"/>
            <w:vAlign w:val="center"/>
          </w:tcPr>
          <w:p w14:paraId="26FF51C2" w14:textId="6F408077" w:rsidR="00A5580F" w:rsidRPr="009D56F6" w:rsidRDefault="00A5580F" w:rsidP="00E42578">
            <w:pPr>
              <w:pStyle w:val="EN"/>
              <w:spacing w:before="120" w:after="120"/>
            </w:pPr>
            <w:r w:rsidRPr="009D56F6">
              <w:t>4,72 in</w:t>
            </w:r>
          </w:p>
        </w:tc>
        <w:tc>
          <w:tcPr>
            <w:tcW w:w="1134" w:type="dxa"/>
            <w:vAlign w:val="center"/>
          </w:tcPr>
          <w:p w14:paraId="107C7CD4" w14:textId="5A16171E" w:rsidR="00A5580F" w:rsidRPr="009D56F6" w:rsidRDefault="00A5580F" w:rsidP="00E42578">
            <w:pPr>
              <w:pStyle w:val="EN"/>
              <w:spacing w:before="120" w:after="120"/>
            </w:pPr>
            <w:r w:rsidRPr="009D56F6">
              <w:t>120 mm</w:t>
            </w:r>
          </w:p>
        </w:tc>
        <w:tc>
          <w:tcPr>
            <w:tcW w:w="1417" w:type="dxa"/>
            <w:vAlign w:val="center"/>
          </w:tcPr>
          <w:p w14:paraId="2BF03760" w14:textId="1C81C666" w:rsidR="00A5580F" w:rsidRPr="009D56F6" w:rsidRDefault="00A5580F" w:rsidP="00E42578">
            <w:pPr>
              <w:pStyle w:val="EN"/>
              <w:spacing w:before="120" w:after="120"/>
            </w:pPr>
            <w:r w:rsidRPr="009D56F6">
              <w:t>4,72 in</w:t>
            </w:r>
          </w:p>
        </w:tc>
      </w:tr>
    </w:tbl>
    <w:p w14:paraId="2E7A05EC" w14:textId="555643AC" w:rsidR="00DD707C" w:rsidRPr="009D56F6" w:rsidRDefault="00DD707C" w:rsidP="004C79D1">
      <w:pPr>
        <w:ind w:left="0"/>
        <w:rPr>
          <w:rFonts w:eastAsia="宋体"/>
          <w:snapToGrid w:val="0"/>
          <w:kern w:val="2"/>
        </w:rPr>
      </w:pPr>
    </w:p>
    <w:p w14:paraId="4F6CB283" w14:textId="13F690EC" w:rsidR="0025546D" w:rsidRPr="009D56F6" w:rsidRDefault="0025546D" w:rsidP="0057198A">
      <w:pPr>
        <w:pStyle w:val="ad"/>
        <w:numPr>
          <w:ilvl w:val="0"/>
          <w:numId w:val="16"/>
        </w:numPr>
        <w:rPr>
          <w:rFonts w:eastAsia="宋体"/>
          <w:snapToGrid w:val="0"/>
          <w:kern w:val="2"/>
        </w:rPr>
      </w:pPr>
      <w:r w:rsidRPr="009D56F6">
        <w:t>T</w:t>
      </w:r>
      <w:r w:rsidR="007A7942" w:rsidRPr="009D56F6">
        <w:t xml:space="preserve">ippen Sie auf die vier Spreizbolzen </w:t>
      </w:r>
      <w:r w:rsidRPr="009D56F6">
        <w:t xml:space="preserve">(M16 x 150) </w:t>
      </w:r>
      <w:r w:rsidR="007A7942" w:rsidRPr="009D56F6">
        <w:t xml:space="preserve">an den gebohrten Positionen </w:t>
      </w:r>
      <w:r w:rsidRPr="009D56F6">
        <w:t xml:space="preserve">(D) </w:t>
      </w:r>
      <w:r w:rsidR="007A7942" w:rsidRPr="009D56F6">
        <w:t>auf dem Fundament</w:t>
      </w:r>
      <w:r w:rsidRPr="009D56F6">
        <w:t xml:space="preserve">. </w:t>
      </w:r>
      <w:r w:rsidR="007A7942" w:rsidRPr="009D56F6">
        <w:t>Die Spreizbolzen müssen 60 mm über dem Fundament sein</w:t>
      </w:r>
      <w:r w:rsidRPr="009D56F6">
        <w:t>.</w:t>
      </w:r>
    </w:p>
    <w:p w14:paraId="35E8907F" w14:textId="0C0332A9" w:rsidR="00535092" w:rsidRPr="009D56F6" w:rsidRDefault="00535092" w:rsidP="009B3A01">
      <w:pPr>
        <w:pStyle w:val="2"/>
        <w:spacing w:before="240" w:line="276" w:lineRule="auto"/>
        <w:rPr>
          <w:rFonts w:eastAsia="宋体" w:cs="Arial"/>
        </w:rPr>
      </w:pPr>
      <w:bookmarkStart w:id="461" w:name="_Toc106900420"/>
      <w:bookmarkStart w:id="462" w:name="_Toc120628657"/>
      <w:r w:rsidRPr="009D56F6">
        <w:rPr>
          <w:rFonts w:eastAsia="宋体" w:cs="Arial"/>
        </w:rPr>
        <w:t>Install</w:t>
      </w:r>
      <w:bookmarkEnd w:id="456"/>
      <w:r w:rsidRPr="009D56F6">
        <w:rPr>
          <w:rFonts w:eastAsia="宋体" w:cs="Arial"/>
        </w:rPr>
        <w:t xml:space="preserve">ation </w:t>
      </w:r>
      <w:bookmarkEnd w:id="461"/>
      <w:r w:rsidR="00057E3B" w:rsidRPr="009D56F6">
        <w:rPr>
          <w:rFonts w:eastAsia="宋体" w:cs="Arial"/>
        </w:rPr>
        <w:t>der Säule</w:t>
      </w:r>
      <w:bookmarkEnd w:id="462"/>
    </w:p>
    <w:p w14:paraId="62990F6E" w14:textId="311B602F" w:rsidR="00535092" w:rsidRPr="009D56F6" w:rsidRDefault="00535092" w:rsidP="009B3A01">
      <w:pPr>
        <w:pStyle w:val="a0"/>
        <w:spacing w:line="276" w:lineRule="auto"/>
        <w:rPr>
          <w:rFonts w:eastAsia="宋体" w:cs="Arial"/>
        </w:rPr>
      </w:pPr>
      <w:bookmarkStart w:id="463" w:name="5.5.1_Mechanical_installation_procedure"/>
      <w:bookmarkStart w:id="464" w:name="_bookmark85"/>
      <w:bookmarkEnd w:id="463"/>
      <w:bookmarkEnd w:id="464"/>
      <w:r w:rsidRPr="009D56F6">
        <w:rPr>
          <w:rFonts w:eastAsia="宋体" w:cs="Arial"/>
        </w:rPr>
        <w:t xml:space="preserve">Zum Installieren </w:t>
      </w:r>
      <w:r w:rsidR="00057E3B" w:rsidRPr="009D56F6">
        <w:rPr>
          <w:rFonts w:eastAsia="宋体" w:cs="Arial"/>
        </w:rPr>
        <w:t>der Säule</w:t>
      </w:r>
    </w:p>
    <w:p w14:paraId="6FE41644" w14:textId="596863DD" w:rsidR="00535092" w:rsidRPr="009D56F6" w:rsidRDefault="00C00CFF" w:rsidP="0057198A">
      <w:pPr>
        <w:pStyle w:val="a8"/>
        <w:numPr>
          <w:ilvl w:val="0"/>
          <w:numId w:val="17"/>
        </w:numPr>
        <w:rPr>
          <w:b/>
          <w:spacing w:val="-29"/>
        </w:rPr>
      </w:pPr>
      <w:r w:rsidRPr="009D56F6">
        <w:t>Entfernen Sie die vorderen und hinteren Basisabdeckungen (A) mit Hilfe eines Schraubenziehers.</w:t>
      </w:r>
    </w:p>
    <w:p w14:paraId="38C2C96F" w14:textId="59E62A7A" w:rsidR="00535092" w:rsidRPr="009D56F6" w:rsidRDefault="00725A50" w:rsidP="00725A50">
      <w:pPr>
        <w:spacing w:line="276" w:lineRule="auto"/>
        <w:jc w:val="center"/>
        <w:rPr>
          <w:rFonts w:eastAsia="宋体"/>
        </w:rPr>
      </w:pPr>
      <w:r w:rsidRPr="009D56F6">
        <w:rPr>
          <w:rFonts w:eastAsia="宋体"/>
          <w:noProof/>
          <w:lang w:val="en-US"/>
        </w:rPr>
        <w:drawing>
          <wp:inline distT="0" distB="0" distL="0" distR="0" wp14:anchorId="6DF868E1" wp14:editId="6DDC626B">
            <wp:extent cx="2880000" cy="1166428"/>
            <wp:effectExtent l="0" t="0" r="0" b="0"/>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inline>
        </w:drawing>
      </w:r>
    </w:p>
    <w:p w14:paraId="5C03220A" w14:textId="4760251F" w:rsidR="00C00CFF" w:rsidRPr="009D56F6" w:rsidRDefault="00E5262B" w:rsidP="00E5262B">
      <w:pPr>
        <w:spacing w:line="276" w:lineRule="auto"/>
        <w:jc w:val="center"/>
        <w:rPr>
          <w:rFonts w:eastAsia="宋体"/>
        </w:rPr>
      </w:pPr>
      <w:r w:rsidRPr="009D56F6">
        <w:rPr>
          <w:rFonts w:eastAsia="宋体"/>
          <w:noProof/>
          <w:lang w:val="en-US"/>
        </w:rPr>
        <mc:AlternateContent>
          <mc:Choice Requires="wps">
            <w:drawing>
              <wp:inline distT="0" distB="0" distL="0" distR="0" wp14:anchorId="4E7CF5CB" wp14:editId="2AEE5D4A">
                <wp:extent cx="2879725" cy="635"/>
                <wp:effectExtent l="0" t="0" r="0" b="8890"/>
                <wp:docPr id="464" name="文本框 46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78F76EBC" w14:textId="77777777" w:rsidR="00E5262B" w:rsidRPr="006E7C4C" w:rsidRDefault="00E5262B"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5</w:t>
                            </w:r>
                            <w:r w:rsidR="002050EB">
                              <w:rPr>
                                <w:noProof/>
                              </w:rPr>
                              <w:fldChar w:fldCharType="end"/>
                            </w:r>
                            <w:r>
                              <w:t xml:space="preserve"> Entfernung der Basisabdeckungen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E7CF5CB" id="文本框 464" o:spid="_x0000_s1036" type="#_x0000_t202" style="width:22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" stroked="f">
                <v:textbox style="mso-fit-shape-to-text:t" inset="0,0,0,0">
                  <w:txbxContent>
                    <w:p w14:paraId="78F76EBC" w14:textId="77777777" w:rsidR="00E5262B" w:rsidRPr="006E7C4C" w:rsidRDefault="00E5262B"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5</w:t>
                      </w:r>
                      <w:r w:rsidR="002050EB">
                        <w:rPr>
                          <w:noProof/>
                        </w:rPr>
                        <w:fldChar w:fldCharType="end"/>
                      </w:r>
                      <w:r>
                        <w:t xml:space="preserve"> Entfernung der Basisabdeckungen</w:t>
                      </w:r>
                    </w:p>
                  </w:txbxContent>
                </v:textbox>
                <w10:anchorlock/>
              </v:shape>
            </w:pict>
          </mc:Fallback>
        </mc:AlternateContent>
      </w:r>
    </w:p>
    <w:p w14:paraId="450D2B0C" w14:textId="239DBD70" w:rsidR="005C5ED6" w:rsidRPr="009D56F6" w:rsidRDefault="00C00CFF" w:rsidP="0057198A">
      <w:pPr>
        <w:pStyle w:val="a8"/>
        <w:numPr>
          <w:ilvl w:val="0"/>
          <w:numId w:val="17"/>
        </w:numPr>
      </w:pPr>
      <w:r w:rsidRPr="009D56F6">
        <w:t xml:space="preserve">Öffnen Sie die Vordertür </w:t>
      </w:r>
      <w:r w:rsidR="00057E3B" w:rsidRPr="009D56F6">
        <w:t>der Säule</w:t>
      </w:r>
      <w:r w:rsidRPr="009D56F6">
        <w:t xml:space="preserve">. Entfernen Sie die M6-Schrauben (C) und die Isolationsbarriere (B) </w:t>
      </w:r>
      <w:r w:rsidR="00057E3B" w:rsidRPr="009D56F6">
        <w:t>von der Säule</w:t>
      </w:r>
      <w:r w:rsidRPr="009D56F6">
        <w:t>. (Installieren Sie die Isolationsbarriere wieder zurück, wenn das Inbetriebnahmeverfahren abgeschlossen ist.)</w:t>
      </w:r>
    </w:p>
    <w:p w14:paraId="53DCD51F" w14:textId="2269A244" w:rsidR="005C5ED6" w:rsidRPr="009D56F6" w:rsidRDefault="00725A50" w:rsidP="005E270C">
      <w:pPr>
        <w:pStyle w:val="a8"/>
      </w:pPr>
      <w:r w:rsidRPr="009D56F6">
        <w:rPr>
          <w:noProof/>
          <w:lang w:val="en-US"/>
        </w:rPr>
        <w:lastRenderedPageBreak/>
        <w:drawing>
          <wp:inline distT="0" distB="0" distL="0" distR="0" wp14:anchorId="0743F34A" wp14:editId="6BB89497">
            <wp:extent cx="2708419" cy="3105146"/>
            <wp:effectExtent l="0" t="0" r="0" b="635"/>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8" cstate="print">
                      <a:grayscl/>
                      <a:extLst>
                        <a:ext uri="{28A0092B-C50C-407E-A947-70E740481C1C}">
                          <a14:useLocalDpi xmlns:a14="http://schemas.microsoft.com/office/drawing/2010/main" val="0"/>
                        </a:ext>
                      </a:extLst>
                    </a:blip>
                    <a:srcRect/>
                    <a:stretch>
                      <a:fillRect/>
                    </a:stretch>
                  </pic:blipFill>
                  <pic:spPr bwMode="auto">
                    <a:xfrm>
                      <a:off x="0" y="0"/>
                      <a:ext cx="2724819" cy="3123949"/>
                    </a:xfrm>
                    <a:prstGeom prst="rect">
                      <a:avLst/>
                    </a:prstGeom>
                    <a:noFill/>
                    <a:ln>
                      <a:noFill/>
                    </a:ln>
                  </pic:spPr>
                </pic:pic>
              </a:graphicData>
            </a:graphic>
          </wp:inline>
        </w:drawing>
      </w:r>
    </w:p>
    <w:p w14:paraId="61CFA365" w14:textId="2400EE2D" w:rsidR="00E5262B" w:rsidRPr="009D56F6" w:rsidRDefault="00E5262B" w:rsidP="005E270C">
      <w:pPr>
        <w:pStyle w:val="a8"/>
      </w:pPr>
      <w:r w:rsidRPr="009D56F6">
        <w:rPr>
          <w:noProof/>
          <w:lang w:val="en-US"/>
        </w:rPr>
        <mc:AlternateContent>
          <mc:Choice Requires="wps">
            <w:drawing>
              <wp:inline distT="0" distB="0" distL="0" distR="0" wp14:anchorId="52BDE892" wp14:editId="5573F443">
                <wp:extent cx="3752491" cy="635"/>
                <wp:effectExtent l="0" t="0" r="635" b="8890"/>
                <wp:docPr id="471" name="文本框 471"/>
                <wp:cNvGraphicFramePr/>
                <a:graphic xmlns:a="http://schemas.openxmlformats.org/drawingml/2006/main">
                  <a:graphicData uri="http://schemas.microsoft.com/office/word/2010/wordprocessingShape">
                    <wps:wsp>
                      <wps:cNvSpPr txBox="1"/>
                      <wps:spPr>
                        <a:xfrm>
                          <a:off x="0" y="0"/>
                          <a:ext cx="3752491" cy="635"/>
                        </a:xfrm>
                        <a:prstGeom prst="rect">
                          <a:avLst/>
                        </a:prstGeom>
                        <a:solidFill>
                          <a:prstClr val="white"/>
                        </a:solidFill>
                        <a:ln>
                          <a:noFill/>
                        </a:ln>
                        <a:effectLst/>
                      </wps:spPr>
                      <wps:txbx>
                        <w:txbxContent>
                          <w:p w14:paraId="0D58D570" w14:textId="77777777" w:rsidR="00E5262B" w:rsidRPr="002E65F8" w:rsidRDefault="00E5262B"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6</w:t>
                            </w:r>
                            <w:r w:rsidR="002050EB">
                              <w:rPr>
                                <w:noProof/>
                              </w:rPr>
                              <w:fldChar w:fldCharType="end"/>
                            </w:r>
                            <w:r>
                              <w:t xml:space="preserve"> Entfernung der Isolationsbarriere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2BDE892" id="文本框 471" o:spid="_x0000_s1037" type="#_x0000_t202" style="width:295.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" stroked="f">
                <v:textbox style="mso-fit-shape-to-text:t" inset="0,0,0,0">
                  <w:txbxContent>
                    <w:p w14:paraId="0D58D570" w14:textId="77777777" w:rsidR="00E5262B" w:rsidRPr="002E65F8" w:rsidRDefault="00E5262B"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6</w:t>
                      </w:r>
                      <w:r w:rsidR="002050EB">
                        <w:rPr>
                          <w:noProof/>
                        </w:rPr>
                        <w:fldChar w:fldCharType="end"/>
                      </w:r>
                      <w:r>
                        <w:t xml:space="preserve"> Entfernung der Isolationsbarriere</w:t>
                      </w:r>
                    </w:p>
                  </w:txbxContent>
                </v:textbox>
                <w10:anchorlock/>
              </v:shape>
            </w:pict>
          </mc:Fallback>
        </mc:AlternateContent>
      </w:r>
    </w:p>
    <w:p w14:paraId="57345A09" w14:textId="7975D688" w:rsidR="00E5262B" w:rsidRPr="009D56F6" w:rsidRDefault="00E5262B" w:rsidP="005E270C">
      <w:pPr>
        <w:pStyle w:val="a8"/>
      </w:pPr>
    </w:p>
    <w:p w14:paraId="27320D16" w14:textId="0EAACEB7" w:rsidR="005C5ED6" w:rsidRPr="009D56F6" w:rsidRDefault="00FA6029" w:rsidP="0057198A">
      <w:pPr>
        <w:pStyle w:val="a8"/>
        <w:numPr>
          <w:ilvl w:val="0"/>
          <w:numId w:val="17"/>
        </w:numPr>
      </w:pPr>
      <w:r w:rsidRPr="009D56F6">
        <w:t>Lockern Sie die Befestigungen (D) auf der Kabelführungsplatte, um die Plate zu entfernen und die Tür zu schließen</w:t>
      </w:r>
      <w:r w:rsidR="00C00CFF" w:rsidRPr="009D56F6">
        <w:t>.</w:t>
      </w:r>
    </w:p>
    <w:p w14:paraId="0D98B567" w14:textId="66826B33" w:rsidR="00725A50" w:rsidRPr="009D56F6" w:rsidRDefault="00725A50" w:rsidP="005E270C">
      <w:pPr>
        <w:pStyle w:val="a8"/>
      </w:pPr>
      <w:r w:rsidRPr="009D56F6">
        <w:rPr>
          <w:noProof/>
          <w:lang w:val="en-US"/>
        </w:rPr>
        <w:drawing>
          <wp:inline distT="0" distB="0" distL="0" distR="0" wp14:anchorId="7868E4B6" wp14:editId="2F9458B9">
            <wp:extent cx="3864035" cy="1903380"/>
            <wp:effectExtent l="0" t="0" r="3175" b="1905"/>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3886859" cy="1914623"/>
                    </a:xfrm>
                    <a:prstGeom prst="rect">
                      <a:avLst/>
                    </a:prstGeom>
                    <a:noFill/>
                    <a:ln>
                      <a:noFill/>
                    </a:ln>
                  </pic:spPr>
                </pic:pic>
              </a:graphicData>
            </a:graphic>
          </wp:inline>
        </w:drawing>
      </w:r>
    </w:p>
    <w:p w14:paraId="160924BB" w14:textId="1241AB2E" w:rsidR="00725A50" w:rsidRPr="009D56F6" w:rsidRDefault="00725A50" w:rsidP="005E270C">
      <w:pPr>
        <w:pStyle w:val="a8"/>
      </w:pPr>
      <w:r w:rsidRPr="009D56F6">
        <w:rPr>
          <w:noProof/>
          <w:lang w:val="en-US"/>
        </w:rPr>
        <mc:AlternateContent>
          <mc:Choice Requires="wps">
            <w:drawing>
              <wp:inline distT="0" distB="0" distL="0" distR="0" wp14:anchorId="02E2271A" wp14:editId="10C3CF36">
                <wp:extent cx="3398807" cy="635"/>
                <wp:effectExtent l="0" t="0" r="0" b="1270"/>
                <wp:docPr id="472" name="文本框 472"/>
                <wp:cNvGraphicFramePr/>
                <a:graphic xmlns:a="http://schemas.openxmlformats.org/drawingml/2006/main">
                  <a:graphicData uri="http://schemas.microsoft.com/office/word/2010/wordprocessingShape">
                    <wps:wsp>
                      <wps:cNvSpPr txBox="1"/>
                      <wps:spPr>
                        <a:xfrm>
                          <a:off x="0" y="0"/>
                          <a:ext cx="3398807" cy="635"/>
                        </a:xfrm>
                        <a:prstGeom prst="rect">
                          <a:avLst/>
                        </a:prstGeom>
                        <a:solidFill>
                          <a:prstClr val="white"/>
                        </a:solidFill>
                        <a:ln>
                          <a:noFill/>
                        </a:ln>
                        <a:effectLst/>
                      </wps:spPr>
                      <wps:txbx>
                        <w:txbxContent>
                          <w:p w14:paraId="608F2703" w14:textId="77777777" w:rsidR="00725A50" w:rsidRPr="00AA55CF"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7</w:t>
                            </w:r>
                            <w:r w:rsidR="002050EB">
                              <w:rPr>
                                <w:noProof/>
                              </w:rPr>
                              <w:fldChar w:fldCharType="end"/>
                            </w:r>
                            <w:r>
                              <w:t xml:space="preserve"> Lösen Sie die Befestigungen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2E2271A" id="文本框 472" o:spid="_x0000_s1038" type="#_x0000_t202" style="width:267.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" stroked="f">
                <v:textbox style="mso-fit-shape-to-text:t" inset="0,0,0,0">
                  <w:txbxContent>
                    <w:p w14:paraId="608F2703" w14:textId="77777777" w:rsidR="00725A50" w:rsidRPr="00AA55CF"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7</w:t>
                      </w:r>
                      <w:r w:rsidR="002050EB">
                        <w:rPr>
                          <w:noProof/>
                        </w:rPr>
                        <w:fldChar w:fldCharType="end"/>
                      </w:r>
                      <w:r>
                        <w:t xml:space="preserve"> Lösen Sie die Befestigungen</w:t>
                      </w:r>
                    </w:p>
                  </w:txbxContent>
                </v:textbox>
                <w10:anchorlock/>
              </v:shape>
            </w:pict>
          </mc:Fallback>
        </mc:AlternateContent>
      </w:r>
    </w:p>
    <w:p w14:paraId="1ABD2337" w14:textId="44BF55D9" w:rsidR="00535092" w:rsidRPr="009D56F6" w:rsidRDefault="005C5ED6" w:rsidP="0057198A">
      <w:pPr>
        <w:pStyle w:val="a8"/>
        <w:numPr>
          <w:ilvl w:val="0"/>
          <w:numId w:val="17"/>
        </w:numPr>
      </w:pPr>
      <w:r w:rsidRPr="009D56F6">
        <w:t>Entfernen Sie die Sechskantmuttern (E), die Federscheiben (F), die Unterlegscheiben (G1), die Schraube (H) und die Unterlegscheiben (G2).</w:t>
      </w:r>
    </w:p>
    <w:p w14:paraId="0502159F" w14:textId="4C432A73" w:rsidR="00535092" w:rsidRPr="009D56F6" w:rsidRDefault="00655ED4" w:rsidP="00725A50">
      <w:pPr>
        <w:spacing w:line="276" w:lineRule="auto"/>
        <w:jc w:val="center"/>
        <w:rPr>
          <w:rFonts w:eastAsia="宋体"/>
        </w:rPr>
      </w:pPr>
      <w:r w:rsidRPr="009D56F6">
        <w:rPr>
          <w:rFonts w:eastAsia="宋体"/>
          <w:noProof/>
          <w:lang w:val="en-US"/>
        </w:rPr>
        <w:lastRenderedPageBreak/>
        <w:drawing>
          <wp:inline distT="0" distB="0" distL="0" distR="0" wp14:anchorId="1B6E4D19" wp14:editId="36BFAABF">
            <wp:extent cx="4360281" cy="17856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0">
                      <a:extLst>
                        <a:ext uri="{28A0092B-C50C-407E-A947-70E740481C1C}">
                          <a14:useLocalDpi xmlns:a14="http://schemas.microsoft.com/office/drawing/2010/main" val="0"/>
                        </a:ext>
                      </a:extLst>
                    </a:blip>
                    <a:stretch>
                      <a:fillRect/>
                    </a:stretch>
                  </pic:blipFill>
                  <pic:spPr>
                    <a:xfrm>
                      <a:off x="0" y="0"/>
                      <a:ext cx="4375165" cy="1791715"/>
                    </a:xfrm>
                    <a:prstGeom prst="rect">
                      <a:avLst/>
                    </a:prstGeom>
                  </pic:spPr>
                </pic:pic>
              </a:graphicData>
            </a:graphic>
          </wp:inline>
        </w:drawing>
      </w:r>
    </w:p>
    <w:p w14:paraId="58E0AF90" w14:textId="2635E096" w:rsidR="00655ED4" w:rsidRPr="009D56F6" w:rsidRDefault="00725A50" w:rsidP="009B3A01">
      <w:pPr>
        <w:spacing w:line="276" w:lineRule="auto"/>
        <w:rPr>
          <w:rFonts w:eastAsia="宋体"/>
        </w:rPr>
      </w:pPr>
      <w:r w:rsidRPr="009D56F6">
        <w:rPr>
          <w:rFonts w:eastAsia="宋体"/>
          <w:noProof/>
          <w:lang w:val="en-US"/>
        </w:rPr>
        <mc:AlternateContent>
          <mc:Choice Requires="wps">
            <w:drawing>
              <wp:inline distT="0" distB="0" distL="0" distR="0" wp14:anchorId="7BF59A41" wp14:editId="7921AEFB">
                <wp:extent cx="4261065" cy="635"/>
                <wp:effectExtent l="0" t="0" r="6350" b="8890"/>
                <wp:docPr id="24184" name="文本框 24184"/>
                <wp:cNvGraphicFramePr/>
                <a:graphic xmlns:a="http://schemas.openxmlformats.org/drawingml/2006/main">
                  <a:graphicData uri="http://schemas.microsoft.com/office/word/2010/wordprocessingShape">
                    <wps:wsp>
                      <wps:cNvSpPr txBox="1"/>
                      <wps:spPr>
                        <a:xfrm>
                          <a:off x="0" y="0"/>
                          <a:ext cx="4261065" cy="635"/>
                        </a:xfrm>
                        <a:prstGeom prst="rect">
                          <a:avLst/>
                        </a:prstGeom>
                        <a:solidFill>
                          <a:prstClr val="white"/>
                        </a:solidFill>
                        <a:ln>
                          <a:noFill/>
                        </a:ln>
                        <a:effectLst/>
                      </wps:spPr>
                      <wps:txbx>
                        <w:txbxContent>
                          <w:p w14:paraId="7CA377BF" w14:textId="77777777" w:rsidR="00725A50" w:rsidRPr="000F787B"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8 Entfernen der Säule von der Palette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BF59A41" id="文本框 24184" o:spid="_x0000_s1039" type="#_x0000_t202" style="width:33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" stroked="f">
                <v:textbox style="mso-fit-shape-to-text:t" inset="0,0,0,0">
                  <w:txbxContent>
                    <w:p w14:paraId="7CA377BF" w14:textId="77777777" w:rsidR="00725A50" w:rsidRPr="000F787B"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8 Entfernen der Säule von der Palette</w:t>
                      </w:r>
                    </w:p>
                  </w:txbxContent>
                </v:textbox>
                <w10:anchorlock/>
              </v:shape>
            </w:pict>
          </mc:Fallback>
        </mc:AlternateContent>
      </w:r>
    </w:p>
    <w:p w14:paraId="373F49AC" w14:textId="162BD1D1" w:rsidR="00535092" w:rsidRPr="009D56F6" w:rsidRDefault="00535092" w:rsidP="0057198A">
      <w:pPr>
        <w:pStyle w:val="a8"/>
        <w:numPr>
          <w:ilvl w:val="0"/>
          <w:numId w:val="17"/>
        </w:numPr>
      </w:pPr>
      <w:r w:rsidRPr="009D56F6">
        <w:t>Entsorgen Sie die Palette</w:t>
      </w:r>
      <w:r w:rsidR="00725A50" w:rsidRPr="009D56F6">
        <w:t>.</w:t>
      </w:r>
    </w:p>
    <w:p w14:paraId="7080930E" w14:textId="21CCBBBE" w:rsidR="000812A7" w:rsidRPr="009D56F6" w:rsidRDefault="000812A7" w:rsidP="0057198A">
      <w:pPr>
        <w:pStyle w:val="a8"/>
        <w:numPr>
          <w:ilvl w:val="0"/>
          <w:numId w:val="17"/>
        </w:numPr>
      </w:pPr>
      <w:r w:rsidRPr="009D56F6">
        <w:t xml:space="preserve">Heben Sie </w:t>
      </w:r>
      <w:r w:rsidR="00057E3B" w:rsidRPr="009D56F6">
        <w:t>die Säule</w:t>
      </w:r>
      <w:r w:rsidRPr="009D56F6">
        <w:t xml:space="preserve"> mit der Hebeausrüstung auf 500 mm (19,69") über das Fundament an. Ziehen Sie alle Kabel aus dem Fundament und führen Sie die Kabel durch die Basis </w:t>
      </w:r>
      <w:r w:rsidR="00057E3B" w:rsidRPr="009D56F6">
        <w:t>der Säule</w:t>
      </w:r>
      <w:r w:rsidRPr="009D56F6">
        <w:t>.</w:t>
      </w:r>
    </w:p>
    <w:p w14:paraId="1BB26E1A" w14:textId="3A3646CC" w:rsidR="00535092" w:rsidRPr="009D56F6" w:rsidRDefault="000812A7" w:rsidP="0057198A">
      <w:pPr>
        <w:pStyle w:val="a8"/>
        <w:numPr>
          <w:ilvl w:val="0"/>
          <w:numId w:val="17"/>
        </w:numPr>
      </w:pPr>
      <w:r w:rsidRPr="009D56F6">
        <w:t xml:space="preserve">Senken Sie </w:t>
      </w:r>
      <w:r w:rsidR="00057E3B" w:rsidRPr="009D56F6">
        <w:t>die Säule</w:t>
      </w:r>
      <w:r w:rsidRPr="009D56F6">
        <w:t xml:space="preserve"> vorsichtig auf das Fundament. Vergewissern Sie sich, dass </w:t>
      </w:r>
      <w:r w:rsidR="00057E3B" w:rsidRPr="009D56F6">
        <w:t>die Säule</w:t>
      </w:r>
      <w:r w:rsidRPr="009D56F6">
        <w:t xml:space="preserve"> mit den Installationsbohrungen angeglichen ist.</w:t>
      </w:r>
    </w:p>
    <w:p w14:paraId="444A69F1" w14:textId="0B6CCA12" w:rsidR="00535092" w:rsidRPr="009D56F6" w:rsidRDefault="00535092" w:rsidP="0057198A">
      <w:pPr>
        <w:pStyle w:val="a8"/>
        <w:numPr>
          <w:ilvl w:val="0"/>
          <w:numId w:val="17"/>
        </w:numPr>
      </w:pPr>
      <w:r w:rsidRPr="009D56F6">
        <w:t xml:space="preserve">Entfernen Sie die Augenösen (M16) auf der Oberseite </w:t>
      </w:r>
      <w:r w:rsidR="00057E3B" w:rsidRPr="009D56F6">
        <w:t>der Säule</w:t>
      </w:r>
      <w:r w:rsidRPr="009D56F6">
        <w:t xml:space="preserve"> uns versiegeln Sie die Löcher.</w:t>
      </w:r>
    </w:p>
    <w:p w14:paraId="6D7BAC74" w14:textId="70D50887" w:rsidR="00A2464D" w:rsidRPr="009D56F6" w:rsidRDefault="0025546D" w:rsidP="005E270C">
      <w:pPr>
        <w:pStyle w:val="a8"/>
      </w:pPr>
      <w:r w:rsidRPr="009D56F6">
        <w:t xml:space="preserve">9. </w:t>
      </w:r>
      <w:r w:rsidR="00A2464D" w:rsidRPr="009D56F6">
        <w:t>Ziehen Sie die Schrauben fest.</w:t>
      </w:r>
    </w:p>
    <w:p w14:paraId="1DE61195" w14:textId="16540315" w:rsidR="00725A50" w:rsidRPr="009D56F6" w:rsidRDefault="00725A50" w:rsidP="00E5262B">
      <w:pPr>
        <w:spacing w:line="276" w:lineRule="auto"/>
        <w:jc w:val="center"/>
        <w:rPr>
          <w:rFonts w:eastAsia="宋体"/>
        </w:rPr>
      </w:pPr>
      <w:r w:rsidRPr="009D56F6">
        <w:rPr>
          <w:rFonts w:eastAsia="宋体"/>
          <w:noProof/>
          <w:lang w:val="en-US"/>
        </w:rPr>
        <w:drawing>
          <wp:inline distT="0" distB="0" distL="0" distR="0" wp14:anchorId="3C6CB0D8" wp14:editId="1DF30B28">
            <wp:extent cx="4010577" cy="2001328"/>
            <wp:effectExtent l="0" t="0" r="0" b="0"/>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95796" cy="2043853"/>
                    </a:xfrm>
                    <a:prstGeom prst="rect">
                      <a:avLst/>
                    </a:prstGeom>
                    <a:noFill/>
                    <a:ln w="6350">
                      <a:noFill/>
                    </a:ln>
                  </pic:spPr>
                </pic:pic>
              </a:graphicData>
            </a:graphic>
          </wp:inline>
        </w:drawing>
      </w:r>
    </w:p>
    <w:p w14:paraId="06E814AD" w14:textId="77777777" w:rsidR="000C2E68" w:rsidRPr="009D56F6" w:rsidRDefault="00725A50" w:rsidP="009B3A01">
      <w:pPr>
        <w:spacing w:line="276" w:lineRule="auto"/>
        <w:rPr>
          <w:rFonts w:eastAsia="宋体"/>
        </w:rPr>
        <w:sectPr w:rsidR="000C2E68" w:rsidRPr="009D56F6" w:rsidSect="00655ED4">
          <w:footerReference w:type="even" r:id="rId52"/>
          <w:footerReference w:type="default" r:id="rId53"/>
          <w:pgSz w:w="8392" w:h="11907"/>
          <w:pgMar w:top="567" w:right="567" w:bottom="567" w:left="567" w:header="0" w:footer="340" w:gutter="0"/>
          <w:cols w:space="720"/>
          <w:docGrid w:linePitch="245"/>
        </w:sectPr>
      </w:pPr>
      <w:r w:rsidRPr="009D56F6">
        <w:rPr>
          <w:rFonts w:eastAsia="宋体"/>
          <w:noProof/>
          <w:lang w:val="en-US"/>
        </w:rPr>
        <mc:AlternateContent>
          <mc:Choice Requires="wps">
            <w:drawing>
              <wp:inline distT="0" distB="0" distL="0" distR="0" wp14:anchorId="2F71A3B9" wp14:editId="26298183">
                <wp:extent cx="4270075" cy="635"/>
                <wp:effectExtent l="0" t="0" r="0" b="8890"/>
                <wp:docPr id="451" name="文本框 451"/>
                <wp:cNvGraphicFramePr/>
                <a:graphic xmlns:a="http://schemas.openxmlformats.org/drawingml/2006/main">
                  <a:graphicData uri="http://schemas.microsoft.com/office/word/2010/wordprocessingShape">
                    <wps:wsp>
                      <wps:cNvSpPr txBox="1"/>
                      <wps:spPr>
                        <a:xfrm>
                          <a:off x="0" y="0"/>
                          <a:ext cx="4270075" cy="635"/>
                        </a:xfrm>
                        <a:prstGeom prst="rect">
                          <a:avLst/>
                        </a:prstGeom>
                        <a:solidFill>
                          <a:prstClr val="white"/>
                        </a:solidFill>
                        <a:ln>
                          <a:noFill/>
                        </a:ln>
                        <a:effectLst/>
                      </wps:spPr>
                      <wps:txbx>
                        <w:txbxContent>
                          <w:p w14:paraId="40AEC988" w14:textId="77777777" w:rsidR="00725A50" w:rsidRPr="008B25A8"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9 Festziehen der Bolzen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F71A3B9" id="文本框 451" o:spid="_x0000_s1040" type="#_x0000_t202" style="width:336.2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" stroked="f">
                <v:textbox style="mso-fit-shape-to-text:t" inset="0,0,0,0">
                  <w:txbxContent>
                    <w:p w14:paraId="40AEC988" w14:textId="77777777" w:rsidR="00725A50" w:rsidRPr="008B25A8" w:rsidRDefault="00725A50"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9 Festziehen der Bolzen</w:t>
                      </w:r>
                    </w:p>
                  </w:txbxContent>
                </v:textbox>
                <w10:anchorlock/>
              </v:shape>
            </w:pict>
          </mc:Fallback>
        </mc:AlternateContent>
      </w:r>
    </w:p>
    <w:p w14:paraId="266F3598" w14:textId="1A6F9BCB" w:rsidR="00535092" w:rsidRPr="009D56F6" w:rsidRDefault="00FA6029" w:rsidP="00FA6029">
      <w:pPr>
        <w:pStyle w:val="2"/>
        <w:spacing w:before="240" w:line="276" w:lineRule="auto"/>
        <w:rPr>
          <w:rFonts w:eastAsia="宋体" w:cs="Arial"/>
        </w:rPr>
      </w:pPr>
      <w:bookmarkStart w:id="465" w:name="_Toc106900421"/>
      <w:bookmarkStart w:id="466" w:name="_Toc106983293"/>
      <w:bookmarkStart w:id="467" w:name="_Toc119068331"/>
      <w:bookmarkStart w:id="468" w:name="_Toc120628658"/>
      <w:r w:rsidRPr="009D56F6">
        <w:rPr>
          <w:rFonts w:eastAsia="宋体" w:cs="Arial"/>
        </w:rPr>
        <w:lastRenderedPageBreak/>
        <w:t>Vorbereitung für die Installation von elektrischen Kabeln</w:t>
      </w:r>
      <w:bookmarkEnd w:id="465"/>
      <w:bookmarkEnd w:id="466"/>
      <w:bookmarkEnd w:id="467"/>
      <w:bookmarkEnd w:id="468"/>
    </w:p>
    <w:p w14:paraId="2736AED8" w14:textId="335622A6" w:rsidR="00535092" w:rsidRPr="009D56F6" w:rsidRDefault="00FA6029" w:rsidP="00FA6029">
      <w:pPr>
        <w:pStyle w:val="a0"/>
        <w:spacing w:line="276" w:lineRule="auto"/>
        <w:rPr>
          <w:rFonts w:eastAsia="宋体" w:cs="Arial"/>
        </w:rPr>
      </w:pPr>
      <w:r w:rsidRPr="009D56F6">
        <w:rPr>
          <w:rFonts w:eastAsia="宋体" w:cs="Arial"/>
          <w:lang w:val="en-US"/>
        </w:rPr>
        <w:t>Vorbereitung der Kabelinstallation</w:t>
      </w:r>
    </w:p>
    <w:p w14:paraId="232AEE5D" w14:textId="48CD945B" w:rsidR="00535092" w:rsidRPr="009D56F6" w:rsidRDefault="00FA6029" w:rsidP="0057198A">
      <w:pPr>
        <w:pStyle w:val="a8"/>
        <w:numPr>
          <w:ilvl w:val="0"/>
          <w:numId w:val="18"/>
        </w:numPr>
      </w:pPr>
      <w:r w:rsidRPr="009D56F6">
        <w:t>Wiederanbringen der Kabelführungsplatte.</w:t>
      </w:r>
    </w:p>
    <w:p w14:paraId="41073BE1" w14:textId="2DB9312F" w:rsidR="00535092" w:rsidRPr="009D56F6" w:rsidRDefault="00A14786" w:rsidP="00BD2480">
      <w:pPr>
        <w:pStyle w:val="NOTE0"/>
        <w:rPr>
          <w:rFonts w:cs="Arial"/>
        </w:rPr>
      </w:pPr>
      <w:r w:rsidRPr="009D56F6">
        <w:rPr>
          <w:rFonts w:cs="Arial"/>
          <w:noProof/>
          <w:lang w:val="en-US"/>
        </w:rPr>
        <w:drawing>
          <wp:anchor distT="0" distB="0" distL="114300" distR="114300" simplePos="0" relativeHeight="252383232" behindDoc="0" locked="0" layoutInCell="1" allowOverlap="1" wp14:anchorId="10FECF97" wp14:editId="5E655DF5">
            <wp:simplePos x="0" y="0"/>
            <wp:positionH relativeFrom="column">
              <wp:posOffset>-12065</wp:posOffset>
            </wp:positionH>
            <wp:positionV relativeFrom="paragraph">
              <wp:posOffset>22021</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9D56F6">
        <w:rPr>
          <w:rFonts w:cs="Arial"/>
        </w:rPr>
        <w:t>VORSICHT</w:t>
      </w:r>
    </w:p>
    <w:p w14:paraId="4D90F543" w14:textId="521C7E82" w:rsidR="00535092" w:rsidRPr="009D56F6" w:rsidRDefault="00FA6029" w:rsidP="00FA6029">
      <w:pPr>
        <w:pStyle w:val="NOTE"/>
      </w:pPr>
      <w:r w:rsidRPr="009D56F6">
        <w:t>Wenn die Kabelführung für das Ethernet-Kabel nicht verwendet wird, vergewissern Sie sich, dass die Kabelführung geschlossen und versiegelt ist.</w:t>
      </w:r>
    </w:p>
    <w:p w14:paraId="4A78A53B" w14:textId="153555AA" w:rsidR="00A14786" w:rsidRPr="009D56F6" w:rsidRDefault="00A14786" w:rsidP="005E270C">
      <w:pPr>
        <w:pStyle w:val="a8"/>
      </w:pPr>
    </w:p>
    <w:p w14:paraId="3E664E1E" w14:textId="31270213" w:rsidR="00535092" w:rsidRPr="009D56F6" w:rsidRDefault="00FA6029" w:rsidP="0057198A">
      <w:pPr>
        <w:pStyle w:val="a8"/>
        <w:numPr>
          <w:ilvl w:val="0"/>
          <w:numId w:val="18"/>
        </w:numPr>
      </w:pPr>
      <w:r w:rsidRPr="009D56F6">
        <w:t>Führen Sie die AC-Eingangskabel (C) und die Ethernet-Kabel (E) durch die Kabelführungsplatte wie in der folgenden Abbildung angewiesen und ziehen Sie die vier Befestigungen an, um die Kabelführungsplatte zu sichern.</w:t>
      </w:r>
    </w:p>
    <w:p w14:paraId="3A468DD4" w14:textId="0741234F" w:rsidR="00535092" w:rsidRPr="009D56F6" w:rsidRDefault="00655ED4" w:rsidP="000C2E68">
      <w:pPr>
        <w:spacing w:line="276" w:lineRule="auto"/>
        <w:jc w:val="center"/>
        <w:rPr>
          <w:rFonts w:eastAsia="宋体"/>
        </w:rPr>
      </w:pPr>
      <w:r w:rsidRPr="009D56F6">
        <w:rPr>
          <w:rFonts w:eastAsia="宋体"/>
          <w:noProof/>
          <w:lang w:val="en-US"/>
        </w:rPr>
        <w:drawing>
          <wp:inline distT="0" distB="0" distL="0" distR="0" wp14:anchorId="793FFCFC" wp14:editId="3A1FE97F">
            <wp:extent cx="3466024" cy="2072546"/>
            <wp:effectExtent l="0" t="0" r="1270" b="444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0kW机柜交流线缆穿孔线示意图--0622.jpg"/>
                    <pic:cNvPicPr/>
                  </pic:nvPicPr>
                  <pic:blipFill>
                    <a:blip r:embed="rId55">
                      <a:extLst>
                        <a:ext uri="{28A0092B-C50C-407E-A947-70E740481C1C}">
                          <a14:useLocalDpi xmlns:a14="http://schemas.microsoft.com/office/drawing/2010/main" val="0"/>
                        </a:ext>
                      </a:extLst>
                    </a:blip>
                    <a:stretch>
                      <a:fillRect/>
                    </a:stretch>
                  </pic:blipFill>
                  <pic:spPr>
                    <a:xfrm>
                      <a:off x="0" y="0"/>
                      <a:ext cx="3504154" cy="2095346"/>
                    </a:xfrm>
                    <a:prstGeom prst="rect">
                      <a:avLst/>
                    </a:prstGeom>
                  </pic:spPr>
                </pic:pic>
              </a:graphicData>
            </a:graphic>
          </wp:inline>
        </w:drawing>
      </w:r>
    </w:p>
    <w:p w14:paraId="0B759C5F" w14:textId="4215FC47" w:rsidR="00655ED4" w:rsidRPr="009D56F6" w:rsidRDefault="00A14786" w:rsidP="009B3A01">
      <w:pPr>
        <w:spacing w:line="276" w:lineRule="auto"/>
        <w:rPr>
          <w:rFonts w:eastAsia="宋体"/>
        </w:rPr>
      </w:pPr>
      <w:r w:rsidRPr="009D56F6">
        <w:rPr>
          <w:rFonts w:eastAsia="宋体"/>
          <w:noProof/>
          <w:lang w:val="en-US"/>
        </w:rPr>
        <mc:AlternateContent>
          <mc:Choice Requires="wps">
            <w:drawing>
              <wp:inline distT="0" distB="0" distL="0" distR="0" wp14:anchorId="607C1385" wp14:editId="7D4A1BAD">
                <wp:extent cx="4330460" cy="635"/>
                <wp:effectExtent l="0" t="0" r="0" b="1270"/>
                <wp:docPr id="46" name="文本框 46"/>
                <wp:cNvGraphicFramePr/>
                <a:graphic xmlns:a="http://schemas.openxmlformats.org/drawingml/2006/main">
                  <a:graphicData uri="http://schemas.microsoft.com/office/word/2010/wordprocessingShape">
                    <wps:wsp>
                      <wps:cNvSpPr txBox="1"/>
                      <wps:spPr>
                        <a:xfrm>
                          <a:off x="0" y="0"/>
                          <a:ext cx="4330460" cy="635"/>
                        </a:xfrm>
                        <a:prstGeom prst="rect">
                          <a:avLst/>
                        </a:prstGeom>
                        <a:solidFill>
                          <a:prstClr val="white"/>
                        </a:solidFill>
                        <a:ln>
                          <a:noFill/>
                        </a:ln>
                        <a:effectLst/>
                      </wps:spPr>
                      <wps:txbx>
                        <w:txbxContent>
                          <w:p w14:paraId="6D647629" w14:textId="0EBAC6F0" w:rsidR="00A14786" w:rsidRPr="00680DBD" w:rsidRDefault="00FA6029" w:rsidP="00FA6029">
                            <w:pPr>
                              <w:pStyle w:val="FigureTittle"/>
                              <w:rPr>
                                <w:rFonts w:cs="宋体"/>
                                <w:noProof/>
                                <w:snapToGrid w:val="0"/>
                              </w:rPr>
                            </w:pPr>
                            <w:r w:rsidRPr="00F061E6">
                              <w:t xml:space="preserve">Abbildung </w:t>
                            </w:r>
                            <w:r w:rsidRPr="00F061E6">
                              <w:rPr>
                                <w:lang w:val="en-US"/>
                              </w:rPr>
                              <w:fldChar w:fldCharType="begin"/>
                            </w:r>
                            <w:r w:rsidRPr="00F061E6">
                              <w:instrText xml:space="preserve"> STYLEREF 1 \s </w:instrText>
                            </w:r>
                            <w:r w:rsidRPr="00F061E6">
                              <w:rPr>
                                <w:lang w:val="en-US"/>
                              </w:rPr>
                              <w:fldChar w:fldCharType="separate"/>
                            </w:r>
                            <w:r w:rsidRPr="00F061E6">
                              <w:t>5</w:t>
                            </w:r>
                            <w:r w:rsidRPr="00F061E6">
                              <w:fldChar w:fldCharType="end"/>
                            </w:r>
                            <w:r w:rsidRPr="00F061E6">
                              <w:noBreakHyphen/>
                            </w:r>
                            <w:r w:rsidRPr="00F061E6">
                              <w:rPr>
                                <w:lang w:val="en-US"/>
                              </w:rPr>
                              <w:fldChar w:fldCharType="begin"/>
                            </w:r>
                            <w:r w:rsidRPr="00F061E6">
                              <w:instrText xml:space="preserve"> SEQ Figure \* ARABIC \s 1 </w:instrText>
                            </w:r>
                            <w:r w:rsidRPr="00F061E6">
                              <w:rPr>
                                <w:lang w:val="en-US"/>
                              </w:rPr>
                              <w:fldChar w:fldCharType="separate"/>
                            </w:r>
                            <w:r w:rsidRPr="00F061E6">
                              <w:t>10</w:t>
                            </w:r>
                            <w:r w:rsidRPr="00F061E6">
                              <w:fldChar w:fldCharType="end"/>
                            </w:r>
                            <w:r w:rsidRPr="00F061E6">
                              <w:t xml:space="preserve"> Führung der Kabel durch die Kabelführungsplatte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07C1385" id="文本框 46" o:spid="_x0000_s1041" type="#_x0000_t202" style="width:341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" stroked="f">
                <v:textbox style="mso-fit-shape-to-text:t" inset="0,0,0,0">
                  <w:txbxContent>
                    <w:p w14:paraId="6D647629" w14:textId="0EBAC6F0" w:rsidR="00A14786" w:rsidRPr="00680DBD" w:rsidRDefault="00FA6029" w:rsidP="00FA6029">
                      <w:pPr>
                        <w:pStyle w:val="FigureTittle"/>
                        <w:rPr>
                          <w:rFonts w:cs="宋体"/>
                          <w:noProof/>
                          <w:snapToGrid w:val="0"/>
                        </w:rPr>
                      </w:pPr>
                      <w:r w:rsidRPr="00F061E6">
                        <w:t xml:space="preserve">Abbildung </w:t>
                      </w:r>
                      <w:r w:rsidRPr="00F061E6">
                        <w:rPr>
                          <w:lang w:val="en-US"/>
                        </w:rPr>
                        <w:fldChar w:fldCharType="begin"/>
                      </w:r>
                      <w:r w:rsidRPr="00F061E6">
                        <w:instrText xml:space="preserve"> STYLEREF 1 \s </w:instrText>
                      </w:r>
                      <w:r w:rsidRPr="00F061E6">
                        <w:rPr>
                          <w:lang w:val="en-US"/>
                        </w:rPr>
                        <w:fldChar w:fldCharType="separate"/>
                      </w:r>
                      <w:r w:rsidRPr="00F061E6">
                        <w:t>5</w:t>
                      </w:r>
                      <w:r w:rsidRPr="00F061E6">
                        <w:fldChar w:fldCharType="end"/>
                      </w:r>
                      <w:r w:rsidRPr="00F061E6">
                        <w:noBreakHyphen/>
                      </w:r>
                      <w:r w:rsidRPr="00F061E6">
                        <w:rPr>
                          <w:lang w:val="en-US"/>
                        </w:rPr>
                        <w:fldChar w:fldCharType="begin"/>
                      </w:r>
                      <w:r w:rsidRPr="00F061E6">
                        <w:instrText xml:space="preserve"> SEQ Figure \* ARABIC \s 1 </w:instrText>
                      </w:r>
                      <w:r w:rsidRPr="00F061E6">
                        <w:rPr>
                          <w:lang w:val="en-US"/>
                        </w:rPr>
                        <w:fldChar w:fldCharType="separate"/>
                      </w:r>
                      <w:r w:rsidRPr="00F061E6">
                        <w:t>10</w:t>
                      </w:r>
                      <w:r w:rsidRPr="00F061E6">
                        <w:fldChar w:fldCharType="end"/>
                      </w:r>
                      <w:r w:rsidRPr="00F061E6">
                        <w:t xml:space="preserve"> Führung der Kabel durch die Kabelführungsplatte</w:t>
                      </w:r>
                    </w:p>
                  </w:txbxContent>
                </v:textbox>
                <w10:anchorlock/>
              </v:shape>
            </w:pict>
          </mc:Fallback>
        </mc:AlternateContent>
      </w:r>
    </w:p>
    <w:p w14:paraId="04037528" w14:textId="3D28114C" w:rsidR="00535092" w:rsidRPr="009D56F6" w:rsidRDefault="001026E0" w:rsidP="00BD2480">
      <w:pPr>
        <w:pStyle w:val="NOTE0"/>
        <w:rPr>
          <w:rFonts w:cs="Arial"/>
        </w:rPr>
      </w:pPr>
      <w:r w:rsidRPr="009D56F6">
        <w:rPr>
          <w:rFonts w:cs="Arial"/>
          <w:noProof/>
          <w:lang w:val="en-US"/>
        </w:rPr>
        <w:drawing>
          <wp:anchor distT="0" distB="0" distL="114300" distR="114300" simplePos="0" relativeHeight="252403712" behindDoc="0" locked="0" layoutInCell="1" allowOverlap="1" wp14:anchorId="33E061FB" wp14:editId="7C3ADB61">
            <wp:simplePos x="0" y="0"/>
            <wp:positionH relativeFrom="column">
              <wp:posOffset>0</wp:posOffset>
            </wp:positionH>
            <wp:positionV relativeFrom="paragraph">
              <wp:posOffset>4606</wp:posOffset>
            </wp:positionV>
            <wp:extent cx="164232" cy="14400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anchor>
        </w:drawing>
      </w:r>
      <w:r w:rsidRPr="009D56F6">
        <w:rPr>
          <w:rFonts w:cs="Arial"/>
        </w:rPr>
        <w:t>VORSICHT</w:t>
      </w:r>
    </w:p>
    <w:p w14:paraId="13B22273" w14:textId="4CEFDA25" w:rsidR="00535092" w:rsidRPr="009D56F6" w:rsidRDefault="00FA6029">
      <w:pPr>
        <w:pStyle w:val="NOTEItemList"/>
        <w:spacing w:before="48" w:after="48"/>
        <w:rPr>
          <w:snapToGrid w:val="0"/>
        </w:rPr>
      </w:pPr>
      <w:r w:rsidRPr="009D56F6">
        <w:rPr>
          <w:snapToGrid w:val="0"/>
        </w:rPr>
        <w:t>Installieren Sie bei Bedarf die Kabelführung über das Ethernetkabel.</w:t>
      </w:r>
    </w:p>
    <w:p w14:paraId="06CE3B28" w14:textId="23896009" w:rsidR="00AD22C4" w:rsidRPr="009D56F6" w:rsidRDefault="00FA6029">
      <w:pPr>
        <w:pStyle w:val="NOTEItemList"/>
        <w:spacing w:before="48" w:after="48"/>
        <w:rPr>
          <w:snapToGrid w:val="0"/>
        </w:rPr>
      </w:pPr>
      <w:r w:rsidRPr="009D56F6">
        <w:rPr>
          <w:snapToGrid w:val="0"/>
        </w:rPr>
        <w:t>Die Kabelführung (D) ist optional.</w:t>
      </w:r>
    </w:p>
    <w:p w14:paraId="75CFA5E5" w14:textId="164E943B" w:rsidR="00535092" w:rsidRPr="009D56F6" w:rsidRDefault="00535092" w:rsidP="005E270C">
      <w:pPr>
        <w:pStyle w:val="a8"/>
      </w:pPr>
      <w:r w:rsidRPr="009D56F6">
        <w:t xml:space="preserve">Installieren Sie die Kabeldurchführungsplatte auf dem Boden </w:t>
      </w:r>
      <w:r w:rsidR="00057E3B" w:rsidRPr="009D56F6">
        <w:t>der Säule</w:t>
      </w:r>
      <w:r w:rsidRPr="009D56F6">
        <w:t>.</w:t>
      </w:r>
    </w:p>
    <w:p w14:paraId="151A78E1" w14:textId="77777777" w:rsidR="00535092" w:rsidRPr="009D56F6" w:rsidRDefault="00535092" w:rsidP="005E270C">
      <w:pPr>
        <w:pStyle w:val="a8"/>
      </w:pPr>
      <w:bookmarkStart w:id="469" w:name="_Ref102753598"/>
      <w:r w:rsidRPr="009D56F6">
        <w:t>Versiegeln Sie die Basisabdeckungen.</w:t>
      </w:r>
    </w:p>
    <w:p w14:paraId="1775D551" w14:textId="77777777" w:rsidR="00535092" w:rsidRPr="009D56F6" w:rsidRDefault="00535092" w:rsidP="009B3A01">
      <w:pPr>
        <w:spacing w:line="276" w:lineRule="auto"/>
        <w:rPr>
          <w:rFonts w:eastAsia="宋体"/>
        </w:rPr>
        <w:sectPr w:rsidR="00535092" w:rsidRPr="009D56F6" w:rsidSect="00655ED4">
          <w:pgSz w:w="8392" w:h="11907"/>
          <w:pgMar w:top="567" w:right="567" w:bottom="567" w:left="567" w:header="0" w:footer="340" w:gutter="0"/>
          <w:cols w:space="720"/>
          <w:docGrid w:linePitch="245"/>
        </w:sectPr>
      </w:pPr>
      <w:bookmarkStart w:id="470" w:name="5.4_Replace_the_standard_base_with_an_al"/>
      <w:bookmarkStart w:id="471" w:name="_bookmark80"/>
      <w:bookmarkStart w:id="472" w:name="5.5.4_Install_the_cabinet_on_the_foundat"/>
      <w:bookmarkStart w:id="473" w:name="_bookmark88"/>
      <w:bookmarkStart w:id="474" w:name="_Ref102753644"/>
      <w:bookmarkEnd w:id="469"/>
      <w:bookmarkEnd w:id="470"/>
      <w:bookmarkEnd w:id="471"/>
      <w:bookmarkEnd w:id="472"/>
      <w:bookmarkEnd w:id="473"/>
    </w:p>
    <w:p w14:paraId="1884EE31" w14:textId="5A3D86FA" w:rsidR="00B47419" w:rsidRPr="009D56F6" w:rsidRDefault="00B47419" w:rsidP="009B3A01">
      <w:pPr>
        <w:pStyle w:val="2"/>
        <w:spacing w:before="240" w:line="276" w:lineRule="auto"/>
        <w:rPr>
          <w:rFonts w:eastAsia="宋体" w:cs="Arial"/>
        </w:rPr>
      </w:pPr>
      <w:bookmarkStart w:id="475" w:name="_Toc106900422"/>
      <w:bookmarkStart w:id="476" w:name="_Toc120628659"/>
      <w:r w:rsidRPr="009D56F6">
        <w:rPr>
          <w:rFonts w:eastAsia="宋体" w:cs="Arial"/>
        </w:rPr>
        <w:lastRenderedPageBreak/>
        <w:t xml:space="preserve">Elektrische </w:t>
      </w:r>
      <w:bookmarkEnd w:id="474"/>
      <w:r w:rsidRPr="009D56F6">
        <w:rPr>
          <w:rFonts w:eastAsia="宋体" w:cs="Arial"/>
        </w:rPr>
        <w:t>Verkabelung</w:t>
      </w:r>
      <w:bookmarkEnd w:id="475"/>
      <w:bookmarkEnd w:id="476"/>
    </w:p>
    <w:p w14:paraId="2E5F4437" w14:textId="62F4A997" w:rsidR="00B47419" w:rsidRPr="009D56F6" w:rsidRDefault="00B47419" w:rsidP="009B3A01">
      <w:pPr>
        <w:pStyle w:val="3"/>
        <w:spacing w:before="240" w:line="276" w:lineRule="auto"/>
        <w:rPr>
          <w:rFonts w:eastAsia="宋体"/>
        </w:rPr>
      </w:pPr>
      <w:bookmarkStart w:id="477" w:name="5.6.1_Electrical_installation_procedure"/>
      <w:bookmarkStart w:id="478" w:name="_bookmark90"/>
      <w:bookmarkStart w:id="479" w:name="_Ref101944922"/>
      <w:bookmarkStart w:id="480" w:name="_Toc106900423"/>
      <w:bookmarkStart w:id="481" w:name="_Toc120628660"/>
      <w:bookmarkEnd w:id="477"/>
      <w:bookmarkEnd w:id="478"/>
      <w:r w:rsidRPr="009D56F6">
        <w:rPr>
          <w:rFonts w:eastAsia="宋体"/>
        </w:rPr>
        <w:t>Anschließen des PE-Drahtes</w:t>
      </w:r>
      <w:bookmarkEnd w:id="479"/>
      <w:bookmarkEnd w:id="480"/>
      <w:bookmarkEnd w:id="481"/>
    </w:p>
    <w:p w14:paraId="091B58B0" w14:textId="7547B7B4" w:rsidR="00B47419" w:rsidRPr="009D56F6" w:rsidRDefault="001A72AE" w:rsidP="009B3A01">
      <w:pPr>
        <w:pStyle w:val="a0"/>
        <w:spacing w:line="276" w:lineRule="auto"/>
        <w:rPr>
          <w:rFonts w:eastAsia="宋体" w:cs="Arial"/>
        </w:rPr>
      </w:pPr>
      <w:r w:rsidRPr="009D56F6">
        <w:rPr>
          <w:rFonts w:eastAsia="宋体" w:cs="Arial"/>
        </w:rPr>
        <w:t>Zum Anschließen des PE-Drahtes</w:t>
      </w:r>
    </w:p>
    <w:p w14:paraId="0931189A" w14:textId="25BA9FD0" w:rsidR="008365C6" w:rsidRPr="009D56F6" w:rsidRDefault="008365C6" w:rsidP="005E270C">
      <w:pPr>
        <w:pStyle w:val="a8"/>
      </w:pPr>
      <w:r w:rsidRPr="009D56F6">
        <w:t xml:space="preserve">Schneiden Sie den PE-Draht (C) des Stromkabels auf die korrekte Länge, damit es die PE-Sammelschiene </w:t>
      </w:r>
      <w:r w:rsidR="006F5069" w:rsidRPr="009D56F6">
        <w:t xml:space="preserve">(B) </w:t>
      </w:r>
      <w:r w:rsidRPr="009D56F6">
        <w:t>erreicht.</w:t>
      </w:r>
    </w:p>
    <w:p w14:paraId="3B89839E" w14:textId="6BC73F74" w:rsidR="008365C6" w:rsidRPr="009D56F6" w:rsidRDefault="008C1584" w:rsidP="005E270C">
      <w:pPr>
        <w:pStyle w:val="a8"/>
      </w:pPr>
      <w:r w:rsidRPr="009D56F6">
        <w:t>Verwenden Sie die Abisolierstange, um 20 mm der Isolation vom Ende der Drähte zu entfernen (oder isolieren Sie den Draht bei Bedarf ab). Stellen Sie sicher, dass die abisolierte Länge mit dem Kabelschuh (A) kompatibel ist.</w:t>
      </w:r>
    </w:p>
    <w:p w14:paraId="6A91F3BC" w14:textId="46566A50" w:rsidR="008365C6" w:rsidRPr="009D56F6" w:rsidRDefault="008365C6" w:rsidP="005E270C">
      <w:pPr>
        <w:pStyle w:val="a8"/>
      </w:pPr>
      <w:r w:rsidRPr="009D56F6">
        <w:t>Verwenden Sie Crimpzange, um den Kabelschuh am Ende des Kabels anzubringen.</w:t>
      </w:r>
    </w:p>
    <w:p w14:paraId="2D63518F" w14:textId="44577A12" w:rsidR="008C1584" w:rsidRPr="009D56F6" w:rsidRDefault="008365C6" w:rsidP="005E270C">
      <w:pPr>
        <w:pStyle w:val="a8"/>
      </w:pPr>
      <w:r w:rsidRPr="009D56F6">
        <w:t>Verwenden Sie die Befestigungen (D), um den PE-Draht an die PE-Sammelschiene anzuschließen.</w:t>
      </w:r>
    </w:p>
    <w:p w14:paraId="4C20AF43" w14:textId="3595B81E" w:rsidR="008365C6" w:rsidRPr="009D56F6" w:rsidRDefault="00206197" w:rsidP="005E270C">
      <w:pPr>
        <w:pStyle w:val="a8"/>
      </w:pPr>
      <w:r w:rsidRPr="009D56F6">
        <w:t>Ziehen Sie die Befestigungen auf das korrekte Drehmoment fest.</w:t>
      </w:r>
    </w:p>
    <w:p w14:paraId="521ADFE3" w14:textId="64324664" w:rsidR="001A72AE" w:rsidRPr="009D56F6" w:rsidRDefault="00A14786" w:rsidP="00A14786">
      <w:pPr>
        <w:spacing w:line="276" w:lineRule="auto"/>
        <w:jc w:val="center"/>
        <w:rPr>
          <w:rFonts w:eastAsia="宋体"/>
          <w:b/>
          <w:sz w:val="20"/>
          <w:szCs w:val="20"/>
        </w:rPr>
      </w:pPr>
      <w:r w:rsidRPr="009D56F6">
        <w:rPr>
          <w:rFonts w:eastAsia="宋体"/>
          <w:noProof/>
          <w:lang w:val="en-US"/>
        </w:rPr>
        <w:drawing>
          <wp:inline distT="0" distB="0" distL="0" distR="0" wp14:anchorId="77C349B5" wp14:editId="19EFADBA">
            <wp:extent cx="1800000" cy="2677146"/>
            <wp:effectExtent l="0" t="0" r="0" b="9525"/>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6"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inline>
        </w:drawing>
      </w:r>
    </w:p>
    <w:p w14:paraId="5BFF5687" w14:textId="17E057C9" w:rsidR="00A14786" w:rsidRPr="009D56F6" w:rsidRDefault="00A14786" w:rsidP="009B3A01">
      <w:pPr>
        <w:spacing w:line="276" w:lineRule="auto"/>
        <w:rPr>
          <w:rFonts w:eastAsia="宋体"/>
          <w:b/>
          <w:sz w:val="20"/>
          <w:szCs w:val="20"/>
        </w:rPr>
      </w:pPr>
      <w:r w:rsidRPr="009D56F6">
        <w:rPr>
          <w:rFonts w:eastAsia="宋体"/>
          <w:noProof/>
          <w:lang w:val="en-US"/>
        </w:rPr>
        <mc:AlternateContent>
          <mc:Choice Requires="wps">
            <w:drawing>
              <wp:inline distT="0" distB="0" distL="0" distR="0" wp14:anchorId="14947BA9" wp14:editId="1F58BA5E">
                <wp:extent cx="4309110" cy="635"/>
                <wp:effectExtent l="0" t="0" r="0" b="8890"/>
                <wp:docPr id="454" name="文本框 454"/>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14:paraId="4CC40AD4" w14:textId="3163C5DA" w:rsidR="00A14786" w:rsidRPr="00975E84" w:rsidRDefault="00A14786" w:rsidP="00380F61">
                            <w:pPr>
                              <w:pStyle w:val="FigureTittle"/>
                              <w:rPr>
                                <w:rFonts w:cs="Arial"/>
                                <w:noProof/>
                                <w:sz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1</w:t>
                            </w:r>
                            <w:r>
                              <w:t xml:space="preserve"> PE-Drahtanschluss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4947BA9" id="文本框 454" o:spid="_x0000_s1042" type="#_x0000_t202" style="width:339.3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" stroked="f">
                <v:textbox style="mso-fit-shape-to-text:t" inset="0,0,0,0">
                  <w:txbxContent>
                    <w:p w14:paraId="4CC40AD4" w14:textId="3163C5DA" w:rsidR="00A14786" w:rsidRPr="00975E84" w:rsidRDefault="00A14786" w:rsidP="00380F61">
                      <w:pPr>
                        <w:pStyle w:val="FigureTittle"/>
                        <w:rPr>
                          <w:rFonts w:cs="Arial"/>
                          <w:noProof/>
                          <w:sz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1</w:t>
                      </w:r>
                      <w:r>
                        <w:t xml:space="preserve"> PE-Drahtanschluss</w:t>
                      </w:r>
                    </w:p>
                  </w:txbxContent>
                </v:textbox>
                <w10:anchorlock/>
              </v:shape>
            </w:pict>
          </mc:Fallback>
        </mc:AlternateContent>
      </w:r>
    </w:p>
    <w:p w14:paraId="0884B77E" w14:textId="5B5E1C10" w:rsidR="0079143F" w:rsidRPr="009D56F6" w:rsidRDefault="0079143F" w:rsidP="00BD2480">
      <w:pPr>
        <w:pStyle w:val="NOTE0"/>
        <w:rPr>
          <w:rFonts w:cs="Arial"/>
        </w:rPr>
      </w:pPr>
      <w:r w:rsidRPr="009D56F6">
        <w:rPr>
          <w:rFonts w:cs="Arial"/>
          <w:noProof/>
          <w:lang w:val="en-US"/>
        </w:rPr>
        <w:drawing>
          <wp:anchor distT="0" distB="0" distL="114300" distR="114300" simplePos="0" relativeHeight="252427264" behindDoc="0" locked="0" layoutInCell="1" allowOverlap="1" wp14:anchorId="58A9082E" wp14:editId="67ABC006">
            <wp:simplePos x="0" y="0"/>
            <wp:positionH relativeFrom="margin">
              <wp:posOffset>5565</wp:posOffset>
            </wp:positionH>
            <wp:positionV relativeFrom="paragraph">
              <wp:posOffset>26259</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66800768" w14:textId="1A6949A0" w:rsidR="0079143F" w:rsidRPr="009D56F6" w:rsidRDefault="0079143F" w:rsidP="00BD2480">
      <w:pPr>
        <w:pStyle w:val="NOTE"/>
      </w:pPr>
      <w:r w:rsidRPr="009D56F6">
        <w:t>Wir empfehlen die Verwendung eines Drehmoments von 20,5 ± 2</w:t>
      </w:r>
      <w:r w:rsidR="007F225A" w:rsidRPr="009D56F6">
        <w:t>,</w:t>
      </w:r>
      <w:r w:rsidRPr="009D56F6">
        <w:t>5 Nm (181,44 ± 22,13 lb·in).</w:t>
      </w:r>
    </w:p>
    <w:p w14:paraId="4EFE3E0D" w14:textId="77777777" w:rsidR="00A14786" w:rsidRPr="009D56F6" w:rsidRDefault="007645EA" w:rsidP="009B3A01">
      <w:pPr>
        <w:spacing w:line="276" w:lineRule="auto"/>
        <w:rPr>
          <w:rFonts w:eastAsia="宋体"/>
        </w:rPr>
      </w:pPr>
      <w:bookmarkStart w:id="482" w:name="5.6.3_Connect_the_enclosure_to_the_earth"/>
      <w:bookmarkStart w:id="483" w:name="_bookmark92"/>
      <w:bookmarkStart w:id="484" w:name="_Ref102747175"/>
      <w:bookmarkStart w:id="485" w:name="_Ref102833471"/>
      <w:bookmarkEnd w:id="482"/>
      <w:bookmarkEnd w:id="483"/>
      <w:r w:rsidRPr="009D56F6">
        <w:rPr>
          <w:rFonts w:eastAsia="宋体"/>
          <w:noProof/>
          <w:lang w:val="en-US"/>
        </w:rPr>
        <w:lastRenderedPageBreak/>
        <w:drawing>
          <wp:inline distT="0" distB="0" distL="0" distR="0" wp14:anchorId="4CDC40C1" wp14:editId="09FFFCE6">
            <wp:extent cx="3960000" cy="2052483"/>
            <wp:effectExtent l="0" t="0" r="2540" b="5080"/>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inline>
        </w:drawing>
      </w:r>
    </w:p>
    <w:p w14:paraId="7A36C3A2" w14:textId="7933B045" w:rsidR="00A2464D" w:rsidRPr="009D56F6" w:rsidRDefault="00A14786" w:rsidP="009B3A01">
      <w:pPr>
        <w:spacing w:line="276" w:lineRule="auto"/>
        <w:rPr>
          <w:rFonts w:eastAsia="宋体"/>
        </w:rPr>
      </w:pPr>
      <w:r w:rsidRPr="009D56F6">
        <w:rPr>
          <w:rFonts w:eastAsia="宋体"/>
          <w:noProof/>
          <w:lang w:val="en-US"/>
        </w:rPr>
        <mc:AlternateContent>
          <mc:Choice Requires="wps">
            <w:drawing>
              <wp:inline distT="0" distB="0" distL="0" distR="0" wp14:anchorId="5B6771FD" wp14:editId="06E8A1DB">
                <wp:extent cx="4209690" cy="635"/>
                <wp:effectExtent l="0" t="0" r="635" b="8890"/>
                <wp:docPr id="334" name="文本框 334"/>
                <wp:cNvGraphicFramePr/>
                <a:graphic xmlns:a="http://schemas.openxmlformats.org/drawingml/2006/main">
                  <a:graphicData uri="http://schemas.microsoft.com/office/word/2010/wordprocessingShape">
                    <wps:wsp>
                      <wps:cNvSpPr txBox="1"/>
                      <wps:spPr>
                        <a:xfrm>
                          <a:off x="0" y="0"/>
                          <a:ext cx="4209690" cy="635"/>
                        </a:xfrm>
                        <a:prstGeom prst="rect">
                          <a:avLst/>
                        </a:prstGeom>
                        <a:solidFill>
                          <a:prstClr val="white"/>
                        </a:solidFill>
                        <a:ln>
                          <a:noFill/>
                        </a:ln>
                        <a:effectLst/>
                      </wps:spPr>
                      <wps:txbx>
                        <w:txbxContent>
                          <w:p w14:paraId="2F7996F8" w14:textId="22B27BC5" w:rsidR="00A14786" w:rsidRPr="009C147F" w:rsidRDefault="00A147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2</w:t>
                            </w:r>
                            <w:r>
                              <w:t xml:space="preserve"> Anschluss des PE-Drahtes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B6771FD" id="文本框 334" o:spid="_x0000_s1043" type="#_x0000_t202" style="width:331.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" stroked="f">
                <v:textbox style="mso-fit-shape-to-text:t" inset="0,0,0,0">
                  <w:txbxContent>
                    <w:p w14:paraId="2F7996F8" w14:textId="22B27BC5" w:rsidR="00A14786" w:rsidRPr="009C147F" w:rsidRDefault="00A147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2</w:t>
                      </w:r>
                      <w:r>
                        <w:t xml:space="preserve"> Anschluss des PE-Drahtes</w:t>
                      </w:r>
                    </w:p>
                  </w:txbxContent>
                </v:textbox>
                <w10:anchorlock/>
              </v:shape>
            </w:pict>
          </mc:Fallback>
        </mc:AlternateContent>
      </w:r>
    </w:p>
    <w:p w14:paraId="48500A5E" w14:textId="15544EE9" w:rsidR="00B47419" w:rsidRPr="009D56F6" w:rsidRDefault="00B47419" w:rsidP="009B3A01">
      <w:pPr>
        <w:pStyle w:val="3"/>
        <w:spacing w:before="240" w:line="276" w:lineRule="auto"/>
        <w:rPr>
          <w:rFonts w:eastAsia="宋体"/>
        </w:rPr>
      </w:pPr>
      <w:bookmarkStart w:id="486" w:name="_Toc106900424"/>
      <w:bookmarkStart w:id="487" w:name="_Toc120628661"/>
      <w:r w:rsidRPr="009D56F6">
        <w:rPr>
          <w:rFonts w:eastAsia="宋体"/>
        </w:rPr>
        <w:t>Erdung des Gehäuses</w:t>
      </w:r>
      <w:bookmarkEnd w:id="484"/>
      <w:bookmarkEnd w:id="485"/>
      <w:bookmarkEnd w:id="486"/>
      <w:bookmarkEnd w:id="487"/>
    </w:p>
    <w:p w14:paraId="421B330C" w14:textId="48EC19EE" w:rsidR="00206197" w:rsidRPr="009D56F6" w:rsidRDefault="00206197" w:rsidP="009B3A01">
      <w:pPr>
        <w:pStyle w:val="a0"/>
        <w:spacing w:line="276" w:lineRule="auto"/>
        <w:rPr>
          <w:rFonts w:eastAsia="宋体" w:cs="Arial"/>
        </w:rPr>
      </w:pPr>
      <w:r w:rsidRPr="009D56F6">
        <w:rPr>
          <w:rFonts w:eastAsia="宋体" w:cs="Arial"/>
        </w:rPr>
        <w:t>Zum Erden des Gehäuses</w:t>
      </w:r>
    </w:p>
    <w:p w14:paraId="4DFFFE1B" w14:textId="77777777" w:rsidR="0025546D" w:rsidRPr="009D56F6" w:rsidRDefault="00206197" w:rsidP="0057198A">
      <w:pPr>
        <w:pStyle w:val="a8"/>
        <w:numPr>
          <w:ilvl w:val="0"/>
          <w:numId w:val="19"/>
        </w:numPr>
      </w:pPr>
      <w:r w:rsidRPr="009D56F6">
        <w:t>Verbinden Sie den Erdungsstecker mit dem Stift des Gehäuses.</w:t>
      </w:r>
    </w:p>
    <w:p w14:paraId="258589C5" w14:textId="70C42AF8" w:rsidR="00206197" w:rsidRPr="009D56F6" w:rsidRDefault="00206197" w:rsidP="0057198A">
      <w:pPr>
        <w:pStyle w:val="a8"/>
        <w:numPr>
          <w:ilvl w:val="0"/>
          <w:numId w:val="19"/>
        </w:numPr>
      </w:pPr>
      <w:r w:rsidRPr="009D56F6">
        <w:t>Verbinden Sie den Erdungsstecker mit der Erdungselektrode.</w:t>
      </w:r>
    </w:p>
    <w:p w14:paraId="05D350B7" w14:textId="38A07D13" w:rsidR="00A14786" w:rsidRPr="009D56F6" w:rsidRDefault="00044BA3" w:rsidP="005E270C">
      <w:pPr>
        <w:pStyle w:val="a8"/>
      </w:pPr>
      <w:r w:rsidRPr="009D56F6">
        <w:rPr>
          <w:noProof/>
          <w:lang w:val="en-US"/>
        </w:rPr>
        <w:drawing>
          <wp:inline distT="0" distB="0" distL="0" distR="0" wp14:anchorId="7FEB1F8F" wp14:editId="7A26B319">
            <wp:extent cx="3028950" cy="2052955"/>
            <wp:effectExtent l="0" t="0" r="0" b="4445"/>
            <wp:docPr id="479" name="图片 4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示&#10;&#10;描述已自动生成"/>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028950" cy="2052955"/>
                    </a:xfrm>
                    <a:prstGeom prst="rect">
                      <a:avLst/>
                    </a:prstGeom>
                  </pic:spPr>
                </pic:pic>
              </a:graphicData>
            </a:graphic>
          </wp:inline>
        </w:drawing>
      </w:r>
    </w:p>
    <w:p w14:paraId="7BE04C02" w14:textId="1B129487" w:rsidR="00A14786" w:rsidRPr="009D56F6" w:rsidRDefault="00044BA3" w:rsidP="005E270C">
      <w:pPr>
        <w:pStyle w:val="a8"/>
      </w:pPr>
      <w:r w:rsidRPr="009D56F6">
        <w:rPr>
          <w:noProof/>
          <w:lang w:val="en-US"/>
        </w:rPr>
        <mc:AlternateContent>
          <mc:Choice Requires="wps">
            <w:drawing>
              <wp:inline distT="0" distB="0" distL="0" distR="0" wp14:anchorId="5A4D37FC" wp14:editId="5F69B322">
                <wp:extent cx="3599815" cy="635"/>
                <wp:effectExtent l="0" t="0" r="635" b="8890"/>
                <wp:docPr id="458" name="文本框 458"/>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14:paraId="46B99CB5" w14:textId="2274A745" w:rsidR="00044BA3" w:rsidRPr="008C1584" w:rsidRDefault="00044BA3" w:rsidP="00380F61">
                            <w:pPr>
                              <w:pStyle w:val="FigureTittle"/>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3</w:t>
                            </w:r>
                            <w:r>
                              <w:t xml:space="preserve"> Erdung des Gehäuses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A4D37FC" id="文本框 458" o:spid="_x0000_s1044" type="#_x0000_t202" style="width:283.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" stroked="f">
                <v:textbox style="mso-fit-shape-to-text:t" inset="0,0,0,0">
                  <w:txbxContent>
                    <w:p w14:paraId="46B99CB5" w14:textId="2274A745" w:rsidR="00044BA3" w:rsidRPr="008C1584" w:rsidRDefault="00044BA3" w:rsidP="00380F61">
                      <w:pPr>
                        <w:pStyle w:val="FigureTittle"/>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3</w:t>
                      </w:r>
                      <w:r>
                        <w:t xml:space="preserve"> Erdung des Gehäuses</w:t>
                      </w:r>
                    </w:p>
                  </w:txbxContent>
                </v:textbox>
                <w10:anchorlock/>
              </v:shape>
            </w:pict>
          </mc:Fallback>
        </mc:AlternateContent>
      </w:r>
    </w:p>
    <w:p w14:paraId="51E8E3D0" w14:textId="09FB502A" w:rsidR="00002E5E" w:rsidRPr="009D56F6" w:rsidRDefault="00002E5E" w:rsidP="00E42578">
      <w:pPr>
        <w:pStyle w:val="EN"/>
      </w:pPr>
    </w:p>
    <w:p w14:paraId="61786BED" w14:textId="53009424" w:rsidR="00B47419" w:rsidRPr="009D56F6" w:rsidRDefault="00B47419" w:rsidP="009B3A01">
      <w:pPr>
        <w:pStyle w:val="3"/>
        <w:spacing w:before="240" w:line="276" w:lineRule="auto"/>
        <w:rPr>
          <w:rFonts w:eastAsia="宋体"/>
        </w:rPr>
      </w:pPr>
      <w:bookmarkStart w:id="488" w:name="5.6.4_Connect_the_AC_input_wires"/>
      <w:bookmarkStart w:id="489" w:name="_bookmark93"/>
      <w:bookmarkStart w:id="490" w:name="_Ref102747182"/>
      <w:bookmarkStart w:id="491" w:name="_Toc106900425"/>
      <w:bookmarkStart w:id="492" w:name="_Toc120628662"/>
      <w:bookmarkEnd w:id="488"/>
      <w:bookmarkEnd w:id="489"/>
      <w:r w:rsidRPr="009D56F6">
        <w:rPr>
          <w:rFonts w:eastAsia="宋体"/>
        </w:rPr>
        <w:t>Erdung der AC-Eingangskabeln</w:t>
      </w:r>
      <w:bookmarkEnd w:id="490"/>
      <w:bookmarkEnd w:id="491"/>
      <w:bookmarkEnd w:id="492"/>
    </w:p>
    <w:p w14:paraId="5B22BD18" w14:textId="49483545" w:rsidR="008E6AD1" w:rsidRPr="009D56F6" w:rsidRDefault="008E6AD1" w:rsidP="009B3A01">
      <w:pPr>
        <w:pStyle w:val="a0"/>
        <w:spacing w:line="276" w:lineRule="auto"/>
        <w:rPr>
          <w:rFonts w:eastAsia="宋体" w:cs="Arial"/>
        </w:rPr>
      </w:pPr>
      <w:r w:rsidRPr="009D56F6">
        <w:rPr>
          <w:rFonts w:eastAsia="宋体" w:cs="Arial"/>
        </w:rPr>
        <w:t>Zum Erden der AC-Eingangskabeln</w:t>
      </w:r>
    </w:p>
    <w:p w14:paraId="54C8A851" w14:textId="670CCB92" w:rsidR="008E6AD1" w:rsidRPr="009D56F6" w:rsidRDefault="008E6AD1" w:rsidP="0057198A">
      <w:pPr>
        <w:pStyle w:val="a8"/>
        <w:numPr>
          <w:ilvl w:val="0"/>
          <w:numId w:val="20"/>
        </w:numPr>
      </w:pPr>
      <w:r w:rsidRPr="009D56F6">
        <w:t xml:space="preserve">Schneiden Sie die Kabeln N, L1, L2 und L3 auf die korrekte Länge, um die </w:t>
      </w:r>
      <w:r w:rsidRPr="009D56F6">
        <w:lastRenderedPageBreak/>
        <w:t xml:space="preserve">Stecker auf der AC-Sicherung-Kupfersammelschiene zu erreichen. </w:t>
      </w:r>
    </w:p>
    <w:p w14:paraId="30EE0CFC" w14:textId="6903B938" w:rsidR="008E6AD1" w:rsidRPr="009D56F6" w:rsidRDefault="008E6AD1" w:rsidP="0057198A">
      <w:pPr>
        <w:pStyle w:val="a8"/>
        <w:numPr>
          <w:ilvl w:val="0"/>
          <w:numId w:val="20"/>
        </w:numPr>
      </w:pPr>
      <w:r w:rsidRPr="009D56F6">
        <w:t xml:space="preserve">Verwenden Sie die Abisolierstange, um 20 mm der Isolation vom Ende </w:t>
      </w:r>
      <w:r w:rsidR="00060F35" w:rsidRPr="009D56F6">
        <w:t>der Kabel</w:t>
      </w:r>
      <w:r w:rsidRPr="009D56F6">
        <w:t xml:space="preserve"> zu entfernen (oder isolieren Sie das Kabel bei Bedarf ab). Stellen Sie sicher, dass die Spurenlänge mit den Kabelschuhen kompatibel ist.</w:t>
      </w:r>
    </w:p>
    <w:p w14:paraId="3774E60E" w14:textId="6EDFF470" w:rsidR="008E6AD1" w:rsidRPr="009D56F6" w:rsidRDefault="008E6AD1" w:rsidP="0057198A">
      <w:pPr>
        <w:pStyle w:val="a8"/>
        <w:numPr>
          <w:ilvl w:val="0"/>
          <w:numId w:val="20"/>
        </w:numPr>
      </w:pPr>
      <w:r w:rsidRPr="009D56F6">
        <w:t xml:space="preserve">Verwenden Sie die Crimpzange, um die Kabelschuhe an das Ende </w:t>
      </w:r>
      <w:r w:rsidR="00060F35" w:rsidRPr="009D56F6">
        <w:t>der Kabel</w:t>
      </w:r>
      <w:r w:rsidRPr="009D56F6">
        <w:t xml:space="preserve"> anzubringen.</w:t>
      </w:r>
    </w:p>
    <w:p w14:paraId="1AAA7E01" w14:textId="5BF20CCD" w:rsidR="008E6AD1" w:rsidRPr="009D56F6" w:rsidRDefault="00AD03F8" w:rsidP="0057198A">
      <w:pPr>
        <w:pStyle w:val="a8"/>
        <w:numPr>
          <w:ilvl w:val="0"/>
          <w:numId w:val="20"/>
        </w:numPr>
      </w:pPr>
      <w:r w:rsidRPr="009D56F6">
        <w:t>Benutzen Sie die Befestigungen, um die Kabel an die Anschlüsse anzubringen:</w:t>
      </w:r>
    </w:p>
    <w:p w14:paraId="19B0BAD1" w14:textId="6BDEEF41" w:rsidR="008E6AD1" w:rsidRPr="009D56F6" w:rsidRDefault="008E6AD1" w:rsidP="00E42578">
      <w:pPr>
        <w:pStyle w:val="ItemListinSeq"/>
        <w:spacing w:before="48" w:after="48"/>
      </w:pPr>
      <w:r w:rsidRPr="009D56F6">
        <w:t>L1-Kabel an Anschluss A</w:t>
      </w:r>
    </w:p>
    <w:p w14:paraId="2BFB9E39" w14:textId="031413F1" w:rsidR="008E6AD1" w:rsidRPr="009D56F6" w:rsidRDefault="00AD03F8" w:rsidP="00E42578">
      <w:pPr>
        <w:pStyle w:val="ItemListinSeq"/>
        <w:spacing w:before="48" w:after="48"/>
      </w:pPr>
      <w:r w:rsidRPr="009D56F6">
        <w:t>L2-Kabel an Anschluss B</w:t>
      </w:r>
    </w:p>
    <w:p w14:paraId="5E0FD620" w14:textId="77777777" w:rsidR="000409DB" w:rsidRPr="009D56F6" w:rsidRDefault="00AD03F8" w:rsidP="00E42578">
      <w:pPr>
        <w:pStyle w:val="ItemListinSeq"/>
        <w:spacing w:before="48" w:after="48"/>
      </w:pPr>
      <w:r w:rsidRPr="009D56F6">
        <w:t>L3-Kabel an Anschluss C</w:t>
      </w:r>
    </w:p>
    <w:p w14:paraId="23B19583" w14:textId="486904DC" w:rsidR="00AD03F8" w:rsidRPr="009D56F6" w:rsidRDefault="000409DB" w:rsidP="00E42578">
      <w:pPr>
        <w:pStyle w:val="ItemListinSeq"/>
        <w:spacing w:before="48" w:after="48"/>
      </w:pPr>
      <w:r w:rsidRPr="009D56F6">
        <w:t>N-Kabel an Anschluss D</w:t>
      </w:r>
    </w:p>
    <w:p w14:paraId="75EFA358" w14:textId="1F4CCD52" w:rsidR="00044BA3" w:rsidRPr="009D56F6" w:rsidRDefault="00044BA3" w:rsidP="005E270C">
      <w:pPr>
        <w:pStyle w:val="a8"/>
      </w:pPr>
      <w:r w:rsidRPr="009D56F6">
        <w:rPr>
          <w:noProof/>
          <w:lang w:val="en-US"/>
        </w:rPr>
        <w:drawing>
          <wp:inline distT="0" distB="0" distL="0" distR="0" wp14:anchorId="606D77C3" wp14:editId="305E7EB7">
            <wp:extent cx="3606177" cy="2259904"/>
            <wp:effectExtent l="0" t="0" r="0" b="7620"/>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59" cstate="print">
                      <a:grayscl/>
                      <a:extLst>
                        <a:ext uri="{28A0092B-C50C-407E-A947-70E740481C1C}">
                          <a14:useLocalDpi xmlns:a14="http://schemas.microsoft.com/office/drawing/2010/main" val="0"/>
                        </a:ext>
                      </a:extLst>
                    </a:blip>
                    <a:srcRect/>
                    <a:stretch>
                      <a:fillRect/>
                    </a:stretch>
                  </pic:blipFill>
                  <pic:spPr bwMode="auto">
                    <a:xfrm>
                      <a:off x="0" y="0"/>
                      <a:ext cx="3614949" cy="2265401"/>
                    </a:xfrm>
                    <a:prstGeom prst="rect">
                      <a:avLst/>
                    </a:prstGeom>
                    <a:noFill/>
                    <a:ln>
                      <a:noFill/>
                    </a:ln>
                  </pic:spPr>
                </pic:pic>
              </a:graphicData>
            </a:graphic>
          </wp:inline>
        </w:drawing>
      </w:r>
    </w:p>
    <w:p w14:paraId="33A47A52" w14:textId="672B52D8" w:rsidR="00044BA3" w:rsidRPr="009D56F6" w:rsidRDefault="00044BA3" w:rsidP="005E270C">
      <w:pPr>
        <w:pStyle w:val="a8"/>
      </w:pPr>
      <w:r w:rsidRPr="009D56F6">
        <w:rPr>
          <w:noProof/>
          <w:lang w:val="en-US"/>
        </w:rPr>
        <mc:AlternateContent>
          <mc:Choice Requires="wps">
            <w:drawing>
              <wp:inline distT="0" distB="0" distL="0" distR="0" wp14:anchorId="04161199" wp14:editId="0131721D">
                <wp:extent cx="3752491" cy="635"/>
                <wp:effectExtent l="0" t="0" r="635" b="8890"/>
                <wp:docPr id="462" name="文本框 462"/>
                <wp:cNvGraphicFramePr/>
                <a:graphic xmlns:a="http://schemas.openxmlformats.org/drawingml/2006/main">
                  <a:graphicData uri="http://schemas.microsoft.com/office/word/2010/wordprocessingShape">
                    <wps:wsp>
                      <wps:cNvSpPr txBox="1"/>
                      <wps:spPr>
                        <a:xfrm>
                          <a:off x="0" y="0"/>
                          <a:ext cx="3752491" cy="635"/>
                        </a:xfrm>
                        <a:prstGeom prst="rect">
                          <a:avLst/>
                        </a:prstGeom>
                        <a:solidFill>
                          <a:prstClr val="white"/>
                        </a:solidFill>
                        <a:ln>
                          <a:noFill/>
                        </a:ln>
                        <a:effectLst/>
                      </wps:spPr>
                      <wps:txbx>
                        <w:txbxContent>
                          <w:p w14:paraId="52C83F25" w14:textId="49A5A30E" w:rsidR="00044BA3" w:rsidRPr="008379F4" w:rsidRDefault="00044BA3" w:rsidP="00380F61">
                            <w:pPr>
                              <w:pStyle w:val="FigureTittle"/>
                              <w:rPr>
                                <w:rFonts w:cs="Arial"/>
                                <w:noProof/>
                                <w:sz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4</w:t>
                            </w:r>
                            <w:r>
                              <w:t xml:space="preserve"> Verbindung der AC-Eingangskabel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04161199" id="文本框 462" o:spid="_x0000_s1045" type="#_x0000_t202" style="width:295.4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" stroked="f">
                <v:textbox style="mso-fit-shape-to-text:t" inset="0,0,0,0">
                  <w:txbxContent>
                    <w:p w14:paraId="52C83F25" w14:textId="49A5A30E" w:rsidR="00044BA3" w:rsidRPr="008379F4" w:rsidRDefault="00044BA3" w:rsidP="00380F61">
                      <w:pPr>
                        <w:pStyle w:val="FigureTittle"/>
                        <w:rPr>
                          <w:rFonts w:cs="Arial"/>
                          <w:noProof/>
                          <w:sz w:val="24"/>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1</w:t>
                      </w:r>
                      <w:r w:rsidR="0025546D">
                        <w:t>4</w:t>
                      </w:r>
                      <w:r>
                        <w:t xml:space="preserve"> Verbindung der AC-Eingangskabel</w:t>
                      </w:r>
                    </w:p>
                  </w:txbxContent>
                </v:textbox>
                <w10:anchorlock/>
              </v:shape>
            </w:pict>
          </mc:Fallback>
        </mc:AlternateContent>
      </w:r>
    </w:p>
    <w:p w14:paraId="49061BCC" w14:textId="6C64C6A7" w:rsidR="008E6AD1" w:rsidRPr="009D56F6" w:rsidRDefault="008E6AD1" w:rsidP="0057198A">
      <w:pPr>
        <w:pStyle w:val="a8"/>
        <w:numPr>
          <w:ilvl w:val="0"/>
          <w:numId w:val="20"/>
        </w:numPr>
      </w:pPr>
      <w:r w:rsidRPr="009D56F6">
        <w:t>Ziehen Sie die Befestigungen auf das richtige Drehmoment an.</w:t>
      </w:r>
    </w:p>
    <w:p w14:paraId="4440A7F1" w14:textId="6CC99109" w:rsidR="00184E17" w:rsidRPr="009D56F6" w:rsidRDefault="00A2464D" w:rsidP="00BD2480">
      <w:pPr>
        <w:pStyle w:val="NOTE0"/>
        <w:rPr>
          <w:rFonts w:cs="Arial"/>
        </w:rPr>
      </w:pPr>
      <w:r w:rsidRPr="009D56F6">
        <w:rPr>
          <w:rFonts w:cs="Arial"/>
          <w:noProof/>
          <w:lang w:val="en-US"/>
        </w:rPr>
        <w:drawing>
          <wp:anchor distT="0" distB="0" distL="114300" distR="114300" simplePos="0" relativeHeight="252518400" behindDoc="0" locked="0" layoutInCell="1" allowOverlap="1" wp14:anchorId="7C400438" wp14:editId="3EEEC836">
            <wp:simplePos x="0" y="0"/>
            <wp:positionH relativeFrom="margin">
              <wp:posOffset>0</wp:posOffset>
            </wp:positionH>
            <wp:positionV relativeFrom="paragraph">
              <wp:posOffset>-635</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05C480CE" w14:textId="76BE25DD" w:rsidR="00184E17" w:rsidRPr="009D56F6" w:rsidRDefault="00184E17">
      <w:pPr>
        <w:pStyle w:val="NOTEItemList"/>
        <w:spacing w:before="48" w:after="48"/>
        <w:rPr>
          <w:i/>
        </w:rPr>
      </w:pPr>
      <w:r w:rsidRPr="009D56F6">
        <w:rPr>
          <w:snapToGrid w:val="0"/>
        </w:rPr>
        <w:t>Wir empfehlen die Verwendung eines Drehmoments von 20,5 ± 2</w:t>
      </w:r>
      <w:r w:rsidR="00044BA3" w:rsidRPr="009D56F6">
        <w:rPr>
          <w:snapToGrid w:val="0"/>
        </w:rPr>
        <w:t>,</w:t>
      </w:r>
      <w:r w:rsidRPr="009D56F6">
        <w:rPr>
          <w:snapToGrid w:val="0"/>
        </w:rPr>
        <w:t>5 Nm (181,44 ± 22,13 lb·in).</w:t>
      </w:r>
    </w:p>
    <w:p w14:paraId="7975AF67" w14:textId="5E8E1528" w:rsidR="00E93887" w:rsidRPr="009D56F6" w:rsidRDefault="00E93887">
      <w:pPr>
        <w:pStyle w:val="NOTEItemList"/>
        <w:spacing w:before="48" w:after="48"/>
        <w:rPr>
          <w:i/>
        </w:rPr>
      </w:pPr>
      <w:r w:rsidRPr="009D56F6">
        <w:t>Der erforderliche Kabeldurchhang für das AC-Eingangskabel (gemessen ab der Spitze des Fundaments) beträgt 600 mm (23,62").</w:t>
      </w:r>
    </w:p>
    <w:p w14:paraId="7A5ED9DB" w14:textId="576BCACB" w:rsidR="008E6AD1" w:rsidRPr="009D56F6" w:rsidRDefault="008E6AD1" w:rsidP="0057198A">
      <w:pPr>
        <w:pStyle w:val="a8"/>
        <w:numPr>
          <w:ilvl w:val="0"/>
          <w:numId w:val="20"/>
        </w:numPr>
      </w:pPr>
      <w:r w:rsidRPr="009D56F6">
        <w:t>Verwenden Sie Kabelbinder, um die Kabel an zwei oder drei Stellen zu bündeln.</w:t>
      </w:r>
    </w:p>
    <w:p w14:paraId="23D893CE" w14:textId="0DBD9862" w:rsidR="008E6AD1" w:rsidRPr="009D56F6" w:rsidRDefault="008E6AD1" w:rsidP="0057198A">
      <w:pPr>
        <w:pStyle w:val="a8"/>
        <w:numPr>
          <w:ilvl w:val="0"/>
          <w:numId w:val="20"/>
        </w:numPr>
      </w:pPr>
      <w:r w:rsidRPr="009D56F6">
        <w:t>Wenn die Leitungsöffnung im Rahmen des Vorbereitungsprozesses nicht abgedichtet war, dichten Sie es mit Kanalabdichtung ab.</w:t>
      </w:r>
    </w:p>
    <w:p w14:paraId="680031D9" w14:textId="27847A54" w:rsidR="00983799" w:rsidRPr="009D56F6" w:rsidRDefault="00983799" w:rsidP="007515F5">
      <w:pPr>
        <w:pStyle w:val="a8"/>
        <w:ind w:leftChars="250" w:left="450"/>
      </w:pPr>
      <w:r w:rsidRPr="009D56F6">
        <w:t>Schließen Sie bei Bedarf zwei AC-Eingangskabel der gleichen Art an jeden Stecker wie unten angezeigt:</w:t>
      </w:r>
    </w:p>
    <w:p w14:paraId="274BCEFA" w14:textId="3A804184" w:rsidR="00983799" w:rsidRPr="009D56F6" w:rsidRDefault="00983799" w:rsidP="005E270C">
      <w:pPr>
        <w:pStyle w:val="a8"/>
        <w:rPr>
          <w:rFonts w:eastAsia="宋体"/>
        </w:rPr>
      </w:pPr>
      <w:r w:rsidRPr="009D56F6">
        <w:rPr>
          <w:noProof/>
          <w:lang w:val="en-US"/>
        </w:rPr>
        <w:lastRenderedPageBreak/>
        <w:drawing>
          <wp:inline distT="0" distB="0" distL="0" distR="0" wp14:anchorId="61D221DB" wp14:editId="5569B655">
            <wp:extent cx="3130905" cy="2265138"/>
            <wp:effectExtent l="0" t="0" r="0" b="190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C进线接线图(1).jpg"/>
                    <pic:cNvPicPr/>
                  </pic:nvPicPr>
                  <pic:blipFill>
                    <a:blip r:embed="rId60">
                      <a:extLst>
                        <a:ext uri="{BEBA8EAE-BF5A-486C-A8C5-ECC9F3942E4B}">
                          <a14:imgProps xmlns:a14="http://schemas.microsoft.com/office/drawing/2010/main">
                            <a14:imgLayer r:embed="rId6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655E2B02" w14:textId="44EF11C4" w:rsidR="00983799" w:rsidRPr="009D56F6" w:rsidRDefault="00983799" w:rsidP="005E270C">
      <w:pPr>
        <w:pStyle w:val="a8"/>
        <w:rPr>
          <w:b/>
          <w:i/>
        </w:rPr>
      </w:pPr>
      <w:r w:rsidRPr="009D56F6">
        <w:rPr>
          <w:b/>
          <w:i/>
        </w:rPr>
        <w:t xml:space="preserve">Abbildung </w:t>
      </w:r>
      <w:r w:rsidRPr="009D56F6">
        <w:rPr>
          <w:b/>
          <w:i/>
          <w:lang w:val="en-US"/>
        </w:rPr>
        <w:fldChar w:fldCharType="begin"/>
      </w:r>
      <w:r w:rsidRPr="009D56F6">
        <w:rPr>
          <w:b/>
          <w:i/>
        </w:rPr>
        <w:instrText xml:space="preserve"> STYLEREF 1 \s </w:instrText>
      </w:r>
      <w:r w:rsidRPr="009D56F6">
        <w:rPr>
          <w:b/>
          <w:i/>
          <w:lang w:val="en-US"/>
        </w:rPr>
        <w:fldChar w:fldCharType="separate"/>
      </w:r>
      <w:r w:rsidRPr="009D56F6">
        <w:rPr>
          <w:b/>
          <w:i/>
        </w:rPr>
        <w:t>5</w:t>
      </w:r>
      <w:r w:rsidRPr="009D56F6">
        <w:rPr>
          <w:b/>
          <w:i/>
        </w:rPr>
        <w:fldChar w:fldCharType="end"/>
      </w:r>
      <w:r w:rsidRPr="009D56F6">
        <w:rPr>
          <w:b/>
          <w:i/>
        </w:rPr>
        <w:noBreakHyphen/>
      </w:r>
      <w:r w:rsidRPr="009D56F6">
        <w:rPr>
          <w:b/>
          <w:i/>
          <w:lang w:val="en-US"/>
        </w:rPr>
        <w:fldChar w:fldCharType="begin"/>
      </w:r>
      <w:r w:rsidRPr="009D56F6">
        <w:rPr>
          <w:b/>
          <w:i/>
        </w:rPr>
        <w:instrText xml:space="preserve"> SEQ Figure \* ARABIC \s 1 </w:instrText>
      </w:r>
      <w:r w:rsidRPr="009D56F6">
        <w:rPr>
          <w:b/>
          <w:i/>
          <w:lang w:val="en-US"/>
        </w:rPr>
        <w:fldChar w:fldCharType="separate"/>
      </w:r>
      <w:r w:rsidRPr="009D56F6">
        <w:rPr>
          <w:b/>
          <w:i/>
        </w:rPr>
        <w:t>15</w:t>
      </w:r>
      <w:r w:rsidRPr="009D56F6">
        <w:rPr>
          <w:b/>
          <w:i/>
        </w:rPr>
        <w:fldChar w:fldCharType="end"/>
      </w:r>
      <w:r w:rsidRPr="009D56F6">
        <w:rPr>
          <w:b/>
          <w:i/>
        </w:rPr>
        <w:t xml:space="preserve"> Anschluss von 2 AC-Eingangskabeln</w:t>
      </w:r>
    </w:p>
    <w:p w14:paraId="5EB741C6" w14:textId="24086B6B" w:rsidR="00CC5537" w:rsidRPr="009D56F6" w:rsidRDefault="00CC5537" w:rsidP="009B3A01">
      <w:pPr>
        <w:pStyle w:val="3"/>
        <w:spacing w:before="240" w:line="276" w:lineRule="auto"/>
        <w:rPr>
          <w:rFonts w:eastAsia="宋体"/>
        </w:rPr>
      </w:pPr>
      <w:bookmarkStart w:id="493" w:name="5.6.5_Connect_the_Ethernet_cable"/>
      <w:bookmarkStart w:id="494" w:name="_bookmark94"/>
      <w:bookmarkStart w:id="495" w:name="_Ref102747191"/>
      <w:bookmarkStart w:id="496" w:name="_Toc106900426"/>
      <w:bookmarkStart w:id="497" w:name="_Toc120628663"/>
      <w:bookmarkEnd w:id="493"/>
      <w:bookmarkEnd w:id="494"/>
      <w:r w:rsidRPr="009D56F6">
        <w:rPr>
          <w:rFonts w:eastAsia="宋体"/>
        </w:rPr>
        <w:t>Verbindung des Ethernet-Kabels</w:t>
      </w:r>
      <w:bookmarkEnd w:id="495"/>
      <w:bookmarkEnd w:id="496"/>
      <w:bookmarkEnd w:id="497"/>
    </w:p>
    <w:p w14:paraId="37632BFC" w14:textId="4820F380" w:rsidR="00CC5537" w:rsidRPr="009D56F6" w:rsidRDefault="00CC5537" w:rsidP="00E42578">
      <w:pPr>
        <w:pStyle w:val="EN"/>
      </w:pPr>
      <w:r w:rsidRPr="009D56F6">
        <w:t>Verbinden Sie das Ethernet-Kabel an einen der RJ45-Anschlüsse.</w:t>
      </w:r>
    </w:p>
    <w:p w14:paraId="60C8D83B" w14:textId="40B0C9C1" w:rsidR="00EF1293" w:rsidRPr="009D56F6" w:rsidRDefault="00AC7192" w:rsidP="00380F61">
      <w:pPr>
        <w:pStyle w:val="FigureTittle"/>
        <w:rPr>
          <w:rFonts w:eastAsia="宋体" w:cs="Arial"/>
        </w:rPr>
      </w:pPr>
      <w:bookmarkStart w:id="498" w:name="_Toc102658002"/>
      <w:bookmarkStart w:id="499" w:name="_Ref102753151"/>
      <w:r w:rsidRPr="009D56F6">
        <w:rPr>
          <w:rFonts w:eastAsia="宋体" w:cs="Arial"/>
          <w:noProof/>
          <w:lang w:val="en-US"/>
        </w:rPr>
        <w:drawing>
          <wp:inline distT="0" distB="0" distL="0" distR="0" wp14:anchorId="40A47B0B" wp14:editId="3E92D177">
            <wp:extent cx="4309110" cy="321945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309110" cy="3219450"/>
                    </a:xfrm>
                    <a:prstGeom prst="rect">
                      <a:avLst/>
                    </a:prstGeom>
                  </pic:spPr>
                </pic:pic>
              </a:graphicData>
            </a:graphic>
          </wp:inline>
        </w:drawing>
      </w:r>
    </w:p>
    <w:p w14:paraId="49262B1A" w14:textId="19F1478A" w:rsidR="00CC5537" w:rsidRPr="009D56F6" w:rsidRDefault="00CC5537" w:rsidP="00380F61">
      <w:pPr>
        <w:pStyle w:val="FigureTittle"/>
        <w:rPr>
          <w:rFonts w:eastAsia="宋体" w:cs="Arial"/>
        </w:rPr>
      </w:pPr>
      <w:r w:rsidRPr="009D56F6">
        <w:rPr>
          <w:rFonts w:eastAsia="宋体" w:cs="Arial"/>
        </w:rPr>
        <w:t xml:space="preserve">Abbildung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noBreakHyphen/>
        <w:t>16 Verbindung des Ethernet-Kabels</w:t>
      </w:r>
    </w:p>
    <w:p w14:paraId="751BCEBB" w14:textId="77777777" w:rsidR="00CC5537" w:rsidRPr="009D56F6" w:rsidRDefault="00CC5537" w:rsidP="009B3A01">
      <w:pPr>
        <w:spacing w:line="276" w:lineRule="auto"/>
        <w:rPr>
          <w:rFonts w:eastAsia="宋体"/>
        </w:rPr>
      </w:pPr>
    </w:p>
    <w:p w14:paraId="2667ADCF" w14:textId="27B5A867" w:rsidR="00983799" w:rsidRPr="009D56F6" w:rsidRDefault="00983799" w:rsidP="00983799">
      <w:pPr>
        <w:pStyle w:val="3"/>
        <w:spacing w:before="240" w:line="276" w:lineRule="auto"/>
        <w:rPr>
          <w:rFonts w:eastAsia="宋体"/>
        </w:rPr>
      </w:pPr>
      <w:bookmarkStart w:id="500" w:name="_Toc119068337"/>
      <w:bookmarkStart w:id="501" w:name="_Toc120628664"/>
      <w:r w:rsidRPr="009D56F6">
        <w:rPr>
          <w:rFonts w:eastAsia="宋体"/>
        </w:rPr>
        <w:t>Installation der SIM</w:t>
      </w:r>
      <w:bookmarkEnd w:id="500"/>
      <w:r w:rsidRPr="009D56F6">
        <w:rPr>
          <w:rFonts w:eastAsia="宋体"/>
        </w:rPr>
        <w:t>-Karte</w:t>
      </w:r>
      <w:bookmarkEnd w:id="501"/>
    </w:p>
    <w:p w14:paraId="5028DE72" w14:textId="35370B56" w:rsidR="00AC7192" w:rsidRPr="009D56F6" w:rsidRDefault="00983799" w:rsidP="0057198A">
      <w:pPr>
        <w:pStyle w:val="ad"/>
        <w:numPr>
          <w:ilvl w:val="0"/>
          <w:numId w:val="15"/>
        </w:numPr>
        <w:spacing w:line="276" w:lineRule="auto"/>
        <w:rPr>
          <w:rFonts w:eastAsia="宋体"/>
        </w:rPr>
      </w:pPr>
      <w:r w:rsidRPr="009D56F6">
        <w:rPr>
          <w:rFonts w:eastAsia="宋体"/>
        </w:rPr>
        <w:t>Drücken Sie die Taste (A), um SIM-Kartenträger auszuwerfen.</w:t>
      </w:r>
    </w:p>
    <w:p w14:paraId="02F2DD9B" w14:textId="013B3AFB" w:rsidR="00983799" w:rsidRPr="009D56F6" w:rsidRDefault="00983799" w:rsidP="0057198A">
      <w:pPr>
        <w:pStyle w:val="ad"/>
        <w:numPr>
          <w:ilvl w:val="0"/>
          <w:numId w:val="15"/>
        </w:numPr>
        <w:spacing w:line="276" w:lineRule="auto"/>
        <w:rPr>
          <w:rFonts w:eastAsia="宋体"/>
        </w:rPr>
      </w:pPr>
      <w:r w:rsidRPr="009D56F6">
        <w:rPr>
          <w:rFonts w:eastAsia="宋体"/>
        </w:rPr>
        <w:t>Legen Sie die SIM-Karte in den Träger. Vergewissern Sie sich, dass die Karte korrekt platziert ist.</w:t>
      </w:r>
    </w:p>
    <w:p w14:paraId="4ED3DC75" w14:textId="5B620785" w:rsidR="00983799" w:rsidRPr="009D56F6" w:rsidRDefault="00983799" w:rsidP="0057198A">
      <w:pPr>
        <w:pStyle w:val="ad"/>
        <w:numPr>
          <w:ilvl w:val="0"/>
          <w:numId w:val="15"/>
        </w:numPr>
        <w:spacing w:line="276" w:lineRule="auto"/>
        <w:rPr>
          <w:rFonts w:eastAsia="宋体"/>
        </w:rPr>
      </w:pPr>
      <w:r w:rsidRPr="009D56F6">
        <w:rPr>
          <w:rFonts w:eastAsia="宋体"/>
        </w:rPr>
        <w:t>Schieben Sie den Kartenträger in den Schlitz.</w:t>
      </w:r>
    </w:p>
    <w:p w14:paraId="5AC75F84" w14:textId="1CC6DB7B" w:rsidR="00983799" w:rsidRPr="009D56F6" w:rsidRDefault="00983799" w:rsidP="00983799">
      <w:pPr>
        <w:spacing w:line="276" w:lineRule="auto"/>
        <w:rPr>
          <w:rFonts w:eastAsia="宋体"/>
        </w:rPr>
      </w:pPr>
      <w:r w:rsidRPr="009D56F6">
        <w:rPr>
          <w:noProof/>
          <w:lang w:val="en-US"/>
        </w:rPr>
        <w:drawing>
          <wp:inline distT="0" distB="0" distL="0" distR="0" wp14:anchorId="13DEC2B2" wp14:editId="63DFE54D">
            <wp:extent cx="4029813" cy="3886069"/>
            <wp:effectExtent l="0" t="0" r="8890" b="635"/>
            <wp:docPr id="502" name="图片 50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示&#10;&#10;描述已自动生成"/>
                    <pic:cNvPicPr/>
                  </pic:nvPicPr>
                  <pic:blipFill>
                    <a:blip r:embed="rId63">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2AF39F3E" w14:textId="32722F04" w:rsidR="00983799" w:rsidRPr="009D56F6" w:rsidRDefault="00983799" w:rsidP="00983799">
      <w:pPr>
        <w:spacing w:line="276" w:lineRule="auto"/>
        <w:jc w:val="center"/>
        <w:rPr>
          <w:rFonts w:eastAsia="宋体"/>
          <w:b/>
          <w:i/>
        </w:rPr>
      </w:pPr>
      <w:r w:rsidRPr="009D56F6">
        <w:rPr>
          <w:rFonts w:eastAsia="宋体"/>
          <w:b/>
          <w:i/>
        </w:rPr>
        <w:t xml:space="preserve">Abbildung </w:t>
      </w:r>
      <w:r w:rsidRPr="009D56F6">
        <w:rPr>
          <w:rFonts w:eastAsia="宋体"/>
          <w:b/>
          <w:i/>
          <w:lang w:val="en-US"/>
        </w:rPr>
        <w:fldChar w:fldCharType="begin"/>
      </w:r>
      <w:r w:rsidRPr="009D56F6">
        <w:rPr>
          <w:rFonts w:eastAsia="宋体"/>
          <w:b/>
          <w:i/>
        </w:rPr>
        <w:instrText xml:space="preserve"> STYLEREF 1 \s </w:instrText>
      </w:r>
      <w:r w:rsidRPr="009D56F6">
        <w:rPr>
          <w:rFonts w:eastAsia="宋体"/>
          <w:b/>
          <w:i/>
          <w:lang w:val="en-US"/>
        </w:rPr>
        <w:fldChar w:fldCharType="separate"/>
      </w:r>
      <w:r w:rsidRPr="009D56F6">
        <w:rPr>
          <w:rFonts w:eastAsia="宋体"/>
          <w:b/>
          <w:i/>
        </w:rPr>
        <w:t>5</w:t>
      </w:r>
      <w:r w:rsidRPr="009D56F6">
        <w:rPr>
          <w:rFonts w:eastAsia="宋体"/>
          <w:b/>
          <w:i/>
        </w:rPr>
        <w:fldChar w:fldCharType="end"/>
      </w:r>
      <w:r w:rsidRPr="009D56F6">
        <w:rPr>
          <w:rFonts w:eastAsia="宋体"/>
          <w:b/>
          <w:i/>
        </w:rPr>
        <w:noBreakHyphen/>
      </w:r>
      <w:r w:rsidRPr="009D56F6">
        <w:rPr>
          <w:rFonts w:eastAsia="宋体"/>
          <w:b/>
          <w:i/>
          <w:lang w:val="en-US"/>
        </w:rPr>
        <w:fldChar w:fldCharType="begin"/>
      </w:r>
      <w:r w:rsidRPr="009D56F6">
        <w:rPr>
          <w:rFonts w:eastAsia="宋体"/>
          <w:b/>
          <w:i/>
        </w:rPr>
        <w:instrText xml:space="preserve"> SEQ Figure \* ARABIC \s 1 </w:instrText>
      </w:r>
      <w:r w:rsidRPr="009D56F6">
        <w:rPr>
          <w:rFonts w:eastAsia="宋体"/>
          <w:b/>
          <w:i/>
          <w:lang w:val="en-US"/>
        </w:rPr>
        <w:fldChar w:fldCharType="separate"/>
      </w:r>
      <w:r w:rsidRPr="009D56F6">
        <w:rPr>
          <w:rFonts w:eastAsia="宋体"/>
          <w:b/>
          <w:i/>
        </w:rPr>
        <w:t>17</w:t>
      </w:r>
      <w:r w:rsidRPr="009D56F6">
        <w:rPr>
          <w:rFonts w:eastAsia="宋体"/>
          <w:b/>
          <w:i/>
        </w:rPr>
        <w:fldChar w:fldCharType="end"/>
      </w:r>
      <w:r w:rsidRPr="009D56F6">
        <w:rPr>
          <w:rFonts w:eastAsia="宋体"/>
          <w:b/>
          <w:i/>
        </w:rPr>
        <w:t xml:space="preserve"> Installation der SIM-Karte</w:t>
      </w:r>
    </w:p>
    <w:p w14:paraId="6BFCFA69" w14:textId="77777777" w:rsidR="00983799" w:rsidRPr="009D56F6" w:rsidRDefault="00983799" w:rsidP="009B3A01">
      <w:pPr>
        <w:spacing w:line="276" w:lineRule="auto"/>
        <w:rPr>
          <w:rFonts w:eastAsia="宋体"/>
        </w:rPr>
      </w:pPr>
    </w:p>
    <w:p w14:paraId="059C870B" w14:textId="30BD5F47" w:rsidR="00983799" w:rsidRPr="009D56F6" w:rsidRDefault="00983799" w:rsidP="009B3A01">
      <w:pPr>
        <w:spacing w:line="276" w:lineRule="auto"/>
        <w:rPr>
          <w:rFonts w:eastAsia="宋体"/>
        </w:rPr>
        <w:sectPr w:rsidR="00983799" w:rsidRPr="009D56F6" w:rsidSect="00655ED4">
          <w:pgSz w:w="8392" w:h="11907"/>
          <w:pgMar w:top="567" w:right="567" w:bottom="567" w:left="567" w:header="0" w:footer="340" w:gutter="0"/>
          <w:cols w:space="720"/>
          <w:docGrid w:linePitch="245"/>
        </w:sectPr>
      </w:pPr>
    </w:p>
    <w:p w14:paraId="5B0F61C4" w14:textId="63700ACD" w:rsidR="00313061" w:rsidRPr="009D56F6" w:rsidRDefault="00983799" w:rsidP="00983799">
      <w:pPr>
        <w:pStyle w:val="2"/>
        <w:spacing w:before="240" w:line="276" w:lineRule="auto"/>
        <w:rPr>
          <w:rFonts w:eastAsia="宋体" w:cs="Arial"/>
        </w:rPr>
      </w:pPr>
      <w:bookmarkStart w:id="502" w:name="_Toc120628665"/>
      <w:bookmarkEnd w:id="498"/>
      <w:r w:rsidRPr="009D56F6">
        <w:rPr>
          <w:rFonts w:eastAsia="宋体" w:cs="Arial"/>
          <w:lang w:val="en-US"/>
        </w:rPr>
        <w:lastRenderedPageBreak/>
        <w:t>Installation der Lademodule</w:t>
      </w:r>
      <w:bookmarkEnd w:id="502"/>
    </w:p>
    <w:p w14:paraId="174F0E5D" w14:textId="6D00279E" w:rsidR="00313061" w:rsidRPr="009D56F6" w:rsidRDefault="00983799" w:rsidP="00983799">
      <w:pPr>
        <w:pStyle w:val="a0"/>
        <w:spacing w:line="276" w:lineRule="auto"/>
        <w:rPr>
          <w:rFonts w:eastAsia="宋体" w:cs="Arial"/>
        </w:rPr>
      </w:pPr>
      <w:r w:rsidRPr="009D56F6">
        <w:rPr>
          <w:rFonts w:eastAsia="宋体" w:cs="Arial"/>
          <w:lang w:val="en-US"/>
        </w:rPr>
        <w:t>Instalation der Lademodule</w:t>
      </w:r>
    </w:p>
    <w:p w14:paraId="70C4EAF2" w14:textId="7D41A021" w:rsidR="00ED4F64" w:rsidRPr="009D56F6" w:rsidRDefault="00ED4F64" w:rsidP="005E270C">
      <w:pPr>
        <w:pStyle w:val="a8"/>
      </w:pPr>
      <w:r w:rsidRPr="009D56F6">
        <w:rPr>
          <w:noProof/>
          <w:snapToGrid/>
          <w:lang w:val="en-US"/>
        </w:rPr>
        <w:drawing>
          <wp:inline distT="0" distB="0" distL="0" distR="0" wp14:anchorId="76096E84" wp14:editId="5930DC55">
            <wp:extent cx="3332667" cy="3698543"/>
            <wp:effectExtent l="0" t="0" r="127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欧标120kW机柜模块安装示意图1.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332667" cy="3698543"/>
                    </a:xfrm>
                    <a:prstGeom prst="rect">
                      <a:avLst/>
                    </a:prstGeom>
                  </pic:spPr>
                </pic:pic>
              </a:graphicData>
            </a:graphic>
          </wp:inline>
        </w:drawing>
      </w:r>
    </w:p>
    <w:p w14:paraId="31AC035C" w14:textId="15DA80CD" w:rsidR="00ED4F64" w:rsidRPr="009D56F6" w:rsidRDefault="00ED4F64" w:rsidP="005E270C">
      <w:pPr>
        <w:pStyle w:val="a8"/>
      </w:pPr>
      <w:r w:rsidRPr="009D56F6">
        <w:rPr>
          <w:noProof/>
          <w:lang w:val="en-US"/>
        </w:rPr>
        <mc:AlternateContent>
          <mc:Choice Requires="wps">
            <w:drawing>
              <wp:inline distT="0" distB="0" distL="0" distR="0" wp14:anchorId="62457CA7" wp14:editId="085D9294">
                <wp:extent cx="4051611" cy="635"/>
                <wp:effectExtent l="0" t="0" r="6350" b="8890"/>
                <wp:docPr id="1" name="文本框 1"/>
                <wp:cNvGraphicFramePr/>
                <a:graphic xmlns:a="http://schemas.openxmlformats.org/drawingml/2006/main">
                  <a:graphicData uri="http://schemas.microsoft.com/office/word/2010/wordprocessingShape">
                    <wps:wsp>
                      <wps:cNvSpPr txBox="1"/>
                      <wps:spPr>
                        <a:xfrm>
                          <a:off x="0" y="0"/>
                          <a:ext cx="4051611" cy="635"/>
                        </a:xfrm>
                        <a:prstGeom prst="rect">
                          <a:avLst/>
                        </a:prstGeom>
                        <a:solidFill>
                          <a:prstClr val="white"/>
                        </a:solidFill>
                        <a:ln>
                          <a:noFill/>
                        </a:ln>
                        <a:effectLst/>
                      </wps:spPr>
                      <wps:txbx>
                        <w:txbxContent>
                          <w:p w14:paraId="3CBE59C5" w14:textId="4DC44E1D" w:rsidR="00247086" w:rsidRPr="003750E3" w:rsidRDefault="00983799" w:rsidP="00983799">
                            <w:pPr>
                              <w:pStyle w:val="FigureTittle"/>
                              <w:rPr>
                                <w:rFonts w:cs="宋体"/>
                                <w:noProof/>
                                <w:snapToGrid w:val="0"/>
                              </w:rPr>
                            </w:pPr>
                            <w:r w:rsidRPr="00F061E6">
                              <w:t xml:space="preserve">Abbildung </w:t>
                            </w:r>
                            <w:r w:rsidRPr="00F061E6">
                              <w:rPr>
                                <w:lang w:val="en-US"/>
                              </w:rPr>
                              <w:fldChar w:fldCharType="begin"/>
                            </w:r>
                            <w:r w:rsidRPr="00F061E6">
                              <w:instrText xml:space="preserve"> STYLEREF 1 \s </w:instrText>
                            </w:r>
                            <w:r w:rsidRPr="00F061E6">
                              <w:rPr>
                                <w:lang w:val="en-US"/>
                              </w:rPr>
                              <w:fldChar w:fldCharType="separate"/>
                            </w:r>
                            <w:r w:rsidRPr="00F061E6">
                              <w:t>5</w:t>
                            </w:r>
                            <w:r w:rsidRPr="00F061E6">
                              <w:fldChar w:fldCharType="end"/>
                            </w:r>
                            <w:r w:rsidRPr="00F061E6">
                              <w:noBreakHyphen/>
                            </w:r>
                            <w:r w:rsidRPr="00F061E6">
                              <w:rPr>
                                <w:lang w:val="en-US"/>
                              </w:rPr>
                              <w:fldChar w:fldCharType="begin"/>
                            </w:r>
                            <w:r w:rsidRPr="00F061E6">
                              <w:instrText xml:space="preserve"> SEQ Figure \* ARABIC \s 1 </w:instrText>
                            </w:r>
                            <w:r w:rsidRPr="00F061E6">
                              <w:rPr>
                                <w:lang w:val="en-US"/>
                              </w:rPr>
                              <w:fldChar w:fldCharType="separate"/>
                            </w:r>
                            <w:r w:rsidRPr="00F061E6">
                              <w:t>18</w:t>
                            </w:r>
                            <w:r w:rsidRPr="00F061E6">
                              <w:fldChar w:fldCharType="end"/>
                            </w:r>
                            <w:r w:rsidRPr="00F061E6">
                              <w:t xml:space="preserve"> Installation der Lademodule (für MaxiCharger DC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2457CA7" id="文本框 1" o:spid="_x0000_s1046" type="#_x0000_t202" style="width:319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" stroked="f">
                <v:textbox style="mso-fit-shape-to-text:t" inset="0,0,0,0">
                  <w:txbxContent>
                    <w:p w14:paraId="3CBE59C5" w14:textId="4DC44E1D" w:rsidR="00247086" w:rsidRPr="003750E3" w:rsidRDefault="00983799" w:rsidP="00983799">
                      <w:pPr>
                        <w:pStyle w:val="FigureTittle"/>
                        <w:rPr>
                          <w:rFonts w:cs="宋体"/>
                          <w:noProof/>
                          <w:snapToGrid w:val="0"/>
                        </w:rPr>
                      </w:pPr>
                      <w:r w:rsidRPr="00F061E6">
                        <w:t xml:space="preserve">Abbildung </w:t>
                      </w:r>
                      <w:r w:rsidRPr="00F061E6">
                        <w:rPr>
                          <w:lang w:val="en-US"/>
                        </w:rPr>
                        <w:fldChar w:fldCharType="begin"/>
                      </w:r>
                      <w:r w:rsidRPr="00F061E6">
                        <w:instrText xml:space="preserve"> STYLEREF 1 \s </w:instrText>
                      </w:r>
                      <w:r w:rsidRPr="00F061E6">
                        <w:rPr>
                          <w:lang w:val="en-US"/>
                        </w:rPr>
                        <w:fldChar w:fldCharType="separate"/>
                      </w:r>
                      <w:r w:rsidRPr="00F061E6">
                        <w:t>5</w:t>
                      </w:r>
                      <w:r w:rsidRPr="00F061E6">
                        <w:fldChar w:fldCharType="end"/>
                      </w:r>
                      <w:r w:rsidRPr="00F061E6">
                        <w:noBreakHyphen/>
                      </w:r>
                      <w:r w:rsidRPr="00F061E6">
                        <w:rPr>
                          <w:lang w:val="en-US"/>
                        </w:rPr>
                        <w:fldChar w:fldCharType="begin"/>
                      </w:r>
                      <w:r w:rsidRPr="00F061E6">
                        <w:instrText xml:space="preserve"> SEQ Figure \* ARABIC \s 1 </w:instrText>
                      </w:r>
                      <w:r w:rsidRPr="00F061E6">
                        <w:rPr>
                          <w:lang w:val="en-US"/>
                        </w:rPr>
                        <w:fldChar w:fldCharType="separate"/>
                      </w:r>
                      <w:r w:rsidRPr="00F061E6">
                        <w:t>18</w:t>
                      </w:r>
                      <w:r w:rsidRPr="00F061E6">
                        <w:fldChar w:fldCharType="end"/>
                      </w:r>
                      <w:r w:rsidRPr="00F061E6">
                        <w:t xml:space="preserve"> Installation der Lademodule (für MaxiCharger DC 120)</w:t>
                      </w:r>
                    </w:p>
                  </w:txbxContent>
                </v:textbox>
                <w10:anchorlock/>
              </v:shape>
            </w:pict>
          </mc:Fallback>
        </mc:AlternateContent>
      </w:r>
    </w:p>
    <w:p w14:paraId="540717C9" w14:textId="0E60B59F" w:rsidR="004B6D3E" w:rsidRPr="009D56F6" w:rsidRDefault="00983799" w:rsidP="0057198A">
      <w:pPr>
        <w:pStyle w:val="a8"/>
        <w:numPr>
          <w:ilvl w:val="0"/>
          <w:numId w:val="21"/>
        </w:numPr>
      </w:pPr>
      <w:r w:rsidRPr="009D56F6">
        <w:t>Drücken Sie das Modul langsam in den Schlitz.</w:t>
      </w:r>
    </w:p>
    <w:p w14:paraId="5692F0E2" w14:textId="6BCCD5B7" w:rsidR="00C00CFF" w:rsidRPr="009D56F6" w:rsidRDefault="00983799" w:rsidP="00983799">
      <w:pPr>
        <w:pStyle w:val="FigureTittle"/>
        <w:rPr>
          <w:rFonts w:eastAsia="宋体" w:cs="Arial"/>
        </w:rPr>
      </w:pPr>
      <w:r w:rsidRPr="009D56F6">
        <w:rPr>
          <w:rFonts w:eastAsia="宋体" w:cs="Arial"/>
        </w:rPr>
        <w:t xml:space="preserve">Tabelle </w:t>
      </w:r>
      <w:r w:rsidRPr="009D56F6">
        <w:rPr>
          <w:rFonts w:eastAsia="宋体" w:cs="Arial"/>
          <w:lang w:val="en-US"/>
        </w:rPr>
        <w:fldChar w:fldCharType="begin"/>
      </w:r>
      <w:r w:rsidRPr="009D56F6">
        <w:rPr>
          <w:rFonts w:eastAsia="宋体" w:cs="Arial"/>
        </w:rPr>
        <w:instrText xml:space="preserve"> STYLEREF 1 \s </w:instrText>
      </w:r>
      <w:r w:rsidRPr="009D56F6">
        <w:rPr>
          <w:rFonts w:eastAsia="宋体" w:cs="Arial"/>
          <w:lang w:val="en-US"/>
        </w:rPr>
        <w:fldChar w:fldCharType="separate"/>
      </w:r>
      <w:r w:rsidRPr="009D56F6">
        <w:rPr>
          <w:rFonts w:eastAsia="宋体" w:cs="Arial"/>
        </w:rPr>
        <w:t>5</w:t>
      </w:r>
      <w:r w:rsidRPr="009D56F6">
        <w:rPr>
          <w:rFonts w:eastAsia="宋体" w:cs="Arial"/>
        </w:rPr>
        <w:fldChar w:fldCharType="end"/>
      </w:r>
      <w:r w:rsidRPr="009D56F6">
        <w:rPr>
          <w:rFonts w:eastAsia="宋体" w:cs="Arial"/>
        </w:rPr>
        <w:noBreakHyphen/>
      </w:r>
      <w:r w:rsidRPr="009D56F6">
        <w:rPr>
          <w:rFonts w:eastAsia="宋体" w:cs="Arial"/>
          <w:lang w:val="en-US"/>
        </w:rPr>
        <w:fldChar w:fldCharType="begin"/>
      </w:r>
      <w:r w:rsidRPr="009D56F6">
        <w:rPr>
          <w:rFonts w:eastAsia="宋体" w:cs="Arial"/>
        </w:rPr>
        <w:instrText xml:space="preserve"> SEQ Table \* ARABIC \s 1 </w:instrText>
      </w:r>
      <w:r w:rsidRPr="009D56F6">
        <w:rPr>
          <w:rFonts w:eastAsia="宋体" w:cs="Arial"/>
          <w:lang w:val="en-US"/>
        </w:rPr>
        <w:fldChar w:fldCharType="separate"/>
      </w:r>
      <w:r w:rsidRPr="009D56F6">
        <w:rPr>
          <w:rFonts w:eastAsia="宋体" w:cs="Arial"/>
        </w:rPr>
        <w:t>7</w:t>
      </w:r>
      <w:r w:rsidRPr="009D56F6">
        <w:rPr>
          <w:rFonts w:eastAsia="宋体" w:cs="Arial"/>
        </w:rPr>
        <w:fldChar w:fldCharType="end"/>
      </w:r>
      <w:r w:rsidRPr="009D56F6">
        <w:rPr>
          <w:rFonts w:eastAsia="宋体" w:cs="Arial"/>
        </w:rPr>
        <w:t xml:space="preserve"> Spezifikationen für die Lademodulinstallation (für MaxiCharger DC 120)</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C04B88" w:rsidRPr="009D56F6" w14:paraId="0C95B7BB"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1980" w:type="dxa"/>
          </w:tcPr>
          <w:p w14:paraId="2F286159" w14:textId="77777777" w:rsidR="00983799" w:rsidRPr="009D56F6" w:rsidRDefault="00983799" w:rsidP="00983799">
            <w:pPr>
              <w:spacing w:line="276" w:lineRule="auto"/>
              <w:rPr>
                <w:rFonts w:eastAsia="宋体"/>
              </w:rPr>
            </w:pPr>
            <w:r w:rsidRPr="009D56F6">
              <w:rPr>
                <w:rFonts w:eastAsia="宋体"/>
              </w:rPr>
              <w:t>Typ</w:t>
            </w:r>
          </w:p>
        </w:tc>
        <w:tc>
          <w:tcPr>
            <w:tcW w:w="1417" w:type="dxa"/>
          </w:tcPr>
          <w:p w14:paraId="3B2B5951" w14:textId="334ACEAA" w:rsidR="00983799" w:rsidRPr="009D56F6" w:rsidRDefault="00983799" w:rsidP="00983799">
            <w:pPr>
              <w:spacing w:line="276" w:lineRule="auto"/>
              <w:jc w:val="left"/>
              <w:rPr>
                <w:rFonts w:eastAsia="宋体"/>
              </w:rPr>
            </w:pPr>
            <w:r w:rsidRPr="009D56F6">
              <w:t>Nennleistung</w:t>
            </w:r>
          </w:p>
        </w:tc>
        <w:tc>
          <w:tcPr>
            <w:tcW w:w="1276" w:type="dxa"/>
          </w:tcPr>
          <w:p w14:paraId="090E44EE" w14:textId="563A1209" w:rsidR="00983799" w:rsidRPr="009D56F6" w:rsidRDefault="00983799" w:rsidP="00983799">
            <w:pPr>
              <w:spacing w:line="276" w:lineRule="auto"/>
              <w:jc w:val="left"/>
              <w:rPr>
                <w:rFonts w:eastAsia="宋体"/>
              </w:rPr>
            </w:pPr>
            <w:r w:rsidRPr="009D56F6">
              <w:t>Anzahl der Module</w:t>
            </w:r>
          </w:p>
        </w:tc>
        <w:tc>
          <w:tcPr>
            <w:tcW w:w="2126" w:type="dxa"/>
          </w:tcPr>
          <w:p w14:paraId="03772366" w14:textId="0BC4ABD0" w:rsidR="00983799" w:rsidRPr="009D56F6" w:rsidRDefault="00983799" w:rsidP="00983799">
            <w:pPr>
              <w:spacing w:line="276" w:lineRule="auto"/>
              <w:jc w:val="left"/>
              <w:rPr>
                <w:rFonts w:eastAsia="宋体"/>
              </w:rPr>
            </w:pPr>
            <w:r w:rsidRPr="009D56F6">
              <w:t>Standort</w:t>
            </w:r>
          </w:p>
        </w:tc>
      </w:tr>
      <w:tr w:rsidR="00C04B88" w:rsidRPr="009D56F6" w14:paraId="5899ACAC" w14:textId="77777777" w:rsidTr="00743B0B">
        <w:trPr>
          <w:trHeight w:val="340"/>
          <w:jc w:val="center"/>
        </w:trPr>
        <w:tc>
          <w:tcPr>
            <w:tcW w:w="1980" w:type="dxa"/>
            <w:vAlign w:val="center"/>
          </w:tcPr>
          <w:p w14:paraId="3DDF5AB3" w14:textId="77777777" w:rsidR="00983799" w:rsidRPr="009D56F6" w:rsidRDefault="00983799" w:rsidP="00983799">
            <w:pPr>
              <w:jc w:val="both"/>
              <w:rPr>
                <w:rFonts w:ascii="Arial" w:hAnsi="Arial"/>
                <w:b/>
              </w:rPr>
            </w:pPr>
            <w:r w:rsidRPr="009D56F6">
              <w:rPr>
                <w:rFonts w:ascii="Arial" w:hAnsi="Arial"/>
                <w:b/>
              </w:rPr>
              <w:t>MaxiCharger DC 40</w:t>
            </w:r>
          </w:p>
          <w:p w14:paraId="66B632D5" w14:textId="3CA75C05" w:rsidR="00983799" w:rsidRPr="009D56F6" w:rsidRDefault="00983799" w:rsidP="00983799">
            <w:pPr>
              <w:spacing w:line="276" w:lineRule="auto"/>
              <w:jc w:val="both"/>
              <w:rPr>
                <w:rFonts w:ascii="Arial" w:eastAsia="宋体" w:hAnsi="Arial"/>
                <w:b/>
              </w:rPr>
            </w:pPr>
            <w:r w:rsidRPr="009D56F6">
              <w:rPr>
                <w:rFonts w:ascii="Arial" w:hAnsi="Arial"/>
              </w:rPr>
              <w:t>(EF040A2001/EF040C2001)</w:t>
            </w:r>
          </w:p>
        </w:tc>
        <w:tc>
          <w:tcPr>
            <w:tcW w:w="1417" w:type="dxa"/>
            <w:vAlign w:val="center"/>
          </w:tcPr>
          <w:p w14:paraId="76C91487" w14:textId="47E0E848" w:rsidR="00983799" w:rsidRPr="009D56F6" w:rsidRDefault="00983799" w:rsidP="00983799">
            <w:pPr>
              <w:spacing w:line="276" w:lineRule="auto"/>
              <w:rPr>
                <w:rFonts w:ascii="Arial" w:eastAsia="宋体" w:hAnsi="Arial"/>
              </w:rPr>
            </w:pPr>
            <w:r w:rsidRPr="009D56F6">
              <w:rPr>
                <w:rFonts w:ascii="Arial" w:hAnsi="Arial"/>
              </w:rPr>
              <w:t>40 kW</w:t>
            </w:r>
          </w:p>
        </w:tc>
        <w:tc>
          <w:tcPr>
            <w:tcW w:w="1276" w:type="dxa"/>
            <w:vAlign w:val="center"/>
          </w:tcPr>
          <w:p w14:paraId="1B25889D" w14:textId="09BC5196" w:rsidR="00983799" w:rsidRPr="009D56F6" w:rsidRDefault="00983799" w:rsidP="00983799">
            <w:pPr>
              <w:spacing w:line="276" w:lineRule="auto"/>
              <w:jc w:val="both"/>
              <w:rPr>
                <w:rFonts w:ascii="Arial" w:eastAsia="宋体" w:hAnsi="Arial"/>
              </w:rPr>
            </w:pPr>
            <w:r w:rsidRPr="009D56F6">
              <w:rPr>
                <w:rFonts w:ascii="Arial" w:hAnsi="Arial"/>
              </w:rPr>
              <w:t>2 Stück</w:t>
            </w:r>
          </w:p>
        </w:tc>
        <w:tc>
          <w:tcPr>
            <w:tcW w:w="2126" w:type="dxa"/>
            <w:vAlign w:val="center"/>
          </w:tcPr>
          <w:p w14:paraId="09F6B565" w14:textId="4AF9B1A5" w:rsidR="00983799" w:rsidRPr="009D56F6" w:rsidRDefault="00983799" w:rsidP="00983799">
            <w:pPr>
              <w:spacing w:line="276" w:lineRule="auto"/>
              <w:jc w:val="both"/>
              <w:rPr>
                <w:rFonts w:ascii="Arial" w:eastAsia="宋体" w:hAnsi="Arial"/>
              </w:rPr>
            </w:pPr>
            <w:r w:rsidRPr="009D56F6">
              <w:rPr>
                <w:rFonts w:ascii="Arial" w:hAnsi="Arial"/>
              </w:rPr>
              <w:t>1, 4</w:t>
            </w:r>
          </w:p>
        </w:tc>
      </w:tr>
      <w:tr w:rsidR="00C04B88" w:rsidRPr="009D56F6" w14:paraId="036F7DF7" w14:textId="77777777" w:rsidTr="00743B0B">
        <w:trPr>
          <w:trHeight w:val="340"/>
          <w:jc w:val="center"/>
        </w:trPr>
        <w:tc>
          <w:tcPr>
            <w:tcW w:w="1980" w:type="dxa"/>
            <w:vAlign w:val="center"/>
          </w:tcPr>
          <w:p w14:paraId="45763755" w14:textId="77777777" w:rsidR="00983799" w:rsidRPr="009D56F6" w:rsidRDefault="00983799" w:rsidP="00983799">
            <w:pPr>
              <w:jc w:val="both"/>
              <w:rPr>
                <w:rFonts w:ascii="Arial" w:hAnsi="Arial"/>
                <w:b/>
              </w:rPr>
            </w:pPr>
            <w:r w:rsidRPr="009D56F6">
              <w:rPr>
                <w:rFonts w:ascii="Arial" w:hAnsi="Arial"/>
                <w:b/>
              </w:rPr>
              <w:t>MaxiCharger DC 60</w:t>
            </w:r>
          </w:p>
          <w:p w14:paraId="1A82192E" w14:textId="63359E4E" w:rsidR="00983799" w:rsidRPr="009D56F6" w:rsidRDefault="00983799" w:rsidP="00983799">
            <w:pPr>
              <w:spacing w:line="276" w:lineRule="auto"/>
              <w:jc w:val="both"/>
              <w:rPr>
                <w:rFonts w:ascii="Arial" w:eastAsia="宋体" w:hAnsi="Arial"/>
                <w:b/>
              </w:rPr>
            </w:pPr>
            <w:r w:rsidRPr="009D56F6">
              <w:rPr>
                <w:rFonts w:ascii="Arial" w:hAnsi="Arial"/>
              </w:rPr>
              <w:t>(EF060A3001/EF060C3001)</w:t>
            </w:r>
          </w:p>
        </w:tc>
        <w:tc>
          <w:tcPr>
            <w:tcW w:w="1417" w:type="dxa"/>
            <w:vAlign w:val="center"/>
          </w:tcPr>
          <w:p w14:paraId="0C0CB342" w14:textId="51929C5C" w:rsidR="00983799" w:rsidRPr="009D56F6" w:rsidRDefault="00983799" w:rsidP="00983799">
            <w:pPr>
              <w:spacing w:line="276" w:lineRule="auto"/>
              <w:rPr>
                <w:rFonts w:ascii="Arial" w:eastAsia="宋体" w:hAnsi="Arial"/>
              </w:rPr>
            </w:pPr>
            <w:r w:rsidRPr="009D56F6">
              <w:rPr>
                <w:rFonts w:ascii="Arial" w:hAnsi="Arial"/>
              </w:rPr>
              <w:t>60 kW</w:t>
            </w:r>
          </w:p>
        </w:tc>
        <w:tc>
          <w:tcPr>
            <w:tcW w:w="1276" w:type="dxa"/>
            <w:vAlign w:val="center"/>
          </w:tcPr>
          <w:p w14:paraId="5E45B1A2" w14:textId="1777B568" w:rsidR="00983799" w:rsidRPr="009D56F6" w:rsidRDefault="00983799" w:rsidP="00983799">
            <w:pPr>
              <w:spacing w:line="276" w:lineRule="auto"/>
              <w:rPr>
                <w:rFonts w:ascii="Arial" w:eastAsia="宋体" w:hAnsi="Arial"/>
              </w:rPr>
            </w:pPr>
            <w:r w:rsidRPr="009D56F6">
              <w:rPr>
                <w:rFonts w:ascii="Arial" w:hAnsi="Arial"/>
              </w:rPr>
              <w:t>3 Stück</w:t>
            </w:r>
          </w:p>
        </w:tc>
        <w:tc>
          <w:tcPr>
            <w:tcW w:w="2126" w:type="dxa"/>
            <w:vAlign w:val="center"/>
          </w:tcPr>
          <w:p w14:paraId="32BC78B5" w14:textId="03F33390" w:rsidR="00983799" w:rsidRPr="009D56F6" w:rsidRDefault="00983799" w:rsidP="00983799">
            <w:pPr>
              <w:spacing w:line="276" w:lineRule="auto"/>
              <w:jc w:val="both"/>
              <w:rPr>
                <w:rFonts w:ascii="Arial" w:eastAsia="宋体" w:hAnsi="Arial"/>
              </w:rPr>
            </w:pPr>
            <w:r w:rsidRPr="009D56F6">
              <w:rPr>
                <w:rFonts w:ascii="Arial" w:hAnsi="Arial"/>
              </w:rPr>
              <w:t>1, 2, 4</w:t>
            </w:r>
          </w:p>
        </w:tc>
      </w:tr>
      <w:tr w:rsidR="00C04B88" w:rsidRPr="009D56F6" w14:paraId="6F38E53C" w14:textId="77777777" w:rsidTr="00743B0B">
        <w:trPr>
          <w:trHeight w:val="340"/>
          <w:jc w:val="center"/>
        </w:trPr>
        <w:tc>
          <w:tcPr>
            <w:tcW w:w="1980" w:type="dxa"/>
            <w:vAlign w:val="center"/>
          </w:tcPr>
          <w:p w14:paraId="75F64BF9" w14:textId="77777777" w:rsidR="00983799" w:rsidRPr="009D56F6" w:rsidRDefault="00983799" w:rsidP="00983799">
            <w:pPr>
              <w:jc w:val="both"/>
              <w:rPr>
                <w:rFonts w:ascii="Arial" w:hAnsi="Arial"/>
                <w:b/>
              </w:rPr>
            </w:pPr>
            <w:r w:rsidRPr="009D56F6">
              <w:rPr>
                <w:rFonts w:ascii="Arial" w:hAnsi="Arial"/>
                <w:b/>
              </w:rPr>
              <w:t>MaxiCharger DC 80</w:t>
            </w:r>
          </w:p>
          <w:p w14:paraId="674027C6" w14:textId="04CD7643" w:rsidR="00983799" w:rsidRPr="009D56F6" w:rsidRDefault="00983799" w:rsidP="00983799">
            <w:pPr>
              <w:spacing w:line="276" w:lineRule="auto"/>
              <w:jc w:val="both"/>
              <w:rPr>
                <w:rFonts w:ascii="Arial" w:eastAsia="宋体" w:hAnsi="Arial"/>
                <w:b/>
              </w:rPr>
            </w:pPr>
            <w:r w:rsidRPr="009D56F6">
              <w:rPr>
                <w:rFonts w:ascii="Arial" w:hAnsi="Arial"/>
              </w:rPr>
              <w:t>(EF080A3001/EF080C3001)</w:t>
            </w:r>
          </w:p>
        </w:tc>
        <w:tc>
          <w:tcPr>
            <w:tcW w:w="1417" w:type="dxa"/>
            <w:vAlign w:val="center"/>
          </w:tcPr>
          <w:p w14:paraId="2342B5DE" w14:textId="3FD457CA" w:rsidR="00983799" w:rsidRPr="009D56F6" w:rsidRDefault="00983799" w:rsidP="00983799">
            <w:pPr>
              <w:spacing w:line="276" w:lineRule="auto"/>
              <w:rPr>
                <w:rFonts w:ascii="Arial" w:eastAsia="宋体" w:hAnsi="Arial"/>
              </w:rPr>
            </w:pPr>
            <w:r w:rsidRPr="009D56F6">
              <w:rPr>
                <w:rFonts w:ascii="Arial" w:hAnsi="Arial"/>
              </w:rPr>
              <w:t>80 kW</w:t>
            </w:r>
          </w:p>
        </w:tc>
        <w:tc>
          <w:tcPr>
            <w:tcW w:w="1276" w:type="dxa"/>
            <w:vAlign w:val="center"/>
          </w:tcPr>
          <w:p w14:paraId="5147BE71" w14:textId="2AC014B8" w:rsidR="00983799" w:rsidRPr="009D56F6" w:rsidRDefault="00983799" w:rsidP="00983799">
            <w:pPr>
              <w:spacing w:line="276" w:lineRule="auto"/>
              <w:rPr>
                <w:rFonts w:ascii="Arial" w:eastAsia="宋体" w:hAnsi="Arial"/>
              </w:rPr>
            </w:pPr>
            <w:r w:rsidRPr="009D56F6">
              <w:rPr>
                <w:rFonts w:ascii="Arial" w:hAnsi="Arial"/>
              </w:rPr>
              <w:t>4 Stück</w:t>
            </w:r>
          </w:p>
        </w:tc>
        <w:tc>
          <w:tcPr>
            <w:tcW w:w="2126" w:type="dxa"/>
            <w:vAlign w:val="center"/>
          </w:tcPr>
          <w:p w14:paraId="4861E91D" w14:textId="40250CC7" w:rsidR="00983799" w:rsidRPr="009D56F6" w:rsidRDefault="00983799" w:rsidP="00983799">
            <w:pPr>
              <w:spacing w:line="276" w:lineRule="auto"/>
              <w:jc w:val="both"/>
              <w:rPr>
                <w:rFonts w:ascii="Arial" w:eastAsia="宋体" w:hAnsi="Arial"/>
              </w:rPr>
            </w:pPr>
            <w:r w:rsidRPr="009D56F6">
              <w:rPr>
                <w:rFonts w:ascii="Arial" w:hAnsi="Arial"/>
              </w:rPr>
              <w:t>1, 2, 4, 5</w:t>
            </w:r>
          </w:p>
        </w:tc>
      </w:tr>
      <w:tr w:rsidR="00C04B88" w:rsidRPr="009D56F6" w14:paraId="19DEECAB" w14:textId="77777777" w:rsidTr="00743B0B">
        <w:trPr>
          <w:trHeight w:val="340"/>
          <w:jc w:val="center"/>
        </w:trPr>
        <w:tc>
          <w:tcPr>
            <w:tcW w:w="1980" w:type="dxa"/>
            <w:vAlign w:val="center"/>
          </w:tcPr>
          <w:p w14:paraId="5322E4A1" w14:textId="77777777" w:rsidR="00983799" w:rsidRPr="009D56F6" w:rsidRDefault="00983799" w:rsidP="00983799">
            <w:pPr>
              <w:jc w:val="both"/>
              <w:rPr>
                <w:rFonts w:ascii="Arial" w:hAnsi="Arial"/>
                <w:b/>
              </w:rPr>
            </w:pPr>
            <w:r w:rsidRPr="009D56F6">
              <w:rPr>
                <w:rFonts w:ascii="Arial" w:hAnsi="Arial"/>
                <w:b/>
              </w:rPr>
              <w:lastRenderedPageBreak/>
              <w:t>MaxiCharger DC 100</w:t>
            </w:r>
          </w:p>
          <w:p w14:paraId="74BF179E" w14:textId="7CA9DD29" w:rsidR="00983799" w:rsidRPr="009D56F6" w:rsidRDefault="00983799" w:rsidP="00983799">
            <w:pPr>
              <w:spacing w:line="276" w:lineRule="auto"/>
              <w:jc w:val="both"/>
              <w:rPr>
                <w:rFonts w:ascii="Arial" w:eastAsia="宋体" w:hAnsi="Arial"/>
                <w:b/>
              </w:rPr>
            </w:pPr>
            <w:r w:rsidRPr="009D56F6">
              <w:rPr>
                <w:rFonts w:ascii="Arial" w:hAnsi="Arial"/>
              </w:rPr>
              <w:t>(EF100A3001/EF100C3001)</w:t>
            </w:r>
          </w:p>
        </w:tc>
        <w:tc>
          <w:tcPr>
            <w:tcW w:w="1417" w:type="dxa"/>
            <w:vAlign w:val="center"/>
          </w:tcPr>
          <w:p w14:paraId="61FA0D18" w14:textId="7ACD695B" w:rsidR="00983799" w:rsidRPr="009D56F6" w:rsidRDefault="00983799" w:rsidP="00983799">
            <w:pPr>
              <w:spacing w:line="276" w:lineRule="auto"/>
              <w:rPr>
                <w:rFonts w:ascii="Arial" w:eastAsia="宋体" w:hAnsi="Arial"/>
              </w:rPr>
            </w:pPr>
            <w:r w:rsidRPr="009D56F6">
              <w:rPr>
                <w:rFonts w:ascii="Arial" w:hAnsi="Arial"/>
              </w:rPr>
              <w:t>100 kW</w:t>
            </w:r>
          </w:p>
        </w:tc>
        <w:tc>
          <w:tcPr>
            <w:tcW w:w="1276" w:type="dxa"/>
            <w:vAlign w:val="center"/>
          </w:tcPr>
          <w:p w14:paraId="50D545EF" w14:textId="4F8EF1D9" w:rsidR="00983799" w:rsidRPr="009D56F6" w:rsidRDefault="00983799" w:rsidP="00983799">
            <w:pPr>
              <w:spacing w:line="276" w:lineRule="auto"/>
              <w:rPr>
                <w:rFonts w:ascii="Arial" w:eastAsia="宋体" w:hAnsi="Arial"/>
              </w:rPr>
            </w:pPr>
            <w:r w:rsidRPr="009D56F6">
              <w:rPr>
                <w:rFonts w:ascii="Arial" w:hAnsi="Arial"/>
              </w:rPr>
              <w:t>5 Stück</w:t>
            </w:r>
          </w:p>
        </w:tc>
        <w:tc>
          <w:tcPr>
            <w:tcW w:w="2126" w:type="dxa"/>
            <w:vAlign w:val="center"/>
          </w:tcPr>
          <w:p w14:paraId="20E8B11A" w14:textId="0783F737" w:rsidR="00983799" w:rsidRPr="009D56F6" w:rsidRDefault="00983799" w:rsidP="00983799">
            <w:pPr>
              <w:spacing w:line="276" w:lineRule="auto"/>
              <w:jc w:val="both"/>
              <w:rPr>
                <w:rFonts w:ascii="Arial" w:eastAsia="宋体" w:hAnsi="Arial"/>
              </w:rPr>
            </w:pPr>
            <w:r w:rsidRPr="009D56F6">
              <w:rPr>
                <w:rFonts w:ascii="Arial" w:hAnsi="Arial"/>
              </w:rPr>
              <w:t>1, 2, 3, 4, 5</w:t>
            </w:r>
          </w:p>
        </w:tc>
      </w:tr>
      <w:tr w:rsidR="00C04B88" w:rsidRPr="009D56F6" w14:paraId="27EBA612" w14:textId="77777777" w:rsidTr="00743B0B">
        <w:trPr>
          <w:trHeight w:val="340"/>
          <w:jc w:val="center"/>
        </w:trPr>
        <w:tc>
          <w:tcPr>
            <w:tcW w:w="1980" w:type="dxa"/>
            <w:vAlign w:val="center"/>
          </w:tcPr>
          <w:p w14:paraId="739D772D" w14:textId="77777777" w:rsidR="00983799" w:rsidRPr="009D56F6" w:rsidRDefault="00983799" w:rsidP="00983799">
            <w:pPr>
              <w:jc w:val="both"/>
              <w:rPr>
                <w:rFonts w:ascii="Arial" w:hAnsi="Arial"/>
                <w:b/>
              </w:rPr>
            </w:pPr>
            <w:r w:rsidRPr="009D56F6">
              <w:rPr>
                <w:rFonts w:ascii="Arial" w:hAnsi="Arial"/>
                <w:b/>
              </w:rPr>
              <w:t>MaxiCharger DC 120</w:t>
            </w:r>
          </w:p>
          <w:p w14:paraId="182A14C5" w14:textId="7AF1EB63" w:rsidR="00983799" w:rsidRPr="009D56F6" w:rsidRDefault="00983799" w:rsidP="00983799">
            <w:pPr>
              <w:spacing w:line="276" w:lineRule="auto"/>
              <w:jc w:val="both"/>
              <w:rPr>
                <w:rFonts w:ascii="Arial" w:eastAsia="宋体" w:hAnsi="Arial"/>
                <w:b/>
              </w:rPr>
            </w:pPr>
            <w:r w:rsidRPr="009D56F6">
              <w:rPr>
                <w:rFonts w:ascii="Arial" w:hAnsi="Arial"/>
              </w:rPr>
              <w:t>(EF120A3001/EF120C3001)</w:t>
            </w:r>
          </w:p>
        </w:tc>
        <w:tc>
          <w:tcPr>
            <w:tcW w:w="1417" w:type="dxa"/>
            <w:vAlign w:val="center"/>
          </w:tcPr>
          <w:p w14:paraId="216B8955" w14:textId="2D15980B" w:rsidR="00983799" w:rsidRPr="009D56F6" w:rsidRDefault="00983799" w:rsidP="00983799">
            <w:pPr>
              <w:spacing w:line="276" w:lineRule="auto"/>
              <w:rPr>
                <w:rFonts w:ascii="Arial" w:eastAsia="宋体" w:hAnsi="Arial"/>
              </w:rPr>
            </w:pPr>
            <w:r w:rsidRPr="009D56F6">
              <w:rPr>
                <w:rFonts w:ascii="Arial" w:hAnsi="Arial"/>
              </w:rPr>
              <w:t>120 kW</w:t>
            </w:r>
          </w:p>
        </w:tc>
        <w:tc>
          <w:tcPr>
            <w:tcW w:w="1276" w:type="dxa"/>
            <w:vAlign w:val="center"/>
          </w:tcPr>
          <w:p w14:paraId="35804B76" w14:textId="553DE100" w:rsidR="00983799" w:rsidRPr="009D56F6" w:rsidRDefault="00983799" w:rsidP="00983799">
            <w:pPr>
              <w:spacing w:line="276" w:lineRule="auto"/>
              <w:rPr>
                <w:rFonts w:ascii="Arial" w:eastAsia="宋体" w:hAnsi="Arial"/>
              </w:rPr>
            </w:pPr>
            <w:r w:rsidRPr="009D56F6">
              <w:rPr>
                <w:rFonts w:ascii="Arial" w:hAnsi="Arial"/>
              </w:rPr>
              <w:t>6 Stück</w:t>
            </w:r>
          </w:p>
        </w:tc>
        <w:tc>
          <w:tcPr>
            <w:tcW w:w="2126" w:type="dxa"/>
            <w:vAlign w:val="center"/>
          </w:tcPr>
          <w:p w14:paraId="15DBAF95" w14:textId="5389BEB9" w:rsidR="00983799" w:rsidRPr="009D56F6" w:rsidRDefault="00983799" w:rsidP="00983799">
            <w:pPr>
              <w:spacing w:line="276" w:lineRule="auto"/>
              <w:jc w:val="both"/>
              <w:rPr>
                <w:rFonts w:ascii="Arial" w:eastAsia="宋体" w:hAnsi="Arial"/>
              </w:rPr>
            </w:pPr>
            <w:r w:rsidRPr="009D56F6">
              <w:rPr>
                <w:rFonts w:ascii="Arial" w:hAnsi="Arial"/>
              </w:rPr>
              <w:t>1, 2, 3, 4, 5, 6</w:t>
            </w:r>
          </w:p>
        </w:tc>
      </w:tr>
    </w:tbl>
    <w:p w14:paraId="3673F605" w14:textId="3ED469EB" w:rsidR="000B2DCA" w:rsidRPr="009D56F6" w:rsidRDefault="000B2DCA" w:rsidP="009B3A01">
      <w:pPr>
        <w:spacing w:line="276" w:lineRule="auto"/>
        <w:ind w:left="0"/>
        <w:rPr>
          <w:rFonts w:eastAsia="宋体"/>
          <w:noProof/>
        </w:rPr>
      </w:pPr>
    </w:p>
    <w:p w14:paraId="1F39CB8F" w14:textId="75F0280C" w:rsidR="00743B0B" w:rsidRPr="009D56F6" w:rsidRDefault="007515F5" w:rsidP="00AC7192">
      <w:pPr>
        <w:spacing w:line="276" w:lineRule="auto"/>
        <w:ind w:left="0"/>
        <w:jc w:val="center"/>
        <w:rPr>
          <w:rFonts w:eastAsia="宋体"/>
          <w:noProof/>
          <w:lang w:val="en-US"/>
        </w:rPr>
      </w:pPr>
      <w:r w:rsidRPr="009D56F6">
        <w:rPr>
          <w:noProof/>
          <w:lang w:val="en-US"/>
        </w:rPr>
        <w:drawing>
          <wp:anchor distT="0" distB="0" distL="114300" distR="114300" simplePos="0" relativeHeight="252729344" behindDoc="0" locked="0" layoutInCell="1" allowOverlap="1" wp14:anchorId="2109E822" wp14:editId="0A9AAAEF">
            <wp:simplePos x="0" y="0"/>
            <wp:positionH relativeFrom="margin">
              <wp:align>center</wp:align>
            </wp:positionH>
            <wp:positionV relativeFrom="paragraph">
              <wp:posOffset>19050</wp:posOffset>
            </wp:positionV>
            <wp:extent cx="3431263" cy="3978111"/>
            <wp:effectExtent l="0" t="0" r="0" b="381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a:blip r:embed="rId65">
                      <a:extLst>
                        <a:ext uri="{28A0092B-C50C-407E-A947-70E740481C1C}">
                          <a14:useLocalDpi xmlns:a14="http://schemas.microsoft.com/office/drawing/2010/main" val="0"/>
                        </a:ext>
                      </a:extLst>
                    </a:blip>
                    <a:stretch>
                      <a:fillRect/>
                    </a:stretch>
                  </pic:blipFill>
                  <pic:spPr>
                    <a:xfrm>
                      <a:off x="0" y="0"/>
                      <a:ext cx="3431263" cy="3978111"/>
                    </a:xfrm>
                    <a:prstGeom prst="rect">
                      <a:avLst/>
                    </a:prstGeom>
                  </pic:spPr>
                </pic:pic>
              </a:graphicData>
            </a:graphic>
            <wp14:sizeRelH relativeFrom="page">
              <wp14:pctWidth>0</wp14:pctWidth>
            </wp14:sizeRelH>
            <wp14:sizeRelV relativeFrom="page">
              <wp14:pctHeight>0</wp14:pctHeight>
            </wp14:sizeRelV>
          </wp:anchor>
        </w:drawing>
      </w:r>
    </w:p>
    <w:p w14:paraId="4D63BBC7" w14:textId="77777777" w:rsidR="007515F5" w:rsidRPr="009D56F6" w:rsidRDefault="007515F5" w:rsidP="00AC7192">
      <w:pPr>
        <w:spacing w:line="276" w:lineRule="auto"/>
        <w:ind w:left="0"/>
        <w:jc w:val="center"/>
        <w:rPr>
          <w:rFonts w:eastAsia="宋体"/>
          <w:noProof/>
          <w:lang w:val="en-US"/>
        </w:rPr>
      </w:pPr>
    </w:p>
    <w:p w14:paraId="2D220E23" w14:textId="77777777" w:rsidR="007515F5" w:rsidRPr="009D56F6" w:rsidRDefault="007515F5" w:rsidP="00AC7192">
      <w:pPr>
        <w:spacing w:line="276" w:lineRule="auto"/>
        <w:ind w:left="0"/>
        <w:jc w:val="center"/>
        <w:rPr>
          <w:rFonts w:eastAsia="宋体"/>
          <w:noProof/>
          <w:lang w:val="en-US"/>
        </w:rPr>
      </w:pPr>
    </w:p>
    <w:p w14:paraId="0E852E08" w14:textId="77777777" w:rsidR="007515F5" w:rsidRPr="009D56F6" w:rsidRDefault="007515F5" w:rsidP="00AC7192">
      <w:pPr>
        <w:spacing w:line="276" w:lineRule="auto"/>
        <w:ind w:left="0"/>
        <w:jc w:val="center"/>
        <w:rPr>
          <w:rFonts w:eastAsia="宋体"/>
          <w:noProof/>
          <w:lang w:val="en-US"/>
        </w:rPr>
      </w:pPr>
    </w:p>
    <w:p w14:paraId="2643B02A" w14:textId="77777777" w:rsidR="007515F5" w:rsidRPr="009D56F6" w:rsidRDefault="007515F5" w:rsidP="00AC7192">
      <w:pPr>
        <w:spacing w:line="276" w:lineRule="auto"/>
        <w:ind w:left="0"/>
        <w:jc w:val="center"/>
        <w:rPr>
          <w:rFonts w:eastAsia="宋体"/>
          <w:noProof/>
          <w:lang w:val="en-US"/>
        </w:rPr>
      </w:pPr>
    </w:p>
    <w:p w14:paraId="0DCA0B22" w14:textId="77777777" w:rsidR="007515F5" w:rsidRPr="009D56F6" w:rsidRDefault="007515F5" w:rsidP="00AC7192">
      <w:pPr>
        <w:spacing w:line="276" w:lineRule="auto"/>
        <w:ind w:left="0"/>
        <w:jc w:val="center"/>
        <w:rPr>
          <w:rFonts w:eastAsia="宋体"/>
          <w:noProof/>
          <w:lang w:val="en-US"/>
        </w:rPr>
      </w:pPr>
    </w:p>
    <w:p w14:paraId="1B19E2F5" w14:textId="77777777" w:rsidR="007515F5" w:rsidRPr="009D56F6" w:rsidRDefault="007515F5" w:rsidP="00AC7192">
      <w:pPr>
        <w:spacing w:line="276" w:lineRule="auto"/>
        <w:ind w:left="0"/>
        <w:jc w:val="center"/>
        <w:rPr>
          <w:rFonts w:eastAsia="宋体"/>
          <w:noProof/>
          <w:lang w:val="en-US"/>
        </w:rPr>
      </w:pPr>
    </w:p>
    <w:p w14:paraId="4B248F0B" w14:textId="77777777" w:rsidR="007515F5" w:rsidRPr="009D56F6" w:rsidRDefault="007515F5" w:rsidP="00AC7192">
      <w:pPr>
        <w:spacing w:line="276" w:lineRule="auto"/>
        <w:ind w:left="0"/>
        <w:jc w:val="center"/>
        <w:rPr>
          <w:rFonts w:eastAsia="宋体"/>
          <w:noProof/>
          <w:lang w:val="en-US"/>
        </w:rPr>
      </w:pPr>
    </w:p>
    <w:p w14:paraId="5490821F" w14:textId="77777777" w:rsidR="007515F5" w:rsidRPr="009D56F6" w:rsidRDefault="007515F5" w:rsidP="00AC7192">
      <w:pPr>
        <w:spacing w:line="276" w:lineRule="auto"/>
        <w:ind w:left="0"/>
        <w:jc w:val="center"/>
        <w:rPr>
          <w:rFonts w:eastAsia="宋体"/>
          <w:noProof/>
          <w:lang w:val="en-US"/>
        </w:rPr>
      </w:pPr>
    </w:p>
    <w:p w14:paraId="46DCB308" w14:textId="77777777" w:rsidR="007515F5" w:rsidRPr="009D56F6" w:rsidRDefault="007515F5" w:rsidP="00AC7192">
      <w:pPr>
        <w:spacing w:line="276" w:lineRule="auto"/>
        <w:ind w:left="0"/>
        <w:jc w:val="center"/>
        <w:rPr>
          <w:rFonts w:eastAsia="宋体"/>
          <w:noProof/>
          <w:lang w:val="en-US"/>
        </w:rPr>
      </w:pPr>
    </w:p>
    <w:p w14:paraId="1BCD1698" w14:textId="77777777" w:rsidR="007515F5" w:rsidRPr="009D56F6" w:rsidRDefault="007515F5" w:rsidP="00AC7192">
      <w:pPr>
        <w:spacing w:line="276" w:lineRule="auto"/>
        <w:ind w:left="0"/>
        <w:jc w:val="center"/>
        <w:rPr>
          <w:rFonts w:eastAsia="宋体"/>
          <w:noProof/>
          <w:lang w:val="en-US"/>
        </w:rPr>
      </w:pPr>
    </w:p>
    <w:p w14:paraId="25E89325" w14:textId="77777777" w:rsidR="007515F5" w:rsidRPr="009D56F6" w:rsidRDefault="007515F5" w:rsidP="00AC7192">
      <w:pPr>
        <w:spacing w:line="276" w:lineRule="auto"/>
        <w:ind w:left="0"/>
        <w:jc w:val="center"/>
        <w:rPr>
          <w:rFonts w:eastAsia="宋体"/>
          <w:noProof/>
          <w:lang w:val="en-US"/>
        </w:rPr>
      </w:pPr>
    </w:p>
    <w:p w14:paraId="6661C8AF" w14:textId="77777777" w:rsidR="007515F5" w:rsidRPr="009D56F6" w:rsidRDefault="007515F5" w:rsidP="00AC7192">
      <w:pPr>
        <w:spacing w:line="276" w:lineRule="auto"/>
        <w:ind w:left="0"/>
        <w:jc w:val="center"/>
        <w:rPr>
          <w:rFonts w:eastAsia="宋体"/>
          <w:noProof/>
          <w:lang w:val="en-US"/>
        </w:rPr>
      </w:pPr>
    </w:p>
    <w:p w14:paraId="505CBE09" w14:textId="77777777" w:rsidR="007515F5" w:rsidRPr="009D56F6" w:rsidRDefault="007515F5" w:rsidP="00AC7192">
      <w:pPr>
        <w:spacing w:line="276" w:lineRule="auto"/>
        <w:ind w:left="0"/>
        <w:jc w:val="center"/>
        <w:rPr>
          <w:rFonts w:eastAsia="宋体"/>
          <w:noProof/>
          <w:lang w:val="en-US"/>
        </w:rPr>
      </w:pPr>
    </w:p>
    <w:p w14:paraId="10F33EA8" w14:textId="77777777" w:rsidR="007515F5" w:rsidRPr="009D56F6" w:rsidRDefault="007515F5" w:rsidP="00AC7192">
      <w:pPr>
        <w:spacing w:line="276" w:lineRule="auto"/>
        <w:ind w:left="0"/>
        <w:jc w:val="center"/>
        <w:rPr>
          <w:rFonts w:eastAsia="宋体"/>
          <w:noProof/>
          <w:lang w:val="en-US"/>
        </w:rPr>
      </w:pPr>
    </w:p>
    <w:p w14:paraId="5EB76F46" w14:textId="77777777" w:rsidR="007515F5" w:rsidRPr="009D56F6" w:rsidRDefault="007515F5" w:rsidP="00AC7192">
      <w:pPr>
        <w:spacing w:line="276" w:lineRule="auto"/>
        <w:ind w:left="0"/>
        <w:jc w:val="center"/>
        <w:rPr>
          <w:rFonts w:eastAsia="宋体"/>
          <w:noProof/>
          <w:lang w:val="en-US"/>
        </w:rPr>
      </w:pPr>
    </w:p>
    <w:p w14:paraId="3E34ABC5" w14:textId="77777777" w:rsidR="007515F5" w:rsidRPr="009D56F6" w:rsidRDefault="007515F5" w:rsidP="00AC7192">
      <w:pPr>
        <w:spacing w:line="276" w:lineRule="auto"/>
        <w:ind w:left="0"/>
        <w:jc w:val="center"/>
        <w:rPr>
          <w:rFonts w:eastAsia="宋体"/>
          <w:noProof/>
          <w:lang w:val="en-US"/>
        </w:rPr>
      </w:pPr>
    </w:p>
    <w:p w14:paraId="070FBB02" w14:textId="77777777" w:rsidR="007515F5" w:rsidRPr="009D56F6" w:rsidRDefault="007515F5" w:rsidP="007515F5">
      <w:pPr>
        <w:spacing w:line="276" w:lineRule="auto"/>
        <w:ind w:left="0"/>
        <w:rPr>
          <w:rFonts w:eastAsia="宋体"/>
          <w:noProof/>
        </w:rPr>
      </w:pPr>
    </w:p>
    <w:p w14:paraId="072B3F71" w14:textId="71AEA372" w:rsidR="00743B0B" w:rsidRPr="009D56F6" w:rsidRDefault="00743B0B" w:rsidP="00AC7192">
      <w:pPr>
        <w:spacing w:line="276" w:lineRule="auto"/>
        <w:ind w:left="0"/>
        <w:jc w:val="center"/>
        <w:rPr>
          <w:rFonts w:eastAsia="宋体"/>
        </w:rPr>
      </w:pPr>
      <w:r w:rsidRPr="009D56F6">
        <w:rPr>
          <w:rFonts w:eastAsia="宋体"/>
          <w:noProof/>
          <w:lang w:val="en-US"/>
        </w:rPr>
        <mc:AlternateContent>
          <mc:Choice Requires="wps">
            <w:drawing>
              <wp:inline distT="0" distB="0" distL="0" distR="0" wp14:anchorId="54D2628D" wp14:editId="0AE41ABC">
                <wp:extent cx="4070985" cy="635"/>
                <wp:effectExtent l="0" t="0" r="5715" b="8890"/>
                <wp:docPr id="494" name="文本框 494"/>
                <wp:cNvGraphicFramePr/>
                <a:graphic xmlns:a="http://schemas.openxmlformats.org/drawingml/2006/main">
                  <a:graphicData uri="http://schemas.microsoft.com/office/word/2010/wordprocessingShape">
                    <wps:wsp>
                      <wps:cNvSpPr txBox="1"/>
                      <wps:spPr>
                        <a:xfrm>
                          <a:off x="0" y="0"/>
                          <a:ext cx="4070985" cy="635"/>
                        </a:xfrm>
                        <a:prstGeom prst="rect">
                          <a:avLst/>
                        </a:prstGeom>
                        <a:solidFill>
                          <a:prstClr val="white"/>
                        </a:solidFill>
                        <a:ln>
                          <a:noFill/>
                        </a:ln>
                        <a:effectLst/>
                      </wps:spPr>
                      <wps:txbx>
                        <w:txbxContent>
                          <w:p w14:paraId="76EA911A" w14:textId="562B08D2" w:rsidR="00247086" w:rsidRPr="000B2DCA" w:rsidRDefault="002470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sidR="00AF5E30">
                              <w:rPr>
                                <w:noProof/>
                              </w:rPr>
                              <w:t>5</w:t>
                            </w:r>
                            <w:r w:rsidR="002050EB">
                              <w:rPr>
                                <w:noProof/>
                              </w:rPr>
                              <w:fldChar w:fldCharType="end"/>
                            </w:r>
                            <w:r>
                              <w:noBreakHyphen/>
                              <w:t>1</w:t>
                            </w:r>
                            <w:r w:rsidR="007515F5">
                              <w:t>9</w:t>
                            </w:r>
                            <w:r>
                              <w:t xml:space="preserve"> Installation der Lademodule (für MaxiCharger DC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4D2628D" id="文本框 494" o:spid="_x0000_s1047" type="#_x0000_t202" style="width:320.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" stroked="f">
                <v:textbox style="mso-fit-shape-to-text:t" inset="0,0,0,0">
                  <w:txbxContent>
                    <w:p w14:paraId="76EA911A" w14:textId="562B08D2" w:rsidR="00247086" w:rsidRPr="000B2DCA" w:rsidRDefault="00247086" w:rsidP="00380F61">
                      <w:pPr>
                        <w:pStyle w:val="FigureTittle"/>
                        <w:rPr>
                          <w:rFonts w:cs="宋体"/>
                          <w:noProof/>
                          <w:snapToGrid w:val="0"/>
                        </w:rPr>
                      </w:pPr>
                      <w:r>
                        <w:t xml:space="preserve">Abbildung </w:t>
                      </w:r>
                      <w:r w:rsidR="002050EB">
                        <w:fldChar w:fldCharType="begin"/>
                      </w:r>
                      <w:r w:rsidR="002050EB">
                        <w:instrText xml:space="preserve"> STYLEREF 1 \s </w:instrText>
                      </w:r>
                      <w:r w:rsidR="002050EB">
                        <w:fldChar w:fldCharType="separate"/>
                      </w:r>
                      <w:r w:rsidR="00AF5E30">
                        <w:rPr>
                          <w:noProof/>
                        </w:rPr>
                        <w:t>5</w:t>
                      </w:r>
                      <w:r w:rsidR="002050EB">
                        <w:rPr>
                          <w:noProof/>
                        </w:rPr>
                        <w:fldChar w:fldCharType="end"/>
                      </w:r>
                      <w:r>
                        <w:noBreakHyphen/>
                        <w:t>1</w:t>
                      </w:r>
                      <w:r w:rsidR="007515F5">
                        <w:t>9</w:t>
                      </w:r>
                      <w:r>
                        <w:t xml:space="preserve"> Installation der Lademodule (für MaxiCharger DC 240)</w:t>
                      </w:r>
                    </w:p>
                  </w:txbxContent>
                </v:textbox>
                <w10:anchorlock/>
              </v:shape>
            </w:pict>
          </mc:Fallback>
        </mc:AlternateContent>
      </w:r>
    </w:p>
    <w:p w14:paraId="2E2E3FBE" w14:textId="16133907" w:rsidR="00C00CFF" w:rsidRPr="009D56F6" w:rsidRDefault="00983799" w:rsidP="00983799">
      <w:pPr>
        <w:pStyle w:val="FigureTittle"/>
        <w:rPr>
          <w:rFonts w:eastAsia="宋体" w:cs="Arial"/>
        </w:rPr>
      </w:pPr>
      <w:r w:rsidRPr="009D56F6">
        <w:rPr>
          <w:rFonts w:eastAsia="宋体" w:cs="Arial"/>
        </w:rPr>
        <w:t xml:space="preserve">Tabelle </w:t>
      </w:r>
      <w:r w:rsidRPr="009D56F6">
        <w:rPr>
          <w:rFonts w:eastAsia="宋体" w:cs="Arial"/>
          <w:lang w:val="en-US"/>
        </w:rPr>
        <w:fldChar w:fldCharType="begin"/>
      </w:r>
      <w:r w:rsidRPr="009D56F6">
        <w:rPr>
          <w:rFonts w:eastAsia="宋体" w:cs="Arial"/>
        </w:rPr>
        <w:instrText xml:space="preserve"> STYLEREF 1 \s </w:instrText>
      </w:r>
      <w:r w:rsidRPr="009D56F6">
        <w:rPr>
          <w:rFonts w:eastAsia="宋体" w:cs="Arial"/>
          <w:lang w:val="en-US"/>
        </w:rPr>
        <w:fldChar w:fldCharType="separate"/>
      </w:r>
      <w:r w:rsidRPr="009D56F6">
        <w:rPr>
          <w:rFonts w:eastAsia="宋体" w:cs="Arial"/>
        </w:rPr>
        <w:t>5</w:t>
      </w:r>
      <w:r w:rsidRPr="009D56F6">
        <w:rPr>
          <w:rFonts w:eastAsia="宋体" w:cs="Arial"/>
        </w:rPr>
        <w:fldChar w:fldCharType="end"/>
      </w:r>
      <w:r w:rsidRPr="009D56F6">
        <w:rPr>
          <w:rFonts w:eastAsia="宋体" w:cs="Arial"/>
        </w:rPr>
        <w:noBreakHyphen/>
      </w:r>
      <w:r w:rsidRPr="009D56F6">
        <w:rPr>
          <w:rFonts w:eastAsia="宋体" w:cs="Arial"/>
          <w:lang w:val="en-US"/>
        </w:rPr>
        <w:fldChar w:fldCharType="begin"/>
      </w:r>
      <w:r w:rsidRPr="009D56F6">
        <w:rPr>
          <w:rFonts w:eastAsia="宋体" w:cs="Arial"/>
        </w:rPr>
        <w:instrText xml:space="preserve"> SEQ Table \* ARABIC \s 1 </w:instrText>
      </w:r>
      <w:r w:rsidRPr="009D56F6">
        <w:rPr>
          <w:rFonts w:eastAsia="宋体" w:cs="Arial"/>
          <w:lang w:val="en-US"/>
        </w:rPr>
        <w:fldChar w:fldCharType="separate"/>
      </w:r>
      <w:r w:rsidRPr="009D56F6">
        <w:rPr>
          <w:rFonts w:eastAsia="宋体" w:cs="Arial"/>
        </w:rPr>
        <w:t>8</w:t>
      </w:r>
      <w:r w:rsidRPr="009D56F6">
        <w:rPr>
          <w:rFonts w:eastAsia="宋体" w:cs="Arial"/>
        </w:rPr>
        <w:fldChar w:fldCharType="end"/>
      </w:r>
      <w:r w:rsidRPr="009D56F6">
        <w:rPr>
          <w:rFonts w:eastAsia="宋体" w:cs="Arial"/>
        </w:rPr>
        <w:t xml:space="preserve"> Spezifikationen für die Lademodulinstallation (für MaxiCharger DC 240)</w:t>
      </w:r>
    </w:p>
    <w:tbl>
      <w:tblPr>
        <w:tblStyle w:val="a6"/>
        <w:tblW w:w="62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417"/>
        <w:gridCol w:w="1417"/>
      </w:tblGrid>
      <w:tr w:rsidR="00C04B88" w:rsidRPr="009D56F6" w14:paraId="3F264551" w14:textId="77777777" w:rsidTr="00983799">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281869C4" w14:textId="77777777" w:rsidR="00983799" w:rsidRPr="009D56F6" w:rsidRDefault="00983799" w:rsidP="00983799">
            <w:pPr>
              <w:spacing w:line="276" w:lineRule="auto"/>
              <w:rPr>
                <w:rFonts w:eastAsia="宋体"/>
              </w:rPr>
            </w:pPr>
            <w:r w:rsidRPr="009D56F6">
              <w:rPr>
                <w:rFonts w:eastAsia="宋体"/>
              </w:rPr>
              <w:t>Typ</w:t>
            </w:r>
          </w:p>
        </w:tc>
        <w:tc>
          <w:tcPr>
            <w:tcW w:w="1417" w:type="dxa"/>
          </w:tcPr>
          <w:p w14:paraId="4011E1F9" w14:textId="54BDC2D3" w:rsidR="00983799" w:rsidRPr="009D56F6" w:rsidRDefault="00983799" w:rsidP="00983799">
            <w:pPr>
              <w:spacing w:line="276" w:lineRule="auto"/>
              <w:jc w:val="left"/>
              <w:rPr>
                <w:rFonts w:eastAsia="宋体"/>
              </w:rPr>
            </w:pPr>
            <w:r w:rsidRPr="009D56F6">
              <w:t>Nennleistung</w:t>
            </w:r>
          </w:p>
        </w:tc>
        <w:tc>
          <w:tcPr>
            <w:tcW w:w="1417" w:type="dxa"/>
          </w:tcPr>
          <w:p w14:paraId="0916EC05" w14:textId="0EE7FD96" w:rsidR="00983799" w:rsidRPr="009D56F6" w:rsidRDefault="00983799" w:rsidP="00983799">
            <w:pPr>
              <w:spacing w:line="276" w:lineRule="auto"/>
              <w:jc w:val="left"/>
              <w:rPr>
                <w:rFonts w:eastAsia="宋体"/>
              </w:rPr>
            </w:pPr>
            <w:r w:rsidRPr="009D56F6">
              <w:t>Anzahl der Module</w:t>
            </w:r>
          </w:p>
        </w:tc>
        <w:tc>
          <w:tcPr>
            <w:tcW w:w="1417" w:type="dxa"/>
          </w:tcPr>
          <w:p w14:paraId="4F693822" w14:textId="74F80A4D" w:rsidR="00983799" w:rsidRPr="009D56F6" w:rsidRDefault="00983799" w:rsidP="00983799">
            <w:pPr>
              <w:spacing w:line="276" w:lineRule="auto"/>
              <w:jc w:val="left"/>
              <w:rPr>
                <w:rFonts w:eastAsia="宋体"/>
              </w:rPr>
            </w:pPr>
            <w:r w:rsidRPr="009D56F6">
              <w:t>Standort</w:t>
            </w:r>
          </w:p>
        </w:tc>
      </w:tr>
      <w:tr w:rsidR="00C04B88" w:rsidRPr="009D56F6" w14:paraId="5FBC6C5D" w14:textId="77777777" w:rsidTr="00983799">
        <w:trPr>
          <w:trHeight w:val="431"/>
          <w:jc w:val="center"/>
        </w:trPr>
        <w:tc>
          <w:tcPr>
            <w:tcW w:w="1980" w:type="dxa"/>
            <w:vAlign w:val="center"/>
          </w:tcPr>
          <w:p w14:paraId="5017E9EA" w14:textId="77777777" w:rsidR="00983799" w:rsidRPr="009D56F6" w:rsidRDefault="00983799" w:rsidP="00983799">
            <w:pPr>
              <w:jc w:val="both"/>
              <w:rPr>
                <w:rFonts w:ascii="Arial" w:hAnsi="Arial"/>
                <w:b/>
              </w:rPr>
            </w:pPr>
            <w:r w:rsidRPr="009D56F6">
              <w:rPr>
                <w:rFonts w:ascii="Arial" w:hAnsi="Arial"/>
                <w:b/>
              </w:rPr>
              <w:t>MaxiCharger DC 160</w:t>
            </w:r>
          </w:p>
          <w:p w14:paraId="3A3E1442" w14:textId="40759923" w:rsidR="00983799" w:rsidRPr="009D56F6" w:rsidRDefault="00983799" w:rsidP="00983799">
            <w:pPr>
              <w:spacing w:line="276" w:lineRule="auto"/>
              <w:jc w:val="both"/>
              <w:rPr>
                <w:rFonts w:ascii="Arial" w:eastAsia="宋体" w:hAnsi="Arial"/>
                <w:b/>
              </w:rPr>
            </w:pPr>
            <w:r w:rsidRPr="009D56F6">
              <w:rPr>
                <w:rFonts w:ascii="Arial" w:hAnsi="Arial"/>
              </w:rPr>
              <w:t>(EF160A3001)</w:t>
            </w:r>
          </w:p>
        </w:tc>
        <w:tc>
          <w:tcPr>
            <w:tcW w:w="1417" w:type="dxa"/>
            <w:vAlign w:val="center"/>
          </w:tcPr>
          <w:p w14:paraId="6BBEDCDB" w14:textId="6AB02F9F" w:rsidR="00983799" w:rsidRPr="009D56F6" w:rsidRDefault="00983799" w:rsidP="00983799">
            <w:pPr>
              <w:spacing w:line="276" w:lineRule="auto"/>
              <w:rPr>
                <w:rFonts w:ascii="Arial" w:eastAsia="宋体" w:hAnsi="Arial"/>
              </w:rPr>
            </w:pPr>
            <w:r w:rsidRPr="009D56F6">
              <w:rPr>
                <w:rFonts w:ascii="Arial" w:hAnsi="Arial"/>
              </w:rPr>
              <w:t>160 kW</w:t>
            </w:r>
          </w:p>
        </w:tc>
        <w:tc>
          <w:tcPr>
            <w:tcW w:w="1417" w:type="dxa"/>
            <w:vAlign w:val="center"/>
          </w:tcPr>
          <w:p w14:paraId="142BB7FF" w14:textId="041FC626" w:rsidR="00983799" w:rsidRPr="009D56F6" w:rsidRDefault="00983799" w:rsidP="00983799">
            <w:pPr>
              <w:spacing w:line="276" w:lineRule="auto"/>
              <w:rPr>
                <w:rFonts w:ascii="Arial" w:eastAsia="宋体" w:hAnsi="Arial"/>
              </w:rPr>
            </w:pPr>
            <w:r w:rsidRPr="009D56F6">
              <w:rPr>
                <w:rFonts w:ascii="Arial" w:hAnsi="Arial"/>
              </w:rPr>
              <w:t>8 Stück</w:t>
            </w:r>
          </w:p>
        </w:tc>
        <w:tc>
          <w:tcPr>
            <w:tcW w:w="1417" w:type="dxa"/>
            <w:vAlign w:val="center"/>
          </w:tcPr>
          <w:p w14:paraId="6C3E5D9E" w14:textId="52015C0C" w:rsidR="00983799" w:rsidRPr="009D56F6" w:rsidRDefault="00983799" w:rsidP="00983799">
            <w:pPr>
              <w:spacing w:line="276" w:lineRule="auto"/>
              <w:rPr>
                <w:rFonts w:ascii="Arial" w:eastAsia="宋体" w:hAnsi="Arial"/>
              </w:rPr>
            </w:pPr>
            <w:r w:rsidRPr="009D56F6">
              <w:rPr>
                <w:rFonts w:ascii="Arial" w:hAnsi="Arial"/>
              </w:rPr>
              <w:t>1, 2, 3, 4, 7, 8, 9, 10</w:t>
            </w:r>
          </w:p>
        </w:tc>
      </w:tr>
      <w:tr w:rsidR="00C04B88" w:rsidRPr="009D56F6" w14:paraId="3BA0B5D1" w14:textId="77777777" w:rsidTr="00983799">
        <w:trPr>
          <w:trHeight w:val="431"/>
          <w:jc w:val="center"/>
        </w:trPr>
        <w:tc>
          <w:tcPr>
            <w:tcW w:w="1980" w:type="dxa"/>
            <w:vAlign w:val="center"/>
          </w:tcPr>
          <w:p w14:paraId="3757FDB2" w14:textId="77777777" w:rsidR="00983799" w:rsidRPr="009D56F6" w:rsidRDefault="00983799" w:rsidP="00983799">
            <w:pPr>
              <w:jc w:val="both"/>
              <w:rPr>
                <w:rFonts w:ascii="Arial" w:hAnsi="Arial"/>
                <w:b/>
              </w:rPr>
            </w:pPr>
            <w:r w:rsidRPr="009D56F6">
              <w:rPr>
                <w:rFonts w:ascii="Arial" w:hAnsi="Arial"/>
                <w:b/>
              </w:rPr>
              <w:lastRenderedPageBreak/>
              <w:t>MaxiCharger DC 180</w:t>
            </w:r>
          </w:p>
          <w:p w14:paraId="5A960972" w14:textId="45AC6C0E" w:rsidR="00983799" w:rsidRPr="009D56F6" w:rsidRDefault="00983799" w:rsidP="00983799">
            <w:pPr>
              <w:spacing w:line="276" w:lineRule="auto"/>
              <w:jc w:val="both"/>
              <w:rPr>
                <w:rFonts w:ascii="Arial" w:eastAsia="宋体" w:hAnsi="Arial"/>
                <w:b/>
              </w:rPr>
            </w:pPr>
            <w:r w:rsidRPr="009D56F6">
              <w:rPr>
                <w:rFonts w:ascii="Arial" w:hAnsi="Arial"/>
              </w:rPr>
              <w:t>(EF180A3001)</w:t>
            </w:r>
          </w:p>
        </w:tc>
        <w:tc>
          <w:tcPr>
            <w:tcW w:w="1417" w:type="dxa"/>
            <w:vAlign w:val="center"/>
          </w:tcPr>
          <w:p w14:paraId="5199FCBA" w14:textId="193513B3" w:rsidR="00983799" w:rsidRPr="009D56F6" w:rsidRDefault="00983799" w:rsidP="00983799">
            <w:pPr>
              <w:spacing w:line="276" w:lineRule="auto"/>
              <w:rPr>
                <w:rFonts w:ascii="Arial" w:eastAsia="宋体" w:hAnsi="Arial"/>
              </w:rPr>
            </w:pPr>
            <w:r w:rsidRPr="009D56F6">
              <w:rPr>
                <w:rFonts w:ascii="Arial" w:hAnsi="Arial"/>
              </w:rPr>
              <w:t>180 kW</w:t>
            </w:r>
          </w:p>
        </w:tc>
        <w:tc>
          <w:tcPr>
            <w:tcW w:w="1417" w:type="dxa"/>
            <w:vAlign w:val="center"/>
          </w:tcPr>
          <w:p w14:paraId="1B8148A2" w14:textId="24417D9D" w:rsidR="00983799" w:rsidRPr="009D56F6" w:rsidRDefault="00983799" w:rsidP="00983799">
            <w:pPr>
              <w:spacing w:line="276" w:lineRule="auto"/>
              <w:rPr>
                <w:rFonts w:ascii="Arial" w:eastAsia="宋体" w:hAnsi="Arial"/>
              </w:rPr>
            </w:pPr>
            <w:r w:rsidRPr="009D56F6">
              <w:rPr>
                <w:rFonts w:ascii="Arial" w:hAnsi="Arial"/>
              </w:rPr>
              <w:t>9 Stück</w:t>
            </w:r>
          </w:p>
        </w:tc>
        <w:tc>
          <w:tcPr>
            <w:tcW w:w="1417" w:type="dxa"/>
            <w:vAlign w:val="center"/>
          </w:tcPr>
          <w:p w14:paraId="49CC3941" w14:textId="7F7CC3BA" w:rsidR="00983799" w:rsidRPr="009D56F6" w:rsidRDefault="00983799" w:rsidP="00983799">
            <w:pPr>
              <w:spacing w:line="276" w:lineRule="auto"/>
              <w:rPr>
                <w:rFonts w:ascii="Arial" w:eastAsia="宋体" w:hAnsi="Arial"/>
              </w:rPr>
            </w:pPr>
            <w:r w:rsidRPr="009D56F6">
              <w:rPr>
                <w:rFonts w:ascii="Arial" w:hAnsi="Arial"/>
              </w:rPr>
              <w:t>1, 2, 3, 4, 5, 7, 8, 9, 10</w:t>
            </w:r>
          </w:p>
        </w:tc>
      </w:tr>
      <w:tr w:rsidR="00C04B88" w:rsidRPr="009D56F6" w14:paraId="42F0E4E0" w14:textId="77777777" w:rsidTr="00983799">
        <w:trPr>
          <w:trHeight w:val="431"/>
          <w:jc w:val="center"/>
        </w:trPr>
        <w:tc>
          <w:tcPr>
            <w:tcW w:w="1980" w:type="dxa"/>
            <w:vAlign w:val="center"/>
          </w:tcPr>
          <w:p w14:paraId="3E224F30" w14:textId="77777777" w:rsidR="00983799" w:rsidRPr="009D56F6" w:rsidRDefault="00983799" w:rsidP="00983799">
            <w:pPr>
              <w:jc w:val="both"/>
              <w:rPr>
                <w:rFonts w:ascii="Arial" w:hAnsi="Arial"/>
                <w:b/>
              </w:rPr>
            </w:pPr>
            <w:r w:rsidRPr="009D56F6">
              <w:rPr>
                <w:rFonts w:ascii="Arial" w:hAnsi="Arial"/>
                <w:b/>
              </w:rPr>
              <w:t>MaxiCharger DC 200</w:t>
            </w:r>
          </w:p>
          <w:p w14:paraId="1F6BF070" w14:textId="4544C7CB" w:rsidR="00983799" w:rsidRPr="009D56F6" w:rsidRDefault="00983799" w:rsidP="00983799">
            <w:pPr>
              <w:spacing w:line="276" w:lineRule="auto"/>
              <w:jc w:val="both"/>
              <w:rPr>
                <w:rFonts w:ascii="Arial" w:eastAsia="宋体" w:hAnsi="Arial"/>
                <w:b/>
              </w:rPr>
            </w:pPr>
            <w:r w:rsidRPr="009D56F6">
              <w:rPr>
                <w:rFonts w:ascii="Arial" w:hAnsi="Arial"/>
              </w:rPr>
              <w:t>(EF200A3001)</w:t>
            </w:r>
          </w:p>
        </w:tc>
        <w:tc>
          <w:tcPr>
            <w:tcW w:w="1417" w:type="dxa"/>
            <w:vAlign w:val="center"/>
          </w:tcPr>
          <w:p w14:paraId="0D4A1760" w14:textId="706DB2A6" w:rsidR="00983799" w:rsidRPr="009D56F6" w:rsidRDefault="00983799" w:rsidP="00983799">
            <w:pPr>
              <w:spacing w:line="276" w:lineRule="auto"/>
              <w:rPr>
                <w:rFonts w:ascii="Arial" w:eastAsia="宋体" w:hAnsi="Arial"/>
              </w:rPr>
            </w:pPr>
            <w:r w:rsidRPr="009D56F6">
              <w:rPr>
                <w:rFonts w:ascii="Arial" w:hAnsi="Arial"/>
              </w:rPr>
              <w:t>200 kW</w:t>
            </w:r>
          </w:p>
        </w:tc>
        <w:tc>
          <w:tcPr>
            <w:tcW w:w="1417" w:type="dxa"/>
            <w:vAlign w:val="center"/>
          </w:tcPr>
          <w:p w14:paraId="6E6F6549" w14:textId="3B6B82B7" w:rsidR="00983799" w:rsidRPr="009D56F6" w:rsidRDefault="00983799" w:rsidP="00983799">
            <w:pPr>
              <w:spacing w:line="276" w:lineRule="auto"/>
              <w:rPr>
                <w:rFonts w:ascii="Arial" w:eastAsia="宋体" w:hAnsi="Arial"/>
              </w:rPr>
            </w:pPr>
            <w:r w:rsidRPr="009D56F6">
              <w:rPr>
                <w:rFonts w:ascii="Arial" w:hAnsi="Arial"/>
              </w:rPr>
              <w:t>10 Stück</w:t>
            </w:r>
          </w:p>
        </w:tc>
        <w:tc>
          <w:tcPr>
            <w:tcW w:w="1417" w:type="dxa"/>
            <w:vAlign w:val="center"/>
          </w:tcPr>
          <w:p w14:paraId="428D9030" w14:textId="26827C6D" w:rsidR="00983799" w:rsidRPr="009D56F6" w:rsidRDefault="00983799" w:rsidP="00983799">
            <w:pPr>
              <w:spacing w:line="276" w:lineRule="auto"/>
              <w:rPr>
                <w:rFonts w:ascii="Arial" w:eastAsia="宋体" w:hAnsi="Arial"/>
              </w:rPr>
            </w:pPr>
            <w:r w:rsidRPr="009D56F6">
              <w:rPr>
                <w:rFonts w:ascii="Arial" w:hAnsi="Arial"/>
              </w:rPr>
              <w:t>1, 2, 3, 4, 5, 7, 8, 9, 10, 11</w:t>
            </w:r>
          </w:p>
        </w:tc>
      </w:tr>
      <w:tr w:rsidR="00C04B88" w:rsidRPr="009D56F6" w14:paraId="4C8E0818" w14:textId="77777777" w:rsidTr="00983799">
        <w:trPr>
          <w:trHeight w:val="431"/>
          <w:jc w:val="center"/>
        </w:trPr>
        <w:tc>
          <w:tcPr>
            <w:tcW w:w="1980" w:type="dxa"/>
            <w:vAlign w:val="center"/>
          </w:tcPr>
          <w:p w14:paraId="0BA25E09" w14:textId="77777777" w:rsidR="00983799" w:rsidRPr="009D56F6" w:rsidRDefault="00983799" w:rsidP="00983799">
            <w:pPr>
              <w:jc w:val="both"/>
              <w:rPr>
                <w:rFonts w:ascii="Arial" w:hAnsi="Arial"/>
                <w:b/>
              </w:rPr>
            </w:pPr>
            <w:r w:rsidRPr="009D56F6">
              <w:rPr>
                <w:rFonts w:ascii="Arial" w:hAnsi="Arial"/>
                <w:b/>
              </w:rPr>
              <w:t>MaxiCharger DC 220</w:t>
            </w:r>
          </w:p>
          <w:p w14:paraId="2E892EF5" w14:textId="6EFE313F" w:rsidR="00983799" w:rsidRPr="009D56F6" w:rsidRDefault="00983799" w:rsidP="00983799">
            <w:pPr>
              <w:spacing w:line="276" w:lineRule="auto"/>
              <w:jc w:val="both"/>
              <w:rPr>
                <w:rFonts w:ascii="Arial" w:eastAsia="宋体" w:hAnsi="Arial"/>
                <w:b/>
              </w:rPr>
            </w:pPr>
            <w:r w:rsidRPr="009D56F6">
              <w:rPr>
                <w:rFonts w:ascii="Arial" w:hAnsi="Arial"/>
              </w:rPr>
              <w:t>(EF220A3001)</w:t>
            </w:r>
          </w:p>
        </w:tc>
        <w:tc>
          <w:tcPr>
            <w:tcW w:w="1417" w:type="dxa"/>
            <w:vAlign w:val="center"/>
          </w:tcPr>
          <w:p w14:paraId="211B3196" w14:textId="76EC222F" w:rsidR="00983799" w:rsidRPr="009D56F6" w:rsidRDefault="00983799" w:rsidP="00983799">
            <w:pPr>
              <w:spacing w:line="276" w:lineRule="auto"/>
              <w:rPr>
                <w:rFonts w:ascii="Arial" w:eastAsia="宋体" w:hAnsi="Arial"/>
              </w:rPr>
            </w:pPr>
            <w:r w:rsidRPr="009D56F6">
              <w:rPr>
                <w:rFonts w:ascii="Arial" w:hAnsi="Arial"/>
              </w:rPr>
              <w:t>220 kW</w:t>
            </w:r>
          </w:p>
        </w:tc>
        <w:tc>
          <w:tcPr>
            <w:tcW w:w="1417" w:type="dxa"/>
            <w:vAlign w:val="center"/>
          </w:tcPr>
          <w:p w14:paraId="2B4A06A9" w14:textId="5BE854F1" w:rsidR="00983799" w:rsidRPr="009D56F6" w:rsidRDefault="00983799" w:rsidP="00983799">
            <w:pPr>
              <w:spacing w:line="276" w:lineRule="auto"/>
              <w:rPr>
                <w:rFonts w:ascii="Arial" w:eastAsia="宋体" w:hAnsi="Arial"/>
              </w:rPr>
            </w:pPr>
            <w:r w:rsidRPr="009D56F6">
              <w:rPr>
                <w:rFonts w:ascii="Arial" w:hAnsi="Arial"/>
              </w:rPr>
              <w:t>11 Stück</w:t>
            </w:r>
          </w:p>
        </w:tc>
        <w:tc>
          <w:tcPr>
            <w:tcW w:w="1417" w:type="dxa"/>
            <w:vAlign w:val="center"/>
          </w:tcPr>
          <w:p w14:paraId="51EE3997" w14:textId="7B0F82BB" w:rsidR="00983799" w:rsidRPr="009D56F6" w:rsidRDefault="00983799" w:rsidP="00983799">
            <w:pPr>
              <w:spacing w:line="276" w:lineRule="auto"/>
              <w:rPr>
                <w:rFonts w:ascii="Arial" w:eastAsia="宋体" w:hAnsi="Arial"/>
              </w:rPr>
            </w:pPr>
            <w:r w:rsidRPr="009D56F6">
              <w:rPr>
                <w:rFonts w:ascii="Arial" w:hAnsi="Arial"/>
              </w:rPr>
              <w:t>1, 2, 3, 4, 5, 6, 7, 8, 9, 10, 11</w:t>
            </w:r>
          </w:p>
        </w:tc>
      </w:tr>
      <w:tr w:rsidR="00C04B88" w:rsidRPr="009D56F6" w14:paraId="468C3161" w14:textId="77777777" w:rsidTr="00983799">
        <w:trPr>
          <w:trHeight w:val="431"/>
          <w:jc w:val="center"/>
        </w:trPr>
        <w:tc>
          <w:tcPr>
            <w:tcW w:w="1980" w:type="dxa"/>
            <w:vAlign w:val="center"/>
          </w:tcPr>
          <w:p w14:paraId="20E2222D" w14:textId="77777777" w:rsidR="00983799" w:rsidRPr="009D56F6" w:rsidRDefault="00983799" w:rsidP="00983799">
            <w:pPr>
              <w:jc w:val="both"/>
              <w:rPr>
                <w:rFonts w:ascii="Arial" w:hAnsi="Arial"/>
                <w:b/>
              </w:rPr>
            </w:pPr>
            <w:r w:rsidRPr="009D56F6">
              <w:rPr>
                <w:rFonts w:ascii="Arial" w:hAnsi="Arial"/>
                <w:b/>
              </w:rPr>
              <w:t>MaxiCharger DC 240</w:t>
            </w:r>
          </w:p>
          <w:p w14:paraId="7FD96CFD" w14:textId="1E45ED05" w:rsidR="00983799" w:rsidRPr="009D56F6" w:rsidRDefault="00983799" w:rsidP="00983799">
            <w:pPr>
              <w:spacing w:line="276" w:lineRule="auto"/>
              <w:jc w:val="both"/>
              <w:rPr>
                <w:rFonts w:ascii="Arial" w:eastAsia="宋体" w:hAnsi="Arial"/>
                <w:b/>
              </w:rPr>
            </w:pPr>
            <w:r w:rsidRPr="009D56F6">
              <w:rPr>
                <w:rFonts w:ascii="Arial" w:hAnsi="Arial"/>
              </w:rPr>
              <w:t>(EF240A3001)</w:t>
            </w:r>
          </w:p>
        </w:tc>
        <w:tc>
          <w:tcPr>
            <w:tcW w:w="1417" w:type="dxa"/>
            <w:vAlign w:val="center"/>
          </w:tcPr>
          <w:p w14:paraId="7799C213" w14:textId="1D173054" w:rsidR="00983799" w:rsidRPr="009D56F6" w:rsidRDefault="00983799" w:rsidP="00983799">
            <w:pPr>
              <w:spacing w:line="276" w:lineRule="auto"/>
              <w:rPr>
                <w:rFonts w:ascii="Arial" w:eastAsia="宋体" w:hAnsi="Arial"/>
              </w:rPr>
            </w:pPr>
            <w:r w:rsidRPr="009D56F6">
              <w:rPr>
                <w:rFonts w:ascii="Arial" w:hAnsi="Arial"/>
              </w:rPr>
              <w:t>240 kW</w:t>
            </w:r>
          </w:p>
        </w:tc>
        <w:tc>
          <w:tcPr>
            <w:tcW w:w="1417" w:type="dxa"/>
            <w:vAlign w:val="center"/>
          </w:tcPr>
          <w:p w14:paraId="60B738BA" w14:textId="1DA5CBAD" w:rsidR="00983799" w:rsidRPr="009D56F6" w:rsidRDefault="00983799" w:rsidP="00983799">
            <w:pPr>
              <w:spacing w:line="276" w:lineRule="auto"/>
              <w:rPr>
                <w:rFonts w:ascii="Arial" w:eastAsia="宋体" w:hAnsi="Arial"/>
              </w:rPr>
            </w:pPr>
            <w:r w:rsidRPr="009D56F6">
              <w:rPr>
                <w:rFonts w:ascii="Arial" w:hAnsi="Arial"/>
              </w:rPr>
              <w:t>12 Stück</w:t>
            </w:r>
          </w:p>
        </w:tc>
        <w:tc>
          <w:tcPr>
            <w:tcW w:w="1417" w:type="dxa"/>
            <w:vAlign w:val="center"/>
          </w:tcPr>
          <w:p w14:paraId="70083213" w14:textId="7C83786C" w:rsidR="00983799" w:rsidRPr="009D56F6" w:rsidRDefault="00983799" w:rsidP="00983799">
            <w:pPr>
              <w:spacing w:line="276" w:lineRule="auto"/>
              <w:rPr>
                <w:rFonts w:ascii="Arial" w:eastAsia="宋体" w:hAnsi="Arial"/>
              </w:rPr>
            </w:pPr>
            <w:r w:rsidRPr="009D56F6">
              <w:rPr>
                <w:rFonts w:ascii="Arial" w:hAnsi="Arial"/>
              </w:rPr>
              <w:t>1, 2, 3, 4, 5, 6, 7, 8, 9, 10, 11, 12</w:t>
            </w:r>
          </w:p>
        </w:tc>
      </w:tr>
    </w:tbl>
    <w:p w14:paraId="618A7D00" w14:textId="3628A603" w:rsidR="004B6D3E" w:rsidRPr="009D56F6" w:rsidRDefault="004B6D3E" w:rsidP="00983799">
      <w:pPr>
        <w:pStyle w:val="NOTE0"/>
        <w:rPr>
          <w:rFonts w:cs="Arial"/>
        </w:rPr>
      </w:pPr>
      <w:r w:rsidRPr="009D56F6">
        <w:rPr>
          <w:rFonts w:cs="Arial"/>
          <w:noProof/>
          <w:lang w:val="en-US"/>
        </w:rPr>
        <w:drawing>
          <wp:anchor distT="0" distB="0" distL="114300" distR="114300" simplePos="0" relativeHeight="252482560" behindDoc="0" locked="0" layoutInCell="1" allowOverlap="1" wp14:anchorId="0DA5596C" wp14:editId="3B8C57B7">
            <wp:simplePos x="0" y="0"/>
            <wp:positionH relativeFrom="column">
              <wp:posOffset>4445</wp:posOffset>
            </wp:positionH>
            <wp:positionV relativeFrom="paragraph">
              <wp:posOffset>9906</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983799" w:rsidRPr="009D56F6">
        <w:rPr>
          <w:rFonts w:eastAsiaTheme="minorEastAsia" w:cs="Arial"/>
          <w:b w:val="0"/>
          <w:kern w:val="44"/>
        </w:rPr>
        <w:t xml:space="preserve"> </w:t>
      </w:r>
      <w:r w:rsidR="00983799" w:rsidRPr="009D56F6">
        <w:rPr>
          <w:rFonts w:cs="Arial"/>
          <w:noProof/>
        </w:rPr>
        <w:t>WICHTIG</w:t>
      </w:r>
    </w:p>
    <w:p w14:paraId="18EA526D" w14:textId="78337788" w:rsidR="004B6D3E" w:rsidRPr="009D56F6" w:rsidRDefault="00983799" w:rsidP="00983799">
      <w:pPr>
        <w:pStyle w:val="NOTE"/>
      </w:pPr>
      <w:r w:rsidRPr="009D56F6">
        <w:t>Installieren Sie die Dichtungsplatten in den Schlitzen, in denen keine Lademodule eingesetzt sind.</w:t>
      </w:r>
    </w:p>
    <w:p w14:paraId="7039FF37" w14:textId="5D6A91D4" w:rsidR="00ED4F64" w:rsidRPr="009D56F6" w:rsidRDefault="00ED4F64" w:rsidP="00C16015">
      <w:pPr>
        <w:spacing w:line="276" w:lineRule="auto"/>
        <w:jc w:val="center"/>
        <w:rPr>
          <w:rFonts w:eastAsia="宋体"/>
        </w:rPr>
      </w:pPr>
      <w:r w:rsidRPr="009D56F6">
        <w:rPr>
          <w:rFonts w:eastAsia="宋体"/>
          <w:noProof/>
          <w:lang w:val="en-US"/>
        </w:rPr>
        <w:drawing>
          <wp:inline distT="0" distB="0" distL="0" distR="0" wp14:anchorId="627C3DC0" wp14:editId="6BD96B94">
            <wp:extent cx="1207698" cy="1747655"/>
            <wp:effectExtent l="0" t="0" r="0" b="508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212948" cy="1755253"/>
                    </a:xfrm>
                    <a:prstGeom prst="rect">
                      <a:avLst/>
                    </a:prstGeom>
                  </pic:spPr>
                </pic:pic>
              </a:graphicData>
            </a:graphic>
          </wp:inline>
        </w:drawing>
      </w:r>
    </w:p>
    <w:p w14:paraId="0EEF7AB8" w14:textId="3B7C5F4A" w:rsidR="0076078F" w:rsidRPr="009D56F6" w:rsidRDefault="00C16015" w:rsidP="00C16015">
      <w:pPr>
        <w:spacing w:line="276" w:lineRule="auto"/>
        <w:jc w:val="center"/>
        <w:rPr>
          <w:rFonts w:eastAsia="宋体"/>
        </w:rPr>
      </w:pPr>
      <w:r w:rsidRPr="009D56F6">
        <w:rPr>
          <w:rFonts w:eastAsia="宋体"/>
          <w:noProof/>
          <w:lang w:val="en-US"/>
        </w:rPr>
        <mc:AlternateContent>
          <mc:Choice Requires="wps">
            <w:drawing>
              <wp:inline distT="0" distB="0" distL="0" distR="0" wp14:anchorId="2D6080C3" wp14:editId="6A387B60">
                <wp:extent cx="2879725" cy="635"/>
                <wp:effectExtent l="0" t="0" r="0" b="8890"/>
                <wp:docPr id="470" name="文本框 470"/>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35F563E" w14:textId="76C245BB" w:rsidR="00C16015" w:rsidRPr="00245A63" w:rsidRDefault="00C16015" w:rsidP="00380F61">
                            <w:pPr>
                              <w:pStyle w:val="FigureTittle"/>
                              <w:rPr>
                                <w:rFonts w:cs="Arial"/>
                                <w:bCs/>
                                <w:noProof/>
                                <w:w w:val="95"/>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rsidR="007515F5">
                              <w:noBreakHyphen/>
                              <w:t>20</w:t>
                            </w:r>
                            <w:r>
                              <w:t xml:space="preserve"> Dichtungsplatte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D6080C3" id="文本框 470" o:spid="_x0000_s1048" type="#_x0000_t202" style="width:22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" stroked="f">
                <v:textbox style="mso-fit-shape-to-text:t" inset="0,0,0,0">
                  <w:txbxContent>
                    <w:p w14:paraId="435F563E" w14:textId="76C245BB" w:rsidR="00C16015" w:rsidRPr="00245A63" w:rsidRDefault="00C16015" w:rsidP="00380F61">
                      <w:pPr>
                        <w:pStyle w:val="FigureTittle"/>
                        <w:rPr>
                          <w:rFonts w:cs="Arial"/>
                          <w:bCs/>
                          <w:noProof/>
                          <w:w w:val="95"/>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rsidR="007515F5">
                        <w:noBreakHyphen/>
                        <w:t>20</w:t>
                      </w:r>
                      <w:r>
                        <w:t xml:space="preserve"> Dichtungsplatte</w:t>
                      </w:r>
                    </w:p>
                  </w:txbxContent>
                </v:textbox>
                <w10:anchorlock/>
              </v:shape>
            </w:pict>
          </mc:Fallback>
        </mc:AlternateContent>
      </w:r>
    </w:p>
    <w:p w14:paraId="19B94DAD" w14:textId="77777777" w:rsidR="00C16015" w:rsidRPr="009D56F6" w:rsidRDefault="00C16015" w:rsidP="00C16015">
      <w:pPr>
        <w:spacing w:line="276" w:lineRule="auto"/>
        <w:jc w:val="center"/>
        <w:rPr>
          <w:rFonts w:eastAsia="宋体"/>
        </w:rPr>
      </w:pPr>
      <w:bookmarkStart w:id="503" w:name="_Ref102846158"/>
      <w:r w:rsidRPr="009D56F6">
        <w:rPr>
          <w:rFonts w:eastAsia="宋体"/>
          <w:noProof/>
          <w:lang w:val="en-US"/>
        </w:rPr>
        <w:lastRenderedPageBreak/>
        <w:drawing>
          <wp:inline distT="0" distB="0" distL="0" distR="0" wp14:anchorId="18F4C565" wp14:editId="69108C00">
            <wp:extent cx="1854440" cy="2380890"/>
            <wp:effectExtent l="0" t="0" r="0" b="635"/>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7">
                      <a:grayscl/>
                      <a:extLst>
                        <a:ext uri="{28A0092B-C50C-407E-A947-70E740481C1C}">
                          <a14:useLocalDpi xmlns:a14="http://schemas.microsoft.com/office/drawing/2010/main" val="0"/>
                        </a:ext>
                      </a:extLst>
                    </a:blip>
                    <a:srcRect/>
                    <a:stretch>
                      <a:fillRect/>
                    </a:stretch>
                  </pic:blipFill>
                  <pic:spPr bwMode="auto">
                    <a:xfrm>
                      <a:off x="0" y="0"/>
                      <a:ext cx="1863567" cy="2392608"/>
                    </a:xfrm>
                    <a:prstGeom prst="rect">
                      <a:avLst/>
                    </a:prstGeom>
                    <a:noFill/>
                    <a:ln>
                      <a:noFill/>
                    </a:ln>
                  </pic:spPr>
                </pic:pic>
              </a:graphicData>
            </a:graphic>
          </wp:inline>
        </w:drawing>
      </w:r>
    </w:p>
    <w:p w14:paraId="6431695F" w14:textId="7ED703CA" w:rsidR="00C16015" w:rsidRPr="009D56F6" w:rsidRDefault="00C16015" w:rsidP="00C16015">
      <w:pPr>
        <w:spacing w:line="276" w:lineRule="auto"/>
        <w:jc w:val="center"/>
        <w:rPr>
          <w:rFonts w:eastAsia="宋体"/>
        </w:rPr>
      </w:pPr>
      <w:r w:rsidRPr="009D56F6">
        <w:rPr>
          <w:rFonts w:eastAsia="宋体"/>
          <w:noProof/>
          <w:lang w:val="en-US"/>
        </w:rPr>
        <mc:AlternateContent>
          <mc:Choice Requires="wps">
            <w:drawing>
              <wp:inline distT="0" distB="0" distL="0" distR="0" wp14:anchorId="378C88C1" wp14:editId="25671680">
                <wp:extent cx="2879725" cy="635"/>
                <wp:effectExtent l="0" t="0" r="0" b="8890"/>
                <wp:docPr id="18" name="文本框 18"/>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3A922A60" w14:textId="37A0FCAA" w:rsidR="00C16015" w:rsidRPr="00B954F6" w:rsidRDefault="00C16015" w:rsidP="00380F61">
                            <w:pPr>
                              <w:pStyle w:val="FigureTittle"/>
                              <w:rPr>
                                <w:rFonts w:cs="Arial"/>
                                <w:noProof/>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2</w:t>
                            </w:r>
                            <w:r w:rsidR="007515F5">
                              <w:t>1</w:t>
                            </w:r>
                            <w:r>
                              <w:t xml:space="preserve"> Festziehen der Schrauben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78C88C1" id="文本框 18" o:spid="_x0000_s1049" type="#_x0000_t202" style="width:22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" stroked="f">
                <v:textbox style="mso-fit-shape-to-text:t" inset="0,0,0,0">
                  <w:txbxContent>
                    <w:p w14:paraId="3A922A60" w14:textId="37A0FCAA" w:rsidR="00C16015" w:rsidRPr="00B954F6" w:rsidRDefault="00C16015" w:rsidP="00380F61">
                      <w:pPr>
                        <w:pStyle w:val="FigureTittle"/>
                        <w:rPr>
                          <w:rFonts w:cs="Arial"/>
                          <w:noProof/>
                        </w:rPr>
                      </w:pPr>
                      <w:r>
                        <w:t xml:space="preserve">Abbildung </w:t>
                      </w:r>
                      <w:r w:rsidR="002050EB">
                        <w:fldChar w:fldCharType="begin"/>
                      </w:r>
                      <w:r w:rsidR="002050EB">
                        <w:instrText xml:space="preserve"> STYLEREF 1 \s </w:instrText>
                      </w:r>
                      <w:r w:rsidR="002050EB">
                        <w:fldChar w:fldCharType="separate"/>
                      </w:r>
                      <w:r>
                        <w:rPr>
                          <w:noProof/>
                        </w:rPr>
                        <w:t>5</w:t>
                      </w:r>
                      <w:r w:rsidR="002050EB">
                        <w:rPr>
                          <w:noProof/>
                        </w:rPr>
                        <w:fldChar w:fldCharType="end"/>
                      </w:r>
                      <w:r>
                        <w:noBreakHyphen/>
                        <w:t>2</w:t>
                      </w:r>
                      <w:r w:rsidR="007515F5">
                        <w:t>1</w:t>
                      </w:r>
                      <w:r>
                        <w:t xml:space="preserve"> Festziehen der Schrauben</w:t>
                      </w:r>
                    </w:p>
                  </w:txbxContent>
                </v:textbox>
                <w10:anchorlock/>
              </v:shape>
            </w:pict>
          </mc:Fallback>
        </mc:AlternateContent>
      </w:r>
    </w:p>
    <w:p w14:paraId="0224D7ED" w14:textId="47E9DFF1" w:rsidR="007515F5" w:rsidRPr="009D56F6" w:rsidRDefault="007515F5" w:rsidP="0057198A">
      <w:pPr>
        <w:pStyle w:val="a8"/>
        <w:numPr>
          <w:ilvl w:val="0"/>
          <w:numId w:val="21"/>
        </w:numPr>
      </w:pPr>
      <w:r w:rsidRPr="009D56F6">
        <w:t>Ziehen Sie die Schrauben auf ein Drehmoment von 1,2 N·m (10,6 lb·in) an, um die Module zu sichern.</w:t>
      </w:r>
    </w:p>
    <w:p w14:paraId="23B3242E" w14:textId="59CEF644" w:rsidR="0012370E" w:rsidRPr="009D56F6" w:rsidRDefault="00983799" w:rsidP="0057198A">
      <w:pPr>
        <w:pStyle w:val="a8"/>
        <w:numPr>
          <w:ilvl w:val="0"/>
          <w:numId w:val="21"/>
        </w:numPr>
      </w:pPr>
      <w:bookmarkStart w:id="504" w:name="_Ref103171789"/>
      <w:r w:rsidRPr="009D56F6">
        <w:t>Wenn die Installation abgeschlossen ist, stellen Sie die Hardware-Adresse ein. Für Details setzen Sie sich bitte mit dem vom Hersteller zertifizierten Installationstechniker in Verbindung.</w:t>
      </w:r>
    </w:p>
    <w:p w14:paraId="2A7FCB5C" w14:textId="2C5E3D24" w:rsidR="0012370E" w:rsidRPr="009D56F6" w:rsidRDefault="00983799" w:rsidP="005E270C">
      <w:pPr>
        <w:pStyle w:val="a8"/>
      </w:pPr>
      <w:r w:rsidRPr="009D56F6">
        <w:t>Versiegeln Sie die Kabellöcher des Schranks und schließen Sie die Türen.</w:t>
      </w:r>
    </w:p>
    <w:p w14:paraId="430244CE" w14:textId="594AA8BE" w:rsidR="000F0CE7" w:rsidRPr="009D56F6" w:rsidRDefault="00B80BE6" w:rsidP="009B3A01">
      <w:pPr>
        <w:pStyle w:val="2"/>
        <w:spacing w:before="240" w:line="276" w:lineRule="auto"/>
        <w:rPr>
          <w:rFonts w:eastAsia="宋体" w:cs="Arial"/>
        </w:rPr>
      </w:pPr>
      <w:bookmarkStart w:id="505" w:name="_Ref103626347"/>
      <w:bookmarkStart w:id="506" w:name="_Toc106900428"/>
      <w:bookmarkStart w:id="507" w:name="_Toc120628666"/>
      <w:r w:rsidRPr="009D56F6">
        <w:rPr>
          <w:rFonts w:eastAsia="宋体" w:cs="Arial"/>
        </w:rPr>
        <w:t>Installation des externen Fehlerstromschutz-</w:t>
      </w:r>
      <w:bookmarkEnd w:id="499"/>
      <w:bookmarkEnd w:id="503"/>
      <w:r w:rsidRPr="009D56F6">
        <w:rPr>
          <w:rFonts w:eastAsia="宋体" w:cs="Arial"/>
        </w:rPr>
        <w:t>schalters</w:t>
      </w:r>
      <w:bookmarkEnd w:id="504"/>
      <w:bookmarkEnd w:id="505"/>
      <w:bookmarkEnd w:id="506"/>
      <w:bookmarkEnd w:id="507"/>
    </w:p>
    <w:p w14:paraId="7D414FCD" w14:textId="28D0DE83" w:rsidR="009E3AF6" w:rsidRPr="009D56F6" w:rsidRDefault="009E3AF6" w:rsidP="00E42578">
      <w:pPr>
        <w:pStyle w:val="EN"/>
      </w:pPr>
      <w:r w:rsidRPr="009D56F6">
        <w:t>Der MaxiCharger umfasst einen FI-Schutzschalter vom Typ A, der in den Hauptschalter integriert ist, und einen FI-Schutzschalter für den Hilfsstromkreis.</w:t>
      </w:r>
    </w:p>
    <w:p w14:paraId="4D9F75CA" w14:textId="68D1F33A" w:rsidR="009E3AF6" w:rsidRPr="009D56F6" w:rsidRDefault="009E3AF6" w:rsidP="00E42578">
      <w:pPr>
        <w:pStyle w:val="EN"/>
      </w:pPr>
      <w:r w:rsidRPr="009D56F6">
        <w:t>Die Verwendung eines externen FI-Schutzschalters kann zu einer ungewollten Fehlerauslösung führen, z. B. wenn sich der AC-Schütz bei Beginn des Ladevorgangs einschaltet. Wenn ein externer Fehlerstromschutzschalter aufgrund der lokalen Bestimmungen nicht vermieden werden kann, sollte der Einschaltstrom bei der Auswahl des Geräts berücksichtigt werden.</w:t>
      </w:r>
    </w:p>
    <w:p w14:paraId="23233F85" w14:textId="41A12AD9" w:rsidR="008365C6" w:rsidRPr="009D56F6" w:rsidRDefault="009E3AF6" w:rsidP="00E42578">
      <w:pPr>
        <w:pStyle w:val="EN"/>
      </w:pPr>
      <w:bookmarkStart w:id="508" w:name="_Ref101960726"/>
      <w:r w:rsidRPr="009D56F6">
        <w:t xml:space="preserve">Für die Spezifikationen des Fehlerstromschutzschalter und der zufälligen Stromspitzen siehe </w:t>
      </w:r>
      <w:r w:rsidRPr="009D56F6">
        <w:rPr>
          <w:rStyle w:val="Char1"/>
          <w:rFonts w:eastAsia="宋体" w:cs="Arial"/>
          <w:color w:val="auto"/>
        </w:rPr>
        <w:fldChar w:fldCharType="begin"/>
      </w:r>
      <w:r w:rsidRPr="009D56F6">
        <w:rPr>
          <w:rStyle w:val="Char1"/>
          <w:rFonts w:eastAsia="宋体" w:cs="Arial"/>
          <w:color w:val="auto"/>
        </w:rPr>
        <w:instrText xml:space="preserve"> REF _Ref101943611 \h  \* MERGEFORMAT </w:instrText>
      </w:r>
      <w:r w:rsidRPr="009D56F6">
        <w:rPr>
          <w:rStyle w:val="Char1"/>
          <w:rFonts w:eastAsia="宋体" w:cs="Arial"/>
          <w:color w:val="auto"/>
        </w:rPr>
      </w:r>
      <w:r w:rsidRPr="009D56F6">
        <w:rPr>
          <w:rStyle w:val="Char1"/>
          <w:rFonts w:eastAsia="宋体" w:cs="Arial"/>
          <w:color w:val="auto"/>
        </w:rPr>
        <w:fldChar w:fldCharType="separate"/>
      </w:r>
      <w:r w:rsidR="00AF5E30" w:rsidRPr="009D56F6">
        <w:rPr>
          <w:rStyle w:val="Char1"/>
          <w:rFonts w:eastAsia="宋体" w:cs="Arial"/>
          <w:color w:val="auto"/>
        </w:rPr>
        <w:t>Technische Spezifikationen</w:t>
      </w:r>
      <w:r w:rsidRPr="009D56F6">
        <w:rPr>
          <w:rStyle w:val="Char1"/>
          <w:rFonts w:eastAsia="宋体" w:cs="Arial"/>
          <w:color w:val="auto"/>
        </w:rPr>
        <w:fldChar w:fldCharType="end"/>
      </w:r>
      <w:r w:rsidRPr="009D56F6">
        <w:t>.</w:t>
      </w:r>
    </w:p>
    <w:p w14:paraId="75AE9D01" w14:textId="67271165" w:rsidR="009E3AF6" w:rsidRPr="009D56F6" w:rsidRDefault="0035166C" w:rsidP="009B3A01">
      <w:pPr>
        <w:pStyle w:val="2"/>
        <w:spacing w:before="240" w:line="276" w:lineRule="auto"/>
        <w:rPr>
          <w:rFonts w:eastAsia="宋体" w:cs="Arial"/>
        </w:rPr>
      </w:pPr>
      <w:bookmarkStart w:id="509" w:name="_Ref102753666"/>
      <w:bookmarkStart w:id="510" w:name="_Toc106900429"/>
      <w:bookmarkStart w:id="511" w:name="_Toc120628667"/>
      <w:bookmarkEnd w:id="508"/>
      <w:r w:rsidRPr="009D56F6">
        <w:rPr>
          <w:rFonts w:eastAsia="宋体" w:cs="Arial"/>
          <w:noProof/>
          <w:lang w:val="en-US"/>
        </w:rPr>
        <w:drawing>
          <wp:anchor distT="0" distB="0" distL="114300" distR="114300" simplePos="0" relativeHeight="252441600" behindDoc="0" locked="0" layoutInCell="1" allowOverlap="1" wp14:anchorId="58C04C9B" wp14:editId="292FF7B6">
            <wp:simplePos x="0" y="0"/>
            <wp:positionH relativeFrom="column">
              <wp:posOffset>-4445</wp:posOffset>
            </wp:positionH>
            <wp:positionV relativeFrom="paragraph">
              <wp:posOffset>338455</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eastAsia="宋体" w:cs="Arial"/>
        </w:rPr>
        <w:t>Vorbereitung der Inbetriebnahme</w:t>
      </w:r>
      <w:bookmarkEnd w:id="509"/>
      <w:bookmarkEnd w:id="510"/>
      <w:bookmarkEnd w:id="511"/>
    </w:p>
    <w:p w14:paraId="46CA2B98" w14:textId="43342092" w:rsidR="009E3AF6" w:rsidRPr="009D56F6" w:rsidRDefault="0035166C" w:rsidP="00BD2480">
      <w:pPr>
        <w:pStyle w:val="NOTE0"/>
        <w:rPr>
          <w:rFonts w:cs="Arial"/>
        </w:rPr>
      </w:pPr>
      <w:r w:rsidRPr="009D56F6">
        <w:rPr>
          <w:rFonts w:cs="Arial"/>
        </w:rPr>
        <w:t>WICHTIG</w:t>
      </w:r>
    </w:p>
    <w:p w14:paraId="54F7465A" w14:textId="7130509E" w:rsidR="009E3AF6" w:rsidRPr="009D56F6" w:rsidRDefault="0035166C" w:rsidP="00BD2480">
      <w:pPr>
        <w:pStyle w:val="NOTE"/>
      </w:pPr>
      <w:r w:rsidRPr="009D56F6">
        <w:lastRenderedPageBreak/>
        <w:t>Nur ein vom Hersteller qualifizierter Service-Techniker kann den MaxiCharger in Betrieb nehmen.</w:t>
      </w:r>
    </w:p>
    <w:p w14:paraId="2D52C642" w14:textId="77777777" w:rsidR="009E3AF6" w:rsidRPr="009D56F6" w:rsidRDefault="009E3AF6" w:rsidP="009B3A01">
      <w:pPr>
        <w:pStyle w:val="a0"/>
        <w:spacing w:line="276" w:lineRule="auto"/>
        <w:rPr>
          <w:rFonts w:eastAsia="宋体" w:cs="Arial"/>
        </w:rPr>
      </w:pPr>
      <w:r w:rsidRPr="009D56F6">
        <w:rPr>
          <w:rFonts w:eastAsia="宋体" w:cs="Arial"/>
        </w:rPr>
        <w:t>Zur Durchführung der Inbetriebnahme</w:t>
      </w:r>
    </w:p>
    <w:p w14:paraId="3E7484ED" w14:textId="7873450E" w:rsidR="009E3AF6" w:rsidRPr="009D56F6" w:rsidRDefault="009E3AF6" w:rsidP="0057198A">
      <w:pPr>
        <w:pStyle w:val="a8"/>
        <w:numPr>
          <w:ilvl w:val="0"/>
          <w:numId w:val="22"/>
        </w:numPr>
      </w:pPr>
      <w:r w:rsidRPr="009D56F6">
        <w:t>Stellen Sie sicher, dass der Standort die folgenden Anforderungen erfüllt:</w:t>
      </w:r>
    </w:p>
    <w:p w14:paraId="77D8192B" w14:textId="77777777" w:rsidR="0035166C" w:rsidRPr="009D56F6" w:rsidRDefault="0035166C" w:rsidP="00E42578">
      <w:pPr>
        <w:pStyle w:val="ItemListinSeq"/>
        <w:spacing w:before="48" w:after="48"/>
      </w:pPr>
      <w:r w:rsidRPr="009D56F6">
        <w:t xml:space="preserve">Der </w:t>
      </w:r>
      <w:r w:rsidRPr="009D56F6">
        <w:rPr>
          <w:snapToGrid w:val="0"/>
        </w:rPr>
        <w:t xml:space="preserve">MaxiCharger </w:t>
      </w:r>
      <w:r w:rsidRPr="009D56F6">
        <w:t>wird gemäß den Anweisungen in diesem Handbuch installiert.</w:t>
      </w:r>
    </w:p>
    <w:p w14:paraId="384A7A76" w14:textId="77777777" w:rsidR="0035166C" w:rsidRPr="009D56F6" w:rsidRDefault="0035166C" w:rsidP="00E42578">
      <w:pPr>
        <w:pStyle w:val="ItemListinSeq"/>
        <w:spacing w:before="48" w:after="48"/>
      </w:pPr>
      <w:r w:rsidRPr="009D56F6">
        <w:t>AC-Eingangsleistung ist verfügbar.</w:t>
      </w:r>
    </w:p>
    <w:p w14:paraId="1C48D3D1" w14:textId="6A9F68B9" w:rsidR="0035166C" w:rsidRPr="009D56F6" w:rsidRDefault="0035166C" w:rsidP="00E42578">
      <w:pPr>
        <w:pStyle w:val="ItemListinSeq"/>
        <w:spacing w:before="48" w:after="48"/>
      </w:pPr>
      <w:r w:rsidRPr="009D56F6">
        <w:t>Der Internetzugriff ist durch einen verkabelte Ethernet-Verbindung, einen Mobilfunkservice oder WiFi möglich.</w:t>
      </w:r>
    </w:p>
    <w:p w14:paraId="30F2AF53" w14:textId="26AA6F3D" w:rsidR="0035166C" w:rsidRPr="009D56F6" w:rsidRDefault="0035166C" w:rsidP="00E42578">
      <w:pPr>
        <w:pStyle w:val="ItemListinSeq"/>
        <w:spacing w:before="48" w:after="48"/>
      </w:pPr>
      <w:r w:rsidRPr="009D56F6">
        <w:t>Ein EV jedes Steckertyps muss für einen Kompatibilitätstest bei der Inbetriebnahme verfügbar sein.</w:t>
      </w:r>
    </w:p>
    <w:p w14:paraId="171C4EF1" w14:textId="40CEB2B1" w:rsidR="009E3AF6" w:rsidRPr="009D56F6" w:rsidRDefault="0035166C" w:rsidP="00E42578">
      <w:pPr>
        <w:pStyle w:val="ItemListinSeq"/>
        <w:spacing w:before="48" w:after="48"/>
      </w:pPr>
      <w:r w:rsidRPr="009D56F6">
        <w:t xml:space="preserve">Der Standortbetreiber oder Eigentümer ist verfügbar, um die Anweisungen vom </w:t>
      </w:r>
      <w:r w:rsidRPr="009D56F6">
        <w:rPr>
          <w:snapToGrid w:val="0"/>
        </w:rPr>
        <w:t xml:space="preserve">durch den Hersteller </w:t>
      </w:r>
      <w:r w:rsidRPr="009D56F6">
        <w:t xml:space="preserve">zertifizierten Service-Techniker zu erhalten, wenn der </w:t>
      </w:r>
      <w:r w:rsidRPr="009D56F6">
        <w:rPr>
          <w:snapToGrid w:val="0"/>
        </w:rPr>
        <w:t xml:space="preserve">MaxiCharger </w:t>
      </w:r>
      <w:r w:rsidRPr="009D56F6">
        <w:t>installiert wird.</w:t>
      </w:r>
    </w:p>
    <w:p w14:paraId="069C0282" w14:textId="7F31D25B" w:rsidR="009E3AF6" w:rsidRPr="009D56F6" w:rsidRDefault="0035166C" w:rsidP="0057198A">
      <w:pPr>
        <w:pStyle w:val="a8"/>
        <w:numPr>
          <w:ilvl w:val="0"/>
          <w:numId w:val="22"/>
        </w:numPr>
      </w:pPr>
      <w:r w:rsidRPr="009D56F6">
        <w:t>Vergewissern Sie sich, dass die folgenden Informationen eingeholt werden:</w:t>
      </w:r>
    </w:p>
    <w:p w14:paraId="4A0B849A" w14:textId="77777777" w:rsidR="0035166C" w:rsidRPr="009D56F6" w:rsidRDefault="0035166C" w:rsidP="00E42578">
      <w:pPr>
        <w:pStyle w:val="ItemListinSeq"/>
        <w:spacing w:before="48" w:after="48"/>
      </w:pPr>
      <w:r w:rsidRPr="009D56F6">
        <w:t>Name und Adresse des Standortes</w:t>
      </w:r>
    </w:p>
    <w:p w14:paraId="36EAD460" w14:textId="4B0E7101" w:rsidR="0035166C" w:rsidRPr="009D56F6" w:rsidRDefault="0035166C" w:rsidP="00E42578">
      <w:pPr>
        <w:pStyle w:val="ItemListinSeq"/>
        <w:spacing w:before="48" w:after="48"/>
      </w:pPr>
      <w:r w:rsidRPr="009D56F6">
        <w:t>Kontaktinformationen der Kontaktperson vor Ort</w:t>
      </w:r>
    </w:p>
    <w:p w14:paraId="69E224D7" w14:textId="77777777" w:rsidR="0035166C" w:rsidRPr="009D56F6" w:rsidRDefault="0035166C" w:rsidP="00E42578">
      <w:pPr>
        <w:pStyle w:val="ItemListinSeq"/>
        <w:spacing w:before="48" w:after="48"/>
      </w:pPr>
      <w:r w:rsidRPr="009D56F6">
        <w:t>Die Spezifikation der externen Sicherung oder Unterbrechers an der Stromverteilertafel</w:t>
      </w:r>
    </w:p>
    <w:p w14:paraId="23AC2E43" w14:textId="2181DD5E" w:rsidR="0035166C" w:rsidRPr="009D56F6" w:rsidRDefault="00257337" w:rsidP="00257337">
      <w:pPr>
        <w:pStyle w:val="ItemListinSeq"/>
        <w:spacing w:before="48" w:after="48"/>
      </w:pPr>
      <w:r w:rsidRPr="009D56F6">
        <w:t>Datum der Ausführung der Installation</w:t>
      </w:r>
    </w:p>
    <w:p w14:paraId="1F77983C" w14:textId="4D790681" w:rsidR="0035166C" w:rsidRPr="009D56F6" w:rsidRDefault="0035166C" w:rsidP="00E42578">
      <w:pPr>
        <w:pStyle w:val="ItemListinSeq"/>
        <w:spacing w:before="48" w:after="48"/>
      </w:pPr>
      <w:r w:rsidRPr="009D56F6">
        <w:t xml:space="preserve">Foto des </w:t>
      </w:r>
      <w:r w:rsidRPr="009D56F6">
        <w:rPr>
          <w:snapToGrid w:val="0"/>
        </w:rPr>
        <w:t>MaxiCharger und der Umgebung am Standort</w:t>
      </w:r>
    </w:p>
    <w:p w14:paraId="2401BD97" w14:textId="6D0EB34B" w:rsidR="0035166C" w:rsidRPr="009D56F6" w:rsidRDefault="0035166C" w:rsidP="00E42578">
      <w:pPr>
        <w:pStyle w:val="ItemListinSeq"/>
        <w:spacing w:before="48" w:after="48"/>
      </w:pPr>
      <w:r w:rsidRPr="009D56F6">
        <w:t>Besondere Anmerkungen (falls vorhanden)</w:t>
      </w:r>
    </w:p>
    <w:p w14:paraId="7AB05750" w14:textId="6D8C047D" w:rsidR="0035166C" w:rsidRPr="009D56F6" w:rsidRDefault="0035166C" w:rsidP="0057198A">
      <w:pPr>
        <w:pStyle w:val="a8"/>
        <w:numPr>
          <w:ilvl w:val="0"/>
          <w:numId w:val="22"/>
        </w:numPr>
      </w:pPr>
      <w:r w:rsidRPr="009D56F6">
        <w:t>Es sollte jemand als Unterstützung da sein, um den MaxiCharger an der Stromverteilertafel mit Strom zu versorgen</w:t>
      </w:r>
    </w:p>
    <w:p w14:paraId="1E5B6FCF" w14:textId="0AD915D0" w:rsidR="00206197" w:rsidRPr="009D56F6" w:rsidRDefault="00206197" w:rsidP="00BD2480">
      <w:pPr>
        <w:pStyle w:val="NOTE0"/>
        <w:rPr>
          <w:rFonts w:cs="Arial"/>
        </w:rPr>
      </w:pPr>
      <w:r w:rsidRPr="009D56F6">
        <w:rPr>
          <w:rFonts w:cs="Arial"/>
          <w:noProof/>
          <w:lang w:val="en-US"/>
        </w:rPr>
        <w:drawing>
          <wp:anchor distT="0" distB="0" distL="114300" distR="114300" simplePos="0" relativeHeight="252508160" behindDoc="0" locked="0" layoutInCell="1" allowOverlap="1" wp14:anchorId="45267C24" wp14:editId="70755807">
            <wp:simplePos x="0" y="0"/>
            <wp:positionH relativeFrom="column">
              <wp:posOffset>0</wp:posOffset>
            </wp:positionH>
            <wp:positionV relativeFrom="paragraph">
              <wp:posOffset>-635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cs="Arial"/>
        </w:rPr>
        <w:t>WICHTIG</w:t>
      </w:r>
    </w:p>
    <w:p w14:paraId="34DD25FA" w14:textId="77777777" w:rsidR="00206197" w:rsidRPr="009D56F6" w:rsidRDefault="00206197" w:rsidP="00BD2480">
      <w:pPr>
        <w:pStyle w:val="NOTE"/>
      </w:pPr>
      <w:r w:rsidRPr="009D56F6">
        <w:t>Die Leitungsöffnung muss abgedichtet werden, um die Verkabelung vor der Umgebung zu schützen.</w:t>
      </w:r>
    </w:p>
    <w:p w14:paraId="75E8EC5A" w14:textId="07F93C35" w:rsidR="00E27797" w:rsidRPr="009D56F6" w:rsidRDefault="00E27797" w:rsidP="009B3A01">
      <w:pPr>
        <w:pStyle w:val="10"/>
        <w:spacing w:line="276" w:lineRule="auto"/>
        <w:rPr>
          <w:rFonts w:eastAsia="宋体"/>
        </w:rPr>
      </w:pPr>
      <w:bookmarkStart w:id="512" w:name="_Toc106900430"/>
      <w:bookmarkStart w:id="513" w:name="_Toc120628668"/>
      <w:r w:rsidRPr="009D56F6">
        <w:rPr>
          <w:rFonts w:eastAsia="宋体"/>
        </w:rPr>
        <w:lastRenderedPageBreak/>
        <w:t>Betrieb</w:t>
      </w:r>
      <w:bookmarkEnd w:id="512"/>
      <w:bookmarkEnd w:id="513"/>
    </w:p>
    <w:p w14:paraId="7F484D66" w14:textId="483D3C00" w:rsidR="00E27797" w:rsidRPr="009D56F6" w:rsidRDefault="00456FBA" w:rsidP="009B3A01">
      <w:pPr>
        <w:pStyle w:val="2"/>
        <w:spacing w:before="240" w:line="276" w:lineRule="auto"/>
        <w:rPr>
          <w:rFonts w:eastAsia="宋体" w:cs="Arial"/>
        </w:rPr>
      </w:pPr>
      <w:bookmarkStart w:id="514" w:name="6.1_Prepare_before_use"/>
      <w:bookmarkStart w:id="515" w:name="_bookmark108"/>
      <w:bookmarkStart w:id="516" w:name="_Toc106900431"/>
      <w:bookmarkStart w:id="517" w:name="_Toc120628669"/>
      <w:bookmarkEnd w:id="514"/>
      <w:bookmarkEnd w:id="515"/>
      <w:r w:rsidRPr="009D56F6">
        <w:rPr>
          <w:rFonts w:eastAsia="宋体" w:cs="Arial"/>
        </w:rPr>
        <w:t>Vor der Nutzung</w:t>
      </w:r>
      <w:bookmarkEnd w:id="516"/>
      <w:bookmarkEnd w:id="517"/>
    </w:p>
    <w:p w14:paraId="5E8A0340" w14:textId="2426FB6C" w:rsidR="00E27797" w:rsidRPr="009D56F6" w:rsidRDefault="008A73C9" w:rsidP="00E42578">
      <w:pPr>
        <w:pStyle w:val="ItemList"/>
        <w:spacing w:before="48" w:after="48"/>
      </w:pPr>
      <w:r w:rsidRPr="009D56F6">
        <w:t>Installieren Sie den MaxiCharger entsprechend den Anweisungen in diesem Handbuch.</w:t>
      </w:r>
    </w:p>
    <w:p w14:paraId="6FABA203" w14:textId="5F06A5A8" w:rsidR="00E27797" w:rsidRPr="009D56F6" w:rsidRDefault="008A73C9" w:rsidP="00E42578">
      <w:pPr>
        <w:pStyle w:val="ItemList"/>
        <w:spacing w:before="48" w:after="48"/>
      </w:pPr>
      <w:r w:rsidRPr="009D56F6">
        <w:t>Arbeiten Sie einen Notfallplan aus, der die Personen anweist, was bei einem Notfall zu tun ist.</w:t>
      </w:r>
    </w:p>
    <w:p w14:paraId="3AF24235" w14:textId="0AD4BE9F" w:rsidR="00E27797" w:rsidRPr="009D56F6" w:rsidRDefault="008A73C9" w:rsidP="00E42578">
      <w:pPr>
        <w:pStyle w:val="ItemList"/>
        <w:spacing w:before="48" w:after="48"/>
      </w:pPr>
      <w:r w:rsidRPr="009D56F6">
        <w:t>Stellen Sie Anweisungen für einen Notstopp und das Ladeverfahren für alle Endbenutzer bereit.</w:t>
      </w:r>
    </w:p>
    <w:p w14:paraId="26A74A5D" w14:textId="07B2B60F" w:rsidR="008A73C9" w:rsidRPr="009D56F6" w:rsidRDefault="008A73C9" w:rsidP="00E42578">
      <w:pPr>
        <w:pStyle w:val="ItemList"/>
        <w:spacing w:before="48" w:after="48"/>
      </w:pPr>
      <w:r w:rsidRPr="009D56F6">
        <w:t>Versperren Sie nicht den Bereich um den MaxiCharger, siehe</w:t>
      </w:r>
      <w:r w:rsidRPr="009D56F6">
        <w:rPr>
          <w:rStyle w:val="Char1"/>
          <w:rFonts w:eastAsia="宋体" w:cs="Arial"/>
          <w:color w:val="auto"/>
        </w:rPr>
        <w:t xml:space="preserve"> </w:t>
      </w:r>
      <w:r w:rsidR="002833FC" w:rsidRPr="009D56F6">
        <w:rPr>
          <w:rStyle w:val="Char1"/>
          <w:rFonts w:eastAsia="宋体" w:cs="Arial"/>
          <w:color w:val="auto"/>
        </w:rPr>
        <w:fldChar w:fldCharType="begin"/>
      </w:r>
      <w:r w:rsidR="002833FC" w:rsidRPr="009D56F6">
        <w:rPr>
          <w:rStyle w:val="Char1"/>
          <w:rFonts w:eastAsia="宋体" w:cs="Arial"/>
          <w:color w:val="auto"/>
        </w:rPr>
        <w:instrText xml:space="preserve"> REF _Ref103869870 \h  \* MERGEFORMAT </w:instrText>
      </w:r>
      <w:r w:rsidR="002833FC" w:rsidRPr="009D56F6">
        <w:rPr>
          <w:rStyle w:val="Char1"/>
          <w:rFonts w:eastAsia="宋体" w:cs="Arial"/>
          <w:color w:val="auto"/>
        </w:rPr>
      </w:r>
      <w:r w:rsidR="002833FC" w:rsidRPr="009D56F6">
        <w:rPr>
          <w:rStyle w:val="Char1"/>
          <w:rFonts w:eastAsia="宋体" w:cs="Arial"/>
          <w:color w:val="auto"/>
        </w:rPr>
        <w:fldChar w:fldCharType="separate"/>
      </w:r>
      <w:r w:rsidR="00AF5E30" w:rsidRPr="009D56F6">
        <w:rPr>
          <w:rStyle w:val="Char1"/>
          <w:rFonts w:eastAsia="宋体" w:cs="Arial"/>
          <w:color w:val="auto"/>
        </w:rPr>
        <w:t>Standortanforderungen</w:t>
      </w:r>
      <w:r w:rsidR="002833FC" w:rsidRPr="009D56F6">
        <w:rPr>
          <w:rStyle w:val="Char1"/>
          <w:rFonts w:eastAsia="宋体" w:cs="Arial"/>
          <w:color w:val="auto"/>
        </w:rPr>
        <w:fldChar w:fldCharType="end"/>
      </w:r>
      <w:r w:rsidRPr="009D56F6">
        <w:t>.</w:t>
      </w:r>
    </w:p>
    <w:p w14:paraId="67F243ED" w14:textId="64F651C4" w:rsidR="00E27797" w:rsidRPr="009D56F6" w:rsidRDefault="00983799" w:rsidP="00E42578">
      <w:pPr>
        <w:pStyle w:val="ItemList"/>
        <w:spacing w:before="48" w:after="48"/>
      </w:pPr>
      <w:r w:rsidRPr="009D56F6">
        <w:t>Nur der Hesteller oder ein vom Hersteller qualifizierter Techniker darf den MaxiCharger in Betrieb nehmen. Setzen Sie sich mit dem Hersteller in Verbindung, wenn der MaxiCharger zur Inbetriebnahme bereit ist.</w:t>
      </w:r>
    </w:p>
    <w:p w14:paraId="363A3D65" w14:textId="15D2F3C6" w:rsidR="00E27797" w:rsidRPr="009D56F6" w:rsidRDefault="00794C66" w:rsidP="00E42578">
      <w:pPr>
        <w:pStyle w:val="ItemList"/>
        <w:spacing w:before="48" w:after="48"/>
      </w:pPr>
      <w:r w:rsidRPr="009D56F6">
        <w:t xml:space="preserve">Warten Sie den MaxiCharger regelmäßig, indem Sie sich auf </w:t>
      </w:r>
      <w:r w:rsidR="0083037B" w:rsidRPr="009D56F6">
        <w:rPr>
          <w:rStyle w:val="Char1"/>
          <w:rFonts w:eastAsia="宋体" w:cs="Arial"/>
          <w:color w:val="auto"/>
        </w:rPr>
        <w:fldChar w:fldCharType="begin"/>
      </w:r>
      <w:r w:rsidR="0083037B" w:rsidRPr="009D56F6">
        <w:rPr>
          <w:rStyle w:val="Char1"/>
          <w:rFonts w:eastAsia="宋体" w:cs="Arial"/>
          <w:color w:val="auto"/>
        </w:rPr>
        <w:instrText xml:space="preserve"> REF _Ref101944331 \h  \* MERGEFORMAT </w:instrText>
      </w:r>
      <w:r w:rsidR="0083037B" w:rsidRPr="009D56F6">
        <w:rPr>
          <w:rStyle w:val="Char1"/>
          <w:rFonts w:eastAsia="宋体" w:cs="Arial"/>
          <w:color w:val="auto"/>
        </w:rPr>
      </w:r>
      <w:r w:rsidR="0083037B" w:rsidRPr="009D56F6">
        <w:rPr>
          <w:rStyle w:val="Char1"/>
          <w:rFonts w:eastAsia="宋体" w:cs="Arial"/>
          <w:color w:val="auto"/>
        </w:rPr>
        <w:fldChar w:fldCharType="separate"/>
      </w:r>
      <w:r w:rsidR="00AF5E30" w:rsidRPr="009D56F6">
        <w:rPr>
          <w:rStyle w:val="Char1"/>
          <w:rFonts w:eastAsia="宋体" w:cs="Arial"/>
          <w:color w:val="auto"/>
        </w:rPr>
        <w:t>Routinewartung</w:t>
      </w:r>
      <w:r w:rsidR="0083037B" w:rsidRPr="009D56F6">
        <w:rPr>
          <w:rStyle w:val="Char1"/>
          <w:rFonts w:eastAsia="宋体" w:cs="Arial"/>
          <w:color w:val="auto"/>
        </w:rPr>
        <w:fldChar w:fldCharType="end"/>
      </w:r>
      <w:r w:rsidRPr="009D56F6">
        <w:t xml:space="preserve"> beziehen</w:t>
      </w:r>
    </w:p>
    <w:p w14:paraId="73522B72" w14:textId="1EDCE941" w:rsidR="00E27797" w:rsidRPr="009D56F6" w:rsidRDefault="00E27797" w:rsidP="00E42578">
      <w:pPr>
        <w:pStyle w:val="ItemList"/>
        <w:spacing w:before="48" w:after="48"/>
      </w:pPr>
      <w:r w:rsidRPr="009D56F6">
        <w:t xml:space="preserve">Wenn der MaxiCharger für mehr als vier Stunden entstromt wird, aktivieren Sie die interne Heizung, um Kondenswasser </w:t>
      </w:r>
      <w:r w:rsidR="00057E3B" w:rsidRPr="009D56F6">
        <w:t>von der Säule</w:t>
      </w:r>
      <w:r w:rsidRPr="009D56F6">
        <w:t xml:space="preserve"> zu entfernen.</w:t>
      </w:r>
    </w:p>
    <w:p w14:paraId="7E4DD920" w14:textId="07DC584E" w:rsidR="001E0770" w:rsidRPr="009D56F6" w:rsidRDefault="001E0770" w:rsidP="009B3A01">
      <w:pPr>
        <w:pStyle w:val="a0"/>
        <w:spacing w:line="276" w:lineRule="auto"/>
        <w:rPr>
          <w:rFonts w:eastAsia="宋体" w:cs="Arial"/>
        </w:rPr>
      </w:pPr>
      <w:r w:rsidRPr="009D56F6">
        <w:rPr>
          <w:rFonts w:eastAsia="宋体" w:cs="Arial"/>
        </w:rPr>
        <w:t>Zum Einschalten des MaxiCharger</w:t>
      </w:r>
    </w:p>
    <w:p w14:paraId="5736AE39" w14:textId="24189671" w:rsidR="001E0770" w:rsidRPr="009D56F6" w:rsidRDefault="001E0770" w:rsidP="0057198A">
      <w:pPr>
        <w:pStyle w:val="a8"/>
        <w:numPr>
          <w:ilvl w:val="0"/>
          <w:numId w:val="23"/>
        </w:numPr>
      </w:pPr>
      <w:r w:rsidRPr="009D56F6">
        <w:t xml:space="preserve">Vergewissern Sie sich, dass der vorgeschaltete Unterbrecher in der Position </w:t>
      </w:r>
      <w:r w:rsidRPr="009D56F6">
        <w:rPr>
          <w:b/>
          <w:bCs/>
        </w:rPr>
        <w:t xml:space="preserve">AUS </w:t>
      </w:r>
      <w:r w:rsidRPr="009D56F6">
        <w:t>verbleibt und während des Verfahrens gesperrt ist.</w:t>
      </w:r>
    </w:p>
    <w:p w14:paraId="1B57187D" w14:textId="59B6578D" w:rsidR="001E0770" w:rsidRPr="009D56F6" w:rsidRDefault="001E0770" w:rsidP="0057198A">
      <w:pPr>
        <w:pStyle w:val="a8"/>
        <w:numPr>
          <w:ilvl w:val="0"/>
          <w:numId w:val="23"/>
        </w:numPr>
      </w:pPr>
      <w:r w:rsidRPr="009D56F6">
        <w:t xml:space="preserve">Ziehen Sie die Schrauben und Bolzen der Schlüsselteile fest und vergewissern Sie sich, dass </w:t>
      </w:r>
      <w:r w:rsidR="00057E3B" w:rsidRPr="009D56F6">
        <w:t>die Säule</w:t>
      </w:r>
      <w:r w:rsidRPr="009D56F6">
        <w:t xml:space="preserve"> im Innern sauber ist. Vermeiden Sie es, dass die elektronischen Komponenten vor einer Beschädigung durch Staub oder Partikel geschützt werden.</w:t>
      </w:r>
    </w:p>
    <w:p w14:paraId="6DEA0C1A" w14:textId="62312EDA" w:rsidR="001E0770" w:rsidRPr="009D56F6" w:rsidRDefault="007E4856" w:rsidP="0057198A">
      <w:pPr>
        <w:pStyle w:val="a8"/>
        <w:numPr>
          <w:ilvl w:val="0"/>
          <w:numId w:val="23"/>
        </w:numPr>
      </w:pPr>
      <w:r w:rsidRPr="009D56F6">
        <w:t>Verwenden Sie den Multimeter, um die Stromkreisverbindungen zwischen L1, L2, L3, N und PE zu prüfen. Wenn ein Kurzschluss auftritt, setzen Sie sich mit dem technischen Kundendienst von Autel in Verbindung; installieren Sie andernfalls die isolierende Barriere neu.</w:t>
      </w:r>
    </w:p>
    <w:p w14:paraId="4E88CED4" w14:textId="3C617A64" w:rsidR="001E0770" w:rsidRPr="009D56F6" w:rsidRDefault="001E0770" w:rsidP="0057198A">
      <w:pPr>
        <w:pStyle w:val="a8"/>
        <w:numPr>
          <w:ilvl w:val="0"/>
          <w:numId w:val="23"/>
        </w:numPr>
      </w:pPr>
      <w:r w:rsidRPr="009D56F6">
        <w:t xml:space="preserve">Stellen Sie sicher, dass RCCB und MCCB in der Position </w:t>
      </w:r>
      <w:r w:rsidRPr="009D56F6">
        <w:rPr>
          <w:b/>
        </w:rPr>
        <w:t>AUS</w:t>
      </w:r>
      <w:r w:rsidRPr="009D56F6">
        <w:t xml:space="preserve"> bleiben.</w:t>
      </w:r>
    </w:p>
    <w:p w14:paraId="6A06AB81" w14:textId="2763FEE5" w:rsidR="00FA6CA5" w:rsidRPr="009D56F6" w:rsidRDefault="00803BC3" w:rsidP="0057198A">
      <w:pPr>
        <w:pStyle w:val="a8"/>
        <w:numPr>
          <w:ilvl w:val="0"/>
          <w:numId w:val="23"/>
        </w:numPr>
      </w:pPr>
      <w:r w:rsidRPr="009D56F6">
        <w:t xml:space="preserve">Setzen Sie sich mit dem Technischen Kundendienst in Verbindung, u den vorgeschalteten Leistungsschalter einzuschalten, und messen Sie dann die Spannung des AC-Netzeingangs gemäß </w:t>
      </w:r>
      <w:r w:rsidR="00DE7778" w:rsidRPr="009D56F6">
        <w:rPr>
          <w:i/>
        </w:rPr>
        <w:fldChar w:fldCharType="begin"/>
      </w:r>
      <w:r w:rsidR="00DE7778" w:rsidRPr="009D56F6">
        <w:rPr>
          <w:i/>
        </w:rPr>
        <w:instrText xml:space="preserve"> REF _Ref106043040 \h  \* MERGEFORMAT </w:instrText>
      </w:r>
      <w:r w:rsidR="00DE7778" w:rsidRPr="009D56F6">
        <w:rPr>
          <w:i/>
        </w:rPr>
      </w:r>
      <w:r w:rsidR="00DE7778" w:rsidRPr="009D56F6">
        <w:rPr>
          <w:i/>
        </w:rPr>
        <w:fldChar w:fldCharType="separate"/>
      </w:r>
      <w:r w:rsidR="00AF5E30" w:rsidRPr="009D56F6">
        <w:rPr>
          <w:i/>
        </w:rPr>
        <w:t>Messen der AC-Spannung</w:t>
      </w:r>
      <w:r w:rsidR="00DE7778" w:rsidRPr="009D56F6">
        <w:rPr>
          <w:i/>
        </w:rPr>
        <w:fldChar w:fldCharType="end"/>
      </w:r>
      <w:r w:rsidRPr="009D56F6">
        <w:t xml:space="preserve">. Stellen Sie sicher, dass alle gemessenen Spannungen mit dem in </w:t>
      </w:r>
      <w:r w:rsidR="00DE7778" w:rsidRPr="009D56F6">
        <w:rPr>
          <w:i/>
        </w:rPr>
        <w:fldChar w:fldCharType="begin"/>
      </w:r>
      <w:r w:rsidR="00DE7778" w:rsidRPr="009D56F6">
        <w:rPr>
          <w:i/>
        </w:rPr>
        <w:instrText xml:space="preserve"> REF _Ref106043147 \h  \* MERGEFORMAT </w:instrText>
      </w:r>
      <w:r w:rsidR="00DE7778" w:rsidRPr="009D56F6">
        <w:rPr>
          <w:i/>
        </w:rPr>
      </w:r>
      <w:r w:rsidR="00DE7778" w:rsidRPr="009D56F6">
        <w:rPr>
          <w:i/>
        </w:rPr>
        <w:fldChar w:fldCharType="separate"/>
      </w:r>
      <w:r w:rsidR="00AF5E30" w:rsidRPr="009D56F6">
        <w:rPr>
          <w:i/>
        </w:rPr>
        <w:t>Tabelle 9</w:t>
      </w:r>
      <w:r w:rsidR="00AF5E30" w:rsidRPr="009D56F6">
        <w:rPr>
          <w:i/>
        </w:rPr>
        <w:noBreakHyphen/>
        <w:t>1 Produktspezifikationen</w:t>
      </w:r>
      <w:r w:rsidR="00DE7778" w:rsidRPr="009D56F6">
        <w:rPr>
          <w:i/>
        </w:rPr>
        <w:fldChar w:fldCharType="end"/>
      </w:r>
      <w:r w:rsidRPr="009D56F6">
        <w:t xml:space="preserve"> angegebenen Eingangsspannungsbereich übereinstimmt.</w:t>
      </w:r>
    </w:p>
    <w:p w14:paraId="75E5A568" w14:textId="53D50C34" w:rsidR="001E0770" w:rsidRPr="009D56F6" w:rsidRDefault="00983799" w:rsidP="0057198A">
      <w:pPr>
        <w:pStyle w:val="a8"/>
        <w:numPr>
          <w:ilvl w:val="0"/>
          <w:numId w:val="23"/>
        </w:numPr>
      </w:pPr>
      <w:r w:rsidRPr="009D56F6">
        <w:t xml:space="preserve">Stellen Sie den Hauptunterbrecher in die Position </w:t>
      </w:r>
      <w:r w:rsidRPr="009D56F6">
        <w:rPr>
          <w:b/>
        </w:rPr>
        <w:t>ON</w:t>
      </w:r>
    </w:p>
    <w:p w14:paraId="631FFE6C" w14:textId="1CC03E21" w:rsidR="001E0770" w:rsidRPr="009D56F6" w:rsidRDefault="00983799" w:rsidP="0057198A">
      <w:pPr>
        <w:pStyle w:val="a8"/>
        <w:numPr>
          <w:ilvl w:val="0"/>
          <w:numId w:val="23"/>
        </w:numPr>
      </w:pPr>
      <w:r w:rsidRPr="009D56F6">
        <w:lastRenderedPageBreak/>
        <w:t xml:space="preserve">Stellen Sie den RCCB in die Position </w:t>
      </w:r>
      <w:r w:rsidRPr="009D56F6">
        <w:rPr>
          <w:b/>
        </w:rPr>
        <w:t>ON</w:t>
      </w:r>
      <w:r w:rsidRPr="009D56F6">
        <w:t xml:space="preserve"> und prüfen Sie die Indikatoren von CCU, ECU und TCU und die Bildschirmanzeige.</w:t>
      </w:r>
    </w:p>
    <w:p w14:paraId="3DAC5383" w14:textId="4D1FE1FE" w:rsidR="001E0770" w:rsidRPr="009D56F6" w:rsidRDefault="001E0770" w:rsidP="00E42578">
      <w:pPr>
        <w:pStyle w:val="ItemListinSeq"/>
        <w:spacing w:before="48" w:after="48"/>
      </w:pPr>
      <w:r w:rsidRPr="009D56F6">
        <w:t>Wenn eine der Anzeigen von CCU, ECU oder TCU nicht aktiv ist oder die Bildschirmanzeige fehlerhaft ist, wenden Sie sich bitte an den Autel Technical Support;</w:t>
      </w:r>
    </w:p>
    <w:p w14:paraId="62A893C2" w14:textId="04E38993" w:rsidR="001E0770" w:rsidRPr="009D56F6" w:rsidRDefault="001E0770" w:rsidP="00E42578">
      <w:pPr>
        <w:pStyle w:val="ItemListinSeq"/>
        <w:spacing w:before="48" w:after="48"/>
      </w:pPr>
      <w:r w:rsidRPr="009D56F6">
        <w:t>Wenn alle Anzeigen und der Bildschirm normal funktionieren, gehen Sie zum nächsten Schritt weiter.</w:t>
      </w:r>
    </w:p>
    <w:p w14:paraId="1C6E33DE" w14:textId="3A9EDC69" w:rsidR="001E0770" w:rsidRPr="009D56F6" w:rsidRDefault="00983799" w:rsidP="0057198A">
      <w:pPr>
        <w:pStyle w:val="a8"/>
        <w:numPr>
          <w:ilvl w:val="0"/>
          <w:numId w:val="23"/>
        </w:numPr>
      </w:pPr>
      <w:r w:rsidRPr="009D56F6">
        <w:t xml:space="preserve">Stellen Sie MCCB in die Position </w:t>
      </w:r>
      <w:r w:rsidRPr="009D56F6">
        <w:rPr>
          <w:b/>
        </w:rPr>
        <w:t>ON</w:t>
      </w:r>
      <w:r w:rsidRPr="009D56F6">
        <w:t xml:space="preserve"> und verbinden Sie ihn an den Hauptstromkreis. Schließen Sie die Türen des Schranks. Ihr MaxiCharger ist bereit zur Nutzung</w:t>
      </w:r>
      <w:r w:rsidR="001E0770" w:rsidRPr="009D56F6">
        <w:t>.</w:t>
      </w:r>
    </w:p>
    <w:p w14:paraId="3259B9DD" w14:textId="74ECA573" w:rsidR="00E27797" w:rsidRPr="009D56F6" w:rsidRDefault="001026E0" w:rsidP="00BD2480">
      <w:pPr>
        <w:pStyle w:val="NOTE0"/>
        <w:rPr>
          <w:rFonts w:cs="Arial"/>
          <w:sz w:val="20"/>
          <w:szCs w:val="20"/>
        </w:rPr>
      </w:pPr>
      <w:r w:rsidRPr="009D56F6">
        <w:rPr>
          <w:rFonts w:cs="Arial"/>
          <w:noProof/>
          <w:lang w:val="en-US"/>
        </w:rPr>
        <w:drawing>
          <wp:anchor distT="0" distB="0" distL="114300" distR="114300" simplePos="0" relativeHeight="251880448" behindDoc="0" locked="0" layoutInCell="1" allowOverlap="1" wp14:anchorId="5A13973A" wp14:editId="110CE53E">
            <wp:simplePos x="0" y="0"/>
            <wp:positionH relativeFrom="column">
              <wp:posOffset>15398</wp:posOffset>
            </wp:positionH>
            <wp:positionV relativeFrom="paragraph">
              <wp:posOffset>1788</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VORSICHT</w:t>
      </w:r>
    </w:p>
    <w:p w14:paraId="373C1A18" w14:textId="7B369355" w:rsidR="00E27797" w:rsidRPr="009D56F6" w:rsidRDefault="008A73C9" w:rsidP="00BD2480">
      <w:pPr>
        <w:pStyle w:val="NOTE"/>
      </w:pPr>
      <w:r w:rsidRPr="009D56F6">
        <w:t>Um Schaden am MaxiCharger zu vermeiden, beseitigen Sie vor der Anwendung vorhandenes Kondenswasser.</w:t>
      </w:r>
    </w:p>
    <w:p w14:paraId="68B02AFE" w14:textId="3592DD2A" w:rsidR="00E27797" w:rsidRPr="009D56F6" w:rsidRDefault="001817E0" w:rsidP="009B3A01">
      <w:pPr>
        <w:pStyle w:val="2"/>
        <w:spacing w:before="240" w:line="276" w:lineRule="auto"/>
        <w:rPr>
          <w:rFonts w:eastAsia="宋体" w:cs="Arial"/>
        </w:rPr>
      </w:pPr>
      <w:bookmarkStart w:id="518" w:name="6.2_Stop_the_EVSE_if_there_is_an_emergen"/>
      <w:bookmarkStart w:id="519" w:name="_bookmark109"/>
      <w:bookmarkStart w:id="520" w:name="_Ref101944305"/>
      <w:bookmarkStart w:id="521" w:name="_Toc106900432"/>
      <w:bookmarkStart w:id="522" w:name="_Toc120628670"/>
      <w:bookmarkEnd w:id="518"/>
      <w:bookmarkEnd w:id="519"/>
      <w:r w:rsidRPr="009D56F6">
        <w:rPr>
          <w:rFonts w:eastAsia="宋体" w:cs="Arial"/>
        </w:rPr>
        <w:t>Notaus</w:t>
      </w:r>
      <w:bookmarkEnd w:id="520"/>
      <w:bookmarkEnd w:id="521"/>
      <w:bookmarkEnd w:id="522"/>
    </w:p>
    <w:p w14:paraId="2E7C4C9F" w14:textId="708251E0" w:rsidR="00E27797" w:rsidRPr="009D56F6" w:rsidRDefault="001F3DEC" w:rsidP="00E42578">
      <w:pPr>
        <w:pStyle w:val="EN"/>
      </w:pPr>
      <w:r w:rsidRPr="009D56F6">
        <w:t xml:space="preserve">Drücken Sie in einer Notfallsituation den </w:t>
      </w:r>
      <w:r w:rsidRPr="009D56F6">
        <w:rPr>
          <w:b/>
        </w:rPr>
        <w:t>Notaus</w:t>
      </w:r>
      <w:r w:rsidRPr="009D56F6">
        <w:t>-Knopf.</w:t>
      </w:r>
    </w:p>
    <w:p w14:paraId="5FB8F78C" w14:textId="2D5F6389" w:rsidR="00E27797" w:rsidRPr="009D56F6" w:rsidRDefault="00E93887" w:rsidP="00E42578">
      <w:pPr>
        <w:pStyle w:val="EN"/>
      </w:pPr>
      <w:r w:rsidRPr="009D56F6">
        <w:t>Der MaxiCharger beendet alle Ladevorgänge und der Touchscreen zeigt eine Mitteilung an, wie auf der folgenden Abbildung gezeigt:</w:t>
      </w:r>
    </w:p>
    <w:p w14:paraId="5C37009B" w14:textId="6305E84B" w:rsidR="00B576CC" w:rsidRPr="009D56F6" w:rsidRDefault="00C53131" w:rsidP="00106E9F">
      <w:pPr>
        <w:spacing w:line="276" w:lineRule="auto"/>
        <w:jc w:val="center"/>
        <w:rPr>
          <w:rFonts w:eastAsia="宋体"/>
        </w:rPr>
      </w:pPr>
      <w:bookmarkStart w:id="523" w:name="6.3_Reset_the_EVSE_after_an_emergency"/>
      <w:bookmarkStart w:id="524" w:name="_bookmark110"/>
      <w:bookmarkEnd w:id="523"/>
      <w:bookmarkEnd w:id="524"/>
      <w:r w:rsidRPr="009D56F6">
        <w:rPr>
          <w:rFonts w:eastAsia="宋体"/>
          <w:noProof/>
          <w:lang w:val="en-US"/>
        </w:rPr>
        <w:drawing>
          <wp:inline distT="0" distB="0" distL="0" distR="0" wp14:anchorId="3B0EBFA9" wp14:editId="495B98D5">
            <wp:extent cx="3179928" cy="2119952"/>
            <wp:effectExtent l="0" t="0" r="1905" b="0"/>
            <wp:docPr id="488" name="图片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6-1.png"/>
                    <pic:cNvPicPr/>
                  </pic:nvPicPr>
                  <pic:blipFill>
                    <a:blip r:embed="rId68">
                      <a:extLst>
                        <a:ext uri="{28A0092B-C50C-407E-A947-70E740481C1C}">
                          <a14:useLocalDpi xmlns:a14="http://schemas.microsoft.com/office/drawing/2010/main" val="0"/>
                        </a:ext>
                      </a:extLst>
                    </a:blip>
                    <a:stretch>
                      <a:fillRect/>
                    </a:stretch>
                  </pic:blipFill>
                  <pic:spPr>
                    <a:xfrm>
                      <a:off x="0" y="0"/>
                      <a:ext cx="3179928" cy="2119952"/>
                    </a:xfrm>
                    <a:prstGeom prst="rect">
                      <a:avLst/>
                    </a:prstGeom>
                  </pic:spPr>
                </pic:pic>
              </a:graphicData>
            </a:graphic>
          </wp:inline>
        </w:drawing>
      </w:r>
    </w:p>
    <w:p w14:paraId="204C2855" w14:textId="0B28707B" w:rsidR="00C53131" w:rsidRPr="009D56F6" w:rsidRDefault="00106E9F" w:rsidP="00106E9F">
      <w:pPr>
        <w:spacing w:line="276" w:lineRule="auto"/>
        <w:jc w:val="center"/>
        <w:rPr>
          <w:rFonts w:eastAsia="宋体"/>
        </w:rPr>
      </w:pPr>
      <w:r w:rsidRPr="009D56F6">
        <w:rPr>
          <w:rFonts w:eastAsia="宋体"/>
          <w:noProof/>
          <w:lang w:val="en-US"/>
        </w:rPr>
        <mc:AlternateContent>
          <mc:Choice Requires="wps">
            <w:drawing>
              <wp:inline distT="0" distB="0" distL="0" distR="0" wp14:anchorId="296FE724" wp14:editId="45031C5B">
                <wp:extent cx="2495550" cy="635"/>
                <wp:effectExtent l="0" t="0" r="0" b="8890"/>
                <wp:docPr id="24175" name="文本框 24175"/>
                <wp:cNvGraphicFramePr/>
                <a:graphic xmlns:a="http://schemas.openxmlformats.org/drawingml/2006/main">
                  <a:graphicData uri="http://schemas.microsoft.com/office/word/2010/wordprocessingShape">
                    <wps:wsp>
                      <wps:cNvSpPr txBox="1"/>
                      <wps:spPr>
                        <a:xfrm>
                          <a:off x="0" y="0"/>
                          <a:ext cx="2495550" cy="635"/>
                        </a:xfrm>
                        <a:prstGeom prst="rect">
                          <a:avLst/>
                        </a:prstGeom>
                        <a:solidFill>
                          <a:prstClr val="white"/>
                        </a:solidFill>
                        <a:ln>
                          <a:noFill/>
                        </a:ln>
                        <a:effectLst/>
                      </wps:spPr>
                      <wps:txbx>
                        <w:txbxContent>
                          <w:p w14:paraId="486FFC22" w14:textId="69F54117" w:rsidR="00106E9F" w:rsidRPr="00310293" w:rsidRDefault="00983799" w:rsidP="00983799">
                            <w:pPr>
                              <w:pStyle w:val="FigureTittle"/>
                              <w:rPr>
                                <w:rFonts w:cs="Arial"/>
                                <w:bCs/>
                                <w:noProof/>
                                <w:szCs w:val="24"/>
                              </w:rPr>
                            </w:pPr>
                            <w:r w:rsidRPr="00F061E6">
                              <w:rPr>
                                <w:lang w:val="en-US"/>
                              </w:rPr>
                              <w:t xml:space="preserve">Abbildung </w:t>
                            </w:r>
                            <w:r w:rsidRPr="00F061E6">
                              <w:rPr>
                                <w:lang w:val="en-US"/>
                              </w:rPr>
                              <w:fldChar w:fldCharType="begin"/>
                            </w:r>
                            <w:r w:rsidRPr="00F061E6">
                              <w:rPr>
                                <w:lang w:val="en-US"/>
                              </w:rPr>
                              <w:instrText xml:space="preserve"> STYLEREF 1 \s </w:instrText>
                            </w:r>
                            <w:r w:rsidRPr="00F061E6">
                              <w:rPr>
                                <w:lang w:val="en-US"/>
                              </w:rPr>
                              <w:fldChar w:fldCharType="separate"/>
                            </w:r>
                            <w:r w:rsidRPr="00F061E6">
                              <w:rPr>
                                <w:lang w:val="en-US"/>
                              </w:rPr>
                              <w:t>6</w:t>
                            </w:r>
                            <w:r w:rsidRPr="00F061E6">
                              <w:fldChar w:fldCharType="end"/>
                            </w:r>
                            <w:r w:rsidRPr="00F061E6">
                              <w:rPr>
                                <w:lang w:val="en-US"/>
                              </w:rPr>
                              <w:noBreakHyphen/>
                            </w:r>
                            <w:r w:rsidRPr="00F061E6">
                              <w:rPr>
                                <w:lang w:val="en-US"/>
                              </w:rPr>
                              <w:fldChar w:fldCharType="begin"/>
                            </w:r>
                            <w:r w:rsidRPr="00F061E6">
                              <w:rPr>
                                <w:lang w:val="en-US"/>
                              </w:rPr>
                              <w:instrText xml:space="preserve"> SEQ Figure \* ARABIC \s 1 </w:instrText>
                            </w:r>
                            <w:r w:rsidRPr="00F061E6">
                              <w:rPr>
                                <w:lang w:val="en-US"/>
                              </w:rPr>
                              <w:fldChar w:fldCharType="separate"/>
                            </w:r>
                            <w:r w:rsidRPr="00F061E6">
                              <w:rPr>
                                <w:lang w:val="en-US"/>
                              </w:rPr>
                              <w:t>1</w:t>
                            </w:r>
                            <w:r w:rsidRPr="00F061E6">
                              <w:fldChar w:fldCharType="end"/>
                            </w:r>
                            <w:r w:rsidRPr="00F061E6">
                              <w:rPr>
                                <w:lang w:val="en-US"/>
                              </w:rPr>
                              <w:t xml:space="preserve"> Fehlermitteilungsbildschirm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96FE724" id="文本框 24175" o:spid="_x0000_s1050" type="#_x0000_t202" style="width:196.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" stroked="f">
                <v:textbox style="mso-fit-shape-to-text:t" inset="0,0,0,0">
                  <w:txbxContent>
                    <w:p w14:paraId="486FFC22" w14:textId="69F54117" w:rsidR="00106E9F" w:rsidRPr="00310293" w:rsidRDefault="00983799" w:rsidP="00983799">
                      <w:pPr>
                        <w:pStyle w:val="FigureTittle"/>
                        <w:rPr>
                          <w:rFonts w:cs="Arial"/>
                          <w:bCs/>
                          <w:noProof/>
                          <w:szCs w:val="24"/>
                        </w:rPr>
                      </w:pPr>
                      <w:r w:rsidRPr="00F061E6">
                        <w:rPr>
                          <w:lang w:val="en-US"/>
                        </w:rPr>
                        <w:t xml:space="preserve">Abbildung </w:t>
                      </w:r>
                      <w:r w:rsidRPr="00F061E6">
                        <w:rPr>
                          <w:lang w:val="en-US"/>
                        </w:rPr>
                        <w:fldChar w:fldCharType="begin"/>
                      </w:r>
                      <w:r w:rsidRPr="00F061E6">
                        <w:rPr>
                          <w:lang w:val="en-US"/>
                        </w:rPr>
                        <w:instrText xml:space="preserve"> STYLEREF 1 \s </w:instrText>
                      </w:r>
                      <w:r w:rsidRPr="00F061E6">
                        <w:rPr>
                          <w:lang w:val="en-US"/>
                        </w:rPr>
                        <w:fldChar w:fldCharType="separate"/>
                      </w:r>
                      <w:r w:rsidRPr="00F061E6">
                        <w:rPr>
                          <w:lang w:val="en-US"/>
                        </w:rPr>
                        <w:t>6</w:t>
                      </w:r>
                      <w:r w:rsidRPr="00F061E6">
                        <w:fldChar w:fldCharType="end"/>
                      </w:r>
                      <w:r w:rsidRPr="00F061E6">
                        <w:rPr>
                          <w:lang w:val="en-US"/>
                        </w:rPr>
                        <w:noBreakHyphen/>
                      </w:r>
                      <w:r w:rsidRPr="00F061E6">
                        <w:rPr>
                          <w:lang w:val="en-US"/>
                        </w:rPr>
                        <w:fldChar w:fldCharType="begin"/>
                      </w:r>
                      <w:r w:rsidRPr="00F061E6">
                        <w:rPr>
                          <w:lang w:val="en-US"/>
                        </w:rPr>
                        <w:instrText xml:space="preserve"> SEQ Figure \* ARABIC \s 1 </w:instrText>
                      </w:r>
                      <w:r w:rsidRPr="00F061E6">
                        <w:rPr>
                          <w:lang w:val="en-US"/>
                        </w:rPr>
                        <w:fldChar w:fldCharType="separate"/>
                      </w:r>
                      <w:r w:rsidRPr="00F061E6">
                        <w:rPr>
                          <w:lang w:val="en-US"/>
                        </w:rPr>
                        <w:t>1</w:t>
                      </w:r>
                      <w:r w:rsidRPr="00F061E6">
                        <w:fldChar w:fldCharType="end"/>
                      </w:r>
                      <w:r w:rsidRPr="00F061E6">
                        <w:rPr>
                          <w:lang w:val="en-US"/>
                        </w:rPr>
                        <w:t xml:space="preserve"> Fehlermitteilungsbildschirm</w:t>
                      </w:r>
                    </w:p>
                  </w:txbxContent>
                </v:textbox>
                <w10:anchorlock/>
              </v:shape>
            </w:pict>
          </mc:Fallback>
        </mc:AlternateContent>
      </w:r>
    </w:p>
    <w:p w14:paraId="3C306EEE" w14:textId="2656D682" w:rsidR="00E27797" w:rsidRPr="009D56F6" w:rsidRDefault="00E27797" w:rsidP="009B3A01">
      <w:pPr>
        <w:pStyle w:val="a0"/>
        <w:spacing w:line="276" w:lineRule="auto"/>
        <w:rPr>
          <w:rFonts w:eastAsia="宋体" w:cs="Arial"/>
        </w:rPr>
      </w:pPr>
      <w:r w:rsidRPr="009D56F6">
        <w:rPr>
          <w:rFonts w:eastAsia="宋体" w:cs="Arial"/>
        </w:rPr>
        <w:t>Zum Zurücksetzen des MaxiCharger</w:t>
      </w:r>
    </w:p>
    <w:p w14:paraId="20100651" w14:textId="163000C5" w:rsidR="00E27797" w:rsidRPr="009D56F6" w:rsidRDefault="001F3DEC" w:rsidP="0057198A">
      <w:pPr>
        <w:pStyle w:val="a8"/>
        <w:numPr>
          <w:ilvl w:val="0"/>
          <w:numId w:val="24"/>
        </w:numPr>
        <w:rPr>
          <w:szCs w:val="20"/>
        </w:rPr>
      </w:pPr>
      <w:r w:rsidRPr="009D56F6">
        <w:t>Vergewissern Sie sich, dass die Situation wieder sicher ist.</w:t>
      </w:r>
    </w:p>
    <w:p w14:paraId="21CF050E" w14:textId="71E0985F" w:rsidR="00E27797" w:rsidRPr="009D56F6" w:rsidRDefault="00E27797" w:rsidP="0057198A">
      <w:pPr>
        <w:pStyle w:val="a8"/>
        <w:numPr>
          <w:ilvl w:val="0"/>
          <w:numId w:val="24"/>
        </w:numPr>
      </w:pPr>
      <w:r w:rsidRPr="009D56F6">
        <w:t xml:space="preserve">Drehen Sie den </w:t>
      </w:r>
      <w:r w:rsidRPr="009D56F6">
        <w:rPr>
          <w:b/>
        </w:rPr>
        <w:t>Notaus</w:t>
      </w:r>
      <w:r w:rsidRPr="009D56F6">
        <w:t>-Knopf im Uhrzeigersinn, um ihn freizugeben.</w:t>
      </w:r>
    </w:p>
    <w:p w14:paraId="22DE307C" w14:textId="3662EA33" w:rsidR="00D03B81" w:rsidRPr="009D56F6" w:rsidRDefault="00E27797" w:rsidP="00E42578">
      <w:pPr>
        <w:pStyle w:val="ItemListinSeq"/>
        <w:spacing w:before="48" w:after="48"/>
      </w:pPr>
      <w:r w:rsidRPr="009D56F6">
        <w:t>Der MaxiCharger startet und die Fehlermitteilung verschwindet vom Touchscreen.</w:t>
      </w:r>
    </w:p>
    <w:p w14:paraId="200A6C85" w14:textId="24A9A05C" w:rsidR="00E27797" w:rsidRPr="009D56F6" w:rsidRDefault="00E27797" w:rsidP="00E42578">
      <w:pPr>
        <w:pStyle w:val="ItemListinSeq"/>
        <w:spacing w:before="48" w:after="48"/>
      </w:pPr>
      <w:r w:rsidRPr="009D56F6">
        <w:lastRenderedPageBreak/>
        <w:t>Der MaxiCharger nimmt den Normalbetrieb wieder auf.</w:t>
      </w:r>
    </w:p>
    <w:p w14:paraId="0B0E3734" w14:textId="1F37DA2C" w:rsidR="00E27797" w:rsidRPr="009D56F6" w:rsidRDefault="00E27797" w:rsidP="009B3A01">
      <w:pPr>
        <w:pStyle w:val="2"/>
        <w:spacing w:before="240" w:line="276" w:lineRule="auto"/>
        <w:rPr>
          <w:rFonts w:eastAsia="宋体" w:cs="Arial"/>
        </w:rPr>
      </w:pPr>
      <w:bookmarkStart w:id="525" w:name="6.4_Charge_session"/>
      <w:bookmarkStart w:id="526" w:name="_bookmark111"/>
      <w:bookmarkStart w:id="527" w:name="_Ref101944318"/>
      <w:bookmarkStart w:id="528" w:name="_Toc106900433"/>
      <w:bookmarkStart w:id="529" w:name="_Toc120628671"/>
      <w:bookmarkEnd w:id="525"/>
      <w:bookmarkEnd w:id="526"/>
      <w:r w:rsidRPr="009D56F6">
        <w:rPr>
          <w:rFonts w:eastAsia="宋体" w:cs="Arial"/>
        </w:rPr>
        <w:t>Lade</w:t>
      </w:r>
      <w:bookmarkEnd w:id="527"/>
      <w:r w:rsidRPr="009D56F6">
        <w:rPr>
          <w:rFonts w:eastAsia="宋体" w:cs="Arial"/>
        </w:rPr>
        <w:t>vorgang</w:t>
      </w:r>
      <w:bookmarkEnd w:id="528"/>
      <w:bookmarkEnd w:id="529"/>
    </w:p>
    <w:p w14:paraId="5A9F1704" w14:textId="0E1749E7" w:rsidR="001817E0" w:rsidRPr="009D56F6" w:rsidRDefault="001817E0" w:rsidP="009B3A01">
      <w:pPr>
        <w:pStyle w:val="3"/>
        <w:spacing w:before="240" w:line="276" w:lineRule="auto"/>
        <w:rPr>
          <w:rFonts w:eastAsia="宋体"/>
        </w:rPr>
      </w:pPr>
      <w:bookmarkStart w:id="530" w:name="6.4.1_Charge_an_EV"/>
      <w:bookmarkStart w:id="531" w:name="_bookmark112"/>
      <w:bookmarkStart w:id="532" w:name="_Toc106900434"/>
      <w:bookmarkStart w:id="533" w:name="_Toc120628672"/>
      <w:bookmarkEnd w:id="530"/>
      <w:bookmarkEnd w:id="531"/>
      <w:r w:rsidRPr="009D56F6">
        <w:rPr>
          <w:rFonts w:eastAsia="宋体"/>
        </w:rPr>
        <w:t>Bildschirm-Layout</w:t>
      </w:r>
      <w:bookmarkEnd w:id="532"/>
      <w:bookmarkEnd w:id="533"/>
    </w:p>
    <w:p w14:paraId="6983A0CC" w14:textId="2E7ACE88" w:rsidR="00A2464D" w:rsidRPr="009D56F6" w:rsidRDefault="00C53131" w:rsidP="005E270C">
      <w:pPr>
        <w:pStyle w:val="a8"/>
      </w:pPr>
      <w:r w:rsidRPr="009D56F6">
        <w:rPr>
          <w:noProof/>
          <w:lang w:val="en-US"/>
        </w:rPr>
        <w:drawing>
          <wp:inline distT="0" distB="0" distL="0" distR="0" wp14:anchorId="410DAE99" wp14:editId="3041C340">
            <wp:extent cx="2707987" cy="3794837"/>
            <wp:effectExtent l="0" t="0" r="0"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718947" cy="3810196"/>
                    </a:xfrm>
                    <a:prstGeom prst="rect">
                      <a:avLst/>
                    </a:prstGeom>
                  </pic:spPr>
                </pic:pic>
              </a:graphicData>
            </a:graphic>
          </wp:inline>
        </w:drawing>
      </w:r>
    </w:p>
    <w:p w14:paraId="297161CB" w14:textId="767AB4AD" w:rsidR="00C53131" w:rsidRPr="009D56F6" w:rsidRDefault="00106E9F" w:rsidP="00E42578">
      <w:pPr>
        <w:pStyle w:val="EN"/>
      </w:pPr>
      <w:r w:rsidRPr="009D56F6">
        <w:rPr>
          <w:noProof/>
          <w:lang w:val="en-US"/>
        </w:rPr>
        <mc:AlternateContent>
          <mc:Choice Requires="wps">
            <w:drawing>
              <wp:inline distT="0" distB="0" distL="0" distR="0" wp14:anchorId="5C72480F" wp14:editId="78EF74B7">
                <wp:extent cx="4477110" cy="635"/>
                <wp:effectExtent l="0" t="0" r="0" b="8890"/>
                <wp:docPr id="4" name="文本框 4"/>
                <wp:cNvGraphicFramePr/>
                <a:graphic xmlns:a="http://schemas.openxmlformats.org/drawingml/2006/main">
                  <a:graphicData uri="http://schemas.microsoft.com/office/word/2010/wordprocessingShape">
                    <wps:wsp>
                      <wps:cNvSpPr txBox="1"/>
                      <wps:spPr>
                        <a:xfrm>
                          <a:off x="0" y="0"/>
                          <a:ext cx="4477110" cy="635"/>
                        </a:xfrm>
                        <a:prstGeom prst="rect">
                          <a:avLst/>
                        </a:prstGeom>
                        <a:solidFill>
                          <a:prstClr val="white"/>
                        </a:solidFill>
                        <a:ln>
                          <a:noFill/>
                        </a:ln>
                        <a:effectLst/>
                      </wps:spPr>
                      <wps:txbx>
                        <w:txbxContent>
                          <w:p w14:paraId="5F37B07E" w14:textId="5B880124" w:rsidR="00106E9F" w:rsidRPr="00833ED4" w:rsidRDefault="00E839B4" w:rsidP="00257337">
                            <w:pPr>
                              <w:pStyle w:val="FigureTittle"/>
                              <w:rPr>
                                <w:rFonts w:cs="Arial"/>
                                <w:noProof/>
                                <w:sz w:val="24"/>
                              </w:rPr>
                            </w:pPr>
                            <w:r w:rsidRPr="00F061E6">
                              <w:rPr>
                                <w:lang w:val="en-US"/>
                              </w:rPr>
                              <w:t>Abbildung</w:t>
                            </w:r>
                            <w:r w:rsidR="00106E9F" w:rsidRPr="00F061E6">
                              <w:t xml:space="preserve"> </w:t>
                            </w:r>
                            <w:r w:rsidRPr="00F061E6">
                              <w:fldChar w:fldCharType="begin"/>
                            </w:r>
                            <w:r w:rsidRPr="00F061E6">
                              <w:instrText xml:space="preserve"> STYLEREF 1 \s </w:instrText>
                            </w:r>
                            <w:r w:rsidRPr="00F061E6">
                              <w:fldChar w:fldCharType="separate"/>
                            </w:r>
                            <w:r w:rsidR="00106E9F" w:rsidRPr="00F061E6">
                              <w:rPr>
                                <w:noProof/>
                              </w:rPr>
                              <w:t>6</w:t>
                            </w:r>
                            <w:r w:rsidRPr="00F061E6">
                              <w:rPr>
                                <w:noProof/>
                              </w:rPr>
                              <w:fldChar w:fldCharType="end"/>
                            </w:r>
                            <w:r w:rsidR="00106E9F" w:rsidRPr="00F061E6">
                              <w:noBreakHyphen/>
                            </w:r>
                            <w:r w:rsidRPr="00F061E6">
                              <w:fldChar w:fldCharType="begin"/>
                            </w:r>
                            <w:r w:rsidRPr="00F061E6">
                              <w:instrText xml:space="preserve"> SEQ Figure \* ARABIC \s 1 </w:instrText>
                            </w:r>
                            <w:r w:rsidRPr="00F061E6">
                              <w:fldChar w:fldCharType="separate"/>
                            </w:r>
                            <w:r w:rsidR="00106E9F" w:rsidRPr="00F061E6">
                              <w:rPr>
                                <w:noProof/>
                              </w:rPr>
                              <w:t>2</w:t>
                            </w:r>
                            <w:r w:rsidRPr="00F061E6">
                              <w:rPr>
                                <w:noProof/>
                              </w:rPr>
                              <w:fldChar w:fldCharType="end"/>
                            </w:r>
                            <w:r w:rsidR="00106E9F" w:rsidRPr="00F061E6">
                              <w:t xml:space="preserve"> </w:t>
                            </w:r>
                            <w:r w:rsidR="00257337" w:rsidRPr="00F061E6">
                              <w:rPr>
                                <w:lang w:val="en-US"/>
                              </w:rPr>
                              <w:t>Standby-Bildschirm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C72480F" id="文本框 4" o:spid="_x0000_s1051" type="#_x0000_t202" style="width:352.5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" stroked="f">
                <v:textbox style="mso-fit-shape-to-text:t" inset="0,0,0,0">
                  <w:txbxContent>
                    <w:p w14:paraId="5F37B07E" w14:textId="5B880124" w:rsidR="00106E9F" w:rsidRPr="00833ED4" w:rsidRDefault="00E839B4" w:rsidP="00257337">
                      <w:pPr>
                        <w:pStyle w:val="FigureTittle"/>
                        <w:rPr>
                          <w:rFonts w:cs="Arial"/>
                          <w:noProof/>
                          <w:sz w:val="24"/>
                        </w:rPr>
                      </w:pPr>
                      <w:r w:rsidRPr="00F061E6">
                        <w:rPr>
                          <w:lang w:val="en-US"/>
                        </w:rPr>
                        <w:t>Abbildung</w:t>
                      </w:r>
                      <w:r w:rsidR="00106E9F" w:rsidRPr="00F061E6">
                        <w:t xml:space="preserve"> </w:t>
                      </w:r>
                      <w:r w:rsidRPr="00F061E6">
                        <w:fldChar w:fldCharType="begin"/>
                      </w:r>
                      <w:r w:rsidRPr="00F061E6">
                        <w:instrText xml:space="preserve"> STYLEREF 1 \s </w:instrText>
                      </w:r>
                      <w:r w:rsidRPr="00F061E6">
                        <w:fldChar w:fldCharType="separate"/>
                      </w:r>
                      <w:r w:rsidR="00106E9F" w:rsidRPr="00F061E6">
                        <w:rPr>
                          <w:noProof/>
                        </w:rPr>
                        <w:t>6</w:t>
                      </w:r>
                      <w:r w:rsidRPr="00F061E6">
                        <w:rPr>
                          <w:noProof/>
                        </w:rPr>
                        <w:fldChar w:fldCharType="end"/>
                      </w:r>
                      <w:r w:rsidR="00106E9F" w:rsidRPr="00F061E6">
                        <w:noBreakHyphen/>
                      </w:r>
                      <w:r w:rsidRPr="00F061E6">
                        <w:fldChar w:fldCharType="begin"/>
                      </w:r>
                      <w:r w:rsidRPr="00F061E6">
                        <w:instrText xml:space="preserve"> SEQ Figure \* ARABIC \s 1 </w:instrText>
                      </w:r>
                      <w:r w:rsidRPr="00F061E6">
                        <w:fldChar w:fldCharType="separate"/>
                      </w:r>
                      <w:r w:rsidR="00106E9F" w:rsidRPr="00F061E6">
                        <w:rPr>
                          <w:noProof/>
                        </w:rPr>
                        <w:t>2</w:t>
                      </w:r>
                      <w:r w:rsidRPr="00F061E6">
                        <w:rPr>
                          <w:noProof/>
                        </w:rPr>
                        <w:fldChar w:fldCharType="end"/>
                      </w:r>
                      <w:r w:rsidR="00106E9F" w:rsidRPr="00F061E6">
                        <w:t xml:space="preserve"> </w:t>
                      </w:r>
                      <w:r w:rsidR="00257337" w:rsidRPr="00F061E6">
                        <w:rPr>
                          <w:lang w:val="en-US"/>
                        </w:rPr>
                        <w:t>Standby-Bildschirm</w:t>
                      </w:r>
                    </w:p>
                  </w:txbxContent>
                </v:textbox>
                <w10:anchorlock/>
              </v:shape>
            </w:pict>
          </mc:Fallback>
        </mc:AlternateContent>
      </w:r>
    </w:p>
    <w:p w14:paraId="00163D21" w14:textId="0234BB3B" w:rsidR="001817E0" w:rsidRPr="009D56F6" w:rsidRDefault="001817E0" w:rsidP="00E42578">
      <w:pPr>
        <w:pStyle w:val="EN"/>
      </w:pPr>
      <w:r w:rsidRPr="009D56F6">
        <w:rPr>
          <w:rFonts w:ascii="宋体" w:eastAsia="宋体" w:hAnsi="宋体" w:cs="宋体" w:hint="eastAsia"/>
        </w:rPr>
        <w:t>①</w:t>
      </w:r>
      <w:r w:rsidRPr="009D56F6">
        <w:t xml:space="preserve"> Werbeseite — kann auf einem Vollbild angezeigt werden und wird in den folgenden Musterbeispielen ausgelassen</w:t>
      </w:r>
    </w:p>
    <w:p w14:paraId="2731FA67" w14:textId="591A14A3" w:rsidR="001817E0" w:rsidRPr="009D56F6" w:rsidRDefault="001817E0" w:rsidP="00E42578">
      <w:pPr>
        <w:pStyle w:val="EN"/>
      </w:pPr>
      <w:r w:rsidRPr="009D56F6">
        <w:rPr>
          <w:rFonts w:ascii="宋体" w:eastAsia="宋体" w:hAnsi="宋体" w:cs="宋体" w:hint="eastAsia"/>
        </w:rPr>
        <w:t>②</w:t>
      </w:r>
      <w:r w:rsidRPr="009D56F6">
        <w:t xml:space="preserve"> Anschlussoptionen — antippen, um Informationen zum Anschluss anzuzeigen </w:t>
      </w:r>
    </w:p>
    <w:p w14:paraId="5567CE29" w14:textId="248DBD44" w:rsidR="001817E0" w:rsidRPr="009D56F6" w:rsidRDefault="001817E0" w:rsidP="00E42578">
      <w:pPr>
        <w:pStyle w:val="EN"/>
      </w:pPr>
      <w:r w:rsidRPr="009D56F6">
        <w:rPr>
          <w:rFonts w:ascii="宋体" w:eastAsia="宋体" w:hAnsi="宋体" w:cs="宋体" w:hint="eastAsia"/>
        </w:rPr>
        <w:t>③</w:t>
      </w:r>
      <w:r w:rsidRPr="009D56F6">
        <w:t xml:space="preserve"> Home-Taste, Kosteninformationen und Sprachoptionen</w:t>
      </w:r>
    </w:p>
    <w:p w14:paraId="290EC2CE" w14:textId="4381A49D" w:rsidR="001817E0" w:rsidRPr="009D56F6" w:rsidRDefault="001817E0" w:rsidP="00E42578">
      <w:pPr>
        <w:pStyle w:val="EN"/>
      </w:pPr>
      <w:r w:rsidRPr="009D56F6">
        <w:rPr>
          <w:rFonts w:ascii="宋体" w:eastAsia="宋体" w:hAnsi="宋体" w:cs="宋体" w:hint="eastAsia"/>
        </w:rPr>
        <w:t>④</w:t>
      </w:r>
      <w:r w:rsidRPr="009D56F6">
        <w:t xml:space="preserve"> Internet-Symbol — in der unteren Ecke des Internet-Symbols erscheint ein , dass anzeigt, dass der MaxiCharger nicht ans Internet angeschlossen ist</w:t>
      </w:r>
    </w:p>
    <w:p w14:paraId="72DCE919" w14:textId="2D2FD164" w:rsidR="001817E0" w:rsidRPr="009D56F6" w:rsidRDefault="001817E0" w:rsidP="00E42578">
      <w:pPr>
        <w:pStyle w:val="EN"/>
        <w:rPr>
          <w:b/>
          <w:i/>
        </w:rPr>
      </w:pPr>
      <w:r w:rsidRPr="009D56F6">
        <w:lastRenderedPageBreak/>
        <w:t>Nachdem ein Stecker korrekt mit Ihrem EV verbunden wurde, erkennt das MaxiCharger den Stecker automatisch und der entsprechende Autorisierungsbildschirm des Steckers wird angezeigt.</w:t>
      </w:r>
    </w:p>
    <w:p w14:paraId="68E9F806" w14:textId="1BAFA91B" w:rsidR="001817E0" w:rsidRPr="009D56F6" w:rsidRDefault="001817E0" w:rsidP="00E42578">
      <w:pPr>
        <w:pStyle w:val="EN"/>
      </w:pPr>
      <w:r w:rsidRPr="009D56F6">
        <w:t xml:space="preserve">Wenn für einen längeren Zeitraum auf dem Autorisierungsbildschirm keine Aktion stattfindet, erscheint der Standby-Bildschirm. </w:t>
      </w:r>
      <w:r w:rsidR="00060F35" w:rsidRPr="009D56F6">
        <w:t>Wählen</w:t>
      </w:r>
      <w:r w:rsidRPr="009D56F6">
        <w:t xml:space="preserve"> Sie manuell den korrekten Stecker auf dem Touchscreen aus.</w:t>
      </w:r>
    </w:p>
    <w:p w14:paraId="362A399B" w14:textId="7485865D" w:rsidR="00FA5517" w:rsidRPr="009D56F6" w:rsidRDefault="00FA5517" w:rsidP="009B3A01">
      <w:pPr>
        <w:pStyle w:val="3"/>
        <w:spacing w:before="240" w:line="276" w:lineRule="auto"/>
        <w:rPr>
          <w:rFonts w:eastAsia="宋体"/>
        </w:rPr>
      </w:pPr>
      <w:bookmarkStart w:id="534" w:name="_Toc100418143"/>
      <w:bookmarkStart w:id="535" w:name="_Toc106900435"/>
      <w:bookmarkStart w:id="536" w:name="_Toc120628673"/>
      <w:r w:rsidRPr="009D56F6">
        <w:rPr>
          <w:rFonts w:eastAsia="宋体"/>
        </w:rPr>
        <w:t>Autorisierung</w:t>
      </w:r>
      <w:bookmarkEnd w:id="534"/>
      <w:bookmarkEnd w:id="535"/>
      <w:bookmarkEnd w:id="536"/>
    </w:p>
    <w:p w14:paraId="0CF0B97E" w14:textId="09D5B426" w:rsidR="00FA5517" w:rsidRPr="009D56F6" w:rsidRDefault="00FA5517" w:rsidP="00BD2480">
      <w:pPr>
        <w:pStyle w:val="NOTE0"/>
        <w:rPr>
          <w:rFonts w:cs="Arial"/>
        </w:rPr>
      </w:pPr>
      <w:r w:rsidRPr="009D56F6">
        <w:rPr>
          <w:rFonts w:cs="Arial"/>
          <w:noProof/>
          <w:lang w:val="en-US"/>
        </w:rPr>
        <w:drawing>
          <wp:anchor distT="0" distB="0" distL="114300" distR="114300" simplePos="0" relativeHeight="252290048" behindDoc="0" locked="0" layoutInCell="1" allowOverlap="1" wp14:anchorId="4B34BB1B" wp14:editId="75FCC621">
            <wp:simplePos x="0" y="0"/>
            <wp:positionH relativeFrom="leftMargin">
              <wp:posOffset>368400</wp:posOffset>
            </wp:positionH>
            <wp:positionV relativeFrom="paragraph">
              <wp:posOffset>42545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9D56F6">
        <w:rPr>
          <w:rFonts w:cs="Arial"/>
        </w:rPr>
        <w:t>WICHTIG</w:t>
      </w:r>
    </w:p>
    <w:p w14:paraId="0A08C382" w14:textId="240856E7" w:rsidR="00FA5517" w:rsidRPr="009D56F6" w:rsidRDefault="00FA5517">
      <w:pPr>
        <w:pStyle w:val="NOTEItemList"/>
        <w:spacing w:before="48" w:after="48"/>
      </w:pPr>
      <w:r w:rsidRPr="009D56F6">
        <w:t xml:space="preserve">Beobachten Sie den Bildschirm auf Störungen, wie z. B. Fehlermitteilungen, bevor Sie eine Ladesitzung beginnen. Überprüfen Sie die Umgebung und den MaxiCharger auf etwaige Störungen oder Schäden </w:t>
      </w:r>
    </w:p>
    <w:p w14:paraId="0D411691" w14:textId="7852F120" w:rsidR="00FA5517" w:rsidRPr="009D56F6" w:rsidRDefault="00FA5517">
      <w:pPr>
        <w:pStyle w:val="NOTEItemList"/>
        <w:spacing w:before="48" w:after="48"/>
      </w:pPr>
      <w:r w:rsidRPr="009D56F6">
        <w:t>Wenn der Bildschirm eine Fehlermitteilung anzeigt, verwenden Sie den MaxiCharger NICHT. Setzen Sie sich mit dem technischen Kundendienst von Autel in Verbindung.</w:t>
      </w:r>
    </w:p>
    <w:p w14:paraId="150B5EF8" w14:textId="3334949A" w:rsidR="00FA5517" w:rsidRPr="009D56F6" w:rsidRDefault="00FA5517" w:rsidP="00E42578">
      <w:pPr>
        <w:pStyle w:val="EN"/>
      </w:pPr>
      <w:r w:rsidRPr="009D56F6">
        <w:t>Wenn der Autorisierungsbildschirm erscheint, können Sie eine der folgenden Methoden verwenden, um eine Ladesitzung zu starten.</w:t>
      </w:r>
    </w:p>
    <w:p w14:paraId="7046FC99" w14:textId="7213525E" w:rsidR="00FA5517" w:rsidRPr="009D56F6" w:rsidRDefault="00FA5517" w:rsidP="00E42578">
      <w:pPr>
        <w:pStyle w:val="ItemList"/>
        <w:spacing w:before="48" w:after="48"/>
      </w:pPr>
      <w:r w:rsidRPr="009D56F6">
        <w:t>Scannen Sie den QR-Code auf dem Bildschirm</w:t>
      </w:r>
    </w:p>
    <w:p w14:paraId="6E5575BC" w14:textId="016BD186" w:rsidR="00FA5517" w:rsidRPr="009D56F6" w:rsidRDefault="00FA5517" w:rsidP="00E42578">
      <w:pPr>
        <w:pStyle w:val="ItemList"/>
        <w:spacing w:before="48" w:after="48"/>
      </w:pPr>
      <w:r w:rsidRPr="009D56F6">
        <w:t>RFID-Karte</w:t>
      </w:r>
    </w:p>
    <w:p w14:paraId="5F92ACC0" w14:textId="58F2EFB1" w:rsidR="00FA5517" w:rsidRPr="009D56F6" w:rsidRDefault="00FA5517" w:rsidP="00E42578">
      <w:pPr>
        <w:pStyle w:val="ItemList"/>
        <w:spacing w:before="48" w:after="48"/>
      </w:pPr>
      <w:r w:rsidRPr="009D56F6">
        <w:t>Einstecken &amp; Laden (unterstützt die ISO 15118 PnC-Funktion)</w:t>
      </w:r>
    </w:p>
    <w:p w14:paraId="18FA1A8B" w14:textId="58A9BC06" w:rsidR="00FA5517" w:rsidRPr="009D56F6" w:rsidRDefault="0028730B" w:rsidP="00E42578">
      <w:pPr>
        <w:pStyle w:val="ItemList"/>
        <w:spacing w:before="48" w:after="48"/>
      </w:pPr>
      <w:r w:rsidRPr="009D56F6">
        <w:t>Kreditkarte (optional)</w:t>
      </w:r>
    </w:p>
    <w:p w14:paraId="198E1050" w14:textId="14F8305C" w:rsidR="00FA5517" w:rsidRPr="009D56F6" w:rsidRDefault="00106E9F" w:rsidP="00106E9F">
      <w:pPr>
        <w:spacing w:line="276" w:lineRule="auto"/>
        <w:jc w:val="center"/>
        <w:rPr>
          <w:rFonts w:eastAsia="宋体"/>
        </w:rPr>
      </w:pPr>
      <w:bookmarkStart w:id="537" w:name="6.4.2_Start_a_charge_session"/>
      <w:bookmarkStart w:id="538" w:name="_bookmark113"/>
      <w:bookmarkStart w:id="539" w:name="_Ref101944378"/>
      <w:bookmarkEnd w:id="537"/>
      <w:bookmarkEnd w:id="538"/>
      <w:r w:rsidRPr="009D56F6">
        <w:rPr>
          <w:rFonts w:eastAsia="宋体"/>
          <w:noProof/>
          <w:lang w:val="en-US"/>
        </w:rPr>
        <w:drawing>
          <wp:inline distT="0" distB="0" distL="0" distR="0" wp14:anchorId="106405C7" wp14:editId="3D45531A">
            <wp:extent cx="3916998" cy="2199736"/>
            <wp:effectExtent l="0" t="0" r="7620" b="0"/>
            <wp:docPr id="474" name="图片 47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474" descr="图形用户界面, 应用程序&#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3971583" cy="2230390"/>
                    </a:xfrm>
                    <a:prstGeom prst="rect">
                      <a:avLst/>
                    </a:prstGeom>
                  </pic:spPr>
                </pic:pic>
              </a:graphicData>
            </a:graphic>
          </wp:inline>
        </w:drawing>
      </w:r>
    </w:p>
    <w:p w14:paraId="491E9AA3" w14:textId="51513323" w:rsidR="00C53131" w:rsidRPr="009D56F6" w:rsidRDefault="00106E9F" w:rsidP="009B3A01">
      <w:pPr>
        <w:spacing w:line="276" w:lineRule="auto"/>
        <w:rPr>
          <w:rFonts w:eastAsia="宋体"/>
        </w:rPr>
      </w:pPr>
      <w:r w:rsidRPr="009D56F6">
        <w:rPr>
          <w:rFonts w:eastAsia="宋体"/>
          <w:noProof/>
          <w:lang w:val="en-US"/>
        </w:rPr>
        <mc:AlternateContent>
          <mc:Choice Requires="wps">
            <w:drawing>
              <wp:inline distT="0" distB="0" distL="0" distR="0" wp14:anchorId="3323A806" wp14:editId="75B4E548">
                <wp:extent cx="4244196" cy="635"/>
                <wp:effectExtent l="0" t="0" r="4445" b="8890"/>
                <wp:docPr id="24170" name="文本框 24170"/>
                <wp:cNvGraphicFramePr/>
                <a:graphic xmlns:a="http://schemas.openxmlformats.org/drawingml/2006/main">
                  <a:graphicData uri="http://schemas.microsoft.com/office/word/2010/wordprocessingShape">
                    <wps:wsp>
                      <wps:cNvSpPr txBox="1"/>
                      <wps:spPr>
                        <a:xfrm>
                          <a:off x="0" y="0"/>
                          <a:ext cx="4244196" cy="635"/>
                        </a:xfrm>
                        <a:prstGeom prst="rect">
                          <a:avLst/>
                        </a:prstGeom>
                        <a:solidFill>
                          <a:prstClr val="white"/>
                        </a:solidFill>
                        <a:ln>
                          <a:noFill/>
                        </a:ln>
                        <a:effectLst/>
                      </wps:spPr>
                      <wps:txbx>
                        <w:txbxContent>
                          <w:p w14:paraId="0EAB00FA" w14:textId="1DC394BB" w:rsidR="00106E9F" w:rsidRPr="00833ED4" w:rsidRDefault="00E42578" w:rsidP="00E42578">
                            <w:pPr>
                              <w:pStyle w:val="FigureTittle"/>
                              <w:rPr>
                                <w:rFonts w:cs="Arial"/>
                                <w:noProof/>
                                <w:sz w:val="24"/>
                              </w:rPr>
                            </w:pPr>
                            <w:r w:rsidRPr="00F061E6">
                              <w:rPr>
                                <w:lang w:val="en-US"/>
                              </w:rPr>
                              <w:t xml:space="preserve">Abbildung </w:t>
                            </w:r>
                            <w:r w:rsidRPr="00F061E6">
                              <w:rPr>
                                <w:lang w:val="en-US"/>
                              </w:rPr>
                              <w:fldChar w:fldCharType="begin"/>
                            </w:r>
                            <w:r w:rsidRPr="00F061E6">
                              <w:rPr>
                                <w:lang w:val="en-US"/>
                              </w:rPr>
                              <w:instrText xml:space="preserve"> STYLEREF 1 \s </w:instrText>
                            </w:r>
                            <w:r w:rsidRPr="00F061E6">
                              <w:rPr>
                                <w:lang w:val="en-US"/>
                              </w:rPr>
                              <w:fldChar w:fldCharType="separate"/>
                            </w:r>
                            <w:r w:rsidRPr="00F061E6">
                              <w:rPr>
                                <w:lang w:val="en-US"/>
                              </w:rPr>
                              <w:t>6</w:t>
                            </w:r>
                            <w:r w:rsidRPr="00F061E6">
                              <w:fldChar w:fldCharType="end"/>
                            </w:r>
                            <w:r w:rsidRPr="00F061E6">
                              <w:rPr>
                                <w:lang w:val="en-US"/>
                              </w:rPr>
                              <w:noBreakHyphen/>
                            </w:r>
                            <w:r w:rsidRPr="00F061E6">
                              <w:rPr>
                                <w:lang w:val="en-US"/>
                              </w:rPr>
                              <w:fldChar w:fldCharType="begin"/>
                            </w:r>
                            <w:r w:rsidRPr="00F061E6">
                              <w:rPr>
                                <w:lang w:val="en-US"/>
                              </w:rPr>
                              <w:instrText xml:space="preserve"> SEQ Figure \* ARABIC \s 1 </w:instrText>
                            </w:r>
                            <w:r w:rsidRPr="00F061E6">
                              <w:rPr>
                                <w:lang w:val="en-US"/>
                              </w:rPr>
                              <w:fldChar w:fldCharType="separate"/>
                            </w:r>
                            <w:r w:rsidRPr="00F061E6">
                              <w:rPr>
                                <w:lang w:val="en-US"/>
                              </w:rPr>
                              <w:t>3</w:t>
                            </w:r>
                            <w:r w:rsidRPr="00F061E6">
                              <w:fldChar w:fldCharType="end"/>
                            </w:r>
                            <w:r w:rsidRPr="00F061E6">
                              <w:rPr>
                                <w:lang w:val="en-US"/>
                              </w:rPr>
                              <w:t xml:space="preserve"> Autorisierungsbildschir</w:t>
                            </w:r>
                            <w:r w:rsidR="00106E9F" w:rsidRPr="00F061E6">
                              <w: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3323A806" id="文本框 24170" o:spid="_x0000_s1052" type="#_x0000_t202" style="width:334.2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" stroked="f">
                <v:textbox style="mso-fit-shape-to-text:t" inset="0,0,0,0">
                  <w:txbxContent>
                    <w:p w14:paraId="0EAB00FA" w14:textId="1DC394BB" w:rsidR="00106E9F" w:rsidRPr="00833ED4" w:rsidRDefault="00E42578" w:rsidP="00E42578">
                      <w:pPr>
                        <w:pStyle w:val="FigureTittle"/>
                        <w:rPr>
                          <w:rFonts w:cs="Arial"/>
                          <w:noProof/>
                          <w:sz w:val="24"/>
                        </w:rPr>
                      </w:pPr>
                      <w:r w:rsidRPr="00F061E6">
                        <w:rPr>
                          <w:lang w:val="en-US"/>
                        </w:rPr>
                        <w:t xml:space="preserve">Abbildung </w:t>
                      </w:r>
                      <w:r w:rsidRPr="00F061E6">
                        <w:rPr>
                          <w:lang w:val="en-US"/>
                        </w:rPr>
                        <w:fldChar w:fldCharType="begin"/>
                      </w:r>
                      <w:r w:rsidRPr="00F061E6">
                        <w:rPr>
                          <w:lang w:val="en-US"/>
                        </w:rPr>
                        <w:instrText xml:space="preserve"> STYLEREF 1 \s </w:instrText>
                      </w:r>
                      <w:r w:rsidRPr="00F061E6">
                        <w:rPr>
                          <w:lang w:val="en-US"/>
                        </w:rPr>
                        <w:fldChar w:fldCharType="separate"/>
                      </w:r>
                      <w:r w:rsidRPr="00F061E6">
                        <w:rPr>
                          <w:lang w:val="en-US"/>
                        </w:rPr>
                        <w:t>6</w:t>
                      </w:r>
                      <w:r w:rsidRPr="00F061E6">
                        <w:fldChar w:fldCharType="end"/>
                      </w:r>
                      <w:r w:rsidRPr="00F061E6">
                        <w:rPr>
                          <w:lang w:val="en-US"/>
                        </w:rPr>
                        <w:noBreakHyphen/>
                      </w:r>
                      <w:r w:rsidRPr="00F061E6">
                        <w:rPr>
                          <w:lang w:val="en-US"/>
                        </w:rPr>
                        <w:fldChar w:fldCharType="begin"/>
                      </w:r>
                      <w:r w:rsidRPr="00F061E6">
                        <w:rPr>
                          <w:lang w:val="en-US"/>
                        </w:rPr>
                        <w:instrText xml:space="preserve"> SEQ Figure \* ARABIC \s 1 </w:instrText>
                      </w:r>
                      <w:r w:rsidRPr="00F061E6">
                        <w:rPr>
                          <w:lang w:val="en-US"/>
                        </w:rPr>
                        <w:fldChar w:fldCharType="separate"/>
                      </w:r>
                      <w:r w:rsidRPr="00F061E6">
                        <w:rPr>
                          <w:lang w:val="en-US"/>
                        </w:rPr>
                        <w:t>3</w:t>
                      </w:r>
                      <w:r w:rsidRPr="00F061E6">
                        <w:fldChar w:fldCharType="end"/>
                      </w:r>
                      <w:r w:rsidRPr="00F061E6">
                        <w:rPr>
                          <w:lang w:val="en-US"/>
                        </w:rPr>
                        <w:t xml:space="preserve"> Autorisierungsbildschir</w:t>
                      </w:r>
                      <w:r w:rsidR="00106E9F" w:rsidRPr="00F061E6">
                        <w:t>m</w:t>
                      </w:r>
                    </w:p>
                  </w:txbxContent>
                </v:textbox>
                <w10:anchorlock/>
              </v:shape>
            </w:pict>
          </mc:Fallback>
        </mc:AlternateContent>
      </w:r>
    </w:p>
    <w:p w14:paraId="700A73AA" w14:textId="7A794F76" w:rsidR="00FA5517" w:rsidRPr="009D56F6" w:rsidRDefault="00FA5517" w:rsidP="009B3A01">
      <w:pPr>
        <w:pStyle w:val="3"/>
        <w:spacing w:before="240" w:line="276" w:lineRule="auto"/>
        <w:rPr>
          <w:rFonts w:eastAsia="宋体"/>
          <w:b w:val="0"/>
          <w:i/>
        </w:rPr>
      </w:pPr>
      <w:bookmarkStart w:id="540" w:name="_Toc102658026"/>
      <w:bookmarkStart w:id="541" w:name="_Toc106900436"/>
      <w:bookmarkStart w:id="542" w:name="_Toc120628674"/>
      <w:r w:rsidRPr="009D56F6">
        <w:rPr>
          <w:rFonts w:eastAsia="宋体"/>
        </w:rPr>
        <w:lastRenderedPageBreak/>
        <w:t>Ladestart</w:t>
      </w:r>
      <w:bookmarkEnd w:id="540"/>
      <w:bookmarkEnd w:id="541"/>
      <w:bookmarkEnd w:id="542"/>
    </w:p>
    <w:p w14:paraId="707E8CB6" w14:textId="2A1D8378" w:rsidR="00C53131" w:rsidRPr="009D56F6" w:rsidRDefault="00E42578" w:rsidP="00E42578">
      <w:pPr>
        <w:pStyle w:val="EN"/>
      </w:pPr>
      <w:r w:rsidRPr="009D56F6">
        <w:t xml:space="preserve">Nach der Autorisierung wird der MaxiCharger die Kommunikation mit Ihrem EV erstellen und es werden notwendige Sicherheitstests durchgeführt. </w:t>
      </w:r>
      <w:r w:rsidRPr="009D56F6">
        <w:rPr>
          <w:lang w:val="en-US"/>
        </w:rPr>
        <w:t>Nach den Sicherheitstests startet die Ladevorgangssitzung automatisch gestartet.</w:t>
      </w:r>
    </w:p>
    <w:p w14:paraId="7DA13AFB" w14:textId="10835908" w:rsidR="00C53131" w:rsidRPr="009D56F6" w:rsidRDefault="00C53131" w:rsidP="001F79D5">
      <w:pPr>
        <w:pStyle w:val="EN"/>
        <w:spacing w:line="240" w:lineRule="auto"/>
      </w:pPr>
      <w:r w:rsidRPr="009D56F6">
        <w:rPr>
          <w:noProof/>
          <w:lang w:val="en-US"/>
        </w:rPr>
        <w:drawing>
          <wp:inline distT="0" distB="0" distL="0" distR="0" wp14:anchorId="7DCD5254" wp14:editId="090C93DE">
            <wp:extent cx="3381554" cy="1895556"/>
            <wp:effectExtent l="0" t="0" r="9525"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4.png"/>
                    <pic:cNvPicPr/>
                  </pic:nvPicPr>
                  <pic:blipFill rotWithShape="1">
                    <a:blip r:embed="rId71">
                      <a:extLst>
                        <a:ext uri="{28A0092B-C50C-407E-A947-70E740481C1C}">
                          <a14:useLocalDpi xmlns:a14="http://schemas.microsoft.com/office/drawing/2010/main" val="0"/>
                        </a:ext>
                      </a:extLst>
                    </a:blip>
                    <a:srcRect r="947" b="1612"/>
                    <a:stretch/>
                  </pic:blipFill>
                  <pic:spPr bwMode="auto">
                    <a:xfrm>
                      <a:off x="0" y="0"/>
                      <a:ext cx="3437785" cy="1927077"/>
                    </a:xfrm>
                    <a:prstGeom prst="rect">
                      <a:avLst/>
                    </a:prstGeom>
                    <a:ln>
                      <a:noFill/>
                    </a:ln>
                    <a:extLst>
                      <a:ext uri="{53640926-AAD7-44D8-BBD7-CCE9431645EC}">
                        <a14:shadowObscured xmlns:a14="http://schemas.microsoft.com/office/drawing/2010/main"/>
                      </a:ext>
                    </a:extLst>
                  </pic:spPr>
                </pic:pic>
              </a:graphicData>
            </a:graphic>
          </wp:inline>
        </w:drawing>
      </w:r>
    </w:p>
    <w:p w14:paraId="4DEAA33A" w14:textId="54DA1C7D" w:rsidR="00FA5517" w:rsidRPr="00F061E6" w:rsidRDefault="00FA5517" w:rsidP="00F061E6">
      <w:pPr>
        <w:pStyle w:val="FigureTittle"/>
        <w:ind w:firstLineChars="200" w:firstLine="361"/>
        <w:jc w:val="both"/>
        <w:rPr>
          <w:rFonts w:eastAsia="宋体" w:cs="Arial"/>
        </w:rPr>
      </w:pPr>
      <w:r w:rsidRPr="009D56F6">
        <w:rPr>
          <w:rFonts w:eastAsia="宋体" w:cs="Arial"/>
        </w:rPr>
        <w:t xml:space="preserve">Abbildung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6</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Figure \* ARABIC \s 1 </w:instrText>
      </w:r>
      <w:r w:rsidR="00DF431C" w:rsidRPr="009D56F6">
        <w:rPr>
          <w:rFonts w:eastAsia="宋体" w:cs="Arial"/>
        </w:rPr>
        <w:fldChar w:fldCharType="separate"/>
      </w:r>
      <w:r w:rsidR="00AF5E30" w:rsidRPr="009D56F6">
        <w:rPr>
          <w:rFonts w:eastAsia="宋体" w:cs="Arial"/>
          <w:noProof/>
        </w:rPr>
        <w:t>4</w:t>
      </w:r>
      <w:r w:rsidR="00DF431C" w:rsidRPr="009D56F6">
        <w:rPr>
          <w:rFonts w:eastAsia="宋体" w:cs="Arial"/>
          <w:noProof/>
        </w:rPr>
        <w:fldChar w:fldCharType="end"/>
      </w:r>
      <w:r w:rsidRPr="009D56F6">
        <w:rPr>
          <w:rFonts w:eastAsia="宋体" w:cs="Arial"/>
        </w:rPr>
        <w:t xml:space="preserve"> </w:t>
      </w:r>
      <w:r w:rsidR="00F061E6" w:rsidRPr="00F061E6">
        <w:rPr>
          <w:rFonts w:eastAsia="宋体" w:cs="Arial"/>
        </w:rPr>
        <w:t>Bildschirm zum Starten des Ladevorgangs</w:t>
      </w:r>
    </w:p>
    <w:p w14:paraId="36E40E82" w14:textId="3319006F" w:rsidR="00FA5517" w:rsidRPr="009D56F6" w:rsidRDefault="00FA5517" w:rsidP="009B3A01">
      <w:pPr>
        <w:pStyle w:val="3"/>
        <w:spacing w:before="240" w:line="276" w:lineRule="auto"/>
        <w:rPr>
          <w:rFonts w:eastAsia="宋体"/>
          <w:b w:val="0"/>
          <w:i/>
        </w:rPr>
      </w:pPr>
      <w:bookmarkStart w:id="543" w:name="_Toc102658027"/>
      <w:bookmarkStart w:id="544" w:name="_Toc106900437"/>
      <w:bookmarkStart w:id="545" w:name="_Toc120628675"/>
      <w:bookmarkStart w:id="546" w:name="_Ref101944384"/>
      <w:bookmarkEnd w:id="539"/>
      <w:r w:rsidRPr="009D56F6">
        <w:rPr>
          <w:rFonts w:eastAsia="宋体"/>
        </w:rPr>
        <w:t>Ladevorgang</w:t>
      </w:r>
      <w:bookmarkEnd w:id="543"/>
      <w:bookmarkEnd w:id="544"/>
      <w:bookmarkEnd w:id="545"/>
    </w:p>
    <w:p w14:paraId="660D5FD3" w14:textId="7EA1730F" w:rsidR="00FA5517" w:rsidRPr="009D56F6" w:rsidRDefault="00FA5517" w:rsidP="00E42578">
      <w:pPr>
        <w:pStyle w:val="EN"/>
        <w:rPr>
          <w:b/>
          <w:i/>
        </w:rPr>
      </w:pPr>
      <w:r w:rsidRPr="009D56F6">
        <w:t>Sie werden über den Fortschritt während des Ladevorgangs informiert. Informationen über die Ladedauer, das Volumen, die Kosten und die Leistung erscheinen auf dem Ladebildschirm Tippen Sie auf die rechte Pfeiltaste rechts, um mehr Informationen über den Ladestatus aufzurufen, einschließlich SoC (Ladezustand), Strom und Spannung.</w:t>
      </w:r>
    </w:p>
    <w:p w14:paraId="0F19FBA9" w14:textId="68A20268" w:rsidR="00C53131" w:rsidRPr="009D56F6" w:rsidRDefault="00C77578" w:rsidP="00E42578">
      <w:pPr>
        <w:pStyle w:val="EN"/>
      </w:pPr>
      <w:r w:rsidRPr="009D56F6">
        <w:t xml:space="preserve">Warten Sie, bis das EV </w:t>
      </w:r>
      <w:r w:rsidR="00060F35" w:rsidRPr="009D56F6">
        <w:t>vollständig</w:t>
      </w:r>
      <w:r w:rsidRPr="009D56F6">
        <w:t xml:space="preserve"> aufgeladen ist oder beenden Sie die Ladesitzung, indem Sie die </w:t>
      </w:r>
      <w:r w:rsidRPr="009D56F6">
        <w:rPr>
          <w:b/>
        </w:rPr>
        <w:t>Stopp</w:t>
      </w:r>
      <w:r w:rsidRPr="009D56F6">
        <w:t>-Taste auf dem Bildschirm antippen.</w:t>
      </w:r>
    </w:p>
    <w:p w14:paraId="1DE57904" w14:textId="1AC5B500" w:rsidR="001E7F92" w:rsidRPr="009D56F6" w:rsidRDefault="001E7F92" w:rsidP="001F79D5">
      <w:pPr>
        <w:pStyle w:val="EN"/>
        <w:spacing w:line="240" w:lineRule="auto"/>
      </w:pPr>
      <w:r w:rsidRPr="009D56F6">
        <w:rPr>
          <w:noProof/>
          <w:lang w:val="en-US"/>
        </w:rPr>
        <w:drawing>
          <wp:inline distT="0" distB="0" distL="0" distR="0" wp14:anchorId="739F90D6" wp14:editId="6070E7DA">
            <wp:extent cx="3432395" cy="1944142"/>
            <wp:effectExtent l="0" t="0" r="0" b="0"/>
            <wp:docPr id="481" name="图片 48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图片 481" descr="图形用户界面&#10;&#10;描述已自动生成"/>
                    <pic:cNvPicPr/>
                  </pic:nvPicPr>
                  <pic:blipFill>
                    <a:blip r:embed="rId72">
                      <a:extLst>
                        <a:ext uri="{28A0092B-C50C-407E-A947-70E740481C1C}">
                          <a14:useLocalDpi xmlns:a14="http://schemas.microsoft.com/office/drawing/2010/main" val="0"/>
                        </a:ext>
                      </a:extLst>
                    </a:blip>
                    <a:stretch>
                      <a:fillRect/>
                    </a:stretch>
                  </pic:blipFill>
                  <pic:spPr>
                    <a:xfrm>
                      <a:off x="0" y="0"/>
                      <a:ext cx="3490159" cy="1976860"/>
                    </a:xfrm>
                    <a:prstGeom prst="rect">
                      <a:avLst/>
                    </a:prstGeom>
                  </pic:spPr>
                </pic:pic>
              </a:graphicData>
            </a:graphic>
          </wp:inline>
        </w:drawing>
      </w:r>
    </w:p>
    <w:p w14:paraId="7EF69FB1" w14:textId="5F3D13D1" w:rsidR="001E7F92" w:rsidRPr="009D56F6" w:rsidRDefault="001E7F92" w:rsidP="00E42578">
      <w:pPr>
        <w:pStyle w:val="EN"/>
      </w:pPr>
      <w:r w:rsidRPr="009D56F6">
        <w:rPr>
          <w:noProof/>
          <w:lang w:val="en-US"/>
        </w:rPr>
        <mc:AlternateContent>
          <mc:Choice Requires="wps">
            <w:drawing>
              <wp:inline distT="0" distB="0" distL="0" distR="0" wp14:anchorId="452E10F7" wp14:editId="7321DCB0">
                <wp:extent cx="3467100" cy="45719"/>
                <wp:effectExtent l="0" t="0" r="0" b="1270"/>
                <wp:docPr id="10" name="文本框 10"/>
                <wp:cNvGraphicFramePr/>
                <a:graphic xmlns:a="http://schemas.openxmlformats.org/drawingml/2006/main">
                  <a:graphicData uri="http://schemas.microsoft.com/office/word/2010/wordprocessingShape">
                    <wps:wsp>
                      <wps:cNvSpPr txBox="1"/>
                      <wps:spPr>
                        <a:xfrm>
                          <a:off x="0" y="0"/>
                          <a:ext cx="3467100" cy="45719"/>
                        </a:xfrm>
                        <a:prstGeom prst="rect">
                          <a:avLst/>
                        </a:prstGeom>
                        <a:solidFill>
                          <a:prstClr val="white"/>
                        </a:solidFill>
                        <a:ln>
                          <a:noFill/>
                        </a:ln>
                        <a:effectLst/>
                      </wps:spPr>
                      <wps:txbx>
                        <w:txbxContent>
                          <w:p w14:paraId="13DB4D9C" w14:textId="3FB67494" w:rsidR="001E7F92" w:rsidRPr="00336477" w:rsidRDefault="001E7F92" w:rsidP="00E42578">
                            <w:pPr>
                              <w:pStyle w:val="FigureTittle"/>
                              <w:rPr>
                                <w:rFonts w:cs="Arial"/>
                                <w:bCs/>
                                <w:noProof/>
                                <w:szCs w:val="24"/>
                              </w:rPr>
                            </w:pPr>
                            <w:r w:rsidRPr="00F061E6">
                              <w:t xml:space="preserve">Abbildung </w:t>
                            </w:r>
                            <w:r w:rsidRPr="00F061E6">
                              <w:fldChar w:fldCharType="begin"/>
                            </w:r>
                            <w:r w:rsidRPr="00F061E6">
                              <w:instrText xml:space="preserve"> STYLEREF 1 \s </w:instrText>
                            </w:r>
                            <w:r w:rsidRPr="00F061E6">
                              <w:fldChar w:fldCharType="separate"/>
                            </w:r>
                            <w:r w:rsidRPr="00F061E6">
                              <w:rPr>
                                <w:noProof/>
                              </w:rPr>
                              <w:t>6</w:t>
                            </w:r>
                            <w:r w:rsidRPr="00F061E6">
                              <w:rPr>
                                <w:noProof/>
                              </w:rPr>
                              <w:fldChar w:fldCharType="end"/>
                            </w:r>
                            <w:r w:rsidRPr="00F061E6">
                              <w:noBreakHyphen/>
                            </w:r>
                            <w:r w:rsidRPr="00F061E6">
                              <w:fldChar w:fldCharType="begin"/>
                            </w:r>
                            <w:r w:rsidRPr="00F061E6">
                              <w:instrText xml:space="preserve"> SEQ Figure \* ARABIC \s 1 </w:instrText>
                            </w:r>
                            <w:r w:rsidRPr="00F061E6">
                              <w:fldChar w:fldCharType="separate"/>
                            </w:r>
                            <w:r w:rsidRPr="00F061E6">
                              <w:rPr>
                                <w:noProof/>
                              </w:rPr>
                              <w:t>5</w:t>
                            </w:r>
                            <w:r w:rsidRPr="00F061E6">
                              <w:rPr>
                                <w:noProof/>
                              </w:rPr>
                              <w:fldChar w:fldCharType="end"/>
                            </w:r>
                            <w:r w:rsidRPr="00F061E6">
                              <w:t xml:space="preserve"> </w:t>
                            </w:r>
                            <w:r w:rsidR="00E42578" w:rsidRPr="00F061E6">
                              <w:rPr>
                                <w:lang w:val="en-US"/>
                              </w:rPr>
                              <w:t>Ladevorgangsbildschirm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52E10F7" id="文本框 10" o:spid="_x0000_s1053" type="#_x0000_t202" style="width:273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" stroked="f">
                <v:textbox style="mso-fit-shape-to-text:t" inset="0,0,0,0">
                  <w:txbxContent>
                    <w:p w14:paraId="13DB4D9C" w14:textId="3FB67494" w:rsidR="001E7F92" w:rsidRPr="00336477" w:rsidRDefault="001E7F92" w:rsidP="00E42578">
                      <w:pPr>
                        <w:pStyle w:val="FigureTittle"/>
                        <w:rPr>
                          <w:rFonts w:cs="Arial"/>
                          <w:bCs/>
                          <w:noProof/>
                          <w:szCs w:val="24"/>
                        </w:rPr>
                      </w:pPr>
                      <w:r w:rsidRPr="00F061E6">
                        <w:t xml:space="preserve">Abbildung </w:t>
                      </w:r>
                      <w:r w:rsidRPr="00F061E6">
                        <w:fldChar w:fldCharType="begin"/>
                      </w:r>
                      <w:r w:rsidRPr="00F061E6">
                        <w:instrText xml:space="preserve"> STYLEREF 1 \s </w:instrText>
                      </w:r>
                      <w:r w:rsidRPr="00F061E6">
                        <w:fldChar w:fldCharType="separate"/>
                      </w:r>
                      <w:r w:rsidRPr="00F061E6">
                        <w:rPr>
                          <w:noProof/>
                        </w:rPr>
                        <w:t>6</w:t>
                      </w:r>
                      <w:r w:rsidRPr="00F061E6">
                        <w:rPr>
                          <w:noProof/>
                        </w:rPr>
                        <w:fldChar w:fldCharType="end"/>
                      </w:r>
                      <w:r w:rsidRPr="00F061E6">
                        <w:noBreakHyphen/>
                      </w:r>
                      <w:r w:rsidRPr="00F061E6">
                        <w:fldChar w:fldCharType="begin"/>
                      </w:r>
                      <w:r w:rsidRPr="00F061E6">
                        <w:instrText xml:space="preserve"> SEQ Figure \* ARABIC \s 1 </w:instrText>
                      </w:r>
                      <w:r w:rsidRPr="00F061E6">
                        <w:fldChar w:fldCharType="separate"/>
                      </w:r>
                      <w:r w:rsidRPr="00F061E6">
                        <w:rPr>
                          <w:noProof/>
                        </w:rPr>
                        <w:t>5</w:t>
                      </w:r>
                      <w:r w:rsidRPr="00F061E6">
                        <w:rPr>
                          <w:noProof/>
                        </w:rPr>
                        <w:fldChar w:fldCharType="end"/>
                      </w:r>
                      <w:r w:rsidRPr="00F061E6">
                        <w:t xml:space="preserve"> </w:t>
                      </w:r>
                      <w:r w:rsidR="00E42578" w:rsidRPr="00F061E6">
                        <w:rPr>
                          <w:lang w:val="en-US"/>
                        </w:rPr>
                        <w:t>Ladevorgangsbildschirm</w:t>
                      </w:r>
                    </w:p>
                  </w:txbxContent>
                </v:textbox>
                <w10:anchorlock/>
              </v:shape>
            </w:pict>
          </mc:Fallback>
        </mc:AlternateContent>
      </w:r>
    </w:p>
    <w:p w14:paraId="792B5A36" w14:textId="2AD36A91" w:rsidR="00E27797" w:rsidRPr="009D56F6" w:rsidRDefault="00B80BE6" w:rsidP="009B3A01">
      <w:pPr>
        <w:pStyle w:val="3"/>
        <w:spacing w:before="240" w:line="276" w:lineRule="auto"/>
        <w:rPr>
          <w:rFonts w:eastAsia="宋体"/>
          <w:szCs w:val="24"/>
        </w:rPr>
      </w:pPr>
      <w:bookmarkStart w:id="547" w:name="_Toc106900438"/>
      <w:bookmarkStart w:id="548" w:name="_Toc120628676"/>
      <w:r w:rsidRPr="009D56F6">
        <w:rPr>
          <w:rFonts w:eastAsia="宋体"/>
        </w:rPr>
        <w:lastRenderedPageBreak/>
        <w:t>Ladevorgang beenden</w:t>
      </w:r>
      <w:bookmarkEnd w:id="546"/>
      <w:bookmarkEnd w:id="547"/>
      <w:bookmarkEnd w:id="548"/>
    </w:p>
    <w:p w14:paraId="20B806D6" w14:textId="65CE99D3" w:rsidR="00E27797" w:rsidRPr="009D56F6" w:rsidRDefault="00B80BE6" w:rsidP="009B3A01">
      <w:pPr>
        <w:pStyle w:val="a0"/>
        <w:spacing w:line="276" w:lineRule="auto"/>
        <w:rPr>
          <w:rFonts w:eastAsia="宋体" w:cs="Arial"/>
          <w:sz w:val="20"/>
          <w:szCs w:val="20"/>
        </w:rPr>
      </w:pPr>
      <w:r w:rsidRPr="009D56F6">
        <w:rPr>
          <w:rFonts w:eastAsia="宋体" w:cs="Arial"/>
        </w:rPr>
        <w:t>Zum Beenden des Ladevorgangs</w:t>
      </w:r>
    </w:p>
    <w:p w14:paraId="4EEB1336" w14:textId="76A1B16C" w:rsidR="00E27797" w:rsidRPr="009D56F6" w:rsidRDefault="00E7187C" w:rsidP="0057198A">
      <w:pPr>
        <w:pStyle w:val="a8"/>
        <w:numPr>
          <w:ilvl w:val="0"/>
          <w:numId w:val="25"/>
        </w:numPr>
      </w:pPr>
      <w:r w:rsidRPr="009D56F6">
        <w:t xml:space="preserve">Tippen Sie die </w:t>
      </w:r>
      <w:r w:rsidRPr="009D56F6">
        <w:rPr>
          <w:b/>
          <w:bCs/>
        </w:rPr>
        <w:t>Stopp-</w:t>
      </w:r>
      <w:r w:rsidRPr="009D56F6">
        <w:t>Taste auf dem Bildschirm an.</w:t>
      </w:r>
    </w:p>
    <w:p w14:paraId="2D623BDF" w14:textId="710696B6" w:rsidR="00E27797" w:rsidRPr="009D56F6" w:rsidRDefault="00E27797" w:rsidP="00BD2480">
      <w:pPr>
        <w:pStyle w:val="NOTE0"/>
        <w:rPr>
          <w:rFonts w:cs="Arial"/>
        </w:rPr>
      </w:pPr>
      <w:r w:rsidRPr="009D56F6">
        <w:rPr>
          <w:rFonts w:cs="Arial"/>
          <w:noProof/>
          <w:lang w:val="en-US"/>
        </w:rPr>
        <w:drawing>
          <wp:anchor distT="0" distB="0" distL="114300" distR="114300" simplePos="0" relativeHeight="251883520" behindDoc="0" locked="0" layoutInCell="1" allowOverlap="1" wp14:anchorId="04CC4EFE" wp14:editId="763C643A">
            <wp:simplePos x="0" y="0"/>
            <wp:positionH relativeFrom="column">
              <wp:posOffset>-10795</wp:posOffset>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2C9FAD69" w14:textId="489CA66D" w:rsidR="00E27797" w:rsidRPr="009D56F6" w:rsidRDefault="00E27797" w:rsidP="00BD2480">
      <w:pPr>
        <w:pStyle w:val="NOTE"/>
      </w:pPr>
      <w:r w:rsidRPr="009D56F6">
        <w:t>Wenn die Batterie voll ist, stoppt die Ladesitzung automatisch.</w:t>
      </w:r>
    </w:p>
    <w:p w14:paraId="60EB3F45" w14:textId="6155115E" w:rsidR="00E7187C" w:rsidRPr="009D56F6" w:rsidRDefault="00E7187C" w:rsidP="0057198A">
      <w:pPr>
        <w:pStyle w:val="a8"/>
        <w:numPr>
          <w:ilvl w:val="0"/>
          <w:numId w:val="25"/>
        </w:numPr>
        <w:rPr>
          <w:b/>
        </w:rPr>
      </w:pPr>
      <w:r w:rsidRPr="009D56F6">
        <w:t>Normalerweise müssen Sie unter Verwendung der gleichen Authentifizierungsmethode wie beim Start erneut autorisieren, um den Ladevorgang abzuschließen.</w:t>
      </w:r>
    </w:p>
    <w:p w14:paraId="3BE716AE" w14:textId="182AF9B4" w:rsidR="00E7187C" w:rsidRPr="009D56F6" w:rsidRDefault="00E7187C" w:rsidP="00E42578">
      <w:pPr>
        <w:pStyle w:val="ItemListinSeq"/>
        <w:spacing w:before="48" w:after="48"/>
        <w:rPr>
          <w:b/>
        </w:rPr>
      </w:pPr>
      <w:r w:rsidRPr="009D56F6">
        <w:t xml:space="preserve">QR-Code: Tippen Sie auf die Taste </w:t>
      </w:r>
      <w:r w:rsidRPr="009D56F6">
        <w:rPr>
          <w:b/>
        </w:rPr>
        <w:t>Stopp</w:t>
      </w:r>
      <w:r w:rsidRPr="009D56F6">
        <w:t xml:space="preserve"> auf dem Ladebildschirm der Autel-Lade-App.</w:t>
      </w:r>
    </w:p>
    <w:p w14:paraId="2B5DD82B" w14:textId="7C2D1E90" w:rsidR="00E7187C" w:rsidRPr="009D56F6" w:rsidRDefault="00E7187C" w:rsidP="00E42578">
      <w:pPr>
        <w:pStyle w:val="ItemListinSeq"/>
        <w:spacing w:before="48" w:after="48"/>
        <w:rPr>
          <w:b/>
        </w:rPr>
      </w:pPr>
      <w:r w:rsidRPr="009D56F6">
        <w:t xml:space="preserve">RFID-Karte Legen Sie die RFID-Karte erneut auf den Kartenleser, um den Ladevorgang abzuschließen. </w:t>
      </w:r>
    </w:p>
    <w:p w14:paraId="7FF8D4C0" w14:textId="0AB1FEF3" w:rsidR="00C53131" w:rsidRPr="009D56F6" w:rsidRDefault="00E7187C" w:rsidP="00E42578">
      <w:pPr>
        <w:pStyle w:val="ItemListinSeq"/>
        <w:spacing w:before="48" w:after="48"/>
      </w:pPr>
      <w:r w:rsidRPr="009D56F6">
        <w:t>Kreditkarte: Beenden Sie den Ladevorgang direkt.</w:t>
      </w:r>
    </w:p>
    <w:p w14:paraId="2C02ED4B" w14:textId="3DC45914" w:rsidR="00E27797" w:rsidRPr="009D56F6" w:rsidRDefault="00C77578" w:rsidP="0057198A">
      <w:pPr>
        <w:pStyle w:val="a8"/>
        <w:numPr>
          <w:ilvl w:val="0"/>
          <w:numId w:val="25"/>
        </w:numPr>
      </w:pPr>
      <w:r w:rsidRPr="009D56F6">
        <w:t>Wenn der Ladevorgang abgeschlossen ist, werden Ihre Auftragsdetails erscheinen.</w:t>
      </w:r>
    </w:p>
    <w:p w14:paraId="6514D6A7" w14:textId="748ED299" w:rsidR="00C53131" w:rsidRPr="009D56F6" w:rsidRDefault="00C53131" w:rsidP="005E270C">
      <w:pPr>
        <w:pStyle w:val="a8"/>
      </w:pPr>
      <w:r w:rsidRPr="009D56F6">
        <w:rPr>
          <w:noProof/>
          <w:lang w:val="en-US"/>
        </w:rPr>
        <w:drawing>
          <wp:inline distT="0" distB="0" distL="0" distR="0" wp14:anchorId="0D805666" wp14:editId="03B2050A">
            <wp:extent cx="3260785" cy="1838320"/>
            <wp:effectExtent l="0" t="0" r="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6-6.png"/>
                    <pic:cNvPicPr/>
                  </pic:nvPicPr>
                  <pic:blipFill rotWithShape="1">
                    <a:blip r:embed="rId73">
                      <a:extLst>
                        <a:ext uri="{28A0092B-C50C-407E-A947-70E740481C1C}">
                          <a14:useLocalDpi xmlns:a14="http://schemas.microsoft.com/office/drawing/2010/main" val="0"/>
                        </a:ext>
                      </a:extLst>
                    </a:blip>
                    <a:srcRect r="1095"/>
                    <a:stretch/>
                  </pic:blipFill>
                  <pic:spPr bwMode="auto">
                    <a:xfrm>
                      <a:off x="0" y="0"/>
                      <a:ext cx="3330389" cy="1877560"/>
                    </a:xfrm>
                    <a:prstGeom prst="rect">
                      <a:avLst/>
                    </a:prstGeom>
                    <a:ln>
                      <a:noFill/>
                    </a:ln>
                    <a:extLst>
                      <a:ext uri="{53640926-AAD7-44D8-BBD7-CCE9431645EC}">
                        <a14:shadowObscured xmlns:a14="http://schemas.microsoft.com/office/drawing/2010/main"/>
                      </a:ext>
                    </a:extLst>
                  </pic:spPr>
                </pic:pic>
              </a:graphicData>
            </a:graphic>
          </wp:inline>
        </w:drawing>
      </w:r>
    </w:p>
    <w:p w14:paraId="6B7BA519" w14:textId="51E5FF27" w:rsidR="00C53131" w:rsidRPr="009D56F6" w:rsidRDefault="002B7ECE" w:rsidP="005E270C">
      <w:pPr>
        <w:pStyle w:val="a8"/>
      </w:pPr>
      <w:r w:rsidRPr="009D56F6">
        <w:rPr>
          <w:noProof/>
          <w:lang w:val="en-US"/>
        </w:rPr>
        <mc:AlternateContent>
          <mc:Choice Requires="wps">
            <w:drawing>
              <wp:inline distT="0" distB="0" distL="0" distR="0" wp14:anchorId="2179117F" wp14:editId="5AF6684A">
                <wp:extent cx="3357245" cy="635"/>
                <wp:effectExtent l="0" t="0" r="0" b="8890"/>
                <wp:docPr id="12" name="文本框 12"/>
                <wp:cNvGraphicFramePr/>
                <a:graphic xmlns:a="http://schemas.openxmlformats.org/drawingml/2006/main">
                  <a:graphicData uri="http://schemas.microsoft.com/office/word/2010/wordprocessingShape">
                    <wps:wsp>
                      <wps:cNvSpPr txBox="1"/>
                      <wps:spPr>
                        <a:xfrm>
                          <a:off x="0" y="0"/>
                          <a:ext cx="3357245" cy="635"/>
                        </a:xfrm>
                        <a:prstGeom prst="rect">
                          <a:avLst/>
                        </a:prstGeom>
                        <a:solidFill>
                          <a:prstClr val="white"/>
                        </a:solidFill>
                        <a:ln>
                          <a:noFill/>
                        </a:ln>
                        <a:effectLst/>
                      </wps:spPr>
                      <wps:txbx>
                        <w:txbxContent>
                          <w:p w14:paraId="6DF34EAC" w14:textId="5E142DDE" w:rsidR="00247086" w:rsidRPr="00E11CBC" w:rsidRDefault="00247086" w:rsidP="00E42578">
                            <w:pPr>
                              <w:pStyle w:val="FigureTittle"/>
                              <w:rPr>
                                <w:rFonts w:cs="宋体"/>
                                <w:noProof/>
                                <w:snapToGrid w:val="0"/>
                              </w:rPr>
                            </w:pPr>
                            <w:r w:rsidRPr="00F061E6">
                              <w:t xml:space="preserve">Abbildung </w:t>
                            </w:r>
                            <w:r w:rsidRPr="00F061E6">
                              <w:fldChar w:fldCharType="begin"/>
                            </w:r>
                            <w:r w:rsidRPr="00F061E6">
                              <w:instrText xml:space="preserve"> STYLEREF 1 \s </w:instrText>
                            </w:r>
                            <w:r w:rsidRPr="00F061E6">
                              <w:fldChar w:fldCharType="separate"/>
                            </w:r>
                            <w:r w:rsidR="00AF5E30" w:rsidRPr="00F061E6">
                              <w:rPr>
                                <w:noProof/>
                              </w:rPr>
                              <w:t>6</w:t>
                            </w:r>
                            <w:r w:rsidRPr="00F061E6">
                              <w:rPr>
                                <w:noProof/>
                              </w:rPr>
                              <w:fldChar w:fldCharType="end"/>
                            </w:r>
                            <w:r w:rsidRPr="00F061E6">
                              <w:noBreakHyphen/>
                            </w:r>
                            <w:r w:rsidRPr="00F061E6">
                              <w:fldChar w:fldCharType="begin"/>
                            </w:r>
                            <w:r w:rsidRPr="00F061E6">
                              <w:instrText xml:space="preserve"> SEQ Figure \* ARABIC \s 1 </w:instrText>
                            </w:r>
                            <w:r w:rsidRPr="00F061E6">
                              <w:fldChar w:fldCharType="separate"/>
                            </w:r>
                            <w:r w:rsidR="00AF5E30" w:rsidRPr="00F061E6">
                              <w:rPr>
                                <w:noProof/>
                              </w:rPr>
                              <w:t>6</w:t>
                            </w:r>
                            <w:r w:rsidRPr="00F061E6">
                              <w:rPr>
                                <w:noProof/>
                              </w:rPr>
                              <w:fldChar w:fldCharType="end"/>
                            </w:r>
                            <w:r w:rsidRPr="00F061E6">
                              <w:t xml:space="preserve"> </w:t>
                            </w:r>
                            <w:r w:rsidR="00E42578" w:rsidRPr="00F061E6">
                              <w:rPr>
                                <w:lang w:val="en-US"/>
                              </w:rPr>
                              <w:t>Auftragsdetailsbildschirm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2179117F" id="文本框 12" o:spid="_x0000_s1054" type="#_x0000_t202" style="width:264.3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" stroked="f">
                <v:textbox style="mso-fit-shape-to-text:t" inset="0,0,0,0">
                  <w:txbxContent>
                    <w:p w14:paraId="6DF34EAC" w14:textId="5E142DDE" w:rsidR="00247086" w:rsidRPr="00E11CBC" w:rsidRDefault="00247086" w:rsidP="00E42578">
                      <w:pPr>
                        <w:pStyle w:val="FigureTittle"/>
                        <w:rPr>
                          <w:rFonts w:cs="宋体"/>
                          <w:noProof/>
                          <w:snapToGrid w:val="0"/>
                        </w:rPr>
                      </w:pPr>
                      <w:r w:rsidRPr="00F061E6">
                        <w:t xml:space="preserve">Abbildung </w:t>
                      </w:r>
                      <w:r w:rsidRPr="00F061E6">
                        <w:fldChar w:fldCharType="begin"/>
                      </w:r>
                      <w:r w:rsidRPr="00F061E6">
                        <w:instrText xml:space="preserve"> STYLEREF 1 \s </w:instrText>
                      </w:r>
                      <w:r w:rsidRPr="00F061E6">
                        <w:fldChar w:fldCharType="separate"/>
                      </w:r>
                      <w:r w:rsidR="00AF5E30" w:rsidRPr="00F061E6">
                        <w:rPr>
                          <w:noProof/>
                        </w:rPr>
                        <w:t>6</w:t>
                      </w:r>
                      <w:r w:rsidRPr="00F061E6">
                        <w:rPr>
                          <w:noProof/>
                        </w:rPr>
                        <w:fldChar w:fldCharType="end"/>
                      </w:r>
                      <w:r w:rsidRPr="00F061E6">
                        <w:noBreakHyphen/>
                      </w:r>
                      <w:r w:rsidRPr="00F061E6">
                        <w:fldChar w:fldCharType="begin"/>
                      </w:r>
                      <w:r w:rsidRPr="00F061E6">
                        <w:instrText xml:space="preserve"> SEQ Figure \* ARABIC \s 1 </w:instrText>
                      </w:r>
                      <w:r w:rsidRPr="00F061E6">
                        <w:fldChar w:fldCharType="separate"/>
                      </w:r>
                      <w:r w:rsidR="00AF5E30" w:rsidRPr="00F061E6">
                        <w:rPr>
                          <w:noProof/>
                        </w:rPr>
                        <w:t>6</w:t>
                      </w:r>
                      <w:r w:rsidRPr="00F061E6">
                        <w:rPr>
                          <w:noProof/>
                        </w:rPr>
                        <w:fldChar w:fldCharType="end"/>
                      </w:r>
                      <w:r w:rsidRPr="00F061E6">
                        <w:t xml:space="preserve"> </w:t>
                      </w:r>
                      <w:r w:rsidR="00E42578" w:rsidRPr="00F061E6">
                        <w:rPr>
                          <w:lang w:val="en-US"/>
                        </w:rPr>
                        <w:t>Auftragsdetailsbildschirm</w:t>
                      </w:r>
                    </w:p>
                  </w:txbxContent>
                </v:textbox>
                <w10:anchorlock/>
              </v:shape>
            </w:pict>
          </mc:Fallback>
        </mc:AlternateContent>
      </w:r>
    </w:p>
    <w:p w14:paraId="07562021" w14:textId="550A9DD6" w:rsidR="00E27797" w:rsidRPr="009D56F6" w:rsidRDefault="00777848" w:rsidP="005E270C">
      <w:pPr>
        <w:pStyle w:val="a8"/>
      </w:pPr>
      <w:r w:rsidRPr="009D56F6">
        <w:t>Trennen Sie das EV-Ladekabel vom EV.</w:t>
      </w:r>
    </w:p>
    <w:p w14:paraId="64F73910" w14:textId="45858CB4" w:rsidR="00E27797" w:rsidRPr="009D56F6" w:rsidRDefault="00E27797" w:rsidP="005E270C">
      <w:pPr>
        <w:pStyle w:val="a8"/>
        <w:rPr>
          <w:sz w:val="20"/>
          <w:szCs w:val="20"/>
        </w:rPr>
      </w:pPr>
      <w:r w:rsidRPr="009D56F6">
        <w:t>Legen</w:t>
      </w:r>
      <w:r w:rsidRPr="009D56F6">
        <w:rPr>
          <w:snapToGrid/>
        </w:rPr>
        <w:t xml:space="preserve"> Sie das EV-Ladegerät in die Steckerhalterung auf dem </w:t>
      </w:r>
      <w:r w:rsidRPr="009D56F6">
        <w:t>MaxiCharger</w:t>
      </w:r>
      <w:r w:rsidRPr="009D56F6">
        <w:rPr>
          <w:sz w:val="20"/>
        </w:rPr>
        <w:t>.</w:t>
      </w:r>
    </w:p>
    <w:p w14:paraId="3D3C3B55" w14:textId="2ADDA9CC" w:rsidR="00EB1DA2" w:rsidRPr="009D56F6" w:rsidRDefault="00EB1DA2" w:rsidP="00BD2480">
      <w:pPr>
        <w:pStyle w:val="NOTE0"/>
        <w:rPr>
          <w:rFonts w:cs="Arial"/>
        </w:rPr>
      </w:pPr>
      <w:bookmarkStart w:id="549" w:name="6.5_Energize_the_EVSE"/>
      <w:bookmarkStart w:id="550" w:name="_bookmark115"/>
      <w:bookmarkStart w:id="551" w:name="_Ref101878775"/>
      <w:bookmarkEnd w:id="549"/>
      <w:bookmarkEnd w:id="550"/>
      <w:r w:rsidRPr="009D56F6">
        <w:rPr>
          <w:rFonts w:cs="Arial"/>
          <w:noProof/>
          <w:lang w:val="en-US"/>
        </w:rPr>
        <w:drawing>
          <wp:anchor distT="0" distB="0" distL="114300" distR="114300" simplePos="0" relativeHeight="252120064" behindDoc="0" locked="0" layoutInCell="1" allowOverlap="1" wp14:anchorId="30C6B24B" wp14:editId="51B93E76">
            <wp:simplePos x="0" y="0"/>
            <wp:positionH relativeFrom="column">
              <wp:posOffset>16515</wp:posOffset>
            </wp:positionH>
            <wp:positionV relativeFrom="paragraph">
              <wp:posOffset>19685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Pr="009D56F6">
        <w:rPr>
          <w:rFonts w:cs="Arial"/>
        </w:rPr>
        <w:t>WARNUNG</w:t>
      </w:r>
    </w:p>
    <w:p w14:paraId="4ABCF29C" w14:textId="272A3C34" w:rsidR="00EB1DA2" w:rsidRPr="009D56F6" w:rsidRDefault="00EB1DA2" w:rsidP="00BD2480">
      <w:pPr>
        <w:pStyle w:val="NOTE"/>
      </w:pPr>
      <w:r w:rsidRPr="009D56F6">
        <w:t>Gefährliche Spannung. Stecken Sie den Anschluss während des Ladevorgangs nicht plötzlich aus. Dies kann zu schweren Schäden am MaxiCharger und/oder schweren Körperverletzungen oder gar zum Tod führen.</w:t>
      </w:r>
    </w:p>
    <w:p w14:paraId="325B2695" w14:textId="3272D47A" w:rsidR="00FA5517" w:rsidRPr="009D56F6" w:rsidRDefault="00FA5517" w:rsidP="009B3A01">
      <w:pPr>
        <w:pStyle w:val="3"/>
        <w:spacing w:before="240" w:line="276" w:lineRule="auto"/>
        <w:rPr>
          <w:rFonts w:eastAsia="宋体"/>
        </w:rPr>
      </w:pPr>
      <w:bookmarkStart w:id="552" w:name="_Toc102658029"/>
      <w:bookmarkStart w:id="553" w:name="_Toc106900439"/>
      <w:bookmarkStart w:id="554" w:name="_Toc120628677"/>
      <w:bookmarkStart w:id="555" w:name="_Toc102658030"/>
      <w:r w:rsidRPr="009D56F6">
        <w:rPr>
          <w:rFonts w:eastAsia="宋体"/>
        </w:rPr>
        <w:t>Ladevorgang beenden</w:t>
      </w:r>
      <w:bookmarkEnd w:id="552"/>
      <w:bookmarkEnd w:id="553"/>
      <w:bookmarkEnd w:id="554"/>
    </w:p>
    <w:p w14:paraId="6DE3F333" w14:textId="5F076803" w:rsidR="00FA5517" w:rsidRPr="009D56F6" w:rsidRDefault="00FA5517" w:rsidP="009B3A01">
      <w:pPr>
        <w:spacing w:beforeLines="20" w:before="48" w:afterLines="20" w:after="48" w:line="276" w:lineRule="auto"/>
        <w:ind w:left="0"/>
        <w:rPr>
          <w:rFonts w:eastAsia="宋体"/>
        </w:rPr>
      </w:pPr>
      <w:r w:rsidRPr="009D56F6">
        <w:rPr>
          <w:rFonts w:eastAsia="宋体"/>
        </w:rPr>
        <w:t xml:space="preserve">Legen Sie den Stecker wieder </w:t>
      </w:r>
      <w:r w:rsidR="00060F35" w:rsidRPr="009D56F6">
        <w:rPr>
          <w:rFonts w:eastAsia="宋体"/>
        </w:rPr>
        <w:t>in den Holster</w:t>
      </w:r>
      <w:r w:rsidRPr="009D56F6">
        <w:rPr>
          <w:rFonts w:eastAsia="宋体"/>
        </w:rPr>
        <w:t xml:space="preserve"> auf dem </w:t>
      </w:r>
      <w:r w:rsidRPr="009D56F6">
        <w:rPr>
          <w:rFonts w:eastAsia="宋体"/>
          <w:snapToGrid w:val="0"/>
        </w:rPr>
        <w:t>MaxiCharger</w:t>
      </w:r>
      <w:r w:rsidRPr="009D56F6">
        <w:rPr>
          <w:rFonts w:eastAsia="宋体"/>
        </w:rPr>
        <w:t>.</w:t>
      </w:r>
    </w:p>
    <w:p w14:paraId="53F7165E" w14:textId="1F71AEBB" w:rsidR="003D247A" w:rsidRPr="009D56F6" w:rsidRDefault="003D247A" w:rsidP="009B3A01">
      <w:pPr>
        <w:pStyle w:val="2"/>
        <w:spacing w:before="240" w:line="276" w:lineRule="auto"/>
        <w:rPr>
          <w:rFonts w:eastAsia="宋体" w:cs="Arial"/>
        </w:rPr>
      </w:pPr>
      <w:bookmarkStart w:id="556" w:name="_Toc106900440"/>
      <w:bookmarkStart w:id="557" w:name="_Toc120628678"/>
      <w:r w:rsidRPr="009D56F6">
        <w:rPr>
          <w:rFonts w:eastAsia="宋体" w:cs="Arial"/>
        </w:rPr>
        <w:lastRenderedPageBreak/>
        <w:t>Fehler beim Ladevorgang</w:t>
      </w:r>
      <w:bookmarkEnd w:id="555"/>
      <w:bookmarkEnd w:id="556"/>
      <w:bookmarkEnd w:id="557"/>
    </w:p>
    <w:p w14:paraId="5F3F0551" w14:textId="047604F1" w:rsidR="00467A6B" w:rsidRPr="009D56F6" w:rsidRDefault="003D247A" w:rsidP="009B3A01">
      <w:pPr>
        <w:spacing w:beforeLines="20" w:before="48" w:afterLines="20" w:after="48" w:line="276" w:lineRule="auto"/>
        <w:ind w:left="0"/>
        <w:rPr>
          <w:rFonts w:eastAsia="宋体"/>
        </w:rPr>
      </w:pPr>
      <w:r w:rsidRPr="009D56F6">
        <w:rPr>
          <w:rFonts w:eastAsia="宋体"/>
        </w:rPr>
        <w:t>Dieser Abschnitt stellt mehrere übliche Probleme dar, die während Ihrer Ladesitzung auftreten können, gemeinsam mit möglichen Ursachen/Lösungen, um Ihnen dabei zu helfen, diese Probleme zu lösen. Wenn das Problem fortbesteht, setzen Sie sich mit Ihrem lokalen Händler oder dem Autel Technical Support in Verbindung.</w:t>
      </w:r>
      <w:bookmarkStart w:id="558" w:name="_Toc102068989"/>
      <w:bookmarkStart w:id="559" w:name="_Toc102122124"/>
      <w:bookmarkStart w:id="560" w:name="_Toc102147320"/>
      <w:bookmarkStart w:id="561" w:name="_Toc102147505"/>
      <w:bookmarkStart w:id="562" w:name="_Toc102658031"/>
      <w:bookmarkStart w:id="563" w:name="_Toc102749453"/>
      <w:bookmarkStart w:id="564" w:name="_Toc102751047"/>
      <w:bookmarkStart w:id="565" w:name="_Toc102751202"/>
      <w:bookmarkStart w:id="566" w:name="_Toc102751360"/>
      <w:bookmarkStart w:id="567" w:name="_Toc102759567"/>
      <w:bookmarkStart w:id="568" w:name="_Toc102842495"/>
      <w:bookmarkStart w:id="569" w:name="_Toc102845777"/>
      <w:bookmarkStart w:id="570" w:name="_Toc102847009"/>
      <w:bookmarkStart w:id="571" w:name="_Toc103009080"/>
      <w:bookmarkStart w:id="572" w:name="_Toc103105650"/>
      <w:bookmarkStart w:id="573" w:name="_Toc103185699"/>
      <w:bookmarkStart w:id="574" w:name="_Toc103194705"/>
      <w:bookmarkStart w:id="575" w:name="_Toc103194797"/>
      <w:bookmarkStart w:id="576" w:name="_Toc103195863"/>
      <w:bookmarkStart w:id="577" w:name="_Toc103247679"/>
      <w:bookmarkStart w:id="578" w:name="_Toc103278921"/>
      <w:bookmarkStart w:id="579" w:name="_Toc103364634"/>
      <w:bookmarkStart w:id="580" w:name="_Toc103364968"/>
      <w:bookmarkStart w:id="581" w:name="_Toc103365068"/>
      <w:bookmarkStart w:id="582" w:name="_Toc103471751"/>
      <w:bookmarkStart w:id="583" w:name="_Toc103606586"/>
      <w:bookmarkStart w:id="584" w:name="_Toc103624199"/>
      <w:bookmarkStart w:id="585" w:name="_Toc103786382"/>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p>
    <w:p w14:paraId="4EEF3185" w14:textId="77777777" w:rsidR="003D247A" w:rsidRPr="009D56F6" w:rsidRDefault="003D247A" w:rsidP="009B3A01">
      <w:pPr>
        <w:pStyle w:val="3"/>
        <w:spacing w:before="240" w:line="276" w:lineRule="auto"/>
        <w:rPr>
          <w:rFonts w:eastAsia="宋体"/>
        </w:rPr>
      </w:pPr>
      <w:bookmarkStart w:id="586" w:name="_Toc102658032"/>
      <w:bookmarkStart w:id="587" w:name="_Toc106900441"/>
      <w:bookmarkStart w:id="588" w:name="_Toc120628679"/>
      <w:r w:rsidRPr="009D56F6">
        <w:rPr>
          <w:rFonts w:eastAsia="宋体"/>
        </w:rPr>
        <w:t>Fehler beim Anschluss des Steckers</w:t>
      </w:r>
      <w:bookmarkEnd w:id="586"/>
      <w:bookmarkEnd w:id="587"/>
      <w:bookmarkEnd w:id="588"/>
    </w:p>
    <w:p w14:paraId="494B898B" w14:textId="002192B6" w:rsidR="003D247A" w:rsidRPr="009D56F6" w:rsidRDefault="003D247A" w:rsidP="009B3A01">
      <w:pPr>
        <w:spacing w:beforeLines="20" w:before="48" w:afterLines="20" w:after="48" w:line="276" w:lineRule="auto"/>
        <w:ind w:left="0"/>
        <w:rPr>
          <w:rFonts w:eastAsia="宋体"/>
        </w:rPr>
      </w:pPr>
      <w:r w:rsidRPr="009D56F6">
        <w:rPr>
          <w:rFonts w:eastAsia="宋体"/>
        </w:rPr>
        <w:t>Wenn der Stecker nicht korrekt an Ihr EV angeschlossen ist, erscheint der Bildschirm Fehler beim Anschluss des Steckers. Stecken Sie den Stecker in den Ladeanschluss Ihres EVs und überprüfen Sie die Verbindung.</w:t>
      </w:r>
    </w:p>
    <w:p w14:paraId="71E8653F" w14:textId="77777777" w:rsidR="003D247A" w:rsidRPr="009D56F6" w:rsidRDefault="003D247A" w:rsidP="009B3A01">
      <w:pPr>
        <w:pStyle w:val="3"/>
        <w:spacing w:before="240" w:line="276" w:lineRule="auto"/>
        <w:rPr>
          <w:rFonts w:eastAsia="宋体"/>
        </w:rPr>
      </w:pPr>
      <w:bookmarkStart w:id="589" w:name="_Toc102658033"/>
      <w:bookmarkStart w:id="590" w:name="_Toc106900442"/>
      <w:bookmarkStart w:id="591" w:name="_Toc120628680"/>
      <w:r w:rsidRPr="009D56F6">
        <w:rPr>
          <w:rFonts w:eastAsia="宋体"/>
        </w:rPr>
        <w:t>Autorisierungsfehler</w:t>
      </w:r>
      <w:bookmarkEnd w:id="589"/>
      <w:bookmarkEnd w:id="590"/>
      <w:bookmarkEnd w:id="591"/>
    </w:p>
    <w:p w14:paraId="7B811439" w14:textId="77777777" w:rsidR="003D247A" w:rsidRPr="009D56F6" w:rsidRDefault="003D247A" w:rsidP="009B3A01">
      <w:pPr>
        <w:spacing w:beforeLines="20" w:before="48" w:afterLines="20" w:after="48" w:line="276" w:lineRule="auto"/>
        <w:ind w:left="0"/>
        <w:rPr>
          <w:rFonts w:eastAsia="宋体"/>
        </w:rPr>
      </w:pPr>
      <w:r w:rsidRPr="009D56F6">
        <w:rPr>
          <w:rFonts w:eastAsia="宋体"/>
        </w:rPr>
        <w:t>Wenn ein Fehler auftritt, wenn Sie den Autorisierungsprozess beginnen, aber ohne den Ladevorgang zu starten, erscheint der Bildschirm Autorisierungsfehler. Die Ursache und mögliche Lösung(en) werden auf dem Bildschirm angezeigt. Befolgen Sie die Anweisungen auf dem Bildschirm, um das Problem zu lösen oder setzen Sie sich mit Ihrem lokalen Händler oder dem Autel Technical Support in Verbindung.</w:t>
      </w:r>
    </w:p>
    <w:p w14:paraId="21F1D61B" w14:textId="6BD506DF" w:rsidR="003D247A" w:rsidRPr="009D56F6" w:rsidRDefault="003D247A" w:rsidP="009B3A01">
      <w:pPr>
        <w:pStyle w:val="3"/>
        <w:spacing w:before="240" w:line="276" w:lineRule="auto"/>
        <w:rPr>
          <w:rFonts w:eastAsia="宋体"/>
        </w:rPr>
      </w:pPr>
      <w:bookmarkStart w:id="592" w:name="_Toc102658034"/>
      <w:bookmarkStart w:id="593" w:name="_Toc106900443"/>
      <w:bookmarkStart w:id="594" w:name="_Toc120628681"/>
      <w:r w:rsidRPr="009D56F6">
        <w:rPr>
          <w:rFonts w:eastAsia="宋体"/>
        </w:rPr>
        <w:t>Ladevorgang-Startfehler</w:t>
      </w:r>
      <w:bookmarkEnd w:id="592"/>
      <w:bookmarkEnd w:id="593"/>
      <w:bookmarkEnd w:id="594"/>
    </w:p>
    <w:p w14:paraId="55AF85FA" w14:textId="77777777" w:rsidR="003D247A" w:rsidRPr="009D56F6" w:rsidRDefault="003D247A" w:rsidP="009B3A01">
      <w:pPr>
        <w:spacing w:beforeLines="20" w:before="48" w:afterLines="20" w:after="48" w:line="276" w:lineRule="auto"/>
        <w:ind w:left="0"/>
        <w:rPr>
          <w:rFonts w:eastAsia="宋体"/>
        </w:rPr>
      </w:pPr>
      <w:r w:rsidRPr="009D56F6">
        <w:rPr>
          <w:rFonts w:eastAsia="宋体"/>
        </w:rPr>
        <w:t>Wenn ein Fehler beim Start des Ladevorgangs auftritt, erscheint der Bildschirm Ladevorgang-Startfehler. Die Ursache und mögliche Lösung(en) werden auf dem Bildschirm angezeigt. Befolgen Sie die Anweisungen auf dem Bildschirm, um das Problem zu lösen.</w:t>
      </w:r>
    </w:p>
    <w:p w14:paraId="49B39C30" w14:textId="77777777" w:rsidR="003D247A" w:rsidRPr="009D56F6" w:rsidRDefault="003D247A" w:rsidP="009B3A01">
      <w:pPr>
        <w:pStyle w:val="3"/>
        <w:spacing w:before="240" w:line="276" w:lineRule="auto"/>
        <w:rPr>
          <w:rFonts w:eastAsia="宋体"/>
        </w:rPr>
      </w:pPr>
      <w:bookmarkStart w:id="595" w:name="_Toc102658035"/>
      <w:bookmarkStart w:id="596" w:name="_Toc106900444"/>
      <w:bookmarkStart w:id="597" w:name="_Toc120628682"/>
      <w:r w:rsidRPr="009D56F6">
        <w:rPr>
          <w:rFonts w:eastAsia="宋体"/>
        </w:rPr>
        <w:t>Ladefehler</w:t>
      </w:r>
      <w:bookmarkEnd w:id="595"/>
      <w:bookmarkEnd w:id="596"/>
      <w:bookmarkEnd w:id="597"/>
    </w:p>
    <w:p w14:paraId="0A7BCB83" w14:textId="50DA7DA3" w:rsidR="003D247A" w:rsidRPr="009D56F6" w:rsidRDefault="003D247A" w:rsidP="009B3A01">
      <w:pPr>
        <w:spacing w:beforeLines="20" w:before="48" w:afterLines="20" w:after="48" w:line="276" w:lineRule="auto"/>
        <w:ind w:left="0"/>
        <w:rPr>
          <w:rFonts w:eastAsia="宋体"/>
        </w:rPr>
      </w:pPr>
      <w:r w:rsidRPr="009D56F6">
        <w:rPr>
          <w:rFonts w:eastAsia="宋体"/>
        </w:rPr>
        <w:t>Wenn während des Ladevorgangs ein Fehler auftritt, erscheint der Bildschirm Ladefehler. Die Ursache und mögliche Lösung(en) werden auf dem Bildschirm angezeigt. Befolgen Sie die Anweisungen auf dem Bildschirm, um das Problem zu lösen oder setzen Sie sich mit Ihrem lokalen Händler oder dem Autel Technical Support in Verbindung.</w:t>
      </w:r>
    </w:p>
    <w:p w14:paraId="29CE0897" w14:textId="7D89C0C3" w:rsidR="00E27797" w:rsidRPr="009D56F6" w:rsidRDefault="008365C6" w:rsidP="009B3A01">
      <w:pPr>
        <w:pStyle w:val="2"/>
        <w:spacing w:before="240" w:line="276" w:lineRule="auto"/>
        <w:rPr>
          <w:rFonts w:eastAsia="宋体" w:cs="Arial"/>
        </w:rPr>
      </w:pPr>
      <w:bookmarkStart w:id="598" w:name="_Ref102754659"/>
      <w:bookmarkStart w:id="599" w:name="_Toc106900445"/>
      <w:bookmarkStart w:id="600" w:name="_Toc120628683"/>
      <w:r w:rsidRPr="009D56F6">
        <w:rPr>
          <w:rFonts w:eastAsia="宋体" w:cs="Arial"/>
        </w:rPr>
        <w:t>Die Aktivierung des Maxi</w:t>
      </w:r>
      <w:bookmarkEnd w:id="551"/>
      <w:r w:rsidRPr="009D56F6">
        <w:rPr>
          <w:rFonts w:eastAsia="宋体" w:cs="Arial"/>
        </w:rPr>
        <w:t>Charger</w:t>
      </w:r>
      <w:bookmarkEnd w:id="598"/>
      <w:bookmarkEnd w:id="599"/>
      <w:bookmarkEnd w:id="600"/>
    </w:p>
    <w:p w14:paraId="3540A46A" w14:textId="37E9C22D" w:rsidR="00E27797" w:rsidRPr="009D56F6" w:rsidRDefault="00E27797" w:rsidP="009B3A01">
      <w:pPr>
        <w:pStyle w:val="a0"/>
        <w:spacing w:line="276" w:lineRule="auto"/>
        <w:rPr>
          <w:rFonts w:eastAsia="宋体" w:cs="Arial"/>
        </w:rPr>
      </w:pPr>
      <w:r w:rsidRPr="009D56F6">
        <w:rPr>
          <w:rFonts w:eastAsia="宋体" w:cs="Arial"/>
        </w:rPr>
        <w:t>Zum Aktivieren des MaxiCharger</w:t>
      </w:r>
    </w:p>
    <w:p w14:paraId="0BF04902" w14:textId="6DD79192" w:rsidR="00E27797" w:rsidRPr="009D56F6" w:rsidRDefault="00E27797" w:rsidP="0057198A">
      <w:pPr>
        <w:pStyle w:val="a8"/>
        <w:numPr>
          <w:ilvl w:val="0"/>
          <w:numId w:val="26"/>
        </w:numPr>
      </w:pPr>
      <w:r w:rsidRPr="009D56F6">
        <w:t>Schließen Sie die vordere Tür.</w:t>
      </w:r>
    </w:p>
    <w:p w14:paraId="4BB9ECDC" w14:textId="3E839287" w:rsidR="00EB1DA2" w:rsidRPr="009D56F6" w:rsidRDefault="00E27797" w:rsidP="0057198A">
      <w:pPr>
        <w:pStyle w:val="a8"/>
        <w:numPr>
          <w:ilvl w:val="0"/>
          <w:numId w:val="26"/>
        </w:numPr>
      </w:pPr>
      <w:r w:rsidRPr="009D56F6">
        <w:t xml:space="preserve">Stellen Sie den vorgeschalteten Unterbrecher ein, der den MaxiCharger mit Strom versorgt, auf </w:t>
      </w:r>
      <w:r w:rsidRPr="009D56F6">
        <w:rPr>
          <w:b/>
        </w:rPr>
        <w:t>ON</w:t>
      </w:r>
      <w:r w:rsidRPr="009D56F6">
        <w:t>.</w:t>
      </w:r>
    </w:p>
    <w:p w14:paraId="1B010A9E" w14:textId="775D98FD" w:rsidR="00E27797" w:rsidRPr="009D56F6" w:rsidRDefault="00E27797" w:rsidP="005E270C">
      <w:pPr>
        <w:pStyle w:val="a8"/>
      </w:pPr>
      <w:r w:rsidRPr="009D56F6">
        <w:t>Der MaxiCharger startet und ist betriebsbereit.</w:t>
      </w:r>
    </w:p>
    <w:p w14:paraId="5DA139B5" w14:textId="3063F1B5" w:rsidR="00E27797" w:rsidRPr="009D56F6" w:rsidRDefault="00E27797" w:rsidP="009B3A01">
      <w:pPr>
        <w:pStyle w:val="2"/>
        <w:spacing w:before="240" w:line="276" w:lineRule="auto"/>
        <w:rPr>
          <w:rFonts w:eastAsia="宋体" w:cs="Arial"/>
        </w:rPr>
      </w:pPr>
      <w:bookmarkStart w:id="601" w:name="6.6_De-energize_the_EVSE"/>
      <w:bookmarkStart w:id="602" w:name="_bookmark116"/>
      <w:bookmarkStart w:id="603" w:name="_Toc106900446"/>
      <w:bookmarkStart w:id="604" w:name="_Toc120628684"/>
      <w:bookmarkEnd w:id="601"/>
      <w:bookmarkEnd w:id="602"/>
      <w:r w:rsidRPr="009D56F6">
        <w:rPr>
          <w:rFonts w:eastAsia="宋体" w:cs="Arial"/>
        </w:rPr>
        <w:lastRenderedPageBreak/>
        <w:t>Deaktivierung des MaxiCharger</w:t>
      </w:r>
      <w:bookmarkEnd w:id="603"/>
      <w:bookmarkEnd w:id="604"/>
    </w:p>
    <w:p w14:paraId="6CFAF1C8" w14:textId="597A3F5D" w:rsidR="00E27797" w:rsidRPr="009D56F6" w:rsidRDefault="00E27797" w:rsidP="009B3A01">
      <w:pPr>
        <w:pStyle w:val="a0"/>
        <w:spacing w:line="276" w:lineRule="auto"/>
        <w:rPr>
          <w:rFonts w:eastAsia="宋体" w:cs="Arial"/>
        </w:rPr>
      </w:pPr>
      <w:bookmarkStart w:id="605" w:name="6.6.1_De-energize_the_EVSE_-_general_pro"/>
      <w:bookmarkStart w:id="606" w:name="_bookmark117"/>
      <w:bookmarkEnd w:id="605"/>
      <w:bookmarkEnd w:id="606"/>
      <w:r w:rsidRPr="009D56F6">
        <w:rPr>
          <w:rFonts w:eastAsia="宋体" w:cs="Arial"/>
        </w:rPr>
        <w:t>Zum Deaktivieren des MaxiCharger</w:t>
      </w:r>
    </w:p>
    <w:p w14:paraId="1B839FD3" w14:textId="610D67AC" w:rsidR="00E27797" w:rsidRPr="009D56F6" w:rsidRDefault="00E27797" w:rsidP="0057198A">
      <w:pPr>
        <w:pStyle w:val="a8"/>
        <w:numPr>
          <w:ilvl w:val="0"/>
          <w:numId w:val="27"/>
        </w:numPr>
      </w:pPr>
      <w:r w:rsidRPr="009D56F6">
        <w:t xml:space="preserve">Stellen Sie den vorgeschalteten Unterbrecher ein, der den MaxiCharger mit Strom versorgt, auf </w:t>
      </w:r>
      <w:r w:rsidR="00212094" w:rsidRPr="009D56F6">
        <w:rPr>
          <w:b/>
          <w:bCs/>
        </w:rPr>
        <w:t>AUS</w:t>
      </w:r>
      <w:r w:rsidRPr="009D56F6">
        <w:t xml:space="preserve">. Stellen Sie sicher, dass der Unterbrecher während des Verfahrens in der Position </w:t>
      </w:r>
      <w:r w:rsidR="00212094" w:rsidRPr="009D56F6">
        <w:rPr>
          <w:b/>
          <w:bCs/>
        </w:rPr>
        <w:t>AUS</w:t>
      </w:r>
      <w:r w:rsidRPr="009D56F6">
        <w:t xml:space="preserve"> bleibt.</w:t>
      </w:r>
    </w:p>
    <w:p w14:paraId="23971581" w14:textId="3934F0CE" w:rsidR="00E27797" w:rsidRPr="009D56F6" w:rsidRDefault="00E27797" w:rsidP="0057198A">
      <w:pPr>
        <w:pStyle w:val="a8"/>
        <w:numPr>
          <w:ilvl w:val="0"/>
          <w:numId w:val="27"/>
        </w:numPr>
      </w:pPr>
      <w:r w:rsidRPr="009D56F6">
        <w:t>Öffnen Sie die vordere Tür.</w:t>
      </w:r>
    </w:p>
    <w:p w14:paraId="7620C403" w14:textId="2A411C54" w:rsidR="00E27797" w:rsidRPr="009D56F6" w:rsidRDefault="008365C6" w:rsidP="0057198A">
      <w:pPr>
        <w:pStyle w:val="a8"/>
        <w:numPr>
          <w:ilvl w:val="0"/>
          <w:numId w:val="27"/>
        </w:numPr>
      </w:pPr>
      <w:r w:rsidRPr="009D56F6">
        <w:t xml:space="preserve">Messen Sie die AC-Spannung, indem Sie sich auf </w:t>
      </w:r>
      <w:r w:rsidRPr="009D56F6">
        <w:rPr>
          <w:rStyle w:val="Char1"/>
        </w:rPr>
        <w:fldChar w:fldCharType="begin"/>
      </w:r>
      <w:r w:rsidRPr="009D56F6">
        <w:rPr>
          <w:rStyle w:val="Char1"/>
        </w:rPr>
        <w:instrText xml:space="preserve"> REF _Ref102748759 \h  \* MERGEFORMAT </w:instrText>
      </w:r>
      <w:r w:rsidRPr="009D56F6">
        <w:rPr>
          <w:rStyle w:val="Char1"/>
        </w:rPr>
      </w:r>
      <w:r w:rsidRPr="009D56F6">
        <w:rPr>
          <w:rStyle w:val="Char1"/>
        </w:rPr>
        <w:fldChar w:fldCharType="separate"/>
      </w:r>
      <w:r w:rsidR="00AF5E30" w:rsidRPr="009D56F6">
        <w:rPr>
          <w:rStyle w:val="Char1"/>
        </w:rPr>
        <w:t>Messen der AC-Spannung</w:t>
      </w:r>
      <w:r w:rsidRPr="009D56F6">
        <w:rPr>
          <w:rStyle w:val="Char1"/>
        </w:rPr>
        <w:fldChar w:fldCharType="end"/>
      </w:r>
      <w:r w:rsidRPr="009D56F6">
        <w:t xml:space="preserve"> beziehen.</w:t>
      </w:r>
      <w:r w:rsidRPr="009D56F6">
        <w:rPr>
          <w:i/>
        </w:rPr>
        <w:t xml:space="preserve"> </w:t>
      </w:r>
      <w:r w:rsidRPr="009D56F6">
        <w:t>Vergewissern Sie sich, dass alle gemessenen Spannungen 0 Volt betragen.</w:t>
      </w:r>
    </w:p>
    <w:p w14:paraId="1752FE69" w14:textId="392C81AC" w:rsidR="00E27797" w:rsidRPr="009D56F6" w:rsidRDefault="008365C6" w:rsidP="0057198A">
      <w:pPr>
        <w:pStyle w:val="a8"/>
        <w:numPr>
          <w:ilvl w:val="0"/>
          <w:numId w:val="27"/>
        </w:numPr>
      </w:pPr>
      <w:r w:rsidRPr="009D56F6">
        <w:t xml:space="preserve">Messen Sie die DC-Spannung, indem Sie sich auf </w:t>
      </w:r>
      <w:r w:rsidR="00BA5EAC" w:rsidRPr="009D56F6">
        <w:rPr>
          <w:rStyle w:val="Char1"/>
        </w:rPr>
        <w:fldChar w:fldCharType="begin"/>
      </w:r>
      <w:r w:rsidR="00BA5EAC" w:rsidRPr="009D56F6">
        <w:rPr>
          <w:rStyle w:val="Char1"/>
        </w:rPr>
        <w:instrText xml:space="preserve"> REF _Ref103625116 \h  \* MERGEFORMAT </w:instrText>
      </w:r>
      <w:r w:rsidR="00BA5EAC" w:rsidRPr="009D56F6">
        <w:rPr>
          <w:rStyle w:val="Char1"/>
        </w:rPr>
      </w:r>
      <w:r w:rsidR="00BA5EAC" w:rsidRPr="009D56F6">
        <w:rPr>
          <w:rStyle w:val="Char1"/>
        </w:rPr>
        <w:fldChar w:fldCharType="separate"/>
      </w:r>
      <w:r w:rsidR="00AF5E30" w:rsidRPr="009D56F6">
        <w:rPr>
          <w:rStyle w:val="Char1"/>
        </w:rPr>
        <w:t>Messen der DC-Spannung</w:t>
      </w:r>
      <w:r w:rsidR="00BA5EAC" w:rsidRPr="009D56F6">
        <w:rPr>
          <w:rStyle w:val="Char1"/>
        </w:rPr>
        <w:fldChar w:fldCharType="end"/>
      </w:r>
      <w:r w:rsidRPr="009D56F6">
        <w:rPr>
          <w:rStyle w:val="Char1"/>
        </w:rPr>
        <w:t xml:space="preserve"> </w:t>
      </w:r>
      <w:r w:rsidRPr="009D56F6">
        <w:t>beziehen. Vergewissern Sie sich, dass alle gemessenen Spannungen 0 Volt betragen.</w:t>
      </w:r>
    </w:p>
    <w:p w14:paraId="47B8E2DE" w14:textId="06E401E9" w:rsidR="00E27797" w:rsidRPr="009D56F6" w:rsidRDefault="00794C66" w:rsidP="0057198A">
      <w:pPr>
        <w:pStyle w:val="a8"/>
        <w:numPr>
          <w:ilvl w:val="0"/>
          <w:numId w:val="27"/>
        </w:numPr>
      </w:pPr>
      <w:r w:rsidRPr="009D56F6">
        <w:t>Schließen Sie die Tür.</w:t>
      </w:r>
    </w:p>
    <w:p w14:paraId="7720532B" w14:textId="08954C2E" w:rsidR="003D247A" w:rsidRPr="009D56F6" w:rsidRDefault="003D247A" w:rsidP="009B3A01">
      <w:pPr>
        <w:pStyle w:val="3"/>
        <w:spacing w:before="240" w:line="276" w:lineRule="auto"/>
        <w:rPr>
          <w:rFonts w:eastAsia="宋体"/>
        </w:rPr>
      </w:pPr>
      <w:bookmarkStart w:id="607" w:name="_Toc102658050"/>
      <w:bookmarkStart w:id="608" w:name="_Ref102748759"/>
      <w:bookmarkStart w:id="609" w:name="_Ref106043040"/>
      <w:bookmarkStart w:id="610" w:name="_Toc106900447"/>
      <w:bookmarkStart w:id="611" w:name="_Toc120628685"/>
      <w:r w:rsidRPr="009D56F6">
        <w:rPr>
          <w:rFonts w:eastAsia="宋体"/>
        </w:rPr>
        <w:t>Messen der AC-Spannung</w:t>
      </w:r>
      <w:bookmarkEnd w:id="607"/>
      <w:bookmarkEnd w:id="608"/>
      <w:bookmarkEnd w:id="609"/>
      <w:bookmarkEnd w:id="610"/>
      <w:bookmarkEnd w:id="611"/>
    </w:p>
    <w:p w14:paraId="2E237E9A" w14:textId="5F09FEDF" w:rsidR="003D247A" w:rsidRPr="009D56F6" w:rsidRDefault="003D247A" w:rsidP="00E42578">
      <w:pPr>
        <w:pStyle w:val="EN"/>
      </w:pPr>
      <w:r w:rsidRPr="009D56F6">
        <w:t>Verwenden Sie einen Spannungstester, um die AC-Spannung zwischen den Terminals auf dem Überspannungsschutzgerät-Schalter zu messen:</w:t>
      </w:r>
    </w:p>
    <w:p w14:paraId="22BC95AA" w14:textId="25EDB0A0" w:rsidR="003D247A" w:rsidRPr="009D56F6" w:rsidRDefault="003D247A" w:rsidP="00E42578">
      <w:pPr>
        <w:pStyle w:val="ItemList"/>
        <w:spacing w:before="48" w:after="48"/>
      </w:pPr>
      <w:r w:rsidRPr="009D56F6">
        <w:t>L1 zu L2</w:t>
      </w:r>
    </w:p>
    <w:p w14:paraId="37C66BAE" w14:textId="3BCA5C8F" w:rsidR="003D247A" w:rsidRPr="009D56F6" w:rsidRDefault="003D247A" w:rsidP="00E42578">
      <w:pPr>
        <w:pStyle w:val="ItemList"/>
        <w:spacing w:before="48" w:after="48"/>
      </w:pPr>
      <w:r w:rsidRPr="009D56F6">
        <w:t>L1 zu L3</w:t>
      </w:r>
    </w:p>
    <w:p w14:paraId="521DD2A5" w14:textId="5966F7F8" w:rsidR="003D247A" w:rsidRPr="009D56F6" w:rsidRDefault="003D247A" w:rsidP="00E42578">
      <w:pPr>
        <w:pStyle w:val="ItemList"/>
        <w:spacing w:before="48" w:after="48"/>
      </w:pPr>
      <w:r w:rsidRPr="009D56F6">
        <w:t>L2 zu L3</w:t>
      </w:r>
    </w:p>
    <w:p w14:paraId="1DB174B6" w14:textId="0F9293C2" w:rsidR="008365C6" w:rsidRPr="009D56F6" w:rsidRDefault="008365C6" w:rsidP="00E42578">
      <w:pPr>
        <w:pStyle w:val="ItemList"/>
        <w:spacing w:before="48" w:after="48"/>
      </w:pPr>
      <w:r w:rsidRPr="009D56F6">
        <w:t>N zu L1/L2/L3</w:t>
      </w:r>
    </w:p>
    <w:p w14:paraId="5D26D503" w14:textId="6F178930" w:rsidR="003D247A" w:rsidRPr="009D56F6" w:rsidRDefault="008C6E8F" w:rsidP="00BD2480">
      <w:pPr>
        <w:pStyle w:val="NOTE0"/>
        <w:rPr>
          <w:rFonts w:cs="Arial"/>
        </w:rPr>
      </w:pPr>
      <w:r w:rsidRPr="009D56F6">
        <w:rPr>
          <w:rFonts w:cs="Arial"/>
          <w:noProof/>
          <w:lang w:val="en-US"/>
        </w:rPr>
        <w:drawing>
          <wp:anchor distT="0" distB="0" distL="114300" distR="114300" simplePos="0" relativeHeight="252155904" behindDoc="0" locked="0" layoutInCell="1" allowOverlap="1" wp14:anchorId="251EF1B3" wp14:editId="416F229B">
            <wp:simplePos x="0" y="0"/>
            <wp:positionH relativeFrom="margin">
              <wp:posOffset>12337</wp:posOffset>
            </wp:positionH>
            <wp:positionV relativeFrom="paragraph">
              <wp:posOffset>19775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35C6C276" w14:textId="5FDD9D60" w:rsidR="003D247A" w:rsidRPr="009D56F6" w:rsidRDefault="00206197" w:rsidP="00BD2480">
      <w:pPr>
        <w:pStyle w:val="NOTE"/>
      </w:pPr>
      <w:r w:rsidRPr="009D56F6">
        <w:t>Der Überspannungsschutzgerät-Schalter zeigt N, L1/L2 und L3 an.</w:t>
      </w:r>
    </w:p>
    <w:p w14:paraId="736D91D4" w14:textId="18C7E4A3" w:rsidR="001E7F92" w:rsidRPr="009D56F6" w:rsidRDefault="001E7F92" w:rsidP="005E270C">
      <w:pPr>
        <w:pStyle w:val="a8"/>
      </w:pPr>
      <w:bookmarkStart w:id="612" w:name="_Toc102658051"/>
      <w:bookmarkStart w:id="613" w:name="_Ref102748775"/>
      <w:bookmarkStart w:id="614" w:name="_Ref103185808"/>
      <w:bookmarkStart w:id="615" w:name="_Ref103625116"/>
      <w:bookmarkStart w:id="616" w:name="_Toc106900448"/>
      <w:r w:rsidRPr="009D56F6">
        <w:rPr>
          <w:noProof/>
          <w:lang w:val="en-US"/>
        </w:rPr>
        <w:drawing>
          <wp:inline distT="0" distB="0" distL="0" distR="0" wp14:anchorId="141688D7" wp14:editId="058E4D7A">
            <wp:extent cx="2742391" cy="1556365"/>
            <wp:effectExtent l="0" t="0" r="1270" b="635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4" cstate="print">
                      <a:grayscl/>
                      <a:extLst>
                        <a:ext uri="{28A0092B-C50C-407E-A947-70E740481C1C}">
                          <a14:useLocalDpi xmlns:a14="http://schemas.microsoft.com/office/drawing/2010/main" val="0"/>
                        </a:ext>
                      </a:extLst>
                    </a:blip>
                    <a:srcRect/>
                    <a:stretch>
                      <a:fillRect/>
                    </a:stretch>
                  </pic:blipFill>
                  <pic:spPr bwMode="auto">
                    <a:xfrm>
                      <a:off x="0" y="0"/>
                      <a:ext cx="2798675" cy="1588308"/>
                    </a:xfrm>
                    <a:prstGeom prst="rect">
                      <a:avLst/>
                    </a:prstGeom>
                    <a:noFill/>
                    <a:ln>
                      <a:noFill/>
                    </a:ln>
                  </pic:spPr>
                </pic:pic>
              </a:graphicData>
            </a:graphic>
          </wp:inline>
        </w:drawing>
      </w:r>
    </w:p>
    <w:p w14:paraId="479AF392" w14:textId="34F27FFB" w:rsidR="001E7F92" w:rsidRPr="00F061E6" w:rsidRDefault="001E7F92" w:rsidP="005E270C">
      <w:pPr>
        <w:pStyle w:val="a8"/>
        <w:rPr>
          <w:b/>
          <w:i/>
        </w:rPr>
      </w:pPr>
      <w:r w:rsidRPr="00F061E6">
        <w:rPr>
          <w:rFonts w:eastAsia="宋体"/>
          <w:b/>
          <w:i/>
          <w:lang w:val="en-US"/>
        </w:rPr>
        <w:t>Abbildung</w:t>
      </w:r>
      <w:r w:rsidRPr="00F061E6">
        <w:rPr>
          <w:b/>
          <w:i/>
        </w:rPr>
        <w:t xml:space="preserve"> </w:t>
      </w:r>
      <w:r w:rsidR="002050EB" w:rsidRPr="00F061E6">
        <w:rPr>
          <w:b/>
          <w:i/>
        </w:rPr>
        <w:fldChar w:fldCharType="begin"/>
      </w:r>
      <w:r w:rsidR="002050EB" w:rsidRPr="00F061E6">
        <w:rPr>
          <w:b/>
          <w:i/>
        </w:rPr>
        <w:instrText xml:space="preserve"> STYLEREF 1 \s </w:instrText>
      </w:r>
      <w:r w:rsidR="002050EB" w:rsidRPr="00F061E6">
        <w:rPr>
          <w:b/>
          <w:i/>
        </w:rPr>
        <w:fldChar w:fldCharType="separate"/>
      </w:r>
      <w:r w:rsidRPr="00F061E6">
        <w:rPr>
          <w:b/>
          <w:i/>
        </w:rPr>
        <w:t>6</w:t>
      </w:r>
      <w:r w:rsidR="002050EB" w:rsidRPr="00F061E6">
        <w:rPr>
          <w:b/>
          <w:i/>
        </w:rPr>
        <w:fldChar w:fldCharType="end"/>
      </w:r>
      <w:r w:rsidRPr="00F061E6">
        <w:rPr>
          <w:b/>
          <w:i/>
        </w:rPr>
        <w:noBreakHyphen/>
      </w:r>
      <w:r w:rsidR="002050EB" w:rsidRPr="00F061E6">
        <w:rPr>
          <w:b/>
          <w:i/>
        </w:rPr>
        <w:fldChar w:fldCharType="begin"/>
      </w:r>
      <w:r w:rsidR="002050EB" w:rsidRPr="00F061E6">
        <w:rPr>
          <w:b/>
          <w:i/>
        </w:rPr>
        <w:instrText xml:space="preserve"> SEQ Figure \* ARABIC \s 1 </w:instrText>
      </w:r>
      <w:r w:rsidR="002050EB" w:rsidRPr="00F061E6">
        <w:rPr>
          <w:b/>
          <w:i/>
        </w:rPr>
        <w:fldChar w:fldCharType="separate"/>
      </w:r>
      <w:r w:rsidRPr="00F061E6">
        <w:rPr>
          <w:b/>
          <w:i/>
        </w:rPr>
        <w:t>7</w:t>
      </w:r>
      <w:r w:rsidR="002050EB" w:rsidRPr="00F061E6">
        <w:rPr>
          <w:b/>
          <w:i/>
        </w:rPr>
        <w:fldChar w:fldCharType="end"/>
      </w:r>
      <w:r w:rsidRPr="00F061E6">
        <w:rPr>
          <w:b/>
          <w:i/>
        </w:rPr>
        <w:t xml:space="preserve"> Me</w:t>
      </w:r>
      <w:bookmarkStart w:id="617" w:name="_GoBack"/>
      <w:bookmarkEnd w:id="617"/>
      <w:r w:rsidRPr="00F061E6">
        <w:rPr>
          <w:b/>
          <w:i/>
        </w:rPr>
        <w:t>ssen der AC-Spannung</w:t>
      </w:r>
    </w:p>
    <w:p w14:paraId="63EEEB0C" w14:textId="431F07BE" w:rsidR="003D247A" w:rsidRPr="009D56F6" w:rsidRDefault="003D247A" w:rsidP="009B3A01">
      <w:pPr>
        <w:pStyle w:val="3"/>
        <w:spacing w:before="240" w:line="276" w:lineRule="auto"/>
        <w:rPr>
          <w:rFonts w:eastAsia="宋体"/>
        </w:rPr>
      </w:pPr>
      <w:bookmarkStart w:id="618" w:name="_Toc120628686"/>
      <w:r w:rsidRPr="009D56F6">
        <w:rPr>
          <w:rFonts w:eastAsia="宋体"/>
        </w:rPr>
        <w:lastRenderedPageBreak/>
        <w:t>Messen der DC-Spannung</w:t>
      </w:r>
      <w:bookmarkEnd w:id="612"/>
      <w:bookmarkEnd w:id="613"/>
      <w:bookmarkEnd w:id="614"/>
      <w:bookmarkEnd w:id="615"/>
      <w:bookmarkEnd w:id="616"/>
      <w:bookmarkEnd w:id="618"/>
    </w:p>
    <w:p w14:paraId="5FBC1B87" w14:textId="6EF65BF3" w:rsidR="003D247A" w:rsidRPr="009D56F6" w:rsidRDefault="008C6E8F" w:rsidP="009B3A01">
      <w:pPr>
        <w:spacing w:line="276" w:lineRule="auto"/>
        <w:ind w:left="0"/>
        <w:rPr>
          <w:rFonts w:eastAsia="宋体"/>
        </w:rPr>
      </w:pPr>
      <w:r w:rsidRPr="009D56F6">
        <w:rPr>
          <w:rFonts w:eastAsia="宋体"/>
        </w:rPr>
        <w:t>Entfernen Sie die Isolationsbarriere und verwenden Sie einen Spannungstester, um die DC-Spannung zwischen den Ausgangsterminals zu messen, vergewissern Sie sich, dass alle gemessenen Spannungen 0 Volt betragen.</w:t>
      </w:r>
    </w:p>
    <w:p w14:paraId="4E78E0A9" w14:textId="1BD08597" w:rsidR="003D247A" w:rsidRPr="009D56F6" w:rsidRDefault="003D247A" w:rsidP="0057198A">
      <w:pPr>
        <w:pStyle w:val="ad"/>
        <w:numPr>
          <w:ilvl w:val="0"/>
          <w:numId w:val="13"/>
        </w:numPr>
        <w:spacing w:beforeLines="20" w:before="48" w:afterLines="20" w:after="48" w:line="276" w:lineRule="auto"/>
        <w:rPr>
          <w:rFonts w:eastAsia="宋体"/>
        </w:rPr>
      </w:pPr>
      <w:r w:rsidRPr="009D56F6">
        <w:rPr>
          <w:rFonts w:eastAsia="宋体"/>
        </w:rPr>
        <w:t>Leistungsmodul-Gruppenausgang 1-(A) zu Leistungsmodul-Gruppenausgang 1+ (B)</w:t>
      </w:r>
    </w:p>
    <w:p w14:paraId="0E4F8C56" w14:textId="56E841DC" w:rsidR="003D247A" w:rsidRPr="009D56F6" w:rsidRDefault="003D247A" w:rsidP="0057198A">
      <w:pPr>
        <w:pStyle w:val="ad"/>
        <w:numPr>
          <w:ilvl w:val="0"/>
          <w:numId w:val="13"/>
        </w:numPr>
        <w:spacing w:beforeLines="20" w:before="48" w:afterLines="20" w:after="48" w:line="276" w:lineRule="auto"/>
        <w:rPr>
          <w:rFonts w:eastAsia="宋体"/>
        </w:rPr>
      </w:pPr>
      <w:r w:rsidRPr="009D56F6">
        <w:rPr>
          <w:rFonts w:eastAsia="宋体"/>
        </w:rPr>
        <w:t>Leistungsmodul-Gruppenausgang 2–(C) zu Leistungsmodul-Gruppenausgang 2+ (D)</w:t>
      </w:r>
    </w:p>
    <w:p w14:paraId="1CC78A06" w14:textId="301F0162" w:rsidR="003D247A" w:rsidRPr="009D56F6" w:rsidRDefault="003D247A" w:rsidP="0057198A">
      <w:pPr>
        <w:pStyle w:val="ad"/>
        <w:numPr>
          <w:ilvl w:val="0"/>
          <w:numId w:val="13"/>
        </w:numPr>
        <w:spacing w:beforeLines="20" w:before="48" w:afterLines="20" w:after="48" w:line="276" w:lineRule="auto"/>
        <w:rPr>
          <w:rFonts w:eastAsia="宋体"/>
        </w:rPr>
      </w:pPr>
      <w:r w:rsidRPr="009D56F6">
        <w:rPr>
          <w:rFonts w:eastAsia="宋体"/>
        </w:rPr>
        <w:t>EV-Ladekabel 1 Ausgang–(E) zu EV-Ladekabel 1 Ausgang + (F)</w:t>
      </w:r>
    </w:p>
    <w:p w14:paraId="2E06C64C" w14:textId="4529A941" w:rsidR="003D247A" w:rsidRPr="009D56F6" w:rsidRDefault="001E49EC" w:rsidP="0057198A">
      <w:pPr>
        <w:pStyle w:val="ad"/>
        <w:numPr>
          <w:ilvl w:val="0"/>
          <w:numId w:val="13"/>
        </w:numPr>
        <w:spacing w:beforeLines="20" w:before="48" w:afterLines="20" w:after="48" w:line="276" w:lineRule="auto"/>
        <w:rPr>
          <w:rFonts w:eastAsia="宋体"/>
        </w:rPr>
      </w:pPr>
      <w:r w:rsidRPr="009D56F6">
        <w:rPr>
          <w:rFonts w:eastAsia="宋体"/>
        </w:rPr>
        <w:t>EV-Ladekabel 2 Ausgang–(G) zu EV-Ladekabel 2 Ausgang + (H)</w:t>
      </w:r>
    </w:p>
    <w:p w14:paraId="7AFBAA6B" w14:textId="60102C9A" w:rsidR="001E7F92" w:rsidRPr="009D56F6" w:rsidRDefault="001E7F92" w:rsidP="001E7F92">
      <w:pPr>
        <w:spacing w:beforeLines="20" w:before="48" w:afterLines="20" w:after="48" w:line="276" w:lineRule="auto"/>
        <w:jc w:val="center"/>
        <w:rPr>
          <w:rFonts w:eastAsia="宋体"/>
        </w:rPr>
      </w:pPr>
      <w:r w:rsidRPr="009D56F6">
        <w:rPr>
          <w:rFonts w:eastAsia="宋体"/>
          <w:noProof/>
          <w:lang w:val="en-US"/>
        </w:rPr>
        <w:drawing>
          <wp:inline distT="0" distB="0" distL="0" distR="0" wp14:anchorId="678BFD0A" wp14:editId="32863F40">
            <wp:extent cx="3217180" cy="3476441"/>
            <wp:effectExtent l="0" t="0" r="2540" b="0"/>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37282" cy="3498163"/>
                    </a:xfrm>
                    <a:prstGeom prst="rect">
                      <a:avLst/>
                    </a:prstGeom>
                    <a:noFill/>
                    <a:ln>
                      <a:noFill/>
                    </a:ln>
                  </pic:spPr>
                </pic:pic>
              </a:graphicData>
            </a:graphic>
          </wp:inline>
        </w:drawing>
      </w:r>
    </w:p>
    <w:p w14:paraId="670FA841" w14:textId="576BACBF" w:rsidR="003D247A" w:rsidRPr="009D56F6" w:rsidRDefault="003D247A" w:rsidP="00380F61">
      <w:pPr>
        <w:pStyle w:val="FigureTittle"/>
        <w:rPr>
          <w:rFonts w:eastAsia="宋体" w:cs="Arial"/>
        </w:rPr>
      </w:pPr>
      <w:r w:rsidRPr="009D56F6">
        <w:rPr>
          <w:rFonts w:eastAsia="宋体" w:cs="Arial"/>
        </w:rPr>
        <w:t xml:space="preserve">Abbildung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6</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Figure \* ARABIC \s 1 </w:instrText>
      </w:r>
      <w:r w:rsidR="00DF431C" w:rsidRPr="009D56F6">
        <w:rPr>
          <w:rFonts w:eastAsia="宋体" w:cs="Arial"/>
        </w:rPr>
        <w:fldChar w:fldCharType="separate"/>
      </w:r>
      <w:r w:rsidR="00AF5E30" w:rsidRPr="009D56F6">
        <w:rPr>
          <w:rFonts w:eastAsia="宋体" w:cs="Arial"/>
          <w:noProof/>
        </w:rPr>
        <w:t>8</w:t>
      </w:r>
      <w:r w:rsidR="00DF431C" w:rsidRPr="009D56F6">
        <w:rPr>
          <w:rFonts w:eastAsia="宋体" w:cs="Arial"/>
          <w:noProof/>
        </w:rPr>
        <w:fldChar w:fldCharType="end"/>
      </w:r>
      <w:r w:rsidRPr="009D56F6">
        <w:rPr>
          <w:rFonts w:eastAsia="宋体" w:cs="Arial"/>
        </w:rPr>
        <w:t xml:space="preserve"> Ausgangsterminals-Diagramm</w:t>
      </w:r>
    </w:p>
    <w:p w14:paraId="0F01D260" w14:textId="77777777" w:rsidR="00140C9B" w:rsidRPr="009D56F6" w:rsidRDefault="00140C9B" w:rsidP="009B3A01">
      <w:pPr>
        <w:spacing w:line="276" w:lineRule="auto"/>
        <w:rPr>
          <w:rFonts w:eastAsia="宋体"/>
        </w:rPr>
      </w:pPr>
      <w:bookmarkStart w:id="619" w:name="6.6.2_Measure_the_AC_voltage"/>
      <w:bookmarkStart w:id="620" w:name="_bookmark118"/>
      <w:bookmarkStart w:id="621" w:name="6.7_Remove_condensation_from_the_cabinet"/>
      <w:bookmarkStart w:id="622" w:name="_bookmark120"/>
      <w:bookmarkStart w:id="623" w:name="_Ref101944350"/>
      <w:bookmarkEnd w:id="619"/>
      <w:bookmarkEnd w:id="620"/>
      <w:bookmarkEnd w:id="621"/>
      <w:bookmarkEnd w:id="622"/>
    </w:p>
    <w:p w14:paraId="16FE331D" w14:textId="63354E18" w:rsidR="006810FC" w:rsidRPr="009D56F6" w:rsidRDefault="006810FC" w:rsidP="009B3A01">
      <w:pPr>
        <w:spacing w:line="276" w:lineRule="auto"/>
        <w:rPr>
          <w:rFonts w:eastAsia="宋体"/>
        </w:rPr>
        <w:sectPr w:rsidR="006810FC" w:rsidRPr="009D56F6" w:rsidSect="00655ED4">
          <w:pgSz w:w="8392" w:h="11907"/>
          <w:pgMar w:top="567" w:right="567" w:bottom="567" w:left="567" w:header="0" w:footer="340" w:gutter="0"/>
          <w:cols w:space="720"/>
          <w:docGrid w:linePitch="245"/>
        </w:sectPr>
      </w:pPr>
    </w:p>
    <w:p w14:paraId="50ED7492" w14:textId="73CF487A" w:rsidR="00E27797" w:rsidRPr="009D56F6" w:rsidRDefault="00E27797" w:rsidP="009B3A01">
      <w:pPr>
        <w:pStyle w:val="2"/>
        <w:spacing w:before="240" w:line="276" w:lineRule="auto"/>
        <w:rPr>
          <w:rFonts w:eastAsia="宋体" w:cs="Arial"/>
        </w:rPr>
      </w:pPr>
      <w:bookmarkStart w:id="624" w:name="_Toc106900449"/>
      <w:bookmarkStart w:id="625" w:name="_Toc120628687"/>
      <w:r w:rsidRPr="009D56F6">
        <w:rPr>
          <w:rFonts w:eastAsia="宋体" w:cs="Arial"/>
        </w:rPr>
        <w:lastRenderedPageBreak/>
        <w:t>Entfernung von Kondenswasser</w:t>
      </w:r>
      <w:bookmarkEnd w:id="623"/>
      <w:bookmarkEnd w:id="624"/>
      <w:bookmarkEnd w:id="625"/>
    </w:p>
    <w:p w14:paraId="4F6D9757" w14:textId="77777777" w:rsidR="00E27797" w:rsidRPr="009D56F6" w:rsidRDefault="00E27797" w:rsidP="00BD2480">
      <w:pPr>
        <w:pStyle w:val="NOTE0"/>
        <w:rPr>
          <w:rFonts w:cs="Arial"/>
        </w:rPr>
      </w:pPr>
      <w:r w:rsidRPr="009D56F6">
        <w:rPr>
          <w:rFonts w:cs="Arial"/>
          <w:noProof/>
          <w:lang w:val="en-US"/>
        </w:rPr>
        <w:drawing>
          <wp:anchor distT="0" distB="0" distL="114300" distR="114300" simplePos="0" relativeHeight="251891712" behindDoc="0" locked="0" layoutInCell="1" allowOverlap="1" wp14:anchorId="3853BD62" wp14:editId="503C5510">
            <wp:simplePos x="0" y="0"/>
            <wp:positionH relativeFrom="column">
              <wp:posOffset>-10795</wp:posOffset>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3A53B501" w14:textId="62ABB13A" w:rsidR="00E27797" w:rsidRPr="009D56F6" w:rsidRDefault="00E27797" w:rsidP="00BD2480">
      <w:pPr>
        <w:pStyle w:val="NOTE"/>
      </w:pPr>
      <w:r w:rsidRPr="009D56F6">
        <w:t>Wenn der MaxiCharger für mehr als 2 Stunden ausgeschaltet ist, kann Kondenswasser auftreten.</w:t>
      </w:r>
    </w:p>
    <w:p w14:paraId="288D5D29" w14:textId="275411D2" w:rsidR="00E27797" w:rsidRPr="009D56F6" w:rsidRDefault="00E27797" w:rsidP="009B3A01">
      <w:pPr>
        <w:pStyle w:val="a0"/>
        <w:spacing w:line="276" w:lineRule="auto"/>
        <w:rPr>
          <w:rFonts w:eastAsia="宋体" w:cs="Arial"/>
        </w:rPr>
      </w:pPr>
      <w:r w:rsidRPr="009D56F6">
        <w:rPr>
          <w:rFonts w:eastAsia="宋体" w:cs="Arial"/>
        </w:rPr>
        <w:t>Zum Entfernen des Kondenswasser</w:t>
      </w:r>
      <w:r w:rsidR="00FC522D" w:rsidRPr="009D56F6">
        <w:rPr>
          <w:rFonts w:eastAsia="宋体" w:cs="Arial"/>
        </w:rPr>
        <w:t>s</w:t>
      </w:r>
      <w:r w:rsidRPr="009D56F6">
        <w:rPr>
          <w:rFonts w:eastAsia="宋体" w:cs="Arial"/>
        </w:rPr>
        <w:t xml:space="preserve"> </w:t>
      </w:r>
      <w:r w:rsidR="00FC522D" w:rsidRPr="009D56F6">
        <w:rPr>
          <w:rFonts w:eastAsia="宋体" w:cs="Arial"/>
        </w:rPr>
        <w:t>von der Säule</w:t>
      </w:r>
    </w:p>
    <w:p w14:paraId="55C9FE40" w14:textId="49BB90C9" w:rsidR="00E27797" w:rsidRPr="009D56F6" w:rsidRDefault="000F0CE7" w:rsidP="0057198A">
      <w:pPr>
        <w:pStyle w:val="a8"/>
        <w:numPr>
          <w:ilvl w:val="0"/>
          <w:numId w:val="28"/>
        </w:numPr>
      </w:pPr>
      <w:r w:rsidRPr="009D56F6">
        <w:t>Öffnen Sie die vordere Tür.</w:t>
      </w:r>
    </w:p>
    <w:p w14:paraId="1B246729" w14:textId="35A4EB53" w:rsidR="00E27797" w:rsidRPr="009D56F6" w:rsidRDefault="00E42578" w:rsidP="0057198A">
      <w:pPr>
        <w:pStyle w:val="a8"/>
        <w:numPr>
          <w:ilvl w:val="0"/>
          <w:numId w:val="28"/>
        </w:numPr>
      </w:pPr>
      <w:r w:rsidRPr="009D56F6">
        <w:t xml:space="preserve">Stellen Sie den Hauptunterbrecher von der Position </w:t>
      </w:r>
      <w:r w:rsidRPr="009D56F6">
        <w:rPr>
          <w:b/>
        </w:rPr>
        <w:t xml:space="preserve">ON </w:t>
      </w:r>
      <w:r w:rsidRPr="009D56F6">
        <w:t xml:space="preserve">in die Position </w:t>
      </w:r>
      <w:r w:rsidRPr="009D56F6">
        <w:rPr>
          <w:b/>
        </w:rPr>
        <w:t>OFF</w:t>
      </w:r>
      <w:r w:rsidR="00E27797" w:rsidRPr="009D56F6">
        <w:t>.</w:t>
      </w:r>
    </w:p>
    <w:p w14:paraId="5E964099" w14:textId="6C5626BC" w:rsidR="00E27797" w:rsidRPr="009D56F6" w:rsidRDefault="00E27797" w:rsidP="0057198A">
      <w:pPr>
        <w:pStyle w:val="a8"/>
        <w:numPr>
          <w:ilvl w:val="0"/>
          <w:numId w:val="28"/>
        </w:numPr>
      </w:pPr>
      <w:r w:rsidRPr="009D56F6">
        <w:t>Aktivieren Sie den MaxiCharger.</w:t>
      </w:r>
    </w:p>
    <w:p w14:paraId="6DE9BAF8" w14:textId="5CD82BB7" w:rsidR="006A601C" w:rsidRPr="009D56F6" w:rsidRDefault="000F0CE7" w:rsidP="0057198A">
      <w:pPr>
        <w:pStyle w:val="a8"/>
        <w:numPr>
          <w:ilvl w:val="0"/>
          <w:numId w:val="28"/>
        </w:numPr>
      </w:pPr>
      <w:r w:rsidRPr="009D56F6">
        <w:t xml:space="preserve">Schließen Sie die Tür. Warten Sie 2 Stunden. Die interne Heizung </w:t>
      </w:r>
      <w:r w:rsidR="00FC522D" w:rsidRPr="009D56F6">
        <w:t>der</w:t>
      </w:r>
      <w:r w:rsidRPr="009D56F6">
        <w:t xml:space="preserve"> </w:t>
      </w:r>
      <w:r w:rsidR="00FC522D" w:rsidRPr="009D56F6">
        <w:t xml:space="preserve">Säule </w:t>
      </w:r>
      <w:r w:rsidRPr="009D56F6">
        <w:t xml:space="preserve">wird das Innere </w:t>
      </w:r>
      <w:r w:rsidR="00FC522D" w:rsidRPr="009D56F6">
        <w:t>der</w:t>
      </w:r>
      <w:r w:rsidRPr="009D56F6">
        <w:t xml:space="preserve"> </w:t>
      </w:r>
      <w:r w:rsidR="00FC522D" w:rsidRPr="009D56F6">
        <w:t xml:space="preserve">Säule </w:t>
      </w:r>
      <w:r w:rsidRPr="009D56F6">
        <w:t>erwärmen und das Kondenswasser wird verdampfen.</w:t>
      </w:r>
    </w:p>
    <w:p w14:paraId="3AB6A179" w14:textId="4F807E63" w:rsidR="006A601C" w:rsidRPr="009D56F6" w:rsidRDefault="006A601C" w:rsidP="0057198A">
      <w:pPr>
        <w:pStyle w:val="a8"/>
        <w:numPr>
          <w:ilvl w:val="0"/>
          <w:numId w:val="28"/>
        </w:numPr>
      </w:pPr>
      <w:r w:rsidRPr="009D56F6">
        <w:t>Öffnen Sie die vordere Tür.</w:t>
      </w:r>
    </w:p>
    <w:p w14:paraId="1A914B90" w14:textId="56153FE3" w:rsidR="006A601C" w:rsidRPr="009D56F6" w:rsidRDefault="00E42578" w:rsidP="0057198A">
      <w:pPr>
        <w:pStyle w:val="a8"/>
        <w:numPr>
          <w:ilvl w:val="0"/>
          <w:numId w:val="28"/>
        </w:numPr>
      </w:pPr>
      <w:r w:rsidRPr="009D56F6">
        <w:t xml:space="preserve">Stellen Sie den Hautunterbrecher von der Position </w:t>
      </w:r>
      <w:r w:rsidRPr="009D56F6">
        <w:rPr>
          <w:b/>
        </w:rPr>
        <w:t>OFF</w:t>
      </w:r>
      <w:r w:rsidRPr="009D56F6">
        <w:t xml:space="preserve"> in die Position </w:t>
      </w:r>
      <w:r w:rsidRPr="009D56F6">
        <w:rPr>
          <w:b/>
        </w:rPr>
        <w:t>ON</w:t>
      </w:r>
      <w:r w:rsidR="006A601C" w:rsidRPr="009D56F6">
        <w:t>.</w:t>
      </w:r>
    </w:p>
    <w:p w14:paraId="08D375EE" w14:textId="7CB5A116" w:rsidR="006A601C" w:rsidRPr="009D56F6" w:rsidRDefault="00792964" w:rsidP="0057198A">
      <w:pPr>
        <w:pStyle w:val="a8"/>
        <w:numPr>
          <w:ilvl w:val="0"/>
          <w:numId w:val="28"/>
        </w:numPr>
      </w:pPr>
      <w:r w:rsidRPr="009D56F6">
        <w:t>Schließen Sie die Tür.</w:t>
      </w:r>
    </w:p>
    <w:p w14:paraId="025F2E66" w14:textId="6E250630" w:rsidR="006A601C" w:rsidRPr="009D56F6" w:rsidRDefault="006A601C" w:rsidP="009B3A01">
      <w:pPr>
        <w:pStyle w:val="2"/>
        <w:spacing w:before="240" w:line="276" w:lineRule="auto"/>
        <w:rPr>
          <w:rFonts w:eastAsia="宋体" w:cs="Arial"/>
        </w:rPr>
      </w:pPr>
      <w:bookmarkStart w:id="626" w:name="_Ref101952406"/>
      <w:bookmarkStart w:id="627" w:name="_Toc106900450"/>
      <w:bookmarkStart w:id="628" w:name="_Toc120628688"/>
      <w:r w:rsidRPr="009D56F6">
        <w:rPr>
          <w:rFonts w:eastAsia="宋体" w:cs="Arial"/>
        </w:rPr>
        <w:t>Betrieb des lokalen Serviceportals</w:t>
      </w:r>
      <w:bookmarkEnd w:id="626"/>
      <w:bookmarkEnd w:id="627"/>
      <w:bookmarkEnd w:id="628"/>
    </w:p>
    <w:p w14:paraId="6341B668" w14:textId="1A1AD889" w:rsidR="006A601C" w:rsidRPr="009D56F6" w:rsidRDefault="006A601C" w:rsidP="009B3A01">
      <w:pPr>
        <w:pStyle w:val="3"/>
        <w:spacing w:before="240" w:line="276" w:lineRule="auto"/>
        <w:rPr>
          <w:rFonts w:eastAsia="宋体"/>
          <w:szCs w:val="24"/>
        </w:rPr>
      </w:pPr>
      <w:bookmarkStart w:id="629" w:name="6.8.1_Start_the_local_service_portal"/>
      <w:bookmarkStart w:id="630" w:name="_bookmark122"/>
      <w:bookmarkStart w:id="631" w:name="6.8.2_Set_the_configuration_parameters"/>
      <w:bookmarkStart w:id="632" w:name="_bookmark123"/>
      <w:bookmarkStart w:id="633" w:name="6.8.3_Set_the_OCPP_parameters"/>
      <w:bookmarkStart w:id="634" w:name="_bookmark124"/>
      <w:bookmarkStart w:id="635" w:name="_Toc106900451"/>
      <w:bookmarkStart w:id="636" w:name="_Toc120628689"/>
      <w:bookmarkEnd w:id="629"/>
      <w:bookmarkEnd w:id="630"/>
      <w:bookmarkEnd w:id="631"/>
      <w:bookmarkEnd w:id="632"/>
      <w:bookmarkEnd w:id="633"/>
      <w:bookmarkEnd w:id="634"/>
      <w:r w:rsidRPr="009D56F6">
        <w:rPr>
          <w:rFonts w:eastAsia="宋体"/>
        </w:rPr>
        <w:t>Einstellung der OCPP-Parameter</w:t>
      </w:r>
      <w:bookmarkEnd w:id="635"/>
      <w:bookmarkEnd w:id="636"/>
    </w:p>
    <w:p w14:paraId="7C6B4331" w14:textId="77777777" w:rsidR="00B8739E" w:rsidRPr="009D56F6" w:rsidRDefault="00B8739E" w:rsidP="00BD2480">
      <w:pPr>
        <w:pStyle w:val="NOTE0"/>
        <w:rPr>
          <w:rFonts w:cs="Arial"/>
        </w:rPr>
      </w:pPr>
      <w:r w:rsidRPr="009D56F6">
        <w:rPr>
          <w:rFonts w:cs="Arial"/>
          <w:noProof/>
          <w:lang w:val="en-US"/>
        </w:rPr>
        <w:drawing>
          <wp:anchor distT="0" distB="0" distL="114300" distR="114300" simplePos="0" relativeHeight="252122112" behindDoc="0" locked="0" layoutInCell="1" allowOverlap="1" wp14:anchorId="54E4A309" wp14:editId="359829A5">
            <wp:simplePos x="0" y="0"/>
            <wp:positionH relativeFrom="column">
              <wp:posOffset>1905</wp:posOffset>
            </wp:positionH>
            <wp:positionV relativeFrom="paragraph">
              <wp:posOffset>26035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9D56F6">
        <w:rPr>
          <w:rFonts w:cs="Arial"/>
        </w:rPr>
        <w:t>HINWEIS</w:t>
      </w:r>
    </w:p>
    <w:p w14:paraId="39FDB3B9" w14:textId="23CF9663" w:rsidR="00B8739E" w:rsidRPr="009D56F6" w:rsidRDefault="00B8739E" w:rsidP="00BD2480">
      <w:pPr>
        <w:pStyle w:val="NOTE"/>
      </w:pPr>
      <w:r w:rsidRPr="009D56F6">
        <w:t>Die OCPP-Parametereinstellung sollte durch einen Installationstechniker vorgenommen werden.</w:t>
      </w:r>
    </w:p>
    <w:p w14:paraId="124007A3" w14:textId="47AD6639" w:rsidR="006A601C" w:rsidRPr="009D56F6" w:rsidRDefault="006A601C" w:rsidP="009B3A01">
      <w:pPr>
        <w:pStyle w:val="a0"/>
        <w:spacing w:line="276" w:lineRule="auto"/>
        <w:rPr>
          <w:rFonts w:eastAsia="宋体" w:cs="Arial"/>
        </w:rPr>
      </w:pPr>
      <w:r w:rsidRPr="009D56F6">
        <w:rPr>
          <w:rFonts w:eastAsia="宋体" w:cs="Arial"/>
        </w:rPr>
        <w:t>Zum Einstellen der OCPP-Parameter</w:t>
      </w:r>
    </w:p>
    <w:p w14:paraId="556F34EF" w14:textId="7508C74D" w:rsidR="00B8739E" w:rsidRPr="009D56F6" w:rsidRDefault="00B8739E" w:rsidP="0057198A">
      <w:pPr>
        <w:pStyle w:val="a8"/>
        <w:numPr>
          <w:ilvl w:val="0"/>
          <w:numId w:val="29"/>
        </w:numPr>
      </w:pPr>
      <w:r w:rsidRPr="009D56F6">
        <w:t>Tippen Sie die untere linke Ecke des Bildschirms an.</w:t>
      </w:r>
    </w:p>
    <w:p w14:paraId="7B60D1AE" w14:textId="75B7D8B5" w:rsidR="00C06B0F" w:rsidRPr="009D56F6" w:rsidRDefault="00C06B0F" w:rsidP="0057198A">
      <w:pPr>
        <w:pStyle w:val="a8"/>
        <w:numPr>
          <w:ilvl w:val="0"/>
          <w:numId w:val="29"/>
        </w:numPr>
      </w:pPr>
      <w:r w:rsidRPr="009D56F6">
        <w:t xml:space="preserve">Tippen Sie auf </w:t>
      </w:r>
      <w:r w:rsidRPr="009D56F6">
        <w:rPr>
          <w:b/>
        </w:rPr>
        <w:t>Gerätewartung</w:t>
      </w:r>
      <w:r w:rsidRPr="009D56F6">
        <w:t>. Geben Sie das Standardpasswort ein (setzen Sie sich mit dem Autel-Kundendienst in Verbindung, um das Passwort zu erhalten).</w:t>
      </w:r>
    </w:p>
    <w:p w14:paraId="6C1379F6" w14:textId="230811FD" w:rsidR="006A601C" w:rsidRPr="009D56F6" w:rsidRDefault="00C06B0F" w:rsidP="0057198A">
      <w:pPr>
        <w:pStyle w:val="a8"/>
        <w:numPr>
          <w:ilvl w:val="0"/>
          <w:numId w:val="29"/>
        </w:numPr>
      </w:pPr>
      <w:r w:rsidRPr="009D56F6">
        <w:t xml:space="preserve">Tippen Sie auf </w:t>
      </w:r>
      <w:r w:rsidRPr="009D56F6">
        <w:rPr>
          <w:b/>
        </w:rPr>
        <w:t>Parameter einstellen</w:t>
      </w:r>
      <w:r w:rsidRPr="009D56F6">
        <w:t>. Warten Sie, bis das System die Daten lädt. Dies kann einige Sekunden in Anspruch nehmen.</w:t>
      </w:r>
    </w:p>
    <w:p w14:paraId="423AC6E2" w14:textId="53A4D7CF" w:rsidR="006A601C" w:rsidRPr="009D56F6" w:rsidRDefault="00B8739E" w:rsidP="0057198A">
      <w:pPr>
        <w:pStyle w:val="a8"/>
        <w:numPr>
          <w:ilvl w:val="0"/>
          <w:numId w:val="29"/>
        </w:numPr>
      </w:pPr>
      <w:r w:rsidRPr="009D56F6">
        <w:t>(Optional) Tippen Sie auf dem Bildschirm auf die Spalte der gewünschten Parameterwerte, um die Daten für diese Subjekte zu modifizieren:</w:t>
      </w:r>
    </w:p>
    <w:p w14:paraId="2283EF0F" w14:textId="5354BE10" w:rsidR="00B8739E" w:rsidRPr="009D56F6" w:rsidRDefault="00B8739E" w:rsidP="00E42578">
      <w:pPr>
        <w:pStyle w:val="ItemListinSeq"/>
        <w:spacing w:before="48" w:after="48"/>
      </w:pPr>
      <w:r w:rsidRPr="009D56F6">
        <w:rPr>
          <w:b/>
        </w:rPr>
        <w:t>Betriebsumgebung</w:t>
      </w:r>
      <w:r w:rsidRPr="009D56F6">
        <w:t>: aktuelle Betriebsumgebung</w:t>
      </w:r>
    </w:p>
    <w:p w14:paraId="63EC90F5" w14:textId="70E189BB" w:rsidR="006A601C" w:rsidRPr="009D56F6" w:rsidRDefault="006A601C" w:rsidP="00E42578">
      <w:pPr>
        <w:pStyle w:val="ItemListinSeq"/>
        <w:spacing w:before="48" w:after="48"/>
        <w:rPr>
          <w:lang w:val="fr-FR"/>
        </w:rPr>
      </w:pPr>
      <w:r w:rsidRPr="009D56F6">
        <w:rPr>
          <w:b/>
          <w:lang w:val="fr-FR"/>
        </w:rPr>
        <w:t>OCPP IP</w:t>
      </w:r>
      <w:r w:rsidRPr="009D56F6">
        <w:rPr>
          <w:lang w:val="fr-FR"/>
        </w:rPr>
        <w:t>: IP-Adresse des OCPP</w:t>
      </w:r>
    </w:p>
    <w:p w14:paraId="05820470" w14:textId="6BF855A9" w:rsidR="006A601C" w:rsidRPr="009D56F6" w:rsidRDefault="006A601C" w:rsidP="00E42578">
      <w:pPr>
        <w:pStyle w:val="ItemListinSeq"/>
        <w:spacing w:before="48" w:after="48"/>
      </w:pPr>
      <w:r w:rsidRPr="009D56F6">
        <w:rPr>
          <w:b/>
        </w:rPr>
        <w:t>OCPP URL</w:t>
      </w:r>
      <w:r w:rsidRPr="009D56F6">
        <w:t>: URL des OCPP</w:t>
      </w:r>
    </w:p>
    <w:p w14:paraId="67F0F2B5" w14:textId="73ECDCEC" w:rsidR="006A601C" w:rsidRPr="009D56F6" w:rsidRDefault="006A601C" w:rsidP="00E42578">
      <w:pPr>
        <w:pStyle w:val="ItemListinSeq"/>
        <w:spacing w:before="48" w:after="48"/>
      </w:pPr>
      <w:r w:rsidRPr="009D56F6">
        <w:rPr>
          <w:b/>
        </w:rPr>
        <w:t>OCPP PORT</w:t>
      </w:r>
      <w:r w:rsidRPr="009D56F6">
        <w:t>: Anschlussnummer des OCPP</w:t>
      </w:r>
    </w:p>
    <w:p w14:paraId="626248FE" w14:textId="48A78764" w:rsidR="00B8739E" w:rsidRPr="009D56F6" w:rsidRDefault="00B8739E" w:rsidP="00E42578">
      <w:pPr>
        <w:pStyle w:val="ItemListinSeq"/>
        <w:spacing w:before="48" w:after="48"/>
      </w:pPr>
      <w:r w:rsidRPr="009D56F6">
        <w:rPr>
          <w:b/>
        </w:rPr>
        <w:t>MGR IP</w:t>
      </w:r>
      <w:r w:rsidRPr="009D56F6">
        <w:t>: IP-Adresse der Verwaltungsplattform</w:t>
      </w:r>
    </w:p>
    <w:p w14:paraId="3EB2492D" w14:textId="1AE4F07E" w:rsidR="00B8739E" w:rsidRPr="009D56F6" w:rsidRDefault="00B8739E" w:rsidP="00E42578">
      <w:pPr>
        <w:pStyle w:val="ItemListinSeq"/>
        <w:spacing w:before="48" w:after="48"/>
      </w:pPr>
      <w:r w:rsidRPr="009D56F6">
        <w:rPr>
          <w:b/>
        </w:rPr>
        <w:lastRenderedPageBreak/>
        <w:t>MGR URL</w:t>
      </w:r>
      <w:r w:rsidRPr="009D56F6">
        <w:t>: URL der Verwaltungsplattform</w:t>
      </w:r>
    </w:p>
    <w:p w14:paraId="6FD0C8DC" w14:textId="6B7E7D53" w:rsidR="00743B0B" w:rsidRPr="009D56F6" w:rsidRDefault="00B8739E" w:rsidP="00E42578">
      <w:pPr>
        <w:pStyle w:val="ItemListinSeq"/>
        <w:spacing w:before="48" w:after="48"/>
      </w:pPr>
      <w:r w:rsidRPr="009D56F6">
        <w:rPr>
          <w:b/>
        </w:rPr>
        <w:t>MGR PORT</w:t>
      </w:r>
      <w:r w:rsidRPr="009D56F6">
        <w:t>: Anschlussnummer der Betriebsverwaltungsplattform</w:t>
      </w:r>
    </w:p>
    <w:p w14:paraId="1BB80D6C" w14:textId="255A84D0" w:rsidR="00B8739E" w:rsidRPr="009D56F6" w:rsidRDefault="00B8739E" w:rsidP="00BD2480">
      <w:pPr>
        <w:pStyle w:val="NOTE0"/>
        <w:rPr>
          <w:rFonts w:cs="Arial"/>
        </w:rPr>
      </w:pPr>
      <w:r w:rsidRPr="009D56F6">
        <w:rPr>
          <w:rFonts w:cs="Arial"/>
          <w:noProof/>
          <w:lang w:val="en-US"/>
        </w:rPr>
        <w:drawing>
          <wp:anchor distT="0" distB="0" distL="114300" distR="114300" simplePos="0" relativeHeight="252124160" behindDoc="0" locked="0" layoutInCell="1" allowOverlap="1" wp14:anchorId="1CA5E207" wp14:editId="298268D3">
            <wp:simplePos x="0" y="0"/>
            <wp:positionH relativeFrom="column">
              <wp:posOffset>0</wp:posOffset>
            </wp:positionH>
            <wp:positionV relativeFrom="paragraph">
              <wp:posOffset>-635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9D56F6">
        <w:rPr>
          <w:rFonts w:cs="Arial"/>
        </w:rPr>
        <w:t>HINWEIS</w:t>
      </w:r>
    </w:p>
    <w:p w14:paraId="7A003021" w14:textId="77777777" w:rsidR="006A601C" w:rsidRPr="009D56F6" w:rsidRDefault="006A601C" w:rsidP="00BD2480">
      <w:pPr>
        <w:pStyle w:val="NOTE"/>
      </w:pPr>
      <w:r w:rsidRPr="009D56F6">
        <w:t>Vergewissern Sie sich, dass die URL oder ID korrekt und ohne Leerzeichen eingeben.</w:t>
      </w:r>
    </w:p>
    <w:p w14:paraId="0BEFC687" w14:textId="7548C55A" w:rsidR="006A601C" w:rsidRPr="009D56F6" w:rsidRDefault="00B8739E" w:rsidP="0057198A">
      <w:pPr>
        <w:pStyle w:val="a8"/>
        <w:numPr>
          <w:ilvl w:val="0"/>
          <w:numId w:val="29"/>
        </w:numPr>
      </w:pPr>
      <w:r w:rsidRPr="009D56F6">
        <w:t xml:space="preserve">Tippen Sie </w:t>
      </w:r>
      <w:r w:rsidRPr="009D56F6">
        <w:rPr>
          <w:b/>
        </w:rPr>
        <w:t>Speichern</w:t>
      </w:r>
      <w:r w:rsidRPr="009D56F6">
        <w:t>, um Ihre Veränderungen zu speichern.</w:t>
      </w:r>
    </w:p>
    <w:p w14:paraId="5A41DEA2" w14:textId="337D2911" w:rsidR="0019484D" w:rsidRPr="009D56F6" w:rsidRDefault="0019484D" w:rsidP="009B3A01">
      <w:pPr>
        <w:pStyle w:val="10"/>
        <w:spacing w:line="276" w:lineRule="auto"/>
        <w:rPr>
          <w:rFonts w:eastAsia="宋体"/>
        </w:rPr>
      </w:pPr>
      <w:bookmarkStart w:id="637" w:name="6.8.4_Install_new_software"/>
      <w:bookmarkStart w:id="638" w:name="_bookmark125"/>
      <w:bookmarkStart w:id="639" w:name="6.8.5_Close_the_local_service_portal"/>
      <w:bookmarkStart w:id="640" w:name="_bookmark126"/>
      <w:bookmarkStart w:id="641" w:name="6.8_Local_service_portal_operations"/>
      <w:bookmarkStart w:id="642" w:name="_bookmark121"/>
      <w:bookmarkStart w:id="643" w:name="_Toc101704258"/>
      <w:bookmarkStart w:id="644" w:name="_Toc106900452"/>
      <w:bookmarkStart w:id="645" w:name="_Toc120628690"/>
      <w:bookmarkEnd w:id="637"/>
      <w:bookmarkEnd w:id="638"/>
      <w:bookmarkEnd w:id="639"/>
      <w:bookmarkEnd w:id="640"/>
      <w:bookmarkEnd w:id="641"/>
      <w:bookmarkEnd w:id="642"/>
      <w:r w:rsidRPr="009D56F6">
        <w:rPr>
          <w:rFonts w:eastAsia="宋体"/>
        </w:rPr>
        <w:lastRenderedPageBreak/>
        <w:t>Wartung</w:t>
      </w:r>
      <w:bookmarkEnd w:id="643"/>
      <w:bookmarkEnd w:id="644"/>
      <w:bookmarkEnd w:id="645"/>
    </w:p>
    <w:p w14:paraId="2C06E378" w14:textId="637B5A03" w:rsidR="0019484D" w:rsidRPr="009D56F6" w:rsidRDefault="0019484D" w:rsidP="009B3A01">
      <w:pPr>
        <w:pStyle w:val="2"/>
        <w:spacing w:before="240" w:afterLines="50" w:line="276" w:lineRule="auto"/>
        <w:rPr>
          <w:rFonts w:eastAsia="宋体" w:cs="Arial"/>
        </w:rPr>
      </w:pPr>
      <w:bookmarkStart w:id="646" w:name="_Toc101704259"/>
      <w:bookmarkStart w:id="647" w:name="_Ref101944331"/>
      <w:bookmarkStart w:id="648" w:name="_Toc106900453"/>
      <w:bookmarkStart w:id="649" w:name="_Toc120628691"/>
      <w:r w:rsidRPr="009D56F6">
        <w:rPr>
          <w:rFonts w:eastAsia="宋体" w:cs="Arial"/>
        </w:rPr>
        <w:t>Routinewartung</w:t>
      </w:r>
      <w:bookmarkEnd w:id="646"/>
      <w:bookmarkEnd w:id="647"/>
      <w:bookmarkEnd w:id="648"/>
      <w:bookmarkEnd w:id="649"/>
    </w:p>
    <w:p w14:paraId="1F512B51" w14:textId="07599C06" w:rsidR="0019484D" w:rsidRPr="009D56F6" w:rsidRDefault="00E42578" w:rsidP="00E42578">
      <w:pPr>
        <w:pStyle w:val="EN"/>
      </w:pPr>
      <w:r w:rsidRPr="009D56F6">
        <w:t>Die Routinewartung hält den MaxiCharger in einem sicheren und stabilen Zustand</w:t>
      </w:r>
    </w:p>
    <w:p w14:paraId="07F78929" w14:textId="0E225239" w:rsidR="0019484D" w:rsidRPr="009D56F6" w:rsidRDefault="009D1D53" w:rsidP="00E42578">
      <w:pPr>
        <w:pStyle w:val="ItemList"/>
        <w:spacing w:before="48" w:after="48"/>
      </w:pPr>
      <w:r w:rsidRPr="009D56F6">
        <w:t xml:space="preserve">Reinigen Sie </w:t>
      </w:r>
      <w:r w:rsidR="00FC522D" w:rsidRPr="009D56F6">
        <w:t>die Säule</w:t>
      </w:r>
      <w:r w:rsidRPr="009D56F6">
        <w:t xml:space="preserve"> jedes Vierteljahr: ziehen Sie die Schrauben und Bolzen der wichtigen Teile fest und prüfen Sie, ob die Kabelverbindung des MaxiCharger-Anschlusses durchgebrannt ist. Wenn Sie irgendeine Anomalie feststellen sollten, wechseln Sie die Teile sofort aus.</w:t>
      </w:r>
    </w:p>
    <w:p w14:paraId="3E55AF5A" w14:textId="77777777" w:rsidR="0019484D" w:rsidRPr="009D56F6" w:rsidRDefault="0019484D" w:rsidP="00E42578">
      <w:pPr>
        <w:pStyle w:val="ItemList"/>
        <w:spacing w:before="48" w:after="48"/>
      </w:pPr>
      <w:r w:rsidRPr="009D56F6">
        <w:t>Reinigen Sie den Luftfilter und den Staubfilter mindestens zweimal im Jahr.</w:t>
      </w:r>
    </w:p>
    <w:p w14:paraId="7834F824" w14:textId="58309F15" w:rsidR="0019484D" w:rsidRPr="009D56F6" w:rsidRDefault="00FF0175" w:rsidP="00E42578">
      <w:pPr>
        <w:pStyle w:val="ItemList"/>
        <w:spacing w:before="48" w:after="48"/>
      </w:pPr>
      <w:r w:rsidRPr="009D56F6">
        <w:rPr>
          <w:noProof/>
          <w:lang w:val="en-US"/>
        </w:rPr>
        <w:drawing>
          <wp:anchor distT="0" distB="0" distL="114300" distR="114300" simplePos="0" relativeHeight="251910144" behindDoc="0" locked="0" layoutInCell="1" allowOverlap="1" wp14:anchorId="20E8EA2C" wp14:editId="0512EF33">
            <wp:simplePos x="0" y="0"/>
            <wp:positionH relativeFrom="column">
              <wp:posOffset>-36830</wp:posOffset>
            </wp:positionH>
            <wp:positionV relativeFrom="paragraph">
              <wp:posOffset>207010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t>Testen Sie den Fehlerstromschutzschalter einmal im Jahr.</w:t>
      </w:r>
    </w:p>
    <w:p w14:paraId="2320853A" w14:textId="0DFA58E2" w:rsidR="0019484D" w:rsidRPr="009D56F6" w:rsidRDefault="0019484D" w:rsidP="00BD2480">
      <w:pPr>
        <w:pStyle w:val="NOTE0"/>
        <w:rPr>
          <w:rFonts w:cs="Arial"/>
        </w:rPr>
      </w:pPr>
      <w:r w:rsidRPr="009D56F6">
        <w:rPr>
          <w:rFonts w:cs="Arial"/>
        </w:rPr>
        <w:t>WARNUNG</w:t>
      </w:r>
    </w:p>
    <w:p w14:paraId="56F34433" w14:textId="08EA97A6" w:rsidR="00FA6CA5" w:rsidRPr="009D56F6" w:rsidRDefault="00FA6CA5">
      <w:pPr>
        <w:pStyle w:val="NOTEItemList"/>
        <w:spacing w:before="48" w:after="48"/>
      </w:pPr>
      <w:r w:rsidRPr="009D56F6">
        <w:rPr>
          <w:snapToGrid w:val="0"/>
        </w:rPr>
        <w:t>Trennen Sie während des gesamten Wartungsverfahrens die Stromversorgung zum MaxiCharger</w:t>
      </w:r>
      <w:r w:rsidRPr="009D56F6">
        <w:t>.</w:t>
      </w:r>
    </w:p>
    <w:p w14:paraId="31A3B732" w14:textId="52ACA6AC" w:rsidR="0019484D" w:rsidRPr="009D56F6" w:rsidRDefault="0019484D">
      <w:pPr>
        <w:pStyle w:val="NOTEItemList"/>
        <w:spacing w:before="48" w:after="48"/>
      </w:pPr>
      <w:r w:rsidRPr="009D56F6">
        <w:t>Stellen Sie sicher, dass sich während der Wartung unautorisiertes Personal in einem sicheren Abstand aufhält.</w:t>
      </w:r>
    </w:p>
    <w:p w14:paraId="70B7CAAF" w14:textId="0F1924FD" w:rsidR="0019484D" w:rsidRPr="009D56F6" w:rsidRDefault="009D1D53">
      <w:pPr>
        <w:pStyle w:val="NOTEItemList"/>
        <w:spacing w:before="48" w:after="48"/>
      </w:pPr>
      <w:r w:rsidRPr="009D56F6">
        <w:t>Tragen Sie geeignete Schutzausrüstung, wie z. B. Schutzbekleidung, Schutzhandschuhe, Sicherheitsschuhe und Schutzbrille.</w:t>
      </w:r>
    </w:p>
    <w:p w14:paraId="55E78D64" w14:textId="0B95DBAD" w:rsidR="0019484D" w:rsidRPr="009D56F6" w:rsidRDefault="0019484D">
      <w:pPr>
        <w:pStyle w:val="NOTEItemList"/>
        <w:spacing w:before="48" w:after="48"/>
      </w:pPr>
      <w:r w:rsidRPr="009D56F6">
        <w:t>Wenn Sie die Sicherheitsgeräte zu Wartungszwecken entfernen, bringen Sie sie nach Abschluss der Arbeit wieder an.</w:t>
      </w:r>
    </w:p>
    <w:p w14:paraId="5313CAFA" w14:textId="2E118840" w:rsidR="006657F5" w:rsidRPr="009D56F6" w:rsidRDefault="006657F5" w:rsidP="009B3A01">
      <w:pPr>
        <w:pStyle w:val="3"/>
        <w:spacing w:before="240" w:afterLines="50" w:line="276" w:lineRule="auto"/>
        <w:rPr>
          <w:rFonts w:eastAsia="宋体"/>
        </w:rPr>
      </w:pPr>
      <w:bookmarkStart w:id="650" w:name="_Toc101704261"/>
      <w:bookmarkStart w:id="651" w:name="_Toc106900454"/>
      <w:bookmarkStart w:id="652" w:name="_Toc120628692"/>
      <w:r w:rsidRPr="009D56F6">
        <w:rPr>
          <w:rFonts w:eastAsia="宋体"/>
        </w:rPr>
        <w:t xml:space="preserve">Fehlerstromschutzschalter </w:t>
      </w:r>
      <w:bookmarkEnd w:id="650"/>
      <w:r w:rsidRPr="009D56F6">
        <w:rPr>
          <w:rFonts w:eastAsia="宋体"/>
        </w:rPr>
        <w:t>Wartung</w:t>
      </w:r>
      <w:bookmarkEnd w:id="651"/>
      <w:bookmarkEnd w:id="652"/>
    </w:p>
    <w:p w14:paraId="395EC40B" w14:textId="77777777" w:rsidR="006657F5" w:rsidRPr="009D56F6" w:rsidRDefault="006657F5" w:rsidP="00E42578">
      <w:pPr>
        <w:pStyle w:val="EN"/>
      </w:pPr>
      <w:r w:rsidRPr="009D56F6">
        <w:t>Das interne Fehlerstromschutzgerät (RCD) und der Fehlerstromschutzschalter mit Überlast (RCBO) sollten jährlich hinsichtlich der korrekten Funktionsweise geprüft werden. Trennen Sie vor dem Test den MaxiCharger vom EV und beenden Sie den Ladevorgang.</w:t>
      </w:r>
    </w:p>
    <w:p w14:paraId="0393B111" w14:textId="77777777" w:rsidR="006657F5" w:rsidRPr="009D56F6" w:rsidRDefault="006657F5" w:rsidP="009B3A01">
      <w:pPr>
        <w:pStyle w:val="a0"/>
        <w:spacing w:line="276" w:lineRule="auto"/>
        <w:rPr>
          <w:rFonts w:eastAsia="宋体" w:cs="Arial"/>
        </w:rPr>
      </w:pPr>
      <w:r w:rsidRPr="009D56F6">
        <w:rPr>
          <w:rFonts w:eastAsia="宋体" w:cs="Arial"/>
        </w:rPr>
        <w:t xml:space="preserve">Zum Test des Fehlerstromschutzgeräts </w:t>
      </w:r>
    </w:p>
    <w:p w14:paraId="53FC8F33" w14:textId="717E450B" w:rsidR="006657F5" w:rsidRPr="009D56F6" w:rsidRDefault="006657F5" w:rsidP="0057198A">
      <w:pPr>
        <w:pStyle w:val="a8"/>
        <w:numPr>
          <w:ilvl w:val="0"/>
          <w:numId w:val="30"/>
        </w:numPr>
      </w:pPr>
      <w:r w:rsidRPr="009D56F6">
        <w:t xml:space="preserve">Öffnen Sie die vordere Tür des MaxiCharger. Wenn die </w:t>
      </w:r>
      <w:r w:rsidR="00FC522D" w:rsidRPr="009D56F6">
        <w:t xml:space="preserve">Säulentür </w:t>
      </w:r>
      <w:r w:rsidRPr="009D56F6">
        <w:t>geöffnet ist, sollte der MaxiCharger nicht direkt Wind und Regen ausgesetzt sein.</w:t>
      </w:r>
    </w:p>
    <w:p w14:paraId="1B0E6FF2" w14:textId="297269D5" w:rsidR="006657F5" w:rsidRPr="009D56F6" w:rsidRDefault="006657F5" w:rsidP="0057198A">
      <w:pPr>
        <w:pStyle w:val="a8"/>
        <w:numPr>
          <w:ilvl w:val="0"/>
          <w:numId w:val="30"/>
        </w:numPr>
      </w:pPr>
      <w:r w:rsidRPr="009D56F6">
        <w:t>Der MaxiCharger muss sich im Standby-Modus befinden. Durch Antippen des Touchscreens wird der MaxiCharger aktiviert.</w:t>
      </w:r>
    </w:p>
    <w:p w14:paraId="13E95748" w14:textId="3CF78B73" w:rsidR="006657F5" w:rsidRPr="009D56F6" w:rsidRDefault="006657F5" w:rsidP="0057198A">
      <w:pPr>
        <w:pStyle w:val="a8"/>
        <w:numPr>
          <w:ilvl w:val="0"/>
          <w:numId w:val="30"/>
        </w:numPr>
      </w:pPr>
      <w:r w:rsidRPr="009D56F6">
        <w:t xml:space="preserve">Finden Sie das RCD (unter MCCB) und drücken Sie auf die Taste </w:t>
      </w:r>
      <w:r w:rsidRPr="009D56F6">
        <w:rPr>
          <w:b/>
        </w:rPr>
        <w:t>Test</w:t>
      </w:r>
      <w:r w:rsidRPr="009D56F6">
        <w:t xml:space="preserve"> des MaxiCharger, um den Test zu beginnen.</w:t>
      </w:r>
    </w:p>
    <w:p w14:paraId="79C619C1" w14:textId="19D524FE" w:rsidR="006657F5" w:rsidRPr="009D56F6" w:rsidRDefault="006657F5" w:rsidP="00E42578">
      <w:pPr>
        <w:pStyle w:val="ItemListinSeq"/>
        <w:spacing w:before="48" w:after="48"/>
      </w:pPr>
      <w:r w:rsidRPr="009D56F6">
        <w:t xml:space="preserve">Bestanden: Der MaxiCharger stellt den Betrieb ein, wenn das MCCB auf die mittlere Position gestellt ist. Der MaxiCharger nimmt den Betrieb erneut auf, wenn das MCCB auf die Position </w:t>
      </w:r>
      <w:r w:rsidR="00212094" w:rsidRPr="009D56F6">
        <w:rPr>
          <w:b/>
        </w:rPr>
        <w:t>AUS</w:t>
      </w:r>
      <w:r w:rsidRPr="009D56F6">
        <w:t xml:space="preserve"> dann </w:t>
      </w:r>
      <w:r w:rsidR="004C11BA" w:rsidRPr="009D56F6">
        <w:rPr>
          <w:b/>
        </w:rPr>
        <w:t>Ein</w:t>
      </w:r>
      <w:r w:rsidRPr="009D56F6">
        <w:t xml:space="preserve"> gestellt wird.</w:t>
      </w:r>
    </w:p>
    <w:p w14:paraId="3FD6EE95" w14:textId="2D2231D0" w:rsidR="006657F5" w:rsidRPr="009D56F6" w:rsidRDefault="006657F5" w:rsidP="00E42578">
      <w:pPr>
        <w:pStyle w:val="ItemListinSeq"/>
        <w:spacing w:before="48" w:after="48"/>
      </w:pPr>
      <w:r w:rsidRPr="009D56F6">
        <w:lastRenderedPageBreak/>
        <w:t xml:space="preserve">Durchgefallen: Es kommt keine Antwort, wenn Sie die </w:t>
      </w:r>
      <w:r w:rsidRPr="009D56F6">
        <w:rPr>
          <w:b/>
        </w:rPr>
        <w:t>Test</w:t>
      </w:r>
      <w:r w:rsidRPr="009D56F6">
        <w:t xml:space="preserve">-Taste drücken. Bitte trennen Sie den AC-Strom des MaxiCharger und schließen Sie die </w:t>
      </w:r>
      <w:r w:rsidR="00FC522D" w:rsidRPr="009D56F6">
        <w:t>Säulentü</w:t>
      </w:r>
      <w:r w:rsidRPr="009D56F6">
        <w:t>r, setzen Sie sich dann mit dem Autel Technical Support oder Ihrem lokalen Händler in Verbindung. Verwenden Sie den MaxiCharger nicht, bis die Reparatur abgeschlossen ist.</w:t>
      </w:r>
    </w:p>
    <w:p w14:paraId="338BB281" w14:textId="425420C5" w:rsidR="006657F5" w:rsidRPr="009D56F6" w:rsidRDefault="006657F5" w:rsidP="0057198A">
      <w:pPr>
        <w:pStyle w:val="a8"/>
        <w:numPr>
          <w:ilvl w:val="0"/>
          <w:numId w:val="30"/>
        </w:numPr>
      </w:pPr>
      <w:r w:rsidRPr="009D56F6">
        <w:t xml:space="preserve">Finden Sie das RCCB und drücken Sie die Taste </w:t>
      </w:r>
      <w:r w:rsidRPr="009D56F6">
        <w:rPr>
          <w:b/>
        </w:rPr>
        <w:t>Test</w:t>
      </w:r>
      <w:r w:rsidRPr="009D56F6">
        <w:t xml:space="preserve"> auf dem Gerät, um den Test zu starten.</w:t>
      </w:r>
    </w:p>
    <w:p w14:paraId="114BD9AE" w14:textId="2B5BA09A" w:rsidR="006657F5" w:rsidRPr="009D56F6" w:rsidRDefault="006657F5" w:rsidP="00E42578">
      <w:pPr>
        <w:pStyle w:val="ItemListinSeq"/>
        <w:spacing w:before="48" w:after="48"/>
      </w:pPr>
      <w:r w:rsidRPr="009D56F6">
        <w:t xml:space="preserve">Bestanden: Die Hilfsstromversorgung stellt die Arbeit ein, wenn das RCCB in die Position </w:t>
      </w:r>
      <w:r w:rsidR="00212094" w:rsidRPr="009D56F6">
        <w:rPr>
          <w:b/>
        </w:rPr>
        <w:t>AUS</w:t>
      </w:r>
      <w:r w:rsidRPr="009D56F6">
        <w:t xml:space="preserve"> gestellt wird. Die Hilfsstromversorgung nimmt die Arbeit auf, wenn das RCCB in die Position </w:t>
      </w:r>
      <w:r w:rsidR="004C11BA" w:rsidRPr="009D56F6">
        <w:rPr>
          <w:b/>
        </w:rPr>
        <w:t>Ein</w:t>
      </w:r>
      <w:r w:rsidRPr="009D56F6">
        <w:t xml:space="preserve"> gestellt wird.</w:t>
      </w:r>
    </w:p>
    <w:p w14:paraId="25EAA162" w14:textId="43EECA6D" w:rsidR="006657F5" w:rsidRPr="009D56F6" w:rsidRDefault="006657F5" w:rsidP="00E42578">
      <w:pPr>
        <w:pStyle w:val="ItemListinSeq"/>
        <w:spacing w:before="48" w:after="48"/>
      </w:pPr>
      <w:r w:rsidRPr="009D56F6">
        <w:t xml:space="preserve">Durchgefallen: Es kommt keine Antwort, wenn Sie die </w:t>
      </w:r>
      <w:r w:rsidRPr="009D56F6">
        <w:rPr>
          <w:b/>
        </w:rPr>
        <w:t>Test</w:t>
      </w:r>
      <w:r w:rsidRPr="009D56F6">
        <w:t xml:space="preserve">-Taste drücken. Bitte trennen Sie den AC-Strom des MaxiCharger und schließen Sie die </w:t>
      </w:r>
      <w:r w:rsidR="00FC522D" w:rsidRPr="009D56F6">
        <w:t>Säulen</w:t>
      </w:r>
      <w:r w:rsidRPr="009D56F6">
        <w:t>tür, setzen Sie sich dann mit dem Autel Technical Support oder Ihrem lokalen Händler in Verbindung. Verwenden Sie den MaxiCharger nicht, bis die Reparatur abgeschlossen ist.</w:t>
      </w:r>
    </w:p>
    <w:p w14:paraId="353DF6C8" w14:textId="799008D0" w:rsidR="006657F5" w:rsidRPr="009D56F6" w:rsidRDefault="006657F5" w:rsidP="0057198A">
      <w:pPr>
        <w:pStyle w:val="a8"/>
        <w:numPr>
          <w:ilvl w:val="0"/>
          <w:numId w:val="30"/>
        </w:numPr>
      </w:pPr>
      <w:r w:rsidRPr="009D56F6">
        <w:t>Schließen Sie die vordere Tür des MaxiCharger, wenn der Test abgeschlossen ist.</w:t>
      </w:r>
    </w:p>
    <w:p w14:paraId="253129C1" w14:textId="6BDB933B" w:rsidR="006657F5" w:rsidRPr="009D56F6" w:rsidRDefault="006657F5" w:rsidP="0057198A">
      <w:pPr>
        <w:pStyle w:val="a8"/>
        <w:numPr>
          <w:ilvl w:val="0"/>
          <w:numId w:val="30"/>
        </w:numPr>
      </w:pPr>
      <w:bookmarkStart w:id="653" w:name="_Toc101704260"/>
      <w:r w:rsidRPr="009D56F6">
        <w:t>Kennzeichnen Sie die Zeit, wann der Test jährlich wiederholt werden soll.</w:t>
      </w:r>
      <w:bookmarkStart w:id="654" w:name="visual"/>
      <w:bookmarkEnd w:id="654"/>
    </w:p>
    <w:p w14:paraId="2F280BDF" w14:textId="7429C2C4" w:rsidR="0019484D" w:rsidRPr="009D56F6" w:rsidRDefault="0019484D" w:rsidP="009B3A01">
      <w:pPr>
        <w:pStyle w:val="3"/>
        <w:spacing w:before="240" w:afterLines="50" w:line="276" w:lineRule="auto"/>
        <w:rPr>
          <w:rFonts w:eastAsia="宋体"/>
        </w:rPr>
      </w:pPr>
      <w:bookmarkStart w:id="655" w:name="_Toc106900455"/>
      <w:bookmarkStart w:id="656" w:name="_Toc120628693"/>
      <w:r w:rsidRPr="009D56F6">
        <w:rPr>
          <w:rFonts w:eastAsia="宋体"/>
        </w:rPr>
        <w:t xml:space="preserve">Reinigung </w:t>
      </w:r>
      <w:bookmarkEnd w:id="653"/>
      <w:bookmarkEnd w:id="655"/>
      <w:r w:rsidR="00FC522D" w:rsidRPr="009D56F6">
        <w:rPr>
          <w:rFonts w:eastAsia="宋体"/>
        </w:rPr>
        <w:t>der Säule</w:t>
      </w:r>
      <w:bookmarkEnd w:id="656"/>
    </w:p>
    <w:p w14:paraId="2E5C3BFC" w14:textId="0D0B6FC7" w:rsidR="0019484D" w:rsidRPr="009D56F6" w:rsidRDefault="00FC522D" w:rsidP="00E42578">
      <w:pPr>
        <w:pStyle w:val="EN"/>
      </w:pPr>
      <w:r w:rsidRPr="009D56F6">
        <w:t xml:space="preserve">Die Säule </w:t>
      </w:r>
      <w:r w:rsidR="0019484D" w:rsidRPr="009D56F6">
        <w:t>i</w:t>
      </w:r>
      <w:r w:rsidR="0019484D" w:rsidRPr="009D56F6">
        <w:rPr>
          <w:rStyle w:val="ENChar"/>
          <w:rFonts w:eastAsia="宋体"/>
        </w:rPr>
        <w:t>st</w:t>
      </w:r>
      <w:r w:rsidR="0019484D" w:rsidRPr="009D56F6">
        <w:t xml:space="preserve"> pulverbeschichtet. Die Beschichtung muss in einem guten Zustand gehalten werden. Wenn der MaxiCharger sich einer korrosionsempfindlichen Umgebung befindet, kann an Schweißpunkten an der Oberfläche Rost auftreten. Sichtbarer Rost birgt kein Risiko für die Integrität </w:t>
      </w:r>
      <w:r w:rsidRPr="009D56F6">
        <w:t>der Säule</w:t>
      </w:r>
      <w:r w:rsidR="0019484D" w:rsidRPr="009D56F6">
        <w:t xml:space="preserve">. </w:t>
      </w:r>
    </w:p>
    <w:p w14:paraId="23760173" w14:textId="77777777" w:rsidR="0019484D" w:rsidRPr="009D56F6" w:rsidRDefault="0019484D" w:rsidP="009B3A01">
      <w:pPr>
        <w:pStyle w:val="a0"/>
        <w:spacing w:line="276" w:lineRule="auto"/>
        <w:rPr>
          <w:rFonts w:eastAsia="宋体" w:cs="Arial"/>
        </w:rPr>
      </w:pPr>
      <w:r w:rsidRPr="009D56F6">
        <w:rPr>
          <w:rFonts w:eastAsia="宋体" w:cs="Arial"/>
        </w:rPr>
        <w:t>Zur Entfernung des Rosts</w:t>
      </w:r>
    </w:p>
    <w:p w14:paraId="01225686" w14:textId="2CAF82BB" w:rsidR="0019484D" w:rsidRPr="009D56F6" w:rsidRDefault="0019484D" w:rsidP="0057198A">
      <w:pPr>
        <w:pStyle w:val="a8"/>
        <w:numPr>
          <w:ilvl w:val="0"/>
          <w:numId w:val="31"/>
        </w:numPr>
      </w:pPr>
      <w:r w:rsidRPr="009D56F6">
        <w:t>Beenden Sie jeglichen Ladevorgang und schalten Sie den MaxiCharger aus.</w:t>
      </w:r>
    </w:p>
    <w:p w14:paraId="5523FCC5" w14:textId="47C3208B" w:rsidR="001121F1" w:rsidRPr="009D56F6" w:rsidRDefault="001121F1" w:rsidP="0057198A">
      <w:pPr>
        <w:pStyle w:val="a8"/>
        <w:numPr>
          <w:ilvl w:val="0"/>
          <w:numId w:val="31"/>
        </w:numPr>
      </w:pPr>
      <w:r w:rsidRPr="009D56F6">
        <w:t>Entfernen Sie groben Schmutz, indem Sie ihn mit Niederdruck-Leitungswasser besprühen.</w:t>
      </w:r>
    </w:p>
    <w:p w14:paraId="4FF10558" w14:textId="5990113B" w:rsidR="001121F1" w:rsidRPr="009D56F6" w:rsidRDefault="001121F1" w:rsidP="0057198A">
      <w:pPr>
        <w:pStyle w:val="a8"/>
        <w:numPr>
          <w:ilvl w:val="0"/>
          <w:numId w:val="31"/>
        </w:numPr>
      </w:pPr>
      <w:r w:rsidRPr="009D56F6">
        <w:t>Tragen Sie eine neutrale oder schwache alkalische Reinigungslösung auf und lassen Sie sie einwirken.</w:t>
      </w:r>
    </w:p>
    <w:p w14:paraId="64DCFD9F" w14:textId="35C4064E" w:rsidR="001121F1" w:rsidRPr="009D56F6" w:rsidRDefault="001121F1" w:rsidP="0057198A">
      <w:pPr>
        <w:pStyle w:val="a8"/>
        <w:numPr>
          <w:ilvl w:val="0"/>
          <w:numId w:val="31"/>
        </w:numPr>
      </w:pPr>
      <w:r w:rsidRPr="009D56F6">
        <w:t>Entfernen Sie den Schmutz mit der Hand mit Hilfe eines feuchten Reinigungspad aus Nylon-Vliesstoff</w:t>
      </w:r>
    </w:p>
    <w:p w14:paraId="1A45F4DC" w14:textId="6A89A28B" w:rsidR="001121F1" w:rsidRPr="009D56F6" w:rsidRDefault="001121F1" w:rsidP="0057198A">
      <w:pPr>
        <w:pStyle w:val="a8"/>
        <w:numPr>
          <w:ilvl w:val="0"/>
          <w:numId w:val="31"/>
        </w:numPr>
      </w:pPr>
      <w:r w:rsidRPr="009D56F6">
        <w:t>Spülen Sie ihn mit Leitungswasser ab.</w:t>
      </w:r>
    </w:p>
    <w:p w14:paraId="393C13EF" w14:textId="57AB39CC" w:rsidR="0019484D" w:rsidRPr="009D56F6" w:rsidRDefault="001121F1" w:rsidP="0057198A">
      <w:pPr>
        <w:pStyle w:val="a8"/>
        <w:numPr>
          <w:ilvl w:val="0"/>
          <w:numId w:val="31"/>
        </w:numPr>
      </w:pPr>
      <w:r w:rsidRPr="009D56F6">
        <w:t>Tragen Sie bei Bedarf als zusätzlichen Schutz Wachs oder eine Rostschutzgrundierung auf.</w:t>
      </w:r>
    </w:p>
    <w:p w14:paraId="77435371" w14:textId="6FB3B838" w:rsidR="0019484D" w:rsidRPr="009D56F6" w:rsidRDefault="0019484D" w:rsidP="00BD2480">
      <w:pPr>
        <w:pStyle w:val="NOTE0"/>
        <w:rPr>
          <w:rFonts w:cs="Arial"/>
        </w:rPr>
      </w:pPr>
      <w:r w:rsidRPr="009D56F6">
        <w:rPr>
          <w:rFonts w:cs="Arial"/>
          <w:noProof/>
          <w:lang w:val="en-US"/>
        </w:rPr>
        <w:drawing>
          <wp:anchor distT="0" distB="0" distL="114300" distR="114300" simplePos="0" relativeHeight="251907072" behindDoc="0" locked="0" layoutInCell="1" allowOverlap="1" wp14:anchorId="31D0036D" wp14:editId="426F1C51">
            <wp:simplePos x="0" y="0"/>
            <wp:positionH relativeFrom="column">
              <wp:posOffset>-33655</wp:posOffset>
            </wp:positionH>
            <wp:positionV relativeFrom="paragraph">
              <wp:posOffset>3347</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rPr>
          <w:rFonts w:cs="Arial"/>
        </w:rPr>
        <w:t>WARNUNG</w:t>
      </w:r>
    </w:p>
    <w:p w14:paraId="6CE5156D" w14:textId="6DE69D2F" w:rsidR="0019484D" w:rsidRPr="009D56F6" w:rsidRDefault="0019484D">
      <w:pPr>
        <w:pStyle w:val="NOTEItemList"/>
        <w:spacing w:before="48" w:after="48"/>
      </w:pPr>
      <w:r w:rsidRPr="009D56F6">
        <w:t>Beenden Sie vor der Reinigung alle Ladevorgänge und verbinden Sie den MaxiCharger nicht mit der Stromversorgung. Ein Versäumnis diesbezüglich kann zu Schäden und/oder zu Verletzungen oder gar zum Tod führen.</w:t>
      </w:r>
    </w:p>
    <w:p w14:paraId="2B73EEB6" w14:textId="6119168D" w:rsidR="0019484D" w:rsidRPr="009D56F6" w:rsidRDefault="0019484D">
      <w:pPr>
        <w:pStyle w:val="NOTEItemList"/>
        <w:spacing w:before="48" w:after="48"/>
      </w:pPr>
      <w:r w:rsidRPr="009D56F6">
        <w:lastRenderedPageBreak/>
        <w:t>Verwenden Sie keine Hochdruckwasserstrahler und vermeiden Sie es, dass Wasser in den MaxiCharger läuft. Vergewissern Sie sich, dass das Innere des MaxiCharger während der Reinigung trocken ist.</w:t>
      </w:r>
    </w:p>
    <w:p w14:paraId="19997630" w14:textId="22361BE3" w:rsidR="0019484D" w:rsidRPr="009D56F6" w:rsidRDefault="0019484D">
      <w:pPr>
        <w:pStyle w:val="NOTEItemList"/>
        <w:spacing w:before="48" w:after="48"/>
      </w:pPr>
      <w:r w:rsidRPr="009D56F6">
        <w:t>Verwenden Sie keine ätzenden Lösungsmittel, Sprays, Lösungsmittel oder Schleifmittel. Verwenden Sie Reinigungsmittel mit einem pH-Wert zwischen 6 und 8 nur für hartnäckige Flecken.</w:t>
      </w:r>
    </w:p>
    <w:p w14:paraId="3B6DA539" w14:textId="7DAE1A3E" w:rsidR="00647FC8" w:rsidRPr="009D56F6" w:rsidRDefault="00647FC8" w:rsidP="009B3A01">
      <w:pPr>
        <w:pStyle w:val="3"/>
        <w:spacing w:before="240" w:afterLines="50" w:line="276" w:lineRule="auto"/>
        <w:rPr>
          <w:rFonts w:eastAsia="宋体"/>
        </w:rPr>
      </w:pPr>
      <w:bookmarkStart w:id="657" w:name="_Toc100418161"/>
      <w:bookmarkStart w:id="658" w:name="_Toc102147564"/>
      <w:bookmarkStart w:id="659" w:name="_Toc106900456"/>
      <w:bookmarkStart w:id="660" w:name="_Toc120628694"/>
      <w:r w:rsidRPr="009D56F6">
        <w:rPr>
          <w:rFonts w:eastAsia="宋体"/>
          <w:noProof/>
          <w:lang w:val="en-US"/>
        </w:rPr>
        <w:drawing>
          <wp:anchor distT="0" distB="0" distL="114300" distR="114300" simplePos="0" relativeHeight="252092416" behindDoc="0" locked="0" layoutInCell="1" allowOverlap="1" wp14:anchorId="31F5F4A6" wp14:editId="3B9E3062">
            <wp:simplePos x="0" y="0"/>
            <wp:positionH relativeFrom="column">
              <wp:posOffset>-30480</wp:posOffset>
            </wp:positionH>
            <wp:positionV relativeFrom="paragraph">
              <wp:posOffset>363583</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rPr>
          <w:rFonts w:eastAsia="宋体"/>
        </w:rPr>
        <w:t>Reinigung und Auswechslung der Luftfilter</w:t>
      </w:r>
      <w:bookmarkEnd w:id="657"/>
      <w:bookmarkEnd w:id="658"/>
      <w:bookmarkEnd w:id="659"/>
      <w:bookmarkEnd w:id="660"/>
    </w:p>
    <w:p w14:paraId="786857F1" w14:textId="079282A6" w:rsidR="00647FC8" w:rsidRPr="009D56F6" w:rsidRDefault="00647FC8" w:rsidP="00BD2480">
      <w:pPr>
        <w:pStyle w:val="NOTE0"/>
        <w:rPr>
          <w:rFonts w:cs="Arial"/>
        </w:rPr>
      </w:pPr>
      <w:r w:rsidRPr="009D56F6">
        <w:rPr>
          <w:rFonts w:cs="Arial"/>
        </w:rPr>
        <w:t>WARNUNG</w:t>
      </w:r>
    </w:p>
    <w:p w14:paraId="5602A964" w14:textId="194A1676" w:rsidR="00647FC8" w:rsidRPr="009D56F6" w:rsidRDefault="00647FC8">
      <w:pPr>
        <w:pStyle w:val="NOTEItemList"/>
        <w:spacing w:before="48" w:after="48"/>
      </w:pPr>
      <w:r w:rsidRPr="009D56F6">
        <w:t>Beenden Sie vor der Reinigung alle Ladevorgänge und verbinden Sie den MaxiCharger nicht mit der Stromversorgung. Ein Versäumnis diesbezüglich kann zu Schäden und/oder zu Verletzungen oder gar zum Tod führen.</w:t>
      </w:r>
    </w:p>
    <w:p w14:paraId="3F295072" w14:textId="71280324" w:rsidR="00647FC8" w:rsidRPr="009D56F6" w:rsidRDefault="00647FC8">
      <w:pPr>
        <w:pStyle w:val="NOTEItemList"/>
        <w:spacing w:before="48" w:after="48"/>
      </w:pPr>
      <w:r w:rsidRPr="009D56F6">
        <w:t>Verwenden Sie keine Hochdruckwasserstrahler und vermeiden Sie es, dass Wasser in den MaxiCharger läuft. Vergewissern Sie sich, dass das Innere des MaxiCharger während der Reinigung trocken ist.</w:t>
      </w:r>
    </w:p>
    <w:p w14:paraId="2F000D91" w14:textId="77777777" w:rsidR="00647FC8" w:rsidRPr="009D56F6" w:rsidRDefault="00647FC8">
      <w:pPr>
        <w:pStyle w:val="NOTEItemList"/>
        <w:spacing w:before="48" w:after="48"/>
      </w:pPr>
      <w:r w:rsidRPr="009D56F6">
        <w:t>Verwenden Sie keine ätzenden Lösungsmittel, Sprays, Lösungsmittel oder Schleifmittel.</w:t>
      </w:r>
    </w:p>
    <w:p w14:paraId="30153996" w14:textId="21039678" w:rsidR="00760069" w:rsidRPr="009D56F6" w:rsidRDefault="00647FC8" w:rsidP="00E42578">
      <w:pPr>
        <w:pStyle w:val="EN"/>
      </w:pPr>
      <w:r w:rsidRPr="009D56F6">
        <w:t>Der MaxiCharger ist mit einem Lufteinlassfilter und einem Luftauslassfilter mit einer großen Maschenfläche ausgestattet,</w:t>
      </w:r>
      <w:r w:rsidR="00060F35" w:rsidRPr="009D56F6">
        <w:t xml:space="preserve"> </w:t>
      </w:r>
      <w:r w:rsidRPr="009D56F6">
        <w:t>um zu vermeiden, dass elektronische Komponenten durch Staub beschädigt werden. Reinigen Sie die Luftfilter alle 3 Monate (6 Monate nicht überschreiten). Wechseln Sie die Luftfilter jährlich aus.</w:t>
      </w:r>
    </w:p>
    <w:p w14:paraId="394EF507" w14:textId="1551A5BF" w:rsidR="00647FC8" w:rsidRPr="009D56F6" w:rsidRDefault="00647FC8" w:rsidP="009B3A01">
      <w:pPr>
        <w:pStyle w:val="a0"/>
        <w:spacing w:line="276" w:lineRule="auto"/>
        <w:rPr>
          <w:rFonts w:eastAsia="宋体" w:cs="Arial"/>
        </w:rPr>
      </w:pPr>
      <w:r w:rsidRPr="009D56F6">
        <w:rPr>
          <w:rFonts w:eastAsia="宋体" w:cs="Arial"/>
        </w:rPr>
        <w:t>Zur Reinigung oder Auswechslung des Lufteinlassfilters</w:t>
      </w:r>
    </w:p>
    <w:p w14:paraId="251AD69A" w14:textId="50E729BF" w:rsidR="00647FC8" w:rsidRPr="009D56F6" w:rsidRDefault="00647FC8" w:rsidP="0057198A">
      <w:pPr>
        <w:pStyle w:val="a8"/>
        <w:numPr>
          <w:ilvl w:val="0"/>
          <w:numId w:val="32"/>
        </w:numPr>
      </w:pPr>
      <w:r w:rsidRPr="009D56F6">
        <w:t>Vergewissern Sie sich vor der Reinigung und dem Auswechseln, dass alle Ladevorgänge beendet sind, die externe Stromversorgung abgeschaltet ist und führen Sie den Abschaltschutz durch.</w:t>
      </w:r>
    </w:p>
    <w:p w14:paraId="11A7893F" w14:textId="4B5308F6" w:rsidR="00647FC8" w:rsidRPr="009D56F6" w:rsidRDefault="00D54B7C" w:rsidP="0057198A">
      <w:pPr>
        <w:pStyle w:val="a8"/>
        <w:numPr>
          <w:ilvl w:val="0"/>
          <w:numId w:val="32"/>
        </w:numPr>
      </w:pPr>
      <w:r w:rsidRPr="009D56F6">
        <w:t xml:space="preserve">Öffnen Sie die Tür auf der rechten Seite des MaxiCharger. Wenn die </w:t>
      </w:r>
      <w:r w:rsidR="00FC522D" w:rsidRPr="009D56F6">
        <w:t>Säulen</w:t>
      </w:r>
      <w:r w:rsidRPr="009D56F6">
        <w:t>tür geöffnet ist, sollte der MaxiCharger nicht direkt Wind und Regen ausgesetzt werden.</w:t>
      </w:r>
    </w:p>
    <w:p w14:paraId="6348EB4F" w14:textId="5E0F1B3B" w:rsidR="00647FC8" w:rsidRPr="009D56F6" w:rsidRDefault="00760069" w:rsidP="0057198A">
      <w:pPr>
        <w:pStyle w:val="a8"/>
        <w:numPr>
          <w:ilvl w:val="0"/>
          <w:numId w:val="32"/>
        </w:numPr>
      </w:pPr>
      <w:r w:rsidRPr="009D56F6">
        <w:t>Entfernen Sie die Blende (D), nachdem Sie die Schrauben (C) mit Hilfe eines Schraubenziehers entfernt haben und nehmen Sie die Befestigungsplatte (B) aus dem Einlassfilter (A).</w:t>
      </w:r>
    </w:p>
    <w:p w14:paraId="7F782317" w14:textId="442FD239" w:rsidR="00647FC8" w:rsidRPr="009D56F6" w:rsidRDefault="00647FC8" w:rsidP="0057198A">
      <w:pPr>
        <w:pStyle w:val="a8"/>
        <w:numPr>
          <w:ilvl w:val="0"/>
          <w:numId w:val="32"/>
        </w:numPr>
      </w:pPr>
      <w:r w:rsidRPr="009D56F6">
        <w:t>Reinigen Sie den Lufteinlassfilter von Schmutz und Staub und bringen Sie den gereinigten Filter wieder an. Installieren Sie alternativ einen neuen Lufteinlassfilter.</w:t>
      </w:r>
    </w:p>
    <w:p w14:paraId="3EE7310D" w14:textId="5C786018" w:rsidR="00647FC8" w:rsidRPr="009D56F6" w:rsidRDefault="00647FC8" w:rsidP="0057198A">
      <w:pPr>
        <w:pStyle w:val="a8"/>
        <w:numPr>
          <w:ilvl w:val="0"/>
          <w:numId w:val="32"/>
        </w:numPr>
      </w:pPr>
      <w:r w:rsidRPr="009D56F6">
        <w:t>Bringen Sie die Blende und die Schrauben wieder an.</w:t>
      </w:r>
    </w:p>
    <w:p w14:paraId="465197C3" w14:textId="09A55CA3" w:rsidR="00647FC8" w:rsidRPr="009D56F6" w:rsidRDefault="00760069" w:rsidP="0057198A">
      <w:pPr>
        <w:pStyle w:val="a8"/>
        <w:numPr>
          <w:ilvl w:val="0"/>
          <w:numId w:val="32"/>
        </w:numPr>
      </w:pPr>
      <w:r w:rsidRPr="009D56F6">
        <w:t>Schließen die rechte Seitentür des MaxiCharger.</w:t>
      </w:r>
    </w:p>
    <w:p w14:paraId="0386661F" w14:textId="1511D259" w:rsidR="006810FC" w:rsidRPr="009D56F6" w:rsidRDefault="006810FC" w:rsidP="006810FC">
      <w:pPr>
        <w:spacing w:line="276" w:lineRule="auto"/>
        <w:ind w:left="0"/>
        <w:jc w:val="center"/>
        <w:rPr>
          <w:rFonts w:eastAsia="宋体"/>
        </w:rPr>
      </w:pPr>
      <w:r w:rsidRPr="009D56F6">
        <w:rPr>
          <w:rFonts w:eastAsia="宋体"/>
          <w:noProof/>
          <w:lang w:val="en-US"/>
        </w:rPr>
        <w:lastRenderedPageBreak/>
        <w:drawing>
          <wp:inline distT="0" distB="0" distL="0" distR="0" wp14:anchorId="67BF63B1" wp14:editId="5BB5C289">
            <wp:extent cx="2674189" cy="3869773"/>
            <wp:effectExtent l="0" t="0" r="0" b="0"/>
            <wp:docPr id="504" name="图片 50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图示, 工程绘图&#10;&#10;描述已自动生成"/>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89871" cy="3892466"/>
                    </a:xfrm>
                    <a:prstGeom prst="rect">
                      <a:avLst/>
                    </a:prstGeom>
                  </pic:spPr>
                </pic:pic>
              </a:graphicData>
            </a:graphic>
          </wp:inline>
        </w:drawing>
      </w:r>
    </w:p>
    <w:p w14:paraId="1CA7A355" w14:textId="0FB2BBB0" w:rsidR="006810FC" w:rsidRPr="009D56F6" w:rsidRDefault="006810FC" w:rsidP="006810FC">
      <w:pPr>
        <w:spacing w:line="276" w:lineRule="auto"/>
        <w:ind w:left="0"/>
        <w:jc w:val="center"/>
        <w:rPr>
          <w:rFonts w:eastAsia="宋体"/>
        </w:rPr>
      </w:pPr>
      <w:r w:rsidRPr="009D56F6">
        <w:rPr>
          <w:rFonts w:eastAsia="宋体"/>
          <w:noProof/>
          <w:lang w:val="en-US"/>
        </w:rPr>
        <mc:AlternateContent>
          <mc:Choice Requires="wps">
            <w:drawing>
              <wp:inline distT="0" distB="0" distL="0" distR="0" wp14:anchorId="56D705EF" wp14:editId="120B881B">
                <wp:extent cx="2519680" cy="635"/>
                <wp:effectExtent l="0" t="0" r="0" b="8890"/>
                <wp:docPr id="478" name="文本框 478"/>
                <wp:cNvGraphicFramePr/>
                <a:graphic xmlns:a="http://schemas.openxmlformats.org/drawingml/2006/main">
                  <a:graphicData uri="http://schemas.microsoft.com/office/word/2010/wordprocessingShape">
                    <wps:wsp>
                      <wps:cNvSpPr txBox="1"/>
                      <wps:spPr>
                        <a:xfrm>
                          <a:off x="0" y="0"/>
                          <a:ext cx="2519680" cy="635"/>
                        </a:xfrm>
                        <a:prstGeom prst="rect">
                          <a:avLst/>
                        </a:prstGeom>
                        <a:solidFill>
                          <a:prstClr val="white"/>
                        </a:solidFill>
                        <a:ln>
                          <a:noFill/>
                        </a:ln>
                        <a:effectLst/>
                      </wps:spPr>
                      <wps:txbx>
                        <w:txbxContent>
                          <w:p w14:paraId="4B1F6D59" w14:textId="77777777" w:rsidR="006810FC" w:rsidRPr="0070529C" w:rsidRDefault="006810FC" w:rsidP="00380F61">
                            <w:pPr>
                              <w:pStyle w:val="FigureTittle"/>
                              <w:rPr>
                                <w:noProof/>
                                <w:snapToGrid w:val="0"/>
                              </w:rPr>
                            </w:pPr>
                            <w:r>
                              <w:t xml:space="preserve">Abbildung </w:t>
                            </w:r>
                            <w:r w:rsidR="002050EB">
                              <w:fldChar w:fldCharType="begin"/>
                            </w:r>
                            <w:r w:rsidR="002050EB">
                              <w:instrText xml:space="preserve"> STYLEREF 1 \s </w:instrText>
                            </w:r>
                            <w:r w:rsidR="002050EB">
                              <w:fldChar w:fldCharType="separate"/>
                            </w:r>
                            <w:r>
                              <w:rPr>
                                <w:noProof/>
                              </w:rPr>
                              <w:t>7</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Ansicht Lufteinlassfilter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56D705EF" id="文本框 478" o:spid="_x0000_s1055" type="#_x0000_t202" style="width:198.4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" stroked="f">
                <v:textbox style="mso-fit-shape-to-text:t" inset="0,0,0,0">
                  <w:txbxContent>
                    <w:p w14:paraId="4B1F6D59" w14:textId="77777777" w:rsidR="006810FC" w:rsidRPr="0070529C" w:rsidRDefault="006810FC" w:rsidP="00380F61">
                      <w:pPr>
                        <w:pStyle w:val="FigureTittle"/>
                        <w:rPr>
                          <w:noProof/>
                          <w:snapToGrid w:val="0"/>
                        </w:rPr>
                      </w:pPr>
                      <w:r>
                        <w:t xml:space="preserve">Abbildung </w:t>
                      </w:r>
                      <w:r w:rsidR="002050EB">
                        <w:fldChar w:fldCharType="begin"/>
                      </w:r>
                      <w:r w:rsidR="002050EB">
                        <w:instrText xml:space="preserve"> STYLEREF 1 \s </w:instrText>
                      </w:r>
                      <w:r w:rsidR="002050EB">
                        <w:fldChar w:fldCharType="separate"/>
                      </w:r>
                      <w:r>
                        <w:rPr>
                          <w:noProof/>
                        </w:rPr>
                        <w:t>7</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Ansicht Lufteinlassfilter</w:t>
                      </w:r>
                    </w:p>
                  </w:txbxContent>
                </v:textbox>
                <w10:anchorlock/>
              </v:shape>
            </w:pict>
          </mc:Fallback>
        </mc:AlternateContent>
      </w:r>
    </w:p>
    <w:p w14:paraId="7846368B" w14:textId="42EC6BC2" w:rsidR="00647FC8" w:rsidRPr="009D56F6" w:rsidRDefault="00647FC8" w:rsidP="009B3A01">
      <w:pPr>
        <w:pStyle w:val="a0"/>
        <w:spacing w:line="276" w:lineRule="auto"/>
        <w:rPr>
          <w:rFonts w:eastAsia="宋体" w:cs="Arial"/>
        </w:rPr>
      </w:pPr>
      <w:r w:rsidRPr="009D56F6">
        <w:rPr>
          <w:rFonts w:eastAsia="宋体" w:cs="Arial"/>
        </w:rPr>
        <w:t>Zur Reinigung oder Auswechslung des Luftauslassfilters</w:t>
      </w:r>
    </w:p>
    <w:p w14:paraId="38A76C68" w14:textId="0B2572E5" w:rsidR="00647FC8" w:rsidRPr="009D56F6" w:rsidRDefault="00647FC8" w:rsidP="0057198A">
      <w:pPr>
        <w:pStyle w:val="a8"/>
        <w:numPr>
          <w:ilvl w:val="0"/>
          <w:numId w:val="33"/>
        </w:numPr>
      </w:pPr>
      <w:r w:rsidRPr="009D56F6">
        <w:t>Vergewissern Sie sich vor der Reinigung und dem Auswechseln, dass alle Ladevorgänge beendet sind, die externe Stromversorgung abgeschaltet ist und führen Sie den Abschaltschutz durch.</w:t>
      </w:r>
    </w:p>
    <w:p w14:paraId="09F699A4" w14:textId="1AB2F7EB" w:rsidR="00647FC8" w:rsidRPr="009D56F6" w:rsidRDefault="00647FC8" w:rsidP="0057198A">
      <w:pPr>
        <w:pStyle w:val="a8"/>
        <w:numPr>
          <w:ilvl w:val="0"/>
          <w:numId w:val="33"/>
        </w:numPr>
      </w:pPr>
      <w:r w:rsidRPr="009D56F6">
        <w:t xml:space="preserve">Öffnen Sie die linke Seitentür des MaxiCharger. Wenn die </w:t>
      </w:r>
      <w:r w:rsidR="00FC522D" w:rsidRPr="009D56F6">
        <w:t>Säulen</w:t>
      </w:r>
      <w:r w:rsidRPr="009D56F6">
        <w:t>tür geöffnet ist, sollte der MaxiCharger nicht direkt Wind und Regen ausgesetzt werden.</w:t>
      </w:r>
    </w:p>
    <w:p w14:paraId="5470E379" w14:textId="6BBC5AFF" w:rsidR="00647FC8" w:rsidRPr="009D56F6" w:rsidRDefault="00647FC8" w:rsidP="0057198A">
      <w:pPr>
        <w:pStyle w:val="a8"/>
        <w:numPr>
          <w:ilvl w:val="0"/>
          <w:numId w:val="33"/>
        </w:numPr>
      </w:pPr>
      <w:r w:rsidRPr="009D56F6">
        <w:t>Entfernen Sie die Blende (mit Lüftern) (D), nachdem Sie die Schrauben (C) mit Hilfe eines Schraubenziehers entfernt haben und nehmen Sie die Befestigungsplatte (B) aus dem Auslassfilter (A). Achten Sie darauf, dass die Blende nicht auf dem Boden abgestellt werden kann, nachdem Sie den Luftauslassfilter herausgenommen haben. Sie sollte an die linke Seitentür gehängt werden oder in der Hand gehalten werden, um zu verhindern, dass die Lüfterkabel herausgezogen werden.</w:t>
      </w:r>
    </w:p>
    <w:p w14:paraId="09D369F5" w14:textId="24F4CEA9" w:rsidR="00647FC8" w:rsidRPr="009D56F6" w:rsidRDefault="00647FC8" w:rsidP="0057198A">
      <w:pPr>
        <w:pStyle w:val="a8"/>
        <w:numPr>
          <w:ilvl w:val="0"/>
          <w:numId w:val="33"/>
        </w:numPr>
      </w:pPr>
      <w:r w:rsidRPr="009D56F6">
        <w:t xml:space="preserve">Reinigen Sie den Luftauslassfilter von Schmutz und Staub und bringen Sie den </w:t>
      </w:r>
      <w:r w:rsidRPr="009D56F6">
        <w:lastRenderedPageBreak/>
        <w:t>gereinigten Filter wieder an. Installieren Sie alternativ einen neuen Luftauslassfilter.</w:t>
      </w:r>
    </w:p>
    <w:p w14:paraId="0E949D0C" w14:textId="2422D36C" w:rsidR="00647FC8" w:rsidRPr="009D56F6" w:rsidRDefault="00647FC8" w:rsidP="0057198A">
      <w:pPr>
        <w:pStyle w:val="a8"/>
        <w:numPr>
          <w:ilvl w:val="0"/>
          <w:numId w:val="33"/>
        </w:numPr>
      </w:pPr>
      <w:r w:rsidRPr="009D56F6">
        <w:t>Bringen Sie die Blende und die Schrauben wieder an.</w:t>
      </w:r>
    </w:p>
    <w:p w14:paraId="76597BF2" w14:textId="269D89A2" w:rsidR="00647FC8" w:rsidRPr="009D56F6" w:rsidRDefault="00647FC8" w:rsidP="0057198A">
      <w:pPr>
        <w:pStyle w:val="a8"/>
        <w:numPr>
          <w:ilvl w:val="0"/>
          <w:numId w:val="33"/>
        </w:numPr>
      </w:pPr>
      <w:r w:rsidRPr="009D56F6">
        <w:t>Schließen die linke Seitentür des MaxiCharger.</w:t>
      </w:r>
    </w:p>
    <w:p w14:paraId="5E6DF16E" w14:textId="5492D09E" w:rsidR="00A5580F" w:rsidRPr="009D56F6" w:rsidRDefault="006810FC" w:rsidP="005E270C">
      <w:pPr>
        <w:pStyle w:val="a8"/>
      </w:pPr>
      <w:r w:rsidRPr="009D56F6">
        <w:rPr>
          <w:noProof/>
          <w:snapToGrid/>
          <w:lang w:val="en-US"/>
        </w:rPr>
        <w:drawing>
          <wp:inline distT="0" distB="0" distL="0" distR="0" wp14:anchorId="1F5A154B" wp14:editId="618EA49B">
            <wp:extent cx="2837526" cy="4106174"/>
            <wp:effectExtent l="0" t="0" r="1270" b="8890"/>
            <wp:docPr id="505" name="图片 50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图片 505" descr="图示&#10;&#10;描述已自动生成"/>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66893" cy="4148670"/>
                    </a:xfrm>
                    <a:prstGeom prst="rect">
                      <a:avLst/>
                    </a:prstGeom>
                  </pic:spPr>
                </pic:pic>
              </a:graphicData>
            </a:graphic>
          </wp:inline>
        </w:drawing>
      </w:r>
    </w:p>
    <w:p w14:paraId="0A81D5DB" w14:textId="6016DC89" w:rsidR="00647FC8" w:rsidRPr="009D56F6" w:rsidRDefault="00647FC8" w:rsidP="00380F61">
      <w:pPr>
        <w:pStyle w:val="FigureTittle"/>
        <w:rPr>
          <w:rFonts w:eastAsia="宋体" w:cs="Arial"/>
        </w:rPr>
      </w:pPr>
      <w:bookmarkStart w:id="661" w:name="_Toc101704263"/>
      <w:r w:rsidRPr="009D56F6">
        <w:rPr>
          <w:rFonts w:eastAsia="宋体" w:cs="Arial"/>
        </w:rPr>
        <w:t xml:space="preserve">Abbildung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7</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Figure \* ARABIC \s 1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t xml:space="preserve"> Ansicht Luftauslassfilter</w:t>
      </w:r>
    </w:p>
    <w:p w14:paraId="3CD08AA6" w14:textId="32C53529" w:rsidR="0019484D" w:rsidRPr="009D56F6" w:rsidRDefault="0019484D" w:rsidP="009B3A01">
      <w:pPr>
        <w:pStyle w:val="2"/>
        <w:spacing w:before="240" w:afterLines="50" w:line="276" w:lineRule="auto"/>
        <w:rPr>
          <w:rFonts w:eastAsia="宋体" w:cs="Arial"/>
        </w:rPr>
      </w:pPr>
      <w:bookmarkStart w:id="662" w:name="_Toc106900457"/>
      <w:bookmarkStart w:id="663" w:name="_Toc120628695"/>
      <w:r w:rsidRPr="009D56F6">
        <w:rPr>
          <w:rFonts w:eastAsia="宋体" w:cs="Arial"/>
        </w:rPr>
        <w:t>Inspektion und Wartung</w:t>
      </w:r>
      <w:bookmarkEnd w:id="661"/>
      <w:bookmarkEnd w:id="662"/>
      <w:bookmarkEnd w:id="663"/>
    </w:p>
    <w:p w14:paraId="2763CD62" w14:textId="6FE15A30" w:rsidR="0019484D" w:rsidRPr="009D56F6" w:rsidRDefault="0019484D" w:rsidP="00E42578">
      <w:pPr>
        <w:pStyle w:val="EN"/>
      </w:pPr>
      <w:r w:rsidRPr="009D56F6">
        <w:t>Wenn der MaxiCharger normal funktioniert, ist nur eine Routinewartung erforderlich.</w:t>
      </w:r>
    </w:p>
    <w:p w14:paraId="3ACB0297" w14:textId="237ECAAE" w:rsidR="0019484D" w:rsidRPr="009D56F6" w:rsidRDefault="0019484D" w:rsidP="00E42578">
      <w:pPr>
        <w:pStyle w:val="EN"/>
      </w:pPr>
      <w:r w:rsidRPr="009D56F6">
        <w:t>Wenn der MaxiCharger anormal funktioniert, ziehe Problembehebung, um das Problem zu beheben oder setzen Sie sich sofort mit Ihrem lokalen Händler oder dem Autel Technical Support in Verbindung.</w:t>
      </w:r>
    </w:p>
    <w:p w14:paraId="192F3A77" w14:textId="77777777" w:rsidR="0019484D" w:rsidRPr="009D56F6" w:rsidRDefault="0019484D" w:rsidP="00E42578">
      <w:pPr>
        <w:pStyle w:val="EN"/>
      </w:pPr>
      <w:r w:rsidRPr="009D56F6">
        <w:t xml:space="preserve">Wenn Teile ausgewechselt werden müssen, schalten Sie die vorgelagerte Stromversorgung und im Innern der Ausrüstung vollständig aus, bevor Sie fortfahren. </w:t>
      </w:r>
    </w:p>
    <w:p w14:paraId="43E2B861" w14:textId="77777777" w:rsidR="0019484D" w:rsidRPr="009D56F6" w:rsidRDefault="0019484D" w:rsidP="00E42578">
      <w:pPr>
        <w:pStyle w:val="EN"/>
      </w:pPr>
      <w:r w:rsidRPr="009D56F6">
        <w:lastRenderedPageBreak/>
        <w:t>Führen Sie regelmäßig visuelle Inspektionen an den folgenden Punkten durch:</w:t>
      </w:r>
    </w:p>
    <w:p w14:paraId="6BC83036" w14:textId="77777777" w:rsidR="0019484D" w:rsidRPr="009D56F6" w:rsidRDefault="0019484D" w:rsidP="00E42578">
      <w:pPr>
        <w:pStyle w:val="ItemList"/>
        <w:spacing w:before="48" w:after="48"/>
      </w:pPr>
      <w:r w:rsidRPr="009D56F6">
        <w:t>Kabel und Stecker: Überprüfen Sie auf Risse oder Brüche auf dem Stecker oder Kabel.</w:t>
      </w:r>
    </w:p>
    <w:p w14:paraId="79EE72B0" w14:textId="156CF10F" w:rsidR="0019484D" w:rsidRPr="009D56F6" w:rsidRDefault="0019484D" w:rsidP="00E42578">
      <w:pPr>
        <w:pStyle w:val="ItemList"/>
        <w:spacing w:before="48" w:after="48"/>
      </w:pPr>
      <w:r w:rsidRPr="009D56F6">
        <w:t>Anzeige: Überprüfen Sie auf Schäden und Risse. Überprüfen Sie, ob der Touchscreen funktioniert.</w:t>
      </w:r>
    </w:p>
    <w:p w14:paraId="4BB2B981" w14:textId="4EAC1A93" w:rsidR="0019484D" w:rsidRPr="009D56F6" w:rsidRDefault="00FC522D" w:rsidP="00E42578">
      <w:pPr>
        <w:pStyle w:val="ItemList"/>
        <w:spacing w:before="48" w:after="48"/>
      </w:pPr>
      <w:r w:rsidRPr="009D56F6">
        <w:t>Säulen</w:t>
      </w:r>
      <w:r w:rsidR="00D54B7C" w:rsidRPr="009D56F6">
        <w:t>beschichtung: Überprüfen Sie auf Schäden, Risse oder Brüche.</w:t>
      </w:r>
    </w:p>
    <w:p w14:paraId="2283758A" w14:textId="601DF050" w:rsidR="0019484D" w:rsidRPr="009D56F6" w:rsidRDefault="00FC522D" w:rsidP="00E42578">
      <w:pPr>
        <w:pStyle w:val="ItemList"/>
        <w:spacing w:before="48" w:after="48"/>
      </w:pPr>
      <w:r w:rsidRPr="009D56F6">
        <w:t>Säule</w:t>
      </w:r>
      <w:r w:rsidR="0019484D" w:rsidRPr="009D56F6">
        <w:t>: Überprüfen Sie auf Rost oder Schäden.</w:t>
      </w:r>
    </w:p>
    <w:p w14:paraId="2840E349" w14:textId="77777777" w:rsidR="0019484D" w:rsidRPr="009D56F6" w:rsidRDefault="0019484D" w:rsidP="00E42578">
      <w:pPr>
        <w:pStyle w:val="EN"/>
      </w:pPr>
      <w:r w:rsidRPr="009D56F6">
        <w:t>Die folgenden speziellen Inspektionen sind für einen sicheren Gebrauch erforderlich:</w:t>
      </w:r>
    </w:p>
    <w:p w14:paraId="5C5C2B2E" w14:textId="06403513" w:rsidR="0019484D" w:rsidRPr="009D56F6" w:rsidRDefault="00D54B7C" w:rsidP="00E42578">
      <w:pPr>
        <w:pStyle w:val="ItemList"/>
        <w:spacing w:before="48" w:after="48"/>
      </w:pPr>
      <w:r w:rsidRPr="009D56F6">
        <w:t>Überprüfen Sie, ob der MaxiCharger von einem Blitz getroffen wurde.</w:t>
      </w:r>
    </w:p>
    <w:p w14:paraId="56F15E60" w14:textId="4F5AD59A" w:rsidR="0019484D" w:rsidRPr="009D56F6" w:rsidRDefault="00D54B7C" w:rsidP="00E42578">
      <w:pPr>
        <w:pStyle w:val="ItemList"/>
        <w:spacing w:before="48" w:after="48"/>
      </w:pPr>
      <w:r w:rsidRPr="009D56F6">
        <w:t>Überprüfen Sie, ob der MaxiCharger aufgrund eines Unfalls oder Feuers beschädigt wurde.</w:t>
      </w:r>
    </w:p>
    <w:p w14:paraId="04BE5A7A" w14:textId="141DD086" w:rsidR="0019484D" w:rsidRPr="009D56F6" w:rsidRDefault="00D54B7C" w:rsidP="00E42578">
      <w:pPr>
        <w:pStyle w:val="ItemList"/>
        <w:spacing w:before="48" w:after="48"/>
      </w:pPr>
      <w:r w:rsidRPr="009D56F6">
        <w:t>Überprüfen Sie, ob die Installationsstelle des MaxiCharges geflutet wurde.</w:t>
      </w:r>
    </w:p>
    <w:p w14:paraId="15A1A662" w14:textId="77777777" w:rsidR="0019484D" w:rsidRPr="009D56F6" w:rsidRDefault="0019484D" w:rsidP="00BD2480">
      <w:pPr>
        <w:pStyle w:val="NOTE0"/>
        <w:rPr>
          <w:rFonts w:cs="Arial"/>
        </w:rPr>
      </w:pPr>
      <w:r w:rsidRPr="009D56F6">
        <w:rPr>
          <w:rFonts w:cs="Arial"/>
          <w:noProof/>
          <w:lang w:val="en-US"/>
        </w:rPr>
        <w:drawing>
          <wp:anchor distT="0" distB="0" distL="114300" distR="114300" simplePos="0" relativeHeight="251909120" behindDoc="0" locked="0" layoutInCell="1" allowOverlap="1" wp14:anchorId="3D050440" wp14:editId="7CDEED30">
            <wp:simplePos x="0" y="0"/>
            <wp:positionH relativeFrom="column">
              <wp:posOffset>7395</wp:posOffset>
            </wp:positionH>
            <wp:positionV relativeFrom="paragraph">
              <wp:posOffset>3175</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3"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9D56F6">
        <w:rPr>
          <w:rFonts w:cs="Arial"/>
        </w:rPr>
        <w:t>WARNUNG</w:t>
      </w:r>
    </w:p>
    <w:p w14:paraId="7578A995" w14:textId="742F2EBB" w:rsidR="0019484D" w:rsidRPr="009D56F6" w:rsidRDefault="0019484D" w:rsidP="00BD2480">
      <w:pPr>
        <w:pStyle w:val="NOTE"/>
      </w:pPr>
      <w:r w:rsidRPr="009D56F6">
        <w:t>Beenden Sie alle Ladevorgaenge und stellen Sie die Stromversorgung zum MaxiCharger nicht her, bis alle Inspektionen abgeschlossen sind.</w:t>
      </w:r>
    </w:p>
    <w:p w14:paraId="310EAADF" w14:textId="41BC2D43" w:rsidR="0019484D" w:rsidRPr="009D56F6" w:rsidRDefault="0019484D" w:rsidP="009B3A01">
      <w:pPr>
        <w:pStyle w:val="2"/>
        <w:spacing w:before="240" w:afterLines="50" w:line="276" w:lineRule="auto"/>
        <w:rPr>
          <w:rFonts w:eastAsia="宋体" w:cs="Arial"/>
        </w:rPr>
      </w:pPr>
      <w:bookmarkStart w:id="664" w:name="_Toc101704264"/>
      <w:bookmarkStart w:id="665" w:name="_Toc106900458"/>
      <w:bookmarkStart w:id="666" w:name="_Toc120628696"/>
      <w:r w:rsidRPr="009D56F6">
        <w:rPr>
          <w:rFonts w:eastAsia="宋体" w:cs="Arial"/>
        </w:rPr>
        <w:t>Fernwartung</w:t>
      </w:r>
      <w:bookmarkEnd w:id="664"/>
      <w:bookmarkEnd w:id="665"/>
      <w:bookmarkEnd w:id="666"/>
    </w:p>
    <w:p w14:paraId="1ABDFCAA" w14:textId="69F58907" w:rsidR="0019484D" w:rsidRPr="009D56F6" w:rsidRDefault="00E42578" w:rsidP="00E42578">
      <w:pPr>
        <w:pStyle w:val="EN"/>
      </w:pPr>
      <w:r w:rsidRPr="009D56F6">
        <w:t>Der MaxiCharger bietet die Funktion des Anschlusses an die Cloud-Plattform</w:t>
      </w:r>
      <w:r w:rsidR="0019484D" w:rsidRPr="009D56F6">
        <w:t>, um die Parameter in Echtzeit zu überwachen. Dies ermöglicht die Durchführung von Upgrades, Diagnosen und Service-Funktionen aus der Ferne und die rechtzeitige Erkennung und Lokalisierung von Problemen im Betriebsprozess.</w:t>
      </w:r>
    </w:p>
    <w:p w14:paraId="0592BC76" w14:textId="240F0182" w:rsidR="0019484D" w:rsidRPr="009D56F6" w:rsidRDefault="00D54B7C" w:rsidP="00E42578">
      <w:pPr>
        <w:pStyle w:val="ItemList"/>
        <w:spacing w:before="48" w:after="48"/>
      </w:pPr>
      <w:r w:rsidRPr="009D56F6">
        <w:t>Tägliche Selbstkontrolle des Systems auf Abnormalitäten.</w:t>
      </w:r>
    </w:p>
    <w:p w14:paraId="69549EE8" w14:textId="7C1B4C2E" w:rsidR="0019484D" w:rsidRPr="009D56F6" w:rsidRDefault="0019484D" w:rsidP="00E42578">
      <w:pPr>
        <w:pStyle w:val="ItemList"/>
        <w:spacing w:before="48" w:after="48"/>
      </w:pPr>
      <w:r w:rsidRPr="009D56F6">
        <w:t>Wenn eine Betriebsstörung festgestellt wird, setzen Sie sich sofort mit Ihrem lokalen Händler oder dem Autel Technical Support in Verbindung.</w:t>
      </w:r>
    </w:p>
    <w:p w14:paraId="6E611247" w14:textId="2EBBA623" w:rsidR="0019484D" w:rsidRPr="009D56F6" w:rsidRDefault="0019484D" w:rsidP="00E42578">
      <w:pPr>
        <w:pStyle w:val="ItemList"/>
        <w:spacing w:before="48" w:after="48"/>
      </w:pPr>
      <w:r w:rsidRPr="009D56F6">
        <w:t>Autel-Service-Techniker können Protokolle prüfen, Konfigurationen und Programme aktualisieren und Wartungsdienste aus der Ferne bieten wie z. B. Verwaltung, Diagnose, Konfiguration und Upgrades.</w:t>
      </w:r>
    </w:p>
    <w:p w14:paraId="1D07327E" w14:textId="65940E01" w:rsidR="0019484D" w:rsidRPr="009D56F6" w:rsidRDefault="0019484D" w:rsidP="009B3A01">
      <w:pPr>
        <w:pStyle w:val="2"/>
        <w:spacing w:before="240" w:afterLines="50" w:line="276" w:lineRule="auto"/>
        <w:rPr>
          <w:rFonts w:eastAsia="宋体" w:cs="Arial"/>
        </w:rPr>
      </w:pPr>
      <w:bookmarkStart w:id="667" w:name="_Toc101704265"/>
      <w:bookmarkStart w:id="668" w:name="_Toc106900459"/>
      <w:bookmarkStart w:id="669" w:name="_Toc120628697"/>
      <w:r w:rsidRPr="009D56F6">
        <w:rPr>
          <w:rFonts w:eastAsia="宋体" w:cs="Arial"/>
        </w:rPr>
        <w:t>Wartungsplan</w:t>
      </w:r>
      <w:bookmarkEnd w:id="667"/>
      <w:bookmarkEnd w:id="668"/>
      <w:bookmarkEnd w:id="669"/>
    </w:p>
    <w:p w14:paraId="3828D9A0" w14:textId="011BACBB" w:rsidR="0019484D" w:rsidRPr="009D56F6" w:rsidRDefault="0019484D"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7</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Wartungsplan</w:t>
      </w:r>
    </w:p>
    <w:tbl>
      <w:tblPr>
        <w:tblStyle w:val="af0"/>
        <w:tblW w:w="0" w:type="auto"/>
        <w:jc w:val="center"/>
        <w:tblLook w:val="04A0" w:firstRow="1" w:lastRow="0" w:firstColumn="1" w:lastColumn="0" w:noHBand="0" w:noVBand="1"/>
      </w:tblPr>
      <w:tblGrid>
        <w:gridCol w:w="1696"/>
        <w:gridCol w:w="1560"/>
        <w:gridCol w:w="3236"/>
      </w:tblGrid>
      <w:tr w:rsidR="00C04B88" w:rsidRPr="009D56F6" w14:paraId="03B353D7" w14:textId="77777777" w:rsidTr="009A5BCF">
        <w:trPr>
          <w:trHeight w:val="454"/>
          <w:jc w:val="center"/>
        </w:trPr>
        <w:tc>
          <w:tcPr>
            <w:tcW w:w="1696" w:type="dxa"/>
            <w:shd w:val="clear" w:color="auto" w:fill="BFBFBF" w:themeFill="background1" w:themeFillShade="BF"/>
            <w:vAlign w:val="center"/>
          </w:tcPr>
          <w:p w14:paraId="12319E67" w14:textId="77777777" w:rsidR="00940CFD" w:rsidRPr="009D56F6" w:rsidRDefault="00940CFD" w:rsidP="009A5BCF">
            <w:pPr>
              <w:spacing w:beforeLines="20" w:before="48" w:afterLines="20" w:after="48" w:line="276" w:lineRule="auto"/>
              <w:ind w:left="0"/>
              <w:rPr>
                <w:rFonts w:eastAsia="宋体"/>
                <w:b/>
              </w:rPr>
            </w:pPr>
            <w:r w:rsidRPr="009D56F6">
              <w:rPr>
                <w:rFonts w:eastAsia="宋体"/>
                <w:b/>
              </w:rPr>
              <w:t>Objekt</w:t>
            </w:r>
          </w:p>
        </w:tc>
        <w:tc>
          <w:tcPr>
            <w:tcW w:w="1560" w:type="dxa"/>
            <w:shd w:val="clear" w:color="auto" w:fill="BFBFBF" w:themeFill="background1" w:themeFillShade="BF"/>
            <w:vAlign w:val="center"/>
          </w:tcPr>
          <w:p w14:paraId="14968FA4" w14:textId="4A0D41AA" w:rsidR="00940CFD" w:rsidRPr="009D56F6" w:rsidRDefault="00940CFD" w:rsidP="009A5BCF">
            <w:pPr>
              <w:spacing w:beforeLines="20" w:before="48" w:afterLines="20" w:after="48" w:line="276" w:lineRule="auto"/>
              <w:ind w:left="0"/>
              <w:rPr>
                <w:rFonts w:eastAsia="宋体"/>
                <w:b/>
              </w:rPr>
            </w:pPr>
            <w:r w:rsidRPr="009D56F6">
              <w:rPr>
                <w:rFonts w:eastAsia="宋体"/>
                <w:b/>
              </w:rPr>
              <w:t>Frequenz</w:t>
            </w:r>
          </w:p>
        </w:tc>
        <w:tc>
          <w:tcPr>
            <w:tcW w:w="3236" w:type="dxa"/>
            <w:shd w:val="clear" w:color="auto" w:fill="BFBFBF" w:themeFill="background1" w:themeFillShade="BF"/>
            <w:vAlign w:val="center"/>
          </w:tcPr>
          <w:p w14:paraId="6F113F39" w14:textId="77777777" w:rsidR="00940CFD" w:rsidRPr="009D56F6" w:rsidRDefault="00940CFD" w:rsidP="009A5BCF">
            <w:pPr>
              <w:spacing w:beforeLines="20" w:before="48" w:afterLines="20" w:after="48" w:line="276" w:lineRule="auto"/>
              <w:ind w:left="0"/>
              <w:rPr>
                <w:rFonts w:eastAsia="宋体"/>
                <w:b/>
              </w:rPr>
            </w:pPr>
            <w:r w:rsidRPr="009D56F6">
              <w:rPr>
                <w:rFonts w:eastAsia="宋体"/>
                <w:b/>
              </w:rPr>
              <w:t>Maßnahmen</w:t>
            </w:r>
          </w:p>
        </w:tc>
      </w:tr>
      <w:tr w:rsidR="00C04B88" w:rsidRPr="009D56F6" w14:paraId="6710A55B" w14:textId="77777777" w:rsidTr="009A5BCF">
        <w:trPr>
          <w:trHeight w:val="454"/>
          <w:jc w:val="center"/>
        </w:trPr>
        <w:tc>
          <w:tcPr>
            <w:tcW w:w="1696" w:type="dxa"/>
            <w:vAlign w:val="center"/>
          </w:tcPr>
          <w:p w14:paraId="3DD8C76F" w14:textId="77777777" w:rsidR="00940CFD" w:rsidRPr="009D56F6" w:rsidRDefault="00940CFD" w:rsidP="009A5BCF">
            <w:pPr>
              <w:pStyle w:val="TableText"/>
            </w:pPr>
            <w:r w:rsidRPr="009D56F6">
              <w:t>Stecker</w:t>
            </w:r>
          </w:p>
        </w:tc>
        <w:tc>
          <w:tcPr>
            <w:tcW w:w="1560" w:type="dxa"/>
            <w:vAlign w:val="center"/>
          </w:tcPr>
          <w:p w14:paraId="5DF658BD" w14:textId="5E539785" w:rsidR="00940CFD" w:rsidRPr="009D56F6" w:rsidRDefault="00940CFD" w:rsidP="009A5BCF">
            <w:pPr>
              <w:pStyle w:val="TableText"/>
              <w:rPr>
                <w:b w:val="0"/>
                <w:bCs w:val="0"/>
              </w:rPr>
            </w:pPr>
            <w:r w:rsidRPr="009D56F6">
              <w:rPr>
                <w:b w:val="0"/>
                <w:bCs w:val="0"/>
              </w:rPr>
              <w:t>Alle 3 Monate</w:t>
            </w:r>
          </w:p>
        </w:tc>
        <w:tc>
          <w:tcPr>
            <w:tcW w:w="3236" w:type="dxa"/>
            <w:vAlign w:val="center"/>
          </w:tcPr>
          <w:p w14:paraId="4EB73F9F" w14:textId="1000A1C0" w:rsidR="00940CFD" w:rsidRPr="009D56F6" w:rsidRDefault="00E943E7" w:rsidP="009A5BCF">
            <w:pPr>
              <w:pStyle w:val="TableText"/>
              <w:rPr>
                <w:b w:val="0"/>
                <w:bCs w:val="0"/>
              </w:rPr>
            </w:pPr>
            <w:r w:rsidRPr="009D56F6">
              <w:rPr>
                <w:b w:val="0"/>
                <w:bCs w:val="0"/>
              </w:rPr>
              <w:t>Überprüfen Sie auf Risse oder Brüche auf dem Stecker.</w:t>
            </w:r>
          </w:p>
        </w:tc>
      </w:tr>
      <w:tr w:rsidR="00C04B88" w:rsidRPr="009D56F6" w14:paraId="37643225" w14:textId="77777777" w:rsidTr="009A5BCF">
        <w:trPr>
          <w:trHeight w:val="454"/>
          <w:jc w:val="center"/>
        </w:trPr>
        <w:tc>
          <w:tcPr>
            <w:tcW w:w="1696" w:type="dxa"/>
            <w:vAlign w:val="center"/>
          </w:tcPr>
          <w:p w14:paraId="04A471CC" w14:textId="77777777" w:rsidR="00940CFD" w:rsidRPr="009D56F6" w:rsidRDefault="00940CFD" w:rsidP="009A5BCF">
            <w:pPr>
              <w:pStyle w:val="TableText"/>
            </w:pPr>
            <w:r w:rsidRPr="009D56F6">
              <w:t>Eingangskabel</w:t>
            </w:r>
          </w:p>
        </w:tc>
        <w:tc>
          <w:tcPr>
            <w:tcW w:w="1560" w:type="dxa"/>
            <w:vAlign w:val="center"/>
          </w:tcPr>
          <w:p w14:paraId="6B515BA2" w14:textId="3514156B" w:rsidR="00940CFD" w:rsidRPr="009D56F6" w:rsidRDefault="00940CFD" w:rsidP="009A5BCF">
            <w:pPr>
              <w:pStyle w:val="TableText"/>
              <w:rPr>
                <w:b w:val="0"/>
                <w:bCs w:val="0"/>
              </w:rPr>
            </w:pPr>
            <w:r w:rsidRPr="009D56F6">
              <w:rPr>
                <w:b w:val="0"/>
                <w:bCs w:val="0"/>
              </w:rPr>
              <w:t>Alle 3 Monate</w:t>
            </w:r>
          </w:p>
        </w:tc>
        <w:tc>
          <w:tcPr>
            <w:tcW w:w="3236" w:type="dxa"/>
            <w:vAlign w:val="center"/>
          </w:tcPr>
          <w:p w14:paraId="2B3550A9" w14:textId="3063E9FE" w:rsidR="00940CFD" w:rsidRPr="009D56F6" w:rsidRDefault="00E943E7" w:rsidP="009A5BCF">
            <w:pPr>
              <w:pStyle w:val="TableText"/>
              <w:rPr>
                <w:b w:val="0"/>
                <w:bCs w:val="0"/>
              </w:rPr>
            </w:pPr>
            <w:r w:rsidRPr="009D56F6">
              <w:rPr>
                <w:b w:val="0"/>
                <w:bCs w:val="0"/>
              </w:rPr>
              <w:t>Überprüfen Sie auf Risse oder Brüche auf dem Kabel.</w:t>
            </w:r>
          </w:p>
        </w:tc>
      </w:tr>
      <w:tr w:rsidR="00C04B88" w:rsidRPr="009D56F6" w14:paraId="7E8AAC3E" w14:textId="77777777" w:rsidTr="009A5BCF">
        <w:trPr>
          <w:trHeight w:val="454"/>
          <w:jc w:val="center"/>
        </w:trPr>
        <w:tc>
          <w:tcPr>
            <w:tcW w:w="1696" w:type="dxa"/>
            <w:vAlign w:val="center"/>
          </w:tcPr>
          <w:p w14:paraId="19E48B9D" w14:textId="1BE07085" w:rsidR="00E943E7" w:rsidRPr="009D56F6" w:rsidRDefault="00E943E7" w:rsidP="009A5BCF">
            <w:pPr>
              <w:pStyle w:val="TableText"/>
            </w:pPr>
            <w:r w:rsidRPr="009D56F6">
              <w:lastRenderedPageBreak/>
              <w:t>Einlassluftfilter</w:t>
            </w:r>
          </w:p>
        </w:tc>
        <w:tc>
          <w:tcPr>
            <w:tcW w:w="1560" w:type="dxa"/>
            <w:vAlign w:val="center"/>
          </w:tcPr>
          <w:p w14:paraId="3E50EE12" w14:textId="313338C2" w:rsidR="00E943E7" w:rsidRPr="009D56F6" w:rsidRDefault="00E943E7" w:rsidP="009A5BCF">
            <w:pPr>
              <w:pStyle w:val="TableText"/>
              <w:rPr>
                <w:b w:val="0"/>
                <w:bCs w:val="0"/>
              </w:rPr>
            </w:pPr>
            <w:r w:rsidRPr="009D56F6">
              <w:rPr>
                <w:b w:val="0"/>
                <w:bCs w:val="0"/>
              </w:rPr>
              <w:t>Jährlich</w:t>
            </w:r>
          </w:p>
        </w:tc>
        <w:tc>
          <w:tcPr>
            <w:tcW w:w="3236" w:type="dxa"/>
            <w:vAlign w:val="center"/>
          </w:tcPr>
          <w:p w14:paraId="41CA0766" w14:textId="027185B2" w:rsidR="00E943E7" w:rsidRPr="009D56F6" w:rsidRDefault="00E943E7" w:rsidP="009A5BCF">
            <w:pPr>
              <w:pStyle w:val="TableText"/>
              <w:rPr>
                <w:b w:val="0"/>
                <w:bCs w:val="0"/>
              </w:rPr>
            </w:pPr>
            <w:r w:rsidRPr="009D56F6">
              <w:rPr>
                <w:b w:val="0"/>
                <w:bCs w:val="0"/>
              </w:rPr>
              <w:t>Wechseln Sie den Einlassluftfilter aus.</w:t>
            </w:r>
          </w:p>
        </w:tc>
      </w:tr>
      <w:tr w:rsidR="00C04B88" w:rsidRPr="009D56F6" w14:paraId="63DBCD6B" w14:textId="77777777" w:rsidTr="009A5BCF">
        <w:trPr>
          <w:trHeight w:val="454"/>
          <w:jc w:val="center"/>
        </w:trPr>
        <w:tc>
          <w:tcPr>
            <w:tcW w:w="1696" w:type="dxa"/>
            <w:vAlign w:val="center"/>
          </w:tcPr>
          <w:p w14:paraId="7E402180" w14:textId="76F88634" w:rsidR="00E943E7" w:rsidRPr="009D56F6" w:rsidRDefault="00E943E7" w:rsidP="009A5BCF">
            <w:pPr>
              <w:pStyle w:val="TableText"/>
            </w:pPr>
            <w:r w:rsidRPr="009D56F6">
              <w:t>Auslassluftfilter</w:t>
            </w:r>
          </w:p>
        </w:tc>
        <w:tc>
          <w:tcPr>
            <w:tcW w:w="1560" w:type="dxa"/>
            <w:vAlign w:val="center"/>
          </w:tcPr>
          <w:p w14:paraId="7D521B11" w14:textId="6BC21487" w:rsidR="00E943E7" w:rsidRPr="009D56F6" w:rsidRDefault="00E943E7" w:rsidP="009A5BCF">
            <w:pPr>
              <w:pStyle w:val="TableText"/>
              <w:rPr>
                <w:b w:val="0"/>
                <w:bCs w:val="0"/>
              </w:rPr>
            </w:pPr>
            <w:r w:rsidRPr="009D56F6">
              <w:rPr>
                <w:b w:val="0"/>
                <w:bCs w:val="0"/>
              </w:rPr>
              <w:t>Jährlich</w:t>
            </w:r>
          </w:p>
        </w:tc>
        <w:tc>
          <w:tcPr>
            <w:tcW w:w="3236" w:type="dxa"/>
            <w:vAlign w:val="center"/>
          </w:tcPr>
          <w:p w14:paraId="51E546D9" w14:textId="156EE341" w:rsidR="00E943E7" w:rsidRPr="009D56F6" w:rsidRDefault="00E943E7" w:rsidP="009A5BCF">
            <w:pPr>
              <w:pStyle w:val="TableText"/>
              <w:rPr>
                <w:b w:val="0"/>
                <w:bCs w:val="0"/>
              </w:rPr>
            </w:pPr>
            <w:r w:rsidRPr="009D56F6">
              <w:rPr>
                <w:b w:val="0"/>
                <w:bCs w:val="0"/>
              </w:rPr>
              <w:t>Wechseln Sie den Auslassluftfilter aus.</w:t>
            </w:r>
          </w:p>
        </w:tc>
      </w:tr>
      <w:tr w:rsidR="00C04B88" w:rsidRPr="009D56F6" w14:paraId="25A41DBC" w14:textId="77777777" w:rsidTr="009A5BCF">
        <w:trPr>
          <w:trHeight w:val="48"/>
          <w:jc w:val="center"/>
        </w:trPr>
        <w:tc>
          <w:tcPr>
            <w:tcW w:w="1696" w:type="dxa"/>
            <w:vAlign w:val="center"/>
          </w:tcPr>
          <w:p w14:paraId="48394747" w14:textId="5A0AEBE4" w:rsidR="00E943E7" w:rsidRPr="009D56F6" w:rsidRDefault="00FC522D" w:rsidP="009A5BCF">
            <w:pPr>
              <w:pStyle w:val="TableText"/>
            </w:pPr>
            <w:r w:rsidRPr="009D56F6">
              <w:t>Säule</w:t>
            </w:r>
          </w:p>
        </w:tc>
        <w:tc>
          <w:tcPr>
            <w:tcW w:w="1560" w:type="dxa"/>
            <w:vAlign w:val="center"/>
          </w:tcPr>
          <w:p w14:paraId="58705691" w14:textId="2121866D" w:rsidR="00E943E7" w:rsidRPr="009D56F6" w:rsidRDefault="00E943E7" w:rsidP="009A5BCF">
            <w:pPr>
              <w:pStyle w:val="TableText"/>
              <w:rPr>
                <w:b w:val="0"/>
                <w:bCs w:val="0"/>
              </w:rPr>
            </w:pPr>
            <w:r w:rsidRPr="009D56F6">
              <w:rPr>
                <w:b w:val="0"/>
                <w:bCs w:val="0"/>
              </w:rPr>
              <w:t>Alle 6 Monate</w:t>
            </w:r>
          </w:p>
        </w:tc>
        <w:tc>
          <w:tcPr>
            <w:tcW w:w="3236" w:type="dxa"/>
            <w:vAlign w:val="center"/>
          </w:tcPr>
          <w:p w14:paraId="68B5E877" w14:textId="6B31EBAC" w:rsidR="00E943E7" w:rsidRPr="009D56F6" w:rsidRDefault="00E943E7" w:rsidP="009A5BCF">
            <w:pPr>
              <w:pStyle w:val="TableText"/>
              <w:rPr>
                <w:b w:val="0"/>
                <w:bCs w:val="0"/>
              </w:rPr>
            </w:pPr>
            <w:r w:rsidRPr="009D56F6">
              <w:rPr>
                <w:b w:val="0"/>
                <w:bCs w:val="0"/>
              </w:rPr>
              <w:t>Reinigen und überprüfen Sie auf Schäden, einschließlich der Luftfilter.</w:t>
            </w:r>
          </w:p>
        </w:tc>
      </w:tr>
    </w:tbl>
    <w:p w14:paraId="7DB46800" w14:textId="2D1E13C5" w:rsidR="00511968" w:rsidRPr="009D56F6" w:rsidRDefault="00313BAD" w:rsidP="009B3A01">
      <w:pPr>
        <w:pStyle w:val="10"/>
        <w:spacing w:line="276" w:lineRule="auto"/>
        <w:rPr>
          <w:rFonts w:eastAsia="宋体"/>
        </w:rPr>
      </w:pPr>
      <w:bookmarkStart w:id="670" w:name="_Toc106900460"/>
      <w:bookmarkStart w:id="671" w:name="_Toc120628698"/>
      <w:r w:rsidRPr="009D56F6">
        <w:rPr>
          <w:rFonts w:eastAsia="宋体"/>
        </w:rPr>
        <w:lastRenderedPageBreak/>
        <w:t>Fehlerbehebung und Service</w:t>
      </w:r>
      <w:bookmarkEnd w:id="670"/>
      <w:bookmarkEnd w:id="671"/>
    </w:p>
    <w:p w14:paraId="3650E465" w14:textId="5461BE38" w:rsidR="00313BAD" w:rsidRPr="009D56F6" w:rsidRDefault="00313BAD" w:rsidP="009B3A01">
      <w:pPr>
        <w:pStyle w:val="2"/>
        <w:spacing w:before="240" w:line="276" w:lineRule="auto"/>
        <w:rPr>
          <w:rFonts w:eastAsia="宋体" w:cs="Arial"/>
        </w:rPr>
      </w:pPr>
      <w:bookmarkStart w:id="672" w:name="_Toc106900461"/>
      <w:bookmarkStart w:id="673" w:name="_Toc120628699"/>
      <w:r w:rsidRPr="009D56F6">
        <w:rPr>
          <w:rFonts w:eastAsia="宋体" w:cs="Arial"/>
        </w:rPr>
        <w:t>Fehlerbehebung</w:t>
      </w:r>
      <w:bookmarkEnd w:id="672"/>
      <w:bookmarkEnd w:id="673"/>
    </w:p>
    <w:p w14:paraId="1668191F" w14:textId="4A42DAE9" w:rsidR="00313BAD" w:rsidRPr="009D56F6" w:rsidRDefault="00313BAD" w:rsidP="0057198A">
      <w:pPr>
        <w:pStyle w:val="Seqin"/>
        <w:numPr>
          <w:ilvl w:val="0"/>
          <w:numId w:val="12"/>
        </w:numPr>
      </w:pPr>
      <w:r w:rsidRPr="009D56F6">
        <w:t>Versuchen Sie mit Hilfe der Informationen in diesem Dokument eine Lösung für das Problem zu finden.</w:t>
      </w:r>
    </w:p>
    <w:p w14:paraId="616DF019" w14:textId="67F85FE0" w:rsidR="00313BAD" w:rsidRPr="009D56F6" w:rsidRDefault="00313BAD" w:rsidP="00E42578">
      <w:pPr>
        <w:pStyle w:val="Seqin"/>
      </w:pPr>
      <w:r w:rsidRPr="009D56F6">
        <w:t>Wenn Sie keine Lösung für das Problem finden können, setzen Sie sich mit Ihrem lokalen Autel-Vertreter oder dem Autel Technical Support in Verbindung.</w:t>
      </w:r>
    </w:p>
    <w:p w14:paraId="0B055EA0" w14:textId="65FB3076" w:rsidR="004B21F1" w:rsidRPr="009D56F6" w:rsidRDefault="004B21F1"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8</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Fehlerbehebungsdetails</w:t>
      </w:r>
    </w:p>
    <w:tbl>
      <w:tblPr>
        <w:tblStyle w:val="af0"/>
        <w:tblW w:w="0" w:type="auto"/>
        <w:jc w:val="center"/>
        <w:tblLayout w:type="fixed"/>
        <w:tblLook w:val="04A0" w:firstRow="1" w:lastRow="0" w:firstColumn="1" w:lastColumn="0" w:noHBand="0" w:noVBand="1"/>
      </w:tblPr>
      <w:tblGrid>
        <w:gridCol w:w="1696"/>
        <w:gridCol w:w="1276"/>
        <w:gridCol w:w="2410"/>
        <w:gridCol w:w="1417"/>
      </w:tblGrid>
      <w:tr w:rsidR="00C04B88" w:rsidRPr="009D56F6" w14:paraId="6E384960" w14:textId="1459812E" w:rsidTr="009A5BCF">
        <w:trPr>
          <w:tblHeader/>
          <w:jc w:val="center"/>
        </w:trPr>
        <w:tc>
          <w:tcPr>
            <w:tcW w:w="1696" w:type="dxa"/>
            <w:shd w:val="clear" w:color="auto" w:fill="D9D9D9" w:themeFill="background1" w:themeFillShade="D9"/>
            <w:vAlign w:val="center"/>
          </w:tcPr>
          <w:p w14:paraId="3CAB3A4D" w14:textId="77777777" w:rsidR="004915B9" w:rsidRPr="009D56F6" w:rsidRDefault="004915B9" w:rsidP="009A5BCF">
            <w:pPr>
              <w:pStyle w:val="TableTittleRow"/>
            </w:pPr>
            <w:r w:rsidRPr="009D56F6">
              <w:t>Problem</w:t>
            </w:r>
          </w:p>
        </w:tc>
        <w:tc>
          <w:tcPr>
            <w:tcW w:w="1276" w:type="dxa"/>
            <w:shd w:val="clear" w:color="auto" w:fill="D9D9D9" w:themeFill="background1" w:themeFillShade="D9"/>
            <w:vAlign w:val="center"/>
          </w:tcPr>
          <w:p w14:paraId="0FE87DE8" w14:textId="77777777" w:rsidR="004915B9" w:rsidRPr="009D56F6" w:rsidRDefault="004915B9" w:rsidP="009A5BCF">
            <w:pPr>
              <w:pStyle w:val="TableTittleRow"/>
            </w:pPr>
            <w:r w:rsidRPr="009D56F6">
              <w:t>Mögliche Ursache</w:t>
            </w:r>
          </w:p>
        </w:tc>
        <w:tc>
          <w:tcPr>
            <w:tcW w:w="2410" w:type="dxa"/>
            <w:shd w:val="clear" w:color="auto" w:fill="D9D9D9" w:themeFill="background1" w:themeFillShade="D9"/>
            <w:vAlign w:val="center"/>
          </w:tcPr>
          <w:p w14:paraId="6532F044" w14:textId="77777777" w:rsidR="004915B9" w:rsidRPr="009D56F6" w:rsidRDefault="004915B9" w:rsidP="009A5BCF">
            <w:pPr>
              <w:pStyle w:val="TableTittleRow"/>
            </w:pPr>
            <w:r w:rsidRPr="009D56F6">
              <w:t>Lösung</w:t>
            </w:r>
          </w:p>
        </w:tc>
        <w:tc>
          <w:tcPr>
            <w:tcW w:w="1417" w:type="dxa"/>
            <w:shd w:val="clear" w:color="auto" w:fill="D9D9D9" w:themeFill="background1" w:themeFillShade="D9"/>
            <w:vAlign w:val="center"/>
          </w:tcPr>
          <w:p w14:paraId="48BD78C8" w14:textId="188DCFBC" w:rsidR="004915B9" w:rsidRPr="009D56F6" w:rsidRDefault="004915B9" w:rsidP="009A5BCF">
            <w:pPr>
              <w:pStyle w:val="TableTittleRow"/>
            </w:pPr>
            <w:r w:rsidRPr="009D56F6">
              <w:t>Handhabender</w:t>
            </w:r>
          </w:p>
        </w:tc>
      </w:tr>
      <w:tr w:rsidR="00C04B88" w:rsidRPr="009D56F6" w14:paraId="7E0C68C1" w14:textId="27CF7DE7" w:rsidTr="009A5BCF">
        <w:trPr>
          <w:jc w:val="center"/>
        </w:trPr>
        <w:tc>
          <w:tcPr>
            <w:tcW w:w="1696" w:type="dxa"/>
            <w:vAlign w:val="center"/>
          </w:tcPr>
          <w:p w14:paraId="49212A62" w14:textId="1C0768FB" w:rsidR="004915B9" w:rsidRPr="009D56F6" w:rsidRDefault="004915B9" w:rsidP="009A5BCF">
            <w:pPr>
              <w:pStyle w:val="TableText"/>
            </w:pPr>
            <w:r w:rsidRPr="009D56F6">
              <w:t>Der Touchscreen zeigt: Versagen einer Notausknopf-Aktion</w:t>
            </w:r>
            <w:r w:rsidR="009E1E86" w:rsidRPr="009D56F6">
              <w:t>.</w:t>
            </w:r>
          </w:p>
        </w:tc>
        <w:tc>
          <w:tcPr>
            <w:tcW w:w="1276" w:type="dxa"/>
            <w:vAlign w:val="center"/>
          </w:tcPr>
          <w:p w14:paraId="1863D6FB" w14:textId="2FBF09B6" w:rsidR="004915B9" w:rsidRPr="009D56F6" w:rsidRDefault="004915B9" w:rsidP="009A5BCF">
            <w:pPr>
              <w:pStyle w:val="TableText"/>
              <w:rPr>
                <w:b w:val="0"/>
                <w:bCs w:val="0"/>
              </w:rPr>
            </w:pPr>
            <w:r w:rsidRPr="009D56F6">
              <w:rPr>
                <w:b w:val="0"/>
                <w:bCs w:val="0"/>
              </w:rPr>
              <w:t>Der Notaus</w:t>
            </w:r>
            <w:r w:rsidR="00A13E99" w:rsidRPr="009D56F6">
              <w:rPr>
                <w:b w:val="0"/>
                <w:bCs w:val="0"/>
              </w:rPr>
              <w:t>-K</w:t>
            </w:r>
            <w:r w:rsidRPr="009D56F6">
              <w:rPr>
                <w:b w:val="0"/>
                <w:bCs w:val="0"/>
              </w:rPr>
              <w:t>nopf wurde versehentlich gedrückt.</w:t>
            </w:r>
          </w:p>
        </w:tc>
        <w:tc>
          <w:tcPr>
            <w:tcW w:w="2410" w:type="dxa"/>
            <w:vAlign w:val="center"/>
          </w:tcPr>
          <w:p w14:paraId="493B2BCE" w14:textId="77777777" w:rsidR="004915B9" w:rsidRPr="009D56F6" w:rsidRDefault="004915B9" w:rsidP="009A5BCF">
            <w:pPr>
              <w:pStyle w:val="TableText"/>
              <w:rPr>
                <w:b w:val="0"/>
                <w:bCs w:val="0"/>
              </w:rPr>
            </w:pPr>
            <w:r w:rsidRPr="009D56F6">
              <w:rPr>
                <w:b w:val="0"/>
                <w:bCs w:val="0"/>
              </w:rPr>
              <w:t>Drehen Sie den Schalter wie angewiesen in die Position.</w:t>
            </w:r>
          </w:p>
        </w:tc>
        <w:tc>
          <w:tcPr>
            <w:tcW w:w="1417" w:type="dxa"/>
            <w:vAlign w:val="center"/>
          </w:tcPr>
          <w:p w14:paraId="5E1DDA50" w14:textId="1B01371A" w:rsidR="004915B9" w:rsidRPr="009D56F6" w:rsidRDefault="004915B9" w:rsidP="009A5BCF">
            <w:pPr>
              <w:pStyle w:val="TableText"/>
              <w:rPr>
                <w:b w:val="0"/>
                <w:bCs w:val="0"/>
              </w:rPr>
            </w:pPr>
            <w:r w:rsidRPr="009D56F6">
              <w:rPr>
                <w:b w:val="0"/>
                <w:bCs w:val="0"/>
              </w:rPr>
              <w:t>Kundendienst-Support</w:t>
            </w:r>
          </w:p>
        </w:tc>
      </w:tr>
      <w:tr w:rsidR="00C04B88" w:rsidRPr="009D56F6" w14:paraId="257422FB" w14:textId="3A4D0F45" w:rsidTr="009A5BCF">
        <w:trPr>
          <w:jc w:val="center"/>
        </w:trPr>
        <w:tc>
          <w:tcPr>
            <w:tcW w:w="1696" w:type="dxa"/>
            <w:vAlign w:val="center"/>
          </w:tcPr>
          <w:p w14:paraId="3D1BBC09" w14:textId="77777777" w:rsidR="004915B9" w:rsidRPr="009D56F6" w:rsidRDefault="004915B9" w:rsidP="009A5BCF">
            <w:pPr>
              <w:pStyle w:val="TableTittleRow"/>
              <w:rPr>
                <w:b/>
                <w:bCs w:val="0"/>
              </w:rPr>
            </w:pPr>
            <w:r w:rsidRPr="009D56F6">
              <w:rPr>
                <w:b/>
                <w:bCs w:val="0"/>
              </w:rPr>
              <w:t>Bildschirm zeigt nicht an</w:t>
            </w:r>
          </w:p>
        </w:tc>
        <w:tc>
          <w:tcPr>
            <w:tcW w:w="1276" w:type="dxa"/>
            <w:vAlign w:val="center"/>
          </w:tcPr>
          <w:p w14:paraId="6C096BED" w14:textId="5AE8E660" w:rsidR="004915B9" w:rsidRPr="009D56F6" w:rsidRDefault="004915B9" w:rsidP="009A5BCF">
            <w:pPr>
              <w:pStyle w:val="TableText"/>
              <w:rPr>
                <w:b w:val="0"/>
                <w:bCs w:val="0"/>
              </w:rPr>
            </w:pPr>
            <w:r w:rsidRPr="009D56F6">
              <w:rPr>
                <w:b w:val="0"/>
                <w:bCs w:val="0"/>
              </w:rPr>
              <w:t>Keine Stromversorgung an den MaxiCharger.</w:t>
            </w:r>
          </w:p>
        </w:tc>
        <w:tc>
          <w:tcPr>
            <w:tcW w:w="2410" w:type="dxa"/>
            <w:vAlign w:val="center"/>
          </w:tcPr>
          <w:p w14:paraId="407E47F4" w14:textId="77777777" w:rsidR="004915B9" w:rsidRPr="009D56F6" w:rsidRDefault="004915B9" w:rsidP="009A5BCF">
            <w:pPr>
              <w:pStyle w:val="ItemListinTable"/>
              <w:spacing w:before="48" w:after="48"/>
              <w:rPr>
                <w:rFonts w:eastAsia="宋体"/>
                <w:b w:val="0"/>
                <w:bCs w:val="0"/>
              </w:rPr>
            </w:pPr>
            <w:r w:rsidRPr="009D56F6">
              <w:rPr>
                <w:rFonts w:eastAsia="宋体"/>
                <w:b w:val="0"/>
                <w:bCs w:val="0"/>
              </w:rPr>
              <w:t>Überprüfen Sie die Stromversorgung zum vorgeschalteten Verteilerkasten.</w:t>
            </w:r>
          </w:p>
          <w:p w14:paraId="1C269C12" w14:textId="77777777" w:rsidR="004915B9" w:rsidRPr="009D56F6" w:rsidRDefault="004915B9" w:rsidP="009A5BCF">
            <w:pPr>
              <w:pStyle w:val="ItemListinTable"/>
              <w:spacing w:before="48" w:after="48"/>
              <w:rPr>
                <w:rFonts w:eastAsia="宋体"/>
                <w:b w:val="0"/>
                <w:bCs w:val="0"/>
              </w:rPr>
            </w:pPr>
            <w:r w:rsidRPr="009D56F6">
              <w:rPr>
                <w:rFonts w:eastAsia="宋体"/>
                <w:b w:val="0"/>
                <w:bCs w:val="0"/>
              </w:rPr>
              <w:t>Öffnen Sie die vordere Tür und überprüfen Sie den RCD-Unterbrecher des Hilfszweigs.</w:t>
            </w:r>
          </w:p>
          <w:p w14:paraId="479B2200" w14:textId="567428ED" w:rsidR="004915B9" w:rsidRPr="009D56F6" w:rsidRDefault="004915B9" w:rsidP="009A5BCF">
            <w:pPr>
              <w:pStyle w:val="ItemListinTable"/>
              <w:spacing w:before="48" w:after="48"/>
              <w:rPr>
                <w:rFonts w:eastAsia="宋体"/>
                <w:b w:val="0"/>
                <w:bCs w:val="0"/>
              </w:rPr>
            </w:pPr>
            <w:r w:rsidRPr="009D56F6">
              <w:rPr>
                <w:rFonts w:eastAsia="宋体"/>
                <w:b w:val="0"/>
                <w:bCs w:val="0"/>
              </w:rPr>
              <w:t>Verwenden Sie einen Multimeter, um die Eingangsleistung zu testen.</w:t>
            </w:r>
          </w:p>
        </w:tc>
        <w:tc>
          <w:tcPr>
            <w:tcW w:w="1417" w:type="dxa"/>
            <w:vAlign w:val="center"/>
          </w:tcPr>
          <w:p w14:paraId="25A92EA5" w14:textId="77777777" w:rsidR="0095324A" w:rsidRPr="009D56F6" w:rsidRDefault="004915B9" w:rsidP="009A5BCF">
            <w:pPr>
              <w:pStyle w:val="TableText"/>
              <w:rPr>
                <w:b w:val="0"/>
                <w:bCs w:val="0"/>
              </w:rPr>
            </w:pPr>
            <w:r w:rsidRPr="009D56F6">
              <w:rPr>
                <w:b w:val="0"/>
                <w:bCs w:val="0"/>
              </w:rPr>
              <w:t>Technischer Kundendienst/</w:t>
            </w:r>
          </w:p>
          <w:p w14:paraId="394FAC99" w14:textId="666F44D5" w:rsidR="004915B9" w:rsidRPr="009D56F6" w:rsidRDefault="004915B9" w:rsidP="009A5BCF">
            <w:pPr>
              <w:pStyle w:val="TableText"/>
              <w:rPr>
                <w:b w:val="0"/>
                <w:bCs w:val="0"/>
              </w:rPr>
            </w:pPr>
            <w:r w:rsidRPr="009D56F6">
              <w:rPr>
                <w:b w:val="0"/>
                <w:bCs w:val="0"/>
              </w:rPr>
              <w:t>Autel Technical Support</w:t>
            </w:r>
          </w:p>
        </w:tc>
      </w:tr>
      <w:tr w:rsidR="00C04B88" w:rsidRPr="009D56F6" w14:paraId="3010D847" w14:textId="409D3DF4" w:rsidTr="009A5BCF">
        <w:trPr>
          <w:jc w:val="center"/>
        </w:trPr>
        <w:tc>
          <w:tcPr>
            <w:tcW w:w="1696" w:type="dxa"/>
            <w:vAlign w:val="center"/>
          </w:tcPr>
          <w:p w14:paraId="736ECDDF" w14:textId="2E555E17" w:rsidR="004915B9" w:rsidRPr="009D56F6" w:rsidRDefault="004915B9" w:rsidP="009A5BCF">
            <w:pPr>
              <w:pStyle w:val="TableTittleRow"/>
              <w:rPr>
                <w:b/>
                <w:bCs w:val="0"/>
              </w:rPr>
            </w:pPr>
            <w:r w:rsidRPr="009D56F6">
              <w:rPr>
                <w:b/>
                <w:bCs w:val="0"/>
              </w:rPr>
              <w:t>Der Touchscreen zeigt eine Mitteilung: Stecker kann nicht verriegelt werden</w:t>
            </w:r>
            <w:r w:rsidR="009E1E86" w:rsidRPr="009D56F6">
              <w:rPr>
                <w:b/>
                <w:bCs w:val="0"/>
              </w:rPr>
              <w:t>.</w:t>
            </w:r>
          </w:p>
        </w:tc>
        <w:tc>
          <w:tcPr>
            <w:tcW w:w="1276" w:type="dxa"/>
            <w:vAlign w:val="center"/>
          </w:tcPr>
          <w:p w14:paraId="7CDCEA48" w14:textId="77777777" w:rsidR="004915B9" w:rsidRPr="009D56F6" w:rsidRDefault="004915B9" w:rsidP="009A5BCF">
            <w:pPr>
              <w:pStyle w:val="TableText"/>
              <w:rPr>
                <w:b w:val="0"/>
                <w:bCs w:val="0"/>
              </w:rPr>
            </w:pPr>
            <w:r w:rsidRPr="009D56F6">
              <w:rPr>
                <w:b w:val="0"/>
                <w:bCs w:val="0"/>
              </w:rPr>
              <w:t>Der Stecker ist nicht korrekt mit dem EV verbunden.</w:t>
            </w:r>
          </w:p>
        </w:tc>
        <w:tc>
          <w:tcPr>
            <w:tcW w:w="2410" w:type="dxa"/>
            <w:vAlign w:val="center"/>
          </w:tcPr>
          <w:p w14:paraId="379D7207" w14:textId="77777777" w:rsidR="004915B9" w:rsidRPr="009D56F6" w:rsidRDefault="004915B9" w:rsidP="009A5BCF">
            <w:pPr>
              <w:pStyle w:val="ItemListinTable"/>
              <w:spacing w:before="48" w:after="48"/>
              <w:rPr>
                <w:rFonts w:eastAsia="宋体"/>
                <w:b w:val="0"/>
                <w:bCs w:val="0"/>
              </w:rPr>
            </w:pPr>
            <w:r w:rsidRPr="009D56F6">
              <w:rPr>
                <w:rFonts w:eastAsia="宋体"/>
                <w:b w:val="0"/>
                <w:bCs w:val="0"/>
              </w:rPr>
              <w:t>Stecken Sie den Stecker in den EV-Ladeanschluss und versuchen Sie es erneut.</w:t>
            </w:r>
          </w:p>
          <w:p w14:paraId="4214B92D" w14:textId="619093FF" w:rsidR="004915B9" w:rsidRPr="009D56F6" w:rsidRDefault="004915B9" w:rsidP="009A5BCF">
            <w:pPr>
              <w:pStyle w:val="ItemListinTable"/>
              <w:spacing w:before="48" w:after="48"/>
              <w:rPr>
                <w:rFonts w:eastAsia="宋体"/>
                <w:b w:val="0"/>
                <w:bCs w:val="0"/>
              </w:rPr>
            </w:pPr>
            <w:r w:rsidRPr="009D56F6">
              <w:rPr>
                <w:rFonts w:eastAsia="宋体"/>
                <w:b w:val="0"/>
                <w:bCs w:val="0"/>
              </w:rPr>
              <w:t>Versuchen Sie einen anderen MaxiCharger, um das EV zu laden.</w:t>
            </w:r>
          </w:p>
        </w:tc>
        <w:tc>
          <w:tcPr>
            <w:tcW w:w="1417" w:type="dxa"/>
            <w:vAlign w:val="center"/>
          </w:tcPr>
          <w:p w14:paraId="399CB7B4" w14:textId="77777777" w:rsidR="0095324A" w:rsidRPr="009D56F6" w:rsidRDefault="004915B9" w:rsidP="009A5BCF">
            <w:pPr>
              <w:pStyle w:val="TableText"/>
              <w:rPr>
                <w:b w:val="0"/>
                <w:bCs w:val="0"/>
              </w:rPr>
            </w:pPr>
            <w:r w:rsidRPr="009D56F6">
              <w:rPr>
                <w:b w:val="0"/>
                <w:bCs w:val="0"/>
              </w:rPr>
              <w:t>Technischer Kundendienst/</w:t>
            </w:r>
          </w:p>
          <w:p w14:paraId="6B5E8158" w14:textId="4C404038" w:rsidR="004915B9" w:rsidRPr="009D56F6" w:rsidRDefault="004915B9" w:rsidP="009A5BCF">
            <w:pPr>
              <w:pStyle w:val="TableText"/>
              <w:rPr>
                <w:b w:val="0"/>
                <w:bCs w:val="0"/>
              </w:rPr>
            </w:pPr>
            <w:r w:rsidRPr="009D56F6">
              <w:rPr>
                <w:b w:val="0"/>
                <w:bCs w:val="0"/>
              </w:rPr>
              <w:t>Autel Technical Support</w:t>
            </w:r>
          </w:p>
        </w:tc>
      </w:tr>
      <w:tr w:rsidR="00C04B88" w:rsidRPr="009D56F6" w14:paraId="547B786F" w14:textId="239506A8" w:rsidTr="009A5BCF">
        <w:trPr>
          <w:jc w:val="center"/>
        </w:trPr>
        <w:tc>
          <w:tcPr>
            <w:tcW w:w="1696" w:type="dxa"/>
            <w:vAlign w:val="center"/>
          </w:tcPr>
          <w:p w14:paraId="061D28CC" w14:textId="7C94B59D" w:rsidR="004915B9" w:rsidRPr="009D56F6" w:rsidRDefault="004915B9" w:rsidP="009A5BCF">
            <w:pPr>
              <w:pStyle w:val="TableTittleRow"/>
              <w:rPr>
                <w:b/>
                <w:bCs w:val="0"/>
              </w:rPr>
            </w:pPr>
            <w:r w:rsidRPr="009D56F6">
              <w:rPr>
                <w:b/>
                <w:bCs w:val="0"/>
              </w:rPr>
              <w:lastRenderedPageBreak/>
              <w:t>Der Tochscreen zeigt eine Mitteilung an: Isolationsfehler festgestellt.</w:t>
            </w:r>
          </w:p>
        </w:tc>
        <w:tc>
          <w:tcPr>
            <w:tcW w:w="1276" w:type="dxa"/>
            <w:vAlign w:val="center"/>
          </w:tcPr>
          <w:p w14:paraId="27B2CAF7" w14:textId="7ABBE026" w:rsidR="004915B9" w:rsidRPr="009D56F6" w:rsidRDefault="004915B9" w:rsidP="009A5BCF">
            <w:pPr>
              <w:pStyle w:val="TableText"/>
              <w:rPr>
                <w:b w:val="0"/>
                <w:bCs w:val="0"/>
              </w:rPr>
            </w:pPr>
            <w:r w:rsidRPr="009D56F6">
              <w:rPr>
                <w:b w:val="0"/>
                <w:bCs w:val="0"/>
              </w:rPr>
              <w:t>Auf dem EV oder dem MaxiCharger liegt ein Isolationsfehler vor.</w:t>
            </w:r>
          </w:p>
        </w:tc>
        <w:tc>
          <w:tcPr>
            <w:tcW w:w="2410" w:type="dxa"/>
            <w:vAlign w:val="center"/>
          </w:tcPr>
          <w:p w14:paraId="112129B2" w14:textId="21E944D2" w:rsidR="004915B9" w:rsidRPr="009D56F6" w:rsidRDefault="004915B9" w:rsidP="009A5BCF">
            <w:pPr>
              <w:pStyle w:val="ItemListinTable"/>
              <w:spacing w:before="48" w:after="48"/>
              <w:rPr>
                <w:rFonts w:eastAsia="宋体"/>
                <w:b w:val="0"/>
                <w:bCs w:val="0"/>
              </w:rPr>
            </w:pPr>
            <w:r w:rsidRPr="009D56F6">
              <w:rPr>
                <w:rFonts w:eastAsia="宋体"/>
                <w:b w:val="0"/>
                <w:bCs w:val="0"/>
              </w:rPr>
              <w:t>Probieren Sie einen anderen MaxiCharger aus, um das EV zu laden.</w:t>
            </w:r>
          </w:p>
          <w:p w14:paraId="40493B79" w14:textId="69CDA10C" w:rsidR="004915B9" w:rsidRPr="009D56F6" w:rsidRDefault="004915B9" w:rsidP="009A5BCF">
            <w:pPr>
              <w:pStyle w:val="ItemListinTable"/>
              <w:spacing w:before="48" w:after="48"/>
              <w:rPr>
                <w:rFonts w:eastAsia="宋体"/>
                <w:b w:val="0"/>
                <w:bCs w:val="0"/>
              </w:rPr>
            </w:pPr>
            <w:r w:rsidRPr="009D56F6">
              <w:rPr>
                <w:rFonts w:eastAsia="宋体"/>
                <w:b w:val="0"/>
                <w:bCs w:val="0"/>
              </w:rPr>
              <w:t>Setzen Sie sich mit dem Autel Technical Support in Verbindung.</w:t>
            </w:r>
          </w:p>
        </w:tc>
        <w:tc>
          <w:tcPr>
            <w:tcW w:w="1417" w:type="dxa"/>
            <w:vAlign w:val="center"/>
          </w:tcPr>
          <w:p w14:paraId="72BED61E" w14:textId="77777777" w:rsidR="0095324A" w:rsidRPr="009D56F6" w:rsidRDefault="004915B9" w:rsidP="009A5BCF">
            <w:pPr>
              <w:pStyle w:val="TableText"/>
              <w:rPr>
                <w:b w:val="0"/>
                <w:bCs w:val="0"/>
              </w:rPr>
            </w:pPr>
            <w:r w:rsidRPr="009D56F6">
              <w:rPr>
                <w:b w:val="0"/>
                <w:bCs w:val="0"/>
              </w:rPr>
              <w:t>Technischer Kundendienst/</w:t>
            </w:r>
          </w:p>
          <w:p w14:paraId="272D0DE9" w14:textId="1E293F20" w:rsidR="004915B9" w:rsidRPr="009D56F6" w:rsidRDefault="004915B9" w:rsidP="009A5BCF">
            <w:pPr>
              <w:pStyle w:val="TableText"/>
              <w:rPr>
                <w:b w:val="0"/>
                <w:bCs w:val="0"/>
              </w:rPr>
            </w:pPr>
            <w:r w:rsidRPr="009D56F6">
              <w:rPr>
                <w:b w:val="0"/>
                <w:bCs w:val="0"/>
              </w:rPr>
              <w:t>Autel Technical Support</w:t>
            </w:r>
          </w:p>
        </w:tc>
      </w:tr>
      <w:tr w:rsidR="00C04B88" w:rsidRPr="009D56F6" w14:paraId="4FD1F8CF" w14:textId="067B63F0" w:rsidTr="009A5BCF">
        <w:trPr>
          <w:jc w:val="center"/>
        </w:trPr>
        <w:tc>
          <w:tcPr>
            <w:tcW w:w="1696" w:type="dxa"/>
            <w:vMerge w:val="restart"/>
            <w:vAlign w:val="center"/>
          </w:tcPr>
          <w:p w14:paraId="116734D7" w14:textId="77777777" w:rsidR="004915B9" w:rsidRPr="009D56F6" w:rsidRDefault="004915B9" w:rsidP="009A5BCF">
            <w:pPr>
              <w:pStyle w:val="TableTittleRow"/>
              <w:rPr>
                <w:b/>
                <w:bCs w:val="0"/>
              </w:rPr>
            </w:pPr>
            <w:r w:rsidRPr="009D56F6">
              <w:rPr>
                <w:b/>
                <w:bCs w:val="0"/>
              </w:rPr>
              <w:t>Fehler beim QR-Code-Scan</w:t>
            </w:r>
          </w:p>
        </w:tc>
        <w:tc>
          <w:tcPr>
            <w:tcW w:w="1276" w:type="dxa"/>
            <w:vAlign w:val="center"/>
          </w:tcPr>
          <w:p w14:paraId="3F62D247" w14:textId="77777777" w:rsidR="004915B9" w:rsidRPr="009D56F6" w:rsidRDefault="004915B9" w:rsidP="009A5BCF">
            <w:pPr>
              <w:pStyle w:val="TableText"/>
              <w:rPr>
                <w:b w:val="0"/>
                <w:bCs w:val="0"/>
              </w:rPr>
            </w:pPr>
            <w:r w:rsidRPr="009D56F6">
              <w:rPr>
                <w:b w:val="0"/>
                <w:bCs w:val="0"/>
              </w:rPr>
              <w:t>Mobilfunknetzausfall</w:t>
            </w:r>
          </w:p>
        </w:tc>
        <w:tc>
          <w:tcPr>
            <w:tcW w:w="2410" w:type="dxa"/>
            <w:vAlign w:val="center"/>
          </w:tcPr>
          <w:p w14:paraId="58BC6DED" w14:textId="5D4CF472" w:rsidR="004915B9" w:rsidRPr="009D56F6" w:rsidRDefault="004915B9" w:rsidP="009A5BCF">
            <w:pPr>
              <w:pStyle w:val="TableText"/>
              <w:rPr>
                <w:b w:val="0"/>
                <w:bCs w:val="0"/>
              </w:rPr>
            </w:pPr>
            <w:r w:rsidRPr="009D56F6">
              <w:rPr>
                <w:b w:val="0"/>
                <w:bCs w:val="0"/>
              </w:rPr>
              <w:t>Stellen Sie sicher, dass die Netzwerk-SIM-Karte korrekt eingesteckt ist.</w:t>
            </w:r>
          </w:p>
        </w:tc>
        <w:tc>
          <w:tcPr>
            <w:tcW w:w="1417" w:type="dxa"/>
            <w:vAlign w:val="center"/>
          </w:tcPr>
          <w:p w14:paraId="53D269B4" w14:textId="77777777" w:rsidR="0095324A" w:rsidRPr="009D56F6" w:rsidRDefault="00416CB8" w:rsidP="009A5BCF">
            <w:pPr>
              <w:pStyle w:val="TableText"/>
              <w:rPr>
                <w:b w:val="0"/>
                <w:bCs w:val="0"/>
              </w:rPr>
            </w:pPr>
            <w:r w:rsidRPr="009D56F6">
              <w:rPr>
                <w:b w:val="0"/>
                <w:bCs w:val="0"/>
              </w:rPr>
              <w:t>Technischer Kundendienst/</w:t>
            </w:r>
          </w:p>
          <w:p w14:paraId="46B59BD2" w14:textId="4A2DFF6C" w:rsidR="004915B9" w:rsidRPr="009D56F6" w:rsidRDefault="00416CB8" w:rsidP="009A5BCF">
            <w:pPr>
              <w:pStyle w:val="TableText"/>
              <w:rPr>
                <w:b w:val="0"/>
                <w:bCs w:val="0"/>
              </w:rPr>
            </w:pPr>
            <w:r w:rsidRPr="009D56F6">
              <w:rPr>
                <w:b w:val="0"/>
                <w:bCs w:val="0"/>
              </w:rPr>
              <w:t>Autel Technical Support</w:t>
            </w:r>
          </w:p>
        </w:tc>
      </w:tr>
      <w:tr w:rsidR="00C04B88" w:rsidRPr="009D56F6" w14:paraId="40CE80DC" w14:textId="40279284" w:rsidTr="009A5BCF">
        <w:trPr>
          <w:jc w:val="center"/>
        </w:trPr>
        <w:tc>
          <w:tcPr>
            <w:tcW w:w="1696" w:type="dxa"/>
            <w:vMerge/>
            <w:vAlign w:val="center"/>
          </w:tcPr>
          <w:p w14:paraId="454303A0" w14:textId="77777777" w:rsidR="00416CB8" w:rsidRPr="009D56F6" w:rsidRDefault="00416CB8" w:rsidP="009A5BCF">
            <w:pPr>
              <w:pStyle w:val="TableTittleRow"/>
            </w:pPr>
          </w:p>
        </w:tc>
        <w:tc>
          <w:tcPr>
            <w:tcW w:w="1276" w:type="dxa"/>
            <w:vAlign w:val="center"/>
          </w:tcPr>
          <w:p w14:paraId="36EEF694" w14:textId="77777777" w:rsidR="00416CB8" w:rsidRPr="009D56F6" w:rsidRDefault="00416CB8" w:rsidP="009A5BCF">
            <w:pPr>
              <w:pStyle w:val="TableText"/>
              <w:rPr>
                <w:b w:val="0"/>
                <w:bCs w:val="0"/>
              </w:rPr>
            </w:pPr>
            <w:r w:rsidRPr="009D56F6">
              <w:rPr>
                <w:b w:val="0"/>
                <w:bCs w:val="0"/>
              </w:rPr>
              <w:t>Ausfall des lokalen Netzwerks</w:t>
            </w:r>
          </w:p>
        </w:tc>
        <w:tc>
          <w:tcPr>
            <w:tcW w:w="2410" w:type="dxa"/>
            <w:vAlign w:val="center"/>
          </w:tcPr>
          <w:p w14:paraId="0876635C" w14:textId="77777777" w:rsidR="00416CB8" w:rsidRPr="009D56F6" w:rsidRDefault="00416CB8" w:rsidP="009A5BCF">
            <w:pPr>
              <w:pStyle w:val="TableText"/>
              <w:rPr>
                <w:b w:val="0"/>
                <w:bCs w:val="0"/>
              </w:rPr>
            </w:pPr>
            <w:r w:rsidRPr="009D56F6">
              <w:rPr>
                <w:b w:val="0"/>
                <w:bCs w:val="0"/>
              </w:rPr>
              <w:t>Überprüfen Sie die lokale Netzwerkverbindung.</w:t>
            </w:r>
          </w:p>
        </w:tc>
        <w:tc>
          <w:tcPr>
            <w:tcW w:w="1417" w:type="dxa"/>
            <w:vAlign w:val="center"/>
          </w:tcPr>
          <w:p w14:paraId="392DCA89" w14:textId="77777777" w:rsidR="0095324A" w:rsidRPr="009D56F6" w:rsidRDefault="00416CB8" w:rsidP="009A5BCF">
            <w:pPr>
              <w:pStyle w:val="TableText"/>
              <w:rPr>
                <w:b w:val="0"/>
                <w:bCs w:val="0"/>
              </w:rPr>
            </w:pPr>
            <w:r w:rsidRPr="009D56F6">
              <w:rPr>
                <w:b w:val="0"/>
                <w:bCs w:val="0"/>
              </w:rPr>
              <w:t>Technischer Kundendienst/</w:t>
            </w:r>
          </w:p>
          <w:p w14:paraId="492CB9E1" w14:textId="2CBFCE41" w:rsidR="00416CB8" w:rsidRPr="009D56F6" w:rsidRDefault="00416CB8" w:rsidP="009A5BCF">
            <w:pPr>
              <w:pStyle w:val="TableText"/>
              <w:rPr>
                <w:b w:val="0"/>
                <w:bCs w:val="0"/>
              </w:rPr>
            </w:pPr>
            <w:r w:rsidRPr="009D56F6">
              <w:rPr>
                <w:b w:val="0"/>
                <w:bCs w:val="0"/>
              </w:rPr>
              <w:t>Autel Technical Support</w:t>
            </w:r>
          </w:p>
        </w:tc>
      </w:tr>
      <w:tr w:rsidR="00C04B88" w:rsidRPr="009D56F6" w14:paraId="13F4024F" w14:textId="53E3C41B" w:rsidTr="009A5BCF">
        <w:trPr>
          <w:jc w:val="center"/>
        </w:trPr>
        <w:tc>
          <w:tcPr>
            <w:tcW w:w="1696" w:type="dxa"/>
            <w:vMerge w:val="restart"/>
            <w:vAlign w:val="center"/>
          </w:tcPr>
          <w:p w14:paraId="4D3259DA" w14:textId="77777777" w:rsidR="004915B9" w:rsidRPr="009D56F6" w:rsidRDefault="004915B9" w:rsidP="009A5BCF">
            <w:pPr>
              <w:pStyle w:val="TableTittleRow"/>
              <w:rPr>
                <w:b/>
                <w:bCs w:val="0"/>
              </w:rPr>
            </w:pPr>
            <w:r w:rsidRPr="009D56F6">
              <w:rPr>
                <w:b/>
                <w:bCs w:val="0"/>
              </w:rPr>
              <w:t>RFID-Kartenlesefehler</w:t>
            </w:r>
          </w:p>
        </w:tc>
        <w:tc>
          <w:tcPr>
            <w:tcW w:w="1276" w:type="dxa"/>
            <w:vAlign w:val="center"/>
          </w:tcPr>
          <w:p w14:paraId="1FADE98C" w14:textId="77777777" w:rsidR="004915B9" w:rsidRPr="009D56F6" w:rsidRDefault="004915B9" w:rsidP="009A5BCF">
            <w:pPr>
              <w:pStyle w:val="TableText"/>
              <w:rPr>
                <w:b w:val="0"/>
                <w:bCs w:val="0"/>
              </w:rPr>
            </w:pPr>
            <w:r w:rsidRPr="009D56F6">
              <w:rPr>
                <w:b w:val="0"/>
                <w:bCs w:val="0"/>
              </w:rPr>
              <w:t>Die RFID-Karte wird nicht anerkannt.</w:t>
            </w:r>
          </w:p>
        </w:tc>
        <w:tc>
          <w:tcPr>
            <w:tcW w:w="2410" w:type="dxa"/>
            <w:vAlign w:val="center"/>
          </w:tcPr>
          <w:p w14:paraId="113484CE" w14:textId="552DE523" w:rsidR="004915B9" w:rsidRPr="009D56F6" w:rsidRDefault="004915B9" w:rsidP="00E839B4">
            <w:pPr>
              <w:pStyle w:val="ItemListinTable"/>
              <w:spacing w:before="48" w:after="48"/>
              <w:rPr>
                <w:rFonts w:eastAsia="宋体"/>
                <w:b w:val="0"/>
                <w:bCs w:val="0"/>
              </w:rPr>
            </w:pPr>
            <w:r w:rsidRPr="009D56F6">
              <w:rPr>
                <w:rFonts w:eastAsia="宋体"/>
                <w:b w:val="0"/>
                <w:bCs w:val="0"/>
              </w:rPr>
              <w:t xml:space="preserve">Die RFID-Karte ist </w:t>
            </w:r>
            <w:r w:rsidR="00E839B4" w:rsidRPr="009D56F6">
              <w:rPr>
                <w:rFonts w:eastAsia="宋体"/>
                <w:b w:val="0"/>
                <w:bCs w:val="0"/>
              </w:rPr>
              <w:t>kaputt</w:t>
            </w:r>
            <w:r w:rsidRPr="009D56F6">
              <w:rPr>
                <w:rFonts w:eastAsia="宋体"/>
                <w:b w:val="0"/>
                <w:bCs w:val="0"/>
              </w:rPr>
              <w:t>.</w:t>
            </w:r>
          </w:p>
          <w:p w14:paraId="470F6999" w14:textId="3251681F" w:rsidR="004915B9" w:rsidRPr="009D56F6" w:rsidRDefault="004915B9" w:rsidP="009A5BCF">
            <w:pPr>
              <w:pStyle w:val="ItemListinTable"/>
              <w:spacing w:before="48" w:after="48"/>
              <w:rPr>
                <w:rFonts w:eastAsia="宋体"/>
                <w:b w:val="0"/>
                <w:bCs w:val="0"/>
              </w:rPr>
            </w:pPr>
            <w:r w:rsidRPr="009D56F6">
              <w:rPr>
                <w:rFonts w:eastAsia="宋体"/>
                <w:b w:val="0"/>
                <w:bCs w:val="0"/>
              </w:rPr>
              <w:t>Keine RFID-Kartendaten auf der Cloud.</w:t>
            </w:r>
          </w:p>
          <w:p w14:paraId="6DE5622B" w14:textId="78142E85" w:rsidR="004915B9" w:rsidRPr="009D56F6" w:rsidRDefault="004915B9" w:rsidP="009A5BCF">
            <w:pPr>
              <w:pStyle w:val="ItemListinTable"/>
              <w:spacing w:before="48" w:after="48"/>
              <w:rPr>
                <w:rFonts w:eastAsia="宋体"/>
                <w:b w:val="0"/>
                <w:bCs w:val="0"/>
              </w:rPr>
            </w:pPr>
            <w:r w:rsidRPr="009D56F6">
              <w:rPr>
                <w:rFonts w:eastAsia="宋体"/>
                <w:b w:val="0"/>
                <w:bCs w:val="0"/>
              </w:rPr>
              <w:t>Verwenden Sie eine neue RFID-Karte.</w:t>
            </w:r>
          </w:p>
        </w:tc>
        <w:tc>
          <w:tcPr>
            <w:tcW w:w="1417" w:type="dxa"/>
            <w:vAlign w:val="center"/>
          </w:tcPr>
          <w:p w14:paraId="63E711B4" w14:textId="37B48321" w:rsidR="004915B9" w:rsidRPr="009D56F6" w:rsidRDefault="0095324A" w:rsidP="009A5BCF">
            <w:pPr>
              <w:pStyle w:val="TableText"/>
              <w:rPr>
                <w:b w:val="0"/>
                <w:bCs w:val="0"/>
              </w:rPr>
            </w:pPr>
            <w:r w:rsidRPr="009D56F6">
              <w:rPr>
                <w:b w:val="0"/>
                <w:bCs w:val="0"/>
              </w:rPr>
              <w:t>Kundendienst-Support</w:t>
            </w:r>
          </w:p>
        </w:tc>
      </w:tr>
      <w:tr w:rsidR="00C04B88" w:rsidRPr="009D56F6" w14:paraId="7D690318" w14:textId="329F14B0" w:rsidTr="009A5BCF">
        <w:trPr>
          <w:jc w:val="center"/>
        </w:trPr>
        <w:tc>
          <w:tcPr>
            <w:tcW w:w="1696" w:type="dxa"/>
            <w:vMerge/>
            <w:vAlign w:val="center"/>
          </w:tcPr>
          <w:p w14:paraId="13095FC0" w14:textId="77777777" w:rsidR="004915B9" w:rsidRPr="009D56F6" w:rsidRDefault="004915B9" w:rsidP="009A5BCF">
            <w:pPr>
              <w:pStyle w:val="TableText"/>
              <w:rPr>
                <w:bCs w:val="0"/>
              </w:rPr>
            </w:pPr>
          </w:p>
        </w:tc>
        <w:tc>
          <w:tcPr>
            <w:tcW w:w="1276" w:type="dxa"/>
            <w:vAlign w:val="center"/>
          </w:tcPr>
          <w:p w14:paraId="69AB146D" w14:textId="77777777" w:rsidR="004915B9" w:rsidRPr="009D56F6" w:rsidRDefault="004915B9" w:rsidP="009A5BCF">
            <w:pPr>
              <w:pStyle w:val="TableText"/>
              <w:rPr>
                <w:b w:val="0"/>
                <w:bCs w:val="0"/>
              </w:rPr>
            </w:pPr>
            <w:r w:rsidRPr="009D56F6">
              <w:rPr>
                <w:b w:val="0"/>
                <w:bCs w:val="0"/>
              </w:rPr>
              <w:t>Unzureichendes Guthaben</w:t>
            </w:r>
          </w:p>
        </w:tc>
        <w:tc>
          <w:tcPr>
            <w:tcW w:w="2410" w:type="dxa"/>
            <w:vAlign w:val="center"/>
          </w:tcPr>
          <w:p w14:paraId="633B84F8" w14:textId="77777777" w:rsidR="004915B9" w:rsidRPr="009D56F6" w:rsidRDefault="004915B9" w:rsidP="009A5BCF">
            <w:pPr>
              <w:pStyle w:val="TableText"/>
              <w:rPr>
                <w:b w:val="0"/>
                <w:bCs w:val="0"/>
              </w:rPr>
            </w:pPr>
            <w:r w:rsidRPr="009D56F6">
              <w:rPr>
                <w:b w:val="0"/>
                <w:bCs w:val="0"/>
              </w:rPr>
              <w:t>Setzen Sie sich zum Auffüllen mit dem Betreiber in Verbindung.</w:t>
            </w:r>
          </w:p>
        </w:tc>
        <w:tc>
          <w:tcPr>
            <w:tcW w:w="1417" w:type="dxa"/>
            <w:vAlign w:val="center"/>
          </w:tcPr>
          <w:p w14:paraId="1BE965CD" w14:textId="4BA309F1" w:rsidR="004915B9" w:rsidRPr="009D56F6" w:rsidRDefault="001144F4" w:rsidP="009A5BCF">
            <w:pPr>
              <w:pStyle w:val="TableText"/>
              <w:rPr>
                <w:b w:val="0"/>
                <w:bCs w:val="0"/>
              </w:rPr>
            </w:pPr>
            <w:r w:rsidRPr="009D56F6">
              <w:rPr>
                <w:b w:val="0"/>
                <w:bCs w:val="0"/>
              </w:rPr>
              <w:t>Kundendienst-Support</w:t>
            </w:r>
          </w:p>
        </w:tc>
      </w:tr>
      <w:tr w:rsidR="00C04B88" w:rsidRPr="009D56F6" w14:paraId="660BA5B0" w14:textId="63F33659" w:rsidTr="009A5BCF">
        <w:trPr>
          <w:jc w:val="center"/>
        </w:trPr>
        <w:tc>
          <w:tcPr>
            <w:tcW w:w="1696" w:type="dxa"/>
            <w:vMerge/>
            <w:vAlign w:val="center"/>
          </w:tcPr>
          <w:p w14:paraId="40A8AA3A" w14:textId="77777777" w:rsidR="00416CB8" w:rsidRPr="009D56F6" w:rsidRDefault="00416CB8" w:rsidP="009A5BCF">
            <w:pPr>
              <w:pStyle w:val="TableText"/>
              <w:rPr>
                <w:bCs w:val="0"/>
              </w:rPr>
            </w:pPr>
          </w:p>
        </w:tc>
        <w:tc>
          <w:tcPr>
            <w:tcW w:w="1276" w:type="dxa"/>
            <w:vAlign w:val="center"/>
          </w:tcPr>
          <w:p w14:paraId="21974C50" w14:textId="77777777" w:rsidR="00416CB8" w:rsidRPr="009D56F6" w:rsidRDefault="00416CB8" w:rsidP="009A5BCF">
            <w:pPr>
              <w:pStyle w:val="TableText"/>
              <w:rPr>
                <w:b w:val="0"/>
                <w:bCs w:val="0"/>
              </w:rPr>
            </w:pPr>
            <w:r w:rsidRPr="009D56F6">
              <w:rPr>
                <w:b w:val="0"/>
                <w:bCs w:val="0"/>
              </w:rPr>
              <w:t>Internetfehler</w:t>
            </w:r>
          </w:p>
        </w:tc>
        <w:tc>
          <w:tcPr>
            <w:tcW w:w="2410" w:type="dxa"/>
            <w:vAlign w:val="center"/>
          </w:tcPr>
          <w:p w14:paraId="4457595A" w14:textId="49FB3F93" w:rsidR="00416CB8" w:rsidRPr="009D56F6" w:rsidRDefault="00416CB8" w:rsidP="009A5BCF">
            <w:pPr>
              <w:pStyle w:val="TableText"/>
              <w:rPr>
                <w:b w:val="0"/>
                <w:bCs w:val="0"/>
              </w:rPr>
            </w:pPr>
            <w:r w:rsidRPr="009D56F6">
              <w:rPr>
                <w:b w:val="0"/>
                <w:bCs w:val="0"/>
              </w:rPr>
              <w:t>Siehe „QR-Code-Scanfehler“-Lösungen oben</w:t>
            </w:r>
          </w:p>
        </w:tc>
        <w:tc>
          <w:tcPr>
            <w:tcW w:w="1417" w:type="dxa"/>
            <w:vAlign w:val="center"/>
          </w:tcPr>
          <w:p w14:paraId="694744C4" w14:textId="77777777" w:rsidR="0095324A" w:rsidRPr="009D56F6" w:rsidRDefault="00416CB8" w:rsidP="009A5BCF">
            <w:pPr>
              <w:pStyle w:val="TableText"/>
              <w:rPr>
                <w:b w:val="0"/>
                <w:bCs w:val="0"/>
              </w:rPr>
            </w:pPr>
            <w:r w:rsidRPr="009D56F6">
              <w:rPr>
                <w:b w:val="0"/>
                <w:bCs w:val="0"/>
              </w:rPr>
              <w:t>Technischer Kundendienst/</w:t>
            </w:r>
          </w:p>
          <w:p w14:paraId="0478DC1D" w14:textId="6E25FF9F" w:rsidR="00416CB8" w:rsidRPr="009D56F6" w:rsidRDefault="00416CB8" w:rsidP="009A5BCF">
            <w:pPr>
              <w:pStyle w:val="TableText"/>
              <w:rPr>
                <w:b w:val="0"/>
                <w:bCs w:val="0"/>
              </w:rPr>
            </w:pPr>
            <w:r w:rsidRPr="009D56F6">
              <w:rPr>
                <w:b w:val="0"/>
                <w:bCs w:val="0"/>
              </w:rPr>
              <w:t>Autel Technical Support</w:t>
            </w:r>
          </w:p>
        </w:tc>
      </w:tr>
      <w:tr w:rsidR="00C04B88" w:rsidRPr="009D56F6" w14:paraId="2A7DD9C4" w14:textId="2BA0E79A" w:rsidTr="009A5BCF">
        <w:trPr>
          <w:jc w:val="center"/>
        </w:trPr>
        <w:tc>
          <w:tcPr>
            <w:tcW w:w="1696" w:type="dxa"/>
            <w:vMerge w:val="restart"/>
            <w:vAlign w:val="center"/>
          </w:tcPr>
          <w:p w14:paraId="67E04287" w14:textId="77777777" w:rsidR="00416CB8" w:rsidRPr="009D56F6" w:rsidRDefault="00416CB8" w:rsidP="009A5BCF">
            <w:pPr>
              <w:pStyle w:val="TableTittleRow"/>
              <w:rPr>
                <w:b/>
                <w:bCs w:val="0"/>
              </w:rPr>
            </w:pPr>
            <w:r w:rsidRPr="009D56F6">
              <w:rPr>
                <w:b/>
                <w:bCs w:val="0"/>
              </w:rPr>
              <w:t>Ladefehler</w:t>
            </w:r>
          </w:p>
        </w:tc>
        <w:tc>
          <w:tcPr>
            <w:tcW w:w="1276" w:type="dxa"/>
            <w:vAlign w:val="center"/>
          </w:tcPr>
          <w:p w14:paraId="21651CF8" w14:textId="77777777" w:rsidR="00416CB8" w:rsidRPr="009D56F6" w:rsidRDefault="00416CB8" w:rsidP="009A5BCF">
            <w:pPr>
              <w:pStyle w:val="TableText"/>
              <w:rPr>
                <w:b w:val="0"/>
                <w:bCs w:val="0"/>
              </w:rPr>
            </w:pPr>
            <w:r w:rsidRPr="009D56F6">
              <w:rPr>
                <w:b w:val="0"/>
                <w:bCs w:val="0"/>
              </w:rPr>
              <w:t>Der Stecker ist nicht korrekt eingesteckt.</w:t>
            </w:r>
          </w:p>
        </w:tc>
        <w:tc>
          <w:tcPr>
            <w:tcW w:w="2410" w:type="dxa"/>
            <w:vAlign w:val="center"/>
          </w:tcPr>
          <w:p w14:paraId="20D1E416" w14:textId="0F689AE7" w:rsidR="00416CB8" w:rsidRPr="009D56F6" w:rsidRDefault="00416CB8" w:rsidP="009A5BCF">
            <w:pPr>
              <w:pStyle w:val="ItemListinTable"/>
              <w:spacing w:before="48" w:after="48"/>
              <w:rPr>
                <w:rFonts w:eastAsia="宋体"/>
                <w:b w:val="0"/>
                <w:bCs w:val="0"/>
              </w:rPr>
            </w:pPr>
            <w:r w:rsidRPr="009D56F6">
              <w:rPr>
                <w:rFonts w:eastAsia="宋体"/>
                <w:b w:val="0"/>
                <w:bCs w:val="0"/>
              </w:rPr>
              <w:t>Überprüfen Sie die Steckerverbindung und schließen Sie ihn wieder an</w:t>
            </w:r>
          </w:p>
          <w:p w14:paraId="3F152D76" w14:textId="25899889" w:rsidR="00416CB8" w:rsidRPr="009D56F6" w:rsidRDefault="00416CB8" w:rsidP="009A5BCF">
            <w:pPr>
              <w:pStyle w:val="ItemListinTable"/>
              <w:spacing w:before="48" w:after="48"/>
              <w:rPr>
                <w:rFonts w:eastAsia="宋体"/>
                <w:b w:val="0"/>
                <w:bCs w:val="0"/>
              </w:rPr>
            </w:pPr>
            <w:r w:rsidRPr="009D56F6">
              <w:rPr>
                <w:rFonts w:eastAsia="宋体"/>
                <w:b w:val="0"/>
                <w:bCs w:val="0"/>
              </w:rPr>
              <w:t xml:space="preserve">Probieren Sie einen anderen MaxiCharger </w:t>
            </w:r>
            <w:r w:rsidRPr="009D56F6">
              <w:rPr>
                <w:rFonts w:eastAsia="宋体"/>
                <w:b w:val="0"/>
                <w:bCs w:val="0"/>
              </w:rPr>
              <w:lastRenderedPageBreak/>
              <w:t>aus, um das EV zu laden.</w:t>
            </w:r>
          </w:p>
        </w:tc>
        <w:tc>
          <w:tcPr>
            <w:tcW w:w="1417" w:type="dxa"/>
            <w:vAlign w:val="center"/>
          </w:tcPr>
          <w:p w14:paraId="38085E8C" w14:textId="77777777" w:rsidR="0095324A" w:rsidRPr="009D56F6" w:rsidRDefault="00416CB8" w:rsidP="009A5BCF">
            <w:pPr>
              <w:pStyle w:val="TableText"/>
              <w:rPr>
                <w:b w:val="0"/>
                <w:bCs w:val="0"/>
              </w:rPr>
            </w:pPr>
            <w:r w:rsidRPr="009D56F6">
              <w:rPr>
                <w:b w:val="0"/>
                <w:bCs w:val="0"/>
              </w:rPr>
              <w:lastRenderedPageBreak/>
              <w:t>Technischer Kundendienst/</w:t>
            </w:r>
          </w:p>
          <w:p w14:paraId="56E1D915" w14:textId="341FE6D8" w:rsidR="00416CB8" w:rsidRPr="009D56F6" w:rsidRDefault="00416CB8" w:rsidP="009A5BCF">
            <w:pPr>
              <w:pStyle w:val="TableText"/>
              <w:rPr>
                <w:b w:val="0"/>
                <w:bCs w:val="0"/>
              </w:rPr>
            </w:pPr>
            <w:r w:rsidRPr="009D56F6">
              <w:rPr>
                <w:b w:val="0"/>
                <w:bCs w:val="0"/>
              </w:rPr>
              <w:t>Autel Technical Support</w:t>
            </w:r>
          </w:p>
        </w:tc>
      </w:tr>
      <w:tr w:rsidR="00C04B88" w:rsidRPr="009D56F6" w14:paraId="4170395B" w14:textId="3151E82D" w:rsidTr="009A5BCF">
        <w:trPr>
          <w:jc w:val="center"/>
        </w:trPr>
        <w:tc>
          <w:tcPr>
            <w:tcW w:w="1696" w:type="dxa"/>
            <w:vMerge/>
            <w:vAlign w:val="center"/>
          </w:tcPr>
          <w:p w14:paraId="3917FC23" w14:textId="77777777" w:rsidR="004915B9" w:rsidRPr="009D56F6" w:rsidRDefault="004915B9" w:rsidP="009A5BCF">
            <w:pPr>
              <w:pStyle w:val="TableText"/>
            </w:pPr>
          </w:p>
        </w:tc>
        <w:tc>
          <w:tcPr>
            <w:tcW w:w="1276" w:type="dxa"/>
            <w:vAlign w:val="center"/>
          </w:tcPr>
          <w:p w14:paraId="68308C93" w14:textId="77777777" w:rsidR="004915B9" w:rsidRPr="009D56F6" w:rsidRDefault="004915B9" w:rsidP="009A5BCF">
            <w:pPr>
              <w:pStyle w:val="TableText"/>
              <w:rPr>
                <w:b w:val="0"/>
                <w:bCs w:val="0"/>
              </w:rPr>
            </w:pPr>
            <w:r w:rsidRPr="009D56F6">
              <w:rPr>
                <w:b w:val="0"/>
                <w:bCs w:val="0"/>
              </w:rPr>
              <w:t>EV-Fehler</w:t>
            </w:r>
          </w:p>
        </w:tc>
        <w:tc>
          <w:tcPr>
            <w:tcW w:w="2410" w:type="dxa"/>
            <w:shd w:val="clear" w:color="auto" w:fill="auto"/>
            <w:vAlign w:val="center"/>
          </w:tcPr>
          <w:p w14:paraId="5E3BC640" w14:textId="77777777" w:rsidR="004915B9" w:rsidRPr="009D56F6" w:rsidRDefault="004915B9" w:rsidP="009A5BCF">
            <w:pPr>
              <w:pStyle w:val="ItemListinTable"/>
              <w:spacing w:before="48" w:after="48"/>
              <w:rPr>
                <w:rFonts w:eastAsia="宋体"/>
                <w:b w:val="0"/>
                <w:bCs w:val="0"/>
              </w:rPr>
            </w:pPr>
            <w:r w:rsidRPr="009D56F6">
              <w:rPr>
                <w:rFonts w:eastAsia="宋体"/>
                <w:b w:val="0"/>
                <w:bCs w:val="0"/>
              </w:rPr>
              <w:t>Versuchen Sie einen anderen MaxiCharger, um das EV zu laden.</w:t>
            </w:r>
          </w:p>
          <w:p w14:paraId="298DD6A5" w14:textId="3631787E" w:rsidR="004915B9" w:rsidRPr="009D56F6" w:rsidRDefault="004915B9" w:rsidP="009A5BCF">
            <w:pPr>
              <w:pStyle w:val="ItemListinTable"/>
              <w:spacing w:before="48" w:after="48"/>
              <w:rPr>
                <w:rFonts w:eastAsia="宋体"/>
                <w:b w:val="0"/>
                <w:bCs w:val="0"/>
              </w:rPr>
            </w:pPr>
            <w:r w:rsidRPr="009D56F6">
              <w:rPr>
                <w:rFonts w:eastAsia="宋体"/>
                <w:b w:val="0"/>
                <w:bCs w:val="0"/>
              </w:rPr>
              <w:t>Setzen Sie sich zwecks Hilfe mit Ihrem EV-Hersteller in Verbindung</w:t>
            </w:r>
          </w:p>
        </w:tc>
        <w:tc>
          <w:tcPr>
            <w:tcW w:w="1417" w:type="dxa"/>
            <w:vAlign w:val="center"/>
          </w:tcPr>
          <w:p w14:paraId="7232F35C" w14:textId="77777777" w:rsidR="0095324A" w:rsidRPr="009D56F6" w:rsidRDefault="004915B9" w:rsidP="009A5BCF">
            <w:pPr>
              <w:pStyle w:val="TableText"/>
              <w:rPr>
                <w:b w:val="0"/>
                <w:bCs w:val="0"/>
              </w:rPr>
            </w:pPr>
            <w:r w:rsidRPr="009D56F6">
              <w:rPr>
                <w:b w:val="0"/>
                <w:bCs w:val="0"/>
              </w:rPr>
              <w:t>EV-Händler/</w:t>
            </w:r>
          </w:p>
          <w:p w14:paraId="2E44CF41" w14:textId="27AF0F0D" w:rsidR="004915B9" w:rsidRPr="009D56F6" w:rsidRDefault="004915B9" w:rsidP="009A5BCF">
            <w:pPr>
              <w:pStyle w:val="TableText"/>
              <w:rPr>
                <w:b w:val="0"/>
                <w:bCs w:val="0"/>
              </w:rPr>
            </w:pPr>
            <w:r w:rsidRPr="009D56F6">
              <w:rPr>
                <w:b w:val="0"/>
                <w:bCs w:val="0"/>
              </w:rPr>
              <w:t>EV-Hersteller</w:t>
            </w:r>
          </w:p>
        </w:tc>
      </w:tr>
      <w:tr w:rsidR="00C04B88" w:rsidRPr="009D56F6" w14:paraId="2A1C48B0" w14:textId="20CFC057" w:rsidTr="009A5BCF">
        <w:trPr>
          <w:jc w:val="center"/>
        </w:trPr>
        <w:tc>
          <w:tcPr>
            <w:tcW w:w="1696" w:type="dxa"/>
            <w:vMerge/>
            <w:vAlign w:val="center"/>
          </w:tcPr>
          <w:p w14:paraId="0955217E" w14:textId="77777777" w:rsidR="004915B9" w:rsidRPr="009D56F6" w:rsidRDefault="004915B9" w:rsidP="009A5BCF">
            <w:pPr>
              <w:pStyle w:val="TableText"/>
            </w:pPr>
          </w:p>
        </w:tc>
        <w:tc>
          <w:tcPr>
            <w:tcW w:w="1276" w:type="dxa"/>
            <w:vAlign w:val="center"/>
          </w:tcPr>
          <w:p w14:paraId="21F2928D" w14:textId="41387B5B" w:rsidR="004915B9" w:rsidRPr="009D56F6" w:rsidRDefault="004915B9" w:rsidP="009A5BCF">
            <w:pPr>
              <w:pStyle w:val="TableText"/>
              <w:rPr>
                <w:b w:val="0"/>
                <w:bCs w:val="0"/>
              </w:rPr>
            </w:pPr>
            <w:r w:rsidRPr="009D56F6">
              <w:rPr>
                <w:b w:val="0"/>
                <w:bCs w:val="0"/>
              </w:rPr>
              <w:t>Ladegerät-Fehler</w:t>
            </w:r>
          </w:p>
        </w:tc>
        <w:tc>
          <w:tcPr>
            <w:tcW w:w="2410" w:type="dxa"/>
            <w:vAlign w:val="center"/>
          </w:tcPr>
          <w:p w14:paraId="70ECDEFF" w14:textId="21445C71" w:rsidR="004915B9" w:rsidRPr="009D56F6" w:rsidRDefault="004915B9" w:rsidP="009A5BCF">
            <w:pPr>
              <w:pStyle w:val="ItemListinTable"/>
              <w:spacing w:before="48" w:after="48"/>
              <w:rPr>
                <w:rFonts w:eastAsia="宋体"/>
                <w:b w:val="0"/>
                <w:bCs w:val="0"/>
              </w:rPr>
            </w:pPr>
            <w:r w:rsidRPr="009D56F6">
              <w:rPr>
                <w:rFonts w:eastAsia="宋体"/>
                <w:b w:val="0"/>
                <w:bCs w:val="0"/>
              </w:rPr>
              <w:t>Probieren Sie einen anderen MaxiCharger aus, um das EV zu laden.</w:t>
            </w:r>
          </w:p>
          <w:p w14:paraId="71ECF267" w14:textId="4A33CDEE" w:rsidR="004915B9" w:rsidRPr="009D56F6" w:rsidRDefault="004915B9" w:rsidP="009A5BCF">
            <w:pPr>
              <w:pStyle w:val="ItemListinTable"/>
              <w:spacing w:before="48" w:after="48"/>
              <w:rPr>
                <w:rFonts w:eastAsia="宋体"/>
                <w:b w:val="0"/>
                <w:bCs w:val="0"/>
              </w:rPr>
            </w:pPr>
            <w:r w:rsidRPr="009D56F6">
              <w:rPr>
                <w:rFonts w:eastAsia="宋体"/>
                <w:b w:val="0"/>
                <w:bCs w:val="0"/>
              </w:rPr>
              <w:t>Setzen Sie sich mit dem technischen Kundendienst von Autel in Verbindung.</w:t>
            </w:r>
          </w:p>
        </w:tc>
        <w:tc>
          <w:tcPr>
            <w:tcW w:w="1417" w:type="dxa"/>
            <w:vAlign w:val="center"/>
          </w:tcPr>
          <w:p w14:paraId="20178039" w14:textId="77777777" w:rsidR="0095324A" w:rsidRPr="009D56F6" w:rsidRDefault="004915B9" w:rsidP="009A5BCF">
            <w:pPr>
              <w:pStyle w:val="TableText"/>
              <w:rPr>
                <w:b w:val="0"/>
                <w:bCs w:val="0"/>
              </w:rPr>
            </w:pPr>
            <w:r w:rsidRPr="009D56F6">
              <w:rPr>
                <w:b w:val="0"/>
                <w:bCs w:val="0"/>
              </w:rPr>
              <w:t>Technischer Kundendienst/</w:t>
            </w:r>
          </w:p>
          <w:p w14:paraId="5D128745" w14:textId="409ECBE5" w:rsidR="004915B9" w:rsidRPr="009D56F6" w:rsidRDefault="004915B9" w:rsidP="009A5BCF">
            <w:pPr>
              <w:pStyle w:val="TableText"/>
              <w:rPr>
                <w:b w:val="0"/>
                <w:bCs w:val="0"/>
              </w:rPr>
            </w:pPr>
            <w:r w:rsidRPr="009D56F6">
              <w:rPr>
                <w:b w:val="0"/>
                <w:bCs w:val="0"/>
              </w:rPr>
              <w:t>Autel Technical Support</w:t>
            </w:r>
          </w:p>
        </w:tc>
      </w:tr>
      <w:tr w:rsidR="00C04B88" w:rsidRPr="009D56F6" w14:paraId="7C8F3C70" w14:textId="77777777" w:rsidTr="009A5BCF">
        <w:trPr>
          <w:jc w:val="center"/>
        </w:trPr>
        <w:tc>
          <w:tcPr>
            <w:tcW w:w="1696" w:type="dxa"/>
            <w:vAlign w:val="center"/>
          </w:tcPr>
          <w:p w14:paraId="6E7E72B9" w14:textId="70B5F869" w:rsidR="004915B9" w:rsidRPr="009D56F6" w:rsidRDefault="004915B9" w:rsidP="009A5BCF">
            <w:pPr>
              <w:pStyle w:val="TableText"/>
            </w:pPr>
            <w:r w:rsidRPr="009D56F6">
              <w:t>Sonstiges</w:t>
            </w:r>
          </w:p>
        </w:tc>
        <w:tc>
          <w:tcPr>
            <w:tcW w:w="1276" w:type="dxa"/>
            <w:vAlign w:val="center"/>
          </w:tcPr>
          <w:p w14:paraId="04040AFD" w14:textId="3D4E2147" w:rsidR="004915B9" w:rsidRPr="009D56F6" w:rsidRDefault="004915B9" w:rsidP="009A5BCF">
            <w:pPr>
              <w:pStyle w:val="TableText"/>
              <w:rPr>
                <w:b w:val="0"/>
                <w:bCs w:val="0"/>
              </w:rPr>
            </w:pPr>
            <w:r w:rsidRPr="009D56F6">
              <w:rPr>
                <w:b w:val="0"/>
                <w:bCs w:val="0"/>
              </w:rPr>
              <w:t>Sonstige Probleme</w:t>
            </w:r>
          </w:p>
        </w:tc>
        <w:tc>
          <w:tcPr>
            <w:tcW w:w="2410" w:type="dxa"/>
            <w:vAlign w:val="center"/>
          </w:tcPr>
          <w:p w14:paraId="2A262F0E" w14:textId="7808DD86" w:rsidR="004915B9" w:rsidRPr="009D56F6" w:rsidRDefault="004915B9" w:rsidP="009A5BCF">
            <w:pPr>
              <w:pStyle w:val="TableText"/>
              <w:rPr>
                <w:b w:val="0"/>
                <w:bCs w:val="0"/>
              </w:rPr>
            </w:pPr>
            <w:r w:rsidRPr="009D56F6">
              <w:rPr>
                <w:b w:val="0"/>
                <w:bCs w:val="0"/>
              </w:rPr>
              <w:t>Setzen Sie sich mit dem Autel Technical Support in Verbindung.</w:t>
            </w:r>
          </w:p>
        </w:tc>
        <w:tc>
          <w:tcPr>
            <w:tcW w:w="1417" w:type="dxa"/>
            <w:vAlign w:val="center"/>
          </w:tcPr>
          <w:p w14:paraId="15E7E6D5" w14:textId="3C964965" w:rsidR="004915B9" w:rsidRPr="009D56F6" w:rsidRDefault="004915B9" w:rsidP="009A5BCF">
            <w:pPr>
              <w:pStyle w:val="TableText"/>
              <w:rPr>
                <w:b w:val="0"/>
                <w:bCs w:val="0"/>
              </w:rPr>
            </w:pPr>
            <w:r w:rsidRPr="009D56F6">
              <w:rPr>
                <w:b w:val="0"/>
                <w:bCs w:val="0"/>
              </w:rPr>
              <w:t>Autel Technical Support</w:t>
            </w:r>
          </w:p>
        </w:tc>
      </w:tr>
    </w:tbl>
    <w:p w14:paraId="01D108BD" w14:textId="6EBF3B30" w:rsidR="00313BAD" w:rsidRPr="009D56F6" w:rsidRDefault="00313BAD" w:rsidP="009B3A01">
      <w:pPr>
        <w:pStyle w:val="2"/>
        <w:spacing w:before="240" w:line="276" w:lineRule="auto"/>
        <w:rPr>
          <w:rFonts w:eastAsia="宋体" w:cs="Arial"/>
        </w:rPr>
      </w:pPr>
      <w:bookmarkStart w:id="674" w:name="_Toc106900462"/>
      <w:bookmarkStart w:id="675" w:name="_Toc120628700"/>
      <w:r w:rsidRPr="009D56F6">
        <w:rPr>
          <w:rFonts w:eastAsia="宋体" w:cs="Arial"/>
        </w:rPr>
        <w:t>Service</w:t>
      </w:r>
      <w:bookmarkEnd w:id="674"/>
      <w:bookmarkEnd w:id="675"/>
    </w:p>
    <w:p w14:paraId="7CF818FF" w14:textId="36DF4C0B" w:rsidR="00313BAD" w:rsidRPr="009D56F6" w:rsidRDefault="00313BAD" w:rsidP="00E42578">
      <w:pPr>
        <w:pStyle w:val="EN"/>
      </w:pPr>
      <w:r w:rsidRPr="009D56F6">
        <w:t>Wenn S</w:t>
      </w:r>
      <w:r w:rsidRPr="009D56F6">
        <w:rPr>
          <w:rStyle w:val="ENChar"/>
          <w:rFonts w:eastAsia="宋体"/>
        </w:rPr>
        <w:t>ie</w:t>
      </w:r>
      <w:r w:rsidRPr="009D56F6">
        <w:t xml:space="preserve"> mit Hilfe der oben aufgeführten Tabelle keine Lösungen für Ihre Probleme finden können, setzen Sie sich bitte mit dem Autel Technical Support in Verbindung.</w:t>
      </w:r>
    </w:p>
    <w:p w14:paraId="68C57689" w14:textId="3B91916D" w:rsidR="004B21F1" w:rsidRPr="009D56F6" w:rsidRDefault="004B21F1" w:rsidP="00E42578">
      <w:pPr>
        <w:pStyle w:val="ENBOLD"/>
      </w:pPr>
      <w:r w:rsidRPr="009D56F6">
        <w:t>AUTEL Europe</w:t>
      </w:r>
    </w:p>
    <w:p w14:paraId="7A614C7E" w14:textId="60542A71" w:rsidR="004B21F1" w:rsidRPr="009D56F6" w:rsidRDefault="004B21F1" w:rsidP="00E42578">
      <w:pPr>
        <w:pStyle w:val="ItemList"/>
        <w:spacing w:before="48" w:after="48"/>
        <w:rPr>
          <w:b/>
        </w:rPr>
      </w:pPr>
      <w:r w:rsidRPr="009D56F6">
        <w:rPr>
          <w:b/>
        </w:rPr>
        <w:t>Telefon</w:t>
      </w:r>
      <w:r w:rsidRPr="009D56F6">
        <w:t>: +49(0)89 540299608 (Montag - Freitag, 9 Uhr – 18 Uhr Berliner-Uhrzeit)</w:t>
      </w:r>
    </w:p>
    <w:p w14:paraId="01C07F1B" w14:textId="77777777" w:rsidR="004B21F1" w:rsidRPr="009D56F6" w:rsidRDefault="004B21F1" w:rsidP="00E42578">
      <w:pPr>
        <w:pStyle w:val="ItemList"/>
        <w:spacing w:before="48" w:after="48"/>
        <w:rPr>
          <w:b/>
          <w:iCs/>
          <w:szCs w:val="22"/>
          <w:lang w:val="it-IT"/>
        </w:rPr>
      </w:pPr>
      <w:r w:rsidRPr="009D56F6">
        <w:rPr>
          <w:b/>
          <w:iCs/>
          <w:szCs w:val="22"/>
          <w:lang w:val="it-IT"/>
        </w:rPr>
        <w:t>E-Mail</w:t>
      </w:r>
      <w:r w:rsidRPr="009D56F6">
        <w:rPr>
          <w:iCs/>
          <w:szCs w:val="22"/>
          <w:lang w:val="it-IT"/>
        </w:rPr>
        <w:t xml:space="preserve">: </w:t>
      </w:r>
      <w:r w:rsidRPr="009D56F6">
        <w:rPr>
          <w:lang w:val="it-IT"/>
        </w:rPr>
        <w:t>evsales.eu@autel.com</w:t>
      </w:r>
      <w:r w:rsidRPr="009D56F6">
        <w:rPr>
          <w:iCs/>
          <w:szCs w:val="22"/>
          <w:lang w:val="it-IT"/>
        </w:rPr>
        <w:t xml:space="preserve">; </w:t>
      </w:r>
      <w:r w:rsidRPr="009D56F6">
        <w:rPr>
          <w:lang w:val="it-IT"/>
        </w:rPr>
        <w:t>evsupport.eu@autel.com</w:t>
      </w:r>
    </w:p>
    <w:p w14:paraId="48777CF1" w14:textId="50D8CFB4" w:rsidR="004B21F1" w:rsidRPr="009D56F6" w:rsidRDefault="004B21F1" w:rsidP="00E42578">
      <w:pPr>
        <w:pStyle w:val="ItemList"/>
        <w:spacing w:before="48" w:after="48"/>
        <w:rPr>
          <w:b/>
        </w:rPr>
      </w:pPr>
      <w:r w:rsidRPr="009D56F6">
        <w:rPr>
          <w:b/>
        </w:rPr>
        <w:t>Adresse:</w:t>
      </w:r>
      <w:r w:rsidRPr="009D56F6">
        <w:t xml:space="preserve"> Landsberger Str. 408, 4. OG, 81241 München, Deutschland</w:t>
      </w:r>
    </w:p>
    <w:p w14:paraId="5578C94C" w14:textId="7A9EB8E6" w:rsidR="00313BAD" w:rsidRPr="009D56F6" w:rsidRDefault="00D82CB7" w:rsidP="009B3A01">
      <w:pPr>
        <w:pStyle w:val="10"/>
        <w:spacing w:line="276" w:lineRule="auto"/>
        <w:rPr>
          <w:rFonts w:eastAsia="宋体"/>
        </w:rPr>
      </w:pPr>
      <w:bookmarkStart w:id="676" w:name="_Ref101943611"/>
      <w:bookmarkStart w:id="677" w:name="_Toc106900463"/>
      <w:bookmarkStart w:id="678" w:name="_Toc120628701"/>
      <w:r w:rsidRPr="009D56F6">
        <w:rPr>
          <w:rFonts w:eastAsia="宋体"/>
        </w:rPr>
        <w:lastRenderedPageBreak/>
        <w:t>Technische Spezifikationen</w:t>
      </w:r>
      <w:bookmarkEnd w:id="676"/>
      <w:bookmarkEnd w:id="677"/>
      <w:bookmarkEnd w:id="678"/>
    </w:p>
    <w:p w14:paraId="21873C93" w14:textId="56EDEB26" w:rsidR="00E93887" w:rsidRPr="009D56F6" w:rsidRDefault="00E93887" w:rsidP="009B3A01">
      <w:pPr>
        <w:pStyle w:val="2"/>
        <w:spacing w:before="240" w:line="276" w:lineRule="auto"/>
        <w:rPr>
          <w:rFonts w:eastAsia="宋体" w:cs="Arial"/>
        </w:rPr>
      </w:pPr>
      <w:bookmarkStart w:id="679" w:name="_Toc106900464"/>
      <w:bookmarkStart w:id="680" w:name="_Toc120628702"/>
      <w:r w:rsidRPr="009D56F6">
        <w:rPr>
          <w:rFonts w:eastAsia="宋体" w:cs="Arial"/>
        </w:rPr>
        <w:t>Allgemeine Spezifikationen</w:t>
      </w:r>
      <w:bookmarkEnd w:id="679"/>
      <w:bookmarkEnd w:id="680"/>
    </w:p>
    <w:p w14:paraId="447B3B60" w14:textId="3E63DAA3" w:rsidR="00D82CB7" w:rsidRPr="009D56F6" w:rsidRDefault="00D82CB7" w:rsidP="00380F61">
      <w:pPr>
        <w:pStyle w:val="FigureTittle"/>
        <w:rPr>
          <w:rFonts w:eastAsia="宋体" w:cs="Arial"/>
        </w:rPr>
      </w:pPr>
      <w:bookmarkStart w:id="681" w:name="_Ref106043147"/>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w:t>
      </w:r>
      <w:r w:rsidR="00DF431C" w:rsidRPr="009D56F6">
        <w:rPr>
          <w:rFonts w:eastAsia="宋体" w:cs="Arial"/>
          <w:noProof/>
        </w:rPr>
        <w:fldChar w:fldCharType="end"/>
      </w:r>
      <w:r w:rsidRPr="009D56F6">
        <w:rPr>
          <w:rFonts w:eastAsia="宋体" w:cs="Arial"/>
        </w:rPr>
        <w:t xml:space="preserve"> Produktspezifikationen</w:t>
      </w:r>
      <w:bookmarkEnd w:id="681"/>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C04B88" w:rsidRPr="009D56F6" w14:paraId="4EA382A1"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717C02BE" w:rsidR="005E2225" w:rsidRPr="009D56F6" w:rsidRDefault="005E2225" w:rsidP="009B3A01">
            <w:pPr>
              <w:spacing w:line="276" w:lineRule="auto"/>
              <w:rPr>
                <w:rFonts w:eastAsia="宋体"/>
              </w:rPr>
            </w:pPr>
            <w:r w:rsidRPr="009D56F6">
              <w:rPr>
                <w:rFonts w:eastAsia="宋体"/>
              </w:rPr>
              <w:t>Parameter</w:t>
            </w:r>
          </w:p>
        </w:tc>
        <w:tc>
          <w:tcPr>
            <w:tcW w:w="3402" w:type="dxa"/>
          </w:tcPr>
          <w:p w14:paraId="382D361F" w14:textId="6881644C" w:rsidR="005E2225" w:rsidRPr="009D56F6" w:rsidRDefault="005E2225" w:rsidP="009B3A01">
            <w:pPr>
              <w:spacing w:line="276" w:lineRule="auto"/>
              <w:rPr>
                <w:rFonts w:eastAsia="宋体"/>
              </w:rPr>
            </w:pPr>
            <w:r w:rsidRPr="009D56F6">
              <w:rPr>
                <w:rFonts w:eastAsia="宋体"/>
              </w:rPr>
              <w:t>Beschreibung</w:t>
            </w:r>
          </w:p>
        </w:tc>
      </w:tr>
      <w:tr w:rsidR="00C04B88" w:rsidRPr="009D56F6" w14:paraId="5136C16D" w14:textId="77777777" w:rsidTr="00743B0B">
        <w:trPr>
          <w:trHeight w:val="1134"/>
          <w:jc w:val="center"/>
        </w:trPr>
        <w:tc>
          <w:tcPr>
            <w:tcW w:w="3397" w:type="dxa"/>
            <w:vAlign w:val="center"/>
          </w:tcPr>
          <w:p w14:paraId="71D74050" w14:textId="78294B48" w:rsidR="005E2225" w:rsidRPr="009D56F6" w:rsidRDefault="005E2225" w:rsidP="009B3A01">
            <w:pPr>
              <w:spacing w:line="276" w:lineRule="auto"/>
              <w:jc w:val="both"/>
              <w:rPr>
                <w:rFonts w:ascii="Arial" w:eastAsia="宋体" w:hAnsi="Arial"/>
                <w:b/>
              </w:rPr>
            </w:pPr>
            <w:r w:rsidRPr="009D56F6">
              <w:rPr>
                <w:rFonts w:ascii="Arial" w:eastAsia="宋体" w:hAnsi="Arial"/>
                <w:b/>
              </w:rPr>
              <w:t>Einhaltung und Sicherheit</w:t>
            </w:r>
          </w:p>
        </w:tc>
        <w:tc>
          <w:tcPr>
            <w:tcW w:w="3402" w:type="dxa"/>
            <w:vAlign w:val="center"/>
          </w:tcPr>
          <w:p w14:paraId="6C9005D4" w14:textId="77777777"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IEC 61851-1</w:t>
            </w:r>
          </w:p>
          <w:p w14:paraId="6C3C758C" w14:textId="77777777"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IEC 61851-23</w:t>
            </w:r>
          </w:p>
          <w:p w14:paraId="66766C79" w14:textId="77777777"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IEC 61851-21-2</w:t>
            </w:r>
          </w:p>
          <w:p w14:paraId="69CB377E" w14:textId="682C5E75"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IEC 61000</w:t>
            </w:r>
          </w:p>
        </w:tc>
      </w:tr>
      <w:tr w:rsidR="00C04B88" w:rsidRPr="009D56F6" w14:paraId="3255FDE2" w14:textId="77777777" w:rsidTr="00743B0B">
        <w:trPr>
          <w:trHeight w:val="567"/>
          <w:jc w:val="center"/>
        </w:trPr>
        <w:tc>
          <w:tcPr>
            <w:tcW w:w="3397" w:type="dxa"/>
            <w:vAlign w:val="center"/>
          </w:tcPr>
          <w:p w14:paraId="3CA74219" w14:textId="41894292" w:rsidR="005E2225" w:rsidRPr="009D56F6" w:rsidRDefault="005E2225" w:rsidP="009B3A01">
            <w:pPr>
              <w:spacing w:line="276" w:lineRule="auto"/>
              <w:jc w:val="both"/>
              <w:rPr>
                <w:rFonts w:ascii="Arial" w:eastAsia="宋体" w:hAnsi="Arial"/>
                <w:b/>
              </w:rPr>
            </w:pPr>
            <w:r w:rsidRPr="009D56F6">
              <w:rPr>
                <w:rFonts w:ascii="Arial" w:eastAsia="宋体" w:hAnsi="Arial"/>
                <w:b/>
              </w:rPr>
              <w:t>IP-Rating</w:t>
            </w:r>
          </w:p>
        </w:tc>
        <w:tc>
          <w:tcPr>
            <w:tcW w:w="3402" w:type="dxa"/>
            <w:vAlign w:val="center"/>
          </w:tcPr>
          <w:p w14:paraId="779F8834" w14:textId="28DF67A1" w:rsidR="005E2225" w:rsidRPr="009D56F6" w:rsidRDefault="005E2225" w:rsidP="009B3A01">
            <w:pPr>
              <w:spacing w:line="276" w:lineRule="auto"/>
              <w:jc w:val="both"/>
              <w:rPr>
                <w:rFonts w:ascii="Arial" w:eastAsia="宋体" w:hAnsi="Arial"/>
              </w:rPr>
            </w:pPr>
            <w:r w:rsidRPr="009D56F6">
              <w:rPr>
                <w:rFonts w:ascii="Arial" w:eastAsia="宋体" w:hAnsi="Arial"/>
              </w:rPr>
              <w:t>IP54</w:t>
            </w:r>
          </w:p>
        </w:tc>
      </w:tr>
      <w:tr w:rsidR="00C04B88" w:rsidRPr="009D56F6" w14:paraId="2C6DA293" w14:textId="77777777" w:rsidTr="00743B0B">
        <w:trPr>
          <w:trHeight w:val="567"/>
          <w:jc w:val="center"/>
        </w:trPr>
        <w:tc>
          <w:tcPr>
            <w:tcW w:w="3397" w:type="dxa"/>
            <w:vAlign w:val="center"/>
          </w:tcPr>
          <w:p w14:paraId="27F98D16" w14:textId="256E5E5B" w:rsidR="005E2225" w:rsidRPr="009D56F6" w:rsidRDefault="005E2225" w:rsidP="009B3A01">
            <w:pPr>
              <w:spacing w:line="276" w:lineRule="auto"/>
              <w:jc w:val="both"/>
              <w:rPr>
                <w:rFonts w:ascii="Arial" w:eastAsia="宋体" w:hAnsi="Arial"/>
                <w:b/>
              </w:rPr>
            </w:pPr>
            <w:r w:rsidRPr="009D56F6">
              <w:rPr>
                <w:rFonts w:ascii="Arial" w:eastAsia="宋体" w:hAnsi="Arial"/>
                <w:b/>
              </w:rPr>
              <w:t>IK-Rating</w:t>
            </w:r>
          </w:p>
        </w:tc>
        <w:tc>
          <w:tcPr>
            <w:tcW w:w="3402" w:type="dxa"/>
            <w:vAlign w:val="center"/>
          </w:tcPr>
          <w:p w14:paraId="2BA6517F" w14:textId="52930AA5" w:rsidR="005E2225" w:rsidRPr="009D56F6" w:rsidRDefault="005E2225" w:rsidP="00F54A1C">
            <w:pPr>
              <w:pStyle w:val="ItemListinTable"/>
              <w:numPr>
                <w:ilvl w:val="0"/>
                <w:numId w:val="0"/>
              </w:numPr>
              <w:spacing w:before="48" w:after="48"/>
              <w:ind w:left="420" w:hanging="420"/>
              <w:rPr>
                <w:rFonts w:ascii="Arial" w:eastAsia="宋体" w:hAnsi="Arial"/>
                <w:b w:val="0"/>
                <w:bCs w:val="0"/>
              </w:rPr>
            </w:pPr>
            <w:r w:rsidRPr="009D56F6">
              <w:rPr>
                <w:rFonts w:ascii="Arial" w:eastAsia="宋体" w:hAnsi="Arial"/>
                <w:b w:val="0"/>
                <w:bCs w:val="0"/>
              </w:rPr>
              <w:t>IK10</w:t>
            </w:r>
          </w:p>
        </w:tc>
      </w:tr>
      <w:tr w:rsidR="00C04B88" w:rsidRPr="009D56F6" w14:paraId="085ABF8F" w14:textId="77777777" w:rsidTr="00743B0B">
        <w:trPr>
          <w:trHeight w:val="567"/>
          <w:jc w:val="center"/>
        </w:trPr>
        <w:tc>
          <w:tcPr>
            <w:tcW w:w="3397" w:type="dxa"/>
            <w:vAlign w:val="center"/>
          </w:tcPr>
          <w:p w14:paraId="0502B9AC" w14:textId="5DDD816E" w:rsidR="005E2225" w:rsidRPr="009D56F6" w:rsidRDefault="005E2225" w:rsidP="009B3A01">
            <w:pPr>
              <w:spacing w:line="276" w:lineRule="auto"/>
              <w:jc w:val="both"/>
              <w:rPr>
                <w:rFonts w:ascii="Arial" w:eastAsia="宋体" w:hAnsi="Arial"/>
                <w:b/>
              </w:rPr>
            </w:pPr>
            <w:r w:rsidRPr="009D56F6">
              <w:rPr>
                <w:rFonts w:ascii="Arial" w:eastAsia="宋体" w:hAnsi="Arial"/>
                <w:b/>
              </w:rPr>
              <w:t>Kurzschlussstrom-Nennleistung</w:t>
            </w:r>
          </w:p>
        </w:tc>
        <w:tc>
          <w:tcPr>
            <w:tcW w:w="3402" w:type="dxa"/>
            <w:vAlign w:val="center"/>
          </w:tcPr>
          <w:p w14:paraId="5499ADE9" w14:textId="6F5CE560" w:rsidR="005E2225" w:rsidRPr="009D56F6" w:rsidRDefault="005E2225" w:rsidP="009B3A01">
            <w:pPr>
              <w:spacing w:line="276" w:lineRule="auto"/>
              <w:jc w:val="both"/>
              <w:rPr>
                <w:rFonts w:ascii="Arial" w:eastAsia="宋体" w:hAnsi="Arial"/>
              </w:rPr>
            </w:pPr>
            <w:r w:rsidRPr="009D56F6">
              <w:rPr>
                <w:rFonts w:ascii="Arial" w:eastAsia="宋体" w:hAnsi="Arial"/>
              </w:rPr>
              <w:t>35 kA</w:t>
            </w:r>
          </w:p>
        </w:tc>
      </w:tr>
      <w:tr w:rsidR="00C04B88" w:rsidRPr="009D56F6" w14:paraId="7FA87C1A" w14:textId="77777777" w:rsidTr="00743B0B">
        <w:trPr>
          <w:trHeight w:val="680"/>
          <w:jc w:val="center"/>
        </w:trPr>
        <w:tc>
          <w:tcPr>
            <w:tcW w:w="3397" w:type="dxa"/>
            <w:vAlign w:val="center"/>
          </w:tcPr>
          <w:p w14:paraId="1C737392" w14:textId="4D616890" w:rsidR="005E2225" w:rsidRPr="009D56F6" w:rsidRDefault="005E2225" w:rsidP="009B3A01">
            <w:pPr>
              <w:spacing w:line="276" w:lineRule="auto"/>
              <w:jc w:val="both"/>
              <w:rPr>
                <w:rFonts w:ascii="Arial" w:eastAsia="宋体" w:hAnsi="Arial"/>
                <w:b/>
              </w:rPr>
            </w:pPr>
            <w:r w:rsidRPr="009D56F6">
              <w:rPr>
                <w:rFonts w:ascii="Arial" w:eastAsia="宋体" w:hAnsi="Arial"/>
                <w:b/>
              </w:rPr>
              <w:t>EMC</w:t>
            </w:r>
          </w:p>
        </w:tc>
        <w:tc>
          <w:tcPr>
            <w:tcW w:w="3402" w:type="dxa"/>
            <w:vAlign w:val="center"/>
          </w:tcPr>
          <w:p w14:paraId="761C0B45" w14:textId="749FB084"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Klasse A</w:t>
            </w:r>
          </w:p>
          <w:p w14:paraId="1425585F" w14:textId="2CE9427D"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Klasse B optional</w:t>
            </w:r>
          </w:p>
        </w:tc>
      </w:tr>
      <w:tr w:rsidR="00C04B88" w:rsidRPr="009D56F6" w14:paraId="453AF666" w14:textId="77777777" w:rsidTr="00743B0B">
        <w:trPr>
          <w:trHeight w:val="680"/>
          <w:jc w:val="center"/>
        </w:trPr>
        <w:tc>
          <w:tcPr>
            <w:tcW w:w="3397" w:type="dxa"/>
            <w:vAlign w:val="center"/>
          </w:tcPr>
          <w:p w14:paraId="2AA0303E" w14:textId="46F3E2FD" w:rsidR="005E2225" w:rsidRPr="009D56F6" w:rsidRDefault="005E2225" w:rsidP="009B3A01">
            <w:pPr>
              <w:spacing w:line="276" w:lineRule="auto"/>
              <w:rPr>
                <w:rFonts w:ascii="Arial" w:eastAsia="宋体" w:hAnsi="Arial"/>
                <w:b/>
              </w:rPr>
            </w:pPr>
            <w:r w:rsidRPr="009D56F6">
              <w:rPr>
                <w:rFonts w:ascii="Arial" w:eastAsia="宋体" w:hAnsi="Arial"/>
                <w:b/>
              </w:rPr>
              <w:t>Ausgangsspannung</w:t>
            </w:r>
          </w:p>
        </w:tc>
        <w:tc>
          <w:tcPr>
            <w:tcW w:w="3402" w:type="dxa"/>
            <w:vAlign w:val="center"/>
          </w:tcPr>
          <w:p w14:paraId="0BA888F5" w14:textId="5F62C756"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CCS: 150 bis 1000 V DC</w:t>
            </w:r>
          </w:p>
          <w:p w14:paraId="5E678A8C" w14:textId="6B861D82"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CHAdeMO: 150 bis 500 V DC</w:t>
            </w:r>
          </w:p>
        </w:tc>
      </w:tr>
      <w:tr w:rsidR="00C04B88" w:rsidRPr="009D56F6" w14:paraId="701F785D" w14:textId="77777777" w:rsidTr="00743B0B">
        <w:trPr>
          <w:trHeight w:val="680"/>
          <w:jc w:val="center"/>
        </w:trPr>
        <w:tc>
          <w:tcPr>
            <w:tcW w:w="3397" w:type="dxa"/>
            <w:vAlign w:val="center"/>
          </w:tcPr>
          <w:p w14:paraId="124D68DF" w14:textId="4AF7C059" w:rsidR="005E2225" w:rsidRPr="009D56F6" w:rsidRDefault="005E2225" w:rsidP="009B3A01">
            <w:pPr>
              <w:spacing w:line="276" w:lineRule="auto"/>
              <w:rPr>
                <w:rFonts w:ascii="Arial" w:eastAsia="宋体" w:hAnsi="Arial"/>
                <w:b/>
              </w:rPr>
            </w:pPr>
            <w:r w:rsidRPr="009D56F6">
              <w:rPr>
                <w:rFonts w:ascii="Arial" w:eastAsia="宋体" w:hAnsi="Arial"/>
                <w:b/>
              </w:rPr>
              <w:t>Ausgangsstrom (für MaxiCharger DC 120)</w:t>
            </w:r>
          </w:p>
        </w:tc>
        <w:tc>
          <w:tcPr>
            <w:tcW w:w="3402" w:type="dxa"/>
            <w:vAlign w:val="center"/>
          </w:tcPr>
          <w:p w14:paraId="6094874E" w14:textId="42B170DB"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CCS: 200 A</w:t>
            </w:r>
          </w:p>
          <w:p w14:paraId="3EBCE810" w14:textId="43A4CAFD" w:rsidR="005E2225" w:rsidRPr="009D56F6" w:rsidRDefault="005E2225" w:rsidP="009A5BCF">
            <w:pPr>
              <w:pStyle w:val="ItemListinTable"/>
              <w:spacing w:before="48" w:after="48"/>
              <w:rPr>
                <w:rFonts w:ascii="Arial" w:eastAsia="宋体" w:hAnsi="Arial"/>
                <w:b w:val="0"/>
                <w:bCs w:val="0"/>
              </w:rPr>
            </w:pPr>
            <w:r w:rsidRPr="009D56F6">
              <w:rPr>
                <w:rFonts w:ascii="Arial" w:eastAsia="宋体" w:hAnsi="Arial"/>
                <w:b w:val="0"/>
                <w:bCs w:val="0"/>
              </w:rPr>
              <w:t>CHAdeMO: 125 A/200 A</w:t>
            </w:r>
          </w:p>
        </w:tc>
      </w:tr>
      <w:tr w:rsidR="00C04B88" w:rsidRPr="009D56F6" w14:paraId="2A1BC8EE" w14:textId="77777777" w:rsidTr="00743B0B">
        <w:trPr>
          <w:trHeight w:val="680"/>
          <w:jc w:val="center"/>
        </w:trPr>
        <w:tc>
          <w:tcPr>
            <w:tcW w:w="3397" w:type="dxa"/>
            <w:vAlign w:val="center"/>
          </w:tcPr>
          <w:p w14:paraId="6B4A750E" w14:textId="53EA3AD5" w:rsidR="00C878BF" w:rsidRPr="009D56F6" w:rsidRDefault="00C878BF" w:rsidP="009B3A01">
            <w:pPr>
              <w:spacing w:line="276" w:lineRule="auto"/>
              <w:rPr>
                <w:rFonts w:ascii="Arial" w:eastAsia="宋体" w:hAnsi="Arial"/>
                <w:b/>
              </w:rPr>
            </w:pPr>
            <w:r w:rsidRPr="009D56F6">
              <w:rPr>
                <w:rFonts w:ascii="Arial" w:eastAsia="宋体" w:hAnsi="Arial"/>
                <w:b/>
              </w:rPr>
              <w:t>Ausgangsstrom (für MaxiCharger DC 240)</w:t>
            </w:r>
          </w:p>
        </w:tc>
        <w:tc>
          <w:tcPr>
            <w:tcW w:w="3402" w:type="dxa"/>
            <w:vAlign w:val="center"/>
          </w:tcPr>
          <w:p w14:paraId="7E4A76DC" w14:textId="7FDEC80E"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CCS: 200 A</w:t>
            </w:r>
          </w:p>
          <w:p w14:paraId="09BED47B" w14:textId="69C3C5C9" w:rsidR="00C878BF" w:rsidRPr="009D56F6" w:rsidRDefault="00C878BF" w:rsidP="009A5BCF">
            <w:pPr>
              <w:pStyle w:val="ItemListinTable"/>
              <w:spacing w:before="48" w:after="48"/>
              <w:rPr>
                <w:rFonts w:ascii="Arial" w:eastAsia="宋体" w:hAnsi="Arial"/>
                <w:b w:val="0"/>
                <w:bCs w:val="0"/>
                <w:lang w:val="en-US"/>
              </w:rPr>
            </w:pPr>
            <w:r w:rsidRPr="009D56F6">
              <w:rPr>
                <w:rFonts w:ascii="Arial" w:eastAsia="宋体" w:hAnsi="Arial"/>
                <w:b w:val="0"/>
                <w:bCs w:val="0"/>
                <w:lang w:val="en-US"/>
              </w:rPr>
              <w:t>CCS-Boost: 300 A</w:t>
            </w:r>
            <w:r w:rsidR="00060F35" w:rsidRPr="009D56F6">
              <w:rPr>
                <w:rFonts w:ascii="Arial" w:eastAsia="宋体" w:hAnsi="Arial"/>
                <w:b w:val="0"/>
                <w:bCs w:val="0"/>
                <w:lang w:val="en-US"/>
              </w:rPr>
              <w:t xml:space="preserve"> </w:t>
            </w:r>
            <w:r w:rsidRPr="009D56F6">
              <w:rPr>
                <w:rFonts w:ascii="Arial" w:eastAsia="宋体" w:hAnsi="Arial"/>
                <w:b w:val="0"/>
                <w:bCs w:val="0"/>
                <w:lang w:val="en-US"/>
              </w:rPr>
              <w:t>(Spitze 400 A)</w:t>
            </w:r>
          </w:p>
          <w:p w14:paraId="22797F77" w14:textId="78EA1E37"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CHAdeMO: 125 A/200 A</w:t>
            </w:r>
          </w:p>
        </w:tc>
      </w:tr>
      <w:tr w:rsidR="00C04B88" w:rsidRPr="009D56F6" w14:paraId="1F5C070F" w14:textId="758EAE92" w:rsidTr="00743B0B">
        <w:trPr>
          <w:trHeight w:val="680"/>
          <w:jc w:val="center"/>
        </w:trPr>
        <w:tc>
          <w:tcPr>
            <w:tcW w:w="3397" w:type="dxa"/>
            <w:vAlign w:val="center"/>
          </w:tcPr>
          <w:p w14:paraId="1C561604" w14:textId="709BD1C4" w:rsidR="00C878BF" w:rsidRPr="009D56F6" w:rsidRDefault="00C878BF" w:rsidP="009B3A01">
            <w:pPr>
              <w:spacing w:line="276" w:lineRule="auto"/>
              <w:rPr>
                <w:rFonts w:ascii="Arial" w:eastAsia="宋体" w:hAnsi="Arial"/>
                <w:b/>
              </w:rPr>
            </w:pPr>
            <w:r w:rsidRPr="009D56F6">
              <w:rPr>
                <w:rFonts w:ascii="Arial" w:eastAsia="宋体" w:hAnsi="Arial"/>
                <w:b/>
              </w:rPr>
              <w:t>EV-Ladekabellänge</w:t>
            </w:r>
          </w:p>
        </w:tc>
        <w:tc>
          <w:tcPr>
            <w:tcW w:w="3402" w:type="dxa"/>
            <w:vAlign w:val="center"/>
          </w:tcPr>
          <w:p w14:paraId="79C802D1" w14:textId="56198228"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4 m (157,48")</w:t>
            </w:r>
          </w:p>
          <w:p w14:paraId="2D9745C3" w14:textId="474A0C93"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7,5 m (295,28")</w:t>
            </w:r>
          </w:p>
        </w:tc>
      </w:tr>
      <w:tr w:rsidR="00C04B88" w:rsidRPr="009D56F6" w14:paraId="6DA22383" w14:textId="77777777" w:rsidTr="00743B0B">
        <w:trPr>
          <w:trHeight w:val="680"/>
          <w:jc w:val="center"/>
        </w:trPr>
        <w:tc>
          <w:tcPr>
            <w:tcW w:w="3397" w:type="dxa"/>
            <w:vAlign w:val="center"/>
          </w:tcPr>
          <w:p w14:paraId="524FFF1D" w14:textId="7E43054F" w:rsidR="00C878BF" w:rsidRPr="009D56F6" w:rsidRDefault="00C878BF" w:rsidP="009B3A01">
            <w:pPr>
              <w:spacing w:line="276" w:lineRule="auto"/>
              <w:rPr>
                <w:rFonts w:ascii="Arial" w:eastAsia="宋体" w:hAnsi="Arial"/>
                <w:b/>
              </w:rPr>
            </w:pPr>
            <w:r w:rsidRPr="009D56F6">
              <w:rPr>
                <w:rFonts w:ascii="Arial" w:eastAsia="宋体" w:hAnsi="Arial"/>
                <w:b/>
              </w:rPr>
              <w:t>Zertifizierung</w:t>
            </w:r>
          </w:p>
        </w:tc>
        <w:tc>
          <w:tcPr>
            <w:tcW w:w="3402" w:type="dxa"/>
            <w:vAlign w:val="center"/>
          </w:tcPr>
          <w:p w14:paraId="68319E30" w14:textId="77777777"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CE</w:t>
            </w:r>
          </w:p>
          <w:p w14:paraId="3E575A0F" w14:textId="77777777"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UKCA</w:t>
            </w:r>
          </w:p>
          <w:p w14:paraId="61FACD48" w14:textId="3E013052" w:rsidR="00C878BF" w:rsidRPr="009D56F6" w:rsidRDefault="00C878BF" w:rsidP="009A5BCF">
            <w:pPr>
              <w:pStyle w:val="ItemListinTable"/>
              <w:spacing w:before="48" w:after="48"/>
              <w:rPr>
                <w:rFonts w:ascii="Arial" w:eastAsia="宋体" w:hAnsi="Arial"/>
                <w:b w:val="0"/>
                <w:bCs w:val="0"/>
              </w:rPr>
            </w:pPr>
            <w:r w:rsidRPr="009D56F6">
              <w:rPr>
                <w:rFonts w:ascii="Arial" w:eastAsia="宋体" w:hAnsi="Arial"/>
                <w:b w:val="0"/>
                <w:bCs w:val="0"/>
              </w:rPr>
              <w:t>TR25</w:t>
            </w:r>
          </w:p>
        </w:tc>
      </w:tr>
      <w:tr w:rsidR="00C04B88" w:rsidRPr="009D56F6" w14:paraId="1863B800" w14:textId="77777777" w:rsidTr="00743B0B">
        <w:trPr>
          <w:trHeight w:val="680"/>
          <w:jc w:val="center"/>
        </w:trPr>
        <w:tc>
          <w:tcPr>
            <w:tcW w:w="3397" w:type="dxa"/>
            <w:vAlign w:val="center"/>
          </w:tcPr>
          <w:p w14:paraId="49BB99FE" w14:textId="449699B6" w:rsidR="00C878BF" w:rsidRPr="009D56F6" w:rsidRDefault="00C878BF" w:rsidP="009B3A01">
            <w:pPr>
              <w:spacing w:line="276" w:lineRule="auto"/>
              <w:rPr>
                <w:rFonts w:ascii="Arial" w:eastAsia="宋体" w:hAnsi="Arial"/>
                <w:b/>
              </w:rPr>
            </w:pPr>
            <w:r w:rsidRPr="009D56F6">
              <w:rPr>
                <w:rFonts w:ascii="Arial" w:eastAsia="宋体" w:hAnsi="Arial"/>
                <w:b/>
              </w:rPr>
              <w:lastRenderedPageBreak/>
              <w:t>Maximale Lautstärke in einer Entfernung von 1 m</w:t>
            </w:r>
          </w:p>
        </w:tc>
        <w:tc>
          <w:tcPr>
            <w:tcW w:w="3402" w:type="dxa"/>
            <w:vAlign w:val="center"/>
          </w:tcPr>
          <w:p w14:paraId="3D0F8B67" w14:textId="3D07A7F9" w:rsidR="00C878BF" w:rsidRPr="009D56F6" w:rsidRDefault="00C878BF" w:rsidP="009B3A01">
            <w:pPr>
              <w:spacing w:line="276" w:lineRule="auto"/>
              <w:rPr>
                <w:rFonts w:ascii="Arial" w:eastAsia="宋体" w:hAnsi="Arial"/>
              </w:rPr>
            </w:pPr>
            <w:r w:rsidRPr="009D56F6">
              <w:rPr>
                <w:rFonts w:ascii="Arial" w:eastAsia="宋体" w:hAnsi="Arial"/>
              </w:rPr>
              <w:t>&lt; 65 dB @ 1m /25</w:t>
            </w:r>
            <w:r w:rsidRPr="009D56F6">
              <w:rPr>
                <w:rFonts w:ascii="宋体" w:eastAsia="宋体" w:hAnsi="宋体" w:cs="宋体" w:hint="eastAsia"/>
              </w:rPr>
              <w:t>℃</w:t>
            </w:r>
            <w:r w:rsidRPr="009D56F6">
              <w:rPr>
                <w:rFonts w:ascii="Arial" w:eastAsia="宋体" w:hAnsi="Arial"/>
              </w:rPr>
              <w:t>/</w:t>
            </w:r>
            <w:r w:rsidR="00060F35" w:rsidRPr="009D56F6">
              <w:rPr>
                <w:rFonts w:ascii="Arial" w:eastAsia="宋体" w:hAnsi="Arial"/>
              </w:rPr>
              <w:t>Vollast</w:t>
            </w:r>
          </w:p>
        </w:tc>
      </w:tr>
      <w:tr w:rsidR="00C04B88" w:rsidRPr="009D56F6" w14:paraId="12F46386" w14:textId="77777777" w:rsidTr="00743B0B">
        <w:trPr>
          <w:trHeight w:val="680"/>
          <w:jc w:val="center"/>
        </w:trPr>
        <w:tc>
          <w:tcPr>
            <w:tcW w:w="3397" w:type="dxa"/>
            <w:vAlign w:val="center"/>
          </w:tcPr>
          <w:p w14:paraId="4F036594" w14:textId="1024A84F" w:rsidR="00C878BF" w:rsidRPr="009D56F6" w:rsidRDefault="00C878BF" w:rsidP="009B3A01">
            <w:pPr>
              <w:spacing w:line="276" w:lineRule="auto"/>
              <w:rPr>
                <w:rFonts w:ascii="Arial" w:eastAsia="宋体" w:hAnsi="Arial"/>
                <w:b/>
              </w:rPr>
            </w:pPr>
            <w:r w:rsidRPr="009D56F6">
              <w:rPr>
                <w:rFonts w:ascii="Arial" w:eastAsia="宋体" w:hAnsi="Arial"/>
                <w:b/>
              </w:rPr>
              <w:t>AC-Eingangsstromanschluss</w:t>
            </w:r>
          </w:p>
        </w:tc>
        <w:tc>
          <w:tcPr>
            <w:tcW w:w="3402" w:type="dxa"/>
            <w:vAlign w:val="center"/>
          </w:tcPr>
          <w:p w14:paraId="505CCB69" w14:textId="2F65D633" w:rsidR="00C878BF" w:rsidRPr="009D56F6" w:rsidRDefault="00C878BF" w:rsidP="009B3A01">
            <w:pPr>
              <w:spacing w:line="276" w:lineRule="auto"/>
              <w:rPr>
                <w:rFonts w:ascii="Arial" w:eastAsia="宋体" w:hAnsi="Arial"/>
              </w:rPr>
            </w:pPr>
            <w:r w:rsidRPr="009D56F6">
              <w:rPr>
                <w:rFonts w:ascii="Arial" w:eastAsia="宋体" w:hAnsi="Arial"/>
              </w:rPr>
              <w:t>3P + N + PE</w:t>
            </w:r>
          </w:p>
        </w:tc>
      </w:tr>
      <w:tr w:rsidR="00C04B88" w:rsidRPr="009D56F6" w14:paraId="5E54EBFE" w14:textId="77777777" w:rsidTr="00743B0B">
        <w:trPr>
          <w:trHeight w:val="680"/>
          <w:jc w:val="center"/>
        </w:trPr>
        <w:tc>
          <w:tcPr>
            <w:tcW w:w="3397" w:type="dxa"/>
            <w:vAlign w:val="center"/>
          </w:tcPr>
          <w:p w14:paraId="233CF0C0" w14:textId="70D71EEB" w:rsidR="00C878BF" w:rsidRPr="009D56F6" w:rsidRDefault="00C878BF" w:rsidP="009B3A01">
            <w:pPr>
              <w:spacing w:line="276" w:lineRule="auto"/>
              <w:rPr>
                <w:rFonts w:ascii="Arial" w:eastAsia="宋体" w:hAnsi="Arial"/>
                <w:b/>
              </w:rPr>
            </w:pPr>
            <w:r w:rsidRPr="009D56F6">
              <w:rPr>
                <w:rFonts w:ascii="Arial" w:eastAsia="宋体" w:hAnsi="Arial"/>
                <w:b/>
              </w:rPr>
              <w:t>Eingangsspannungsbereich</w:t>
            </w:r>
          </w:p>
        </w:tc>
        <w:tc>
          <w:tcPr>
            <w:tcW w:w="3402" w:type="dxa"/>
            <w:vAlign w:val="center"/>
          </w:tcPr>
          <w:p w14:paraId="73ECCBD7" w14:textId="11A8563D" w:rsidR="00C878BF" w:rsidRPr="009D56F6" w:rsidRDefault="00C878BF" w:rsidP="009B3A01">
            <w:pPr>
              <w:spacing w:line="276" w:lineRule="auto"/>
              <w:rPr>
                <w:rFonts w:ascii="Arial" w:eastAsia="宋体" w:hAnsi="Arial"/>
              </w:rPr>
            </w:pPr>
            <w:r w:rsidRPr="009D56F6">
              <w:rPr>
                <w:rFonts w:ascii="Arial" w:eastAsia="宋体" w:hAnsi="Arial"/>
              </w:rPr>
              <w:t>400 V AC ±10 %</w:t>
            </w:r>
          </w:p>
        </w:tc>
      </w:tr>
      <w:tr w:rsidR="00C04B88" w:rsidRPr="009D56F6" w14:paraId="2D4D2DAB" w14:textId="77777777" w:rsidTr="00743B0B">
        <w:trPr>
          <w:trHeight w:val="680"/>
          <w:jc w:val="center"/>
        </w:trPr>
        <w:tc>
          <w:tcPr>
            <w:tcW w:w="3397" w:type="dxa"/>
            <w:vAlign w:val="center"/>
          </w:tcPr>
          <w:p w14:paraId="72250ADA" w14:textId="6C6DC9B8" w:rsidR="00C878BF" w:rsidRPr="009D56F6" w:rsidRDefault="00C878BF" w:rsidP="009B3A01">
            <w:pPr>
              <w:spacing w:line="276" w:lineRule="auto"/>
              <w:rPr>
                <w:rFonts w:ascii="Arial" w:eastAsia="宋体" w:hAnsi="Arial"/>
                <w:b/>
              </w:rPr>
            </w:pPr>
            <w:r w:rsidRPr="009D56F6">
              <w:rPr>
                <w:rFonts w:ascii="Arial" w:eastAsia="宋体" w:hAnsi="Arial"/>
                <w:b/>
              </w:rPr>
              <w:t>Leistungsfaktor bei Volllast</w:t>
            </w:r>
          </w:p>
        </w:tc>
        <w:tc>
          <w:tcPr>
            <w:tcW w:w="3402" w:type="dxa"/>
            <w:vAlign w:val="center"/>
          </w:tcPr>
          <w:p w14:paraId="121E3E6A" w14:textId="4AE0999F" w:rsidR="00C878BF" w:rsidRPr="009D56F6" w:rsidRDefault="00C878BF" w:rsidP="009B3A01">
            <w:pPr>
              <w:spacing w:line="276" w:lineRule="auto"/>
              <w:rPr>
                <w:rFonts w:ascii="Arial" w:eastAsia="宋体" w:hAnsi="Arial"/>
              </w:rPr>
            </w:pPr>
            <w:r w:rsidRPr="009D56F6">
              <w:rPr>
                <w:rFonts w:ascii="Arial" w:eastAsia="宋体" w:hAnsi="Arial"/>
              </w:rPr>
              <w:t>&gt;= 0,98</w:t>
            </w:r>
          </w:p>
        </w:tc>
      </w:tr>
      <w:tr w:rsidR="00C04B88" w:rsidRPr="009D56F6" w14:paraId="7AFA9128" w14:textId="77777777" w:rsidTr="00743B0B">
        <w:trPr>
          <w:trHeight w:val="680"/>
          <w:jc w:val="center"/>
        </w:trPr>
        <w:tc>
          <w:tcPr>
            <w:tcW w:w="3397" w:type="dxa"/>
            <w:vAlign w:val="center"/>
          </w:tcPr>
          <w:p w14:paraId="2F9CEF73" w14:textId="25723351" w:rsidR="00C878BF" w:rsidRPr="009D56F6" w:rsidRDefault="00C878BF" w:rsidP="009B3A01">
            <w:pPr>
              <w:spacing w:line="276" w:lineRule="auto"/>
              <w:rPr>
                <w:rFonts w:ascii="Arial" w:eastAsia="宋体" w:hAnsi="Arial"/>
                <w:b/>
              </w:rPr>
            </w:pPr>
            <w:r w:rsidRPr="009D56F6">
              <w:rPr>
                <w:rFonts w:ascii="Arial" w:eastAsia="宋体" w:hAnsi="Arial"/>
                <w:b/>
              </w:rPr>
              <w:t>Spitzeneffizienz</w:t>
            </w:r>
          </w:p>
        </w:tc>
        <w:tc>
          <w:tcPr>
            <w:tcW w:w="3402" w:type="dxa"/>
            <w:vAlign w:val="center"/>
          </w:tcPr>
          <w:p w14:paraId="329AE2C6" w14:textId="29277A00" w:rsidR="00C878BF" w:rsidRPr="009D56F6" w:rsidRDefault="00C878BF" w:rsidP="009B3A01">
            <w:pPr>
              <w:spacing w:line="276" w:lineRule="auto"/>
              <w:rPr>
                <w:rFonts w:ascii="Arial" w:eastAsia="宋体" w:hAnsi="Arial"/>
              </w:rPr>
            </w:pPr>
            <w:r w:rsidRPr="009D56F6">
              <w:rPr>
                <w:rFonts w:ascii="Arial" w:eastAsia="宋体" w:hAnsi="Arial"/>
              </w:rPr>
              <w:t>&gt;= 96 %</w:t>
            </w:r>
          </w:p>
        </w:tc>
      </w:tr>
      <w:tr w:rsidR="00C04B88" w:rsidRPr="009D56F6" w14:paraId="66904A0C" w14:textId="77777777" w:rsidTr="00743B0B">
        <w:trPr>
          <w:trHeight w:val="680"/>
          <w:jc w:val="center"/>
        </w:trPr>
        <w:tc>
          <w:tcPr>
            <w:tcW w:w="3397" w:type="dxa"/>
            <w:vAlign w:val="center"/>
          </w:tcPr>
          <w:p w14:paraId="6A802817" w14:textId="77777777" w:rsidR="00C878BF" w:rsidRPr="009D56F6" w:rsidRDefault="00C878BF" w:rsidP="009B3A01">
            <w:pPr>
              <w:spacing w:line="276" w:lineRule="auto"/>
              <w:jc w:val="both"/>
              <w:rPr>
                <w:rFonts w:ascii="Arial" w:eastAsia="宋体" w:hAnsi="Arial"/>
                <w:b/>
              </w:rPr>
            </w:pPr>
            <w:r w:rsidRPr="009D56F6">
              <w:rPr>
                <w:rFonts w:ascii="Arial" w:eastAsia="宋体" w:hAnsi="Arial"/>
                <w:b/>
              </w:rPr>
              <w:t>Gesamte harmonische Verzerrung</w:t>
            </w:r>
          </w:p>
          <w:p w14:paraId="272579AD" w14:textId="518EEF3E" w:rsidR="00C878BF" w:rsidRPr="009D56F6" w:rsidRDefault="00C878BF" w:rsidP="009B3A01">
            <w:pPr>
              <w:spacing w:line="276" w:lineRule="auto"/>
              <w:rPr>
                <w:rFonts w:ascii="Arial" w:eastAsia="宋体" w:hAnsi="Arial"/>
                <w:b/>
              </w:rPr>
            </w:pPr>
            <w:r w:rsidRPr="009D56F6">
              <w:rPr>
                <w:rFonts w:ascii="Arial" w:eastAsia="宋体" w:hAnsi="Arial"/>
                <w:b/>
              </w:rPr>
              <w:t>(Strom / &gt; 50 % Last)</w:t>
            </w:r>
          </w:p>
        </w:tc>
        <w:tc>
          <w:tcPr>
            <w:tcW w:w="3402" w:type="dxa"/>
            <w:vAlign w:val="center"/>
          </w:tcPr>
          <w:p w14:paraId="63B9B637" w14:textId="737D0525" w:rsidR="00C878BF" w:rsidRPr="009D56F6" w:rsidRDefault="00C878BF" w:rsidP="009B3A01">
            <w:pPr>
              <w:spacing w:line="276" w:lineRule="auto"/>
              <w:rPr>
                <w:rFonts w:ascii="Arial" w:eastAsia="宋体" w:hAnsi="Arial"/>
              </w:rPr>
            </w:pPr>
            <w:r w:rsidRPr="009D56F6">
              <w:rPr>
                <w:rFonts w:ascii="Arial" w:eastAsia="宋体" w:hAnsi="Arial"/>
              </w:rPr>
              <w:t>&lt;= 5 %</w:t>
            </w:r>
          </w:p>
        </w:tc>
      </w:tr>
    </w:tbl>
    <w:p w14:paraId="125153F7" w14:textId="77777777" w:rsidR="00DE3D5A" w:rsidRPr="009D56F6" w:rsidRDefault="00DE3D5A" w:rsidP="00380F61">
      <w:pPr>
        <w:pStyle w:val="FigureTittle"/>
        <w:rPr>
          <w:rFonts w:eastAsia="宋体" w:cs="Arial"/>
        </w:rPr>
      </w:pPr>
      <w:bookmarkStart w:id="682" w:name="_Ref103020594"/>
    </w:p>
    <w:p w14:paraId="0211B64C" w14:textId="11943360" w:rsidR="00C23006" w:rsidRPr="009D56F6" w:rsidRDefault="00C23006" w:rsidP="00380F61">
      <w:pPr>
        <w:pStyle w:val="FigureTittle"/>
        <w:rPr>
          <w:rFonts w:eastAsia="宋体" w:cs="Arial"/>
        </w:rPr>
      </w:pPr>
      <w:bookmarkStart w:id="683" w:name="_Ref103279173"/>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2</w:t>
      </w:r>
      <w:r w:rsidR="00DF431C" w:rsidRPr="009D56F6">
        <w:rPr>
          <w:rFonts w:eastAsia="宋体" w:cs="Arial"/>
          <w:noProof/>
        </w:rPr>
        <w:fldChar w:fldCharType="end"/>
      </w:r>
      <w:r w:rsidRPr="009D56F6">
        <w:rPr>
          <w:rFonts w:eastAsia="宋体" w:cs="Arial"/>
        </w:rPr>
        <w:t xml:space="preserve"> Betriebsbedingungen</w:t>
      </w:r>
      <w:bookmarkEnd w:id="682"/>
      <w:bookmarkEnd w:id="683"/>
    </w:p>
    <w:tbl>
      <w:tblPr>
        <w:tblStyle w:val="a6"/>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04B88" w:rsidRPr="009D56F6" w14:paraId="0DE57FE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7C8B4305" w14:textId="77777777" w:rsidR="00C23006" w:rsidRPr="009D56F6" w:rsidRDefault="00C23006" w:rsidP="009B3A01">
            <w:pPr>
              <w:spacing w:line="276" w:lineRule="auto"/>
              <w:rPr>
                <w:rFonts w:eastAsia="宋体"/>
              </w:rPr>
            </w:pPr>
            <w:r w:rsidRPr="009D56F6">
              <w:rPr>
                <w:rFonts w:eastAsia="宋体"/>
              </w:rPr>
              <w:t>Parameter</w:t>
            </w:r>
          </w:p>
        </w:tc>
        <w:tc>
          <w:tcPr>
            <w:tcW w:w="3492" w:type="dxa"/>
          </w:tcPr>
          <w:p w14:paraId="0597069E" w14:textId="77777777" w:rsidR="00C23006" w:rsidRPr="009D56F6" w:rsidRDefault="00C23006" w:rsidP="009B3A01">
            <w:pPr>
              <w:spacing w:line="276" w:lineRule="auto"/>
              <w:rPr>
                <w:rFonts w:eastAsia="宋体"/>
              </w:rPr>
            </w:pPr>
            <w:r w:rsidRPr="009D56F6">
              <w:rPr>
                <w:rFonts w:eastAsia="宋体"/>
              </w:rPr>
              <w:t>Spezifikation</w:t>
            </w:r>
          </w:p>
        </w:tc>
      </w:tr>
      <w:tr w:rsidR="00C04B88" w:rsidRPr="009D56F6" w14:paraId="22495D6D" w14:textId="77777777" w:rsidTr="00743B0B">
        <w:trPr>
          <w:trHeight w:val="850"/>
          <w:jc w:val="center"/>
        </w:trPr>
        <w:tc>
          <w:tcPr>
            <w:tcW w:w="3397" w:type="dxa"/>
            <w:vAlign w:val="center"/>
          </w:tcPr>
          <w:p w14:paraId="386812EA" w14:textId="13DCD30F" w:rsidR="00C23006" w:rsidRPr="009D56F6" w:rsidRDefault="00C23006" w:rsidP="009B3A01">
            <w:pPr>
              <w:spacing w:line="276" w:lineRule="auto"/>
              <w:jc w:val="both"/>
              <w:rPr>
                <w:rFonts w:ascii="Arial" w:eastAsia="宋体" w:hAnsi="Arial"/>
                <w:b/>
              </w:rPr>
            </w:pPr>
            <w:r w:rsidRPr="009D56F6">
              <w:rPr>
                <w:rFonts w:ascii="Arial" w:eastAsia="宋体" w:hAnsi="Arial"/>
                <w:b/>
              </w:rPr>
              <w:t>Umgebung, allgemein</w:t>
            </w:r>
          </w:p>
        </w:tc>
        <w:tc>
          <w:tcPr>
            <w:tcW w:w="3492" w:type="dxa"/>
            <w:vAlign w:val="center"/>
          </w:tcPr>
          <w:p w14:paraId="0BB03D26"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Innen</w:t>
            </w:r>
          </w:p>
          <w:p w14:paraId="0BAA609F" w14:textId="203434A7" w:rsidR="00C23006" w:rsidRPr="009D56F6" w:rsidRDefault="0080423D" w:rsidP="009A5BCF">
            <w:pPr>
              <w:pStyle w:val="ItemListinTable"/>
              <w:spacing w:before="48" w:after="48"/>
              <w:rPr>
                <w:rFonts w:ascii="Arial" w:eastAsia="宋体" w:hAnsi="Arial"/>
              </w:rPr>
            </w:pPr>
            <w:r w:rsidRPr="009D56F6">
              <w:rPr>
                <w:rFonts w:ascii="Arial" w:eastAsia="宋体" w:hAnsi="Arial"/>
                <w:b w:val="0"/>
                <w:bCs w:val="0"/>
              </w:rPr>
              <w:t>Außen</w:t>
            </w:r>
          </w:p>
        </w:tc>
      </w:tr>
      <w:tr w:rsidR="00C04B88" w:rsidRPr="009D56F6" w14:paraId="1D7DDD62" w14:textId="77777777" w:rsidTr="00743B0B">
        <w:trPr>
          <w:trHeight w:val="567"/>
          <w:jc w:val="center"/>
        </w:trPr>
        <w:tc>
          <w:tcPr>
            <w:tcW w:w="3397" w:type="dxa"/>
            <w:vAlign w:val="center"/>
          </w:tcPr>
          <w:p w14:paraId="7391D1C5" w14:textId="585F382C" w:rsidR="00C23006" w:rsidRPr="009D56F6" w:rsidRDefault="00C23006" w:rsidP="009B3A01">
            <w:pPr>
              <w:spacing w:line="276" w:lineRule="auto"/>
              <w:jc w:val="both"/>
              <w:rPr>
                <w:rFonts w:ascii="Arial" w:eastAsia="宋体" w:hAnsi="Arial"/>
                <w:b/>
              </w:rPr>
            </w:pPr>
            <w:r w:rsidRPr="009D56F6">
              <w:rPr>
                <w:rFonts w:ascii="Arial" w:eastAsia="宋体" w:hAnsi="Arial"/>
                <w:b/>
              </w:rPr>
              <w:t>Lagertemperatur</w:t>
            </w:r>
          </w:p>
        </w:tc>
        <w:tc>
          <w:tcPr>
            <w:tcW w:w="3492" w:type="dxa"/>
            <w:vAlign w:val="center"/>
          </w:tcPr>
          <w:p w14:paraId="3C297518" w14:textId="1017634C" w:rsidR="00C23006" w:rsidRPr="009D56F6" w:rsidRDefault="00C23006" w:rsidP="009B3A01">
            <w:pPr>
              <w:spacing w:line="276" w:lineRule="auto"/>
              <w:jc w:val="both"/>
              <w:rPr>
                <w:rFonts w:ascii="Arial" w:eastAsia="宋体" w:hAnsi="Arial"/>
              </w:rPr>
            </w:pPr>
            <w:r w:rsidRPr="009D56F6">
              <w:rPr>
                <w:rFonts w:ascii="Arial" w:eastAsia="宋体" w:hAnsi="Arial"/>
              </w:rPr>
              <w:t>-40 bis +70</w:t>
            </w:r>
            <w:r w:rsidRPr="009D56F6">
              <w:rPr>
                <w:rFonts w:ascii="宋体" w:eastAsia="宋体" w:hAnsi="宋体" w:cs="宋体" w:hint="eastAsia"/>
              </w:rPr>
              <w:t>℃</w:t>
            </w:r>
            <w:r w:rsidRPr="009D56F6">
              <w:rPr>
                <w:rFonts w:ascii="Arial" w:eastAsia="宋体" w:hAnsi="Arial"/>
              </w:rPr>
              <w:t xml:space="preserve"> (-40 bis 158</w:t>
            </w:r>
            <w:r w:rsidRPr="009D56F6">
              <w:rPr>
                <w:rFonts w:ascii="宋体" w:eastAsia="宋体" w:hAnsi="宋体" w:cs="宋体" w:hint="eastAsia"/>
                <w:snapToGrid w:val="0"/>
              </w:rPr>
              <w:t>℉</w:t>
            </w:r>
            <w:r w:rsidRPr="009D56F6">
              <w:rPr>
                <w:rFonts w:ascii="Arial" w:eastAsia="宋体" w:hAnsi="Arial"/>
              </w:rPr>
              <w:t>)</w:t>
            </w:r>
          </w:p>
        </w:tc>
      </w:tr>
      <w:tr w:rsidR="00C04B88" w:rsidRPr="009D56F6" w14:paraId="728AF95F" w14:textId="77777777" w:rsidTr="00743B0B">
        <w:trPr>
          <w:trHeight w:val="850"/>
          <w:jc w:val="center"/>
        </w:trPr>
        <w:tc>
          <w:tcPr>
            <w:tcW w:w="3397" w:type="dxa"/>
            <w:vAlign w:val="center"/>
          </w:tcPr>
          <w:p w14:paraId="00A2ACE8" w14:textId="2BC67B3F" w:rsidR="00C23006" w:rsidRPr="009D56F6" w:rsidRDefault="00C23006" w:rsidP="009B3A01">
            <w:pPr>
              <w:spacing w:line="276" w:lineRule="auto"/>
              <w:jc w:val="both"/>
              <w:rPr>
                <w:rFonts w:ascii="Arial" w:eastAsia="宋体" w:hAnsi="Arial"/>
                <w:b/>
              </w:rPr>
            </w:pPr>
            <w:r w:rsidRPr="009D56F6">
              <w:rPr>
                <w:rFonts w:ascii="Arial" w:eastAsia="宋体" w:hAnsi="Arial"/>
                <w:b/>
              </w:rPr>
              <w:t>Betriebstemperaturbereich</w:t>
            </w:r>
          </w:p>
        </w:tc>
        <w:tc>
          <w:tcPr>
            <w:tcW w:w="3492" w:type="dxa"/>
            <w:vAlign w:val="center"/>
          </w:tcPr>
          <w:p w14:paraId="2988BF0A" w14:textId="55DF38C0" w:rsidR="004E223B" w:rsidRPr="009D56F6" w:rsidRDefault="00C23006" w:rsidP="009A5BCF">
            <w:pPr>
              <w:pStyle w:val="ItemListinTable"/>
              <w:spacing w:before="48" w:after="48"/>
              <w:rPr>
                <w:rFonts w:ascii="Arial" w:eastAsia="宋体" w:hAnsi="Arial"/>
                <w:b w:val="0"/>
                <w:bCs w:val="0"/>
              </w:rPr>
            </w:pPr>
            <w:r w:rsidRPr="009D56F6">
              <w:rPr>
                <w:rFonts w:ascii="Arial" w:eastAsia="宋体" w:hAnsi="Arial"/>
                <w:b w:val="0"/>
                <w:bCs w:val="0"/>
              </w:rPr>
              <w:t>-35 bis + 55</w:t>
            </w:r>
            <w:r w:rsidRPr="009D56F6">
              <w:rPr>
                <w:rFonts w:ascii="宋体" w:eastAsia="宋体" w:hAnsi="宋体" w:cs="宋体" w:hint="eastAsia"/>
                <w:b w:val="0"/>
                <w:bCs w:val="0"/>
              </w:rPr>
              <w:t>℃</w:t>
            </w:r>
            <w:r w:rsidRPr="009D56F6">
              <w:rPr>
                <w:rFonts w:ascii="Arial" w:eastAsia="宋体" w:hAnsi="Arial"/>
                <w:b w:val="0"/>
                <w:bCs w:val="0"/>
              </w:rPr>
              <w:t xml:space="preserve"> (-31 bis + 131</w:t>
            </w:r>
            <w:r w:rsidRPr="009D56F6">
              <w:rPr>
                <w:rFonts w:ascii="宋体" w:eastAsia="宋体" w:hAnsi="宋体" w:cs="宋体" w:hint="eastAsia"/>
                <w:b w:val="0"/>
                <w:bCs w:val="0"/>
              </w:rPr>
              <w:t>℉</w:t>
            </w:r>
            <w:r w:rsidRPr="009D56F6">
              <w:rPr>
                <w:rFonts w:ascii="Arial" w:eastAsia="宋体" w:hAnsi="Arial"/>
                <w:b w:val="0"/>
                <w:bCs w:val="0"/>
              </w:rPr>
              <w:t>)</w:t>
            </w:r>
          </w:p>
          <w:p w14:paraId="7BCFEB83" w14:textId="1414211D" w:rsidR="00C23006" w:rsidRPr="009D56F6" w:rsidRDefault="00C23006" w:rsidP="009A5BCF">
            <w:pPr>
              <w:pStyle w:val="ItemListinTable"/>
              <w:spacing w:before="48" w:after="48"/>
              <w:rPr>
                <w:rFonts w:ascii="Arial" w:eastAsia="宋体" w:hAnsi="Arial"/>
                <w:b w:val="0"/>
                <w:bCs w:val="0"/>
              </w:rPr>
            </w:pPr>
            <w:r w:rsidRPr="009D56F6">
              <w:rPr>
                <w:rFonts w:ascii="Arial" w:eastAsia="宋体" w:hAnsi="Arial"/>
                <w:b w:val="0"/>
                <w:bCs w:val="0"/>
              </w:rPr>
              <w:t>+50 bis +55</w:t>
            </w:r>
            <w:r w:rsidRPr="009D56F6">
              <w:rPr>
                <w:rFonts w:ascii="宋体" w:eastAsia="宋体" w:hAnsi="宋体" w:cs="宋体" w:hint="eastAsia"/>
                <w:b w:val="0"/>
                <w:bCs w:val="0"/>
              </w:rPr>
              <w:t>℃</w:t>
            </w:r>
            <w:r w:rsidRPr="009D56F6">
              <w:rPr>
                <w:rFonts w:ascii="Arial" w:eastAsia="宋体" w:hAnsi="Arial"/>
                <w:b w:val="0"/>
                <w:bCs w:val="0"/>
              </w:rPr>
              <w:t xml:space="preserve"> (+122 to +131</w:t>
            </w:r>
            <w:r w:rsidRPr="009D56F6">
              <w:rPr>
                <w:rFonts w:ascii="宋体" w:eastAsia="宋体" w:hAnsi="宋体" w:cs="宋体" w:hint="eastAsia"/>
                <w:b w:val="0"/>
                <w:bCs w:val="0"/>
              </w:rPr>
              <w:t>℉</w:t>
            </w:r>
            <w:r w:rsidRPr="009D56F6">
              <w:rPr>
                <w:rFonts w:ascii="Arial" w:eastAsia="宋体" w:hAnsi="Arial"/>
                <w:b w:val="0"/>
                <w:bCs w:val="0"/>
              </w:rPr>
              <w:t>) mit linearem Leistungsabbau</w:t>
            </w:r>
          </w:p>
        </w:tc>
      </w:tr>
      <w:tr w:rsidR="00C04B88" w:rsidRPr="009D56F6" w14:paraId="66AF6686" w14:textId="77777777" w:rsidTr="00743B0B">
        <w:trPr>
          <w:trHeight w:val="567"/>
          <w:jc w:val="center"/>
        </w:trPr>
        <w:tc>
          <w:tcPr>
            <w:tcW w:w="3397" w:type="dxa"/>
            <w:vAlign w:val="center"/>
          </w:tcPr>
          <w:p w14:paraId="588DB5C2" w14:textId="21163C91" w:rsidR="00C23006" w:rsidRPr="009D56F6" w:rsidRDefault="00C23006" w:rsidP="009B3A01">
            <w:pPr>
              <w:spacing w:line="276" w:lineRule="auto"/>
              <w:jc w:val="both"/>
              <w:rPr>
                <w:rFonts w:ascii="Arial" w:eastAsia="宋体" w:hAnsi="Arial"/>
                <w:b/>
              </w:rPr>
            </w:pPr>
            <w:r w:rsidRPr="009D56F6">
              <w:rPr>
                <w:rFonts w:ascii="Arial" w:eastAsia="宋体" w:hAnsi="Arial"/>
                <w:b/>
              </w:rPr>
              <w:t>Maximale Höhe über dem Meeresspiegel</w:t>
            </w:r>
          </w:p>
        </w:tc>
        <w:tc>
          <w:tcPr>
            <w:tcW w:w="3492" w:type="dxa"/>
            <w:vAlign w:val="center"/>
          </w:tcPr>
          <w:p w14:paraId="4F82C43E" w14:textId="59205E2F" w:rsidR="00C23006" w:rsidRPr="009D56F6" w:rsidRDefault="008F3A81" w:rsidP="009E1E86">
            <w:pPr>
              <w:pStyle w:val="ItemListinTable"/>
              <w:numPr>
                <w:ilvl w:val="0"/>
                <w:numId w:val="0"/>
              </w:numPr>
              <w:spacing w:before="48" w:after="48"/>
              <w:ind w:left="420" w:hanging="420"/>
              <w:rPr>
                <w:rFonts w:ascii="Arial" w:eastAsia="宋体" w:hAnsi="Arial"/>
                <w:b w:val="0"/>
                <w:bCs w:val="0"/>
              </w:rPr>
            </w:pPr>
            <w:r w:rsidRPr="009D56F6">
              <w:rPr>
                <w:rFonts w:ascii="Arial" w:eastAsia="宋体" w:hAnsi="Arial"/>
                <w:b w:val="0"/>
                <w:bCs w:val="0"/>
              </w:rPr>
              <w:t>&lt; 2000 m (6561')</w:t>
            </w:r>
          </w:p>
        </w:tc>
      </w:tr>
    </w:tbl>
    <w:p w14:paraId="5E22D7EA" w14:textId="77777777" w:rsidR="00B80BE6" w:rsidRPr="009D56F6" w:rsidRDefault="00B80BE6" w:rsidP="009B3A01">
      <w:pPr>
        <w:spacing w:line="276" w:lineRule="auto"/>
        <w:rPr>
          <w:rFonts w:eastAsia="宋体"/>
        </w:rPr>
      </w:pPr>
    </w:p>
    <w:p w14:paraId="3A467CB2" w14:textId="77777777" w:rsidR="00DE3D5A" w:rsidRPr="009D56F6" w:rsidRDefault="00DE3D5A" w:rsidP="009B3A01">
      <w:pPr>
        <w:spacing w:line="276" w:lineRule="auto"/>
        <w:rPr>
          <w:rFonts w:eastAsia="宋体"/>
        </w:rPr>
        <w:sectPr w:rsidR="00DE3D5A" w:rsidRPr="009D56F6" w:rsidSect="00655ED4">
          <w:footerReference w:type="even" r:id="rId78"/>
          <w:footerReference w:type="default" r:id="rId79"/>
          <w:pgSz w:w="8392" w:h="11907"/>
          <w:pgMar w:top="567" w:right="567" w:bottom="567" w:left="567" w:header="0" w:footer="340" w:gutter="0"/>
          <w:cols w:space="720"/>
          <w:docGrid w:linePitch="245"/>
        </w:sectPr>
      </w:pPr>
    </w:p>
    <w:p w14:paraId="6B5E33EB" w14:textId="343A4F69" w:rsidR="00DE3D5A" w:rsidRPr="009D56F6" w:rsidRDefault="00DE3D5A" w:rsidP="009B3A01">
      <w:pPr>
        <w:pStyle w:val="2"/>
        <w:spacing w:before="240" w:line="276" w:lineRule="auto"/>
        <w:rPr>
          <w:rFonts w:eastAsia="宋体" w:cs="Arial"/>
        </w:rPr>
      </w:pPr>
      <w:bookmarkStart w:id="684" w:name="_Toc106900465"/>
      <w:bookmarkStart w:id="685" w:name="_Toc120628703"/>
      <w:r w:rsidRPr="009D56F6">
        <w:rPr>
          <w:rFonts w:eastAsia="宋体" w:cs="Arial"/>
        </w:rPr>
        <w:lastRenderedPageBreak/>
        <w:t>Verpackungsspezifikationen</w:t>
      </w:r>
      <w:bookmarkEnd w:id="684"/>
      <w:bookmarkEnd w:id="685"/>
    </w:p>
    <w:p w14:paraId="01428AF2" w14:textId="02B0FE6F" w:rsidR="004E223B" w:rsidRPr="009D56F6" w:rsidRDefault="004E223B"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3</w:t>
      </w:r>
      <w:r w:rsidR="00DF431C" w:rsidRPr="009D56F6">
        <w:rPr>
          <w:rFonts w:eastAsia="宋体" w:cs="Arial"/>
          <w:noProof/>
        </w:rPr>
        <w:fldChar w:fldCharType="end"/>
      </w:r>
      <w:r w:rsidRPr="009D56F6">
        <w:rPr>
          <w:rFonts w:eastAsia="宋体" w:cs="Arial"/>
        </w:rPr>
        <w:t xml:space="preserve"> Allgemeine Ausmaße</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C04B88" w:rsidRPr="009D56F6" w14:paraId="6B1D8137" w14:textId="6A841B1B"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val="restart"/>
          </w:tcPr>
          <w:p w14:paraId="70D91185" w14:textId="6591E86F" w:rsidR="009E2C23" w:rsidRPr="009D56F6" w:rsidRDefault="009E2C23" w:rsidP="009B3A01">
            <w:pPr>
              <w:spacing w:line="276" w:lineRule="auto"/>
              <w:rPr>
                <w:rFonts w:eastAsia="宋体"/>
              </w:rPr>
            </w:pPr>
            <w:r w:rsidRPr="009D56F6">
              <w:rPr>
                <w:rFonts w:eastAsia="宋体"/>
              </w:rPr>
              <w:t>Parameter</w:t>
            </w:r>
          </w:p>
        </w:tc>
        <w:tc>
          <w:tcPr>
            <w:tcW w:w="4536" w:type="dxa"/>
            <w:gridSpan w:val="4"/>
          </w:tcPr>
          <w:p w14:paraId="6910C67A" w14:textId="6CD6D2D2" w:rsidR="009E2C23" w:rsidRPr="009D56F6" w:rsidRDefault="009E2C23" w:rsidP="009B3A01">
            <w:pPr>
              <w:spacing w:line="276" w:lineRule="auto"/>
              <w:jc w:val="left"/>
              <w:rPr>
                <w:rFonts w:eastAsia="宋体"/>
              </w:rPr>
            </w:pPr>
            <w:r w:rsidRPr="009D56F6">
              <w:rPr>
                <w:rFonts w:eastAsia="宋体"/>
              </w:rPr>
              <w:t>Spezifikation</w:t>
            </w:r>
          </w:p>
        </w:tc>
      </w:tr>
      <w:tr w:rsidR="00C04B88" w:rsidRPr="009D56F6" w14:paraId="774168B9" w14:textId="439B3732"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tcPr>
          <w:p w14:paraId="5EEF9144" w14:textId="77777777" w:rsidR="009E2C23" w:rsidRPr="009D56F6" w:rsidRDefault="009E2C23" w:rsidP="009B3A01">
            <w:pPr>
              <w:spacing w:line="276" w:lineRule="auto"/>
              <w:rPr>
                <w:rFonts w:eastAsia="宋体"/>
              </w:rPr>
            </w:pPr>
          </w:p>
        </w:tc>
        <w:tc>
          <w:tcPr>
            <w:tcW w:w="2268" w:type="dxa"/>
            <w:gridSpan w:val="2"/>
          </w:tcPr>
          <w:p w14:paraId="27A4C5B5" w14:textId="73EC6B4B" w:rsidR="009E2C23" w:rsidRPr="009D56F6" w:rsidRDefault="009E2C23" w:rsidP="009B3A01">
            <w:pPr>
              <w:spacing w:line="276" w:lineRule="auto"/>
              <w:jc w:val="left"/>
              <w:rPr>
                <w:rFonts w:eastAsia="宋体"/>
              </w:rPr>
            </w:pPr>
            <w:r w:rsidRPr="009D56F6">
              <w:rPr>
                <w:rFonts w:eastAsia="宋体"/>
              </w:rPr>
              <w:t>MaxiCharger DC 120</w:t>
            </w:r>
          </w:p>
        </w:tc>
        <w:tc>
          <w:tcPr>
            <w:tcW w:w="2268" w:type="dxa"/>
            <w:gridSpan w:val="2"/>
          </w:tcPr>
          <w:p w14:paraId="34A16330" w14:textId="4DBCC505" w:rsidR="009E2C23" w:rsidRPr="009D56F6" w:rsidRDefault="009E2C23" w:rsidP="009B3A01">
            <w:pPr>
              <w:spacing w:line="276" w:lineRule="auto"/>
              <w:jc w:val="left"/>
              <w:rPr>
                <w:rFonts w:eastAsia="宋体"/>
              </w:rPr>
            </w:pPr>
            <w:r w:rsidRPr="009D56F6">
              <w:rPr>
                <w:rFonts w:eastAsia="宋体"/>
              </w:rPr>
              <w:t>MaxiCharger DC 240</w:t>
            </w:r>
          </w:p>
        </w:tc>
      </w:tr>
      <w:tr w:rsidR="00C04B88" w:rsidRPr="009D56F6" w14:paraId="4B581E12" w14:textId="2E67031A" w:rsidTr="00743B0B">
        <w:trPr>
          <w:trHeight w:val="510"/>
          <w:jc w:val="center"/>
        </w:trPr>
        <w:tc>
          <w:tcPr>
            <w:tcW w:w="2263" w:type="dxa"/>
            <w:vAlign w:val="center"/>
          </w:tcPr>
          <w:p w14:paraId="65F30CA5" w14:textId="1CFE8CB2" w:rsidR="009E2C23" w:rsidRPr="009D56F6" w:rsidRDefault="00FC522D" w:rsidP="009B3A01">
            <w:pPr>
              <w:spacing w:line="276" w:lineRule="auto"/>
              <w:jc w:val="both"/>
              <w:rPr>
                <w:rFonts w:ascii="Arial" w:eastAsia="宋体" w:hAnsi="Arial"/>
                <w:b/>
                <w:bCs/>
              </w:rPr>
            </w:pPr>
            <w:r w:rsidRPr="009D56F6">
              <w:rPr>
                <w:rFonts w:ascii="Arial" w:eastAsia="宋体" w:hAnsi="Arial"/>
                <w:b/>
                <w:bCs/>
              </w:rPr>
              <w:t>Säulen</w:t>
            </w:r>
            <w:r w:rsidR="009E2C23" w:rsidRPr="009D56F6">
              <w:rPr>
                <w:rFonts w:ascii="Arial" w:eastAsia="宋体" w:hAnsi="Arial"/>
                <w:b/>
                <w:bCs/>
              </w:rPr>
              <w:t>breite</w:t>
            </w:r>
          </w:p>
        </w:tc>
        <w:tc>
          <w:tcPr>
            <w:tcW w:w="1134" w:type="dxa"/>
            <w:vAlign w:val="center"/>
          </w:tcPr>
          <w:p w14:paraId="3279FC1A" w14:textId="06E65C33" w:rsidR="009E2C23" w:rsidRPr="009D56F6" w:rsidRDefault="009E2C23" w:rsidP="009B3A01">
            <w:pPr>
              <w:spacing w:line="276" w:lineRule="auto"/>
              <w:jc w:val="both"/>
              <w:rPr>
                <w:rFonts w:ascii="Arial" w:eastAsia="宋体" w:hAnsi="Arial"/>
              </w:rPr>
            </w:pPr>
            <w:r w:rsidRPr="009D56F6">
              <w:rPr>
                <w:rFonts w:ascii="Arial" w:eastAsia="宋体" w:hAnsi="Arial"/>
              </w:rPr>
              <w:t>820 mm</w:t>
            </w:r>
          </w:p>
        </w:tc>
        <w:tc>
          <w:tcPr>
            <w:tcW w:w="1134" w:type="dxa"/>
            <w:vAlign w:val="center"/>
          </w:tcPr>
          <w:p w14:paraId="383904E9" w14:textId="1F143871" w:rsidR="009E2C23" w:rsidRPr="009D56F6" w:rsidRDefault="009E2C23" w:rsidP="009B3A01">
            <w:pPr>
              <w:spacing w:line="276" w:lineRule="auto"/>
              <w:jc w:val="both"/>
              <w:rPr>
                <w:rFonts w:ascii="Arial" w:eastAsia="宋体" w:hAnsi="Arial"/>
              </w:rPr>
            </w:pPr>
            <w:r w:rsidRPr="009D56F6">
              <w:rPr>
                <w:rFonts w:ascii="Arial" w:eastAsia="宋体" w:hAnsi="Arial"/>
              </w:rPr>
              <w:t>32,28 in</w:t>
            </w:r>
          </w:p>
        </w:tc>
        <w:tc>
          <w:tcPr>
            <w:tcW w:w="1134" w:type="dxa"/>
            <w:vAlign w:val="center"/>
          </w:tcPr>
          <w:p w14:paraId="2ADCCA59" w14:textId="36D616D9" w:rsidR="009E2C23" w:rsidRPr="009D56F6" w:rsidRDefault="009E2C23" w:rsidP="009B3A01">
            <w:pPr>
              <w:spacing w:line="276" w:lineRule="auto"/>
              <w:rPr>
                <w:rFonts w:ascii="Arial" w:eastAsia="宋体" w:hAnsi="Arial"/>
              </w:rPr>
            </w:pPr>
            <w:r w:rsidRPr="009D56F6">
              <w:rPr>
                <w:rFonts w:ascii="Arial" w:eastAsia="宋体" w:hAnsi="Arial"/>
              </w:rPr>
              <w:t>820 mm</w:t>
            </w:r>
          </w:p>
        </w:tc>
        <w:tc>
          <w:tcPr>
            <w:tcW w:w="1134" w:type="dxa"/>
            <w:vAlign w:val="center"/>
          </w:tcPr>
          <w:p w14:paraId="40EECE0B" w14:textId="4E37431F" w:rsidR="009E2C23" w:rsidRPr="009D56F6" w:rsidRDefault="009E2C23" w:rsidP="009B3A01">
            <w:pPr>
              <w:spacing w:line="276" w:lineRule="auto"/>
              <w:rPr>
                <w:rFonts w:ascii="Arial" w:eastAsia="宋体" w:hAnsi="Arial"/>
              </w:rPr>
            </w:pPr>
            <w:r w:rsidRPr="009D56F6">
              <w:rPr>
                <w:rFonts w:ascii="Arial" w:eastAsia="宋体" w:hAnsi="Arial"/>
              </w:rPr>
              <w:t>32,28 in</w:t>
            </w:r>
          </w:p>
        </w:tc>
      </w:tr>
      <w:tr w:rsidR="00C04B88" w:rsidRPr="009D56F6" w14:paraId="153BC8D7" w14:textId="24634E6B" w:rsidTr="00743B0B">
        <w:trPr>
          <w:trHeight w:val="510"/>
          <w:jc w:val="center"/>
        </w:trPr>
        <w:tc>
          <w:tcPr>
            <w:tcW w:w="2263" w:type="dxa"/>
            <w:vAlign w:val="center"/>
          </w:tcPr>
          <w:p w14:paraId="34B46A67" w14:textId="5339C8CC" w:rsidR="009E2C23" w:rsidRPr="009D56F6" w:rsidRDefault="00FC522D" w:rsidP="009B3A01">
            <w:pPr>
              <w:spacing w:line="276" w:lineRule="auto"/>
              <w:rPr>
                <w:rFonts w:ascii="Arial" w:eastAsia="宋体" w:hAnsi="Arial"/>
                <w:b/>
                <w:bCs/>
                <w:i/>
              </w:rPr>
            </w:pPr>
            <w:r w:rsidRPr="009D56F6">
              <w:rPr>
                <w:rFonts w:ascii="Arial" w:eastAsia="宋体" w:hAnsi="Arial"/>
                <w:b/>
                <w:bCs/>
              </w:rPr>
              <w:t>Säulen</w:t>
            </w:r>
            <w:r w:rsidR="009E2C23" w:rsidRPr="009D56F6">
              <w:rPr>
                <w:rFonts w:ascii="Arial" w:eastAsia="宋体" w:hAnsi="Arial"/>
                <w:b/>
                <w:bCs/>
              </w:rPr>
              <w:t>tiefe</w:t>
            </w:r>
          </w:p>
        </w:tc>
        <w:tc>
          <w:tcPr>
            <w:tcW w:w="1134" w:type="dxa"/>
            <w:vAlign w:val="center"/>
          </w:tcPr>
          <w:p w14:paraId="0862B070" w14:textId="39224996" w:rsidR="009E2C23" w:rsidRPr="009D56F6" w:rsidRDefault="009E2C23" w:rsidP="009B3A01">
            <w:pPr>
              <w:spacing w:line="276" w:lineRule="auto"/>
              <w:rPr>
                <w:rFonts w:ascii="Arial" w:eastAsia="宋体" w:hAnsi="Arial"/>
              </w:rPr>
            </w:pPr>
            <w:r w:rsidRPr="009D56F6">
              <w:rPr>
                <w:rFonts w:ascii="Arial" w:eastAsia="宋体" w:hAnsi="Arial"/>
              </w:rPr>
              <w:t>600 mm</w:t>
            </w:r>
          </w:p>
        </w:tc>
        <w:tc>
          <w:tcPr>
            <w:tcW w:w="1134" w:type="dxa"/>
            <w:vAlign w:val="center"/>
          </w:tcPr>
          <w:p w14:paraId="4D1762F2" w14:textId="5A7AA73A" w:rsidR="009E2C23" w:rsidRPr="009D56F6" w:rsidRDefault="009E2C23" w:rsidP="009B3A01">
            <w:pPr>
              <w:spacing w:line="276" w:lineRule="auto"/>
              <w:rPr>
                <w:rFonts w:ascii="Arial" w:eastAsia="宋体" w:hAnsi="Arial"/>
              </w:rPr>
            </w:pPr>
            <w:r w:rsidRPr="009D56F6">
              <w:rPr>
                <w:rFonts w:ascii="Arial" w:eastAsia="宋体" w:hAnsi="Arial"/>
              </w:rPr>
              <w:t>23,62 in</w:t>
            </w:r>
          </w:p>
        </w:tc>
        <w:tc>
          <w:tcPr>
            <w:tcW w:w="1134" w:type="dxa"/>
            <w:vAlign w:val="center"/>
          </w:tcPr>
          <w:p w14:paraId="310623C4" w14:textId="0D3EE073" w:rsidR="009E2C23" w:rsidRPr="009D56F6" w:rsidRDefault="009E2C23" w:rsidP="009B3A01">
            <w:pPr>
              <w:spacing w:line="276" w:lineRule="auto"/>
              <w:rPr>
                <w:rFonts w:ascii="Arial" w:eastAsia="宋体" w:hAnsi="Arial"/>
              </w:rPr>
            </w:pPr>
            <w:r w:rsidRPr="009D56F6">
              <w:rPr>
                <w:rFonts w:ascii="Arial" w:eastAsia="宋体" w:hAnsi="Arial"/>
              </w:rPr>
              <w:t>700 mm</w:t>
            </w:r>
          </w:p>
        </w:tc>
        <w:tc>
          <w:tcPr>
            <w:tcW w:w="1134" w:type="dxa"/>
            <w:vAlign w:val="center"/>
          </w:tcPr>
          <w:p w14:paraId="10C43138" w14:textId="582FF4C4" w:rsidR="009E2C23" w:rsidRPr="009D56F6" w:rsidRDefault="009E2C23" w:rsidP="009B3A01">
            <w:pPr>
              <w:spacing w:line="276" w:lineRule="auto"/>
              <w:rPr>
                <w:rFonts w:ascii="Arial" w:eastAsia="宋体" w:hAnsi="Arial"/>
              </w:rPr>
            </w:pPr>
            <w:r w:rsidRPr="009D56F6">
              <w:rPr>
                <w:rFonts w:ascii="Arial" w:eastAsia="宋体" w:hAnsi="Arial"/>
              </w:rPr>
              <w:t>27,56 in</w:t>
            </w:r>
          </w:p>
        </w:tc>
      </w:tr>
      <w:tr w:rsidR="00C04B88" w:rsidRPr="009D56F6" w14:paraId="692809C6" w14:textId="51A0FCB9" w:rsidTr="00743B0B">
        <w:trPr>
          <w:trHeight w:val="510"/>
          <w:jc w:val="center"/>
        </w:trPr>
        <w:tc>
          <w:tcPr>
            <w:tcW w:w="2263" w:type="dxa"/>
            <w:vAlign w:val="center"/>
          </w:tcPr>
          <w:p w14:paraId="614E5F00" w14:textId="20837852" w:rsidR="009E2C23" w:rsidRPr="009D56F6" w:rsidRDefault="00FC522D" w:rsidP="009B3A01">
            <w:pPr>
              <w:spacing w:line="276" w:lineRule="auto"/>
              <w:rPr>
                <w:rFonts w:ascii="Arial" w:eastAsia="宋体" w:hAnsi="Arial"/>
                <w:b/>
                <w:bCs/>
                <w:i/>
              </w:rPr>
            </w:pPr>
            <w:r w:rsidRPr="009D56F6">
              <w:rPr>
                <w:rFonts w:ascii="Arial" w:eastAsia="宋体" w:hAnsi="Arial"/>
                <w:b/>
                <w:bCs/>
              </w:rPr>
              <w:t>Säulen</w:t>
            </w:r>
            <w:r w:rsidR="009E2C23" w:rsidRPr="009D56F6">
              <w:rPr>
                <w:rFonts w:ascii="Arial" w:eastAsia="宋体" w:hAnsi="Arial"/>
                <w:b/>
                <w:bCs/>
              </w:rPr>
              <w:t>höhe</w:t>
            </w:r>
          </w:p>
        </w:tc>
        <w:tc>
          <w:tcPr>
            <w:tcW w:w="1134" w:type="dxa"/>
            <w:vAlign w:val="center"/>
          </w:tcPr>
          <w:p w14:paraId="169F5C18" w14:textId="540D24F3" w:rsidR="009E2C23" w:rsidRPr="009D56F6" w:rsidRDefault="009E2C23" w:rsidP="009B3A01">
            <w:pPr>
              <w:spacing w:line="276" w:lineRule="auto"/>
              <w:rPr>
                <w:rFonts w:ascii="Arial" w:eastAsia="宋体" w:hAnsi="Arial"/>
              </w:rPr>
            </w:pPr>
            <w:r w:rsidRPr="009D56F6">
              <w:rPr>
                <w:rFonts w:ascii="Arial" w:eastAsia="宋体" w:hAnsi="Arial"/>
              </w:rPr>
              <w:t>1950 mm</w:t>
            </w:r>
          </w:p>
        </w:tc>
        <w:tc>
          <w:tcPr>
            <w:tcW w:w="1134" w:type="dxa"/>
            <w:vAlign w:val="center"/>
          </w:tcPr>
          <w:p w14:paraId="7A9CB711" w14:textId="2CCF3992" w:rsidR="009E2C23" w:rsidRPr="009D56F6" w:rsidRDefault="009E2C23" w:rsidP="009B3A01">
            <w:pPr>
              <w:spacing w:line="276" w:lineRule="auto"/>
              <w:rPr>
                <w:rFonts w:ascii="Arial" w:eastAsia="宋体" w:hAnsi="Arial"/>
              </w:rPr>
            </w:pPr>
            <w:r w:rsidRPr="009D56F6">
              <w:rPr>
                <w:rFonts w:ascii="Arial" w:eastAsia="宋体" w:hAnsi="Arial"/>
              </w:rPr>
              <w:t>76,77 in</w:t>
            </w:r>
          </w:p>
        </w:tc>
        <w:tc>
          <w:tcPr>
            <w:tcW w:w="1134" w:type="dxa"/>
            <w:vAlign w:val="center"/>
          </w:tcPr>
          <w:p w14:paraId="603EAAC5" w14:textId="2AC595D1" w:rsidR="009E2C23" w:rsidRPr="009D56F6" w:rsidRDefault="009E2C23" w:rsidP="009B3A01">
            <w:pPr>
              <w:spacing w:line="276" w:lineRule="auto"/>
              <w:rPr>
                <w:rFonts w:ascii="Arial" w:eastAsia="宋体" w:hAnsi="Arial"/>
              </w:rPr>
            </w:pPr>
            <w:r w:rsidRPr="009D56F6">
              <w:rPr>
                <w:rFonts w:ascii="Arial" w:eastAsia="宋体" w:hAnsi="Arial"/>
              </w:rPr>
              <w:t>1950 mm</w:t>
            </w:r>
          </w:p>
        </w:tc>
        <w:tc>
          <w:tcPr>
            <w:tcW w:w="1134" w:type="dxa"/>
            <w:vAlign w:val="center"/>
          </w:tcPr>
          <w:p w14:paraId="280C14B5" w14:textId="79114A4A" w:rsidR="009E2C23" w:rsidRPr="009D56F6" w:rsidRDefault="009E2C23" w:rsidP="009B3A01">
            <w:pPr>
              <w:spacing w:line="276" w:lineRule="auto"/>
              <w:rPr>
                <w:rFonts w:ascii="Arial" w:eastAsia="宋体" w:hAnsi="Arial"/>
              </w:rPr>
            </w:pPr>
            <w:r w:rsidRPr="009D56F6">
              <w:rPr>
                <w:rFonts w:ascii="Arial" w:eastAsia="宋体" w:hAnsi="Arial"/>
              </w:rPr>
              <w:t>76,77 in</w:t>
            </w:r>
          </w:p>
        </w:tc>
      </w:tr>
      <w:tr w:rsidR="00C04B88" w:rsidRPr="009D56F6" w14:paraId="79BF1931" w14:textId="728332E0" w:rsidTr="00743B0B">
        <w:trPr>
          <w:trHeight w:val="510"/>
          <w:jc w:val="center"/>
        </w:trPr>
        <w:tc>
          <w:tcPr>
            <w:tcW w:w="2263" w:type="dxa"/>
            <w:vMerge w:val="restart"/>
            <w:vAlign w:val="center"/>
          </w:tcPr>
          <w:p w14:paraId="708D670E" w14:textId="4EED5B81" w:rsidR="009E2C23" w:rsidRPr="009D56F6" w:rsidRDefault="009E2C23" w:rsidP="009B3A01">
            <w:pPr>
              <w:spacing w:line="276" w:lineRule="auto"/>
              <w:rPr>
                <w:rFonts w:ascii="Arial" w:eastAsia="宋体" w:hAnsi="Arial"/>
                <w:b/>
              </w:rPr>
            </w:pPr>
            <w:r w:rsidRPr="009D56F6">
              <w:rPr>
                <w:rFonts w:ascii="Arial" w:eastAsia="宋体" w:hAnsi="Arial"/>
                <w:b/>
              </w:rPr>
              <w:t>Länge des (luftgekühlten) Ladekabels</w:t>
            </w:r>
          </w:p>
        </w:tc>
        <w:tc>
          <w:tcPr>
            <w:tcW w:w="4536" w:type="dxa"/>
            <w:gridSpan w:val="4"/>
            <w:shd w:val="clear" w:color="auto" w:fill="auto"/>
            <w:vAlign w:val="center"/>
          </w:tcPr>
          <w:p w14:paraId="2E43B463" w14:textId="16CD40CB" w:rsidR="009E2C23" w:rsidRPr="009D56F6" w:rsidRDefault="009E2C23" w:rsidP="009B3A01">
            <w:pPr>
              <w:spacing w:line="276" w:lineRule="auto"/>
              <w:rPr>
                <w:rFonts w:ascii="Arial" w:eastAsia="宋体" w:hAnsi="Arial"/>
              </w:rPr>
            </w:pPr>
            <w:r w:rsidRPr="009D56F6">
              <w:rPr>
                <w:rFonts w:ascii="Arial" w:eastAsia="宋体" w:hAnsi="Arial"/>
              </w:rPr>
              <w:t>4000 mm (157,48 in)</w:t>
            </w:r>
          </w:p>
        </w:tc>
      </w:tr>
      <w:tr w:rsidR="00C04B88" w:rsidRPr="009D56F6" w14:paraId="4AFB364E" w14:textId="766BFAED" w:rsidTr="00743B0B">
        <w:trPr>
          <w:trHeight w:val="510"/>
          <w:jc w:val="center"/>
        </w:trPr>
        <w:tc>
          <w:tcPr>
            <w:tcW w:w="2263" w:type="dxa"/>
            <w:vMerge/>
            <w:vAlign w:val="center"/>
          </w:tcPr>
          <w:p w14:paraId="56ED1DF1" w14:textId="77777777" w:rsidR="009E2C23" w:rsidRPr="009D56F6" w:rsidRDefault="009E2C23" w:rsidP="009B3A01">
            <w:pPr>
              <w:spacing w:line="276" w:lineRule="auto"/>
              <w:rPr>
                <w:rFonts w:ascii="Arial" w:eastAsia="宋体" w:hAnsi="Arial"/>
                <w:b/>
              </w:rPr>
            </w:pPr>
          </w:p>
        </w:tc>
        <w:tc>
          <w:tcPr>
            <w:tcW w:w="4536" w:type="dxa"/>
            <w:gridSpan w:val="4"/>
            <w:shd w:val="clear" w:color="auto" w:fill="auto"/>
            <w:vAlign w:val="center"/>
          </w:tcPr>
          <w:p w14:paraId="27864272" w14:textId="6D3E6017" w:rsidR="009E2C23" w:rsidRPr="009D56F6" w:rsidRDefault="009E2C23" w:rsidP="009B3A01">
            <w:pPr>
              <w:spacing w:line="276" w:lineRule="auto"/>
              <w:rPr>
                <w:rFonts w:ascii="Arial" w:eastAsia="宋体" w:hAnsi="Arial"/>
              </w:rPr>
            </w:pPr>
            <w:r w:rsidRPr="009D56F6">
              <w:rPr>
                <w:rFonts w:ascii="Arial" w:eastAsia="宋体" w:hAnsi="Arial"/>
              </w:rPr>
              <w:t>(Optional) 7500 mm (295,28 in)</w:t>
            </w:r>
          </w:p>
        </w:tc>
      </w:tr>
    </w:tbl>
    <w:p w14:paraId="2ED7485A" w14:textId="77777777" w:rsidR="00C23006" w:rsidRPr="009D56F6" w:rsidRDefault="00C23006" w:rsidP="00E42578">
      <w:pPr>
        <w:pStyle w:val="EN"/>
      </w:pPr>
    </w:p>
    <w:p w14:paraId="13C9BE69" w14:textId="68EA0885" w:rsidR="00646DA7" w:rsidRPr="009D56F6" w:rsidRDefault="00646DA7"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4</w:t>
      </w:r>
      <w:r w:rsidR="00DF431C" w:rsidRPr="009D56F6">
        <w:rPr>
          <w:rFonts w:eastAsia="宋体" w:cs="Arial"/>
          <w:noProof/>
        </w:rPr>
        <w:fldChar w:fldCharType="end"/>
      </w:r>
      <w:r w:rsidRPr="009D56F6">
        <w:rPr>
          <w:rFonts w:eastAsia="宋体" w:cs="Arial"/>
        </w:rPr>
        <w:t xml:space="preserve"> Spezifikationen Verpacktes Produkt</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04B88" w:rsidRPr="009D56F6" w14:paraId="70E7EEA0"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5437078B" w14:textId="77777777" w:rsidR="00C878BF" w:rsidRPr="009D56F6" w:rsidRDefault="00C878BF" w:rsidP="009B3A01">
            <w:pPr>
              <w:spacing w:line="276" w:lineRule="auto"/>
              <w:rPr>
                <w:rFonts w:eastAsia="宋体"/>
              </w:rPr>
            </w:pPr>
            <w:r w:rsidRPr="009D56F6">
              <w:rPr>
                <w:rFonts w:eastAsia="宋体"/>
              </w:rPr>
              <w:t>Parameter</w:t>
            </w:r>
          </w:p>
        </w:tc>
        <w:tc>
          <w:tcPr>
            <w:tcW w:w="4252" w:type="dxa"/>
            <w:gridSpan w:val="2"/>
          </w:tcPr>
          <w:p w14:paraId="5E294925" w14:textId="77777777" w:rsidR="00C878BF" w:rsidRPr="009D56F6" w:rsidRDefault="00C878BF" w:rsidP="009B3A01">
            <w:pPr>
              <w:spacing w:line="276" w:lineRule="auto"/>
              <w:jc w:val="left"/>
              <w:rPr>
                <w:rFonts w:eastAsia="宋体"/>
              </w:rPr>
            </w:pPr>
            <w:r w:rsidRPr="009D56F6">
              <w:rPr>
                <w:rFonts w:eastAsia="宋体"/>
              </w:rPr>
              <w:t>Spezifikation</w:t>
            </w:r>
          </w:p>
        </w:tc>
      </w:tr>
      <w:tr w:rsidR="00C04B88" w:rsidRPr="009D56F6" w14:paraId="4A5E56E1" w14:textId="77777777" w:rsidTr="00743B0B">
        <w:trPr>
          <w:trHeight w:val="510"/>
          <w:jc w:val="center"/>
        </w:trPr>
        <w:tc>
          <w:tcPr>
            <w:tcW w:w="2547" w:type="dxa"/>
            <w:vAlign w:val="center"/>
          </w:tcPr>
          <w:p w14:paraId="0CBA5655" w14:textId="77777777" w:rsidR="00C878BF" w:rsidRPr="009D56F6" w:rsidRDefault="00C878BF" w:rsidP="009B3A01">
            <w:pPr>
              <w:spacing w:line="276" w:lineRule="auto"/>
              <w:jc w:val="both"/>
              <w:rPr>
                <w:rFonts w:ascii="Arial" w:eastAsia="宋体" w:hAnsi="Arial"/>
                <w:b/>
              </w:rPr>
            </w:pPr>
            <w:r w:rsidRPr="009D56F6">
              <w:rPr>
                <w:rFonts w:ascii="Arial" w:eastAsia="宋体" w:hAnsi="Arial"/>
                <w:b/>
              </w:rPr>
              <w:t>Breite</w:t>
            </w:r>
          </w:p>
        </w:tc>
        <w:tc>
          <w:tcPr>
            <w:tcW w:w="1984" w:type="dxa"/>
            <w:vAlign w:val="center"/>
          </w:tcPr>
          <w:p w14:paraId="638EA510" w14:textId="77777777" w:rsidR="00C878BF" w:rsidRPr="009D56F6" w:rsidRDefault="00C878BF" w:rsidP="009B3A01">
            <w:pPr>
              <w:spacing w:line="276" w:lineRule="auto"/>
              <w:jc w:val="both"/>
              <w:rPr>
                <w:rFonts w:ascii="Arial" w:eastAsia="宋体" w:hAnsi="Arial"/>
              </w:rPr>
            </w:pPr>
            <w:r w:rsidRPr="009D56F6">
              <w:rPr>
                <w:rFonts w:ascii="Arial" w:eastAsia="宋体" w:hAnsi="Arial"/>
              </w:rPr>
              <w:t>1240 mm</w:t>
            </w:r>
          </w:p>
        </w:tc>
        <w:tc>
          <w:tcPr>
            <w:tcW w:w="2268" w:type="dxa"/>
            <w:vAlign w:val="center"/>
          </w:tcPr>
          <w:p w14:paraId="725F3AC4" w14:textId="3BCC18D7" w:rsidR="00C878BF" w:rsidRPr="009D56F6" w:rsidRDefault="009E2C23" w:rsidP="009B3A01">
            <w:pPr>
              <w:spacing w:line="276" w:lineRule="auto"/>
              <w:jc w:val="both"/>
              <w:rPr>
                <w:rFonts w:ascii="Arial" w:eastAsia="宋体" w:hAnsi="Arial"/>
              </w:rPr>
            </w:pPr>
            <w:r w:rsidRPr="009D56F6">
              <w:rPr>
                <w:rFonts w:ascii="Arial" w:eastAsia="宋体" w:hAnsi="Arial"/>
              </w:rPr>
              <w:t>48,82 in</w:t>
            </w:r>
          </w:p>
        </w:tc>
      </w:tr>
      <w:tr w:rsidR="00C04B88" w:rsidRPr="009D56F6" w14:paraId="50F23C2F" w14:textId="77777777" w:rsidTr="00743B0B">
        <w:trPr>
          <w:trHeight w:val="510"/>
          <w:jc w:val="center"/>
        </w:trPr>
        <w:tc>
          <w:tcPr>
            <w:tcW w:w="2547" w:type="dxa"/>
            <w:vAlign w:val="center"/>
          </w:tcPr>
          <w:p w14:paraId="2037E250" w14:textId="77777777" w:rsidR="00C878BF" w:rsidRPr="009D56F6" w:rsidRDefault="00C878BF" w:rsidP="009B3A01">
            <w:pPr>
              <w:spacing w:line="276" w:lineRule="auto"/>
              <w:rPr>
                <w:rFonts w:ascii="Arial" w:eastAsia="宋体" w:hAnsi="Arial"/>
                <w:b/>
                <w:i/>
              </w:rPr>
            </w:pPr>
            <w:r w:rsidRPr="009D56F6">
              <w:rPr>
                <w:rFonts w:ascii="Arial" w:eastAsia="宋体" w:hAnsi="Arial"/>
                <w:b/>
              </w:rPr>
              <w:t>Tiefe</w:t>
            </w:r>
          </w:p>
        </w:tc>
        <w:tc>
          <w:tcPr>
            <w:tcW w:w="1984" w:type="dxa"/>
            <w:vAlign w:val="center"/>
          </w:tcPr>
          <w:p w14:paraId="1AF1D21C" w14:textId="77777777" w:rsidR="00C878BF" w:rsidRPr="009D56F6" w:rsidRDefault="00C878BF" w:rsidP="009B3A01">
            <w:pPr>
              <w:spacing w:line="276" w:lineRule="auto"/>
              <w:jc w:val="both"/>
              <w:rPr>
                <w:rFonts w:ascii="Arial" w:eastAsia="宋体" w:hAnsi="Arial"/>
              </w:rPr>
            </w:pPr>
            <w:r w:rsidRPr="009D56F6">
              <w:rPr>
                <w:rFonts w:ascii="Arial" w:eastAsia="宋体" w:hAnsi="Arial"/>
              </w:rPr>
              <w:t>1000 mm</w:t>
            </w:r>
          </w:p>
        </w:tc>
        <w:tc>
          <w:tcPr>
            <w:tcW w:w="2268" w:type="dxa"/>
            <w:vAlign w:val="center"/>
          </w:tcPr>
          <w:p w14:paraId="4A1634BE" w14:textId="5E79AFE9" w:rsidR="00C878BF" w:rsidRPr="009D56F6" w:rsidRDefault="009E2C23" w:rsidP="009B3A01">
            <w:pPr>
              <w:spacing w:line="276" w:lineRule="auto"/>
              <w:jc w:val="both"/>
              <w:rPr>
                <w:rFonts w:ascii="Arial" w:eastAsia="宋体" w:hAnsi="Arial"/>
              </w:rPr>
            </w:pPr>
            <w:r w:rsidRPr="009D56F6">
              <w:rPr>
                <w:rFonts w:ascii="Arial" w:eastAsia="宋体" w:hAnsi="Arial"/>
              </w:rPr>
              <w:t>39,37 in</w:t>
            </w:r>
          </w:p>
        </w:tc>
      </w:tr>
      <w:tr w:rsidR="00C04B88" w:rsidRPr="009D56F6" w14:paraId="02E1BF54" w14:textId="77777777" w:rsidTr="00743B0B">
        <w:trPr>
          <w:trHeight w:val="510"/>
          <w:jc w:val="center"/>
        </w:trPr>
        <w:tc>
          <w:tcPr>
            <w:tcW w:w="2547" w:type="dxa"/>
            <w:vAlign w:val="center"/>
          </w:tcPr>
          <w:p w14:paraId="77FBA4C6" w14:textId="77777777" w:rsidR="00C878BF" w:rsidRPr="009D56F6" w:rsidRDefault="00C878BF" w:rsidP="009B3A01">
            <w:pPr>
              <w:spacing w:line="276" w:lineRule="auto"/>
              <w:rPr>
                <w:rFonts w:ascii="Arial" w:eastAsia="宋体" w:hAnsi="Arial"/>
                <w:b/>
                <w:i/>
              </w:rPr>
            </w:pPr>
            <w:r w:rsidRPr="009D56F6">
              <w:rPr>
                <w:rFonts w:ascii="Arial" w:eastAsia="宋体" w:hAnsi="Arial"/>
                <w:b/>
              </w:rPr>
              <w:t>Höhe</w:t>
            </w:r>
          </w:p>
        </w:tc>
        <w:tc>
          <w:tcPr>
            <w:tcW w:w="1984" w:type="dxa"/>
            <w:vAlign w:val="center"/>
          </w:tcPr>
          <w:p w14:paraId="0BED27A2" w14:textId="77777777" w:rsidR="00C878BF" w:rsidRPr="009D56F6" w:rsidRDefault="00C878BF" w:rsidP="009B3A01">
            <w:pPr>
              <w:spacing w:line="276" w:lineRule="auto"/>
              <w:jc w:val="both"/>
              <w:rPr>
                <w:rFonts w:ascii="Arial" w:eastAsia="宋体" w:hAnsi="Arial"/>
              </w:rPr>
            </w:pPr>
            <w:r w:rsidRPr="009D56F6">
              <w:rPr>
                <w:rFonts w:ascii="Arial" w:eastAsia="宋体" w:hAnsi="Arial"/>
              </w:rPr>
              <w:t>2146 mm</w:t>
            </w:r>
          </w:p>
        </w:tc>
        <w:tc>
          <w:tcPr>
            <w:tcW w:w="2268" w:type="dxa"/>
            <w:vAlign w:val="center"/>
          </w:tcPr>
          <w:p w14:paraId="24163451" w14:textId="47E66A4A" w:rsidR="00C878BF" w:rsidRPr="009D56F6" w:rsidRDefault="009E2C23" w:rsidP="009B3A01">
            <w:pPr>
              <w:spacing w:line="276" w:lineRule="auto"/>
              <w:jc w:val="both"/>
              <w:rPr>
                <w:rFonts w:ascii="Arial" w:eastAsia="宋体" w:hAnsi="Arial"/>
              </w:rPr>
            </w:pPr>
            <w:r w:rsidRPr="009D56F6">
              <w:rPr>
                <w:rFonts w:ascii="Arial" w:eastAsia="宋体" w:hAnsi="Arial"/>
              </w:rPr>
              <w:t>84,49 in</w:t>
            </w:r>
          </w:p>
        </w:tc>
      </w:tr>
      <w:tr w:rsidR="00C04B88" w:rsidRPr="009D56F6" w14:paraId="4FB4F15B" w14:textId="77777777" w:rsidTr="00743B0B">
        <w:trPr>
          <w:trHeight w:val="510"/>
          <w:jc w:val="center"/>
        </w:trPr>
        <w:tc>
          <w:tcPr>
            <w:tcW w:w="2547" w:type="dxa"/>
            <w:vAlign w:val="center"/>
          </w:tcPr>
          <w:p w14:paraId="297599F6" w14:textId="77777777" w:rsidR="00C878BF" w:rsidRPr="009D56F6" w:rsidRDefault="00C878BF" w:rsidP="009B3A01">
            <w:pPr>
              <w:spacing w:line="276" w:lineRule="auto"/>
              <w:rPr>
                <w:rFonts w:ascii="Arial" w:eastAsia="宋体" w:hAnsi="Arial"/>
                <w:b/>
              </w:rPr>
            </w:pPr>
            <w:r w:rsidRPr="009D56F6">
              <w:rPr>
                <w:rFonts w:ascii="Arial" w:eastAsia="宋体" w:hAnsi="Arial"/>
                <w:b/>
              </w:rPr>
              <w:t>Verpackungsgewicht</w:t>
            </w:r>
          </w:p>
        </w:tc>
        <w:tc>
          <w:tcPr>
            <w:tcW w:w="1984" w:type="dxa"/>
            <w:shd w:val="clear" w:color="auto" w:fill="auto"/>
            <w:vAlign w:val="center"/>
          </w:tcPr>
          <w:p w14:paraId="1FA03ECC" w14:textId="77777777" w:rsidR="00C878BF" w:rsidRPr="009D56F6" w:rsidRDefault="00C878BF" w:rsidP="009B3A01">
            <w:pPr>
              <w:spacing w:line="276" w:lineRule="auto"/>
              <w:jc w:val="both"/>
              <w:rPr>
                <w:rFonts w:ascii="Arial" w:eastAsia="宋体" w:hAnsi="Arial"/>
              </w:rPr>
            </w:pPr>
            <w:r w:rsidRPr="009D56F6">
              <w:rPr>
                <w:rFonts w:ascii="Arial" w:eastAsia="宋体" w:hAnsi="Arial"/>
              </w:rPr>
              <w:t>55 kg</w:t>
            </w:r>
          </w:p>
        </w:tc>
        <w:tc>
          <w:tcPr>
            <w:tcW w:w="2268" w:type="dxa"/>
            <w:shd w:val="clear" w:color="auto" w:fill="auto"/>
            <w:vAlign w:val="center"/>
          </w:tcPr>
          <w:p w14:paraId="6195ED14" w14:textId="77777777" w:rsidR="00C878BF" w:rsidRPr="009D56F6" w:rsidRDefault="00C878BF" w:rsidP="009B3A01">
            <w:pPr>
              <w:spacing w:line="276" w:lineRule="auto"/>
              <w:jc w:val="both"/>
              <w:rPr>
                <w:rFonts w:ascii="Arial" w:eastAsia="宋体" w:hAnsi="Arial"/>
              </w:rPr>
            </w:pPr>
            <w:r w:rsidRPr="009D56F6">
              <w:rPr>
                <w:rFonts w:ascii="Arial" w:eastAsia="宋体" w:hAnsi="Arial"/>
              </w:rPr>
              <w:t>121 lb.</w:t>
            </w:r>
          </w:p>
        </w:tc>
      </w:tr>
      <w:tr w:rsidR="00C04B88" w:rsidRPr="009D56F6" w14:paraId="7120EC2C" w14:textId="77777777" w:rsidTr="00743B0B">
        <w:trPr>
          <w:trHeight w:val="510"/>
          <w:jc w:val="center"/>
        </w:trPr>
        <w:tc>
          <w:tcPr>
            <w:tcW w:w="2547" w:type="dxa"/>
            <w:vAlign w:val="center"/>
          </w:tcPr>
          <w:p w14:paraId="6B9C08C5" w14:textId="77777777" w:rsidR="00C878BF" w:rsidRPr="009D56F6" w:rsidRDefault="00C878BF" w:rsidP="009B3A01">
            <w:pPr>
              <w:spacing w:line="276" w:lineRule="auto"/>
              <w:rPr>
                <w:rFonts w:ascii="Arial" w:eastAsia="宋体" w:hAnsi="Arial"/>
                <w:b/>
              </w:rPr>
            </w:pPr>
            <w:r w:rsidRPr="009D56F6">
              <w:rPr>
                <w:rFonts w:ascii="Arial" w:eastAsia="宋体" w:hAnsi="Arial"/>
                <w:b/>
              </w:rPr>
              <w:t>Maximaler Kippwinkel</w:t>
            </w:r>
          </w:p>
        </w:tc>
        <w:tc>
          <w:tcPr>
            <w:tcW w:w="4252" w:type="dxa"/>
            <w:gridSpan w:val="2"/>
            <w:shd w:val="clear" w:color="auto" w:fill="auto"/>
            <w:vAlign w:val="center"/>
          </w:tcPr>
          <w:p w14:paraId="5C09702A" w14:textId="77777777" w:rsidR="00C878BF" w:rsidRPr="009D56F6" w:rsidRDefault="00C878BF" w:rsidP="009B3A01">
            <w:pPr>
              <w:spacing w:line="276" w:lineRule="auto"/>
              <w:rPr>
                <w:rFonts w:ascii="Arial" w:eastAsia="宋体" w:hAnsi="Arial"/>
              </w:rPr>
            </w:pPr>
            <w:r w:rsidRPr="009D56F6">
              <w:rPr>
                <w:rFonts w:ascii="Arial" w:eastAsia="宋体" w:hAnsi="Arial"/>
              </w:rPr>
              <w:t>30°</w:t>
            </w:r>
          </w:p>
        </w:tc>
      </w:tr>
      <w:tr w:rsidR="00C04B88" w:rsidRPr="009D56F6" w14:paraId="0D4DB8FB" w14:textId="77777777" w:rsidTr="00743B0B">
        <w:trPr>
          <w:trHeight w:val="510"/>
          <w:jc w:val="center"/>
        </w:trPr>
        <w:tc>
          <w:tcPr>
            <w:tcW w:w="6799" w:type="dxa"/>
            <w:gridSpan w:val="3"/>
            <w:vAlign w:val="center"/>
          </w:tcPr>
          <w:p w14:paraId="171149ED" w14:textId="77777777" w:rsidR="00C878BF" w:rsidRPr="009D56F6" w:rsidRDefault="00C878BF" w:rsidP="009B3A01">
            <w:pPr>
              <w:spacing w:line="276" w:lineRule="auto"/>
              <w:rPr>
                <w:rFonts w:ascii="Arial" w:eastAsia="宋体" w:hAnsi="Arial"/>
              </w:rPr>
            </w:pPr>
            <w:r w:rsidRPr="009D56F6">
              <w:rPr>
                <w:rFonts w:ascii="Arial" w:eastAsia="宋体" w:hAnsi="Arial"/>
                <w:b/>
              </w:rPr>
              <w:t>HINWEIS</w:t>
            </w:r>
            <w:r w:rsidRPr="009D56F6">
              <w:rPr>
                <w:rFonts w:ascii="Arial" w:eastAsia="宋体" w:hAnsi="Arial"/>
              </w:rPr>
              <w:t>: Der MaxiCharger ist auf einer Holzpalette in Standardgröße befestigt und wird geschützt, um Schäden beim Transport zu vermeiden.</w:t>
            </w:r>
          </w:p>
        </w:tc>
      </w:tr>
    </w:tbl>
    <w:p w14:paraId="4BC6DE92" w14:textId="77777777" w:rsidR="00646DA7" w:rsidRPr="009D56F6" w:rsidRDefault="00646DA7" w:rsidP="00E42578">
      <w:pPr>
        <w:pStyle w:val="EN"/>
      </w:pPr>
    </w:p>
    <w:p w14:paraId="747E8A8C" w14:textId="77777777" w:rsidR="00DE3D5A" w:rsidRPr="009D56F6" w:rsidRDefault="00DE3D5A" w:rsidP="00380F61">
      <w:pPr>
        <w:pStyle w:val="FigureTittle"/>
        <w:rPr>
          <w:rFonts w:eastAsia="宋体" w:cs="Arial"/>
        </w:rPr>
        <w:sectPr w:rsidR="00DE3D5A" w:rsidRPr="009D56F6" w:rsidSect="00655ED4">
          <w:pgSz w:w="8392" w:h="11907"/>
          <w:pgMar w:top="567" w:right="567" w:bottom="567" w:left="567" w:header="0" w:footer="340" w:gutter="0"/>
          <w:cols w:space="720"/>
          <w:docGrid w:linePitch="245"/>
        </w:sectPr>
      </w:pPr>
      <w:bookmarkStart w:id="686" w:name="_Toc102749496"/>
      <w:bookmarkStart w:id="687" w:name="_Toc102749497"/>
      <w:bookmarkStart w:id="688" w:name="_Toc102749498"/>
      <w:bookmarkStart w:id="689" w:name="_Toc102749502"/>
      <w:bookmarkStart w:id="690" w:name="_Toc102749519"/>
      <w:bookmarkStart w:id="691" w:name="_Toc102759606"/>
      <w:bookmarkStart w:id="692" w:name="_Toc102749520"/>
      <w:bookmarkStart w:id="693" w:name="_Toc102759607"/>
      <w:bookmarkStart w:id="694" w:name="_Toc102749521"/>
      <w:bookmarkStart w:id="695" w:name="_Toc102759608"/>
      <w:bookmarkStart w:id="696" w:name="_Toc102749522"/>
      <w:bookmarkStart w:id="697" w:name="_Toc102759609"/>
      <w:bookmarkStart w:id="698" w:name="_Toc102749523"/>
      <w:bookmarkStart w:id="699" w:name="_Toc102759610"/>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4517F70E" w14:textId="67DEE359" w:rsidR="00DE3D5A" w:rsidRPr="009D56F6" w:rsidRDefault="00DE3D5A" w:rsidP="009B3A01">
      <w:pPr>
        <w:pStyle w:val="2"/>
        <w:spacing w:before="240" w:line="276" w:lineRule="auto"/>
        <w:rPr>
          <w:rFonts w:eastAsia="宋体" w:cs="Arial"/>
        </w:rPr>
      </w:pPr>
      <w:bookmarkStart w:id="700" w:name="_Toc106900466"/>
      <w:bookmarkStart w:id="701" w:name="_Toc120628704"/>
      <w:r w:rsidRPr="009D56F6">
        <w:rPr>
          <w:rFonts w:eastAsia="宋体" w:cs="Arial"/>
        </w:rPr>
        <w:lastRenderedPageBreak/>
        <w:t>Installationsspezifikationen</w:t>
      </w:r>
      <w:bookmarkEnd w:id="700"/>
      <w:bookmarkEnd w:id="701"/>
    </w:p>
    <w:p w14:paraId="5DE7636B" w14:textId="7161932C" w:rsidR="00ED4F64" w:rsidRPr="009D56F6" w:rsidRDefault="00ED4F64" w:rsidP="00380F61">
      <w:pPr>
        <w:pStyle w:val="FigureTittle"/>
        <w:rPr>
          <w:rFonts w:eastAsia="宋体" w:cs="Arial"/>
        </w:rPr>
      </w:pPr>
      <w:r w:rsidRPr="009D56F6">
        <w:rPr>
          <w:rFonts w:eastAsia="宋体" w:cs="Arial"/>
          <w:noProof/>
          <w:lang w:val="en-US"/>
        </w:rPr>
        <w:drawing>
          <wp:inline distT="0" distB="0" distL="0" distR="0" wp14:anchorId="341D1A67" wp14:editId="79C956F1">
            <wp:extent cx="2565779" cy="3706260"/>
            <wp:effectExtent l="0" t="0" r="6350" b="889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inline>
        </w:drawing>
      </w:r>
      <w:r w:rsidR="00BC586E" w:rsidRPr="009D56F6">
        <w:rPr>
          <w:rFonts w:eastAsia="宋体" w:cs="Arial"/>
          <w:noProof/>
          <w:lang w:val="en-US"/>
        </w:rPr>
        <mc:AlternateContent>
          <mc:Choice Requires="wps">
            <w:drawing>
              <wp:inline distT="0" distB="0" distL="0" distR="0" wp14:anchorId="67575C24" wp14:editId="1D76CB4A">
                <wp:extent cx="4309110" cy="213360"/>
                <wp:effectExtent l="0" t="0" r="0" b="8890"/>
                <wp:docPr id="477" name="文本框 477"/>
                <wp:cNvGraphicFramePr/>
                <a:graphic xmlns:a="http://schemas.openxmlformats.org/drawingml/2006/main">
                  <a:graphicData uri="http://schemas.microsoft.com/office/word/2010/wordprocessingShape">
                    <wps:wsp>
                      <wps:cNvSpPr txBox="1"/>
                      <wps:spPr>
                        <a:xfrm>
                          <a:off x="0" y="0"/>
                          <a:ext cx="4309110" cy="213360"/>
                        </a:xfrm>
                        <a:prstGeom prst="rect">
                          <a:avLst/>
                        </a:prstGeom>
                        <a:solidFill>
                          <a:prstClr val="white"/>
                        </a:solidFill>
                        <a:ln>
                          <a:noFill/>
                        </a:ln>
                        <a:effectLst/>
                      </wps:spPr>
                      <wps:txbx>
                        <w:txbxContent>
                          <w:p w14:paraId="778686DB" w14:textId="77777777" w:rsidR="00BC586E" w:rsidRPr="0099474A" w:rsidRDefault="00BC586E" w:rsidP="00380F61">
                            <w:pPr>
                              <w:pStyle w:val="FigureTittle"/>
                              <w:rPr>
                                <w:noProof/>
                              </w:rPr>
                            </w:pPr>
                            <w:r>
                              <w:t xml:space="preserve">Abbildung </w:t>
                            </w:r>
                            <w:r w:rsidR="002050EB">
                              <w:fldChar w:fldCharType="begin"/>
                            </w:r>
                            <w:r w:rsidR="002050EB">
                              <w:instrText xml:space="preserve"> STYLEREF 1 \s </w:instrText>
                            </w:r>
                            <w:r w:rsidR="002050EB">
                              <w:fldChar w:fldCharType="separate"/>
                            </w:r>
                            <w:r>
                              <w:rPr>
                                <w:noProof/>
                              </w:rPr>
                              <w:t>9</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Gewichtsschwerpunkt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67575C24" id="文本框 477" o:spid="_x0000_s1056" type="#_x0000_t202" style="width:339.3pt;height:1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" stroked="f">
                <v:textbox style="mso-fit-shape-to-text:t" inset="0,0,0,0">
                  <w:txbxContent>
                    <w:p w14:paraId="778686DB" w14:textId="77777777" w:rsidR="00BC586E" w:rsidRPr="0099474A" w:rsidRDefault="00BC586E" w:rsidP="00380F61">
                      <w:pPr>
                        <w:pStyle w:val="FigureTittle"/>
                        <w:rPr>
                          <w:noProof/>
                        </w:rPr>
                      </w:pPr>
                      <w:r>
                        <w:t xml:space="preserve">Abbildung </w:t>
                      </w:r>
                      <w:r w:rsidR="002050EB">
                        <w:fldChar w:fldCharType="begin"/>
                      </w:r>
                      <w:r w:rsidR="002050EB">
                        <w:instrText xml:space="preserve"> STYLEREF 1 \s </w:instrText>
                      </w:r>
                      <w:r w:rsidR="002050EB">
                        <w:fldChar w:fldCharType="separate"/>
                      </w:r>
                      <w:r>
                        <w:rPr>
                          <w:noProof/>
                        </w:rPr>
                        <w:t>9</w:t>
                      </w:r>
                      <w:r w:rsidR="002050EB">
                        <w:rPr>
                          <w:noProof/>
                        </w:rPr>
                        <w:fldChar w:fldCharType="end"/>
                      </w:r>
                      <w:r>
                        <w:noBreakHyphen/>
                      </w:r>
                      <w:r w:rsidR="002050EB">
                        <w:fldChar w:fldCharType="begin"/>
                      </w:r>
                      <w:r w:rsidR="002050EB">
                        <w:instrText xml:space="preserve"> SEQ Figure \* ARABIC \s 1 </w:instrText>
                      </w:r>
                      <w:r w:rsidR="002050EB">
                        <w:fldChar w:fldCharType="separate"/>
                      </w:r>
                      <w:r>
                        <w:rPr>
                          <w:noProof/>
                        </w:rPr>
                        <w:t>1</w:t>
                      </w:r>
                      <w:r w:rsidR="002050EB">
                        <w:rPr>
                          <w:noProof/>
                        </w:rPr>
                        <w:fldChar w:fldCharType="end"/>
                      </w:r>
                      <w:r>
                        <w:t xml:space="preserve"> Gewichtsschwerpunkt</w:t>
                      </w:r>
                    </w:p>
                  </w:txbxContent>
                </v:textbox>
                <w10:anchorlock/>
              </v:shape>
            </w:pict>
          </mc:Fallback>
        </mc:AlternateContent>
      </w:r>
    </w:p>
    <w:p w14:paraId="15A402FD" w14:textId="67593DFE" w:rsidR="00FE4C69" w:rsidRPr="009D56F6" w:rsidRDefault="00FE4C6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5</w:t>
      </w:r>
      <w:r w:rsidR="00DF431C" w:rsidRPr="009D56F6">
        <w:rPr>
          <w:rFonts w:eastAsia="宋体" w:cs="Arial"/>
          <w:noProof/>
        </w:rPr>
        <w:fldChar w:fldCharType="end"/>
      </w:r>
      <w:r w:rsidRPr="009D56F6">
        <w:rPr>
          <w:rFonts w:eastAsia="宋体" w:cs="Arial"/>
        </w:rPr>
        <w:t xml:space="preserve"> Gewichtsschwerpunkt</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C04B88" w:rsidRPr="009D56F6" w14:paraId="0E35373E"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val="restart"/>
          </w:tcPr>
          <w:p w14:paraId="501368C5" w14:textId="66CFF738" w:rsidR="00FE4C69" w:rsidRPr="009D56F6" w:rsidRDefault="00C878BF" w:rsidP="009B3A01">
            <w:pPr>
              <w:spacing w:line="276" w:lineRule="auto"/>
              <w:jc w:val="left"/>
              <w:rPr>
                <w:rFonts w:eastAsia="宋体"/>
              </w:rPr>
            </w:pPr>
            <w:r w:rsidRPr="009D56F6">
              <w:rPr>
                <w:rFonts w:eastAsia="宋体"/>
              </w:rPr>
              <w:t>Parameter</w:t>
            </w:r>
          </w:p>
        </w:tc>
        <w:tc>
          <w:tcPr>
            <w:tcW w:w="5528" w:type="dxa"/>
            <w:gridSpan w:val="4"/>
          </w:tcPr>
          <w:p w14:paraId="13A724A3" w14:textId="6C07EE3F" w:rsidR="00FE4C69" w:rsidRPr="009D56F6" w:rsidRDefault="00FE4C69" w:rsidP="009B3A01">
            <w:pPr>
              <w:spacing w:line="276" w:lineRule="auto"/>
              <w:jc w:val="left"/>
              <w:rPr>
                <w:rFonts w:eastAsia="宋体"/>
              </w:rPr>
            </w:pPr>
            <w:r w:rsidRPr="009D56F6">
              <w:rPr>
                <w:rFonts w:eastAsia="宋体"/>
              </w:rPr>
              <w:t>Spezifikation</w:t>
            </w:r>
          </w:p>
        </w:tc>
      </w:tr>
      <w:tr w:rsidR="00C04B88" w:rsidRPr="009D56F6" w14:paraId="3ED8A4BD"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tcPr>
          <w:p w14:paraId="2A94F794" w14:textId="77777777" w:rsidR="00C878BF" w:rsidRPr="009D56F6" w:rsidRDefault="00C878BF" w:rsidP="009B3A01">
            <w:pPr>
              <w:spacing w:line="276" w:lineRule="auto"/>
              <w:jc w:val="left"/>
              <w:rPr>
                <w:rFonts w:eastAsia="宋体"/>
              </w:rPr>
            </w:pPr>
          </w:p>
        </w:tc>
        <w:tc>
          <w:tcPr>
            <w:tcW w:w="2693" w:type="dxa"/>
            <w:gridSpan w:val="2"/>
          </w:tcPr>
          <w:p w14:paraId="5ADDC1C0" w14:textId="67C5B244" w:rsidR="00C878BF" w:rsidRPr="009D56F6" w:rsidRDefault="00C878BF" w:rsidP="009B3A01">
            <w:pPr>
              <w:spacing w:line="276" w:lineRule="auto"/>
              <w:jc w:val="left"/>
              <w:rPr>
                <w:rFonts w:eastAsia="宋体"/>
                <w:b w:val="0"/>
              </w:rPr>
            </w:pPr>
            <w:r w:rsidRPr="009D56F6">
              <w:rPr>
                <w:rFonts w:eastAsia="宋体"/>
              </w:rPr>
              <w:t>MaxiCharger DC 120</w:t>
            </w:r>
          </w:p>
        </w:tc>
        <w:tc>
          <w:tcPr>
            <w:tcW w:w="2835" w:type="dxa"/>
            <w:gridSpan w:val="2"/>
          </w:tcPr>
          <w:p w14:paraId="19251663" w14:textId="63A1D066" w:rsidR="00C878BF" w:rsidRPr="009D56F6" w:rsidRDefault="00C878BF" w:rsidP="009B3A01">
            <w:pPr>
              <w:spacing w:line="276" w:lineRule="auto"/>
              <w:jc w:val="left"/>
              <w:rPr>
                <w:rFonts w:eastAsia="宋体"/>
              </w:rPr>
            </w:pPr>
            <w:r w:rsidRPr="009D56F6">
              <w:rPr>
                <w:rFonts w:eastAsia="宋体"/>
              </w:rPr>
              <w:t>MaxiCharger DC 240</w:t>
            </w:r>
          </w:p>
        </w:tc>
      </w:tr>
      <w:tr w:rsidR="00C04B88" w:rsidRPr="009D56F6" w14:paraId="0FF1AF56" w14:textId="77777777" w:rsidTr="00743B0B">
        <w:trPr>
          <w:trHeight w:val="454"/>
          <w:jc w:val="center"/>
        </w:trPr>
        <w:tc>
          <w:tcPr>
            <w:tcW w:w="1271" w:type="dxa"/>
            <w:vAlign w:val="center"/>
          </w:tcPr>
          <w:p w14:paraId="1834B929" w14:textId="7922DD7D" w:rsidR="00C878BF" w:rsidRPr="009D56F6" w:rsidRDefault="00C878BF" w:rsidP="009B3A01">
            <w:pPr>
              <w:spacing w:line="276" w:lineRule="auto"/>
              <w:rPr>
                <w:rFonts w:ascii="Arial" w:eastAsia="宋体" w:hAnsi="Arial"/>
                <w:b/>
              </w:rPr>
            </w:pPr>
            <w:r w:rsidRPr="009D56F6">
              <w:rPr>
                <w:rFonts w:ascii="Arial" w:eastAsia="宋体" w:hAnsi="Arial"/>
                <w:b/>
              </w:rPr>
              <w:t>X</w:t>
            </w:r>
          </w:p>
        </w:tc>
        <w:tc>
          <w:tcPr>
            <w:tcW w:w="1418" w:type="dxa"/>
            <w:shd w:val="clear" w:color="auto" w:fill="auto"/>
            <w:vAlign w:val="center"/>
          </w:tcPr>
          <w:p w14:paraId="6B0EC365" w14:textId="0F3820D8" w:rsidR="00C878BF" w:rsidRPr="009D56F6" w:rsidRDefault="00C878BF" w:rsidP="009B3A01">
            <w:pPr>
              <w:spacing w:line="276" w:lineRule="auto"/>
              <w:rPr>
                <w:rFonts w:ascii="Arial" w:eastAsia="宋体" w:hAnsi="Arial"/>
              </w:rPr>
            </w:pPr>
            <w:r w:rsidRPr="009D56F6">
              <w:rPr>
                <w:rFonts w:ascii="Arial" w:eastAsia="宋体" w:hAnsi="Arial"/>
              </w:rPr>
              <w:t>400 mm</w:t>
            </w:r>
          </w:p>
        </w:tc>
        <w:tc>
          <w:tcPr>
            <w:tcW w:w="1275" w:type="dxa"/>
            <w:shd w:val="clear" w:color="auto" w:fill="auto"/>
            <w:vAlign w:val="center"/>
          </w:tcPr>
          <w:p w14:paraId="6BE24A3A" w14:textId="2FABA7FD" w:rsidR="00C878BF" w:rsidRPr="009D56F6" w:rsidRDefault="00C878BF" w:rsidP="009B3A01">
            <w:pPr>
              <w:spacing w:line="276" w:lineRule="auto"/>
              <w:rPr>
                <w:rFonts w:ascii="Arial" w:eastAsia="宋体" w:hAnsi="Arial"/>
              </w:rPr>
            </w:pPr>
            <w:r w:rsidRPr="009D56F6">
              <w:rPr>
                <w:rFonts w:ascii="Arial" w:eastAsia="宋体" w:hAnsi="Arial"/>
              </w:rPr>
              <w:t>15,75 in</w:t>
            </w:r>
          </w:p>
        </w:tc>
        <w:tc>
          <w:tcPr>
            <w:tcW w:w="1418" w:type="dxa"/>
            <w:shd w:val="clear" w:color="auto" w:fill="auto"/>
            <w:vAlign w:val="center"/>
          </w:tcPr>
          <w:p w14:paraId="30397797" w14:textId="64B1B645" w:rsidR="00C878BF" w:rsidRPr="009D56F6" w:rsidRDefault="00C878BF" w:rsidP="009B3A01">
            <w:pPr>
              <w:spacing w:line="276" w:lineRule="auto"/>
              <w:rPr>
                <w:rFonts w:ascii="Arial" w:eastAsia="宋体" w:hAnsi="Arial"/>
              </w:rPr>
            </w:pPr>
            <w:r w:rsidRPr="009D56F6">
              <w:rPr>
                <w:rFonts w:ascii="Arial" w:eastAsia="宋体" w:hAnsi="Arial"/>
              </w:rPr>
              <w:t>400 mm</w:t>
            </w:r>
          </w:p>
        </w:tc>
        <w:tc>
          <w:tcPr>
            <w:tcW w:w="1417" w:type="dxa"/>
            <w:shd w:val="clear" w:color="auto" w:fill="auto"/>
            <w:vAlign w:val="center"/>
          </w:tcPr>
          <w:p w14:paraId="49F3257B" w14:textId="4233ABCD" w:rsidR="00C878BF" w:rsidRPr="009D56F6" w:rsidRDefault="00C878BF" w:rsidP="009B3A01">
            <w:pPr>
              <w:spacing w:line="276" w:lineRule="auto"/>
              <w:rPr>
                <w:rFonts w:ascii="Arial" w:eastAsia="宋体" w:hAnsi="Arial"/>
              </w:rPr>
            </w:pPr>
            <w:r w:rsidRPr="009D56F6">
              <w:rPr>
                <w:rFonts w:ascii="Arial" w:eastAsia="宋体" w:hAnsi="Arial"/>
              </w:rPr>
              <w:t>15,75 in</w:t>
            </w:r>
          </w:p>
        </w:tc>
      </w:tr>
      <w:tr w:rsidR="00C04B88" w:rsidRPr="009D56F6" w14:paraId="68EA2783" w14:textId="77777777" w:rsidTr="00743B0B">
        <w:trPr>
          <w:trHeight w:val="454"/>
          <w:jc w:val="center"/>
        </w:trPr>
        <w:tc>
          <w:tcPr>
            <w:tcW w:w="1271" w:type="dxa"/>
            <w:vAlign w:val="center"/>
          </w:tcPr>
          <w:p w14:paraId="3C7D7BD9" w14:textId="71FDF647" w:rsidR="00C878BF" w:rsidRPr="009D56F6" w:rsidRDefault="00C878BF" w:rsidP="009B3A01">
            <w:pPr>
              <w:spacing w:line="276" w:lineRule="auto"/>
              <w:rPr>
                <w:rFonts w:ascii="Arial" w:eastAsia="宋体" w:hAnsi="Arial"/>
                <w:b/>
              </w:rPr>
            </w:pPr>
            <w:r w:rsidRPr="009D56F6">
              <w:rPr>
                <w:rFonts w:ascii="Arial" w:eastAsia="宋体" w:hAnsi="Arial"/>
                <w:b/>
              </w:rPr>
              <w:t>Y</w:t>
            </w:r>
          </w:p>
        </w:tc>
        <w:tc>
          <w:tcPr>
            <w:tcW w:w="1418" w:type="dxa"/>
            <w:shd w:val="clear" w:color="auto" w:fill="auto"/>
            <w:vAlign w:val="center"/>
          </w:tcPr>
          <w:p w14:paraId="48424C70" w14:textId="0497840B" w:rsidR="00C878BF" w:rsidRPr="009D56F6" w:rsidRDefault="00C878BF" w:rsidP="009B3A01">
            <w:pPr>
              <w:spacing w:line="276" w:lineRule="auto"/>
              <w:rPr>
                <w:rFonts w:ascii="Arial" w:eastAsia="宋体" w:hAnsi="Arial"/>
              </w:rPr>
            </w:pPr>
            <w:r w:rsidRPr="009D56F6">
              <w:rPr>
                <w:rFonts w:ascii="Arial" w:eastAsia="宋体" w:hAnsi="Arial"/>
              </w:rPr>
              <w:t>330 mm</w:t>
            </w:r>
          </w:p>
        </w:tc>
        <w:tc>
          <w:tcPr>
            <w:tcW w:w="1275" w:type="dxa"/>
            <w:shd w:val="clear" w:color="auto" w:fill="auto"/>
            <w:vAlign w:val="center"/>
          </w:tcPr>
          <w:p w14:paraId="648C5408" w14:textId="45F820ED" w:rsidR="00C878BF" w:rsidRPr="009D56F6" w:rsidRDefault="00C878BF" w:rsidP="009B3A01">
            <w:pPr>
              <w:spacing w:line="276" w:lineRule="auto"/>
              <w:rPr>
                <w:rFonts w:ascii="Arial" w:eastAsia="宋体" w:hAnsi="Arial"/>
              </w:rPr>
            </w:pPr>
            <w:r w:rsidRPr="009D56F6">
              <w:rPr>
                <w:rFonts w:ascii="Arial" w:eastAsia="宋体" w:hAnsi="Arial"/>
              </w:rPr>
              <w:t>12,99 in</w:t>
            </w:r>
          </w:p>
        </w:tc>
        <w:tc>
          <w:tcPr>
            <w:tcW w:w="1418" w:type="dxa"/>
            <w:shd w:val="clear" w:color="auto" w:fill="auto"/>
            <w:vAlign w:val="center"/>
          </w:tcPr>
          <w:p w14:paraId="37696068" w14:textId="10AF6293" w:rsidR="00C878BF" w:rsidRPr="009D56F6" w:rsidRDefault="00C878BF" w:rsidP="009B3A01">
            <w:pPr>
              <w:spacing w:line="276" w:lineRule="auto"/>
              <w:rPr>
                <w:rFonts w:ascii="Arial" w:eastAsia="宋体" w:hAnsi="Arial"/>
              </w:rPr>
            </w:pPr>
            <w:r w:rsidRPr="009D56F6">
              <w:rPr>
                <w:rFonts w:ascii="Arial" w:eastAsia="宋体" w:hAnsi="Arial"/>
              </w:rPr>
              <w:t>300 mm</w:t>
            </w:r>
          </w:p>
        </w:tc>
        <w:tc>
          <w:tcPr>
            <w:tcW w:w="1417" w:type="dxa"/>
            <w:shd w:val="clear" w:color="auto" w:fill="auto"/>
            <w:vAlign w:val="center"/>
          </w:tcPr>
          <w:p w14:paraId="7126647E" w14:textId="606369D4" w:rsidR="00C878BF" w:rsidRPr="009D56F6" w:rsidRDefault="00C878BF" w:rsidP="009B3A01">
            <w:pPr>
              <w:spacing w:line="276" w:lineRule="auto"/>
              <w:rPr>
                <w:rFonts w:ascii="Arial" w:eastAsia="宋体" w:hAnsi="Arial"/>
              </w:rPr>
            </w:pPr>
            <w:r w:rsidRPr="009D56F6">
              <w:rPr>
                <w:rFonts w:ascii="Arial" w:eastAsia="宋体" w:hAnsi="Arial"/>
              </w:rPr>
              <w:t>11,81 in</w:t>
            </w:r>
          </w:p>
        </w:tc>
      </w:tr>
      <w:tr w:rsidR="00C04B88" w:rsidRPr="009D56F6" w14:paraId="21CC77F0" w14:textId="77777777" w:rsidTr="00743B0B">
        <w:trPr>
          <w:trHeight w:val="454"/>
          <w:jc w:val="center"/>
        </w:trPr>
        <w:tc>
          <w:tcPr>
            <w:tcW w:w="1271" w:type="dxa"/>
            <w:vAlign w:val="center"/>
          </w:tcPr>
          <w:p w14:paraId="155FCA01" w14:textId="0BF565BC" w:rsidR="00C878BF" w:rsidRPr="009D56F6" w:rsidRDefault="00C878BF" w:rsidP="009B3A01">
            <w:pPr>
              <w:spacing w:line="276" w:lineRule="auto"/>
              <w:rPr>
                <w:rFonts w:ascii="Arial" w:eastAsia="宋体" w:hAnsi="Arial"/>
                <w:b/>
              </w:rPr>
            </w:pPr>
            <w:r w:rsidRPr="009D56F6">
              <w:rPr>
                <w:rFonts w:ascii="Arial" w:eastAsia="宋体" w:hAnsi="Arial"/>
                <w:b/>
              </w:rPr>
              <w:t>Z</w:t>
            </w:r>
          </w:p>
        </w:tc>
        <w:tc>
          <w:tcPr>
            <w:tcW w:w="1418" w:type="dxa"/>
            <w:shd w:val="clear" w:color="auto" w:fill="auto"/>
            <w:vAlign w:val="center"/>
          </w:tcPr>
          <w:p w14:paraId="3F652CCB" w14:textId="2922A9F0" w:rsidR="00C878BF" w:rsidRPr="009D56F6" w:rsidRDefault="00C878BF" w:rsidP="009B3A01">
            <w:pPr>
              <w:spacing w:line="276" w:lineRule="auto"/>
              <w:rPr>
                <w:rFonts w:ascii="Arial" w:eastAsia="宋体" w:hAnsi="Arial"/>
              </w:rPr>
            </w:pPr>
            <w:r w:rsidRPr="009D56F6">
              <w:rPr>
                <w:rFonts w:ascii="Arial" w:eastAsia="宋体" w:hAnsi="Arial"/>
              </w:rPr>
              <w:t>840 mm</w:t>
            </w:r>
          </w:p>
        </w:tc>
        <w:tc>
          <w:tcPr>
            <w:tcW w:w="1275" w:type="dxa"/>
            <w:shd w:val="clear" w:color="auto" w:fill="auto"/>
            <w:vAlign w:val="center"/>
          </w:tcPr>
          <w:p w14:paraId="3D879195" w14:textId="3FFCEB34" w:rsidR="00C878BF" w:rsidRPr="009D56F6" w:rsidRDefault="00C878BF" w:rsidP="009B3A01">
            <w:pPr>
              <w:spacing w:line="276" w:lineRule="auto"/>
              <w:rPr>
                <w:rFonts w:ascii="Arial" w:eastAsia="宋体" w:hAnsi="Arial"/>
              </w:rPr>
            </w:pPr>
            <w:r w:rsidRPr="009D56F6">
              <w:rPr>
                <w:rFonts w:ascii="Arial" w:eastAsia="宋体" w:hAnsi="Arial"/>
              </w:rPr>
              <w:t>33,07 in</w:t>
            </w:r>
          </w:p>
        </w:tc>
        <w:tc>
          <w:tcPr>
            <w:tcW w:w="1418" w:type="dxa"/>
            <w:shd w:val="clear" w:color="auto" w:fill="auto"/>
            <w:vAlign w:val="center"/>
          </w:tcPr>
          <w:p w14:paraId="50435001" w14:textId="646CC0F2" w:rsidR="00C878BF" w:rsidRPr="009D56F6" w:rsidRDefault="00C878BF" w:rsidP="009B3A01">
            <w:pPr>
              <w:spacing w:line="276" w:lineRule="auto"/>
              <w:rPr>
                <w:rFonts w:ascii="Arial" w:eastAsia="宋体" w:hAnsi="Arial"/>
              </w:rPr>
            </w:pPr>
            <w:r w:rsidRPr="009D56F6">
              <w:rPr>
                <w:rFonts w:ascii="Arial" w:eastAsia="宋体" w:hAnsi="Arial"/>
              </w:rPr>
              <w:t>840 mm</w:t>
            </w:r>
          </w:p>
        </w:tc>
        <w:tc>
          <w:tcPr>
            <w:tcW w:w="1417" w:type="dxa"/>
            <w:shd w:val="clear" w:color="auto" w:fill="auto"/>
            <w:vAlign w:val="center"/>
          </w:tcPr>
          <w:p w14:paraId="0A816A02" w14:textId="3F59E9FF" w:rsidR="00C878BF" w:rsidRPr="009D56F6" w:rsidRDefault="00C878BF" w:rsidP="009B3A01">
            <w:pPr>
              <w:spacing w:line="276" w:lineRule="auto"/>
              <w:rPr>
                <w:rFonts w:ascii="Arial" w:eastAsia="宋体" w:hAnsi="Arial"/>
              </w:rPr>
            </w:pPr>
            <w:r w:rsidRPr="009D56F6">
              <w:rPr>
                <w:rFonts w:ascii="Arial" w:eastAsia="宋体" w:hAnsi="Arial"/>
              </w:rPr>
              <w:t>33,07 in</w:t>
            </w:r>
          </w:p>
        </w:tc>
      </w:tr>
    </w:tbl>
    <w:p w14:paraId="383FBD44" w14:textId="5280CEEC" w:rsidR="00655ED4" w:rsidRPr="009D56F6" w:rsidRDefault="00655ED4" w:rsidP="00380F61">
      <w:pPr>
        <w:pStyle w:val="FigureTittle"/>
        <w:rPr>
          <w:rFonts w:eastAsia="宋体" w:cs="Arial"/>
          <w:noProof/>
        </w:rPr>
      </w:pPr>
    </w:p>
    <w:p w14:paraId="19FB0863" w14:textId="328F0AA7" w:rsidR="00655ED4" w:rsidRPr="009D56F6" w:rsidRDefault="00655ED4" w:rsidP="00380F61">
      <w:pPr>
        <w:pStyle w:val="FigureTittle"/>
        <w:rPr>
          <w:rFonts w:eastAsia="宋体" w:cs="Arial"/>
          <w:noProof/>
        </w:rPr>
      </w:pPr>
      <w:r w:rsidRPr="009D56F6">
        <w:rPr>
          <w:rFonts w:eastAsia="宋体" w:cs="Arial"/>
          <w:noProof/>
          <w:lang w:val="en-US"/>
        </w:rPr>
        <w:lastRenderedPageBreak/>
        <w:drawing>
          <wp:inline distT="0" distB="0" distL="0" distR="0" wp14:anchorId="378D2813" wp14:editId="7C5E27B2">
            <wp:extent cx="2915728" cy="4219328"/>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1">
                      <a:extLst>
                        <a:ext uri="{28A0092B-C50C-407E-A947-70E740481C1C}">
                          <a14:useLocalDpi xmlns:a14="http://schemas.microsoft.com/office/drawing/2010/main" val="0"/>
                        </a:ext>
                      </a:extLst>
                    </a:blip>
                    <a:stretch>
                      <a:fillRect/>
                    </a:stretch>
                  </pic:blipFill>
                  <pic:spPr>
                    <a:xfrm>
                      <a:off x="0" y="0"/>
                      <a:ext cx="2922213" cy="4228712"/>
                    </a:xfrm>
                    <a:prstGeom prst="rect">
                      <a:avLst/>
                    </a:prstGeom>
                  </pic:spPr>
                </pic:pic>
              </a:graphicData>
            </a:graphic>
          </wp:inline>
        </w:drawing>
      </w:r>
    </w:p>
    <w:p w14:paraId="4E7D71F7" w14:textId="462A8F3D" w:rsidR="00655ED4" w:rsidRPr="009D56F6" w:rsidRDefault="00BC586E" w:rsidP="00380F61">
      <w:pPr>
        <w:pStyle w:val="FigureTittle"/>
        <w:rPr>
          <w:rFonts w:eastAsia="宋体" w:cs="Arial"/>
          <w:noProof/>
        </w:rPr>
      </w:pPr>
      <w:r w:rsidRPr="009D56F6">
        <w:rPr>
          <w:rFonts w:eastAsia="宋体" w:cs="Arial"/>
          <w:noProof/>
          <w:lang w:val="en-US"/>
        </w:rPr>
        <mc:AlternateContent>
          <mc:Choice Requires="wps">
            <w:drawing>
              <wp:inline distT="0" distB="0" distL="0" distR="0" wp14:anchorId="4BF7F239" wp14:editId="11191E19">
                <wp:extent cx="2879725" cy="635"/>
                <wp:effectExtent l="0" t="0" r="0" b="8890"/>
                <wp:docPr id="29" name="文本框 29"/>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10E8AC9C" w14:textId="6B012454" w:rsidR="00247086" w:rsidRPr="00FA5517" w:rsidRDefault="00247086" w:rsidP="00380F61">
                            <w:pPr>
                              <w:pStyle w:val="FigureTittle"/>
                            </w:pPr>
                            <w:r>
                              <w:t xml:space="preserve">Abbildung </w:t>
                            </w:r>
                            <w:r w:rsidR="002050EB">
                              <w:fldChar w:fldCharType="begin"/>
                            </w:r>
                            <w:r w:rsidR="002050EB">
                              <w:instrText xml:space="preserve"> STYLEREF 1 \s </w:instrText>
                            </w:r>
                            <w:r w:rsidR="002050EB">
                              <w:fldChar w:fldCharType="separate"/>
                            </w:r>
                            <w:r w:rsidR="00AF5E30">
                              <w:rPr>
                                <w:noProof/>
                              </w:rPr>
                              <w:t>9</w:t>
                            </w:r>
                            <w:r w:rsidR="002050EB">
                              <w:rPr>
                                <w:noProof/>
                              </w:rPr>
                              <w:fldChar w:fldCharType="end"/>
                            </w:r>
                            <w:r>
                              <w:noBreakHyphen/>
                            </w:r>
                            <w:r w:rsidR="002050EB">
                              <w:fldChar w:fldCharType="begin"/>
                            </w:r>
                            <w:r w:rsidR="002050EB">
                              <w:instrText xml:space="preserve"> SEQ Figure \* ARABIC \s 1 </w:instrText>
                            </w:r>
                            <w:r w:rsidR="002050EB">
                              <w:fldChar w:fldCharType="separate"/>
                            </w:r>
                            <w:r w:rsidR="00AF5E30">
                              <w:rPr>
                                <w:noProof/>
                              </w:rPr>
                              <w:t>2</w:t>
                            </w:r>
                            <w:r w:rsidR="002050EB">
                              <w:rPr>
                                <w:noProof/>
                              </w:rPr>
                              <w:fldChar w:fldCharType="end"/>
                            </w:r>
                            <w:r>
                              <w:t xml:space="preserve"> Spezifikationen Bedienbare Elemente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F7F239" id="文本框 29" o:spid="_x0000_s1057" type="#_x0000_t202" style="width:22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" stroked="f">
                <v:textbox style="mso-fit-shape-to-text:t" inset="0,0,0,0">
                  <w:txbxContent>
                    <w:p w14:paraId="10E8AC9C" w14:textId="6B012454" w:rsidR="00247086" w:rsidRPr="00FA5517" w:rsidRDefault="00247086" w:rsidP="00380F61">
                      <w:pPr>
                        <w:pStyle w:val="FigureTittle"/>
                      </w:pPr>
                      <w:r>
                        <w:t xml:space="preserve">Abbildung </w:t>
                      </w:r>
                      <w:r w:rsidR="002050EB">
                        <w:fldChar w:fldCharType="begin"/>
                      </w:r>
                      <w:r w:rsidR="002050EB">
                        <w:instrText xml:space="preserve"> STYLEREF 1 \s </w:instrText>
                      </w:r>
                      <w:r w:rsidR="002050EB">
                        <w:fldChar w:fldCharType="separate"/>
                      </w:r>
                      <w:r w:rsidR="00AF5E30">
                        <w:rPr>
                          <w:noProof/>
                        </w:rPr>
                        <w:t>9</w:t>
                      </w:r>
                      <w:r w:rsidR="002050EB">
                        <w:rPr>
                          <w:noProof/>
                        </w:rPr>
                        <w:fldChar w:fldCharType="end"/>
                      </w:r>
                      <w:r>
                        <w:noBreakHyphen/>
                      </w:r>
                      <w:r w:rsidR="002050EB">
                        <w:fldChar w:fldCharType="begin"/>
                      </w:r>
                      <w:r w:rsidR="002050EB">
                        <w:instrText xml:space="preserve"> SEQ Figure \* ARABIC \s 1 </w:instrText>
                      </w:r>
                      <w:r w:rsidR="002050EB">
                        <w:fldChar w:fldCharType="separate"/>
                      </w:r>
                      <w:r w:rsidR="00AF5E30">
                        <w:rPr>
                          <w:noProof/>
                        </w:rPr>
                        <w:t>2</w:t>
                      </w:r>
                      <w:r w:rsidR="002050EB">
                        <w:rPr>
                          <w:noProof/>
                        </w:rPr>
                        <w:fldChar w:fldCharType="end"/>
                      </w:r>
                      <w:r>
                        <w:t xml:space="preserve"> Spezifikationen Bedienbare Elemente</w:t>
                      </w:r>
                    </w:p>
                  </w:txbxContent>
                </v:textbox>
                <w10:anchorlock/>
              </v:shape>
            </w:pict>
          </mc:Fallback>
        </mc:AlternateContent>
      </w:r>
    </w:p>
    <w:p w14:paraId="335818E9" w14:textId="0BA4623A" w:rsidR="00FE4C69" w:rsidRPr="009D56F6" w:rsidRDefault="00FE4C6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6</w:t>
      </w:r>
      <w:r w:rsidR="00DF431C" w:rsidRPr="009D56F6">
        <w:rPr>
          <w:rFonts w:eastAsia="宋体" w:cs="Arial"/>
          <w:noProof/>
        </w:rPr>
        <w:fldChar w:fldCharType="end"/>
      </w:r>
      <w:r w:rsidRPr="009D56F6">
        <w:rPr>
          <w:rFonts w:eastAsia="宋体" w:cs="Arial"/>
        </w:rPr>
        <w:t xml:space="preserve"> Spezifikationen Bedienbare Elemente</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C04B88" w:rsidRPr="009D56F6" w14:paraId="5FEE0576"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77777777" w:rsidR="00EC332A" w:rsidRPr="009D56F6" w:rsidRDefault="00EC332A" w:rsidP="009B3A01">
            <w:pPr>
              <w:spacing w:line="276" w:lineRule="auto"/>
              <w:rPr>
                <w:rFonts w:eastAsia="宋体"/>
              </w:rPr>
            </w:pPr>
            <w:r w:rsidRPr="009D56F6">
              <w:rPr>
                <w:rFonts w:eastAsia="宋体"/>
              </w:rPr>
              <w:t>Parameter</w:t>
            </w:r>
          </w:p>
        </w:tc>
        <w:tc>
          <w:tcPr>
            <w:tcW w:w="4253" w:type="dxa"/>
            <w:vMerge w:val="restart"/>
          </w:tcPr>
          <w:p w14:paraId="2EE3DDBA" w14:textId="09E59E7F" w:rsidR="00EC332A" w:rsidRPr="009D56F6" w:rsidRDefault="00EC332A" w:rsidP="009B3A01">
            <w:pPr>
              <w:spacing w:line="276" w:lineRule="auto"/>
              <w:jc w:val="left"/>
              <w:rPr>
                <w:rFonts w:eastAsia="宋体"/>
              </w:rPr>
            </w:pPr>
            <w:r w:rsidRPr="009D56F6">
              <w:rPr>
                <w:rFonts w:eastAsia="宋体"/>
              </w:rPr>
              <w:t>Beschreibung</w:t>
            </w:r>
          </w:p>
        </w:tc>
        <w:tc>
          <w:tcPr>
            <w:tcW w:w="1417" w:type="dxa"/>
            <w:gridSpan w:val="2"/>
          </w:tcPr>
          <w:p w14:paraId="3F8B594F" w14:textId="78F37531" w:rsidR="00EC332A" w:rsidRPr="009D56F6" w:rsidRDefault="00EC332A" w:rsidP="009B3A01">
            <w:pPr>
              <w:spacing w:line="276" w:lineRule="auto"/>
              <w:jc w:val="left"/>
              <w:rPr>
                <w:rFonts w:eastAsia="宋体"/>
              </w:rPr>
            </w:pPr>
            <w:r w:rsidRPr="009D56F6">
              <w:rPr>
                <w:rFonts w:eastAsia="宋体"/>
              </w:rPr>
              <w:t>Spezifikation</w:t>
            </w:r>
          </w:p>
        </w:tc>
      </w:tr>
      <w:tr w:rsidR="00C04B88" w:rsidRPr="009D56F6" w14:paraId="158082FF"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9D56F6" w:rsidRDefault="00EC332A" w:rsidP="009B3A01">
            <w:pPr>
              <w:spacing w:line="276" w:lineRule="auto"/>
              <w:rPr>
                <w:rFonts w:eastAsia="宋体"/>
              </w:rPr>
            </w:pPr>
          </w:p>
        </w:tc>
        <w:tc>
          <w:tcPr>
            <w:tcW w:w="4253" w:type="dxa"/>
            <w:vMerge/>
          </w:tcPr>
          <w:p w14:paraId="6E087A82" w14:textId="77777777" w:rsidR="00EC332A" w:rsidRPr="009D56F6" w:rsidRDefault="00EC332A" w:rsidP="009B3A01">
            <w:pPr>
              <w:spacing w:line="276" w:lineRule="auto"/>
              <w:jc w:val="left"/>
              <w:rPr>
                <w:rFonts w:eastAsia="宋体"/>
              </w:rPr>
            </w:pPr>
          </w:p>
        </w:tc>
        <w:tc>
          <w:tcPr>
            <w:tcW w:w="709" w:type="dxa"/>
          </w:tcPr>
          <w:p w14:paraId="477D5E56" w14:textId="76BDE509" w:rsidR="00EC332A" w:rsidRPr="009D56F6" w:rsidRDefault="00EC332A" w:rsidP="009B3A01">
            <w:pPr>
              <w:spacing w:line="276" w:lineRule="auto"/>
              <w:jc w:val="left"/>
              <w:rPr>
                <w:rFonts w:eastAsia="宋体"/>
              </w:rPr>
            </w:pPr>
            <w:r w:rsidRPr="009D56F6">
              <w:rPr>
                <w:rFonts w:eastAsia="宋体"/>
              </w:rPr>
              <w:t>mm</w:t>
            </w:r>
          </w:p>
        </w:tc>
        <w:tc>
          <w:tcPr>
            <w:tcW w:w="708" w:type="dxa"/>
          </w:tcPr>
          <w:p w14:paraId="2F98D718" w14:textId="77777777" w:rsidR="00EC332A" w:rsidRPr="009D56F6" w:rsidRDefault="00EC332A" w:rsidP="009B3A01">
            <w:pPr>
              <w:spacing w:line="276" w:lineRule="auto"/>
              <w:jc w:val="left"/>
              <w:rPr>
                <w:rFonts w:eastAsia="宋体"/>
              </w:rPr>
            </w:pPr>
            <w:r w:rsidRPr="009D56F6">
              <w:rPr>
                <w:rFonts w:eastAsia="宋体"/>
              </w:rPr>
              <w:t>in</w:t>
            </w:r>
          </w:p>
        </w:tc>
      </w:tr>
      <w:tr w:rsidR="00C04B88" w:rsidRPr="009D56F6" w14:paraId="2205CA6B" w14:textId="77777777" w:rsidTr="00743B0B">
        <w:trPr>
          <w:trHeight w:val="340"/>
          <w:jc w:val="center"/>
        </w:trPr>
        <w:tc>
          <w:tcPr>
            <w:tcW w:w="1129" w:type="dxa"/>
            <w:vAlign w:val="center"/>
          </w:tcPr>
          <w:p w14:paraId="7E2E2ADA" w14:textId="3D51EB4A" w:rsidR="00820F58" w:rsidRPr="009D56F6" w:rsidRDefault="00655ED4" w:rsidP="009B3A01">
            <w:pPr>
              <w:spacing w:line="276" w:lineRule="auto"/>
              <w:jc w:val="both"/>
              <w:rPr>
                <w:rFonts w:ascii="Arial" w:eastAsia="宋体" w:hAnsi="Arial"/>
                <w:b/>
              </w:rPr>
            </w:pPr>
            <w:r w:rsidRPr="009D56F6">
              <w:rPr>
                <w:rFonts w:ascii="Arial" w:eastAsia="宋体" w:hAnsi="Arial"/>
                <w:b/>
              </w:rPr>
              <w:t>X1</w:t>
            </w:r>
          </w:p>
        </w:tc>
        <w:tc>
          <w:tcPr>
            <w:tcW w:w="4253" w:type="dxa"/>
            <w:vAlign w:val="center"/>
          </w:tcPr>
          <w:p w14:paraId="757B3FFB" w14:textId="288C23B3" w:rsidR="00820F58" w:rsidRPr="009D56F6" w:rsidRDefault="00820F58" w:rsidP="009B3A01">
            <w:pPr>
              <w:spacing w:line="276" w:lineRule="auto"/>
              <w:rPr>
                <w:rFonts w:ascii="Arial" w:eastAsia="宋体" w:hAnsi="Arial"/>
              </w:rPr>
            </w:pPr>
            <w:r w:rsidRPr="009D56F6">
              <w:rPr>
                <w:rFonts w:ascii="Arial" w:eastAsia="宋体" w:hAnsi="Arial"/>
              </w:rPr>
              <w:t>Das höchste vom Benutzer zu bedienende Element des MaxiCharger</w:t>
            </w:r>
          </w:p>
        </w:tc>
        <w:tc>
          <w:tcPr>
            <w:tcW w:w="709" w:type="dxa"/>
            <w:vAlign w:val="center"/>
          </w:tcPr>
          <w:p w14:paraId="4C2EF291" w14:textId="45E5E738" w:rsidR="00820F58" w:rsidRPr="009D56F6" w:rsidRDefault="00820F58" w:rsidP="009B3A01">
            <w:pPr>
              <w:spacing w:line="276" w:lineRule="auto"/>
              <w:jc w:val="both"/>
              <w:rPr>
                <w:rFonts w:ascii="Arial" w:eastAsia="宋体" w:hAnsi="Arial"/>
              </w:rPr>
            </w:pPr>
            <w:r w:rsidRPr="009D56F6">
              <w:rPr>
                <w:rFonts w:ascii="Arial" w:eastAsia="宋体" w:hAnsi="Arial"/>
              </w:rPr>
              <w:t>1350</w:t>
            </w:r>
          </w:p>
        </w:tc>
        <w:tc>
          <w:tcPr>
            <w:tcW w:w="708" w:type="dxa"/>
            <w:vAlign w:val="center"/>
          </w:tcPr>
          <w:p w14:paraId="401C8ACE" w14:textId="0BF5C7AC" w:rsidR="00820F58" w:rsidRPr="009D56F6" w:rsidRDefault="00820F58" w:rsidP="009B3A01">
            <w:pPr>
              <w:spacing w:line="276" w:lineRule="auto"/>
              <w:jc w:val="both"/>
              <w:rPr>
                <w:rFonts w:ascii="Arial" w:eastAsia="宋体" w:hAnsi="Arial"/>
              </w:rPr>
            </w:pPr>
            <w:r w:rsidRPr="009D56F6">
              <w:rPr>
                <w:rFonts w:ascii="Arial" w:eastAsia="宋体" w:hAnsi="Arial"/>
              </w:rPr>
              <w:t>53,15</w:t>
            </w:r>
          </w:p>
        </w:tc>
      </w:tr>
      <w:tr w:rsidR="00C04B88" w:rsidRPr="009D56F6" w14:paraId="07E0E1F1" w14:textId="77777777" w:rsidTr="00743B0B">
        <w:trPr>
          <w:trHeight w:val="340"/>
          <w:jc w:val="center"/>
        </w:trPr>
        <w:tc>
          <w:tcPr>
            <w:tcW w:w="1129" w:type="dxa"/>
            <w:vAlign w:val="center"/>
          </w:tcPr>
          <w:p w14:paraId="53332C95" w14:textId="739091CB" w:rsidR="00EC332A" w:rsidRPr="009D56F6" w:rsidRDefault="00655ED4" w:rsidP="009B3A01">
            <w:pPr>
              <w:spacing w:line="276" w:lineRule="auto"/>
              <w:rPr>
                <w:rFonts w:ascii="Arial" w:eastAsia="宋体" w:hAnsi="Arial"/>
                <w:b/>
                <w:i/>
              </w:rPr>
            </w:pPr>
            <w:r w:rsidRPr="009D56F6">
              <w:rPr>
                <w:rFonts w:ascii="Arial" w:eastAsia="宋体" w:hAnsi="Arial"/>
                <w:b/>
              </w:rPr>
              <w:t>X2</w:t>
            </w:r>
          </w:p>
        </w:tc>
        <w:tc>
          <w:tcPr>
            <w:tcW w:w="4253" w:type="dxa"/>
            <w:vAlign w:val="center"/>
          </w:tcPr>
          <w:p w14:paraId="39AFE355" w14:textId="72EA5433" w:rsidR="00EC332A" w:rsidRPr="009D56F6" w:rsidRDefault="00EC332A" w:rsidP="009B3A01">
            <w:pPr>
              <w:spacing w:line="276" w:lineRule="auto"/>
              <w:jc w:val="both"/>
              <w:rPr>
                <w:rFonts w:ascii="Arial" w:eastAsia="宋体" w:hAnsi="Arial"/>
              </w:rPr>
            </w:pPr>
            <w:r w:rsidRPr="009D56F6">
              <w:rPr>
                <w:rFonts w:ascii="Arial" w:eastAsia="宋体" w:hAnsi="Arial"/>
              </w:rPr>
              <w:t>Das niedrigste vom Benutzer zu bedienende Element des MaxiCharger</w:t>
            </w:r>
          </w:p>
        </w:tc>
        <w:tc>
          <w:tcPr>
            <w:tcW w:w="709" w:type="dxa"/>
            <w:vAlign w:val="center"/>
          </w:tcPr>
          <w:p w14:paraId="6D42356E" w14:textId="1452706E" w:rsidR="00EC332A" w:rsidRPr="009D56F6" w:rsidRDefault="00EC332A" w:rsidP="009B3A01">
            <w:pPr>
              <w:spacing w:line="276" w:lineRule="auto"/>
              <w:jc w:val="both"/>
              <w:rPr>
                <w:rFonts w:ascii="Arial" w:eastAsia="宋体" w:hAnsi="Arial"/>
              </w:rPr>
            </w:pPr>
            <w:r w:rsidRPr="009D56F6">
              <w:rPr>
                <w:rFonts w:ascii="Arial" w:eastAsia="宋体" w:hAnsi="Arial"/>
              </w:rPr>
              <w:t>766</w:t>
            </w:r>
          </w:p>
        </w:tc>
        <w:tc>
          <w:tcPr>
            <w:tcW w:w="708" w:type="dxa"/>
            <w:vAlign w:val="center"/>
          </w:tcPr>
          <w:p w14:paraId="2008ACFB" w14:textId="7E205E67" w:rsidR="00EC332A" w:rsidRPr="009D56F6" w:rsidRDefault="00EC332A" w:rsidP="009B3A01">
            <w:pPr>
              <w:spacing w:line="276" w:lineRule="auto"/>
              <w:jc w:val="both"/>
              <w:rPr>
                <w:rFonts w:ascii="Arial" w:eastAsia="宋体" w:hAnsi="Arial"/>
              </w:rPr>
            </w:pPr>
            <w:r w:rsidRPr="009D56F6">
              <w:rPr>
                <w:rFonts w:ascii="Arial" w:eastAsia="宋体" w:hAnsi="Arial"/>
              </w:rPr>
              <w:t>30,16</w:t>
            </w:r>
          </w:p>
        </w:tc>
      </w:tr>
      <w:tr w:rsidR="00C04B88" w:rsidRPr="009D56F6" w14:paraId="1D425078" w14:textId="77777777" w:rsidTr="00743B0B">
        <w:trPr>
          <w:trHeight w:val="340"/>
          <w:jc w:val="center"/>
        </w:trPr>
        <w:tc>
          <w:tcPr>
            <w:tcW w:w="1129" w:type="dxa"/>
            <w:vAlign w:val="center"/>
          </w:tcPr>
          <w:p w14:paraId="59489C56" w14:textId="0FB61311" w:rsidR="00EC332A" w:rsidRPr="009D56F6" w:rsidRDefault="00655ED4" w:rsidP="009B3A01">
            <w:pPr>
              <w:spacing w:line="276" w:lineRule="auto"/>
              <w:rPr>
                <w:rFonts w:ascii="Arial" w:eastAsia="宋体" w:hAnsi="Arial"/>
                <w:b/>
                <w:i/>
              </w:rPr>
            </w:pPr>
            <w:r w:rsidRPr="009D56F6">
              <w:rPr>
                <w:rFonts w:ascii="Arial" w:eastAsia="宋体" w:hAnsi="Arial"/>
                <w:b/>
              </w:rPr>
              <w:t>X3</w:t>
            </w:r>
          </w:p>
        </w:tc>
        <w:tc>
          <w:tcPr>
            <w:tcW w:w="4253" w:type="dxa"/>
            <w:vAlign w:val="center"/>
          </w:tcPr>
          <w:p w14:paraId="43BE2E20" w14:textId="56767E28" w:rsidR="00EC332A" w:rsidRPr="009D56F6" w:rsidRDefault="00EC332A" w:rsidP="009B3A01">
            <w:pPr>
              <w:spacing w:line="276" w:lineRule="auto"/>
              <w:jc w:val="both"/>
              <w:rPr>
                <w:rFonts w:ascii="Arial" w:eastAsia="宋体" w:hAnsi="Arial"/>
              </w:rPr>
            </w:pPr>
            <w:r w:rsidRPr="009D56F6">
              <w:rPr>
                <w:rFonts w:ascii="Arial" w:eastAsia="宋体" w:hAnsi="Arial"/>
              </w:rPr>
              <w:t>Fundamenthöhe des MaxiCharger</w:t>
            </w:r>
          </w:p>
        </w:tc>
        <w:tc>
          <w:tcPr>
            <w:tcW w:w="709" w:type="dxa"/>
            <w:vAlign w:val="center"/>
          </w:tcPr>
          <w:p w14:paraId="51A27B83" w14:textId="2BB116A3" w:rsidR="00EC332A" w:rsidRPr="009D56F6" w:rsidRDefault="00EC332A" w:rsidP="009B3A01">
            <w:pPr>
              <w:spacing w:line="276" w:lineRule="auto"/>
              <w:jc w:val="both"/>
              <w:rPr>
                <w:rFonts w:ascii="Arial" w:eastAsia="宋体" w:hAnsi="Arial"/>
              </w:rPr>
            </w:pPr>
            <w:r w:rsidRPr="009D56F6">
              <w:rPr>
                <w:rFonts w:ascii="Arial" w:eastAsia="宋体" w:hAnsi="Arial"/>
              </w:rPr>
              <w:t>150</w:t>
            </w:r>
          </w:p>
        </w:tc>
        <w:tc>
          <w:tcPr>
            <w:tcW w:w="708" w:type="dxa"/>
            <w:vAlign w:val="center"/>
          </w:tcPr>
          <w:p w14:paraId="61693C7C" w14:textId="2DD794EC" w:rsidR="00EC332A" w:rsidRPr="009D56F6" w:rsidRDefault="00EC332A" w:rsidP="009B3A01">
            <w:pPr>
              <w:spacing w:line="276" w:lineRule="auto"/>
              <w:jc w:val="both"/>
              <w:rPr>
                <w:rFonts w:ascii="Arial" w:eastAsia="宋体" w:hAnsi="Arial"/>
              </w:rPr>
            </w:pPr>
            <w:r w:rsidRPr="009D56F6">
              <w:rPr>
                <w:rFonts w:ascii="Arial" w:eastAsia="宋体" w:hAnsi="Arial"/>
              </w:rPr>
              <w:t>5,91</w:t>
            </w:r>
          </w:p>
        </w:tc>
      </w:tr>
    </w:tbl>
    <w:p w14:paraId="1A35579C" w14:textId="30BF3BBC" w:rsidR="00222897" w:rsidRPr="009D56F6" w:rsidRDefault="00222897" w:rsidP="009B3A01">
      <w:pPr>
        <w:spacing w:line="276" w:lineRule="auto"/>
        <w:rPr>
          <w:rFonts w:eastAsia="宋体"/>
        </w:rPr>
        <w:sectPr w:rsidR="00222897" w:rsidRPr="009D56F6" w:rsidSect="00655ED4">
          <w:pgSz w:w="8392" w:h="11907"/>
          <w:pgMar w:top="567" w:right="567" w:bottom="567" w:left="567" w:header="0" w:footer="340" w:gutter="0"/>
          <w:cols w:space="720"/>
          <w:docGrid w:linePitch="245"/>
        </w:sectPr>
      </w:pPr>
      <w:bookmarkStart w:id="702" w:name="_Ref101960819"/>
    </w:p>
    <w:bookmarkEnd w:id="702"/>
    <w:p w14:paraId="2A13803F" w14:textId="677FBECC" w:rsidR="00DE3D5A" w:rsidRPr="009D56F6" w:rsidRDefault="00DE3D5A" w:rsidP="00380F61">
      <w:pPr>
        <w:pStyle w:val="FigureTittle"/>
        <w:rPr>
          <w:rFonts w:eastAsia="宋体" w:cs="Arial"/>
        </w:rPr>
      </w:pPr>
      <w:r w:rsidRPr="009D56F6">
        <w:rPr>
          <w:rFonts w:eastAsia="宋体" w:cs="Arial"/>
        </w:rPr>
        <w:lastRenderedPageBreak/>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7</w:t>
      </w:r>
      <w:r w:rsidR="00DF431C" w:rsidRPr="009D56F6">
        <w:rPr>
          <w:rFonts w:eastAsia="宋体" w:cs="Arial"/>
          <w:noProof/>
        </w:rPr>
        <w:fldChar w:fldCharType="end"/>
      </w:r>
      <w:r w:rsidRPr="009D56F6">
        <w:rPr>
          <w:rFonts w:eastAsia="宋体" w:cs="Arial"/>
        </w:rPr>
        <w:t xml:space="preserve"> Im Lieferumfang enthaltene Artikel</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C04B88" w:rsidRPr="009D56F6" w14:paraId="7B4A581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34A1E56D" w14:textId="77777777" w:rsidR="00DE3D5A" w:rsidRPr="009D56F6" w:rsidRDefault="00DE3D5A" w:rsidP="009B3A01">
            <w:pPr>
              <w:spacing w:line="276" w:lineRule="auto"/>
              <w:rPr>
                <w:rFonts w:eastAsia="宋体"/>
              </w:rPr>
            </w:pPr>
            <w:r w:rsidRPr="009D56F6">
              <w:rPr>
                <w:rFonts w:eastAsia="宋体"/>
              </w:rPr>
              <w:t>Artikel</w:t>
            </w:r>
          </w:p>
        </w:tc>
        <w:tc>
          <w:tcPr>
            <w:tcW w:w="3402" w:type="dxa"/>
          </w:tcPr>
          <w:p w14:paraId="41EB4F34" w14:textId="77777777" w:rsidR="00DE3D5A" w:rsidRPr="009D56F6" w:rsidRDefault="00DE3D5A" w:rsidP="009B3A01">
            <w:pPr>
              <w:spacing w:line="276" w:lineRule="auto"/>
              <w:rPr>
                <w:rFonts w:eastAsia="宋体"/>
              </w:rPr>
            </w:pPr>
            <w:r w:rsidRPr="009D56F6">
              <w:rPr>
                <w:rFonts w:eastAsia="宋体"/>
              </w:rPr>
              <w:t>Beschreibung</w:t>
            </w:r>
          </w:p>
        </w:tc>
      </w:tr>
      <w:tr w:rsidR="00C04B88" w:rsidRPr="009D56F6" w14:paraId="76CC7B35" w14:textId="77777777" w:rsidTr="00743B0B">
        <w:trPr>
          <w:trHeight w:val="340"/>
          <w:jc w:val="center"/>
        </w:trPr>
        <w:tc>
          <w:tcPr>
            <w:tcW w:w="3397" w:type="dxa"/>
            <w:vAlign w:val="center"/>
          </w:tcPr>
          <w:p w14:paraId="6E22D1F5" w14:textId="264031CC" w:rsidR="00DE3D5A" w:rsidRPr="009D56F6" w:rsidRDefault="00DE3D5A" w:rsidP="009B3A01">
            <w:pPr>
              <w:spacing w:line="276" w:lineRule="auto"/>
              <w:rPr>
                <w:rFonts w:ascii="Arial" w:eastAsia="宋体" w:hAnsi="Arial"/>
                <w:b/>
              </w:rPr>
            </w:pPr>
            <w:r w:rsidRPr="009D56F6">
              <w:rPr>
                <w:rFonts w:ascii="Arial" w:eastAsia="宋体" w:hAnsi="Arial"/>
                <w:b/>
              </w:rPr>
              <w:t>MaxiCharger</w:t>
            </w:r>
          </w:p>
        </w:tc>
        <w:tc>
          <w:tcPr>
            <w:tcW w:w="3402" w:type="dxa"/>
            <w:vAlign w:val="center"/>
          </w:tcPr>
          <w:p w14:paraId="48DD8F3A" w14:textId="2D7093C2" w:rsidR="00DE3D5A" w:rsidRPr="009D56F6" w:rsidRDefault="00DE3D5A" w:rsidP="009B3A01">
            <w:pPr>
              <w:spacing w:line="276" w:lineRule="auto"/>
              <w:rPr>
                <w:rFonts w:ascii="Arial" w:eastAsia="宋体" w:hAnsi="Arial"/>
              </w:rPr>
            </w:pPr>
            <w:r w:rsidRPr="009D56F6">
              <w:rPr>
                <w:rFonts w:ascii="Arial" w:eastAsia="宋体" w:hAnsi="Arial"/>
              </w:rPr>
              <w:t xml:space="preserve">Für Details siehe </w:t>
            </w:r>
            <w:r w:rsidR="00794CAA" w:rsidRPr="009D56F6">
              <w:rPr>
                <w:rStyle w:val="Char1"/>
                <w:rFonts w:eastAsia="宋体" w:cs="Arial"/>
                <w:bCs w:val="0"/>
                <w:color w:val="auto"/>
              </w:rPr>
              <w:fldChar w:fldCharType="begin"/>
            </w:r>
            <w:r w:rsidR="00794CAA" w:rsidRPr="009D56F6">
              <w:rPr>
                <w:rStyle w:val="Char1"/>
                <w:rFonts w:ascii="Arial" w:eastAsia="宋体" w:hAnsi="Arial" w:cs="Arial"/>
                <w:color w:val="auto"/>
              </w:rPr>
              <w:instrText xml:space="preserve"> REF _Ref103869934 \h </w:instrText>
            </w:r>
            <w:r w:rsidR="00794CAA" w:rsidRPr="009D56F6">
              <w:rPr>
                <w:rStyle w:val="Char1"/>
                <w:rFonts w:ascii="Arial" w:eastAsia="宋体" w:hAnsi="Arial" w:cs="Arial"/>
                <w:bCs w:val="0"/>
                <w:color w:val="auto"/>
              </w:rPr>
              <w:instrText xml:space="preserve"> \* MERGEFORMAT </w:instrText>
            </w:r>
            <w:r w:rsidR="00794CAA" w:rsidRPr="009D56F6">
              <w:rPr>
                <w:rStyle w:val="Char1"/>
                <w:rFonts w:eastAsia="宋体" w:cs="Arial"/>
                <w:bCs w:val="0"/>
                <w:color w:val="auto"/>
              </w:rPr>
            </w:r>
            <w:r w:rsidR="00794CAA" w:rsidRPr="009D56F6">
              <w:rPr>
                <w:rStyle w:val="Char1"/>
                <w:rFonts w:eastAsia="宋体" w:cs="Arial"/>
                <w:bCs w:val="0"/>
                <w:color w:val="auto"/>
              </w:rPr>
              <w:fldChar w:fldCharType="separate"/>
            </w:r>
            <w:r w:rsidR="00AF5E30" w:rsidRPr="009D56F6">
              <w:rPr>
                <w:rStyle w:val="Char1"/>
                <w:rFonts w:ascii="Arial" w:eastAsia="宋体" w:hAnsi="Arial" w:cs="Arial"/>
                <w:color w:val="auto"/>
              </w:rPr>
              <w:t>Produkt-übersicht</w:t>
            </w:r>
            <w:r w:rsidR="00794CAA" w:rsidRPr="009D56F6">
              <w:rPr>
                <w:rStyle w:val="Char1"/>
                <w:rFonts w:eastAsia="宋体" w:cs="Arial"/>
                <w:bCs w:val="0"/>
                <w:color w:val="auto"/>
              </w:rPr>
              <w:fldChar w:fldCharType="end"/>
            </w:r>
            <w:r w:rsidRPr="009D56F6">
              <w:rPr>
                <w:rFonts w:ascii="Arial" w:eastAsia="宋体" w:hAnsi="Arial"/>
              </w:rPr>
              <w:t>.</w:t>
            </w:r>
          </w:p>
        </w:tc>
      </w:tr>
      <w:tr w:rsidR="00C04B88" w:rsidRPr="009D56F6" w14:paraId="26DF3198" w14:textId="77777777" w:rsidTr="00743B0B">
        <w:trPr>
          <w:trHeight w:val="340"/>
          <w:jc w:val="center"/>
        </w:trPr>
        <w:tc>
          <w:tcPr>
            <w:tcW w:w="3397" w:type="dxa"/>
            <w:vAlign w:val="center"/>
          </w:tcPr>
          <w:p w14:paraId="1D9FA9F9" w14:textId="77777777" w:rsidR="00DE3D5A" w:rsidRPr="009D56F6" w:rsidRDefault="00DE3D5A" w:rsidP="009B3A01">
            <w:pPr>
              <w:spacing w:line="276" w:lineRule="auto"/>
              <w:jc w:val="both"/>
              <w:rPr>
                <w:rFonts w:ascii="Arial" w:eastAsia="宋体" w:hAnsi="Arial"/>
                <w:b/>
              </w:rPr>
            </w:pPr>
            <w:r w:rsidRPr="009D56F6">
              <w:rPr>
                <w:rFonts w:ascii="Arial" w:eastAsia="宋体" w:hAnsi="Arial"/>
                <w:b/>
              </w:rPr>
              <w:t>Türschlüssel</w:t>
            </w:r>
          </w:p>
        </w:tc>
        <w:tc>
          <w:tcPr>
            <w:tcW w:w="3402" w:type="dxa"/>
            <w:vAlign w:val="center"/>
          </w:tcPr>
          <w:p w14:paraId="114889E8" w14:textId="45C52963" w:rsidR="00DE3D5A" w:rsidRPr="009D56F6" w:rsidRDefault="00DE3D5A" w:rsidP="009B3A01">
            <w:pPr>
              <w:spacing w:line="276" w:lineRule="auto"/>
              <w:jc w:val="both"/>
              <w:rPr>
                <w:rFonts w:ascii="Arial" w:eastAsia="宋体" w:hAnsi="Arial"/>
              </w:rPr>
            </w:pPr>
            <w:r w:rsidRPr="009D56F6">
              <w:rPr>
                <w:rFonts w:ascii="Arial" w:eastAsia="宋体" w:hAnsi="Arial"/>
              </w:rPr>
              <w:t xml:space="preserve">Türschlüssel für </w:t>
            </w:r>
            <w:r w:rsidR="00FC522D" w:rsidRPr="009D56F6">
              <w:rPr>
                <w:rFonts w:ascii="Arial" w:eastAsia="宋体" w:hAnsi="Arial"/>
              </w:rPr>
              <w:t>die Säule</w:t>
            </w:r>
          </w:p>
        </w:tc>
      </w:tr>
    </w:tbl>
    <w:p w14:paraId="5B7E636B" w14:textId="77777777" w:rsidR="00DE3D5A" w:rsidRPr="009D56F6" w:rsidRDefault="00DE3D5A" w:rsidP="00BD2480">
      <w:pPr>
        <w:pStyle w:val="NOTE0"/>
        <w:rPr>
          <w:rFonts w:cs="Arial"/>
        </w:rPr>
      </w:pPr>
      <w:r w:rsidRPr="009D56F6">
        <w:rPr>
          <w:rFonts w:cs="Arial"/>
          <w:noProof/>
          <w:lang w:val="en-US"/>
        </w:rPr>
        <w:drawing>
          <wp:anchor distT="0" distB="0" distL="114300" distR="114300" simplePos="0" relativeHeight="252476416" behindDoc="0" locked="0" layoutInCell="1" allowOverlap="1" wp14:anchorId="43FBE582" wp14:editId="31A0767B">
            <wp:simplePos x="0" y="0"/>
            <wp:positionH relativeFrom="column">
              <wp:posOffset>10795</wp:posOffset>
            </wp:positionH>
            <wp:positionV relativeFrom="paragraph">
              <wp:posOffset>24351</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9D56F6">
        <w:rPr>
          <w:rFonts w:cs="Arial"/>
        </w:rPr>
        <w:t>HINWEIS</w:t>
      </w:r>
    </w:p>
    <w:p w14:paraId="1AB8D97D" w14:textId="77777777" w:rsidR="00DE3D5A" w:rsidRPr="009D56F6" w:rsidRDefault="00DE3D5A" w:rsidP="00BD2480">
      <w:pPr>
        <w:pStyle w:val="NOTE"/>
      </w:pPr>
      <w:r w:rsidRPr="009D56F6">
        <w:t>Es ist möglich, dass in der Lieferung mehr Teile erforderlich sind. Siehe Bestellung.</w:t>
      </w:r>
    </w:p>
    <w:p w14:paraId="407C4D2D" w14:textId="77777777" w:rsidR="00DE3D5A" w:rsidRPr="009D56F6" w:rsidRDefault="00DE3D5A" w:rsidP="009B3A01">
      <w:pPr>
        <w:spacing w:line="276" w:lineRule="auto"/>
        <w:rPr>
          <w:rFonts w:eastAsia="宋体"/>
        </w:rPr>
      </w:pPr>
    </w:p>
    <w:p w14:paraId="489400B4" w14:textId="2EA02DB4" w:rsidR="00E93887" w:rsidRPr="009D56F6" w:rsidRDefault="00E93887" w:rsidP="009B3A01">
      <w:pPr>
        <w:pStyle w:val="2"/>
        <w:spacing w:before="240" w:line="276" w:lineRule="auto"/>
        <w:rPr>
          <w:rFonts w:eastAsia="宋体" w:cs="Arial"/>
        </w:rPr>
      </w:pPr>
      <w:bookmarkStart w:id="703" w:name="_Toc106900467"/>
      <w:bookmarkStart w:id="704" w:name="_Toc120628705"/>
      <w:r w:rsidRPr="009D56F6">
        <w:rPr>
          <w:rFonts w:eastAsia="宋体" w:cs="Arial"/>
        </w:rPr>
        <w:t>Spezifikationen Kommunikationsschnittstelle</w:t>
      </w:r>
      <w:bookmarkEnd w:id="703"/>
      <w:bookmarkEnd w:id="704"/>
    </w:p>
    <w:p w14:paraId="59DBADC3" w14:textId="3CFBC26E" w:rsidR="004E223B" w:rsidRPr="009D56F6" w:rsidRDefault="004E223B"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8</w:t>
      </w:r>
      <w:r w:rsidR="00DF431C" w:rsidRPr="009D56F6">
        <w:rPr>
          <w:rFonts w:eastAsia="宋体" w:cs="Arial"/>
          <w:noProof/>
        </w:rPr>
        <w:fldChar w:fldCharType="end"/>
      </w:r>
      <w:r w:rsidRPr="009D56F6">
        <w:rPr>
          <w:rFonts w:eastAsia="宋体" w:cs="Arial"/>
        </w:rPr>
        <w:t xml:space="preserve"> Spezifikationen Kommunikationsschnittstelle</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C04B88" w:rsidRPr="009D56F6"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77777777" w:rsidR="004E223B" w:rsidRPr="009D56F6" w:rsidRDefault="004E223B" w:rsidP="009B3A01">
            <w:pPr>
              <w:spacing w:line="276" w:lineRule="auto"/>
              <w:rPr>
                <w:rFonts w:eastAsia="宋体"/>
              </w:rPr>
            </w:pPr>
            <w:r w:rsidRPr="009D56F6">
              <w:rPr>
                <w:rFonts w:eastAsia="宋体"/>
              </w:rPr>
              <w:t>Parameter</w:t>
            </w:r>
          </w:p>
        </w:tc>
        <w:tc>
          <w:tcPr>
            <w:tcW w:w="3969" w:type="dxa"/>
          </w:tcPr>
          <w:p w14:paraId="07BF5ED8" w14:textId="241EF15F" w:rsidR="004E223B" w:rsidRPr="009D56F6" w:rsidRDefault="004E223B" w:rsidP="009B3A01">
            <w:pPr>
              <w:spacing w:line="276" w:lineRule="auto"/>
              <w:jc w:val="left"/>
              <w:rPr>
                <w:rFonts w:eastAsia="宋体"/>
              </w:rPr>
            </w:pPr>
            <w:r w:rsidRPr="009D56F6">
              <w:rPr>
                <w:rFonts w:eastAsia="宋体"/>
              </w:rPr>
              <w:t>Spezifikation</w:t>
            </w:r>
          </w:p>
        </w:tc>
      </w:tr>
      <w:tr w:rsidR="00C04B88" w:rsidRPr="009D56F6" w14:paraId="3C89AE72" w14:textId="77777777" w:rsidTr="00743B0B">
        <w:trPr>
          <w:trHeight w:val="454"/>
          <w:jc w:val="center"/>
        </w:trPr>
        <w:tc>
          <w:tcPr>
            <w:tcW w:w="2830" w:type="dxa"/>
            <w:vAlign w:val="center"/>
          </w:tcPr>
          <w:p w14:paraId="36AA8CAE" w14:textId="72BC7BDB" w:rsidR="0080423D" w:rsidRPr="009D56F6" w:rsidRDefault="0080423D" w:rsidP="009B3A01">
            <w:pPr>
              <w:spacing w:line="276" w:lineRule="auto"/>
              <w:jc w:val="both"/>
              <w:rPr>
                <w:rFonts w:ascii="Arial" w:eastAsia="宋体" w:hAnsi="Arial"/>
                <w:b/>
              </w:rPr>
            </w:pPr>
            <w:r w:rsidRPr="009D56F6">
              <w:rPr>
                <w:rFonts w:ascii="Arial" w:eastAsia="宋体" w:hAnsi="Arial"/>
                <w:b/>
              </w:rPr>
              <w:t>RFID-Standard</w:t>
            </w:r>
          </w:p>
        </w:tc>
        <w:tc>
          <w:tcPr>
            <w:tcW w:w="3969" w:type="dxa"/>
            <w:vAlign w:val="center"/>
          </w:tcPr>
          <w:p w14:paraId="0987DF2E" w14:textId="0BCA48CC" w:rsidR="0080423D" w:rsidRPr="009D56F6" w:rsidRDefault="0080423D" w:rsidP="009B3A01">
            <w:pPr>
              <w:widowControl w:val="0"/>
              <w:autoSpaceDE w:val="0"/>
              <w:autoSpaceDN w:val="0"/>
              <w:adjustRightInd w:val="0"/>
              <w:spacing w:line="276" w:lineRule="auto"/>
              <w:rPr>
                <w:rFonts w:ascii="Arial" w:eastAsia="宋体" w:hAnsi="Arial"/>
                <w:kern w:val="0"/>
              </w:rPr>
            </w:pPr>
            <w:r w:rsidRPr="009D56F6">
              <w:rPr>
                <w:rFonts w:ascii="Arial" w:eastAsia="宋体" w:hAnsi="Arial"/>
              </w:rPr>
              <w:t>ISO 14443 A + B zu Abschnitt 4 ISO/IEC 15693</w:t>
            </w:r>
          </w:p>
        </w:tc>
      </w:tr>
      <w:tr w:rsidR="00C04B88" w:rsidRPr="009D56F6" w14:paraId="0F9486B8" w14:textId="77777777" w:rsidTr="00743B0B">
        <w:trPr>
          <w:trHeight w:val="454"/>
          <w:jc w:val="center"/>
        </w:trPr>
        <w:tc>
          <w:tcPr>
            <w:tcW w:w="2830" w:type="dxa"/>
            <w:vAlign w:val="center"/>
          </w:tcPr>
          <w:p w14:paraId="08F610E0" w14:textId="47676431" w:rsidR="0080423D" w:rsidRPr="009D56F6" w:rsidRDefault="0080423D" w:rsidP="009B3A01">
            <w:pPr>
              <w:spacing w:line="276" w:lineRule="auto"/>
              <w:jc w:val="both"/>
              <w:rPr>
                <w:rFonts w:ascii="Arial" w:eastAsia="宋体" w:hAnsi="Arial"/>
                <w:b/>
              </w:rPr>
            </w:pPr>
            <w:r w:rsidRPr="009D56F6">
              <w:rPr>
                <w:rFonts w:ascii="Arial" w:eastAsia="宋体" w:hAnsi="Arial"/>
                <w:b/>
              </w:rPr>
              <w:t>RFID-unterstützte Anwendungen</w:t>
            </w:r>
          </w:p>
        </w:tc>
        <w:tc>
          <w:tcPr>
            <w:tcW w:w="3969" w:type="dxa"/>
            <w:vAlign w:val="center"/>
          </w:tcPr>
          <w:p w14:paraId="184846CC"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Mifare</w:t>
            </w:r>
          </w:p>
          <w:p w14:paraId="5DD641EC"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NFC</w:t>
            </w:r>
          </w:p>
          <w:p w14:paraId="3636B588"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Calypso</w:t>
            </w:r>
          </w:p>
          <w:p w14:paraId="54F6E858"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Ultralight, Pay-Pass</w:t>
            </w:r>
          </w:p>
          <w:p w14:paraId="34883194"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HID</w:t>
            </w:r>
          </w:p>
          <w:p w14:paraId="7E4747A5" w14:textId="67E2D534" w:rsidR="0080423D" w:rsidRPr="009D56F6" w:rsidRDefault="0080423D" w:rsidP="009B3A01">
            <w:pPr>
              <w:widowControl w:val="0"/>
              <w:autoSpaceDE w:val="0"/>
              <w:autoSpaceDN w:val="0"/>
              <w:adjustRightInd w:val="0"/>
              <w:spacing w:line="276" w:lineRule="auto"/>
              <w:rPr>
                <w:rFonts w:ascii="Arial" w:eastAsia="宋体" w:hAnsi="Arial"/>
              </w:rPr>
            </w:pPr>
            <w:r w:rsidRPr="009D56F6">
              <w:rPr>
                <w:rFonts w:ascii="Arial" w:eastAsia="宋体" w:hAnsi="Arial"/>
              </w:rPr>
              <w:t>Für Informationen über die Optionen, setzen Sie sich mit dem Hersteller in Verbindung.</w:t>
            </w:r>
          </w:p>
        </w:tc>
      </w:tr>
      <w:tr w:rsidR="00C04B88" w:rsidRPr="009D56F6" w14:paraId="11C0BF91" w14:textId="77777777" w:rsidTr="00743B0B">
        <w:trPr>
          <w:trHeight w:val="454"/>
          <w:jc w:val="center"/>
        </w:trPr>
        <w:tc>
          <w:tcPr>
            <w:tcW w:w="2830" w:type="dxa"/>
            <w:vAlign w:val="center"/>
          </w:tcPr>
          <w:p w14:paraId="093D7594" w14:textId="5FF66D78" w:rsidR="0080423D" w:rsidRPr="009D56F6" w:rsidRDefault="0080423D" w:rsidP="009B3A01">
            <w:pPr>
              <w:spacing w:line="276" w:lineRule="auto"/>
              <w:jc w:val="both"/>
              <w:rPr>
                <w:rFonts w:ascii="Arial" w:eastAsia="宋体" w:hAnsi="Arial"/>
                <w:b/>
              </w:rPr>
            </w:pPr>
            <w:r w:rsidRPr="009D56F6">
              <w:rPr>
                <w:rFonts w:ascii="Arial" w:eastAsia="宋体" w:hAnsi="Arial"/>
                <w:b/>
              </w:rPr>
              <w:t>Netzwerkverbindung</w:t>
            </w:r>
          </w:p>
        </w:tc>
        <w:tc>
          <w:tcPr>
            <w:tcW w:w="3969" w:type="dxa"/>
            <w:vAlign w:val="center"/>
          </w:tcPr>
          <w:p w14:paraId="0485A034" w14:textId="77777777" w:rsidR="00331888"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3G/4G-Modem</w:t>
            </w:r>
          </w:p>
          <w:p w14:paraId="1111A4E6" w14:textId="77777777" w:rsidR="0080423D" w:rsidRPr="009D56F6" w:rsidRDefault="0080423D" w:rsidP="009A5BCF">
            <w:pPr>
              <w:pStyle w:val="ItemListinTable"/>
              <w:spacing w:before="48" w:after="48"/>
              <w:rPr>
                <w:rFonts w:ascii="Arial" w:eastAsia="宋体" w:hAnsi="Arial"/>
                <w:b w:val="0"/>
                <w:bCs w:val="0"/>
              </w:rPr>
            </w:pPr>
            <w:r w:rsidRPr="009D56F6">
              <w:rPr>
                <w:rFonts w:ascii="Arial" w:eastAsia="宋体" w:hAnsi="Arial"/>
                <w:b w:val="0"/>
                <w:bCs w:val="0"/>
              </w:rPr>
              <w:t>10/100 Base-T-Ethernet</w:t>
            </w:r>
          </w:p>
          <w:p w14:paraId="15D46F5B" w14:textId="43479FB8" w:rsidR="00331888" w:rsidRPr="009D56F6" w:rsidRDefault="00331888" w:rsidP="009A5BCF">
            <w:pPr>
              <w:pStyle w:val="ItemListinTable"/>
              <w:spacing w:before="48" w:after="48"/>
              <w:rPr>
                <w:rFonts w:ascii="Arial" w:eastAsia="宋体" w:hAnsi="Arial"/>
                <w:b w:val="0"/>
                <w:bCs w:val="0"/>
              </w:rPr>
            </w:pPr>
            <w:r w:rsidRPr="009D56F6">
              <w:rPr>
                <w:rFonts w:ascii="Arial" w:eastAsia="宋体" w:hAnsi="Arial"/>
                <w:b w:val="0"/>
                <w:bCs w:val="0"/>
              </w:rPr>
              <w:t>WiFi</w:t>
            </w:r>
          </w:p>
        </w:tc>
      </w:tr>
    </w:tbl>
    <w:p w14:paraId="7F616B73" w14:textId="77777777" w:rsidR="00E91CE3" w:rsidRPr="009D56F6" w:rsidRDefault="00E91CE3" w:rsidP="00F54A1C">
      <w:pPr>
        <w:pStyle w:val="FigureTittle"/>
        <w:spacing w:beforeLines="50" w:before="120"/>
        <w:rPr>
          <w:rFonts w:eastAsia="宋体" w:cs="Arial"/>
        </w:rPr>
      </w:pPr>
    </w:p>
    <w:p w14:paraId="04D76B67" w14:textId="2646A62A" w:rsidR="00FC0F3B" w:rsidRPr="009D56F6" w:rsidRDefault="00FC0F3B"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t xml:space="preserve"> Ethernet-Kabel-Spezifikationen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C04B88" w:rsidRPr="009D56F6"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77777777" w:rsidR="00FC0F3B" w:rsidRPr="009D56F6" w:rsidRDefault="00FC0F3B" w:rsidP="009B3A01">
            <w:pPr>
              <w:spacing w:line="276" w:lineRule="auto"/>
              <w:rPr>
                <w:rFonts w:eastAsia="宋体"/>
              </w:rPr>
            </w:pPr>
            <w:r w:rsidRPr="009D56F6">
              <w:rPr>
                <w:rFonts w:eastAsia="宋体"/>
              </w:rPr>
              <w:t>Parameter</w:t>
            </w:r>
          </w:p>
        </w:tc>
        <w:tc>
          <w:tcPr>
            <w:tcW w:w="3969" w:type="dxa"/>
          </w:tcPr>
          <w:p w14:paraId="4FF6FB70" w14:textId="77777777" w:rsidR="00FC0F3B" w:rsidRPr="009D56F6" w:rsidRDefault="00FC0F3B" w:rsidP="009B3A01">
            <w:pPr>
              <w:spacing w:line="276" w:lineRule="auto"/>
              <w:jc w:val="left"/>
              <w:rPr>
                <w:rFonts w:eastAsia="宋体"/>
              </w:rPr>
            </w:pPr>
            <w:r w:rsidRPr="009D56F6">
              <w:rPr>
                <w:rFonts w:eastAsia="宋体"/>
              </w:rPr>
              <w:t>Spezifikation</w:t>
            </w:r>
          </w:p>
        </w:tc>
      </w:tr>
      <w:tr w:rsidR="00C04B88" w:rsidRPr="009D56F6" w14:paraId="2928D776" w14:textId="77777777" w:rsidTr="00743B0B">
        <w:trPr>
          <w:trHeight w:val="340"/>
          <w:jc w:val="center"/>
        </w:trPr>
        <w:tc>
          <w:tcPr>
            <w:tcW w:w="2830" w:type="dxa"/>
            <w:vAlign w:val="center"/>
          </w:tcPr>
          <w:p w14:paraId="4380B34E" w14:textId="43DF6EDF" w:rsidR="0080423D" w:rsidRPr="009D56F6" w:rsidRDefault="0080423D" w:rsidP="009B3A01">
            <w:pPr>
              <w:spacing w:line="276" w:lineRule="auto"/>
              <w:jc w:val="both"/>
              <w:rPr>
                <w:rFonts w:ascii="Arial" w:eastAsia="宋体" w:hAnsi="Arial"/>
                <w:b/>
              </w:rPr>
            </w:pPr>
            <w:r w:rsidRPr="009D56F6">
              <w:rPr>
                <w:rFonts w:ascii="Arial" w:eastAsia="宋体" w:hAnsi="Arial"/>
                <w:b/>
              </w:rPr>
              <w:t>Ethernet-Typ</w:t>
            </w:r>
          </w:p>
        </w:tc>
        <w:tc>
          <w:tcPr>
            <w:tcW w:w="3969" w:type="dxa"/>
            <w:vAlign w:val="center"/>
          </w:tcPr>
          <w:p w14:paraId="3B6B9466" w14:textId="1770E558" w:rsidR="0080423D" w:rsidRPr="009D56F6" w:rsidRDefault="0080423D" w:rsidP="009B3A01">
            <w:pPr>
              <w:spacing w:line="276" w:lineRule="auto"/>
              <w:rPr>
                <w:rFonts w:ascii="Arial" w:eastAsia="宋体" w:hAnsi="Arial"/>
              </w:rPr>
            </w:pPr>
            <w:r w:rsidRPr="009D56F6">
              <w:rPr>
                <w:rFonts w:ascii="Arial" w:eastAsia="宋体" w:hAnsi="Arial"/>
              </w:rPr>
              <w:t>RJ45</w:t>
            </w:r>
          </w:p>
        </w:tc>
      </w:tr>
      <w:tr w:rsidR="00C04B88" w:rsidRPr="009D56F6" w14:paraId="7BB31C4D" w14:textId="77777777" w:rsidTr="00743B0B">
        <w:trPr>
          <w:trHeight w:val="340"/>
          <w:jc w:val="center"/>
        </w:trPr>
        <w:tc>
          <w:tcPr>
            <w:tcW w:w="2830" w:type="dxa"/>
            <w:vAlign w:val="center"/>
          </w:tcPr>
          <w:p w14:paraId="1EDE8B82" w14:textId="6619A457" w:rsidR="0080423D" w:rsidRPr="009D56F6" w:rsidRDefault="0080423D" w:rsidP="009B3A01">
            <w:pPr>
              <w:spacing w:line="276" w:lineRule="auto"/>
              <w:jc w:val="both"/>
              <w:rPr>
                <w:rFonts w:ascii="Arial" w:eastAsia="宋体" w:hAnsi="Arial"/>
                <w:b/>
              </w:rPr>
            </w:pPr>
            <w:r w:rsidRPr="009D56F6">
              <w:rPr>
                <w:rFonts w:ascii="Arial" w:eastAsia="宋体" w:hAnsi="Arial"/>
                <w:b/>
              </w:rPr>
              <w:t>Kabeltyp</w:t>
            </w:r>
          </w:p>
        </w:tc>
        <w:tc>
          <w:tcPr>
            <w:tcW w:w="3969" w:type="dxa"/>
            <w:vAlign w:val="center"/>
          </w:tcPr>
          <w:p w14:paraId="5A9AB232" w14:textId="30E33C1C" w:rsidR="0080423D" w:rsidRPr="009D56F6" w:rsidRDefault="0080423D" w:rsidP="009B3A01">
            <w:pPr>
              <w:spacing w:line="276" w:lineRule="auto"/>
              <w:rPr>
                <w:rFonts w:ascii="Arial" w:eastAsia="宋体" w:hAnsi="Arial"/>
              </w:rPr>
            </w:pPr>
            <w:r w:rsidRPr="009D56F6">
              <w:rPr>
                <w:rFonts w:ascii="Arial" w:eastAsia="宋体" w:hAnsi="Arial"/>
              </w:rPr>
              <w:t>8P + PE, abgeschirmt</w:t>
            </w:r>
          </w:p>
        </w:tc>
      </w:tr>
      <w:tr w:rsidR="00C04B88" w:rsidRPr="009D56F6" w14:paraId="52B4E4A9" w14:textId="77777777" w:rsidTr="00743B0B">
        <w:trPr>
          <w:trHeight w:val="340"/>
          <w:jc w:val="center"/>
        </w:trPr>
        <w:tc>
          <w:tcPr>
            <w:tcW w:w="2830" w:type="dxa"/>
            <w:vAlign w:val="center"/>
          </w:tcPr>
          <w:p w14:paraId="2151A4A5" w14:textId="43A544BB" w:rsidR="0080423D" w:rsidRPr="009D56F6" w:rsidRDefault="0080423D" w:rsidP="009B3A01">
            <w:pPr>
              <w:spacing w:line="276" w:lineRule="auto"/>
              <w:jc w:val="both"/>
              <w:rPr>
                <w:rFonts w:ascii="Arial" w:eastAsia="宋体" w:hAnsi="Arial"/>
                <w:b/>
              </w:rPr>
            </w:pPr>
            <w:r w:rsidRPr="009D56F6">
              <w:rPr>
                <w:rFonts w:ascii="Arial" w:eastAsia="宋体" w:hAnsi="Arial"/>
                <w:b/>
              </w:rPr>
              <w:t>Bandbreite, Upload</w:t>
            </w:r>
          </w:p>
        </w:tc>
        <w:tc>
          <w:tcPr>
            <w:tcW w:w="3969" w:type="dxa"/>
            <w:vAlign w:val="center"/>
          </w:tcPr>
          <w:p w14:paraId="54260C5B" w14:textId="45FF8379" w:rsidR="0080423D" w:rsidRPr="009D56F6" w:rsidRDefault="0080423D" w:rsidP="009B3A01">
            <w:pPr>
              <w:spacing w:line="276" w:lineRule="auto"/>
              <w:jc w:val="both"/>
              <w:rPr>
                <w:rFonts w:ascii="Arial" w:eastAsia="宋体" w:hAnsi="Arial"/>
              </w:rPr>
            </w:pPr>
            <w:r w:rsidRPr="009D56F6">
              <w:rPr>
                <w:rFonts w:ascii="Arial" w:eastAsia="宋体" w:hAnsi="Arial"/>
              </w:rPr>
              <w:t>Minimum 128 Kbit/s</w:t>
            </w:r>
          </w:p>
        </w:tc>
      </w:tr>
      <w:tr w:rsidR="00C04B88" w:rsidRPr="009D56F6" w14:paraId="0FE43F68" w14:textId="77777777" w:rsidTr="00743B0B">
        <w:trPr>
          <w:trHeight w:val="340"/>
          <w:jc w:val="center"/>
        </w:trPr>
        <w:tc>
          <w:tcPr>
            <w:tcW w:w="2830" w:type="dxa"/>
            <w:vAlign w:val="center"/>
          </w:tcPr>
          <w:p w14:paraId="1698D390" w14:textId="2C4CBC96" w:rsidR="0080423D" w:rsidRPr="009D56F6" w:rsidRDefault="0080423D" w:rsidP="009B3A01">
            <w:pPr>
              <w:spacing w:line="276" w:lineRule="auto"/>
              <w:jc w:val="both"/>
              <w:rPr>
                <w:rFonts w:ascii="Arial" w:eastAsia="宋体" w:hAnsi="Arial"/>
                <w:b/>
              </w:rPr>
            </w:pPr>
            <w:r w:rsidRPr="009D56F6">
              <w:rPr>
                <w:rFonts w:ascii="Arial" w:eastAsia="宋体" w:hAnsi="Arial"/>
                <w:b/>
              </w:rPr>
              <w:t>Bandbreite, Download</w:t>
            </w:r>
          </w:p>
        </w:tc>
        <w:tc>
          <w:tcPr>
            <w:tcW w:w="3969" w:type="dxa"/>
            <w:vAlign w:val="center"/>
          </w:tcPr>
          <w:p w14:paraId="7FF9093C" w14:textId="09CDB707" w:rsidR="0080423D" w:rsidRPr="009D56F6" w:rsidRDefault="0080423D" w:rsidP="009B3A01">
            <w:pPr>
              <w:spacing w:line="276" w:lineRule="auto"/>
              <w:jc w:val="both"/>
              <w:rPr>
                <w:rFonts w:ascii="Arial" w:eastAsia="宋体" w:hAnsi="Arial"/>
              </w:rPr>
            </w:pPr>
            <w:r w:rsidRPr="009D56F6">
              <w:rPr>
                <w:rFonts w:ascii="Arial" w:eastAsia="宋体" w:hAnsi="Arial"/>
              </w:rPr>
              <w:t>Minimum 4 Mbit/s</w:t>
            </w:r>
          </w:p>
        </w:tc>
      </w:tr>
      <w:tr w:rsidR="00C04B88" w:rsidRPr="009D56F6" w14:paraId="79777191" w14:textId="77777777" w:rsidTr="00743B0B">
        <w:trPr>
          <w:trHeight w:val="340"/>
          <w:jc w:val="center"/>
        </w:trPr>
        <w:tc>
          <w:tcPr>
            <w:tcW w:w="2830" w:type="dxa"/>
            <w:vAlign w:val="center"/>
          </w:tcPr>
          <w:p w14:paraId="229E77D1" w14:textId="7B2C8E04" w:rsidR="0080423D" w:rsidRPr="009D56F6" w:rsidRDefault="0080423D" w:rsidP="009B3A01">
            <w:pPr>
              <w:spacing w:line="276" w:lineRule="auto"/>
              <w:jc w:val="both"/>
              <w:rPr>
                <w:rFonts w:ascii="Arial" w:eastAsia="宋体" w:hAnsi="Arial"/>
                <w:b/>
              </w:rPr>
            </w:pPr>
            <w:r w:rsidRPr="009D56F6">
              <w:rPr>
                <w:rFonts w:ascii="Arial" w:eastAsia="宋体" w:hAnsi="Arial"/>
                <w:b/>
              </w:rPr>
              <w:t>Verfügbarkeit</w:t>
            </w:r>
          </w:p>
        </w:tc>
        <w:tc>
          <w:tcPr>
            <w:tcW w:w="3969" w:type="dxa"/>
            <w:vAlign w:val="center"/>
          </w:tcPr>
          <w:p w14:paraId="34674965" w14:textId="178D6513" w:rsidR="0080423D" w:rsidRPr="009D56F6" w:rsidRDefault="0080423D" w:rsidP="009B3A01">
            <w:pPr>
              <w:spacing w:line="276" w:lineRule="auto"/>
              <w:rPr>
                <w:rFonts w:ascii="Arial" w:eastAsia="宋体" w:hAnsi="Arial"/>
                <w:kern w:val="0"/>
                <w:sz w:val="20"/>
                <w:szCs w:val="20"/>
              </w:rPr>
            </w:pPr>
            <w:r w:rsidRPr="009D56F6">
              <w:rPr>
                <w:rFonts w:ascii="Arial" w:eastAsia="宋体" w:hAnsi="Arial"/>
              </w:rPr>
              <w:t>99,9 %</w:t>
            </w:r>
          </w:p>
        </w:tc>
      </w:tr>
    </w:tbl>
    <w:p w14:paraId="6DEF7DB3" w14:textId="260F6F8C" w:rsidR="00DE3D5A" w:rsidRPr="009D56F6" w:rsidRDefault="00DE3D5A" w:rsidP="009B3A01">
      <w:pPr>
        <w:pStyle w:val="2"/>
        <w:spacing w:before="240" w:line="276" w:lineRule="auto"/>
        <w:rPr>
          <w:rFonts w:eastAsia="宋体" w:cs="Arial"/>
        </w:rPr>
      </w:pPr>
      <w:bookmarkStart w:id="705" w:name="_Toc106900468"/>
      <w:bookmarkStart w:id="706" w:name="_Toc120628706"/>
      <w:r w:rsidRPr="009D56F6">
        <w:rPr>
          <w:rFonts w:eastAsia="宋体" w:cs="Arial"/>
        </w:rPr>
        <w:lastRenderedPageBreak/>
        <w:t>Nennleistungsspezifikationen</w:t>
      </w:r>
      <w:bookmarkEnd w:id="705"/>
      <w:bookmarkEnd w:id="706"/>
    </w:p>
    <w:p w14:paraId="46F38856" w14:textId="5CF3558C" w:rsidR="00FC0F3B" w:rsidRPr="009D56F6" w:rsidRDefault="00FC0F3B"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10</w:t>
      </w:r>
      <w:r w:rsidR="00DF431C" w:rsidRPr="009D56F6">
        <w:rPr>
          <w:rFonts w:eastAsia="宋体" w:cs="Arial"/>
          <w:noProof/>
        </w:rPr>
        <w:fldChar w:fldCharType="end"/>
      </w:r>
      <w:r w:rsidRPr="009D56F6">
        <w:rPr>
          <w:rFonts w:eastAsia="宋体" w:cs="Arial"/>
        </w:rPr>
        <w:t xml:space="preserve"> Rating während des Normalbetriebes</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C04B88" w:rsidRPr="009D56F6" w14:paraId="4A887BA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7C22383" w14:textId="77777777" w:rsidR="00FC0F3B" w:rsidRPr="009D56F6" w:rsidRDefault="00FC0F3B" w:rsidP="009B3A01">
            <w:pPr>
              <w:spacing w:line="276" w:lineRule="auto"/>
              <w:rPr>
                <w:rFonts w:eastAsia="宋体"/>
              </w:rPr>
            </w:pPr>
            <w:r w:rsidRPr="009D56F6">
              <w:rPr>
                <w:rFonts w:eastAsia="宋体"/>
              </w:rPr>
              <w:t>Parameter</w:t>
            </w:r>
          </w:p>
        </w:tc>
        <w:tc>
          <w:tcPr>
            <w:tcW w:w="3402" w:type="dxa"/>
          </w:tcPr>
          <w:p w14:paraId="3DD90B04" w14:textId="77777777" w:rsidR="00FC0F3B" w:rsidRPr="009D56F6" w:rsidRDefault="00FC0F3B" w:rsidP="009B3A01">
            <w:pPr>
              <w:spacing w:line="276" w:lineRule="auto"/>
              <w:jc w:val="left"/>
              <w:rPr>
                <w:rFonts w:eastAsia="宋体"/>
              </w:rPr>
            </w:pPr>
            <w:r w:rsidRPr="009D56F6">
              <w:rPr>
                <w:rFonts w:eastAsia="宋体"/>
              </w:rPr>
              <w:t>Spezifikation</w:t>
            </w:r>
          </w:p>
        </w:tc>
      </w:tr>
      <w:tr w:rsidR="00C04B88" w:rsidRPr="009D56F6" w14:paraId="1CEC50B8" w14:textId="77777777" w:rsidTr="00743B0B">
        <w:trPr>
          <w:trHeight w:val="454"/>
          <w:jc w:val="center"/>
        </w:trPr>
        <w:tc>
          <w:tcPr>
            <w:tcW w:w="3397" w:type="dxa"/>
            <w:vAlign w:val="center"/>
          </w:tcPr>
          <w:p w14:paraId="59FE24FA" w14:textId="19525CF1" w:rsidR="0003221F" w:rsidRPr="009D56F6" w:rsidRDefault="0003221F" w:rsidP="009B3A01">
            <w:pPr>
              <w:spacing w:line="276" w:lineRule="auto"/>
              <w:rPr>
                <w:rFonts w:ascii="Arial" w:eastAsia="宋体" w:hAnsi="Arial"/>
                <w:b/>
              </w:rPr>
            </w:pPr>
            <w:r w:rsidRPr="009D56F6">
              <w:rPr>
                <w:rFonts w:ascii="Arial" w:eastAsia="宋体" w:hAnsi="Arial"/>
                <w:b/>
              </w:rPr>
              <w:t>MaxiCharger DC 40</w:t>
            </w:r>
          </w:p>
        </w:tc>
        <w:tc>
          <w:tcPr>
            <w:tcW w:w="3402" w:type="dxa"/>
            <w:vAlign w:val="center"/>
          </w:tcPr>
          <w:p w14:paraId="05DD7C0A" w14:textId="07C4565B" w:rsidR="0003221F" w:rsidRPr="009D56F6" w:rsidRDefault="0003221F" w:rsidP="009B3A01">
            <w:pPr>
              <w:spacing w:line="276" w:lineRule="auto"/>
              <w:rPr>
                <w:rFonts w:ascii="Arial" w:eastAsia="宋体" w:hAnsi="Arial"/>
              </w:rPr>
            </w:pPr>
            <w:r w:rsidRPr="009D56F6">
              <w:rPr>
                <w:rFonts w:ascii="Arial" w:eastAsia="宋体" w:hAnsi="Arial"/>
              </w:rPr>
              <w:t>40 kW</w:t>
            </w:r>
          </w:p>
        </w:tc>
      </w:tr>
      <w:tr w:rsidR="00C04B88" w:rsidRPr="009D56F6" w14:paraId="3B945A4B" w14:textId="77777777" w:rsidTr="00743B0B">
        <w:trPr>
          <w:trHeight w:val="454"/>
          <w:jc w:val="center"/>
        </w:trPr>
        <w:tc>
          <w:tcPr>
            <w:tcW w:w="3397" w:type="dxa"/>
            <w:vAlign w:val="center"/>
          </w:tcPr>
          <w:p w14:paraId="1355C61E" w14:textId="12319B81" w:rsidR="0003221F" w:rsidRPr="009D56F6" w:rsidRDefault="0003221F" w:rsidP="009B3A01">
            <w:pPr>
              <w:spacing w:line="276" w:lineRule="auto"/>
              <w:rPr>
                <w:rFonts w:ascii="Arial" w:eastAsia="宋体" w:hAnsi="Arial"/>
                <w:b/>
              </w:rPr>
            </w:pPr>
            <w:r w:rsidRPr="009D56F6">
              <w:rPr>
                <w:rFonts w:ascii="Arial" w:eastAsia="宋体" w:hAnsi="Arial"/>
                <w:b/>
              </w:rPr>
              <w:t>MaxiCharger DC 60</w:t>
            </w:r>
          </w:p>
        </w:tc>
        <w:tc>
          <w:tcPr>
            <w:tcW w:w="3402" w:type="dxa"/>
            <w:vAlign w:val="center"/>
          </w:tcPr>
          <w:p w14:paraId="5C9E2F95" w14:textId="1427716B" w:rsidR="0003221F" w:rsidRPr="009D56F6" w:rsidRDefault="0003221F" w:rsidP="009B3A01">
            <w:pPr>
              <w:spacing w:line="276" w:lineRule="auto"/>
              <w:rPr>
                <w:rFonts w:ascii="Arial" w:eastAsia="宋体" w:hAnsi="Arial"/>
              </w:rPr>
            </w:pPr>
            <w:r w:rsidRPr="009D56F6">
              <w:rPr>
                <w:rFonts w:ascii="Arial" w:eastAsia="宋体" w:hAnsi="Arial"/>
              </w:rPr>
              <w:t>60 kW</w:t>
            </w:r>
          </w:p>
        </w:tc>
      </w:tr>
      <w:tr w:rsidR="00C04B88" w:rsidRPr="009D56F6" w14:paraId="197A70B2" w14:textId="77777777" w:rsidTr="00743B0B">
        <w:trPr>
          <w:trHeight w:val="454"/>
          <w:jc w:val="center"/>
        </w:trPr>
        <w:tc>
          <w:tcPr>
            <w:tcW w:w="3397" w:type="dxa"/>
            <w:vAlign w:val="center"/>
          </w:tcPr>
          <w:p w14:paraId="599826BC" w14:textId="4836C946" w:rsidR="0003221F" w:rsidRPr="009D56F6" w:rsidRDefault="0003221F" w:rsidP="009B3A01">
            <w:pPr>
              <w:spacing w:line="276" w:lineRule="auto"/>
              <w:rPr>
                <w:rFonts w:ascii="Arial" w:eastAsia="宋体" w:hAnsi="Arial"/>
                <w:b/>
              </w:rPr>
            </w:pPr>
            <w:r w:rsidRPr="009D56F6">
              <w:rPr>
                <w:rFonts w:ascii="Arial" w:eastAsia="宋体" w:hAnsi="Arial"/>
                <w:b/>
              </w:rPr>
              <w:t>MaxiCharger DC 80</w:t>
            </w:r>
          </w:p>
        </w:tc>
        <w:tc>
          <w:tcPr>
            <w:tcW w:w="3402" w:type="dxa"/>
            <w:vAlign w:val="center"/>
          </w:tcPr>
          <w:p w14:paraId="3D12E8D1" w14:textId="78D44D21" w:rsidR="0003221F" w:rsidRPr="009D56F6" w:rsidRDefault="0003221F" w:rsidP="009B3A01">
            <w:pPr>
              <w:spacing w:line="276" w:lineRule="auto"/>
              <w:rPr>
                <w:rFonts w:ascii="Arial" w:eastAsia="宋体" w:hAnsi="Arial"/>
              </w:rPr>
            </w:pPr>
            <w:r w:rsidRPr="009D56F6">
              <w:rPr>
                <w:rFonts w:ascii="Arial" w:eastAsia="宋体" w:hAnsi="Arial"/>
              </w:rPr>
              <w:t>80 kW</w:t>
            </w:r>
          </w:p>
        </w:tc>
      </w:tr>
      <w:tr w:rsidR="00C04B88" w:rsidRPr="009D56F6" w14:paraId="43E1EC94" w14:textId="77777777" w:rsidTr="00743B0B">
        <w:trPr>
          <w:trHeight w:val="454"/>
          <w:jc w:val="center"/>
        </w:trPr>
        <w:tc>
          <w:tcPr>
            <w:tcW w:w="3397" w:type="dxa"/>
            <w:vAlign w:val="center"/>
          </w:tcPr>
          <w:p w14:paraId="3329B398" w14:textId="039FEEDE" w:rsidR="0003221F" w:rsidRPr="009D56F6" w:rsidRDefault="0003221F" w:rsidP="009B3A01">
            <w:pPr>
              <w:spacing w:line="276" w:lineRule="auto"/>
              <w:rPr>
                <w:rFonts w:ascii="Arial" w:eastAsia="宋体" w:hAnsi="Arial"/>
                <w:b/>
              </w:rPr>
            </w:pPr>
            <w:r w:rsidRPr="009D56F6">
              <w:rPr>
                <w:rFonts w:ascii="Arial" w:eastAsia="宋体" w:hAnsi="Arial"/>
                <w:b/>
              </w:rPr>
              <w:t>MaxiCharger DC 100</w:t>
            </w:r>
          </w:p>
        </w:tc>
        <w:tc>
          <w:tcPr>
            <w:tcW w:w="3402" w:type="dxa"/>
            <w:vAlign w:val="center"/>
          </w:tcPr>
          <w:p w14:paraId="61DBAF53" w14:textId="299B6223" w:rsidR="0003221F" w:rsidRPr="009D56F6" w:rsidRDefault="0003221F" w:rsidP="009B3A01">
            <w:pPr>
              <w:spacing w:line="276" w:lineRule="auto"/>
              <w:rPr>
                <w:rFonts w:ascii="Arial" w:eastAsia="宋体" w:hAnsi="Arial"/>
              </w:rPr>
            </w:pPr>
            <w:r w:rsidRPr="009D56F6">
              <w:rPr>
                <w:rFonts w:ascii="Arial" w:eastAsia="宋体" w:hAnsi="Arial"/>
              </w:rPr>
              <w:t>100 kW</w:t>
            </w:r>
          </w:p>
        </w:tc>
      </w:tr>
      <w:tr w:rsidR="00C04B88" w:rsidRPr="009D56F6" w14:paraId="33A32A72" w14:textId="77777777" w:rsidTr="00743B0B">
        <w:trPr>
          <w:trHeight w:val="454"/>
          <w:jc w:val="center"/>
        </w:trPr>
        <w:tc>
          <w:tcPr>
            <w:tcW w:w="3397" w:type="dxa"/>
            <w:vAlign w:val="center"/>
          </w:tcPr>
          <w:p w14:paraId="1ECCFC95" w14:textId="4910A7FD" w:rsidR="0003221F" w:rsidRPr="009D56F6" w:rsidRDefault="0003221F" w:rsidP="009B3A01">
            <w:pPr>
              <w:spacing w:line="276" w:lineRule="auto"/>
              <w:rPr>
                <w:rFonts w:ascii="Arial" w:eastAsia="宋体" w:hAnsi="Arial"/>
                <w:b/>
              </w:rPr>
            </w:pPr>
            <w:r w:rsidRPr="009D56F6">
              <w:rPr>
                <w:rFonts w:ascii="Arial" w:eastAsia="宋体" w:hAnsi="Arial"/>
                <w:b/>
              </w:rPr>
              <w:t>MaxiCharger DC 120</w:t>
            </w:r>
          </w:p>
        </w:tc>
        <w:tc>
          <w:tcPr>
            <w:tcW w:w="3402" w:type="dxa"/>
            <w:vAlign w:val="center"/>
          </w:tcPr>
          <w:p w14:paraId="3902988D" w14:textId="1F09757F" w:rsidR="0003221F" w:rsidRPr="009D56F6" w:rsidRDefault="0003221F" w:rsidP="009B3A01">
            <w:pPr>
              <w:spacing w:line="276" w:lineRule="auto"/>
              <w:rPr>
                <w:rFonts w:ascii="Arial" w:eastAsia="宋体" w:hAnsi="Arial"/>
              </w:rPr>
            </w:pPr>
            <w:r w:rsidRPr="009D56F6">
              <w:rPr>
                <w:rFonts w:ascii="Arial" w:eastAsia="宋体" w:hAnsi="Arial"/>
              </w:rPr>
              <w:t>120 kW</w:t>
            </w:r>
          </w:p>
        </w:tc>
      </w:tr>
      <w:tr w:rsidR="00C04B88" w:rsidRPr="009D56F6" w14:paraId="00E00257" w14:textId="77777777" w:rsidTr="00743B0B">
        <w:trPr>
          <w:trHeight w:val="454"/>
          <w:jc w:val="center"/>
        </w:trPr>
        <w:tc>
          <w:tcPr>
            <w:tcW w:w="3397" w:type="dxa"/>
            <w:vAlign w:val="center"/>
          </w:tcPr>
          <w:p w14:paraId="40F69799" w14:textId="4FB5474A" w:rsidR="0003221F" w:rsidRPr="009D56F6" w:rsidRDefault="0003221F" w:rsidP="009B3A01">
            <w:pPr>
              <w:spacing w:line="276" w:lineRule="auto"/>
              <w:rPr>
                <w:rFonts w:ascii="Arial" w:eastAsia="宋体" w:hAnsi="Arial"/>
                <w:b/>
              </w:rPr>
            </w:pPr>
            <w:r w:rsidRPr="009D56F6">
              <w:rPr>
                <w:rFonts w:ascii="Arial" w:eastAsia="宋体" w:hAnsi="Arial"/>
                <w:b/>
              </w:rPr>
              <w:t>MaxiCharger DC 160</w:t>
            </w:r>
          </w:p>
        </w:tc>
        <w:tc>
          <w:tcPr>
            <w:tcW w:w="3402" w:type="dxa"/>
            <w:vAlign w:val="center"/>
          </w:tcPr>
          <w:p w14:paraId="4F22B0A8" w14:textId="787CBF8A" w:rsidR="0003221F" w:rsidRPr="009D56F6" w:rsidRDefault="0003221F" w:rsidP="009B3A01">
            <w:pPr>
              <w:spacing w:line="276" w:lineRule="auto"/>
              <w:rPr>
                <w:rFonts w:ascii="Arial" w:eastAsia="宋体" w:hAnsi="Arial"/>
              </w:rPr>
            </w:pPr>
            <w:r w:rsidRPr="009D56F6">
              <w:rPr>
                <w:rFonts w:ascii="Arial" w:eastAsia="宋体" w:hAnsi="Arial"/>
              </w:rPr>
              <w:t>160 kW</w:t>
            </w:r>
          </w:p>
        </w:tc>
      </w:tr>
      <w:tr w:rsidR="00C04B88" w:rsidRPr="009D56F6" w14:paraId="333EFBEE" w14:textId="77777777" w:rsidTr="00743B0B">
        <w:trPr>
          <w:trHeight w:val="454"/>
          <w:jc w:val="center"/>
        </w:trPr>
        <w:tc>
          <w:tcPr>
            <w:tcW w:w="3397" w:type="dxa"/>
            <w:vAlign w:val="center"/>
          </w:tcPr>
          <w:p w14:paraId="627F1C23" w14:textId="7668510A" w:rsidR="0003221F" w:rsidRPr="009D56F6" w:rsidRDefault="0003221F" w:rsidP="009B3A01">
            <w:pPr>
              <w:spacing w:line="276" w:lineRule="auto"/>
              <w:rPr>
                <w:rFonts w:ascii="Arial" w:eastAsia="宋体" w:hAnsi="Arial"/>
                <w:b/>
              </w:rPr>
            </w:pPr>
            <w:r w:rsidRPr="009D56F6">
              <w:rPr>
                <w:rFonts w:ascii="Arial" w:eastAsia="宋体" w:hAnsi="Arial"/>
                <w:b/>
              </w:rPr>
              <w:t>MaxiCharger DC 180</w:t>
            </w:r>
          </w:p>
        </w:tc>
        <w:tc>
          <w:tcPr>
            <w:tcW w:w="3402" w:type="dxa"/>
            <w:vAlign w:val="center"/>
          </w:tcPr>
          <w:p w14:paraId="41674E98" w14:textId="7F75D147" w:rsidR="0003221F" w:rsidRPr="009D56F6" w:rsidRDefault="0003221F" w:rsidP="009B3A01">
            <w:pPr>
              <w:spacing w:line="276" w:lineRule="auto"/>
              <w:rPr>
                <w:rFonts w:ascii="Arial" w:eastAsia="宋体" w:hAnsi="Arial"/>
              </w:rPr>
            </w:pPr>
            <w:r w:rsidRPr="009D56F6">
              <w:rPr>
                <w:rFonts w:ascii="Arial" w:eastAsia="宋体" w:hAnsi="Arial"/>
              </w:rPr>
              <w:t>180 kW</w:t>
            </w:r>
          </w:p>
        </w:tc>
      </w:tr>
      <w:tr w:rsidR="00C04B88" w:rsidRPr="009D56F6" w14:paraId="7CEAF1C3" w14:textId="77777777" w:rsidTr="00743B0B">
        <w:trPr>
          <w:trHeight w:val="454"/>
          <w:jc w:val="center"/>
        </w:trPr>
        <w:tc>
          <w:tcPr>
            <w:tcW w:w="3397" w:type="dxa"/>
            <w:vAlign w:val="center"/>
          </w:tcPr>
          <w:p w14:paraId="56CE0EC5" w14:textId="732DF3EE" w:rsidR="0003221F" w:rsidRPr="009D56F6" w:rsidRDefault="0003221F" w:rsidP="009B3A01">
            <w:pPr>
              <w:spacing w:line="276" w:lineRule="auto"/>
              <w:rPr>
                <w:rFonts w:ascii="Arial" w:eastAsia="宋体" w:hAnsi="Arial"/>
                <w:b/>
              </w:rPr>
            </w:pPr>
            <w:r w:rsidRPr="009D56F6">
              <w:rPr>
                <w:rFonts w:ascii="Arial" w:eastAsia="宋体" w:hAnsi="Arial"/>
                <w:b/>
              </w:rPr>
              <w:t>MaxiCharger DC 200</w:t>
            </w:r>
          </w:p>
        </w:tc>
        <w:tc>
          <w:tcPr>
            <w:tcW w:w="3402" w:type="dxa"/>
            <w:vAlign w:val="center"/>
          </w:tcPr>
          <w:p w14:paraId="3A197003" w14:textId="5B32139B" w:rsidR="0003221F" w:rsidRPr="009D56F6" w:rsidRDefault="0003221F" w:rsidP="009B3A01">
            <w:pPr>
              <w:spacing w:line="276" w:lineRule="auto"/>
              <w:rPr>
                <w:rFonts w:ascii="Arial" w:eastAsia="宋体" w:hAnsi="Arial"/>
              </w:rPr>
            </w:pPr>
            <w:r w:rsidRPr="009D56F6">
              <w:rPr>
                <w:rFonts w:ascii="Arial" w:eastAsia="宋体" w:hAnsi="Arial"/>
              </w:rPr>
              <w:t>200 kW</w:t>
            </w:r>
          </w:p>
        </w:tc>
      </w:tr>
      <w:tr w:rsidR="00C04B88" w:rsidRPr="009D56F6" w14:paraId="486BAA40" w14:textId="77777777" w:rsidTr="00743B0B">
        <w:trPr>
          <w:trHeight w:val="454"/>
          <w:jc w:val="center"/>
        </w:trPr>
        <w:tc>
          <w:tcPr>
            <w:tcW w:w="3397" w:type="dxa"/>
            <w:vAlign w:val="center"/>
          </w:tcPr>
          <w:p w14:paraId="66792808" w14:textId="161B1D54" w:rsidR="0003221F" w:rsidRPr="009D56F6" w:rsidRDefault="0003221F" w:rsidP="009B3A01">
            <w:pPr>
              <w:spacing w:line="276" w:lineRule="auto"/>
              <w:rPr>
                <w:rFonts w:ascii="Arial" w:eastAsia="宋体" w:hAnsi="Arial"/>
                <w:b/>
              </w:rPr>
            </w:pPr>
            <w:r w:rsidRPr="009D56F6">
              <w:rPr>
                <w:rFonts w:ascii="Arial" w:eastAsia="宋体" w:hAnsi="Arial"/>
                <w:b/>
              </w:rPr>
              <w:t>MaxiCharger DC 220</w:t>
            </w:r>
          </w:p>
        </w:tc>
        <w:tc>
          <w:tcPr>
            <w:tcW w:w="3402" w:type="dxa"/>
            <w:vAlign w:val="center"/>
          </w:tcPr>
          <w:p w14:paraId="5101AD8C" w14:textId="35FC96AE" w:rsidR="0003221F" w:rsidRPr="009D56F6" w:rsidRDefault="0003221F" w:rsidP="009B3A01">
            <w:pPr>
              <w:spacing w:line="276" w:lineRule="auto"/>
              <w:rPr>
                <w:rFonts w:ascii="Arial" w:eastAsia="宋体" w:hAnsi="Arial"/>
              </w:rPr>
            </w:pPr>
            <w:r w:rsidRPr="009D56F6">
              <w:rPr>
                <w:rFonts w:ascii="Arial" w:eastAsia="宋体" w:hAnsi="Arial"/>
              </w:rPr>
              <w:t>220 kW</w:t>
            </w:r>
          </w:p>
        </w:tc>
      </w:tr>
      <w:tr w:rsidR="00C04B88" w:rsidRPr="009D56F6" w14:paraId="5ABC1C27" w14:textId="77777777" w:rsidTr="00743B0B">
        <w:trPr>
          <w:trHeight w:val="454"/>
          <w:jc w:val="center"/>
        </w:trPr>
        <w:tc>
          <w:tcPr>
            <w:tcW w:w="3397" w:type="dxa"/>
            <w:vAlign w:val="center"/>
          </w:tcPr>
          <w:p w14:paraId="0359FADD" w14:textId="06E3C9BC" w:rsidR="0003221F" w:rsidRPr="009D56F6" w:rsidRDefault="0003221F" w:rsidP="009B3A01">
            <w:pPr>
              <w:spacing w:line="276" w:lineRule="auto"/>
              <w:rPr>
                <w:rFonts w:ascii="Arial" w:eastAsia="宋体" w:hAnsi="Arial"/>
                <w:b/>
              </w:rPr>
            </w:pPr>
            <w:r w:rsidRPr="009D56F6">
              <w:rPr>
                <w:rFonts w:ascii="Arial" w:eastAsia="宋体" w:hAnsi="Arial"/>
                <w:b/>
              </w:rPr>
              <w:t>MaxiCharger DC 240</w:t>
            </w:r>
          </w:p>
        </w:tc>
        <w:tc>
          <w:tcPr>
            <w:tcW w:w="3402" w:type="dxa"/>
            <w:vAlign w:val="center"/>
          </w:tcPr>
          <w:p w14:paraId="2DF99454" w14:textId="16CE20EC" w:rsidR="0003221F" w:rsidRPr="009D56F6" w:rsidRDefault="0003221F" w:rsidP="009B3A01">
            <w:pPr>
              <w:spacing w:line="276" w:lineRule="auto"/>
              <w:rPr>
                <w:rFonts w:ascii="Arial" w:eastAsia="宋体" w:hAnsi="Arial"/>
              </w:rPr>
            </w:pPr>
            <w:r w:rsidRPr="009D56F6">
              <w:rPr>
                <w:rFonts w:ascii="Arial" w:eastAsia="宋体" w:hAnsi="Arial"/>
              </w:rPr>
              <w:t>240 kW</w:t>
            </w:r>
          </w:p>
        </w:tc>
      </w:tr>
      <w:tr w:rsidR="00C04B88" w:rsidRPr="009D56F6" w14:paraId="0CDB6E28" w14:textId="77777777" w:rsidTr="00743B0B">
        <w:trPr>
          <w:trHeight w:val="454"/>
          <w:jc w:val="center"/>
        </w:trPr>
        <w:tc>
          <w:tcPr>
            <w:tcW w:w="6799" w:type="dxa"/>
            <w:gridSpan w:val="2"/>
            <w:vAlign w:val="center"/>
          </w:tcPr>
          <w:p w14:paraId="09834ADB" w14:textId="16906FE2" w:rsidR="0003221F" w:rsidRPr="009D56F6" w:rsidRDefault="0003221F" w:rsidP="009B3A01">
            <w:pPr>
              <w:spacing w:line="276" w:lineRule="auto"/>
              <w:rPr>
                <w:rFonts w:ascii="Arial" w:eastAsia="宋体" w:hAnsi="Arial"/>
              </w:rPr>
            </w:pPr>
            <w:r w:rsidRPr="009D56F6">
              <w:rPr>
                <w:rFonts w:ascii="Arial" w:eastAsia="宋体" w:hAnsi="Arial"/>
              </w:rPr>
              <w:t>Der Normalbetrieb bezieht sich auf die Verwendung in öffentlichen Anwendungen mit mäßigem Aufkommen.</w:t>
            </w:r>
          </w:p>
        </w:tc>
      </w:tr>
    </w:tbl>
    <w:p w14:paraId="4131F4F8" w14:textId="77777777" w:rsidR="00FC0F3B" w:rsidRPr="009D56F6" w:rsidRDefault="00FC0F3B" w:rsidP="00E42578">
      <w:pPr>
        <w:pStyle w:val="EN"/>
      </w:pPr>
    </w:p>
    <w:p w14:paraId="348FA0E4" w14:textId="76ABCEF5" w:rsidR="00FC0F3B" w:rsidRPr="009D56F6" w:rsidRDefault="00FC0F3B"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11</w:t>
      </w:r>
      <w:r w:rsidR="00DF431C" w:rsidRPr="009D56F6">
        <w:rPr>
          <w:rFonts w:eastAsia="宋体" w:cs="Arial"/>
          <w:noProof/>
        </w:rPr>
        <w:fldChar w:fldCharType="end"/>
      </w:r>
      <w:r w:rsidRPr="009D56F6">
        <w:rPr>
          <w:rFonts w:eastAsia="宋体" w:cs="Arial"/>
        </w:rPr>
        <w:t xml:space="preserve"> Leistungsabbau während des normalen Betriebes</w:t>
      </w:r>
    </w:p>
    <w:tbl>
      <w:tblPr>
        <w:tblStyle w:val="a6"/>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1968"/>
        <w:gridCol w:w="2119"/>
      </w:tblGrid>
      <w:tr w:rsidR="00C04B88" w:rsidRPr="009D56F6" w14:paraId="0025C836" w14:textId="1395DA11" w:rsidTr="00743B0B">
        <w:trPr>
          <w:cnfStyle w:val="100000000000" w:firstRow="1" w:lastRow="0" w:firstColumn="0" w:lastColumn="0" w:oddVBand="0" w:evenVBand="0" w:oddHBand="0" w:evenHBand="0" w:firstRowFirstColumn="0" w:firstRowLastColumn="0" w:lastRowFirstColumn="0" w:lastRowLastColumn="0"/>
          <w:trHeight w:val="370"/>
          <w:tblHeader/>
          <w:jc w:val="center"/>
        </w:trPr>
        <w:tc>
          <w:tcPr>
            <w:tcW w:w="2694" w:type="dxa"/>
            <w:gridSpan w:val="2"/>
          </w:tcPr>
          <w:p w14:paraId="051C19A8" w14:textId="2E9871F9" w:rsidR="00FC0F3B" w:rsidRPr="009D56F6" w:rsidRDefault="00FC0F3B" w:rsidP="009B3A01">
            <w:pPr>
              <w:spacing w:line="276" w:lineRule="auto"/>
              <w:rPr>
                <w:rFonts w:eastAsia="宋体"/>
              </w:rPr>
            </w:pPr>
            <w:r w:rsidRPr="009D56F6">
              <w:rPr>
                <w:rFonts w:eastAsia="宋体"/>
              </w:rPr>
              <w:t>Umgebungstemperatur</w:t>
            </w:r>
          </w:p>
        </w:tc>
        <w:tc>
          <w:tcPr>
            <w:tcW w:w="1968" w:type="dxa"/>
            <w:vMerge w:val="restart"/>
          </w:tcPr>
          <w:p w14:paraId="2210F8CE" w14:textId="5E604167" w:rsidR="00FC0F3B" w:rsidRPr="009D56F6" w:rsidRDefault="00FC0F3B" w:rsidP="009B3A01">
            <w:pPr>
              <w:spacing w:line="276" w:lineRule="auto"/>
              <w:jc w:val="left"/>
              <w:rPr>
                <w:rFonts w:eastAsia="宋体"/>
              </w:rPr>
            </w:pPr>
            <w:r w:rsidRPr="009D56F6">
              <w:rPr>
                <w:rFonts w:eastAsia="宋体"/>
              </w:rPr>
              <w:t>Ausgangsleistung (%)</w:t>
            </w:r>
          </w:p>
        </w:tc>
        <w:tc>
          <w:tcPr>
            <w:tcW w:w="2119" w:type="dxa"/>
            <w:vMerge w:val="restart"/>
          </w:tcPr>
          <w:p w14:paraId="76DB78FE" w14:textId="6DFC955D" w:rsidR="00FC0F3B" w:rsidRPr="009D56F6" w:rsidRDefault="00FC0F3B" w:rsidP="009B3A01">
            <w:pPr>
              <w:spacing w:line="276" w:lineRule="auto"/>
              <w:jc w:val="left"/>
              <w:rPr>
                <w:rFonts w:eastAsia="宋体"/>
              </w:rPr>
            </w:pPr>
            <w:r w:rsidRPr="009D56F6">
              <w:rPr>
                <w:rFonts w:eastAsia="宋体"/>
              </w:rPr>
              <w:t>Leistungsabbau (%)</w:t>
            </w:r>
          </w:p>
        </w:tc>
      </w:tr>
      <w:tr w:rsidR="00C04B88" w:rsidRPr="009D56F6" w14:paraId="245B0DB8" w14:textId="77777777" w:rsidTr="00743B0B">
        <w:trPr>
          <w:cnfStyle w:val="100000000000" w:firstRow="1" w:lastRow="0" w:firstColumn="0" w:lastColumn="0" w:oddVBand="0" w:evenVBand="0" w:oddHBand="0" w:evenHBand="0" w:firstRowFirstColumn="0" w:firstRowLastColumn="0" w:lastRowFirstColumn="0" w:lastRowLastColumn="0"/>
          <w:trHeight w:val="369"/>
          <w:tblHeader/>
          <w:jc w:val="center"/>
        </w:trPr>
        <w:tc>
          <w:tcPr>
            <w:tcW w:w="1274" w:type="dxa"/>
          </w:tcPr>
          <w:p w14:paraId="50333187" w14:textId="56D5F565" w:rsidR="00FC0F3B" w:rsidRPr="009D56F6" w:rsidRDefault="00FC0F3B" w:rsidP="009B3A01">
            <w:pPr>
              <w:spacing w:line="276" w:lineRule="auto"/>
              <w:rPr>
                <w:rFonts w:eastAsia="宋体"/>
              </w:rPr>
            </w:pPr>
            <w:r w:rsidRPr="009D56F6">
              <w:rPr>
                <w:rFonts w:ascii="宋体" w:eastAsia="宋体" w:hAnsi="宋体" w:cs="宋体" w:hint="eastAsia"/>
              </w:rPr>
              <w:t>℃</w:t>
            </w:r>
          </w:p>
        </w:tc>
        <w:tc>
          <w:tcPr>
            <w:tcW w:w="1420" w:type="dxa"/>
          </w:tcPr>
          <w:p w14:paraId="550325BD" w14:textId="467AA9B7" w:rsidR="00FC0F3B" w:rsidRPr="009D56F6" w:rsidRDefault="00FC0F3B" w:rsidP="009B3A01">
            <w:pPr>
              <w:spacing w:line="276" w:lineRule="auto"/>
              <w:rPr>
                <w:rFonts w:eastAsia="宋体"/>
              </w:rPr>
            </w:pPr>
            <w:r w:rsidRPr="009D56F6">
              <w:rPr>
                <w:rFonts w:ascii="宋体" w:eastAsia="宋体" w:hAnsi="宋体" w:cs="宋体" w:hint="eastAsia"/>
              </w:rPr>
              <w:t>℉</w:t>
            </w:r>
          </w:p>
        </w:tc>
        <w:tc>
          <w:tcPr>
            <w:tcW w:w="1968" w:type="dxa"/>
            <w:vMerge/>
          </w:tcPr>
          <w:p w14:paraId="74CB9F5F" w14:textId="77777777" w:rsidR="00FC0F3B" w:rsidRPr="009D56F6" w:rsidRDefault="00FC0F3B" w:rsidP="009B3A01">
            <w:pPr>
              <w:spacing w:line="276" w:lineRule="auto"/>
              <w:jc w:val="left"/>
              <w:rPr>
                <w:rFonts w:eastAsia="宋体"/>
              </w:rPr>
            </w:pPr>
          </w:p>
        </w:tc>
        <w:tc>
          <w:tcPr>
            <w:tcW w:w="2119" w:type="dxa"/>
            <w:vMerge/>
          </w:tcPr>
          <w:p w14:paraId="42ADE5F0" w14:textId="77777777" w:rsidR="00FC0F3B" w:rsidRPr="009D56F6" w:rsidRDefault="00FC0F3B" w:rsidP="009B3A01">
            <w:pPr>
              <w:spacing w:line="276" w:lineRule="auto"/>
              <w:jc w:val="left"/>
              <w:rPr>
                <w:rFonts w:eastAsia="宋体"/>
              </w:rPr>
            </w:pPr>
          </w:p>
        </w:tc>
      </w:tr>
      <w:tr w:rsidR="00C04B88" w:rsidRPr="009D56F6" w14:paraId="07D91E75" w14:textId="5CBD98AA" w:rsidTr="00743B0B">
        <w:trPr>
          <w:trHeight w:val="454"/>
          <w:jc w:val="center"/>
        </w:trPr>
        <w:tc>
          <w:tcPr>
            <w:tcW w:w="1274" w:type="dxa"/>
            <w:vAlign w:val="center"/>
          </w:tcPr>
          <w:p w14:paraId="5D461D8A" w14:textId="451754CA" w:rsidR="00FC0F3B" w:rsidRPr="009D56F6" w:rsidRDefault="0080423D" w:rsidP="009B3A01">
            <w:pPr>
              <w:spacing w:line="276" w:lineRule="auto"/>
              <w:rPr>
                <w:rFonts w:ascii="Arial" w:eastAsia="宋体" w:hAnsi="Arial"/>
              </w:rPr>
            </w:pPr>
            <w:r w:rsidRPr="009D56F6">
              <w:rPr>
                <w:rFonts w:ascii="Arial" w:eastAsia="宋体" w:hAnsi="Arial"/>
              </w:rPr>
              <w:t>-35 bis +50</w:t>
            </w:r>
          </w:p>
        </w:tc>
        <w:tc>
          <w:tcPr>
            <w:tcW w:w="1420" w:type="dxa"/>
            <w:vAlign w:val="center"/>
          </w:tcPr>
          <w:p w14:paraId="447E7D22" w14:textId="016A4B7E" w:rsidR="00FC0F3B" w:rsidRPr="009D56F6" w:rsidRDefault="00FC0F3B" w:rsidP="009B3A01">
            <w:pPr>
              <w:spacing w:line="276" w:lineRule="auto"/>
              <w:jc w:val="both"/>
              <w:rPr>
                <w:rFonts w:ascii="Arial" w:eastAsia="宋体" w:hAnsi="Arial"/>
              </w:rPr>
            </w:pPr>
            <w:r w:rsidRPr="009D56F6">
              <w:rPr>
                <w:rFonts w:ascii="Arial" w:eastAsia="宋体" w:hAnsi="Arial"/>
              </w:rPr>
              <w:t>-31 bis +122</w:t>
            </w:r>
          </w:p>
        </w:tc>
        <w:tc>
          <w:tcPr>
            <w:tcW w:w="1968" w:type="dxa"/>
            <w:vAlign w:val="center"/>
          </w:tcPr>
          <w:p w14:paraId="43936010" w14:textId="31515342" w:rsidR="00FC0F3B" w:rsidRPr="009D56F6" w:rsidRDefault="00FC0F3B" w:rsidP="009B3A01">
            <w:pPr>
              <w:spacing w:line="276" w:lineRule="auto"/>
              <w:rPr>
                <w:rFonts w:ascii="Arial" w:eastAsia="宋体" w:hAnsi="Arial"/>
              </w:rPr>
            </w:pPr>
            <w:r w:rsidRPr="009D56F6">
              <w:rPr>
                <w:rFonts w:ascii="Arial" w:eastAsia="宋体" w:hAnsi="Arial"/>
              </w:rPr>
              <w:t>100</w:t>
            </w:r>
          </w:p>
        </w:tc>
        <w:tc>
          <w:tcPr>
            <w:tcW w:w="2119" w:type="dxa"/>
            <w:vAlign w:val="center"/>
          </w:tcPr>
          <w:p w14:paraId="70969D47" w14:textId="17F3EBA3" w:rsidR="00FC0F3B" w:rsidRPr="009D56F6" w:rsidRDefault="00FC0F3B" w:rsidP="009B3A01">
            <w:pPr>
              <w:spacing w:line="276" w:lineRule="auto"/>
              <w:jc w:val="both"/>
              <w:rPr>
                <w:rFonts w:ascii="Arial" w:eastAsia="宋体" w:hAnsi="Arial"/>
              </w:rPr>
            </w:pPr>
            <w:r w:rsidRPr="009D56F6">
              <w:rPr>
                <w:rFonts w:ascii="Arial" w:eastAsia="宋体" w:hAnsi="Arial"/>
              </w:rPr>
              <w:t>0</w:t>
            </w:r>
          </w:p>
        </w:tc>
      </w:tr>
      <w:tr w:rsidR="00C04B88" w:rsidRPr="009D56F6" w14:paraId="083E0F21" w14:textId="77777777" w:rsidTr="00743B0B">
        <w:trPr>
          <w:trHeight w:val="454"/>
          <w:jc w:val="center"/>
        </w:trPr>
        <w:tc>
          <w:tcPr>
            <w:tcW w:w="1274" w:type="dxa"/>
            <w:vAlign w:val="center"/>
          </w:tcPr>
          <w:p w14:paraId="04C57274" w14:textId="65DED166" w:rsidR="0080423D" w:rsidRPr="009D56F6" w:rsidRDefault="0080423D" w:rsidP="009B3A01">
            <w:pPr>
              <w:spacing w:line="276" w:lineRule="auto"/>
              <w:rPr>
                <w:rFonts w:ascii="Arial" w:eastAsia="宋体" w:hAnsi="Arial"/>
              </w:rPr>
            </w:pPr>
            <w:r w:rsidRPr="009D56F6">
              <w:rPr>
                <w:rFonts w:ascii="Arial" w:eastAsia="宋体" w:hAnsi="Arial"/>
              </w:rPr>
              <w:t>+50 bis +55</w:t>
            </w:r>
          </w:p>
        </w:tc>
        <w:tc>
          <w:tcPr>
            <w:tcW w:w="1420" w:type="dxa"/>
            <w:vAlign w:val="center"/>
          </w:tcPr>
          <w:p w14:paraId="25C4877C" w14:textId="1D38D8CA" w:rsidR="0080423D" w:rsidRPr="009D56F6" w:rsidRDefault="0080423D" w:rsidP="009B3A01">
            <w:pPr>
              <w:spacing w:line="276" w:lineRule="auto"/>
              <w:rPr>
                <w:rFonts w:ascii="Arial" w:eastAsia="宋体" w:hAnsi="Arial"/>
              </w:rPr>
            </w:pPr>
            <w:r w:rsidRPr="009D56F6">
              <w:rPr>
                <w:rFonts w:ascii="Arial" w:eastAsia="宋体" w:hAnsi="Arial"/>
              </w:rPr>
              <w:t>+122 bis +131</w:t>
            </w:r>
          </w:p>
        </w:tc>
        <w:tc>
          <w:tcPr>
            <w:tcW w:w="1968" w:type="dxa"/>
            <w:vAlign w:val="center"/>
          </w:tcPr>
          <w:p w14:paraId="7F8E747D" w14:textId="4113A03D" w:rsidR="0080423D" w:rsidRPr="009D56F6" w:rsidRDefault="0080423D" w:rsidP="009B3A01">
            <w:pPr>
              <w:spacing w:line="276" w:lineRule="auto"/>
              <w:rPr>
                <w:rFonts w:ascii="Arial" w:eastAsia="宋体" w:hAnsi="Arial"/>
              </w:rPr>
            </w:pPr>
            <w:r w:rsidRPr="009D56F6">
              <w:rPr>
                <w:rFonts w:ascii="Arial" w:eastAsia="宋体" w:hAnsi="Arial"/>
              </w:rPr>
              <w:t>100 bis 75% (linearer Leistungsabbau)</w:t>
            </w:r>
          </w:p>
        </w:tc>
        <w:tc>
          <w:tcPr>
            <w:tcW w:w="2119" w:type="dxa"/>
            <w:vAlign w:val="center"/>
          </w:tcPr>
          <w:p w14:paraId="1717D473" w14:textId="7CE66D33" w:rsidR="0080423D" w:rsidRPr="009D56F6" w:rsidRDefault="0080423D" w:rsidP="009B3A01">
            <w:pPr>
              <w:spacing w:line="276" w:lineRule="auto"/>
              <w:rPr>
                <w:rFonts w:ascii="Arial" w:eastAsia="宋体" w:hAnsi="Arial"/>
              </w:rPr>
            </w:pPr>
            <w:r w:rsidRPr="009D56F6">
              <w:rPr>
                <w:rFonts w:ascii="Arial" w:eastAsia="宋体" w:hAnsi="Arial"/>
              </w:rPr>
              <w:t>0 bis 25%</w:t>
            </w:r>
          </w:p>
        </w:tc>
      </w:tr>
      <w:tr w:rsidR="00C04B88" w:rsidRPr="009D56F6" w14:paraId="4E1E1E82" w14:textId="77777777" w:rsidTr="00743B0B">
        <w:trPr>
          <w:trHeight w:val="454"/>
          <w:jc w:val="center"/>
        </w:trPr>
        <w:tc>
          <w:tcPr>
            <w:tcW w:w="6781" w:type="dxa"/>
            <w:gridSpan w:val="4"/>
            <w:vAlign w:val="center"/>
          </w:tcPr>
          <w:p w14:paraId="5642720C" w14:textId="285F34DA" w:rsidR="00B80BE6" w:rsidRPr="009D56F6" w:rsidRDefault="00B80BE6" w:rsidP="009B3A01">
            <w:pPr>
              <w:spacing w:line="276" w:lineRule="auto"/>
              <w:rPr>
                <w:rFonts w:ascii="Arial" w:eastAsia="宋体" w:hAnsi="Arial"/>
              </w:rPr>
            </w:pPr>
            <w:r w:rsidRPr="009D56F6">
              <w:rPr>
                <w:rFonts w:ascii="Arial" w:eastAsia="宋体" w:hAnsi="Arial"/>
              </w:rPr>
              <w:t>Konstante Leistung des MaxiChargers bei bestimmten Umgebungstemperaturen</w:t>
            </w:r>
          </w:p>
        </w:tc>
      </w:tr>
    </w:tbl>
    <w:p w14:paraId="4D121AB9" w14:textId="77777777" w:rsidR="00B900A2" w:rsidRPr="009D56F6" w:rsidRDefault="00B900A2" w:rsidP="00E42578">
      <w:pPr>
        <w:pStyle w:val="EN"/>
      </w:pPr>
    </w:p>
    <w:p w14:paraId="7ED8192E" w14:textId="34E093AC" w:rsidR="00DE3D5A" w:rsidRPr="009D56F6" w:rsidRDefault="00DE3D5A" w:rsidP="009B3A01">
      <w:pPr>
        <w:pStyle w:val="2"/>
        <w:spacing w:before="240" w:line="276" w:lineRule="auto"/>
        <w:rPr>
          <w:rFonts w:eastAsia="宋体" w:cs="Arial"/>
        </w:rPr>
      </w:pPr>
      <w:bookmarkStart w:id="707" w:name="_Toc106900469"/>
      <w:bookmarkStart w:id="708" w:name="_Toc120628707"/>
      <w:r w:rsidRPr="009D56F6">
        <w:rPr>
          <w:rFonts w:eastAsia="宋体" w:cs="Arial"/>
        </w:rPr>
        <w:lastRenderedPageBreak/>
        <w:t>AC-Eingang und DC-Ausgang Spezifikationen</w:t>
      </w:r>
      <w:bookmarkEnd w:id="707"/>
      <w:bookmarkEnd w:id="708"/>
    </w:p>
    <w:p w14:paraId="4126B77A" w14:textId="3DFB670C" w:rsidR="00A50C79" w:rsidRPr="009D56F6" w:rsidRDefault="00A50C7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12</w:t>
      </w:r>
      <w:r w:rsidR="00DF431C" w:rsidRPr="009D56F6">
        <w:rPr>
          <w:rFonts w:eastAsia="宋体" w:cs="Arial"/>
          <w:noProof/>
        </w:rPr>
        <w:fldChar w:fldCharType="end"/>
      </w:r>
      <w:r w:rsidRPr="009D56F6">
        <w:rPr>
          <w:rFonts w:eastAsia="宋体" w:cs="Arial"/>
        </w:rPr>
        <w:t xml:space="preserve"> AC Eingangsleitungsspezifikationen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C04B88" w:rsidRPr="009D56F6" w14:paraId="298011DF" w14:textId="77777777" w:rsidTr="00380F6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972" w:type="dxa"/>
          </w:tcPr>
          <w:p w14:paraId="05599047" w14:textId="77777777" w:rsidR="00A50C79" w:rsidRPr="009D56F6" w:rsidRDefault="00A50C79" w:rsidP="009E1E86">
            <w:pPr>
              <w:spacing w:line="276" w:lineRule="auto"/>
              <w:jc w:val="left"/>
              <w:rPr>
                <w:rFonts w:eastAsia="宋体"/>
              </w:rPr>
            </w:pPr>
            <w:r w:rsidRPr="009D56F6">
              <w:rPr>
                <w:rFonts w:eastAsia="宋体"/>
              </w:rPr>
              <w:t>Parameter</w:t>
            </w:r>
          </w:p>
        </w:tc>
        <w:tc>
          <w:tcPr>
            <w:tcW w:w="3827" w:type="dxa"/>
          </w:tcPr>
          <w:p w14:paraId="580095CF" w14:textId="77777777" w:rsidR="00A50C79" w:rsidRPr="009D56F6" w:rsidRDefault="00A50C79" w:rsidP="00380F61">
            <w:pPr>
              <w:spacing w:line="276" w:lineRule="auto"/>
              <w:jc w:val="left"/>
              <w:rPr>
                <w:rFonts w:eastAsia="宋体"/>
              </w:rPr>
            </w:pPr>
            <w:r w:rsidRPr="009D56F6">
              <w:rPr>
                <w:rFonts w:eastAsia="宋体"/>
              </w:rPr>
              <w:t>Spezifikation</w:t>
            </w:r>
          </w:p>
        </w:tc>
      </w:tr>
      <w:tr w:rsidR="00C04B88" w:rsidRPr="009D56F6" w14:paraId="36E59C0E" w14:textId="77777777" w:rsidTr="00380F61">
        <w:trPr>
          <w:trHeight w:val="454"/>
          <w:jc w:val="center"/>
        </w:trPr>
        <w:tc>
          <w:tcPr>
            <w:tcW w:w="2972" w:type="dxa"/>
            <w:vAlign w:val="center"/>
          </w:tcPr>
          <w:p w14:paraId="313A7287" w14:textId="59CAD9D9" w:rsidR="00A50C79" w:rsidRPr="009D56F6" w:rsidRDefault="00A50C79" w:rsidP="009E1E86">
            <w:pPr>
              <w:spacing w:line="276" w:lineRule="auto"/>
              <w:rPr>
                <w:rFonts w:ascii="Arial" w:eastAsia="宋体" w:hAnsi="Arial"/>
                <w:b/>
              </w:rPr>
            </w:pPr>
            <w:r w:rsidRPr="009D56F6">
              <w:rPr>
                <w:rFonts w:ascii="Arial" w:eastAsia="宋体" w:hAnsi="Arial"/>
                <w:b/>
              </w:rPr>
              <w:t>Kabelabschirmung (optional)</w:t>
            </w:r>
          </w:p>
        </w:tc>
        <w:tc>
          <w:tcPr>
            <w:tcW w:w="3827" w:type="dxa"/>
            <w:vAlign w:val="center"/>
          </w:tcPr>
          <w:p w14:paraId="2A4868B4" w14:textId="33049339" w:rsidR="00A50C79" w:rsidRPr="009D56F6" w:rsidRDefault="00A50C79" w:rsidP="00380F61">
            <w:pPr>
              <w:spacing w:line="276" w:lineRule="auto"/>
              <w:jc w:val="both"/>
              <w:rPr>
                <w:rFonts w:ascii="Arial" w:eastAsia="宋体" w:hAnsi="Arial"/>
              </w:rPr>
            </w:pPr>
            <w:r w:rsidRPr="009D56F6">
              <w:rPr>
                <w:rFonts w:ascii="Arial" w:eastAsia="宋体" w:hAnsi="Arial"/>
                <w:szCs w:val="20"/>
              </w:rPr>
              <w:t>Wenn lokale Bestimmungen abgeschirmte Kabel vorschreiben, schließen Sie die Kabelabschirmung an den PE-Bus an beiden Enden des Kabels an.</w:t>
            </w:r>
          </w:p>
        </w:tc>
      </w:tr>
      <w:tr w:rsidR="00C04B88" w:rsidRPr="009D56F6" w14:paraId="23D7CDFC" w14:textId="77777777" w:rsidTr="00380F61">
        <w:trPr>
          <w:trHeight w:val="454"/>
          <w:jc w:val="center"/>
        </w:trPr>
        <w:tc>
          <w:tcPr>
            <w:tcW w:w="2972" w:type="dxa"/>
            <w:vAlign w:val="center"/>
          </w:tcPr>
          <w:p w14:paraId="21A096AF" w14:textId="567ACB61" w:rsidR="00A50C79" w:rsidRPr="009D56F6" w:rsidRDefault="00A50C79" w:rsidP="009E1E86">
            <w:pPr>
              <w:spacing w:line="276" w:lineRule="auto"/>
              <w:rPr>
                <w:rFonts w:ascii="Arial" w:eastAsia="宋体" w:hAnsi="Arial"/>
                <w:b/>
              </w:rPr>
            </w:pPr>
            <w:r w:rsidRPr="009D56F6">
              <w:rPr>
                <w:rFonts w:ascii="Arial" w:eastAsia="宋体" w:hAnsi="Arial"/>
                <w:b/>
              </w:rPr>
              <w:t>Durchmesser des Phasenleiters</w:t>
            </w:r>
          </w:p>
        </w:tc>
        <w:tc>
          <w:tcPr>
            <w:tcW w:w="3827" w:type="dxa"/>
            <w:vAlign w:val="center"/>
          </w:tcPr>
          <w:p w14:paraId="28C189FF" w14:textId="1B87C92C" w:rsidR="00A50C79" w:rsidRPr="009D56F6" w:rsidRDefault="00A50C79" w:rsidP="00380F61">
            <w:pPr>
              <w:spacing w:line="276" w:lineRule="auto"/>
              <w:jc w:val="both"/>
              <w:rPr>
                <w:rFonts w:ascii="Arial" w:eastAsia="宋体" w:hAnsi="Arial"/>
              </w:rPr>
            </w:pPr>
            <w:r w:rsidRPr="009D56F6">
              <w:rPr>
                <w:rFonts w:ascii="Arial" w:eastAsia="宋体" w:hAnsi="Arial"/>
                <w:szCs w:val="20"/>
              </w:rPr>
              <w:t>Siehe lokale Bestimmungen.</w:t>
            </w:r>
          </w:p>
        </w:tc>
      </w:tr>
      <w:tr w:rsidR="00C04B88" w:rsidRPr="009D56F6" w14:paraId="09EA62B6" w14:textId="77777777" w:rsidTr="00380F61">
        <w:trPr>
          <w:trHeight w:val="454"/>
          <w:jc w:val="center"/>
        </w:trPr>
        <w:tc>
          <w:tcPr>
            <w:tcW w:w="2972" w:type="dxa"/>
            <w:vAlign w:val="center"/>
          </w:tcPr>
          <w:p w14:paraId="290607ED" w14:textId="0864A649" w:rsidR="00A50C79" w:rsidRPr="009D56F6" w:rsidRDefault="00A50C79" w:rsidP="009E1E86">
            <w:pPr>
              <w:spacing w:line="276" w:lineRule="auto"/>
              <w:rPr>
                <w:rFonts w:ascii="Arial" w:eastAsia="宋体" w:hAnsi="Arial"/>
                <w:b/>
              </w:rPr>
            </w:pPr>
            <w:r w:rsidRPr="009D56F6">
              <w:rPr>
                <w:rFonts w:ascii="Arial" w:eastAsia="宋体" w:hAnsi="Arial"/>
                <w:b/>
              </w:rPr>
              <w:t>Durchmesser des PE-Leiters</w:t>
            </w:r>
          </w:p>
        </w:tc>
        <w:tc>
          <w:tcPr>
            <w:tcW w:w="3827" w:type="dxa"/>
            <w:vAlign w:val="center"/>
          </w:tcPr>
          <w:p w14:paraId="676ADE98" w14:textId="2313873B" w:rsidR="00A50C79" w:rsidRPr="009D56F6" w:rsidRDefault="00A50C79" w:rsidP="00380F61">
            <w:pPr>
              <w:spacing w:line="276" w:lineRule="auto"/>
              <w:jc w:val="both"/>
              <w:rPr>
                <w:rFonts w:ascii="Arial" w:eastAsia="宋体" w:hAnsi="Arial"/>
              </w:rPr>
            </w:pPr>
            <w:r w:rsidRPr="009D56F6">
              <w:rPr>
                <w:rFonts w:ascii="Arial" w:eastAsia="宋体" w:hAnsi="Arial"/>
                <w:szCs w:val="20"/>
              </w:rPr>
              <w:t>Siehe lokale Bestimmungen.</w:t>
            </w:r>
          </w:p>
        </w:tc>
      </w:tr>
      <w:tr w:rsidR="00C04B88" w:rsidRPr="009D56F6" w14:paraId="15A0F1DE" w14:textId="77777777" w:rsidTr="00380F61">
        <w:trPr>
          <w:trHeight w:val="454"/>
          <w:jc w:val="center"/>
        </w:trPr>
        <w:tc>
          <w:tcPr>
            <w:tcW w:w="2972" w:type="dxa"/>
            <w:vAlign w:val="center"/>
          </w:tcPr>
          <w:p w14:paraId="7FD98C65" w14:textId="3541CD4B" w:rsidR="00A50C79" w:rsidRPr="009D56F6" w:rsidRDefault="00A50C79" w:rsidP="009E1E86">
            <w:pPr>
              <w:spacing w:line="276" w:lineRule="auto"/>
              <w:rPr>
                <w:rFonts w:ascii="Arial" w:eastAsia="宋体" w:hAnsi="Arial"/>
                <w:b/>
              </w:rPr>
            </w:pPr>
            <w:r w:rsidRPr="009D56F6">
              <w:rPr>
                <w:rFonts w:ascii="Arial" w:eastAsia="宋体" w:hAnsi="Arial"/>
                <w:b/>
              </w:rPr>
              <w:t>Oberfläche und Durchmesser</w:t>
            </w:r>
          </w:p>
        </w:tc>
        <w:tc>
          <w:tcPr>
            <w:tcW w:w="3827" w:type="dxa"/>
            <w:vAlign w:val="center"/>
          </w:tcPr>
          <w:p w14:paraId="57EC0C4E" w14:textId="0153CEE5" w:rsidR="00A50C79" w:rsidRPr="009D56F6" w:rsidRDefault="00A50C79" w:rsidP="00380F61">
            <w:pPr>
              <w:spacing w:line="276" w:lineRule="auto"/>
              <w:jc w:val="both"/>
              <w:rPr>
                <w:rFonts w:ascii="Arial" w:eastAsia="宋体" w:hAnsi="Arial"/>
              </w:rPr>
            </w:pPr>
            <w:r w:rsidRPr="009D56F6">
              <w:rPr>
                <w:rFonts w:ascii="Arial" w:eastAsia="宋体" w:hAnsi="Arial"/>
                <w:szCs w:val="20"/>
              </w:rPr>
              <w:t>Basiert auf dem Nennstrom des MaxiChargers und den lokalen Vorschriften</w:t>
            </w:r>
          </w:p>
        </w:tc>
      </w:tr>
      <w:tr w:rsidR="00C04B88" w:rsidRPr="009D56F6" w14:paraId="236F9200" w14:textId="77777777" w:rsidTr="00380F61">
        <w:trPr>
          <w:trHeight w:val="454"/>
          <w:jc w:val="center"/>
        </w:trPr>
        <w:tc>
          <w:tcPr>
            <w:tcW w:w="2972" w:type="dxa"/>
            <w:vAlign w:val="center"/>
          </w:tcPr>
          <w:p w14:paraId="6A940626" w14:textId="675569DC" w:rsidR="00A50C79" w:rsidRPr="009D56F6" w:rsidRDefault="00A50C79" w:rsidP="009E1E86">
            <w:pPr>
              <w:spacing w:line="276" w:lineRule="auto"/>
              <w:rPr>
                <w:rFonts w:ascii="Arial" w:eastAsia="宋体" w:hAnsi="Arial"/>
                <w:b/>
              </w:rPr>
            </w:pPr>
            <w:r w:rsidRPr="009D56F6">
              <w:rPr>
                <w:rFonts w:ascii="Arial" w:eastAsia="宋体" w:hAnsi="Arial"/>
                <w:b/>
              </w:rPr>
              <w:t>Material</w:t>
            </w:r>
          </w:p>
        </w:tc>
        <w:tc>
          <w:tcPr>
            <w:tcW w:w="3827" w:type="dxa"/>
            <w:vAlign w:val="center"/>
          </w:tcPr>
          <w:p w14:paraId="4BBCC21C" w14:textId="3C5FE54E" w:rsidR="00A50C79" w:rsidRPr="009D56F6" w:rsidRDefault="00A50C79" w:rsidP="00380F61">
            <w:pPr>
              <w:spacing w:line="276" w:lineRule="auto"/>
              <w:jc w:val="both"/>
              <w:rPr>
                <w:rFonts w:ascii="Arial" w:eastAsia="宋体" w:hAnsi="Arial"/>
              </w:rPr>
            </w:pPr>
            <w:r w:rsidRPr="009D56F6">
              <w:rPr>
                <w:rFonts w:ascii="Arial" w:eastAsia="宋体" w:hAnsi="Arial"/>
                <w:szCs w:val="20"/>
              </w:rPr>
              <w:t>Kupfer</w:t>
            </w:r>
          </w:p>
        </w:tc>
      </w:tr>
      <w:tr w:rsidR="00C04B88" w:rsidRPr="009D56F6" w14:paraId="619E661F" w14:textId="77777777" w:rsidTr="00380F61">
        <w:trPr>
          <w:trHeight w:val="454"/>
          <w:jc w:val="center"/>
        </w:trPr>
        <w:tc>
          <w:tcPr>
            <w:tcW w:w="2972" w:type="dxa"/>
            <w:vAlign w:val="center"/>
          </w:tcPr>
          <w:p w14:paraId="5004FD38" w14:textId="4C24998E" w:rsidR="00A50C79" w:rsidRPr="009D56F6" w:rsidRDefault="00A50C79" w:rsidP="009E1E86">
            <w:pPr>
              <w:spacing w:line="276" w:lineRule="auto"/>
              <w:rPr>
                <w:rFonts w:ascii="Arial" w:eastAsia="宋体" w:hAnsi="Arial"/>
                <w:b/>
              </w:rPr>
            </w:pPr>
            <w:r w:rsidRPr="009D56F6">
              <w:rPr>
                <w:rFonts w:ascii="Arial" w:eastAsia="宋体" w:hAnsi="Arial"/>
                <w:b/>
              </w:rPr>
              <w:t>Maximale Temperatur der Eingangskabeln</w:t>
            </w:r>
          </w:p>
        </w:tc>
        <w:tc>
          <w:tcPr>
            <w:tcW w:w="3827" w:type="dxa"/>
            <w:vAlign w:val="center"/>
          </w:tcPr>
          <w:p w14:paraId="6A733AA9" w14:textId="0462EFCF" w:rsidR="00A50C79" w:rsidRPr="009D56F6" w:rsidRDefault="00A83F70" w:rsidP="00380F61">
            <w:pPr>
              <w:spacing w:line="276" w:lineRule="auto"/>
              <w:jc w:val="both"/>
              <w:rPr>
                <w:rFonts w:ascii="Arial" w:eastAsia="宋体" w:hAnsi="Arial"/>
              </w:rPr>
            </w:pPr>
            <w:r w:rsidRPr="009D56F6">
              <w:rPr>
                <w:rFonts w:ascii="Arial" w:eastAsia="宋体" w:hAnsi="Arial"/>
                <w:szCs w:val="20"/>
              </w:rPr>
              <w:t>75°C (167</w:t>
            </w:r>
            <w:r w:rsidR="00A50C79" w:rsidRPr="009D56F6">
              <w:rPr>
                <w:rFonts w:ascii="Arial" w:eastAsia="宋体" w:hAnsi="Arial"/>
                <w:szCs w:val="20"/>
              </w:rPr>
              <w:t>°F)</w:t>
            </w:r>
          </w:p>
        </w:tc>
      </w:tr>
    </w:tbl>
    <w:p w14:paraId="32554605" w14:textId="77777777" w:rsidR="00380F61" w:rsidRPr="009D56F6" w:rsidRDefault="00380F61" w:rsidP="00380F61">
      <w:pPr>
        <w:pStyle w:val="FigureTittle"/>
        <w:rPr>
          <w:rFonts w:eastAsia="宋体" w:cs="Arial"/>
        </w:rPr>
      </w:pPr>
    </w:p>
    <w:p w14:paraId="28029540" w14:textId="30907E97" w:rsidR="00A50C79" w:rsidRPr="009D56F6" w:rsidRDefault="00A50C7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13</w:t>
      </w:r>
      <w:r w:rsidR="00DF431C" w:rsidRPr="009D56F6">
        <w:rPr>
          <w:rFonts w:eastAsia="宋体" w:cs="Arial"/>
          <w:noProof/>
        </w:rPr>
        <w:fldChar w:fldCharType="end"/>
      </w:r>
      <w:r w:rsidRPr="009D56F6">
        <w:rPr>
          <w:rFonts w:eastAsia="宋体" w:cs="Arial"/>
        </w:rPr>
        <w:t xml:space="preserve"> AC-Eingangsspezifikationen Detail</w:t>
      </w:r>
    </w:p>
    <w:tbl>
      <w:tblPr>
        <w:tblStyle w:val="a6"/>
        <w:tblW w:w="72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577"/>
        <w:gridCol w:w="567"/>
        <w:gridCol w:w="567"/>
        <w:gridCol w:w="567"/>
        <w:gridCol w:w="567"/>
        <w:gridCol w:w="567"/>
        <w:gridCol w:w="567"/>
        <w:gridCol w:w="567"/>
        <w:gridCol w:w="567"/>
        <w:gridCol w:w="567"/>
      </w:tblGrid>
      <w:tr w:rsidR="00C04B88" w:rsidRPr="009D56F6" w14:paraId="3A34A006" w14:textId="2E212D7E" w:rsidTr="00924308">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55" w:type="dxa"/>
            <w:vMerge w:val="restart"/>
            <w:tcBorders>
              <w:tl2br w:val="single" w:sz="4" w:space="0" w:color="auto"/>
            </w:tcBorders>
          </w:tcPr>
          <w:p w14:paraId="539D2E2C" w14:textId="508D71F8" w:rsidR="00FF7F10" w:rsidRPr="009D56F6" w:rsidRDefault="00FF7F10" w:rsidP="00380F61">
            <w:pPr>
              <w:spacing w:line="276" w:lineRule="auto"/>
              <w:ind w:firstLineChars="500" w:firstLine="904"/>
              <w:jc w:val="right"/>
              <w:rPr>
                <w:rFonts w:eastAsia="宋体"/>
              </w:rPr>
            </w:pPr>
            <w:r w:rsidRPr="009D56F6">
              <w:rPr>
                <w:rFonts w:eastAsia="宋体"/>
              </w:rPr>
              <w:t>Typ</w:t>
            </w:r>
          </w:p>
          <w:p w14:paraId="54F64CF3" w14:textId="28EF4F99" w:rsidR="00506553" w:rsidRPr="009D56F6" w:rsidRDefault="00506553" w:rsidP="00380F61">
            <w:pPr>
              <w:spacing w:line="276" w:lineRule="auto"/>
              <w:jc w:val="left"/>
              <w:rPr>
                <w:rFonts w:eastAsia="宋体"/>
                <w:b w:val="0"/>
              </w:rPr>
            </w:pPr>
          </w:p>
          <w:p w14:paraId="06248C8C" w14:textId="7FCD655D" w:rsidR="00E91CE3" w:rsidRPr="009D56F6" w:rsidRDefault="00E91CE3" w:rsidP="00380F61">
            <w:pPr>
              <w:spacing w:line="276" w:lineRule="auto"/>
              <w:jc w:val="left"/>
              <w:rPr>
                <w:rFonts w:eastAsia="宋体"/>
              </w:rPr>
            </w:pPr>
            <w:r w:rsidRPr="009D56F6">
              <w:rPr>
                <w:rFonts w:eastAsia="宋体"/>
              </w:rPr>
              <w:t>Parameter</w:t>
            </w:r>
          </w:p>
        </w:tc>
        <w:tc>
          <w:tcPr>
            <w:tcW w:w="5680" w:type="dxa"/>
            <w:gridSpan w:val="10"/>
          </w:tcPr>
          <w:p w14:paraId="49DB09BF" w14:textId="3166C0E9" w:rsidR="00506553" w:rsidRPr="009D56F6" w:rsidRDefault="00506553" w:rsidP="00380F61">
            <w:pPr>
              <w:spacing w:line="276" w:lineRule="auto"/>
              <w:rPr>
                <w:rFonts w:eastAsia="宋体"/>
              </w:rPr>
            </w:pPr>
            <w:r w:rsidRPr="009D56F6">
              <w:rPr>
                <w:rFonts w:eastAsia="宋体"/>
              </w:rPr>
              <w:t>MaxiCharger DC</w:t>
            </w:r>
          </w:p>
        </w:tc>
      </w:tr>
      <w:tr w:rsidR="00C04B88" w:rsidRPr="009D56F6" w14:paraId="36B31FF4" w14:textId="77777777" w:rsidTr="00924308">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55" w:type="dxa"/>
            <w:vMerge/>
          </w:tcPr>
          <w:p w14:paraId="7F46033F" w14:textId="77777777" w:rsidR="0003221F" w:rsidRPr="009D56F6" w:rsidRDefault="0003221F" w:rsidP="00380F61">
            <w:pPr>
              <w:spacing w:line="276" w:lineRule="auto"/>
              <w:rPr>
                <w:rFonts w:eastAsia="宋体"/>
              </w:rPr>
            </w:pPr>
          </w:p>
        </w:tc>
        <w:tc>
          <w:tcPr>
            <w:tcW w:w="577" w:type="dxa"/>
          </w:tcPr>
          <w:p w14:paraId="3F832690" w14:textId="74354F0B" w:rsidR="0003221F" w:rsidRPr="009D56F6" w:rsidRDefault="0003221F" w:rsidP="00380F61">
            <w:pPr>
              <w:spacing w:line="276" w:lineRule="auto"/>
              <w:rPr>
                <w:rFonts w:eastAsia="宋体"/>
              </w:rPr>
            </w:pPr>
            <w:r w:rsidRPr="009D56F6">
              <w:rPr>
                <w:rFonts w:eastAsia="宋体"/>
              </w:rPr>
              <w:t>40</w:t>
            </w:r>
          </w:p>
        </w:tc>
        <w:tc>
          <w:tcPr>
            <w:tcW w:w="567" w:type="dxa"/>
          </w:tcPr>
          <w:p w14:paraId="453EA3E7" w14:textId="5266D951" w:rsidR="0003221F" w:rsidRPr="009D56F6" w:rsidRDefault="0003221F" w:rsidP="00380F61">
            <w:pPr>
              <w:spacing w:line="276" w:lineRule="auto"/>
              <w:rPr>
                <w:rFonts w:eastAsia="宋体"/>
              </w:rPr>
            </w:pPr>
            <w:r w:rsidRPr="009D56F6">
              <w:rPr>
                <w:rFonts w:eastAsia="宋体"/>
              </w:rPr>
              <w:t>60</w:t>
            </w:r>
          </w:p>
        </w:tc>
        <w:tc>
          <w:tcPr>
            <w:tcW w:w="567" w:type="dxa"/>
          </w:tcPr>
          <w:p w14:paraId="5D06F08E" w14:textId="418071E3" w:rsidR="0003221F" w:rsidRPr="009D56F6" w:rsidRDefault="0003221F" w:rsidP="00380F61">
            <w:pPr>
              <w:spacing w:line="276" w:lineRule="auto"/>
              <w:rPr>
                <w:rFonts w:eastAsia="宋体"/>
              </w:rPr>
            </w:pPr>
            <w:r w:rsidRPr="009D56F6">
              <w:rPr>
                <w:rFonts w:eastAsia="宋体"/>
              </w:rPr>
              <w:t>80</w:t>
            </w:r>
          </w:p>
        </w:tc>
        <w:tc>
          <w:tcPr>
            <w:tcW w:w="567" w:type="dxa"/>
          </w:tcPr>
          <w:p w14:paraId="2218D691" w14:textId="13A6A33E" w:rsidR="0003221F" w:rsidRPr="009D56F6" w:rsidRDefault="0003221F" w:rsidP="00380F61">
            <w:pPr>
              <w:spacing w:line="276" w:lineRule="auto"/>
              <w:rPr>
                <w:rFonts w:eastAsia="宋体"/>
              </w:rPr>
            </w:pPr>
            <w:r w:rsidRPr="009D56F6">
              <w:rPr>
                <w:rFonts w:eastAsia="宋体"/>
              </w:rPr>
              <w:t>100</w:t>
            </w:r>
          </w:p>
        </w:tc>
        <w:tc>
          <w:tcPr>
            <w:tcW w:w="567" w:type="dxa"/>
          </w:tcPr>
          <w:p w14:paraId="5CCE8F2D" w14:textId="03767656" w:rsidR="0003221F" w:rsidRPr="009D56F6" w:rsidRDefault="0003221F" w:rsidP="00380F61">
            <w:pPr>
              <w:spacing w:line="276" w:lineRule="auto"/>
              <w:rPr>
                <w:rFonts w:eastAsia="宋体"/>
                <w:b w:val="0"/>
              </w:rPr>
            </w:pPr>
            <w:r w:rsidRPr="009D56F6">
              <w:rPr>
                <w:rFonts w:eastAsia="宋体"/>
              </w:rPr>
              <w:t>120</w:t>
            </w:r>
          </w:p>
        </w:tc>
        <w:tc>
          <w:tcPr>
            <w:tcW w:w="567" w:type="dxa"/>
          </w:tcPr>
          <w:p w14:paraId="7B57AB41" w14:textId="525CCEBD" w:rsidR="0003221F" w:rsidRPr="009D56F6" w:rsidRDefault="0003221F" w:rsidP="00380F61">
            <w:pPr>
              <w:spacing w:line="276" w:lineRule="auto"/>
              <w:rPr>
                <w:rFonts w:eastAsia="宋体"/>
                <w:b w:val="0"/>
              </w:rPr>
            </w:pPr>
            <w:r w:rsidRPr="009D56F6">
              <w:rPr>
                <w:rFonts w:eastAsia="宋体"/>
              </w:rPr>
              <w:t>160</w:t>
            </w:r>
          </w:p>
        </w:tc>
        <w:tc>
          <w:tcPr>
            <w:tcW w:w="567" w:type="dxa"/>
          </w:tcPr>
          <w:p w14:paraId="6D51CAC1" w14:textId="4D73F9BB" w:rsidR="0003221F" w:rsidRPr="009D56F6" w:rsidRDefault="0003221F" w:rsidP="00380F61">
            <w:pPr>
              <w:spacing w:line="276" w:lineRule="auto"/>
              <w:rPr>
                <w:rFonts w:eastAsia="宋体"/>
                <w:b w:val="0"/>
              </w:rPr>
            </w:pPr>
            <w:r w:rsidRPr="009D56F6">
              <w:rPr>
                <w:rFonts w:eastAsia="宋体"/>
              </w:rPr>
              <w:t>180</w:t>
            </w:r>
          </w:p>
        </w:tc>
        <w:tc>
          <w:tcPr>
            <w:tcW w:w="567" w:type="dxa"/>
          </w:tcPr>
          <w:p w14:paraId="75DC4EE9" w14:textId="7540694D" w:rsidR="0003221F" w:rsidRPr="009D56F6" w:rsidRDefault="0003221F" w:rsidP="00380F61">
            <w:pPr>
              <w:spacing w:line="276" w:lineRule="auto"/>
              <w:rPr>
                <w:rFonts w:eastAsia="宋体"/>
                <w:b w:val="0"/>
              </w:rPr>
            </w:pPr>
            <w:r w:rsidRPr="009D56F6">
              <w:rPr>
                <w:rFonts w:eastAsia="宋体"/>
              </w:rPr>
              <w:t>200</w:t>
            </w:r>
          </w:p>
        </w:tc>
        <w:tc>
          <w:tcPr>
            <w:tcW w:w="567" w:type="dxa"/>
          </w:tcPr>
          <w:p w14:paraId="1FCC4A24" w14:textId="43149E2B" w:rsidR="0003221F" w:rsidRPr="009D56F6" w:rsidRDefault="0003221F" w:rsidP="00380F61">
            <w:pPr>
              <w:spacing w:line="276" w:lineRule="auto"/>
              <w:rPr>
                <w:rFonts w:eastAsia="宋体"/>
                <w:b w:val="0"/>
              </w:rPr>
            </w:pPr>
            <w:r w:rsidRPr="009D56F6">
              <w:rPr>
                <w:rFonts w:eastAsia="宋体"/>
              </w:rPr>
              <w:t>220</w:t>
            </w:r>
          </w:p>
        </w:tc>
        <w:tc>
          <w:tcPr>
            <w:tcW w:w="567" w:type="dxa"/>
          </w:tcPr>
          <w:p w14:paraId="3E1B41AB" w14:textId="0904A061" w:rsidR="0003221F" w:rsidRPr="009D56F6" w:rsidRDefault="0003221F" w:rsidP="00380F61">
            <w:pPr>
              <w:spacing w:line="276" w:lineRule="auto"/>
              <w:rPr>
                <w:rFonts w:eastAsia="宋体"/>
              </w:rPr>
            </w:pPr>
            <w:r w:rsidRPr="009D56F6">
              <w:rPr>
                <w:rFonts w:eastAsia="宋体"/>
              </w:rPr>
              <w:t>240</w:t>
            </w:r>
          </w:p>
        </w:tc>
      </w:tr>
      <w:tr w:rsidR="00C04B88" w:rsidRPr="009D56F6" w14:paraId="1D92C139" w14:textId="7311CF75" w:rsidTr="00924308">
        <w:trPr>
          <w:trHeight w:val="850"/>
          <w:jc w:val="center"/>
        </w:trPr>
        <w:tc>
          <w:tcPr>
            <w:tcW w:w="1555" w:type="dxa"/>
            <w:vAlign w:val="center"/>
          </w:tcPr>
          <w:p w14:paraId="0FEBDF0C" w14:textId="5C290B44" w:rsidR="0003221F" w:rsidRPr="009D56F6" w:rsidRDefault="0003221F" w:rsidP="009E1E86">
            <w:pPr>
              <w:spacing w:line="276" w:lineRule="auto"/>
              <w:rPr>
                <w:rFonts w:ascii="Arial" w:eastAsia="宋体" w:hAnsi="Arial"/>
                <w:b/>
              </w:rPr>
            </w:pPr>
            <w:r w:rsidRPr="009D56F6">
              <w:rPr>
                <w:rFonts w:ascii="Arial" w:eastAsia="宋体" w:hAnsi="Arial"/>
                <w:b/>
              </w:rPr>
              <w:t>Maximaler Eingangsnennstrom (A)</w:t>
            </w:r>
          </w:p>
        </w:tc>
        <w:tc>
          <w:tcPr>
            <w:tcW w:w="577" w:type="dxa"/>
            <w:vAlign w:val="center"/>
          </w:tcPr>
          <w:p w14:paraId="6F6B5220" w14:textId="2B298D1B" w:rsidR="0003221F" w:rsidRPr="009D56F6" w:rsidRDefault="0003221F" w:rsidP="00380F61">
            <w:pPr>
              <w:spacing w:line="276" w:lineRule="auto"/>
              <w:rPr>
                <w:rFonts w:ascii="Arial" w:eastAsia="宋体" w:hAnsi="Arial"/>
              </w:rPr>
            </w:pPr>
            <w:r w:rsidRPr="009D56F6">
              <w:rPr>
                <w:rFonts w:ascii="Arial" w:eastAsia="宋体" w:hAnsi="Arial"/>
              </w:rPr>
              <w:t>62</w:t>
            </w:r>
          </w:p>
        </w:tc>
        <w:tc>
          <w:tcPr>
            <w:tcW w:w="567" w:type="dxa"/>
            <w:vAlign w:val="center"/>
          </w:tcPr>
          <w:p w14:paraId="3635D2CE" w14:textId="33EEAFC6" w:rsidR="0003221F" w:rsidRPr="009D56F6" w:rsidRDefault="0003221F" w:rsidP="00380F61">
            <w:pPr>
              <w:spacing w:line="276" w:lineRule="auto"/>
              <w:rPr>
                <w:rFonts w:ascii="Arial" w:eastAsia="宋体" w:hAnsi="Arial"/>
                <w:kern w:val="0"/>
              </w:rPr>
            </w:pPr>
            <w:r w:rsidRPr="009D56F6">
              <w:rPr>
                <w:rFonts w:ascii="Arial" w:eastAsia="宋体" w:hAnsi="Arial"/>
              </w:rPr>
              <w:t>93</w:t>
            </w:r>
          </w:p>
        </w:tc>
        <w:tc>
          <w:tcPr>
            <w:tcW w:w="567" w:type="dxa"/>
            <w:vAlign w:val="center"/>
          </w:tcPr>
          <w:p w14:paraId="3DE4B2A2" w14:textId="56909F46" w:rsidR="0003221F" w:rsidRPr="009D56F6" w:rsidRDefault="0003221F" w:rsidP="00380F61">
            <w:pPr>
              <w:spacing w:line="276" w:lineRule="auto"/>
              <w:rPr>
                <w:rFonts w:ascii="Arial" w:eastAsia="宋体" w:hAnsi="Arial"/>
              </w:rPr>
            </w:pPr>
            <w:r w:rsidRPr="009D56F6">
              <w:rPr>
                <w:rFonts w:ascii="Arial" w:eastAsia="宋体" w:hAnsi="Arial"/>
              </w:rPr>
              <w:t>124</w:t>
            </w:r>
          </w:p>
        </w:tc>
        <w:tc>
          <w:tcPr>
            <w:tcW w:w="567" w:type="dxa"/>
            <w:vAlign w:val="center"/>
          </w:tcPr>
          <w:p w14:paraId="2FC13E9B" w14:textId="4931C64E" w:rsidR="0003221F" w:rsidRPr="009D56F6" w:rsidRDefault="0003221F" w:rsidP="00380F61">
            <w:pPr>
              <w:spacing w:line="276" w:lineRule="auto"/>
              <w:rPr>
                <w:rFonts w:ascii="Arial" w:eastAsia="宋体" w:hAnsi="Arial"/>
              </w:rPr>
            </w:pPr>
            <w:r w:rsidRPr="009D56F6">
              <w:rPr>
                <w:rFonts w:ascii="Arial" w:eastAsia="宋体" w:hAnsi="Arial"/>
              </w:rPr>
              <w:t>155</w:t>
            </w:r>
          </w:p>
        </w:tc>
        <w:tc>
          <w:tcPr>
            <w:tcW w:w="567" w:type="dxa"/>
            <w:vAlign w:val="center"/>
          </w:tcPr>
          <w:p w14:paraId="69F63BAB" w14:textId="08D326FD" w:rsidR="0003221F" w:rsidRPr="009D56F6" w:rsidRDefault="0003221F" w:rsidP="00380F61">
            <w:pPr>
              <w:spacing w:line="276" w:lineRule="auto"/>
              <w:rPr>
                <w:rFonts w:ascii="Arial" w:eastAsia="宋体" w:hAnsi="Arial"/>
              </w:rPr>
            </w:pPr>
            <w:r w:rsidRPr="009D56F6">
              <w:rPr>
                <w:rFonts w:ascii="Arial" w:eastAsia="宋体" w:hAnsi="Arial"/>
              </w:rPr>
              <w:t>186</w:t>
            </w:r>
          </w:p>
        </w:tc>
        <w:tc>
          <w:tcPr>
            <w:tcW w:w="567" w:type="dxa"/>
            <w:vAlign w:val="center"/>
          </w:tcPr>
          <w:p w14:paraId="00BAC7E6" w14:textId="229FBA4D" w:rsidR="0003221F" w:rsidRPr="009D56F6" w:rsidRDefault="0003221F" w:rsidP="00380F61">
            <w:pPr>
              <w:spacing w:line="276" w:lineRule="auto"/>
              <w:rPr>
                <w:rFonts w:ascii="Arial" w:eastAsia="宋体" w:hAnsi="Arial"/>
              </w:rPr>
            </w:pPr>
            <w:r w:rsidRPr="009D56F6">
              <w:rPr>
                <w:rFonts w:ascii="Arial" w:eastAsia="宋体" w:hAnsi="Arial"/>
              </w:rPr>
              <w:t>248</w:t>
            </w:r>
          </w:p>
        </w:tc>
        <w:tc>
          <w:tcPr>
            <w:tcW w:w="567" w:type="dxa"/>
            <w:vAlign w:val="center"/>
          </w:tcPr>
          <w:p w14:paraId="2F91F45A" w14:textId="2023203E" w:rsidR="0003221F" w:rsidRPr="009D56F6" w:rsidRDefault="0003221F" w:rsidP="00380F61">
            <w:pPr>
              <w:spacing w:line="276" w:lineRule="auto"/>
              <w:rPr>
                <w:rFonts w:ascii="Arial" w:eastAsia="宋体" w:hAnsi="Arial"/>
              </w:rPr>
            </w:pPr>
            <w:r w:rsidRPr="009D56F6">
              <w:rPr>
                <w:rFonts w:ascii="Arial" w:eastAsia="宋体" w:hAnsi="Arial"/>
              </w:rPr>
              <w:t>280</w:t>
            </w:r>
          </w:p>
        </w:tc>
        <w:tc>
          <w:tcPr>
            <w:tcW w:w="567" w:type="dxa"/>
            <w:vAlign w:val="center"/>
          </w:tcPr>
          <w:p w14:paraId="2D0775A5" w14:textId="4650A088" w:rsidR="0003221F" w:rsidRPr="009D56F6" w:rsidRDefault="0003221F" w:rsidP="00380F61">
            <w:pPr>
              <w:spacing w:line="276" w:lineRule="auto"/>
              <w:rPr>
                <w:rFonts w:ascii="Arial" w:eastAsia="宋体" w:hAnsi="Arial"/>
                <w:kern w:val="0"/>
              </w:rPr>
            </w:pPr>
            <w:r w:rsidRPr="009D56F6">
              <w:rPr>
                <w:rFonts w:ascii="Arial" w:eastAsia="宋体" w:hAnsi="Arial"/>
              </w:rPr>
              <w:t>310</w:t>
            </w:r>
          </w:p>
        </w:tc>
        <w:tc>
          <w:tcPr>
            <w:tcW w:w="567" w:type="dxa"/>
            <w:vAlign w:val="center"/>
          </w:tcPr>
          <w:p w14:paraId="2E99D1EA" w14:textId="4DA87966" w:rsidR="0003221F" w:rsidRPr="009D56F6" w:rsidRDefault="0003221F" w:rsidP="00380F61">
            <w:pPr>
              <w:spacing w:line="276" w:lineRule="auto"/>
              <w:rPr>
                <w:rFonts w:ascii="Arial" w:eastAsia="宋体" w:hAnsi="Arial"/>
              </w:rPr>
            </w:pPr>
            <w:r w:rsidRPr="009D56F6">
              <w:rPr>
                <w:rFonts w:ascii="Arial" w:eastAsia="宋体" w:hAnsi="Arial"/>
              </w:rPr>
              <w:t>341</w:t>
            </w:r>
          </w:p>
        </w:tc>
        <w:tc>
          <w:tcPr>
            <w:tcW w:w="567" w:type="dxa"/>
            <w:vAlign w:val="center"/>
          </w:tcPr>
          <w:p w14:paraId="0D50AB00" w14:textId="5FA7266D" w:rsidR="0003221F" w:rsidRPr="009D56F6" w:rsidRDefault="0003221F" w:rsidP="00380F61">
            <w:pPr>
              <w:spacing w:line="276" w:lineRule="auto"/>
              <w:jc w:val="both"/>
              <w:rPr>
                <w:rFonts w:ascii="Arial" w:eastAsia="宋体" w:hAnsi="Arial"/>
              </w:rPr>
            </w:pPr>
            <w:r w:rsidRPr="009D56F6">
              <w:rPr>
                <w:rFonts w:ascii="Arial" w:eastAsia="宋体" w:hAnsi="Arial"/>
              </w:rPr>
              <w:t>372</w:t>
            </w:r>
          </w:p>
        </w:tc>
      </w:tr>
      <w:tr w:rsidR="00C04B88" w:rsidRPr="009D56F6" w14:paraId="2E729FDA" w14:textId="6ABCDD43" w:rsidTr="00924308">
        <w:trPr>
          <w:trHeight w:val="850"/>
          <w:jc w:val="center"/>
        </w:trPr>
        <w:tc>
          <w:tcPr>
            <w:tcW w:w="1555" w:type="dxa"/>
            <w:vAlign w:val="center"/>
          </w:tcPr>
          <w:p w14:paraId="220B7110" w14:textId="7E0FBBCF" w:rsidR="0003221F" w:rsidRPr="009D56F6" w:rsidRDefault="0003221F" w:rsidP="009E1E86">
            <w:pPr>
              <w:spacing w:line="276" w:lineRule="auto"/>
              <w:rPr>
                <w:rFonts w:ascii="Arial" w:eastAsia="宋体" w:hAnsi="Arial"/>
                <w:b/>
              </w:rPr>
            </w:pPr>
            <w:r w:rsidRPr="009D56F6">
              <w:rPr>
                <w:rFonts w:ascii="Arial" w:eastAsia="宋体" w:hAnsi="Arial"/>
                <w:b/>
              </w:rPr>
              <w:t>Empfohlener Eingangsschutzschalter (A)</w:t>
            </w:r>
          </w:p>
        </w:tc>
        <w:tc>
          <w:tcPr>
            <w:tcW w:w="577" w:type="dxa"/>
            <w:vAlign w:val="center"/>
          </w:tcPr>
          <w:p w14:paraId="42ACE1E1" w14:textId="36204365" w:rsidR="0003221F" w:rsidRPr="009D56F6" w:rsidRDefault="0003221F" w:rsidP="00380F61">
            <w:pPr>
              <w:spacing w:line="276" w:lineRule="auto"/>
              <w:rPr>
                <w:rFonts w:ascii="Arial" w:eastAsia="宋体" w:hAnsi="Arial"/>
              </w:rPr>
            </w:pPr>
            <w:r w:rsidRPr="009D56F6">
              <w:rPr>
                <w:rFonts w:ascii="Arial" w:eastAsia="宋体" w:hAnsi="Arial"/>
              </w:rPr>
              <w:t>100</w:t>
            </w:r>
          </w:p>
        </w:tc>
        <w:tc>
          <w:tcPr>
            <w:tcW w:w="567" w:type="dxa"/>
            <w:vAlign w:val="center"/>
          </w:tcPr>
          <w:p w14:paraId="7D625C23" w14:textId="050E1E75" w:rsidR="0003221F" w:rsidRPr="009D56F6" w:rsidRDefault="0003221F" w:rsidP="00380F61">
            <w:pPr>
              <w:spacing w:line="276" w:lineRule="auto"/>
              <w:rPr>
                <w:rFonts w:ascii="Arial" w:eastAsia="宋体" w:hAnsi="Arial"/>
              </w:rPr>
            </w:pPr>
            <w:r w:rsidRPr="009D56F6">
              <w:rPr>
                <w:rFonts w:ascii="Arial" w:eastAsia="宋体" w:hAnsi="Arial"/>
              </w:rPr>
              <w:t>125</w:t>
            </w:r>
          </w:p>
        </w:tc>
        <w:tc>
          <w:tcPr>
            <w:tcW w:w="567" w:type="dxa"/>
            <w:vAlign w:val="center"/>
          </w:tcPr>
          <w:p w14:paraId="41759E08" w14:textId="26F2537C" w:rsidR="0003221F" w:rsidRPr="009D56F6" w:rsidRDefault="0003221F" w:rsidP="00380F61">
            <w:pPr>
              <w:spacing w:line="276" w:lineRule="auto"/>
              <w:rPr>
                <w:rFonts w:ascii="Arial" w:eastAsia="宋体" w:hAnsi="Arial"/>
              </w:rPr>
            </w:pPr>
            <w:r w:rsidRPr="009D56F6">
              <w:rPr>
                <w:rFonts w:ascii="Arial" w:eastAsia="宋体" w:hAnsi="Arial"/>
              </w:rPr>
              <w:t>160</w:t>
            </w:r>
          </w:p>
        </w:tc>
        <w:tc>
          <w:tcPr>
            <w:tcW w:w="567" w:type="dxa"/>
            <w:vAlign w:val="center"/>
          </w:tcPr>
          <w:p w14:paraId="583C615C" w14:textId="081159EC" w:rsidR="0003221F" w:rsidRPr="009D56F6" w:rsidRDefault="0003221F" w:rsidP="00380F61">
            <w:pPr>
              <w:spacing w:line="276" w:lineRule="auto"/>
              <w:rPr>
                <w:rFonts w:ascii="Arial" w:eastAsia="宋体" w:hAnsi="Arial"/>
              </w:rPr>
            </w:pPr>
            <w:r w:rsidRPr="009D56F6">
              <w:rPr>
                <w:rFonts w:ascii="Arial" w:eastAsia="宋体" w:hAnsi="Arial"/>
              </w:rPr>
              <w:t>200</w:t>
            </w:r>
          </w:p>
        </w:tc>
        <w:tc>
          <w:tcPr>
            <w:tcW w:w="567" w:type="dxa"/>
            <w:vAlign w:val="center"/>
          </w:tcPr>
          <w:p w14:paraId="1F6FF911" w14:textId="2B613E1A" w:rsidR="0003221F" w:rsidRPr="009D56F6" w:rsidRDefault="0003221F" w:rsidP="00380F61">
            <w:pPr>
              <w:spacing w:line="276" w:lineRule="auto"/>
              <w:rPr>
                <w:rFonts w:ascii="Arial" w:eastAsia="宋体" w:hAnsi="Arial"/>
              </w:rPr>
            </w:pPr>
            <w:r w:rsidRPr="009D56F6">
              <w:rPr>
                <w:rFonts w:ascii="Arial" w:eastAsia="宋体" w:hAnsi="Arial"/>
              </w:rPr>
              <w:t>250</w:t>
            </w:r>
          </w:p>
        </w:tc>
        <w:tc>
          <w:tcPr>
            <w:tcW w:w="567" w:type="dxa"/>
            <w:vAlign w:val="center"/>
          </w:tcPr>
          <w:p w14:paraId="25B2B135" w14:textId="27D0E2C5" w:rsidR="0003221F" w:rsidRPr="009D56F6" w:rsidRDefault="0003221F" w:rsidP="00380F61">
            <w:pPr>
              <w:spacing w:line="276" w:lineRule="auto"/>
              <w:rPr>
                <w:rFonts w:ascii="Arial" w:eastAsia="宋体" w:hAnsi="Arial"/>
              </w:rPr>
            </w:pPr>
            <w:r w:rsidRPr="009D56F6">
              <w:rPr>
                <w:rFonts w:ascii="Arial" w:eastAsia="宋体" w:hAnsi="Arial"/>
              </w:rPr>
              <w:t>320</w:t>
            </w:r>
          </w:p>
        </w:tc>
        <w:tc>
          <w:tcPr>
            <w:tcW w:w="567" w:type="dxa"/>
            <w:vAlign w:val="center"/>
          </w:tcPr>
          <w:p w14:paraId="5345024A" w14:textId="3D33B21E" w:rsidR="0003221F" w:rsidRPr="009D56F6" w:rsidRDefault="0003221F" w:rsidP="00380F61">
            <w:pPr>
              <w:spacing w:line="276" w:lineRule="auto"/>
              <w:rPr>
                <w:rFonts w:ascii="Arial" w:eastAsia="宋体" w:hAnsi="Arial"/>
              </w:rPr>
            </w:pPr>
            <w:r w:rsidRPr="009D56F6">
              <w:rPr>
                <w:rFonts w:ascii="Arial" w:eastAsia="宋体" w:hAnsi="Arial"/>
              </w:rPr>
              <w:t>400</w:t>
            </w:r>
          </w:p>
        </w:tc>
        <w:tc>
          <w:tcPr>
            <w:tcW w:w="567" w:type="dxa"/>
            <w:vAlign w:val="center"/>
          </w:tcPr>
          <w:p w14:paraId="1975A807" w14:textId="0E56F32A" w:rsidR="0003221F" w:rsidRPr="009D56F6" w:rsidRDefault="0003221F" w:rsidP="00380F61">
            <w:pPr>
              <w:spacing w:line="276" w:lineRule="auto"/>
              <w:rPr>
                <w:rFonts w:ascii="Arial" w:eastAsia="宋体" w:hAnsi="Arial"/>
              </w:rPr>
            </w:pPr>
            <w:r w:rsidRPr="009D56F6">
              <w:rPr>
                <w:rFonts w:ascii="Arial" w:eastAsia="宋体" w:hAnsi="Arial"/>
              </w:rPr>
              <w:t>400</w:t>
            </w:r>
          </w:p>
        </w:tc>
        <w:tc>
          <w:tcPr>
            <w:tcW w:w="567" w:type="dxa"/>
            <w:vAlign w:val="center"/>
          </w:tcPr>
          <w:p w14:paraId="51BBD189" w14:textId="5CB84D57" w:rsidR="0003221F" w:rsidRPr="009D56F6" w:rsidRDefault="0003221F" w:rsidP="00380F61">
            <w:pPr>
              <w:spacing w:line="276" w:lineRule="auto"/>
              <w:rPr>
                <w:rFonts w:ascii="Arial" w:eastAsia="宋体" w:hAnsi="Arial"/>
              </w:rPr>
            </w:pPr>
            <w:r w:rsidRPr="009D56F6">
              <w:rPr>
                <w:rFonts w:ascii="Arial" w:eastAsia="宋体" w:hAnsi="Arial"/>
              </w:rPr>
              <w:t>500</w:t>
            </w:r>
          </w:p>
        </w:tc>
        <w:tc>
          <w:tcPr>
            <w:tcW w:w="567" w:type="dxa"/>
            <w:vAlign w:val="center"/>
          </w:tcPr>
          <w:p w14:paraId="6A81515E" w14:textId="1A59CCE8" w:rsidR="0003221F" w:rsidRPr="009D56F6" w:rsidRDefault="0003221F" w:rsidP="00380F61">
            <w:pPr>
              <w:spacing w:line="276" w:lineRule="auto"/>
              <w:jc w:val="both"/>
              <w:rPr>
                <w:rFonts w:ascii="Arial" w:eastAsia="宋体" w:hAnsi="Arial"/>
              </w:rPr>
            </w:pPr>
            <w:r w:rsidRPr="009D56F6">
              <w:rPr>
                <w:rFonts w:ascii="Arial" w:eastAsia="宋体" w:hAnsi="Arial"/>
              </w:rPr>
              <w:t>500</w:t>
            </w:r>
          </w:p>
        </w:tc>
      </w:tr>
      <w:tr w:rsidR="00C04B88" w:rsidRPr="009D56F6" w14:paraId="366C3446" w14:textId="7E1B70EA" w:rsidTr="00924308">
        <w:trPr>
          <w:trHeight w:val="850"/>
          <w:jc w:val="center"/>
        </w:trPr>
        <w:tc>
          <w:tcPr>
            <w:tcW w:w="1555" w:type="dxa"/>
            <w:vAlign w:val="center"/>
          </w:tcPr>
          <w:p w14:paraId="7E6B36B9" w14:textId="37C8011B" w:rsidR="0003221F" w:rsidRPr="009D56F6" w:rsidRDefault="0003221F" w:rsidP="009E1E86">
            <w:pPr>
              <w:spacing w:line="276" w:lineRule="auto"/>
              <w:rPr>
                <w:rFonts w:ascii="Arial" w:eastAsia="宋体" w:hAnsi="Arial"/>
                <w:b/>
              </w:rPr>
            </w:pPr>
            <w:r w:rsidRPr="009D56F6">
              <w:rPr>
                <w:rFonts w:ascii="Arial" w:eastAsia="宋体" w:hAnsi="Arial"/>
                <w:b/>
              </w:rPr>
              <w:t>Maximaler Leistungsverlust (kVA)</w:t>
            </w:r>
          </w:p>
        </w:tc>
        <w:tc>
          <w:tcPr>
            <w:tcW w:w="577" w:type="dxa"/>
            <w:vAlign w:val="center"/>
          </w:tcPr>
          <w:p w14:paraId="60C79DEE" w14:textId="400D2D67" w:rsidR="0003221F" w:rsidRPr="009D56F6" w:rsidRDefault="0003221F" w:rsidP="00380F61">
            <w:pPr>
              <w:spacing w:line="276" w:lineRule="auto"/>
              <w:rPr>
                <w:rFonts w:ascii="Arial" w:eastAsia="宋体" w:hAnsi="Arial"/>
              </w:rPr>
            </w:pPr>
            <w:r w:rsidRPr="009D56F6">
              <w:rPr>
                <w:rFonts w:ascii="Arial" w:eastAsia="宋体" w:hAnsi="Arial"/>
              </w:rPr>
              <w:t>43</w:t>
            </w:r>
          </w:p>
        </w:tc>
        <w:tc>
          <w:tcPr>
            <w:tcW w:w="567" w:type="dxa"/>
            <w:vAlign w:val="center"/>
          </w:tcPr>
          <w:p w14:paraId="6502AE7E" w14:textId="5493ADA5" w:rsidR="0003221F" w:rsidRPr="009D56F6" w:rsidRDefault="0003221F" w:rsidP="00380F61">
            <w:pPr>
              <w:spacing w:line="276" w:lineRule="auto"/>
              <w:rPr>
                <w:rFonts w:ascii="Arial" w:eastAsia="宋体" w:hAnsi="Arial"/>
              </w:rPr>
            </w:pPr>
            <w:r w:rsidRPr="009D56F6">
              <w:rPr>
                <w:rFonts w:ascii="Arial" w:eastAsia="宋体" w:hAnsi="Arial"/>
              </w:rPr>
              <w:t>64</w:t>
            </w:r>
          </w:p>
        </w:tc>
        <w:tc>
          <w:tcPr>
            <w:tcW w:w="567" w:type="dxa"/>
            <w:vAlign w:val="center"/>
          </w:tcPr>
          <w:p w14:paraId="32ECFB5B" w14:textId="40797BFE" w:rsidR="0003221F" w:rsidRPr="009D56F6" w:rsidRDefault="0003221F" w:rsidP="00380F61">
            <w:pPr>
              <w:spacing w:line="276" w:lineRule="auto"/>
              <w:rPr>
                <w:rFonts w:ascii="Arial" w:eastAsia="宋体" w:hAnsi="Arial"/>
              </w:rPr>
            </w:pPr>
            <w:r w:rsidRPr="009D56F6">
              <w:rPr>
                <w:rFonts w:ascii="Arial" w:eastAsia="宋体" w:hAnsi="Arial"/>
              </w:rPr>
              <w:t>86</w:t>
            </w:r>
          </w:p>
        </w:tc>
        <w:tc>
          <w:tcPr>
            <w:tcW w:w="567" w:type="dxa"/>
            <w:vAlign w:val="center"/>
          </w:tcPr>
          <w:p w14:paraId="487394E5" w14:textId="1CC55DE3" w:rsidR="0003221F" w:rsidRPr="009D56F6" w:rsidRDefault="0003221F" w:rsidP="00380F61">
            <w:pPr>
              <w:spacing w:line="276" w:lineRule="auto"/>
              <w:rPr>
                <w:rFonts w:ascii="Arial" w:eastAsia="宋体" w:hAnsi="Arial"/>
              </w:rPr>
            </w:pPr>
            <w:r w:rsidRPr="009D56F6">
              <w:rPr>
                <w:rFonts w:ascii="Arial" w:eastAsia="宋体" w:hAnsi="Arial"/>
              </w:rPr>
              <w:t>107</w:t>
            </w:r>
          </w:p>
        </w:tc>
        <w:tc>
          <w:tcPr>
            <w:tcW w:w="567" w:type="dxa"/>
            <w:vAlign w:val="center"/>
          </w:tcPr>
          <w:p w14:paraId="1523EFEF" w14:textId="4963272A" w:rsidR="0003221F" w:rsidRPr="009D56F6" w:rsidRDefault="0003221F" w:rsidP="00380F61">
            <w:pPr>
              <w:spacing w:line="276" w:lineRule="auto"/>
              <w:rPr>
                <w:rFonts w:ascii="Arial" w:eastAsia="宋体" w:hAnsi="Arial"/>
              </w:rPr>
            </w:pPr>
            <w:r w:rsidRPr="009D56F6">
              <w:rPr>
                <w:rFonts w:ascii="Arial" w:eastAsia="宋体" w:hAnsi="Arial"/>
              </w:rPr>
              <w:t>129</w:t>
            </w:r>
          </w:p>
        </w:tc>
        <w:tc>
          <w:tcPr>
            <w:tcW w:w="567" w:type="dxa"/>
            <w:vAlign w:val="center"/>
          </w:tcPr>
          <w:p w14:paraId="1EB85607" w14:textId="5122F799" w:rsidR="0003221F" w:rsidRPr="009D56F6" w:rsidRDefault="0003221F" w:rsidP="00380F61">
            <w:pPr>
              <w:spacing w:line="276" w:lineRule="auto"/>
              <w:rPr>
                <w:rFonts w:ascii="Arial" w:eastAsia="宋体" w:hAnsi="Arial"/>
              </w:rPr>
            </w:pPr>
            <w:r w:rsidRPr="009D56F6">
              <w:rPr>
                <w:rFonts w:ascii="Arial" w:eastAsia="宋体" w:hAnsi="Arial"/>
              </w:rPr>
              <w:t>172</w:t>
            </w:r>
          </w:p>
        </w:tc>
        <w:tc>
          <w:tcPr>
            <w:tcW w:w="567" w:type="dxa"/>
            <w:vAlign w:val="center"/>
          </w:tcPr>
          <w:p w14:paraId="20C918D8" w14:textId="35684E43" w:rsidR="0003221F" w:rsidRPr="009D56F6" w:rsidRDefault="0003221F" w:rsidP="00380F61">
            <w:pPr>
              <w:spacing w:line="276" w:lineRule="auto"/>
              <w:rPr>
                <w:rFonts w:ascii="Arial" w:eastAsia="宋体" w:hAnsi="Arial"/>
              </w:rPr>
            </w:pPr>
            <w:r w:rsidRPr="009D56F6">
              <w:rPr>
                <w:rFonts w:ascii="Arial" w:eastAsia="宋体" w:hAnsi="Arial"/>
              </w:rPr>
              <w:t>193</w:t>
            </w:r>
          </w:p>
        </w:tc>
        <w:tc>
          <w:tcPr>
            <w:tcW w:w="567" w:type="dxa"/>
            <w:vAlign w:val="center"/>
          </w:tcPr>
          <w:p w14:paraId="5DCAE930" w14:textId="58FEA38D" w:rsidR="0003221F" w:rsidRPr="009D56F6" w:rsidRDefault="0003221F" w:rsidP="00380F61">
            <w:pPr>
              <w:spacing w:line="276" w:lineRule="auto"/>
              <w:rPr>
                <w:rFonts w:ascii="Arial" w:eastAsia="宋体" w:hAnsi="Arial"/>
              </w:rPr>
            </w:pPr>
            <w:r w:rsidRPr="009D56F6">
              <w:rPr>
                <w:rFonts w:ascii="Arial" w:eastAsia="宋体" w:hAnsi="Arial"/>
              </w:rPr>
              <w:t>215</w:t>
            </w:r>
          </w:p>
        </w:tc>
        <w:tc>
          <w:tcPr>
            <w:tcW w:w="567" w:type="dxa"/>
            <w:vAlign w:val="center"/>
          </w:tcPr>
          <w:p w14:paraId="4C60C4A8" w14:textId="3D0387BC" w:rsidR="0003221F" w:rsidRPr="009D56F6" w:rsidRDefault="0003221F" w:rsidP="00380F61">
            <w:pPr>
              <w:spacing w:line="276" w:lineRule="auto"/>
              <w:rPr>
                <w:rFonts w:ascii="Arial" w:eastAsia="宋体" w:hAnsi="Arial"/>
              </w:rPr>
            </w:pPr>
            <w:r w:rsidRPr="009D56F6">
              <w:rPr>
                <w:rFonts w:ascii="Arial" w:eastAsia="宋体" w:hAnsi="Arial"/>
              </w:rPr>
              <w:t>236</w:t>
            </w:r>
          </w:p>
        </w:tc>
        <w:tc>
          <w:tcPr>
            <w:tcW w:w="567" w:type="dxa"/>
            <w:vAlign w:val="center"/>
          </w:tcPr>
          <w:p w14:paraId="7DC7C52E" w14:textId="3CB3D2E9" w:rsidR="0003221F" w:rsidRPr="009D56F6" w:rsidRDefault="0003221F" w:rsidP="00380F61">
            <w:pPr>
              <w:spacing w:line="276" w:lineRule="auto"/>
              <w:jc w:val="both"/>
              <w:rPr>
                <w:rFonts w:ascii="Arial" w:eastAsia="宋体" w:hAnsi="Arial"/>
              </w:rPr>
            </w:pPr>
            <w:r w:rsidRPr="009D56F6">
              <w:rPr>
                <w:rFonts w:ascii="Arial" w:eastAsia="宋体" w:hAnsi="Arial"/>
              </w:rPr>
              <w:t>258</w:t>
            </w:r>
          </w:p>
        </w:tc>
      </w:tr>
      <w:tr w:rsidR="00C04B88" w:rsidRPr="009D56F6" w14:paraId="0BFE9C32" w14:textId="73E45F6F" w:rsidTr="00924308">
        <w:trPr>
          <w:trHeight w:val="850"/>
          <w:jc w:val="center"/>
        </w:trPr>
        <w:tc>
          <w:tcPr>
            <w:tcW w:w="1555" w:type="dxa"/>
            <w:vAlign w:val="center"/>
          </w:tcPr>
          <w:p w14:paraId="701E2CE1" w14:textId="24541DB6" w:rsidR="0003221F" w:rsidRPr="009D56F6" w:rsidRDefault="0003221F" w:rsidP="009E1E86">
            <w:pPr>
              <w:spacing w:line="276" w:lineRule="auto"/>
              <w:rPr>
                <w:rFonts w:ascii="Arial" w:eastAsia="宋体" w:hAnsi="Arial"/>
                <w:b/>
              </w:rPr>
            </w:pPr>
            <w:r w:rsidRPr="009D56F6">
              <w:rPr>
                <w:rFonts w:ascii="Arial" w:eastAsia="宋体" w:hAnsi="Arial"/>
                <w:b/>
              </w:rPr>
              <w:t>Nennleistung Kurzschlussstrom (kA)</w:t>
            </w:r>
          </w:p>
        </w:tc>
        <w:tc>
          <w:tcPr>
            <w:tcW w:w="577" w:type="dxa"/>
            <w:vAlign w:val="center"/>
          </w:tcPr>
          <w:p w14:paraId="6F350ED7" w14:textId="34101FAA"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61874B9C" w14:textId="6554F017"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1E6C831B" w14:textId="3033DB52"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43EE57B5" w14:textId="3254F964"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29A79DBC" w14:textId="1947B2EC"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1E5B0D1D" w14:textId="28E575EA"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2612E6E1" w14:textId="650F4A32"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3E301B4F" w14:textId="5026BE65"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569469CF" w14:textId="683C57DE" w:rsidR="0003221F" w:rsidRPr="009D56F6" w:rsidRDefault="0003221F" w:rsidP="00380F61">
            <w:pPr>
              <w:spacing w:line="276" w:lineRule="auto"/>
              <w:rPr>
                <w:rFonts w:ascii="Arial" w:eastAsia="宋体" w:hAnsi="Arial"/>
              </w:rPr>
            </w:pPr>
            <w:r w:rsidRPr="009D56F6">
              <w:rPr>
                <w:rFonts w:ascii="Arial" w:eastAsia="宋体" w:hAnsi="Arial"/>
              </w:rPr>
              <w:t>35</w:t>
            </w:r>
          </w:p>
        </w:tc>
        <w:tc>
          <w:tcPr>
            <w:tcW w:w="567" w:type="dxa"/>
            <w:vAlign w:val="center"/>
          </w:tcPr>
          <w:p w14:paraId="1B2E0A8E" w14:textId="2217A941" w:rsidR="0003221F" w:rsidRPr="009D56F6" w:rsidRDefault="0003221F" w:rsidP="00380F61">
            <w:pPr>
              <w:spacing w:line="276" w:lineRule="auto"/>
              <w:jc w:val="both"/>
              <w:rPr>
                <w:rFonts w:ascii="Arial" w:eastAsia="宋体" w:hAnsi="Arial"/>
              </w:rPr>
            </w:pPr>
            <w:r w:rsidRPr="009D56F6">
              <w:rPr>
                <w:rFonts w:ascii="Arial" w:eastAsia="宋体" w:hAnsi="Arial"/>
              </w:rPr>
              <w:t>35</w:t>
            </w:r>
          </w:p>
        </w:tc>
      </w:tr>
      <w:tr w:rsidR="00C04B88" w:rsidRPr="009D56F6" w14:paraId="64ABF240" w14:textId="5057AC59" w:rsidTr="00924308">
        <w:trPr>
          <w:trHeight w:val="850"/>
          <w:jc w:val="center"/>
        </w:trPr>
        <w:tc>
          <w:tcPr>
            <w:tcW w:w="1555" w:type="dxa"/>
            <w:vAlign w:val="center"/>
          </w:tcPr>
          <w:p w14:paraId="41BAE4C2" w14:textId="18EF76F5" w:rsidR="0003221F" w:rsidRPr="009D56F6" w:rsidRDefault="0003221F" w:rsidP="009E1E86">
            <w:pPr>
              <w:spacing w:line="276" w:lineRule="auto"/>
              <w:rPr>
                <w:rFonts w:ascii="Arial" w:eastAsia="宋体" w:hAnsi="Arial"/>
                <w:b/>
              </w:rPr>
            </w:pPr>
            <w:r w:rsidRPr="009D56F6">
              <w:rPr>
                <w:rFonts w:ascii="Arial" w:eastAsia="宋体" w:hAnsi="Arial"/>
                <w:b/>
              </w:rPr>
              <w:t>Maximale Größe des Eingangskabel (mm2) (XLPE vorgeschlagen)</w:t>
            </w:r>
          </w:p>
        </w:tc>
        <w:tc>
          <w:tcPr>
            <w:tcW w:w="577" w:type="dxa"/>
            <w:vAlign w:val="center"/>
          </w:tcPr>
          <w:p w14:paraId="54BDFFFA" w14:textId="7E46C924"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1811EFFE" w14:textId="0656BC84"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03309268" w14:textId="0C82361F"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796D5CEB" w14:textId="4463A285"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7392ABF7" w14:textId="6FFBC72B"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5CDC1897" w14:textId="2914BEC6"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02A84E6C" w14:textId="1BE7790A"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0DD5387D" w14:textId="1A1B3693"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47E4D02E" w14:textId="210952E3" w:rsidR="0003221F" w:rsidRPr="009D56F6" w:rsidRDefault="0003221F" w:rsidP="00380F61">
            <w:pPr>
              <w:spacing w:line="276" w:lineRule="auto"/>
              <w:rPr>
                <w:rFonts w:ascii="Arial" w:eastAsia="宋体" w:hAnsi="Arial"/>
              </w:rPr>
            </w:pPr>
            <w:r w:rsidRPr="009D56F6">
              <w:rPr>
                <w:rFonts w:ascii="Arial" w:eastAsia="宋体" w:hAnsi="Arial"/>
              </w:rPr>
              <w:t>120</w:t>
            </w:r>
          </w:p>
        </w:tc>
        <w:tc>
          <w:tcPr>
            <w:tcW w:w="567" w:type="dxa"/>
            <w:vAlign w:val="center"/>
          </w:tcPr>
          <w:p w14:paraId="4E7BA61A" w14:textId="7DBD8BC1" w:rsidR="0003221F" w:rsidRPr="009D56F6" w:rsidRDefault="0003221F" w:rsidP="00380F61">
            <w:pPr>
              <w:spacing w:line="276" w:lineRule="auto"/>
              <w:jc w:val="both"/>
              <w:rPr>
                <w:rFonts w:ascii="Arial" w:eastAsia="宋体" w:hAnsi="Arial"/>
              </w:rPr>
            </w:pPr>
            <w:r w:rsidRPr="009D56F6">
              <w:rPr>
                <w:rFonts w:ascii="Arial" w:eastAsia="宋体" w:hAnsi="Arial"/>
              </w:rPr>
              <w:t>120</w:t>
            </w:r>
          </w:p>
        </w:tc>
      </w:tr>
    </w:tbl>
    <w:p w14:paraId="0D450651" w14:textId="77777777" w:rsidR="00380F61" w:rsidRPr="009D56F6" w:rsidRDefault="00380F61" w:rsidP="00380F61">
      <w:pPr>
        <w:pStyle w:val="FigureTittle"/>
        <w:rPr>
          <w:rFonts w:eastAsia="宋体" w:cs="Arial"/>
        </w:rPr>
      </w:pPr>
    </w:p>
    <w:p w14:paraId="421A295E" w14:textId="048F6C93" w:rsidR="00352EB2" w:rsidRPr="009D56F6" w:rsidRDefault="00352EB2"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14</w:t>
      </w:r>
      <w:r w:rsidR="00DF431C" w:rsidRPr="009D56F6">
        <w:rPr>
          <w:rFonts w:eastAsia="宋体" w:cs="Arial"/>
          <w:noProof/>
        </w:rPr>
        <w:fldChar w:fldCharType="end"/>
      </w:r>
      <w:r w:rsidRPr="009D56F6">
        <w:rPr>
          <w:rFonts w:eastAsia="宋体" w:cs="Arial"/>
        </w:rPr>
        <w:t xml:space="preserve"> Allgemeine DC-Ausgangsspezifikationen</w:t>
      </w:r>
    </w:p>
    <w:tbl>
      <w:tblPr>
        <w:tblStyle w:val="a6"/>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823"/>
        <w:gridCol w:w="3118"/>
      </w:tblGrid>
      <w:tr w:rsidR="00C04B88" w:rsidRPr="009D56F6" w14:paraId="2CF5BF15" w14:textId="77777777" w:rsidTr="00380F6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823" w:type="dxa"/>
          </w:tcPr>
          <w:p w14:paraId="00B1D07F" w14:textId="77777777" w:rsidR="00352EB2" w:rsidRPr="009D56F6" w:rsidRDefault="00352EB2" w:rsidP="009B3A01">
            <w:pPr>
              <w:spacing w:line="276" w:lineRule="auto"/>
              <w:rPr>
                <w:rFonts w:eastAsia="宋体"/>
              </w:rPr>
            </w:pPr>
            <w:r w:rsidRPr="009D56F6">
              <w:rPr>
                <w:rFonts w:eastAsia="宋体"/>
              </w:rPr>
              <w:t>Parameter</w:t>
            </w:r>
          </w:p>
        </w:tc>
        <w:tc>
          <w:tcPr>
            <w:tcW w:w="3118" w:type="dxa"/>
          </w:tcPr>
          <w:p w14:paraId="40984758" w14:textId="77777777" w:rsidR="00352EB2" w:rsidRPr="009D56F6" w:rsidRDefault="00352EB2" w:rsidP="009B3A01">
            <w:pPr>
              <w:spacing w:line="276" w:lineRule="auto"/>
              <w:rPr>
                <w:rFonts w:eastAsia="宋体"/>
              </w:rPr>
            </w:pPr>
            <w:r w:rsidRPr="009D56F6">
              <w:rPr>
                <w:rFonts w:eastAsia="宋体"/>
              </w:rPr>
              <w:t>Spezifikation</w:t>
            </w:r>
          </w:p>
        </w:tc>
      </w:tr>
      <w:tr w:rsidR="00C04B88" w:rsidRPr="009D56F6" w14:paraId="0B7B8A1E" w14:textId="77777777" w:rsidTr="00380F61">
        <w:trPr>
          <w:trHeight w:val="567"/>
          <w:jc w:val="center"/>
        </w:trPr>
        <w:tc>
          <w:tcPr>
            <w:tcW w:w="3823" w:type="dxa"/>
            <w:vAlign w:val="center"/>
          </w:tcPr>
          <w:p w14:paraId="6AB04BD6" w14:textId="1B85BF71" w:rsidR="00A50C79" w:rsidRPr="009D56F6" w:rsidRDefault="00A50C79" w:rsidP="009B3A01">
            <w:pPr>
              <w:spacing w:line="276" w:lineRule="auto"/>
              <w:jc w:val="both"/>
              <w:rPr>
                <w:rFonts w:ascii="Arial" w:eastAsia="宋体" w:hAnsi="Arial"/>
                <w:b/>
              </w:rPr>
            </w:pPr>
            <w:r w:rsidRPr="009D56F6">
              <w:rPr>
                <w:rFonts w:ascii="Arial" w:eastAsia="宋体" w:hAnsi="Arial"/>
                <w:b/>
              </w:rPr>
              <w:t>DC-Ausgangsspannungsbereich, CCS</w:t>
            </w:r>
          </w:p>
        </w:tc>
        <w:tc>
          <w:tcPr>
            <w:tcW w:w="3118" w:type="dxa"/>
            <w:vAlign w:val="center"/>
          </w:tcPr>
          <w:p w14:paraId="085A4E53" w14:textId="4551F7E2" w:rsidR="00A50C79" w:rsidRPr="009D56F6" w:rsidRDefault="00A50C79" w:rsidP="009B3A01">
            <w:pPr>
              <w:spacing w:line="276" w:lineRule="auto"/>
              <w:jc w:val="both"/>
              <w:rPr>
                <w:rFonts w:ascii="Arial" w:eastAsia="宋体" w:hAnsi="Arial"/>
              </w:rPr>
            </w:pPr>
            <w:r w:rsidRPr="009D56F6">
              <w:rPr>
                <w:rFonts w:ascii="Arial" w:eastAsia="宋体" w:hAnsi="Arial"/>
              </w:rPr>
              <w:t>150 bis 1000 V DC</w:t>
            </w:r>
          </w:p>
        </w:tc>
      </w:tr>
      <w:tr w:rsidR="00C04B88" w:rsidRPr="009D56F6" w14:paraId="27E4505B" w14:textId="77777777" w:rsidTr="00380F61">
        <w:trPr>
          <w:trHeight w:val="567"/>
          <w:jc w:val="center"/>
        </w:trPr>
        <w:tc>
          <w:tcPr>
            <w:tcW w:w="3823" w:type="dxa"/>
            <w:vAlign w:val="center"/>
          </w:tcPr>
          <w:p w14:paraId="1D6E4AB6" w14:textId="10EE9C14" w:rsidR="00A50C79" w:rsidRPr="009D56F6" w:rsidRDefault="00A50C79" w:rsidP="009B3A01">
            <w:pPr>
              <w:spacing w:line="276" w:lineRule="auto"/>
              <w:jc w:val="both"/>
              <w:rPr>
                <w:rFonts w:ascii="Arial" w:eastAsia="宋体" w:hAnsi="Arial"/>
                <w:b/>
              </w:rPr>
            </w:pPr>
            <w:r w:rsidRPr="009D56F6">
              <w:rPr>
                <w:rFonts w:ascii="Arial" w:eastAsia="宋体" w:hAnsi="Arial"/>
                <w:b/>
              </w:rPr>
              <w:t>DC-Ausgangsspannungsbereich, CHAdeMO</w:t>
            </w:r>
          </w:p>
        </w:tc>
        <w:tc>
          <w:tcPr>
            <w:tcW w:w="3118" w:type="dxa"/>
            <w:vAlign w:val="center"/>
          </w:tcPr>
          <w:p w14:paraId="2B34E93B" w14:textId="164D8231" w:rsidR="00A50C79" w:rsidRPr="009D56F6" w:rsidRDefault="00A50C79" w:rsidP="009B3A01">
            <w:pPr>
              <w:spacing w:line="276" w:lineRule="auto"/>
              <w:jc w:val="both"/>
              <w:rPr>
                <w:rFonts w:ascii="Arial" w:eastAsia="宋体" w:hAnsi="Arial"/>
              </w:rPr>
            </w:pPr>
            <w:r w:rsidRPr="009D56F6">
              <w:rPr>
                <w:rFonts w:ascii="Arial" w:eastAsia="宋体" w:hAnsi="Arial"/>
              </w:rPr>
              <w:t>150 bis 500 V DC</w:t>
            </w:r>
          </w:p>
        </w:tc>
      </w:tr>
      <w:tr w:rsidR="00C04B88" w:rsidRPr="009D56F6" w14:paraId="602EDB19" w14:textId="77777777" w:rsidTr="00380F61">
        <w:trPr>
          <w:trHeight w:val="567"/>
          <w:jc w:val="center"/>
        </w:trPr>
        <w:tc>
          <w:tcPr>
            <w:tcW w:w="3823" w:type="dxa"/>
            <w:vAlign w:val="center"/>
          </w:tcPr>
          <w:p w14:paraId="7CEB7751" w14:textId="0D73DB0B" w:rsidR="00A50C79" w:rsidRPr="009D56F6" w:rsidRDefault="00A50C79" w:rsidP="009B3A01">
            <w:pPr>
              <w:spacing w:line="276" w:lineRule="auto"/>
              <w:jc w:val="both"/>
              <w:rPr>
                <w:rFonts w:ascii="Arial" w:eastAsia="宋体" w:hAnsi="Arial"/>
                <w:b/>
              </w:rPr>
            </w:pPr>
            <w:r w:rsidRPr="009D56F6">
              <w:rPr>
                <w:rFonts w:ascii="Arial" w:eastAsia="宋体" w:hAnsi="Arial"/>
                <w:b/>
              </w:rPr>
              <w:t>Mindest-DC-Ausgangsstrom</w:t>
            </w:r>
          </w:p>
        </w:tc>
        <w:tc>
          <w:tcPr>
            <w:tcW w:w="3118" w:type="dxa"/>
            <w:vAlign w:val="center"/>
          </w:tcPr>
          <w:p w14:paraId="704D4A78" w14:textId="7A817A7E" w:rsidR="00A50C79" w:rsidRPr="009D56F6" w:rsidRDefault="00A50C79" w:rsidP="009B3A01">
            <w:pPr>
              <w:spacing w:line="276" w:lineRule="auto"/>
              <w:jc w:val="both"/>
              <w:rPr>
                <w:rFonts w:ascii="Arial" w:eastAsia="宋体" w:hAnsi="Arial"/>
              </w:rPr>
            </w:pPr>
            <w:r w:rsidRPr="009D56F6">
              <w:rPr>
                <w:rFonts w:ascii="Arial" w:eastAsia="宋体" w:hAnsi="Arial"/>
              </w:rPr>
              <w:t>5 A</w:t>
            </w:r>
          </w:p>
        </w:tc>
      </w:tr>
      <w:tr w:rsidR="00C04B88" w:rsidRPr="009D56F6" w14:paraId="0D9616E2" w14:textId="77777777" w:rsidTr="00380F61">
        <w:trPr>
          <w:trHeight w:val="850"/>
          <w:jc w:val="center"/>
        </w:trPr>
        <w:tc>
          <w:tcPr>
            <w:tcW w:w="3823" w:type="dxa"/>
            <w:vAlign w:val="center"/>
          </w:tcPr>
          <w:p w14:paraId="439381C9" w14:textId="237D6C2B" w:rsidR="0003221F" w:rsidRPr="009D56F6" w:rsidRDefault="0003221F" w:rsidP="009B3A01">
            <w:pPr>
              <w:spacing w:line="276" w:lineRule="auto"/>
              <w:rPr>
                <w:rFonts w:ascii="Arial" w:eastAsia="宋体" w:hAnsi="Arial"/>
                <w:b/>
              </w:rPr>
            </w:pPr>
            <w:r w:rsidRPr="009D56F6">
              <w:rPr>
                <w:rFonts w:ascii="Arial" w:eastAsia="宋体" w:hAnsi="Arial"/>
                <w:b/>
              </w:rPr>
              <w:t>Verbindungsstandard</w:t>
            </w:r>
          </w:p>
        </w:tc>
        <w:tc>
          <w:tcPr>
            <w:tcW w:w="3118" w:type="dxa"/>
            <w:vAlign w:val="center"/>
          </w:tcPr>
          <w:p w14:paraId="2FB60AEF" w14:textId="77777777" w:rsidR="0003221F" w:rsidRPr="009D56F6" w:rsidRDefault="0003221F" w:rsidP="009A5BCF">
            <w:pPr>
              <w:pStyle w:val="ItemListinTable"/>
              <w:spacing w:before="48" w:after="48"/>
              <w:rPr>
                <w:rFonts w:ascii="Arial" w:eastAsia="宋体" w:hAnsi="Arial"/>
                <w:b w:val="0"/>
                <w:bCs w:val="0"/>
                <w:lang w:val="en-US"/>
              </w:rPr>
            </w:pPr>
            <w:r w:rsidRPr="009D56F6">
              <w:rPr>
                <w:rFonts w:ascii="Arial" w:eastAsia="宋体" w:hAnsi="Arial"/>
                <w:b w:val="0"/>
                <w:bCs w:val="0"/>
                <w:lang w:val="en-US"/>
              </w:rPr>
              <w:t>CCS: IEC 61851-1:2017, IEC 61851-23:2014, IEC 62196-1:2014, IEC 62196-3:2014</w:t>
            </w:r>
          </w:p>
          <w:p w14:paraId="0CE6CEBE" w14:textId="75CE2EEA" w:rsidR="0003221F" w:rsidRPr="009D56F6" w:rsidRDefault="0003221F" w:rsidP="009A5BCF">
            <w:pPr>
              <w:pStyle w:val="ItemListinTable"/>
              <w:spacing w:before="48" w:after="48"/>
              <w:rPr>
                <w:rFonts w:ascii="Arial" w:eastAsia="宋体" w:hAnsi="Arial"/>
                <w:b w:val="0"/>
                <w:bCs w:val="0"/>
              </w:rPr>
            </w:pPr>
            <w:r w:rsidRPr="009D56F6">
              <w:rPr>
                <w:rFonts w:ascii="Arial" w:eastAsia="宋体" w:hAnsi="Arial"/>
                <w:b w:val="0"/>
                <w:bCs w:val="0"/>
              </w:rPr>
              <w:t>CHAdeMO: CHAdeMO 1.2</w:t>
            </w:r>
          </w:p>
        </w:tc>
      </w:tr>
    </w:tbl>
    <w:p w14:paraId="2BB6B116" w14:textId="77777777" w:rsidR="00352EB2" w:rsidRPr="009D56F6" w:rsidRDefault="00352EB2" w:rsidP="00E42578">
      <w:pPr>
        <w:pStyle w:val="EN"/>
      </w:pPr>
    </w:p>
    <w:p w14:paraId="298BF886" w14:textId="59C35ACA" w:rsidR="00A50C79" w:rsidRPr="009D56F6" w:rsidRDefault="00A50C79"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15</w:t>
      </w:r>
      <w:r w:rsidR="00DF431C" w:rsidRPr="009D56F6">
        <w:rPr>
          <w:rFonts w:eastAsia="宋体" w:cs="Arial"/>
          <w:noProof/>
        </w:rPr>
        <w:fldChar w:fldCharType="end"/>
      </w:r>
      <w:r w:rsidRPr="009D56F6">
        <w:rPr>
          <w:rFonts w:eastAsia="宋体" w:cs="Arial"/>
        </w:rPr>
        <w:t xml:space="preserve"> Detail DC-Ausgangsspezifikationen</w:t>
      </w:r>
    </w:p>
    <w:tbl>
      <w:tblPr>
        <w:tblStyle w:val="a6"/>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412"/>
        <w:gridCol w:w="1560"/>
        <w:gridCol w:w="997"/>
        <w:gridCol w:w="1701"/>
      </w:tblGrid>
      <w:tr w:rsidR="00C04B88" w:rsidRPr="009D56F6" w14:paraId="1E278F18" w14:textId="77777777" w:rsidTr="00E91CE3">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134E2F96" w:rsidR="0003221F" w:rsidRPr="009D56F6" w:rsidRDefault="0003221F" w:rsidP="000A00C4">
            <w:pPr>
              <w:spacing w:line="276" w:lineRule="auto"/>
              <w:jc w:val="center"/>
              <w:rPr>
                <w:rFonts w:eastAsia="宋体"/>
              </w:rPr>
            </w:pPr>
            <w:r w:rsidRPr="009D56F6">
              <w:rPr>
                <w:rFonts w:eastAsia="宋体"/>
              </w:rPr>
              <w:t>Parameter</w:t>
            </w:r>
          </w:p>
          <w:p w14:paraId="75689DC4" w14:textId="77777777" w:rsidR="0003221F" w:rsidRPr="009D56F6" w:rsidRDefault="0003221F" w:rsidP="000A00C4">
            <w:pPr>
              <w:spacing w:line="276" w:lineRule="auto"/>
              <w:jc w:val="center"/>
              <w:rPr>
                <w:rFonts w:eastAsia="宋体"/>
              </w:rPr>
            </w:pPr>
          </w:p>
          <w:p w14:paraId="3F769F95" w14:textId="77777777" w:rsidR="0003221F" w:rsidRPr="009D56F6" w:rsidRDefault="0003221F" w:rsidP="000A00C4">
            <w:pPr>
              <w:spacing w:line="276" w:lineRule="auto"/>
              <w:jc w:val="center"/>
              <w:rPr>
                <w:rFonts w:eastAsia="宋体"/>
              </w:rPr>
            </w:pPr>
          </w:p>
          <w:p w14:paraId="16979BAE" w14:textId="77777777" w:rsidR="000A00C4" w:rsidRPr="009D56F6" w:rsidRDefault="000A00C4" w:rsidP="000A00C4">
            <w:pPr>
              <w:spacing w:line="276" w:lineRule="auto"/>
              <w:jc w:val="center"/>
              <w:rPr>
                <w:rFonts w:eastAsia="宋体"/>
              </w:rPr>
            </w:pPr>
          </w:p>
          <w:p w14:paraId="79C9FB80" w14:textId="3389906E" w:rsidR="0003221F" w:rsidRPr="009D56F6" w:rsidRDefault="0003221F" w:rsidP="000A00C4">
            <w:pPr>
              <w:spacing w:line="276" w:lineRule="auto"/>
              <w:jc w:val="center"/>
              <w:rPr>
                <w:rFonts w:eastAsia="宋体"/>
              </w:rPr>
            </w:pPr>
            <w:r w:rsidRPr="009D56F6">
              <w:rPr>
                <w:rFonts w:eastAsia="宋体"/>
              </w:rPr>
              <w:t>MaxiCharger</w:t>
            </w:r>
          </w:p>
        </w:tc>
        <w:tc>
          <w:tcPr>
            <w:tcW w:w="1412" w:type="dxa"/>
          </w:tcPr>
          <w:p w14:paraId="4462473D" w14:textId="420CD37A" w:rsidR="0003221F" w:rsidRPr="009D56F6" w:rsidRDefault="0003221F" w:rsidP="000A00C4">
            <w:pPr>
              <w:spacing w:line="276" w:lineRule="auto"/>
              <w:jc w:val="center"/>
              <w:rPr>
                <w:rFonts w:eastAsia="宋体"/>
              </w:rPr>
            </w:pPr>
            <w:r w:rsidRPr="009D56F6">
              <w:rPr>
                <w:rFonts w:eastAsia="宋体"/>
              </w:rPr>
              <w:t>DC- Ausgangsleistung auf ein EV-Ladekabel (kW)</w:t>
            </w:r>
          </w:p>
        </w:tc>
        <w:tc>
          <w:tcPr>
            <w:tcW w:w="1560" w:type="dxa"/>
          </w:tcPr>
          <w:p w14:paraId="0953D9B6" w14:textId="5B9AC5D1" w:rsidR="0003221F" w:rsidRPr="009D56F6" w:rsidRDefault="0003221F" w:rsidP="000A00C4">
            <w:pPr>
              <w:spacing w:line="276" w:lineRule="auto"/>
              <w:jc w:val="center"/>
              <w:rPr>
                <w:rFonts w:eastAsia="宋体"/>
              </w:rPr>
            </w:pPr>
            <w:r w:rsidRPr="009D56F6">
              <w:rPr>
                <w:rFonts w:eastAsia="宋体"/>
              </w:rPr>
              <w:t>DC- Ausgangsleistung auf zwei EV-Ladekabeln (kW)</w:t>
            </w:r>
          </w:p>
        </w:tc>
        <w:tc>
          <w:tcPr>
            <w:tcW w:w="997" w:type="dxa"/>
          </w:tcPr>
          <w:p w14:paraId="70D3D9D4" w14:textId="3C9718EE" w:rsidR="0003221F" w:rsidRPr="009D56F6" w:rsidRDefault="0003221F" w:rsidP="000A00C4">
            <w:pPr>
              <w:spacing w:line="276" w:lineRule="auto"/>
              <w:jc w:val="center"/>
              <w:rPr>
                <w:rFonts w:eastAsia="宋体"/>
              </w:rPr>
            </w:pPr>
            <w:r w:rsidRPr="009D56F6">
              <w:rPr>
                <w:rFonts w:eastAsia="宋体"/>
              </w:rPr>
              <w:t>DC simultan auf zwei Ausgänge</w:t>
            </w:r>
          </w:p>
        </w:tc>
        <w:tc>
          <w:tcPr>
            <w:tcW w:w="1701" w:type="dxa"/>
          </w:tcPr>
          <w:p w14:paraId="01EDE2EF" w14:textId="1AD697B2" w:rsidR="0003221F" w:rsidRPr="009D56F6" w:rsidRDefault="0003221F" w:rsidP="000A00C4">
            <w:pPr>
              <w:spacing w:line="276" w:lineRule="auto"/>
              <w:jc w:val="center"/>
              <w:rPr>
                <w:rFonts w:eastAsia="宋体"/>
              </w:rPr>
            </w:pPr>
            <w:r w:rsidRPr="009D56F6">
              <w:rPr>
                <w:rFonts w:eastAsia="宋体"/>
              </w:rPr>
              <w:t>Maximaler DC-Ausgangsstrom</w:t>
            </w:r>
          </w:p>
        </w:tc>
      </w:tr>
      <w:tr w:rsidR="00C04B88" w:rsidRPr="009D56F6" w14:paraId="3351AEC9" w14:textId="77777777" w:rsidTr="00E91CE3">
        <w:trPr>
          <w:trHeight w:val="340"/>
          <w:jc w:val="center"/>
        </w:trPr>
        <w:tc>
          <w:tcPr>
            <w:tcW w:w="1418" w:type="dxa"/>
            <w:vAlign w:val="center"/>
          </w:tcPr>
          <w:p w14:paraId="6EA93BE6" w14:textId="3AB05C70" w:rsidR="0003221F" w:rsidRPr="009D56F6" w:rsidRDefault="0003221F" w:rsidP="000A00C4">
            <w:pPr>
              <w:spacing w:line="276" w:lineRule="auto"/>
              <w:jc w:val="center"/>
              <w:rPr>
                <w:rFonts w:ascii="Arial" w:eastAsia="宋体" w:hAnsi="Arial"/>
                <w:b/>
              </w:rPr>
            </w:pPr>
            <w:r w:rsidRPr="009D56F6">
              <w:rPr>
                <w:rFonts w:ascii="Arial" w:eastAsia="宋体" w:hAnsi="Arial"/>
                <w:b/>
              </w:rPr>
              <w:t>40</w:t>
            </w:r>
          </w:p>
        </w:tc>
        <w:tc>
          <w:tcPr>
            <w:tcW w:w="1412" w:type="dxa"/>
            <w:vAlign w:val="center"/>
          </w:tcPr>
          <w:p w14:paraId="7526B564" w14:textId="0E4321AA" w:rsidR="0003221F" w:rsidRPr="009D56F6" w:rsidRDefault="0003221F" w:rsidP="000A00C4">
            <w:pPr>
              <w:spacing w:line="276" w:lineRule="auto"/>
              <w:jc w:val="center"/>
              <w:rPr>
                <w:rFonts w:ascii="Arial" w:eastAsia="宋体" w:hAnsi="Arial"/>
              </w:rPr>
            </w:pPr>
            <w:r w:rsidRPr="009D56F6">
              <w:rPr>
                <w:rFonts w:ascii="Arial" w:eastAsia="宋体" w:hAnsi="Arial"/>
              </w:rPr>
              <w:t>Max.40 kW</w:t>
            </w:r>
          </w:p>
        </w:tc>
        <w:tc>
          <w:tcPr>
            <w:tcW w:w="1560" w:type="dxa"/>
            <w:shd w:val="clear" w:color="auto" w:fill="auto"/>
            <w:vAlign w:val="center"/>
          </w:tcPr>
          <w:p w14:paraId="6909A70D" w14:textId="2EE2FC78" w:rsidR="0003221F" w:rsidRPr="009D56F6" w:rsidRDefault="0003221F" w:rsidP="000A00C4">
            <w:pPr>
              <w:spacing w:line="276" w:lineRule="auto"/>
              <w:jc w:val="center"/>
              <w:rPr>
                <w:rFonts w:ascii="Arial" w:eastAsia="宋体" w:hAnsi="Arial"/>
              </w:rPr>
            </w:pPr>
            <w:r w:rsidRPr="009D56F6">
              <w:rPr>
                <w:rFonts w:ascii="Arial" w:eastAsia="宋体" w:hAnsi="Arial"/>
              </w:rPr>
              <w:t>Max. 20 kW x 2</w:t>
            </w:r>
          </w:p>
        </w:tc>
        <w:tc>
          <w:tcPr>
            <w:tcW w:w="997" w:type="dxa"/>
            <w:vMerge w:val="restart"/>
            <w:vAlign w:val="center"/>
          </w:tcPr>
          <w:p w14:paraId="325A82F4" w14:textId="6316EE3B" w:rsidR="0003221F" w:rsidRPr="009D56F6" w:rsidRDefault="0003221F" w:rsidP="000A00C4">
            <w:pPr>
              <w:spacing w:line="276" w:lineRule="auto"/>
              <w:jc w:val="center"/>
              <w:rPr>
                <w:rFonts w:ascii="Arial" w:eastAsia="宋体" w:hAnsi="Arial"/>
              </w:rPr>
            </w:pPr>
            <w:r w:rsidRPr="009D56F6">
              <w:rPr>
                <w:rFonts w:ascii="Arial" w:eastAsia="宋体" w:hAnsi="Arial"/>
              </w:rPr>
              <w:t>Ja</w:t>
            </w:r>
          </w:p>
        </w:tc>
        <w:tc>
          <w:tcPr>
            <w:tcW w:w="1701" w:type="dxa"/>
            <w:vMerge w:val="restart"/>
            <w:vAlign w:val="center"/>
          </w:tcPr>
          <w:p w14:paraId="26F6DF12" w14:textId="77777777" w:rsidR="0003221F" w:rsidRPr="009D56F6" w:rsidRDefault="0003221F" w:rsidP="000A00C4">
            <w:pPr>
              <w:pStyle w:val="ItemListinTable"/>
              <w:spacing w:before="48" w:after="48"/>
              <w:ind w:leftChars="14" w:left="327" w:hangingChars="168" w:hanging="302"/>
              <w:rPr>
                <w:rFonts w:ascii="Arial" w:eastAsia="宋体" w:hAnsi="Arial"/>
                <w:b w:val="0"/>
                <w:bCs w:val="0"/>
              </w:rPr>
            </w:pPr>
            <w:r w:rsidRPr="009D56F6">
              <w:rPr>
                <w:rFonts w:ascii="Arial" w:eastAsia="宋体" w:hAnsi="Arial"/>
                <w:b w:val="0"/>
                <w:bCs w:val="0"/>
              </w:rPr>
              <w:t>CCS-Stecker: 200 A</w:t>
            </w:r>
          </w:p>
          <w:p w14:paraId="7F56784A" w14:textId="67D86AF6" w:rsidR="0003221F" w:rsidRPr="009D56F6" w:rsidRDefault="0003221F" w:rsidP="000A00C4">
            <w:pPr>
              <w:pStyle w:val="ItemListinTable"/>
              <w:spacing w:before="48" w:after="48"/>
              <w:ind w:leftChars="14" w:left="327" w:hangingChars="168" w:hanging="302"/>
              <w:rPr>
                <w:rFonts w:ascii="Arial" w:eastAsia="宋体" w:hAnsi="Arial"/>
                <w:b w:val="0"/>
                <w:bCs w:val="0"/>
              </w:rPr>
            </w:pPr>
            <w:r w:rsidRPr="009D56F6">
              <w:rPr>
                <w:rFonts w:ascii="Arial" w:eastAsia="宋体" w:hAnsi="Arial"/>
                <w:b w:val="0"/>
                <w:bCs w:val="0"/>
              </w:rPr>
              <w:t>CHAdeMO-Stecker: 125 A/200 A</w:t>
            </w:r>
          </w:p>
        </w:tc>
      </w:tr>
      <w:tr w:rsidR="00C04B88" w:rsidRPr="009D56F6" w14:paraId="153684BC" w14:textId="77777777" w:rsidTr="00E91CE3">
        <w:trPr>
          <w:trHeight w:val="340"/>
          <w:jc w:val="center"/>
        </w:trPr>
        <w:tc>
          <w:tcPr>
            <w:tcW w:w="1418" w:type="dxa"/>
            <w:vAlign w:val="center"/>
          </w:tcPr>
          <w:p w14:paraId="2C572C12" w14:textId="469A4B1F" w:rsidR="0003221F" w:rsidRPr="009D56F6" w:rsidRDefault="0003221F" w:rsidP="000A00C4">
            <w:pPr>
              <w:spacing w:line="276" w:lineRule="auto"/>
              <w:jc w:val="center"/>
              <w:rPr>
                <w:rFonts w:ascii="Arial" w:eastAsia="宋体" w:hAnsi="Arial"/>
                <w:b/>
              </w:rPr>
            </w:pPr>
            <w:r w:rsidRPr="009D56F6">
              <w:rPr>
                <w:rFonts w:ascii="Arial" w:eastAsia="宋体" w:hAnsi="Arial"/>
                <w:b/>
              </w:rPr>
              <w:t>60</w:t>
            </w:r>
          </w:p>
        </w:tc>
        <w:tc>
          <w:tcPr>
            <w:tcW w:w="1412" w:type="dxa"/>
            <w:vAlign w:val="center"/>
          </w:tcPr>
          <w:p w14:paraId="5EBC2DDF" w14:textId="355A187D" w:rsidR="0003221F" w:rsidRPr="009D56F6" w:rsidRDefault="0003221F" w:rsidP="000A00C4">
            <w:pPr>
              <w:spacing w:line="276" w:lineRule="auto"/>
              <w:jc w:val="center"/>
              <w:rPr>
                <w:rFonts w:ascii="Arial" w:eastAsia="宋体" w:hAnsi="Arial"/>
                <w:b/>
              </w:rPr>
            </w:pPr>
            <w:r w:rsidRPr="009D56F6">
              <w:rPr>
                <w:rFonts w:ascii="Arial" w:eastAsia="宋体" w:hAnsi="Arial"/>
              </w:rPr>
              <w:t>Max.60 kW</w:t>
            </w:r>
          </w:p>
        </w:tc>
        <w:tc>
          <w:tcPr>
            <w:tcW w:w="1560" w:type="dxa"/>
            <w:shd w:val="clear" w:color="auto" w:fill="auto"/>
            <w:vAlign w:val="center"/>
          </w:tcPr>
          <w:p w14:paraId="74389F92" w14:textId="7E264DED" w:rsidR="0003221F" w:rsidRPr="009D56F6" w:rsidRDefault="00665014" w:rsidP="000A00C4">
            <w:pPr>
              <w:spacing w:line="276" w:lineRule="auto"/>
              <w:jc w:val="center"/>
              <w:rPr>
                <w:rFonts w:ascii="Arial" w:eastAsia="宋体" w:hAnsi="Arial"/>
              </w:rPr>
            </w:pPr>
            <w:r w:rsidRPr="009D56F6">
              <w:rPr>
                <w:rFonts w:ascii="Arial" w:eastAsia="宋体" w:hAnsi="Arial"/>
              </w:rPr>
              <w:t>Max. 40 + 20 kW</w:t>
            </w:r>
          </w:p>
        </w:tc>
        <w:tc>
          <w:tcPr>
            <w:tcW w:w="997" w:type="dxa"/>
            <w:vMerge/>
            <w:vAlign w:val="center"/>
          </w:tcPr>
          <w:p w14:paraId="3B4EA2E5" w14:textId="77777777" w:rsidR="0003221F" w:rsidRPr="009D56F6" w:rsidRDefault="0003221F" w:rsidP="000A00C4">
            <w:pPr>
              <w:spacing w:line="276" w:lineRule="auto"/>
              <w:jc w:val="center"/>
              <w:rPr>
                <w:rFonts w:ascii="Arial" w:eastAsia="宋体" w:hAnsi="Arial"/>
              </w:rPr>
            </w:pPr>
          </w:p>
        </w:tc>
        <w:tc>
          <w:tcPr>
            <w:tcW w:w="1701" w:type="dxa"/>
            <w:vMerge/>
            <w:vAlign w:val="center"/>
          </w:tcPr>
          <w:p w14:paraId="58ECF316" w14:textId="36FE8EE1" w:rsidR="0003221F" w:rsidRPr="009D56F6" w:rsidRDefault="0003221F" w:rsidP="000A00C4">
            <w:pPr>
              <w:spacing w:line="276" w:lineRule="auto"/>
              <w:ind w:leftChars="14" w:left="327" w:hangingChars="168" w:hanging="302"/>
              <w:rPr>
                <w:rFonts w:ascii="Arial" w:eastAsia="宋体" w:hAnsi="Arial"/>
              </w:rPr>
            </w:pPr>
          </w:p>
        </w:tc>
      </w:tr>
      <w:tr w:rsidR="00C04B88" w:rsidRPr="009D56F6" w14:paraId="679043AE" w14:textId="77777777" w:rsidTr="00E91CE3">
        <w:trPr>
          <w:trHeight w:val="340"/>
          <w:jc w:val="center"/>
        </w:trPr>
        <w:tc>
          <w:tcPr>
            <w:tcW w:w="1418" w:type="dxa"/>
            <w:vAlign w:val="center"/>
          </w:tcPr>
          <w:p w14:paraId="5FAB3141" w14:textId="569E9F0E" w:rsidR="0003221F" w:rsidRPr="009D56F6" w:rsidRDefault="0003221F" w:rsidP="000A00C4">
            <w:pPr>
              <w:spacing w:line="276" w:lineRule="auto"/>
              <w:jc w:val="center"/>
              <w:rPr>
                <w:rFonts w:ascii="Arial" w:eastAsia="宋体" w:hAnsi="Arial"/>
                <w:b/>
              </w:rPr>
            </w:pPr>
            <w:r w:rsidRPr="009D56F6">
              <w:rPr>
                <w:rFonts w:ascii="Arial" w:eastAsia="宋体" w:hAnsi="Arial"/>
                <w:b/>
              </w:rPr>
              <w:t>80</w:t>
            </w:r>
          </w:p>
        </w:tc>
        <w:tc>
          <w:tcPr>
            <w:tcW w:w="1412" w:type="dxa"/>
            <w:vAlign w:val="center"/>
          </w:tcPr>
          <w:p w14:paraId="458FBAA3" w14:textId="3A4A6F20" w:rsidR="0003221F" w:rsidRPr="009D56F6" w:rsidRDefault="0003221F" w:rsidP="000A00C4">
            <w:pPr>
              <w:spacing w:line="276" w:lineRule="auto"/>
              <w:jc w:val="center"/>
              <w:rPr>
                <w:rFonts w:ascii="Arial" w:eastAsia="宋体" w:hAnsi="Arial"/>
                <w:b/>
              </w:rPr>
            </w:pPr>
            <w:r w:rsidRPr="009D56F6">
              <w:rPr>
                <w:rFonts w:ascii="Arial" w:eastAsia="宋体" w:hAnsi="Arial"/>
              </w:rPr>
              <w:t>Max.80 kW</w:t>
            </w:r>
          </w:p>
        </w:tc>
        <w:tc>
          <w:tcPr>
            <w:tcW w:w="1560" w:type="dxa"/>
            <w:shd w:val="clear" w:color="auto" w:fill="auto"/>
            <w:vAlign w:val="center"/>
          </w:tcPr>
          <w:p w14:paraId="35F7D4EF" w14:textId="23569467" w:rsidR="0003221F" w:rsidRPr="009D56F6" w:rsidRDefault="0003221F" w:rsidP="000A00C4">
            <w:pPr>
              <w:spacing w:line="276" w:lineRule="auto"/>
              <w:jc w:val="center"/>
              <w:rPr>
                <w:rFonts w:ascii="Arial" w:eastAsia="宋体" w:hAnsi="Arial"/>
              </w:rPr>
            </w:pPr>
            <w:r w:rsidRPr="009D56F6">
              <w:rPr>
                <w:rFonts w:ascii="Arial" w:eastAsia="宋体" w:hAnsi="Arial"/>
              </w:rPr>
              <w:t>Max. 40 kW x 2</w:t>
            </w:r>
          </w:p>
        </w:tc>
        <w:tc>
          <w:tcPr>
            <w:tcW w:w="997" w:type="dxa"/>
            <w:vMerge/>
            <w:vAlign w:val="center"/>
          </w:tcPr>
          <w:p w14:paraId="7FB0A6DE" w14:textId="77777777" w:rsidR="0003221F" w:rsidRPr="009D56F6" w:rsidRDefault="0003221F" w:rsidP="000A00C4">
            <w:pPr>
              <w:spacing w:line="276" w:lineRule="auto"/>
              <w:jc w:val="center"/>
              <w:rPr>
                <w:rFonts w:ascii="Arial" w:eastAsia="宋体" w:hAnsi="Arial"/>
              </w:rPr>
            </w:pPr>
          </w:p>
        </w:tc>
        <w:tc>
          <w:tcPr>
            <w:tcW w:w="1701" w:type="dxa"/>
            <w:vMerge/>
            <w:vAlign w:val="center"/>
          </w:tcPr>
          <w:p w14:paraId="588B001D" w14:textId="4D7611A5" w:rsidR="0003221F" w:rsidRPr="009D56F6" w:rsidRDefault="0003221F" w:rsidP="000A00C4">
            <w:pPr>
              <w:spacing w:line="276" w:lineRule="auto"/>
              <w:ind w:leftChars="14" w:left="327" w:hangingChars="168" w:hanging="302"/>
              <w:rPr>
                <w:rFonts w:ascii="Arial" w:eastAsia="宋体" w:hAnsi="Arial"/>
              </w:rPr>
            </w:pPr>
          </w:p>
        </w:tc>
      </w:tr>
      <w:tr w:rsidR="00C04B88" w:rsidRPr="009D56F6" w14:paraId="2D6F6E4E" w14:textId="77777777" w:rsidTr="00E91CE3">
        <w:trPr>
          <w:trHeight w:val="340"/>
          <w:jc w:val="center"/>
        </w:trPr>
        <w:tc>
          <w:tcPr>
            <w:tcW w:w="1418" w:type="dxa"/>
            <w:vAlign w:val="center"/>
          </w:tcPr>
          <w:p w14:paraId="248160AD" w14:textId="667F5963" w:rsidR="00665014" w:rsidRPr="009D56F6" w:rsidRDefault="00665014" w:rsidP="000A00C4">
            <w:pPr>
              <w:spacing w:line="276" w:lineRule="auto"/>
              <w:jc w:val="center"/>
              <w:rPr>
                <w:rFonts w:ascii="Arial" w:eastAsia="宋体" w:hAnsi="Arial"/>
                <w:b/>
              </w:rPr>
            </w:pPr>
            <w:r w:rsidRPr="009D56F6">
              <w:rPr>
                <w:rFonts w:ascii="Arial" w:eastAsia="宋体" w:hAnsi="Arial"/>
                <w:b/>
              </w:rPr>
              <w:t>100</w:t>
            </w:r>
          </w:p>
        </w:tc>
        <w:tc>
          <w:tcPr>
            <w:tcW w:w="1412" w:type="dxa"/>
            <w:vAlign w:val="center"/>
          </w:tcPr>
          <w:p w14:paraId="74448EAF" w14:textId="6BE906C7" w:rsidR="00665014" w:rsidRPr="009D56F6" w:rsidRDefault="00665014" w:rsidP="000A00C4">
            <w:pPr>
              <w:spacing w:line="276" w:lineRule="auto"/>
              <w:jc w:val="center"/>
              <w:rPr>
                <w:rFonts w:ascii="Arial" w:eastAsia="宋体" w:hAnsi="Arial"/>
                <w:b/>
              </w:rPr>
            </w:pPr>
            <w:r w:rsidRPr="009D56F6">
              <w:rPr>
                <w:rFonts w:ascii="Arial" w:eastAsia="宋体" w:hAnsi="Arial"/>
              </w:rPr>
              <w:t>Max.100 kW</w:t>
            </w:r>
          </w:p>
        </w:tc>
        <w:tc>
          <w:tcPr>
            <w:tcW w:w="1560" w:type="dxa"/>
            <w:shd w:val="clear" w:color="auto" w:fill="auto"/>
            <w:vAlign w:val="center"/>
          </w:tcPr>
          <w:p w14:paraId="0522B3D5" w14:textId="75E33385" w:rsidR="00665014" w:rsidRPr="009D56F6" w:rsidRDefault="00665014" w:rsidP="000A00C4">
            <w:pPr>
              <w:spacing w:line="276" w:lineRule="auto"/>
              <w:jc w:val="center"/>
              <w:rPr>
                <w:rFonts w:ascii="Arial" w:eastAsia="宋体" w:hAnsi="Arial"/>
              </w:rPr>
            </w:pPr>
            <w:r w:rsidRPr="009D56F6">
              <w:rPr>
                <w:rFonts w:ascii="Arial" w:eastAsia="宋体" w:hAnsi="Arial"/>
              </w:rPr>
              <w:t>Max. 60 + 40 kW</w:t>
            </w:r>
          </w:p>
        </w:tc>
        <w:tc>
          <w:tcPr>
            <w:tcW w:w="997" w:type="dxa"/>
            <w:vMerge/>
            <w:vAlign w:val="center"/>
          </w:tcPr>
          <w:p w14:paraId="1F59A75B" w14:textId="77777777" w:rsidR="00665014" w:rsidRPr="009D56F6" w:rsidRDefault="00665014" w:rsidP="000A00C4">
            <w:pPr>
              <w:spacing w:line="276" w:lineRule="auto"/>
              <w:jc w:val="center"/>
              <w:rPr>
                <w:rFonts w:ascii="Arial" w:eastAsia="宋体" w:hAnsi="Arial"/>
              </w:rPr>
            </w:pPr>
          </w:p>
        </w:tc>
        <w:tc>
          <w:tcPr>
            <w:tcW w:w="1701" w:type="dxa"/>
            <w:vMerge/>
            <w:vAlign w:val="center"/>
          </w:tcPr>
          <w:p w14:paraId="145F7746" w14:textId="03E7F23C" w:rsidR="00665014" w:rsidRPr="009D56F6" w:rsidRDefault="00665014" w:rsidP="000A00C4">
            <w:pPr>
              <w:spacing w:line="276" w:lineRule="auto"/>
              <w:ind w:leftChars="14" w:left="327" w:hangingChars="168" w:hanging="302"/>
              <w:rPr>
                <w:rFonts w:ascii="Arial" w:eastAsia="宋体" w:hAnsi="Arial"/>
              </w:rPr>
            </w:pPr>
          </w:p>
        </w:tc>
      </w:tr>
      <w:tr w:rsidR="00C04B88" w:rsidRPr="009D56F6" w14:paraId="7583F6B6" w14:textId="77777777" w:rsidTr="00E91CE3">
        <w:trPr>
          <w:trHeight w:val="340"/>
          <w:jc w:val="center"/>
        </w:trPr>
        <w:tc>
          <w:tcPr>
            <w:tcW w:w="1418" w:type="dxa"/>
            <w:vAlign w:val="center"/>
          </w:tcPr>
          <w:p w14:paraId="26E770D1" w14:textId="72FEA9B0" w:rsidR="0003221F" w:rsidRPr="009D56F6" w:rsidRDefault="0003221F" w:rsidP="000A00C4">
            <w:pPr>
              <w:spacing w:line="276" w:lineRule="auto"/>
              <w:jc w:val="center"/>
              <w:rPr>
                <w:rFonts w:ascii="Arial" w:eastAsia="宋体" w:hAnsi="Arial"/>
                <w:b/>
              </w:rPr>
            </w:pPr>
            <w:r w:rsidRPr="009D56F6">
              <w:rPr>
                <w:rFonts w:ascii="Arial" w:eastAsia="宋体" w:hAnsi="Arial"/>
                <w:b/>
              </w:rPr>
              <w:t>120</w:t>
            </w:r>
          </w:p>
        </w:tc>
        <w:tc>
          <w:tcPr>
            <w:tcW w:w="1412" w:type="dxa"/>
            <w:vAlign w:val="center"/>
          </w:tcPr>
          <w:p w14:paraId="27F6D2D8" w14:textId="495CD192"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Max.120 kW</w:t>
            </w:r>
          </w:p>
        </w:tc>
        <w:tc>
          <w:tcPr>
            <w:tcW w:w="1560" w:type="dxa"/>
            <w:shd w:val="clear" w:color="auto" w:fill="auto"/>
            <w:vAlign w:val="center"/>
          </w:tcPr>
          <w:p w14:paraId="43038215" w14:textId="74E233EA" w:rsidR="0003221F" w:rsidRPr="009D56F6" w:rsidRDefault="0003221F" w:rsidP="000A00C4">
            <w:pPr>
              <w:pStyle w:val="ItemListinTable"/>
              <w:numPr>
                <w:ilvl w:val="0"/>
                <w:numId w:val="0"/>
              </w:numPr>
              <w:spacing w:before="48" w:after="48"/>
              <w:jc w:val="center"/>
              <w:rPr>
                <w:rFonts w:ascii="Arial" w:eastAsia="宋体" w:hAnsi="Arial"/>
                <w:b w:val="0"/>
                <w:bCs w:val="0"/>
              </w:rPr>
            </w:pPr>
            <w:r w:rsidRPr="009D56F6">
              <w:rPr>
                <w:rFonts w:ascii="Arial" w:eastAsia="宋体" w:hAnsi="Arial"/>
                <w:b w:val="0"/>
                <w:bCs w:val="0"/>
              </w:rPr>
              <w:t>Max. 60 kW x 2</w:t>
            </w:r>
          </w:p>
        </w:tc>
        <w:tc>
          <w:tcPr>
            <w:tcW w:w="997" w:type="dxa"/>
            <w:vMerge/>
            <w:vAlign w:val="center"/>
          </w:tcPr>
          <w:p w14:paraId="78A242C2"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ign w:val="center"/>
          </w:tcPr>
          <w:p w14:paraId="0D3997DF" w14:textId="141FEDE9" w:rsidR="0003221F" w:rsidRPr="009D56F6" w:rsidRDefault="0003221F" w:rsidP="000A00C4">
            <w:pPr>
              <w:pStyle w:val="ItemListinTable"/>
              <w:spacing w:before="48" w:after="48"/>
              <w:ind w:leftChars="14" w:left="327" w:hangingChars="168" w:hanging="302"/>
              <w:rPr>
                <w:rFonts w:ascii="Arial" w:eastAsia="宋体" w:hAnsi="Arial"/>
                <w:b w:val="0"/>
                <w:bCs w:val="0"/>
                <w:lang w:val="en-US"/>
              </w:rPr>
            </w:pPr>
          </w:p>
        </w:tc>
      </w:tr>
      <w:tr w:rsidR="00C04B88" w:rsidRPr="009D56F6" w14:paraId="66DD96A1" w14:textId="77777777" w:rsidTr="00E91CE3">
        <w:trPr>
          <w:trHeight w:val="340"/>
          <w:jc w:val="center"/>
        </w:trPr>
        <w:tc>
          <w:tcPr>
            <w:tcW w:w="1418" w:type="dxa"/>
            <w:vAlign w:val="center"/>
          </w:tcPr>
          <w:p w14:paraId="51E54C54" w14:textId="6B5B042B" w:rsidR="0003221F" w:rsidRPr="009D56F6" w:rsidRDefault="0003221F" w:rsidP="000A00C4">
            <w:pPr>
              <w:spacing w:line="276" w:lineRule="auto"/>
              <w:jc w:val="center"/>
              <w:rPr>
                <w:rFonts w:ascii="Arial" w:eastAsia="宋体" w:hAnsi="Arial"/>
                <w:b/>
              </w:rPr>
            </w:pPr>
            <w:r w:rsidRPr="009D56F6">
              <w:rPr>
                <w:rFonts w:ascii="Arial" w:eastAsia="宋体" w:hAnsi="Arial"/>
                <w:b/>
              </w:rPr>
              <w:t>160</w:t>
            </w:r>
          </w:p>
        </w:tc>
        <w:tc>
          <w:tcPr>
            <w:tcW w:w="1412" w:type="dxa"/>
            <w:vAlign w:val="center"/>
          </w:tcPr>
          <w:p w14:paraId="64AE05FC" w14:textId="5AD36AE5"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Max.160 kW</w:t>
            </w:r>
          </w:p>
        </w:tc>
        <w:tc>
          <w:tcPr>
            <w:tcW w:w="1560" w:type="dxa"/>
            <w:vAlign w:val="center"/>
          </w:tcPr>
          <w:p w14:paraId="03287BBA" w14:textId="6DEED1E5" w:rsidR="0003221F" w:rsidRPr="009D56F6" w:rsidRDefault="0003221F" w:rsidP="000A00C4">
            <w:pPr>
              <w:pStyle w:val="ItemListinTable"/>
              <w:numPr>
                <w:ilvl w:val="0"/>
                <w:numId w:val="0"/>
              </w:numPr>
              <w:spacing w:before="48" w:after="48"/>
              <w:jc w:val="center"/>
              <w:rPr>
                <w:rFonts w:ascii="Arial" w:eastAsia="宋体" w:hAnsi="Arial"/>
                <w:b w:val="0"/>
                <w:bCs w:val="0"/>
              </w:rPr>
            </w:pPr>
            <w:r w:rsidRPr="009D56F6">
              <w:rPr>
                <w:rFonts w:ascii="Arial" w:eastAsia="宋体" w:hAnsi="Arial"/>
                <w:b w:val="0"/>
                <w:bCs w:val="0"/>
              </w:rPr>
              <w:t>Max. 80 kW x 2</w:t>
            </w:r>
          </w:p>
        </w:tc>
        <w:tc>
          <w:tcPr>
            <w:tcW w:w="997" w:type="dxa"/>
            <w:vMerge/>
            <w:vAlign w:val="center"/>
          </w:tcPr>
          <w:p w14:paraId="431F469E"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restart"/>
            <w:vAlign w:val="center"/>
          </w:tcPr>
          <w:p w14:paraId="2106099E" w14:textId="77777777" w:rsidR="0003221F" w:rsidRPr="009D56F6" w:rsidRDefault="0003221F" w:rsidP="000A00C4">
            <w:pPr>
              <w:pStyle w:val="ItemListinTable"/>
              <w:spacing w:before="48" w:after="48"/>
              <w:ind w:leftChars="14" w:left="327" w:hangingChars="168" w:hanging="302"/>
              <w:rPr>
                <w:rFonts w:ascii="Arial" w:eastAsia="宋体" w:hAnsi="Arial"/>
                <w:b w:val="0"/>
                <w:bCs w:val="0"/>
              </w:rPr>
            </w:pPr>
            <w:r w:rsidRPr="009D56F6">
              <w:rPr>
                <w:rFonts w:ascii="Arial" w:eastAsia="宋体" w:hAnsi="Arial"/>
                <w:b w:val="0"/>
                <w:bCs w:val="0"/>
              </w:rPr>
              <w:t>CCS-Stecker: 200 A</w:t>
            </w:r>
          </w:p>
          <w:p w14:paraId="7FABAAD1" w14:textId="7642BF8E" w:rsidR="0003221F" w:rsidRPr="009D56F6" w:rsidRDefault="0003221F" w:rsidP="000A00C4">
            <w:pPr>
              <w:pStyle w:val="ItemListinTable"/>
              <w:spacing w:before="48" w:after="48"/>
              <w:ind w:leftChars="14" w:left="327" w:hangingChars="168" w:hanging="302"/>
              <w:rPr>
                <w:rFonts w:ascii="Arial" w:eastAsia="宋体" w:hAnsi="Arial"/>
                <w:b w:val="0"/>
                <w:bCs w:val="0"/>
                <w:lang w:val="en-US"/>
              </w:rPr>
            </w:pPr>
            <w:r w:rsidRPr="009D56F6">
              <w:rPr>
                <w:rFonts w:ascii="Arial" w:eastAsia="宋体" w:hAnsi="Arial"/>
                <w:b w:val="0"/>
                <w:bCs w:val="0"/>
                <w:lang w:val="en-US"/>
              </w:rPr>
              <w:t>CCS-Boost: 300 A (Spitze 400 A)</w:t>
            </w:r>
          </w:p>
          <w:p w14:paraId="21E4F026" w14:textId="77C50B82" w:rsidR="0003221F" w:rsidRPr="009D56F6" w:rsidRDefault="0003221F" w:rsidP="000A00C4">
            <w:pPr>
              <w:pStyle w:val="ItemListinTable"/>
              <w:spacing w:before="48" w:after="48"/>
              <w:ind w:leftChars="14" w:left="327" w:hangingChars="168" w:hanging="302"/>
              <w:rPr>
                <w:rFonts w:ascii="Arial" w:eastAsia="宋体" w:hAnsi="Arial"/>
                <w:b w:val="0"/>
                <w:bCs w:val="0"/>
              </w:rPr>
            </w:pPr>
            <w:r w:rsidRPr="009D56F6">
              <w:rPr>
                <w:rFonts w:ascii="Arial" w:eastAsia="宋体" w:hAnsi="Arial"/>
                <w:b w:val="0"/>
                <w:bCs w:val="0"/>
              </w:rPr>
              <w:t>CHAdeMO-Anschluss: 125 A/200 A</w:t>
            </w:r>
          </w:p>
        </w:tc>
      </w:tr>
      <w:tr w:rsidR="00C04B88" w:rsidRPr="009D56F6" w14:paraId="7E40A387" w14:textId="77777777" w:rsidTr="00E91CE3">
        <w:trPr>
          <w:trHeight w:val="340"/>
          <w:jc w:val="center"/>
        </w:trPr>
        <w:tc>
          <w:tcPr>
            <w:tcW w:w="1418" w:type="dxa"/>
            <w:vAlign w:val="center"/>
          </w:tcPr>
          <w:p w14:paraId="045D1FCD" w14:textId="53A82427" w:rsidR="0003221F" w:rsidRPr="009D56F6" w:rsidRDefault="0003221F" w:rsidP="000A00C4">
            <w:pPr>
              <w:spacing w:line="276" w:lineRule="auto"/>
              <w:jc w:val="center"/>
              <w:rPr>
                <w:rFonts w:ascii="Arial" w:eastAsia="宋体" w:hAnsi="Arial"/>
                <w:b/>
              </w:rPr>
            </w:pPr>
            <w:r w:rsidRPr="009D56F6">
              <w:rPr>
                <w:rFonts w:ascii="Arial" w:eastAsia="宋体" w:hAnsi="Arial"/>
                <w:b/>
              </w:rPr>
              <w:t>180</w:t>
            </w:r>
          </w:p>
        </w:tc>
        <w:tc>
          <w:tcPr>
            <w:tcW w:w="1412" w:type="dxa"/>
            <w:vAlign w:val="center"/>
          </w:tcPr>
          <w:p w14:paraId="0399B8FE" w14:textId="56111B95"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Max.180 kW</w:t>
            </w:r>
          </w:p>
        </w:tc>
        <w:tc>
          <w:tcPr>
            <w:tcW w:w="1560" w:type="dxa"/>
            <w:vAlign w:val="center"/>
          </w:tcPr>
          <w:p w14:paraId="3B5AA09F" w14:textId="0C512B59" w:rsidR="0003221F" w:rsidRPr="009D56F6" w:rsidRDefault="0003221F" w:rsidP="000A00C4">
            <w:pPr>
              <w:pStyle w:val="ItemListinTable"/>
              <w:numPr>
                <w:ilvl w:val="0"/>
                <w:numId w:val="0"/>
              </w:numPr>
              <w:spacing w:before="48" w:after="48"/>
              <w:jc w:val="center"/>
              <w:rPr>
                <w:rFonts w:ascii="Arial" w:eastAsia="宋体" w:hAnsi="Arial"/>
                <w:b w:val="0"/>
                <w:bCs w:val="0"/>
              </w:rPr>
            </w:pPr>
            <w:r w:rsidRPr="009D56F6">
              <w:rPr>
                <w:rFonts w:ascii="Arial" w:eastAsia="宋体" w:hAnsi="Arial"/>
                <w:b w:val="0"/>
                <w:bCs w:val="0"/>
              </w:rPr>
              <w:t>Max. 100 kW + 80 kW</w:t>
            </w:r>
          </w:p>
        </w:tc>
        <w:tc>
          <w:tcPr>
            <w:tcW w:w="997" w:type="dxa"/>
            <w:vMerge/>
            <w:vAlign w:val="center"/>
          </w:tcPr>
          <w:p w14:paraId="1ED0BE05"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ign w:val="center"/>
          </w:tcPr>
          <w:p w14:paraId="49167984" w14:textId="77777777" w:rsidR="0003221F" w:rsidRPr="009D56F6" w:rsidRDefault="0003221F" w:rsidP="000A00C4">
            <w:pPr>
              <w:pStyle w:val="ItemListinTable"/>
              <w:spacing w:before="48" w:after="48"/>
              <w:jc w:val="center"/>
              <w:rPr>
                <w:rFonts w:ascii="Arial" w:eastAsia="宋体" w:hAnsi="Arial"/>
                <w:lang w:val="en-US"/>
              </w:rPr>
            </w:pPr>
          </w:p>
        </w:tc>
      </w:tr>
      <w:tr w:rsidR="00C04B88" w:rsidRPr="009D56F6" w14:paraId="236BF9E7" w14:textId="77777777" w:rsidTr="00E91CE3">
        <w:trPr>
          <w:trHeight w:val="340"/>
          <w:jc w:val="center"/>
        </w:trPr>
        <w:tc>
          <w:tcPr>
            <w:tcW w:w="1418" w:type="dxa"/>
            <w:vAlign w:val="center"/>
          </w:tcPr>
          <w:p w14:paraId="484DA9FA" w14:textId="437A6E29" w:rsidR="0003221F" w:rsidRPr="009D56F6" w:rsidRDefault="0003221F" w:rsidP="000A00C4">
            <w:pPr>
              <w:spacing w:line="276" w:lineRule="auto"/>
              <w:jc w:val="center"/>
              <w:rPr>
                <w:rFonts w:ascii="Arial" w:eastAsia="宋体" w:hAnsi="Arial"/>
                <w:b/>
              </w:rPr>
            </w:pPr>
            <w:r w:rsidRPr="009D56F6">
              <w:rPr>
                <w:rFonts w:ascii="Arial" w:eastAsia="宋体" w:hAnsi="Arial"/>
                <w:b/>
              </w:rPr>
              <w:t>200</w:t>
            </w:r>
          </w:p>
        </w:tc>
        <w:tc>
          <w:tcPr>
            <w:tcW w:w="1412" w:type="dxa"/>
            <w:vAlign w:val="center"/>
          </w:tcPr>
          <w:p w14:paraId="667EB13D" w14:textId="02B3C626"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Max.200 kW</w:t>
            </w:r>
          </w:p>
        </w:tc>
        <w:tc>
          <w:tcPr>
            <w:tcW w:w="1560" w:type="dxa"/>
            <w:vAlign w:val="center"/>
          </w:tcPr>
          <w:p w14:paraId="25624DB3" w14:textId="17DAFB1F" w:rsidR="0003221F" w:rsidRPr="009D56F6" w:rsidRDefault="0003221F" w:rsidP="000A00C4">
            <w:pPr>
              <w:pStyle w:val="ItemListinTable"/>
              <w:numPr>
                <w:ilvl w:val="0"/>
                <w:numId w:val="0"/>
              </w:numPr>
              <w:spacing w:before="48" w:after="48"/>
              <w:jc w:val="center"/>
              <w:rPr>
                <w:rFonts w:ascii="Arial" w:eastAsia="宋体" w:hAnsi="Arial"/>
                <w:b w:val="0"/>
                <w:bCs w:val="0"/>
              </w:rPr>
            </w:pPr>
            <w:r w:rsidRPr="009D56F6">
              <w:rPr>
                <w:rFonts w:ascii="Arial" w:eastAsia="宋体" w:hAnsi="Arial"/>
                <w:b w:val="0"/>
                <w:bCs w:val="0"/>
              </w:rPr>
              <w:t>Max. 100 kW x 2</w:t>
            </w:r>
          </w:p>
        </w:tc>
        <w:tc>
          <w:tcPr>
            <w:tcW w:w="997" w:type="dxa"/>
            <w:vMerge/>
            <w:vAlign w:val="center"/>
          </w:tcPr>
          <w:p w14:paraId="474B8C04"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ign w:val="center"/>
          </w:tcPr>
          <w:p w14:paraId="384753F0" w14:textId="77777777" w:rsidR="0003221F" w:rsidRPr="009D56F6" w:rsidRDefault="0003221F" w:rsidP="000A00C4">
            <w:pPr>
              <w:pStyle w:val="ItemListinTable"/>
              <w:spacing w:before="48" w:after="48"/>
              <w:jc w:val="center"/>
              <w:rPr>
                <w:rFonts w:ascii="Arial" w:eastAsia="宋体" w:hAnsi="Arial"/>
                <w:lang w:val="en-US"/>
              </w:rPr>
            </w:pPr>
          </w:p>
        </w:tc>
      </w:tr>
      <w:tr w:rsidR="00C04B88" w:rsidRPr="009D56F6" w14:paraId="095E863D" w14:textId="77777777" w:rsidTr="00E91CE3">
        <w:trPr>
          <w:trHeight w:val="340"/>
          <w:jc w:val="center"/>
        </w:trPr>
        <w:tc>
          <w:tcPr>
            <w:tcW w:w="1418" w:type="dxa"/>
            <w:vAlign w:val="center"/>
          </w:tcPr>
          <w:p w14:paraId="4DF67462" w14:textId="06D6DA0B" w:rsidR="0003221F" w:rsidRPr="009D56F6" w:rsidRDefault="0003221F" w:rsidP="000A00C4">
            <w:pPr>
              <w:spacing w:line="276" w:lineRule="auto"/>
              <w:jc w:val="center"/>
              <w:rPr>
                <w:rFonts w:ascii="Arial" w:eastAsia="宋体" w:hAnsi="Arial"/>
                <w:b/>
              </w:rPr>
            </w:pPr>
            <w:r w:rsidRPr="009D56F6">
              <w:rPr>
                <w:rFonts w:ascii="Arial" w:eastAsia="宋体" w:hAnsi="Arial"/>
                <w:b/>
              </w:rPr>
              <w:t>220</w:t>
            </w:r>
          </w:p>
        </w:tc>
        <w:tc>
          <w:tcPr>
            <w:tcW w:w="1412" w:type="dxa"/>
            <w:vAlign w:val="center"/>
          </w:tcPr>
          <w:p w14:paraId="02DBB251" w14:textId="12C0B975"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Max.220 kW</w:t>
            </w:r>
          </w:p>
        </w:tc>
        <w:tc>
          <w:tcPr>
            <w:tcW w:w="1560" w:type="dxa"/>
            <w:vAlign w:val="center"/>
          </w:tcPr>
          <w:p w14:paraId="41547151" w14:textId="20F8AC68"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 120 kW + 100 kW</w:t>
            </w:r>
          </w:p>
        </w:tc>
        <w:tc>
          <w:tcPr>
            <w:tcW w:w="997" w:type="dxa"/>
            <w:vMerge/>
            <w:vAlign w:val="center"/>
          </w:tcPr>
          <w:p w14:paraId="5F8C0A7E"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ign w:val="center"/>
          </w:tcPr>
          <w:p w14:paraId="1A7B5AFE" w14:textId="77777777" w:rsidR="0003221F" w:rsidRPr="009D56F6" w:rsidRDefault="0003221F" w:rsidP="000A00C4">
            <w:pPr>
              <w:pStyle w:val="ItemListinTable"/>
              <w:spacing w:before="48" w:after="48"/>
              <w:jc w:val="center"/>
              <w:rPr>
                <w:rFonts w:ascii="Arial" w:eastAsia="宋体" w:hAnsi="Arial"/>
                <w:lang w:val="en-US"/>
              </w:rPr>
            </w:pPr>
          </w:p>
        </w:tc>
      </w:tr>
      <w:tr w:rsidR="00C04B88" w:rsidRPr="009D56F6" w14:paraId="709D8DBD" w14:textId="77777777" w:rsidTr="00E91CE3">
        <w:trPr>
          <w:trHeight w:val="340"/>
          <w:jc w:val="center"/>
        </w:trPr>
        <w:tc>
          <w:tcPr>
            <w:tcW w:w="1418" w:type="dxa"/>
            <w:vAlign w:val="center"/>
          </w:tcPr>
          <w:p w14:paraId="3A2BA318" w14:textId="59D376B4" w:rsidR="0003221F" w:rsidRPr="009D56F6" w:rsidRDefault="0003221F" w:rsidP="000A00C4">
            <w:pPr>
              <w:spacing w:line="276" w:lineRule="auto"/>
              <w:jc w:val="center"/>
              <w:rPr>
                <w:rFonts w:ascii="Arial" w:eastAsia="宋体" w:hAnsi="Arial"/>
                <w:b/>
              </w:rPr>
            </w:pPr>
            <w:r w:rsidRPr="009D56F6">
              <w:rPr>
                <w:rFonts w:ascii="Arial" w:eastAsia="宋体" w:hAnsi="Arial"/>
                <w:b/>
              </w:rPr>
              <w:t>240</w:t>
            </w:r>
          </w:p>
        </w:tc>
        <w:tc>
          <w:tcPr>
            <w:tcW w:w="1412" w:type="dxa"/>
            <w:vAlign w:val="center"/>
          </w:tcPr>
          <w:p w14:paraId="371C9960" w14:textId="1C219D38"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Max.240 kW</w:t>
            </w:r>
          </w:p>
        </w:tc>
        <w:tc>
          <w:tcPr>
            <w:tcW w:w="1560" w:type="dxa"/>
            <w:vAlign w:val="center"/>
          </w:tcPr>
          <w:p w14:paraId="5F34C08E" w14:textId="65446483" w:rsidR="0003221F" w:rsidRPr="009D56F6" w:rsidRDefault="0003221F" w:rsidP="000A00C4">
            <w:pPr>
              <w:pStyle w:val="ItemListinTable"/>
              <w:numPr>
                <w:ilvl w:val="0"/>
                <w:numId w:val="0"/>
              </w:numPr>
              <w:spacing w:before="48" w:after="48"/>
              <w:ind w:left="420" w:hanging="420"/>
              <w:jc w:val="center"/>
              <w:rPr>
                <w:rFonts w:ascii="Arial" w:eastAsia="宋体" w:hAnsi="Arial"/>
                <w:b w:val="0"/>
                <w:bCs w:val="0"/>
              </w:rPr>
            </w:pPr>
            <w:r w:rsidRPr="009D56F6">
              <w:rPr>
                <w:rFonts w:ascii="Arial" w:eastAsia="宋体" w:hAnsi="Arial"/>
                <w:b w:val="0"/>
                <w:bCs w:val="0"/>
              </w:rPr>
              <w:t>Max.120 kW x 2</w:t>
            </w:r>
          </w:p>
        </w:tc>
        <w:tc>
          <w:tcPr>
            <w:tcW w:w="997" w:type="dxa"/>
            <w:vMerge/>
            <w:vAlign w:val="center"/>
          </w:tcPr>
          <w:p w14:paraId="05CBE8C6" w14:textId="77777777" w:rsidR="0003221F" w:rsidRPr="009D56F6" w:rsidRDefault="0003221F" w:rsidP="000A00C4">
            <w:pPr>
              <w:pStyle w:val="ItemListinTable"/>
              <w:spacing w:before="48" w:after="48"/>
              <w:jc w:val="center"/>
              <w:rPr>
                <w:rFonts w:ascii="Arial" w:eastAsia="宋体" w:hAnsi="Arial"/>
                <w:lang w:val="en-US"/>
              </w:rPr>
            </w:pPr>
          </w:p>
        </w:tc>
        <w:tc>
          <w:tcPr>
            <w:tcW w:w="1701" w:type="dxa"/>
            <w:vMerge/>
            <w:vAlign w:val="center"/>
          </w:tcPr>
          <w:p w14:paraId="7AAD9798" w14:textId="77777777" w:rsidR="0003221F" w:rsidRPr="009D56F6" w:rsidRDefault="0003221F" w:rsidP="000A00C4">
            <w:pPr>
              <w:pStyle w:val="ItemListinTable"/>
              <w:spacing w:before="48" w:after="48"/>
              <w:jc w:val="center"/>
              <w:rPr>
                <w:rFonts w:ascii="Arial" w:eastAsia="宋体" w:hAnsi="Arial"/>
                <w:lang w:val="en-US"/>
              </w:rPr>
            </w:pPr>
          </w:p>
        </w:tc>
      </w:tr>
    </w:tbl>
    <w:p w14:paraId="52AE06B2" w14:textId="77777777" w:rsidR="00743B0B" w:rsidRPr="009D56F6" w:rsidRDefault="00743B0B" w:rsidP="00F744E1">
      <w:pPr>
        <w:spacing w:line="276" w:lineRule="auto"/>
        <w:jc w:val="center"/>
        <w:rPr>
          <w:rFonts w:eastAsia="宋体"/>
        </w:rPr>
      </w:pPr>
    </w:p>
    <w:p w14:paraId="62320BA0" w14:textId="5248ECC4" w:rsidR="00222897" w:rsidRPr="009D56F6" w:rsidRDefault="00F25A16" w:rsidP="00BD2480">
      <w:pPr>
        <w:pStyle w:val="NOTE0"/>
        <w:rPr>
          <w:rFonts w:cs="Arial"/>
        </w:rPr>
      </w:pPr>
      <w:r w:rsidRPr="009D56F6">
        <w:rPr>
          <w:rFonts w:cs="Arial"/>
          <w:noProof/>
          <w:lang w:val="en-US"/>
        </w:rPr>
        <w:lastRenderedPageBreak/>
        <w:drawing>
          <wp:anchor distT="0" distB="0" distL="114300" distR="114300" simplePos="0" relativeHeight="252647424" behindDoc="0" locked="0" layoutInCell="1" allowOverlap="1" wp14:anchorId="52B00F57" wp14:editId="47496B46">
            <wp:simplePos x="0" y="0"/>
            <wp:positionH relativeFrom="column">
              <wp:posOffset>0</wp:posOffset>
            </wp:positionH>
            <wp:positionV relativeFrom="paragraph">
              <wp:posOffset>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cs="Arial"/>
        </w:rPr>
        <w:t>HINWEIS</w:t>
      </w:r>
    </w:p>
    <w:p w14:paraId="3F60A3FA" w14:textId="4777250E" w:rsidR="00F25A16" w:rsidRPr="009D56F6" w:rsidRDefault="00F25A16" w:rsidP="00BD2480">
      <w:pPr>
        <w:pStyle w:val="NOTE"/>
      </w:pPr>
      <w:r w:rsidRPr="009D56F6">
        <w:t>Die eigentliche Ausgangsleistung ist abhängig von der Nennspannung und dem Maximalstrom des gewählten Kabels.</w:t>
      </w:r>
    </w:p>
    <w:p w14:paraId="1606AD6D" w14:textId="2B437A4A" w:rsidR="00DE3D5A" w:rsidRPr="009D56F6" w:rsidRDefault="00DE3D5A" w:rsidP="009B3A01">
      <w:pPr>
        <w:pStyle w:val="2"/>
        <w:spacing w:before="240" w:line="276" w:lineRule="auto"/>
        <w:rPr>
          <w:rFonts w:eastAsia="宋体" w:cs="Arial"/>
        </w:rPr>
      </w:pPr>
      <w:bookmarkStart w:id="709" w:name="_Toc106900470"/>
      <w:bookmarkStart w:id="710" w:name="_Toc120628708"/>
      <w:r w:rsidRPr="009D56F6">
        <w:rPr>
          <w:rFonts w:eastAsia="宋体" w:cs="Arial"/>
        </w:rPr>
        <w:t>Stromverbrauchsspezifikationen</w:t>
      </w:r>
      <w:bookmarkEnd w:id="709"/>
      <w:bookmarkEnd w:id="710"/>
    </w:p>
    <w:p w14:paraId="48E05662" w14:textId="32DFEE2C" w:rsidR="00352EB2" w:rsidRPr="009D56F6" w:rsidRDefault="00352EB2"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16</w:t>
      </w:r>
      <w:r w:rsidR="00DF431C" w:rsidRPr="009D56F6">
        <w:rPr>
          <w:rFonts w:eastAsia="宋体" w:cs="Arial"/>
          <w:noProof/>
        </w:rPr>
        <w:fldChar w:fldCharType="end"/>
      </w:r>
      <w:r w:rsidRPr="009D56F6">
        <w:rPr>
          <w:rFonts w:eastAsia="宋体" w:cs="Arial"/>
        </w:rPr>
        <w:t xml:space="preserve"> Stromverbrauch während Stand-by</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C04B88" w:rsidRPr="009D56F6"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7777777" w:rsidR="00352EB2" w:rsidRPr="009D56F6" w:rsidRDefault="00352EB2" w:rsidP="009B3A01">
            <w:pPr>
              <w:spacing w:line="276" w:lineRule="auto"/>
              <w:rPr>
                <w:rFonts w:eastAsia="宋体"/>
              </w:rPr>
            </w:pPr>
            <w:r w:rsidRPr="009D56F6">
              <w:rPr>
                <w:rFonts w:eastAsia="宋体"/>
              </w:rPr>
              <w:t>Parameter</w:t>
            </w:r>
          </w:p>
        </w:tc>
        <w:tc>
          <w:tcPr>
            <w:tcW w:w="3402" w:type="dxa"/>
          </w:tcPr>
          <w:p w14:paraId="0F40A742" w14:textId="18FE9050" w:rsidR="00352EB2" w:rsidRPr="009D56F6" w:rsidRDefault="00352EB2" w:rsidP="009B3A01">
            <w:pPr>
              <w:spacing w:line="276" w:lineRule="auto"/>
              <w:jc w:val="left"/>
              <w:rPr>
                <w:rFonts w:eastAsia="宋体"/>
              </w:rPr>
            </w:pPr>
            <w:r w:rsidRPr="009D56F6">
              <w:rPr>
                <w:rFonts w:eastAsia="宋体"/>
              </w:rPr>
              <w:t>Spezifikation</w:t>
            </w:r>
          </w:p>
        </w:tc>
      </w:tr>
      <w:tr w:rsidR="00C04B88" w:rsidRPr="009D56F6" w14:paraId="1D05483D" w14:textId="77777777" w:rsidTr="00743B0B">
        <w:trPr>
          <w:trHeight w:val="567"/>
          <w:jc w:val="center"/>
        </w:trPr>
        <w:tc>
          <w:tcPr>
            <w:tcW w:w="3397" w:type="dxa"/>
            <w:vAlign w:val="center"/>
          </w:tcPr>
          <w:p w14:paraId="190AC1FD" w14:textId="0AA8A9A2" w:rsidR="00352EB2" w:rsidRPr="009D56F6" w:rsidRDefault="00352EB2" w:rsidP="009B3A01">
            <w:pPr>
              <w:spacing w:line="276" w:lineRule="auto"/>
              <w:jc w:val="both"/>
              <w:rPr>
                <w:rFonts w:ascii="Arial" w:eastAsia="宋体" w:hAnsi="Arial"/>
                <w:b/>
              </w:rPr>
            </w:pPr>
            <w:r w:rsidRPr="009D56F6">
              <w:rPr>
                <w:rFonts w:ascii="Arial" w:eastAsia="宋体" w:hAnsi="Arial"/>
                <w:b/>
              </w:rPr>
              <w:t>Stand-by-Leistung (Heizung Aus)</w:t>
            </w:r>
          </w:p>
        </w:tc>
        <w:tc>
          <w:tcPr>
            <w:tcW w:w="3402" w:type="dxa"/>
            <w:vAlign w:val="center"/>
          </w:tcPr>
          <w:p w14:paraId="4CC0D702" w14:textId="74B1C76B" w:rsidR="00352EB2" w:rsidRPr="009D56F6" w:rsidRDefault="00B900A2" w:rsidP="009B3A01">
            <w:pPr>
              <w:spacing w:line="276" w:lineRule="auto"/>
              <w:rPr>
                <w:rFonts w:ascii="Arial" w:eastAsia="宋体" w:hAnsi="Arial"/>
              </w:rPr>
            </w:pPr>
            <w:r w:rsidRPr="009D56F6">
              <w:rPr>
                <w:rFonts w:ascii="Arial" w:eastAsia="宋体" w:hAnsi="Arial"/>
              </w:rPr>
              <w:t>0,08 kVA</w:t>
            </w:r>
          </w:p>
        </w:tc>
      </w:tr>
      <w:tr w:rsidR="00C04B88" w:rsidRPr="009D56F6" w14:paraId="7E8BADA0" w14:textId="77777777" w:rsidTr="00743B0B">
        <w:trPr>
          <w:trHeight w:val="567"/>
          <w:jc w:val="center"/>
        </w:trPr>
        <w:tc>
          <w:tcPr>
            <w:tcW w:w="3397" w:type="dxa"/>
            <w:vAlign w:val="center"/>
          </w:tcPr>
          <w:p w14:paraId="6EB0FDD6" w14:textId="567A3925" w:rsidR="00352EB2" w:rsidRPr="009D56F6" w:rsidRDefault="00352EB2" w:rsidP="009B3A01">
            <w:pPr>
              <w:spacing w:line="276" w:lineRule="auto"/>
              <w:jc w:val="both"/>
              <w:rPr>
                <w:rFonts w:ascii="Arial" w:eastAsia="宋体" w:hAnsi="Arial"/>
                <w:b/>
              </w:rPr>
            </w:pPr>
            <w:r w:rsidRPr="009D56F6">
              <w:rPr>
                <w:rFonts w:ascii="Arial" w:eastAsia="宋体" w:hAnsi="Arial"/>
                <w:b/>
              </w:rPr>
              <w:t>Stand-by-Leistung (</w:t>
            </w:r>
            <w:r w:rsidR="00060F35" w:rsidRPr="009D56F6">
              <w:rPr>
                <w:rFonts w:ascii="Arial" w:eastAsia="宋体" w:hAnsi="Arial"/>
                <w:b/>
              </w:rPr>
              <w:t>Heizung</w:t>
            </w:r>
            <w:r w:rsidRPr="009D56F6">
              <w:rPr>
                <w:rFonts w:ascii="Arial" w:eastAsia="宋体" w:hAnsi="Arial"/>
                <w:b/>
              </w:rPr>
              <w:t xml:space="preserve"> Ein)</w:t>
            </w:r>
          </w:p>
        </w:tc>
        <w:tc>
          <w:tcPr>
            <w:tcW w:w="3402" w:type="dxa"/>
            <w:vAlign w:val="center"/>
          </w:tcPr>
          <w:p w14:paraId="1706E4FE" w14:textId="7AADC349" w:rsidR="00352EB2" w:rsidRPr="009D56F6" w:rsidRDefault="00A83F70" w:rsidP="009B3A01">
            <w:pPr>
              <w:spacing w:line="276" w:lineRule="auto"/>
              <w:rPr>
                <w:rFonts w:ascii="Arial" w:eastAsia="宋体" w:hAnsi="Arial"/>
              </w:rPr>
            </w:pPr>
            <w:r w:rsidRPr="009D56F6">
              <w:rPr>
                <w:rFonts w:ascii="Arial" w:eastAsia="宋体" w:hAnsi="Arial"/>
              </w:rPr>
              <w:t>1,</w:t>
            </w:r>
            <w:r w:rsidR="00B900A2" w:rsidRPr="009D56F6">
              <w:rPr>
                <w:rFonts w:ascii="Arial" w:eastAsia="宋体" w:hAnsi="Arial"/>
              </w:rPr>
              <w:t>00 kVA</w:t>
            </w:r>
          </w:p>
        </w:tc>
      </w:tr>
    </w:tbl>
    <w:p w14:paraId="6C3BCC6D" w14:textId="414AAF34" w:rsidR="00352EB2" w:rsidRPr="009D56F6" w:rsidRDefault="00B900A2" w:rsidP="00BD2480">
      <w:pPr>
        <w:pStyle w:val="NOTE0"/>
        <w:rPr>
          <w:rFonts w:cs="Arial"/>
        </w:rPr>
      </w:pPr>
      <w:r w:rsidRPr="009D56F6">
        <w:rPr>
          <w:rFonts w:cs="Arial"/>
          <w:noProof/>
          <w:lang w:val="en-US"/>
        </w:rPr>
        <w:drawing>
          <wp:anchor distT="0" distB="0" distL="114300" distR="114300" simplePos="0" relativeHeight="252011520" behindDoc="0" locked="0" layoutInCell="1" allowOverlap="1" wp14:anchorId="0C147F46" wp14:editId="4F206300">
            <wp:simplePos x="0" y="0"/>
            <wp:positionH relativeFrom="column">
              <wp:posOffset>-5715</wp:posOffset>
            </wp:positionH>
            <wp:positionV relativeFrom="paragraph">
              <wp:posOffset>60931</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9D56F6">
        <w:rPr>
          <w:rFonts w:cs="Arial"/>
        </w:rPr>
        <w:t>HINWEIS</w:t>
      </w:r>
    </w:p>
    <w:p w14:paraId="3EFE54E9" w14:textId="3415A701" w:rsidR="00352EB2" w:rsidRPr="009D56F6" w:rsidRDefault="00352EB2" w:rsidP="00BD2480">
      <w:pPr>
        <w:pStyle w:val="NOTE"/>
      </w:pPr>
      <w:r w:rsidRPr="009D56F6">
        <w:t xml:space="preserve">Die Heizung wird täglich betrieben, wenn die Außentemperatur den Taupunkt erreicht, um eine Kondensation im Innern </w:t>
      </w:r>
      <w:r w:rsidR="00FC522D" w:rsidRPr="009D56F6">
        <w:t>der Säule</w:t>
      </w:r>
      <w:r w:rsidRPr="009D56F6">
        <w:t xml:space="preserve"> zu verhindern. Wenn die Heizung in Betrieb ist, wird die Heizung den größten Teil der erforderlichen Standby-Leistung benutzen.</w:t>
      </w:r>
    </w:p>
    <w:p w14:paraId="34F4E6E5" w14:textId="77777777" w:rsidR="00222897" w:rsidRPr="009D56F6" w:rsidRDefault="00222897" w:rsidP="009B3A01">
      <w:pPr>
        <w:spacing w:line="276" w:lineRule="auto"/>
        <w:rPr>
          <w:rFonts w:eastAsia="宋体"/>
        </w:rPr>
      </w:pPr>
      <w:bookmarkStart w:id="711" w:name="_Ref101943750"/>
    </w:p>
    <w:p w14:paraId="4D5206A7" w14:textId="51FCACFA" w:rsidR="00377A57" w:rsidRPr="009D56F6" w:rsidRDefault="00377A57" w:rsidP="009B3A01">
      <w:pPr>
        <w:pStyle w:val="2"/>
        <w:spacing w:before="240" w:line="276" w:lineRule="auto"/>
        <w:rPr>
          <w:rFonts w:eastAsia="宋体" w:cs="Arial"/>
        </w:rPr>
      </w:pPr>
      <w:bookmarkStart w:id="712" w:name="_Toc106900471"/>
      <w:bookmarkStart w:id="713" w:name="_Toc120628709"/>
      <w:r w:rsidRPr="009D56F6">
        <w:rPr>
          <w:rFonts w:eastAsia="宋体" w:cs="Arial"/>
        </w:rPr>
        <w:t>Eingangs-Kurzschlussstrom-Spezifikationen</w:t>
      </w:r>
      <w:bookmarkEnd w:id="712"/>
      <w:bookmarkEnd w:id="713"/>
    </w:p>
    <w:bookmarkEnd w:id="711"/>
    <w:p w14:paraId="0BA0ECAE" w14:textId="5548AD89" w:rsidR="00352EB2" w:rsidRPr="009D56F6" w:rsidRDefault="00352EB2" w:rsidP="00380F61">
      <w:pPr>
        <w:pStyle w:val="FigureTittle"/>
        <w:rPr>
          <w:rFonts w:eastAsia="宋体" w:cs="Arial"/>
        </w:rPr>
      </w:pPr>
      <w:r w:rsidRPr="009D56F6">
        <w:rPr>
          <w:rFonts w:eastAsia="宋体" w:cs="Arial"/>
        </w:rPr>
        <w:t xml:space="preserve">Tabelle </w:t>
      </w:r>
      <w:r w:rsidR="00DF431C" w:rsidRPr="009D56F6">
        <w:rPr>
          <w:rFonts w:eastAsia="宋体" w:cs="Arial"/>
        </w:rPr>
        <w:fldChar w:fldCharType="begin"/>
      </w:r>
      <w:r w:rsidR="00DF431C" w:rsidRPr="009D56F6">
        <w:rPr>
          <w:rFonts w:eastAsia="宋体" w:cs="Arial"/>
        </w:rPr>
        <w:instrText xml:space="preserve"> STYLEREF 1 \s </w:instrText>
      </w:r>
      <w:r w:rsidR="00DF431C" w:rsidRPr="009D56F6">
        <w:rPr>
          <w:rFonts w:eastAsia="宋体" w:cs="Arial"/>
        </w:rPr>
        <w:fldChar w:fldCharType="separate"/>
      </w:r>
      <w:r w:rsidR="00AF5E30" w:rsidRPr="009D56F6">
        <w:rPr>
          <w:rFonts w:eastAsia="宋体" w:cs="Arial"/>
          <w:noProof/>
        </w:rPr>
        <w:t>9</w:t>
      </w:r>
      <w:r w:rsidR="00DF431C" w:rsidRPr="009D56F6">
        <w:rPr>
          <w:rFonts w:eastAsia="宋体" w:cs="Arial"/>
          <w:noProof/>
        </w:rPr>
        <w:fldChar w:fldCharType="end"/>
      </w:r>
      <w:r w:rsidRPr="009D56F6">
        <w:rPr>
          <w:rFonts w:eastAsia="宋体" w:cs="Arial"/>
        </w:rPr>
        <w:noBreakHyphen/>
      </w:r>
      <w:r w:rsidR="00DF431C" w:rsidRPr="009D56F6">
        <w:rPr>
          <w:rFonts w:eastAsia="宋体" w:cs="Arial"/>
        </w:rPr>
        <w:fldChar w:fldCharType="begin"/>
      </w:r>
      <w:r w:rsidR="00DF431C" w:rsidRPr="009D56F6">
        <w:rPr>
          <w:rFonts w:eastAsia="宋体" w:cs="Arial"/>
        </w:rPr>
        <w:instrText xml:space="preserve"> SEQ Table \* ARABIC \s 1 </w:instrText>
      </w:r>
      <w:r w:rsidR="00DF431C" w:rsidRPr="009D56F6">
        <w:rPr>
          <w:rFonts w:eastAsia="宋体" w:cs="Arial"/>
        </w:rPr>
        <w:fldChar w:fldCharType="separate"/>
      </w:r>
      <w:r w:rsidR="00AF5E30" w:rsidRPr="009D56F6">
        <w:rPr>
          <w:rFonts w:eastAsia="宋体" w:cs="Arial"/>
          <w:noProof/>
        </w:rPr>
        <w:t>17</w:t>
      </w:r>
      <w:r w:rsidR="00DF431C" w:rsidRPr="009D56F6">
        <w:rPr>
          <w:rFonts w:eastAsia="宋体" w:cs="Arial"/>
          <w:noProof/>
        </w:rPr>
        <w:fldChar w:fldCharType="end"/>
      </w:r>
      <w:r w:rsidRPr="009D56F6">
        <w:rPr>
          <w:rFonts w:eastAsia="宋体" w:cs="Arial"/>
        </w:rPr>
        <w:t xml:space="preserve"> Eingangs-Kurzschlussstrom-Spezifikationen</w:t>
      </w:r>
    </w:p>
    <w:tbl>
      <w:tblPr>
        <w:tblStyle w:val="a6"/>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06"/>
        <w:gridCol w:w="2698"/>
      </w:tblGrid>
      <w:tr w:rsidR="00C04B88" w:rsidRPr="009D56F6" w14:paraId="1CCCBBF2" w14:textId="77777777" w:rsidTr="00581568">
        <w:trPr>
          <w:cnfStyle w:val="100000000000" w:firstRow="1" w:lastRow="0" w:firstColumn="0" w:lastColumn="0" w:oddVBand="0" w:evenVBand="0" w:oddHBand="0" w:evenHBand="0" w:firstRowFirstColumn="0" w:firstRowLastColumn="0" w:lastRowFirstColumn="0" w:lastRowLastColumn="0"/>
          <w:trHeight w:val="454"/>
          <w:tblHeader/>
          <w:jc w:val="center"/>
        </w:trPr>
        <w:tc>
          <w:tcPr>
            <w:tcW w:w="4106" w:type="dxa"/>
          </w:tcPr>
          <w:p w14:paraId="1E7D4813" w14:textId="7BEB4E3F" w:rsidR="00AD265F" w:rsidRPr="009D56F6" w:rsidRDefault="00AD265F" w:rsidP="009B3A01">
            <w:pPr>
              <w:spacing w:line="276" w:lineRule="auto"/>
              <w:rPr>
                <w:rFonts w:eastAsia="宋体"/>
              </w:rPr>
            </w:pPr>
            <w:r w:rsidRPr="009D56F6">
              <w:rPr>
                <w:rFonts w:eastAsia="宋体"/>
              </w:rPr>
              <w:t>Situation</w:t>
            </w:r>
          </w:p>
        </w:tc>
        <w:tc>
          <w:tcPr>
            <w:tcW w:w="2698" w:type="dxa"/>
          </w:tcPr>
          <w:p w14:paraId="3E8F5C17" w14:textId="56CC12A2" w:rsidR="00AD265F" w:rsidRPr="009D56F6" w:rsidRDefault="00AD265F" w:rsidP="009B3A01">
            <w:pPr>
              <w:spacing w:line="276" w:lineRule="auto"/>
              <w:jc w:val="left"/>
              <w:rPr>
                <w:rFonts w:eastAsia="宋体"/>
              </w:rPr>
            </w:pPr>
            <w:r w:rsidRPr="009D56F6">
              <w:rPr>
                <w:rFonts w:eastAsia="宋体"/>
              </w:rPr>
              <w:t>Spezifikation</w:t>
            </w:r>
          </w:p>
        </w:tc>
      </w:tr>
      <w:tr w:rsidR="00C04B88" w:rsidRPr="009D56F6" w14:paraId="60C06113" w14:textId="77777777" w:rsidTr="00581568">
        <w:trPr>
          <w:trHeight w:val="567"/>
          <w:jc w:val="center"/>
        </w:trPr>
        <w:tc>
          <w:tcPr>
            <w:tcW w:w="4106" w:type="dxa"/>
            <w:vAlign w:val="center"/>
          </w:tcPr>
          <w:p w14:paraId="0843930E" w14:textId="30881D11" w:rsidR="00AD265F" w:rsidRPr="009D56F6" w:rsidRDefault="00AD265F" w:rsidP="009B3A01">
            <w:pPr>
              <w:spacing w:line="276" w:lineRule="auto"/>
              <w:jc w:val="both"/>
              <w:rPr>
                <w:rFonts w:ascii="Arial" w:eastAsia="宋体" w:hAnsi="Arial"/>
                <w:b/>
              </w:rPr>
            </w:pPr>
            <w:r w:rsidRPr="009D56F6">
              <w:rPr>
                <w:rFonts w:ascii="Arial" w:eastAsia="宋体" w:hAnsi="Arial"/>
                <w:b/>
              </w:rPr>
              <w:t>Nennspitzenstrombelastbarkeit (kA Spitze)</w:t>
            </w:r>
          </w:p>
        </w:tc>
        <w:tc>
          <w:tcPr>
            <w:tcW w:w="2698" w:type="dxa"/>
            <w:vAlign w:val="center"/>
          </w:tcPr>
          <w:p w14:paraId="2F90CACA" w14:textId="7E889818" w:rsidR="00AD265F" w:rsidRPr="009D56F6" w:rsidRDefault="00F25A16" w:rsidP="009B3A01">
            <w:pPr>
              <w:spacing w:line="276" w:lineRule="auto"/>
              <w:rPr>
                <w:rFonts w:ascii="Arial" w:eastAsia="宋体" w:hAnsi="Arial"/>
              </w:rPr>
            </w:pPr>
            <w:r w:rsidRPr="009D56F6">
              <w:rPr>
                <w:rFonts w:ascii="Arial" w:eastAsia="宋体" w:hAnsi="Arial"/>
              </w:rPr>
              <w:t>35 kA</w:t>
            </w:r>
          </w:p>
        </w:tc>
      </w:tr>
      <w:tr w:rsidR="00C04B88" w:rsidRPr="00B15612" w14:paraId="5DE0DE42" w14:textId="77777777" w:rsidTr="00581568">
        <w:trPr>
          <w:trHeight w:val="680"/>
          <w:jc w:val="center"/>
        </w:trPr>
        <w:tc>
          <w:tcPr>
            <w:tcW w:w="4106" w:type="dxa"/>
            <w:vAlign w:val="center"/>
          </w:tcPr>
          <w:p w14:paraId="5CA7DCBD" w14:textId="6B0B852A" w:rsidR="00AD265F" w:rsidRPr="009D56F6" w:rsidRDefault="00AD265F" w:rsidP="009B3A01">
            <w:pPr>
              <w:spacing w:line="276" w:lineRule="auto"/>
              <w:jc w:val="both"/>
              <w:rPr>
                <w:rFonts w:ascii="Arial" w:eastAsia="宋体" w:hAnsi="Arial"/>
                <w:b/>
              </w:rPr>
            </w:pPr>
            <w:r w:rsidRPr="009D56F6">
              <w:rPr>
                <w:rFonts w:ascii="Arial" w:eastAsia="宋体" w:hAnsi="Arial"/>
                <w:b/>
              </w:rPr>
              <w:t>Nenn-Kurzzeitstrombelastbarkeit (kA rms)</w:t>
            </w:r>
          </w:p>
        </w:tc>
        <w:tc>
          <w:tcPr>
            <w:tcW w:w="2698" w:type="dxa"/>
            <w:vAlign w:val="center"/>
          </w:tcPr>
          <w:p w14:paraId="699D9819" w14:textId="7823CC50" w:rsidR="00AD265F" w:rsidRPr="00B15612" w:rsidRDefault="00F25A16" w:rsidP="009B3A01">
            <w:pPr>
              <w:spacing w:line="276" w:lineRule="auto"/>
              <w:rPr>
                <w:rFonts w:ascii="Arial" w:eastAsia="宋体" w:hAnsi="Arial"/>
              </w:rPr>
            </w:pPr>
            <w:r w:rsidRPr="009D56F6">
              <w:rPr>
                <w:rFonts w:ascii="Arial" w:eastAsia="宋体" w:hAnsi="Arial"/>
              </w:rPr>
              <w:t>35 kA</w:t>
            </w:r>
          </w:p>
        </w:tc>
      </w:tr>
    </w:tbl>
    <w:p w14:paraId="552F1C2A" w14:textId="1EAD39E8" w:rsidR="00D82CB7" w:rsidRPr="00B15612" w:rsidRDefault="00D82CB7" w:rsidP="009B3A01">
      <w:pPr>
        <w:spacing w:line="276" w:lineRule="auto"/>
        <w:rPr>
          <w:rFonts w:eastAsia="宋体"/>
        </w:rPr>
      </w:pPr>
    </w:p>
    <w:sectPr w:rsidR="00D82CB7" w:rsidRPr="00B15612" w:rsidSect="00380F61">
      <w:pgSz w:w="8392" w:h="11907"/>
      <w:pgMar w:top="567" w:right="567" w:bottom="567" w:left="567" w:header="0" w:footer="283" w:gutter="0"/>
      <w:cols w:space="720"/>
      <w:docGrid w:linePitch="245"/>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D9188F" w16cid:durableId="2732427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2F3DA6" w14:textId="77777777" w:rsidR="002050EB" w:rsidRDefault="002050EB" w:rsidP="00B67D5F">
      <w:pPr>
        <w:spacing w:line="240" w:lineRule="auto"/>
      </w:pPr>
      <w:r>
        <w:separator/>
      </w:r>
    </w:p>
  </w:endnote>
  <w:endnote w:type="continuationSeparator" w:id="0">
    <w:p w14:paraId="110CF96B" w14:textId="77777777" w:rsidR="002050EB" w:rsidRDefault="002050EB"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570B" w14:textId="0EC968BE" w:rsidR="00247086" w:rsidRDefault="00247086" w:rsidP="003F1065">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8502905"/>
      <w:docPartObj>
        <w:docPartGallery w:val="Page Numbers (Bottom of Page)"/>
        <w:docPartUnique/>
      </w:docPartObj>
    </w:sdtPr>
    <w:sdtEndPr/>
    <w:sdtContent>
      <w:sdt>
        <w:sdtPr>
          <w:id w:val="-517920649"/>
          <w:docPartObj>
            <w:docPartGallery w:val="Page Numbers (Bottom of Page)"/>
            <w:docPartUnique/>
          </w:docPartObj>
        </w:sdtPr>
        <w:sdtEndPr/>
        <w:sdtContent>
          <w:sdt>
            <w:sdtPr>
              <w:id w:val="-1647571919"/>
              <w:docPartObj>
                <w:docPartGallery w:val="Page Numbers (Bottom of Page)"/>
                <w:docPartUnique/>
              </w:docPartObj>
            </w:sdtPr>
            <w:sdtEndPr/>
            <w:sdtContent>
              <w:p w14:paraId="76C40BE7" w14:textId="77777777" w:rsidR="00247086" w:rsidRDefault="00247086" w:rsidP="00FA5517">
                <w:pPr>
                  <w:pStyle w:val="ac"/>
                  <w:jc w:val="center"/>
                </w:pPr>
                <w:r>
                  <w:fldChar w:fldCharType="begin"/>
                </w:r>
                <w:r>
                  <w:instrText>PAGE   \* MERGEFORMAT</w:instrText>
                </w:r>
                <w:r>
                  <w:fldChar w:fldCharType="separate"/>
                </w:r>
                <w:r w:rsidR="00F061E6">
                  <w:rPr>
                    <w:noProof/>
                  </w:rPr>
                  <w:t>26</w:t>
                </w:r>
                <w:r>
                  <w:fldChar w:fldCharType="end"/>
                </w:r>
              </w:p>
            </w:sdtContent>
          </w:sdt>
        </w:sdtContent>
      </w:sdt>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247086" w:rsidRDefault="00247086">
    <w:pPr>
      <w:spacing w:line="14" w:lineRule="auto"/>
      <w:rPr>
        <w:sz w:val="20"/>
        <w:szCs w:val="20"/>
      </w:rPr>
    </w:pPr>
    <w:r>
      <w:rPr>
        <w:noProof/>
        <w:lang w:val="en-US"/>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lang w:val="en-US"/>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247086" w:rsidRDefault="00247086">
                          <w:pPr>
                            <w:spacing w:line="221" w:lineRule="exact"/>
                            <w:ind w:left="20"/>
                            <w:rPr>
                              <w:rFonts w:ascii="Verdana" w:eastAsia="Verdana" w:hAnsi="Verdana" w:cs="Verdana"/>
                              <w:sz w:val="20"/>
                              <w:szCs w:val="20"/>
                            </w:rPr>
                          </w:pPr>
                          <w:r>
                            <w:rPr>
                              <w:rFonts w:ascii="Verdana"/>
                              <w:b/>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58"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247086" w:rsidRDefault="00247086">
                    <w:pPr>
                      <w:spacing w:line="221" w:lineRule="exact"/>
                      <w:ind w:left="20"/>
                      <w:rPr>
                        <w:rFonts w:ascii="Verdana" w:eastAsia="Verdana" w:hAnsi="Verdana" w:cs="Verdana"/>
                        <w:sz w:val="20"/>
                        <w:szCs w:val="20"/>
                      </w:rPr>
                    </w:pPr>
                    <w:r>
                      <w:rPr>
                        <w:rFonts w:ascii="Verdana"/>
                        <w:b/>
                        <w:sz w:val="20"/>
                      </w:rPr>
                      <w:t>66</w:t>
                    </w:r>
                  </w:p>
                </w:txbxContent>
              </v:textbox>
              <w10:wrap anchorx="page" anchory="page"/>
            </v:shape>
          </w:pict>
        </mc:Fallback>
      </mc:AlternateContent>
    </w:r>
    <w:r>
      <w:rPr>
        <w:noProof/>
        <w:lang w:val="en-US"/>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247086" w:rsidRDefault="00247086">
                          <w:pPr>
                            <w:pStyle w:val="a5"/>
                            <w:spacing w:line="221" w:lineRule="exact"/>
                            <w:ind w:left="20"/>
                          </w:pPr>
                          <w:r>
                            <w:t>9AKK108466A3703-EN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59"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247086" w:rsidRDefault="00247086">
                    <w:pPr>
                      <w:pStyle w:val="a5"/>
                      <w:spacing w:line="221" w:lineRule="exact"/>
                      <w:ind w:left="20"/>
                    </w:pPr>
                    <w:r>
                      <w:t>9AKK108466A3703-EN | 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57603023"/>
      <w:docPartObj>
        <w:docPartGallery w:val="Page Numbers (Bottom of Page)"/>
        <w:docPartUnique/>
      </w:docPartObj>
    </w:sdtPr>
    <w:sdtEndPr/>
    <w:sdtContent>
      <w:p w14:paraId="49AF06A9" w14:textId="77777777" w:rsidR="00247086" w:rsidRPr="000871EB" w:rsidRDefault="00247086" w:rsidP="00486515">
        <w:pPr>
          <w:pStyle w:val="ac"/>
          <w:jc w:val="center"/>
        </w:pPr>
        <w:r>
          <w:fldChar w:fldCharType="begin"/>
        </w:r>
        <w:r>
          <w:instrText>PAGE   \* MERGEFORMAT</w:instrText>
        </w:r>
        <w:r>
          <w:fldChar w:fldCharType="separate"/>
        </w:r>
        <w:r w:rsidR="00F061E6">
          <w:rPr>
            <w:noProof/>
          </w:rPr>
          <w:t>57</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5B058" w14:textId="77777777" w:rsidR="00247086" w:rsidRDefault="00247086">
    <w:pPr>
      <w:spacing w:line="14" w:lineRule="auto"/>
      <w:rPr>
        <w:sz w:val="20"/>
        <w:szCs w:val="20"/>
      </w:rPr>
    </w:pPr>
    <w:r>
      <w:rPr>
        <w:noProof/>
        <w:lang w:val="en-US"/>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lang w:val="en-US"/>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247086" w:rsidRDefault="00247086">
                          <w:pPr>
                            <w:spacing w:line="221" w:lineRule="exact"/>
                            <w:ind w:left="20"/>
                            <w:rPr>
                              <w:rFonts w:ascii="Verdana" w:eastAsia="Verdana" w:hAnsi="Verdana" w:cs="Verdana"/>
                              <w:sz w:val="20"/>
                              <w:szCs w:val="20"/>
                            </w:rPr>
                          </w:pPr>
                          <w:r>
                            <w:rPr>
                              <w:rFonts w:ascii="Verdana"/>
                              <w:b/>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D49E5" id="_x0000_t202" coordsize="21600,21600" o:spt="202" path="m,l,21600r21600,l21600,xe">
              <v:stroke joinstyle="miter"/>
              <v:path gradientshapeok="t" o:connecttype="rect"/>
            </v:shapetype>
            <v:shape id="Text Box 363" o:spid="_x0000_s1060"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yJDtAIAALM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" filled="f" stroked="f">
              <v:textbox inset="0,0,0,0">
                <w:txbxContent>
                  <w:p w14:paraId="3F4B1E55" w14:textId="77777777" w:rsidR="00247086" w:rsidRDefault="00247086">
                    <w:pPr>
                      <w:spacing w:line="221" w:lineRule="exact"/>
                      <w:ind w:left="20"/>
                      <w:rPr>
                        <w:rFonts w:ascii="Verdana" w:eastAsia="Verdana" w:hAnsi="Verdana" w:cs="Verdana"/>
                        <w:sz w:val="20"/>
                        <w:szCs w:val="20"/>
                      </w:rPr>
                    </w:pPr>
                    <w:r>
                      <w:rPr>
                        <w:rFonts w:ascii="Verdana"/>
                        <w:b/>
                        <w:sz w:val="20"/>
                      </w:rPr>
                      <w:t>68</w:t>
                    </w:r>
                  </w:p>
                </w:txbxContent>
              </v:textbox>
              <w10:wrap anchorx="page" anchory="page"/>
            </v:shape>
          </w:pict>
        </mc:Fallback>
      </mc:AlternateContent>
    </w:r>
    <w:r>
      <w:rPr>
        <w:noProof/>
        <w:lang w:val="en-US"/>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247086" w:rsidRDefault="00247086">
                          <w:pPr>
                            <w:pStyle w:val="a5"/>
                            <w:spacing w:line="221" w:lineRule="exact"/>
                            <w:ind w:left="20"/>
                          </w:pPr>
                          <w:r>
                            <w:t>9AKK108466A3703-EN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F9B3" id="Text Box 362" o:spid="_x0000_s1061"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PCtAIAALQ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" filled="f" stroked="f">
              <v:textbox inset="0,0,0,0">
                <w:txbxContent>
                  <w:p w14:paraId="45A8153E" w14:textId="77777777" w:rsidR="00247086" w:rsidRDefault="00247086">
                    <w:pPr>
                      <w:pStyle w:val="a5"/>
                      <w:spacing w:line="221" w:lineRule="exact"/>
                      <w:ind w:left="20"/>
                    </w:pPr>
                    <w:r>
                      <w:t>9AKK108466A3703-EN | 001</w:t>
                    </w:r>
                  </w:p>
                </w:txbxContent>
              </v:textbox>
              <w10:wrap anchorx="page" anchory="page"/>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78285584"/>
      <w:docPartObj>
        <w:docPartGallery w:val="Page Numbers (Bottom of Page)"/>
        <w:docPartUnique/>
      </w:docPartObj>
    </w:sdtPr>
    <w:sdtEndPr/>
    <w:sdtContent>
      <w:p w14:paraId="32639C1E" w14:textId="77777777" w:rsidR="00247086" w:rsidRPr="000871EB" w:rsidRDefault="00247086" w:rsidP="00F744E1">
        <w:pPr>
          <w:pStyle w:val="ac"/>
          <w:ind w:left="0"/>
          <w:jc w:val="center"/>
        </w:pPr>
        <w:r>
          <w:fldChar w:fldCharType="begin"/>
        </w:r>
        <w:r>
          <w:instrText>PAGE   \* MERGEFORMAT</w:instrText>
        </w:r>
        <w:r>
          <w:fldChar w:fldCharType="separate"/>
        </w:r>
        <w:r w:rsidR="00F061E6">
          <w:rPr>
            <w:noProof/>
          </w:rPr>
          <w:t>68</w:t>
        </w:r>
        <w:r>
          <w:fldChar w:fldCharType="end"/>
        </w:r>
      </w:p>
    </w:sdtContent>
  </w:sdt>
  <w:p w14:paraId="044A17FA" w14:textId="32B12BC6" w:rsidR="00247086" w:rsidRDefault="00247086" w:rsidP="00486515">
    <w:pPr>
      <w:spacing w:line="14" w:lineRule="auto"/>
      <w:rPr>
        <w:sz w:val="20"/>
        <w:szCs w:val="20"/>
      </w:rPr>
    </w:pPr>
    <w:r>
      <w:t xml:space="preserve"> </w:t>
    </w:r>
    <w:r>
      <w:rPr>
        <w:noProof/>
        <w:lang w:val="en-US"/>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lang w:val="en-US"/>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247086" w:rsidRDefault="00247086">
                          <w:pPr>
                            <w:pStyle w:val="a5"/>
                            <w:spacing w:line="221" w:lineRule="exact"/>
                            <w:ind w:left="20"/>
                          </w:pPr>
                          <w:r>
                            <w:t>9AKK108466A3703-EN | 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AAA23" id="_x0000_t202" coordsize="21600,21600" o:spt="202" path="m,l,21600r21600,l21600,xe">
              <v:stroke joinstyle="miter"/>
              <v:path gradientshapeok="t" o:connecttype="rect"/>
            </v:shapetype>
            <v:shape id="Text Box 356" o:spid="_x0000_s1062"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" filled="f" stroked="f">
              <v:textbox inset="0,0,0,0">
                <w:txbxContent>
                  <w:p w14:paraId="31D1719C" w14:textId="77777777" w:rsidR="00247086" w:rsidRDefault="00247086">
                    <w:pPr>
                      <w:pStyle w:val="a5"/>
                      <w:spacing w:line="221" w:lineRule="exact"/>
                      <w:ind w:left="20"/>
                    </w:pPr>
                    <w:r>
                      <w:t>9AKK108466A3703-EN | 001</w:t>
                    </w:r>
                  </w:p>
                </w:txbxContent>
              </v:textbox>
              <w10:wrap anchorx="page" anchory="page"/>
            </v:shape>
          </w:pict>
        </mc:Fallback>
      </mc:AlternateContent>
    </w:r>
    <w:r>
      <w:rPr>
        <w:noProof/>
        <w:lang w:val="en-US"/>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247086" w:rsidRDefault="00247086">
                          <w:pPr>
                            <w:spacing w:line="221" w:lineRule="exact"/>
                            <w:ind w:left="40"/>
                            <w:rPr>
                              <w:rFonts w:ascii="Verdana" w:eastAsia="Verdana" w:hAnsi="Verdana" w:cs="Verdana"/>
                              <w:sz w:val="20"/>
                              <w:szCs w:val="20"/>
                            </w:rPr>
                          </w:pPr>
                          <w:r>
                            <w:fldChar w:fldCharType="begin"/>
                          </w:r>
                          <w:r>
                            <w:rPr>
                              <w:rFonts w:ascii="Verdana"/>
                              <w:b/>
                              <w:sz w:val="20"/>
                            </w:rPr>
                            <w:instrText xml:space="preserve"> PAGE </w:instrText>
                          </w:r>
                          <w:r>
                            <w:fldChar w:fldCharType="separate"/>
                          </w:r>
                          <w:r w:rsidR="00F061E6">
                            <w:rPr>
                              <w:rFonts w:ascii="Verdana"/>
                              <w:b/>
                              <w:noProof/>
                              <w:sz w:val="20"/>
                            </w:rPr>
                            <w:t>68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28956" id="Text Box 355" o:spid="_x0000_s1063"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7t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E42Pu20AgAA&#10;swUAAA4AAAAAAAAAAAAAAAAALgIAAGRycy9lMm9Eb2MueG1sUEsBAi0AFAAGAAgAAAAhALMofozh&#10;AAAADwEAAA8AAAAAAAAAAAAAAAAADgUAAGRycy9kb3ducmV2LnhtbFBLBQYAAAAABAAEAPMAAAAc&#10;BgAAAAA=&#10;" filled="f" stroked="f">
              <v:textbox inset="0,0,0,0">
                <w:txbxContent>
                  <w:p w14:paraId="630F51EB" w14:textId="77777777" w:rsidR="00247086" w:rsidRDefault="00247086">
                    <w:pPr>
                      <w:spacing w:line="221" w:lineRule="exact"/>
                      <w:ind w:left="40"/>
                      <w:rPr>
                        <w:rFonts w:ascii="Verdana" w:eastAsia="Verdana" w:hAnsi="Verdana" w:cs="Verdana"/>
                        <w:sz w:val="20"/>
                        <w:szCs w:val="20"/>
                      </w:rPr>
                    </w:pPr>
                    <w:r>
                      <w:fldChar w:fldCharType="begin"/>
                    </w:r>
                    <w:r>
                      <w:rPr>
                        <w:rFonts w:ascii="Verdana"/>
                        <w:b/>
                        <w:sz w:val="20"/>
                      </w:rPr>
                      <w:instrText xml:space="preserve"> PAGE </w:instrText>
                    </w:r>
                    <w:r>
                      <w:fldChar w:fldCharType="separate"/>
                    </w:r>
                    <w:r w:rsidR="00F061E6">
                      <w:rPr>
                        <w:rFonts w:ascii="Verdana"/>
                        <w:b/>
                        <w:noProof/>
                        <w:sz w:val="20"/>
                      </w:rPr>
                      <w:t>68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A48E59" w14:textId="77777777" w:rsidR="002050EB" w:rsidRDefault="002050EB" w:rsidP="00B67D5F">
      <w:pPr>
        <w:spacing w:line="240" w:lineRule="auto"/>
      </w:pPr>
      <w:r>
        <w:separator/>
      </w:r>
    </w:p>
  </w:footnote>
  <w:footnote w:type="continuationSeparator" w:id="0">
    <w:p w14:paraId="5245143D" w14:textId="77777777" w:rsidR="002050EB" w:rsidRDefault="002050EB"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F83769"/>
    <w:multiLevelType w:val="hybridMultilevel"/>
    <w:tmpl w:val="E33E3E5E"/>
    <w:lvl w:ilvl="0" w:tplc="C0EC9112">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1C13EC9"/>
    <w:multiLevelType w:val="hybridMultilevel"/>
    <w:tmpl w:val="C4D23BFA"/>
    <w:lvl w:ilvl="0" w:tplc="2472B66C">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4">
    <w:nsid w:val="142B6C78"/>
    <w:multiLevelType w:val="hybridMultilevel"/>
    <w:tmpl w:val="CF3CC256"/>
    <w:lvl w:ilvl="0" w:tplc="95649474">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5">
    <w:nsid w:val="14CB6F44"/>
    <w:multiLevelType w:val="hybridMultilevel"/>
    <w:tmpl w:val="1FBCE266"/>
    <w:lvl w:ilvl="0" w:tplc="2BBA09AA">
      <w:start w:val="1"/>
      <w:numFmt w:val="decimal"/>
      <w:lvlText w:val="%1."/>
      <w:lvlJc w:val="left"/>
      <w:pPr>
        <w:ind w:left="990" w:hanging="360"/>
      </w:pPr>
      <w:rPr>
        <w:rFonts w:hint="default"/>
        <w:b w:val="0"/>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6">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
    <w:nsid w:val="1FD318FE"/>
    <w:multiLevelType w:val="hybridMultilevel"/>
    <w:tmpl w:val="1EFE3ABA"/>
    <w:lvl w:ilvl="0" w:tplc="64D6C89A">
      <w:start w:val="1"/>
      <w:numFmt w:val="bullet"/>
      <w:pStyle w:val="ItemListinTable"/>
      <w:lvlText w:val=""/>
      <w:lvlJc w:val="left"/>
      <w:pPr>
        <w:ind w:left="420" w:hanging="420"/>
      </w:pPr>
      <w:rPr>
        <w:rFonts w:ascii="Wingdings" w:hAnsi="Wingdings" w:hint="default"/>
        <w:sz w:val="13"/>
        <w:szCs w:val="13"/>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nsid w:val="2F231F9D"/>
    <w:multiLevelType w:val="hybridMultilevel"/>
    <w:tmpl w:val="197E6588"/>
    <w:lvl w:ilvl="0" w:tplc="D23E312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1">
    <w:nsid w:val="341F593E"/>
    <w:multiLevelType w:val="hybridMultilevel"/>
    <w:tmpl w:val="0FBABF8A"/>
    <w:lvl w:ilvl="0" w:tplc="41B2ABDE">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2">
    <w:nsid w:val="36B56AA7"/>
    <w:multiLevelType w:val="hybridMultilevel"/>
    <w:tmpl w:val="08EA5CC6"/>
    <w:lvl w:ilvl="0" w:tplc="D3B0B1E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3">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4">
    <w:nsid w:val="3BAD29EB"/>
    <w:multiLevelType w:val="hybridMultilevel"/>
    <w:tmpl w:val="95CC486A"/>
    <w:lvl w:ilvl="0" w:tplc="4BA0A550">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15">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17">
    <w:nsid w:val="4A991934"/>
    <w:multiLevelType w:val="hybridMultilevel"/>
    <w:tmpl w:val="7B0CF646"/>
    <w:lvl w:ilvl="0" w:tplc="FA6C8908">
      <w:start w:val="1"/>
      <w:numFmt w:val="decimal"/>
      <w:lvlText w:val="%1."/>
      <w:lvlJc w:val="left"/>
      <w:pPr>
        <w:ind w:left="1421" w:hanging="360"/>
      </w:pPr>
      <w:rPr>
        <w:rFonts w:hint="default"/>
      </w:rPr>
    </w:lvl>
    <w:lvl w:ilvl="1" w:tplc="04090019" w:tentative="1">
      <w:start w:val="1"/>
      <w:numFmt w:val="lowerLetter"/>
      <w:lvlText w:val="%2)"/>
      <w:lvlJc w:val="left"/>
      <w:pPr>
        <w:ind w:left="1901" w:hanging="420"/>
      </w:pPr>
    </w:lvl>
    <w:lvl w:ilvl="2" w:tplc="0409001B" w:tentative="1">
      <w:start w:val="1"/>
      <w:numFmt w:val="lowerRoman"/>
      <w:lvlText w:val="%3."/>
      <w:lvlJc w:val="right"/>
      <w:pPr>
        <w:ind w:left="2321" w:hanging="420"/>
      </w:pPr>
    </w:lvl>
    <w:lvl w:ilvl="3" w:tplc="0409000F" w:tentative="1">
      <w:start w:val="1"/>
      <w:numFmt w:val="decimal"/>
      <w:lvlText w:val="%4."/>
      <w:lvlJc w:val="left"/>
      <w:pPr>
        <w:ind w:left="2741" w:hanging="420"/>
      </w:pPr>
    </w:lvl>
    <w:lvl w:ilvl="4" w:tplc="04090019" w:tentative="1">
      <w:start w:val="1"/>
      <w:numFmt w:val="lowerLetter"/>
      <w:lvlText w:val="%5)"/>
      <w:lvlJc w:val="left"/>
      <w:pPr>
        <w:ind w:left="3161" w:hanging="420"/>
      </w:pPr>
    </w:lvl>
    <w:lvl w:ilvl="5" w:tplc="0409001B" w:tentative="1">
      <w:start w:val="1"/>
      <w:numFmt w:val="lowerRoman"/>
      <w:lvlText w:val="%6."/>
      <w:lvlJc w:val="right"/>
      <w:pPr>
        <w:ind w:left="3581" w:hanging="420"/>
      </w:pPr>
    </w:lvl>
    <w:lvl w:ilvl="6" w:tplc="0409000F" w:tentative="1">
      <w:start w:val="1"/>
      <w:numFmt w:val="decimal"/>
      <w:lvlText w:val="%7."/>
      <w:lvlJc w:val="left"/>
      <w:pPr>
        <w:ind w:left="4001" w:hanging="420"/>
      </w:pPr>
    </w:lvl>
    <w:lvl w:ilvl="7" w:tplc="04090019" w:tentative="1">
      <w:start w:val="1"/>
      <w:numFmt w:val="lowerLetter"/>
      <w:lvlText w:val="%8)"/>
      <w:lvlJc w:val="left"/>
      <w:pPr>
        <w:ind w:left="4421" w:hanging="420"/>
      </w:pPr>
    </w:lvl>
    <w:lvl w:ilvl="8" w:tplc="0409001B" w:tentative="1">
      <w:start w:val="1"/>
      <w:numFmt w:val="lowerRoman"/>
      <w:lvlText w:val="%9."/>
      <w:lvlJc w:val="right"/>
      <w:pPr>
        <w:ind w:left="4841" w:hanging="420"/>
      </w:pPr>
    </w:lvl>
  </w:abstractNum>
  <w:abstractNum w:abstractNumId="18">
    <w:nsid w:val="4F386844"/>
    <w:multiLevelType w:val="hybridMultilevel"/>
    <w:tmpl w:val="9E54A0AA"/>
    <w:lvl w:ilvl="0" w:tplc="DA765B3C">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9">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5A4E27B6"/>
    <w:multiLevelType w:val="hybridMultilevel"/>
    <w:tmpl w:val="B678AB90"/>
    <w:lvl w:ilvl="0" w:tplc="7E68D5E8">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1">
    <w:nsid w:val="5E4F46F2"/>
    <w:multiLevelType w:val="hybridMultilevel"/>
    <w:tmpl w:val="5F1C1410"/>
    <w:lvl w:ilvl="0" w:tplc="F9FA7A62">
      <w:start w:val="1"/>
      <w:numFmt w:val="decimal"/>
      <w:lvlText w:val="%1."/>
      <w:lvlJc w:val="left"/>
      <w:pPr>
        <w:ind w:left="1421" w:hanging="360"/>
      </w:pPr>
      <w:rPr>
        <w:rFonts w:hint="default"/>
      </w:rPr>
    </w:lvl>
    <w:lvl w:ilvl="1" w:tplc="04090019" w:tentative="1">
      <w:start w:val="1"/>
      <w:numFmt w:val="lowerLetter"/>
      <w:lvlText w:val="%2)"/>
      <w:lvlJc w:val="left"/>
      <w:pPr>
        <w:ind w:left="1901" w:hanging="420"/>
      </w:pPr>
    </w:lvl>
    <w:lvl w:ilvl="2" w:tplc="0409001B" w:tentative="1">
      <w:start w:val="1"/>
      <w:numFmt w:val="lowerRoman"/>
      <w:lvlText w:val="%3."/>
      <w:lvlJc w:val="right"/>
      <w:pPr>
        <w:ind w:left="2321" w:hanging="420"/>
      </w:pPr>
    </w:lvl>
    <w:lvl w:ilvl="3" w:tplc="0409000F" w:tentative="1">
      <w:start w:val="1"/>
      <w:numFmt w:val="decimal"/>
      <w:lvlText w:val="%4."/>
      <w:lvlJc w:val="left"/>
      <w:pPr>
        <w:ind w:left="2741" w:hanging="420"/>
      </w:pPr>
    </w:lvl>
    <w:lvl w:ilvl="4" w:tplc="04090019" w:tentative="1">
      <w:start w:val="1"/>
      <w:numFmt w:val="lowerLetter"/>
      <w:lvlText w:val="%5)"/>
      <w:lvlJc w:val="left"/>
      <w:pPr>
        <w:ind w:left="3161" w:hanging="420"/>
      </w:pPr>
    </w:lvl>
    <w:lvl w:ilvl="5" w:tplc="0409001B" w:tentative="1">
      <w:start w:val="1"/>
      <w:numFmt w:val="lowerRoman"/>
      <w:lvlText w:val="%6."/>
      <w:lvlJc w:val="right"/>
      <w:pPr>
        <w:ind w:left="3581" w:hanging="420"/>
      </w:pPr>
    </w:lvl>
    <w:lvl w:ilvl="6" w:tplc="0409000F" w:tentative="1">
      <w:start w:val="1"/>
      <w:numFmt w:val="decimal"/>
      <w:lvlText w:val="%7."/>
      <w:lvlJc w:val="left"/>
      <w:pPr>
        <w:ind w:left="4001" w:hanging="420"/>
      </w:pPr>
    </w:lvl>
    <w:lvl w:ilvl="7" w:tplc="04090019" w:tentative="1">
      <w:start w:val="1"/>
      <w:numFmt w:val="lowerLetter"/>
      <w:lvlText w:val="%8)"/>
      <w:lvlJc w:val="left"/>
      <w:pPr>
        <w:ind w:left="4421" w:hanging="420"/>
      </w:pPr>
    </w:lvl>
    <w:lvl w:ilvl="8" w:tplc="0409001B" w:tentative="1">
      <w:start w:val="1"/>
      <w:numFmt w:val="lowerRoman"/>
      <w:lvlText w:val="%9."/>
      <w:lvlJc w:val="right"/>
      <w:pPr>
        <w:ind w:left="4841" w:hanging="420"/>
      </w:pPr>
    </w:lvl>
  </w:abstractNum>
  <w:abstractNum w:abstractNumId="22">
    <w:nsid w:val="64362EDB"/>
    <w:multiLevelType w:val="hybridMultilevel"/>
    <w:tmpl w:val="C0AC34A6"/>
    <w:lvl w:ilvl="0" w:tplc="316C6B24">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abstractNum w:abstractNumId="23">
    <w:nsid w:val="654D1567"/>
    <w:multiLevelType w:val="hybridMultilevel"/>
    <w:tmpl w:val="7BA0397E"/>
    <w:lvl w:ilvl="0" w:tplc="FB9AEEF0">
      <w:start w:val="1"/>
      <w:numFmt w:val="bullet"/>
      <w:pStyle w:val="a0"/>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4">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5">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26">
    <w:nsid w:val="6CD16E6A"/>
    <w:multiLevelType w:val="hybridMultilevel"/>
    <w:tmpl w:val="96F4A7FA"/>
    <w:lvl w:ilvl="0" w:tplc="6DB4F57E">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27">
    <w:nsid w:val="70E97000"/>
    <w:multiLevelType w:val="hybridMultilevel"/>
    <w:tmpl w:val="EA30E82E"/>
    <w:lvl w:ilvl="0" w:tplc="9B56D41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28">
    <w:nsid w:val="74792468"/>
    <w:multiLevelType w:val="hybridMultilevel"/>
    <w:tmpl w:val="E5268A96"/>
    <w:lvl w:ilvl="0" w:tplc="26E8E102">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29">
    <w:nsid w:val="762367ED"/>
    <w:multiLevelType w:val="hybridMultilevel"/>
    <w:tmpl w:val="9DE4C19C"/>
    <w:lvl w:ilvl="0" w:tplc="54B29E0C">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30">
    <w:nsid w:val="792C543F"/>
    <w:multiLevelType w:val="hybridMultilevel"/>
    <w:tmpl w:val="FC5ACCE8"/>
    <w:lvl w:ilvl="0" w:tplc="D372334A">
      <w:start w:val="1"/>
      <w:numFmt w:val="decimal"/>
      <w:lvlText w:val="%1."/>
      <w:lvlJc w:val="left"/>
      <w:pPr>
        <w:ind w:left="1421" w:hanging="360"/>
      </w:pPr>
      <w:rPr>
        <w:rFonts w:hint="default"/>
      </w:rPr>
    </w:lvl>
    <w:lvl w:ilvl="1" w:tplc="04090019" w:tentative="1">
      <w:start w:val="1"/>
      <w:numFmt w:val="lowerLetter"/>
      <w:lvlText w:val="%2)"/>
      <w:lvlJc w:val="left"/>
      <w:pPr>
        <w:ind w:left="1901" w:hanging="420"/>
      </w:pPr>
    </w:lvl>
    <w:lvl w:ilvl="2" w:tplc="0409001B" w:tentative="1">
      <w:start w:val="1"/>
      <w:numFmt w:val="lowerRoman"/>
      <w:lvlText w:val="%3."/>
      <w:lvlJc w:val="right"/>
      <w:pPr>
        <w:ind w:left="2321" w:hanging="420"/>
      </w:pPr>
    </w:lvl>
    <w:lvl w:ilvl="3" w:tplc="0409000F" w:tentative="1">
      <w:start w:val="1"/>
      <w:numFmt w:val="decimal"/>
      <w:lvlText w:val="%4."/>
      <w:lvlJc w:val="left"/>
      <w:pPr>
        <w:ind w:left="2741" w:hanging="420"/>
      </w:pPr>
    </w:lvl>
    <w:lvl w:ilvl="4" w:tplc="04090019" w:tentative="1">
      <w:start w:val="1"/>
      <w:numFmt w:val="lowerLetter"/>
      <w:lvlText w:val="%5)"/>
      <w:lvlJc w:val="left"/>
      <w:pPr>
        <w:ind w:left="3161" w:hanging="420"/>
      </w:pPr>
    </w:lvl>
    <w:lvl w:ilvl="5" w:tplc="0409001B" w:tentative="1">
      <w:start w:val="1"/>
      <w:numFmt w:val="lowerRoman"/>
      <w:lvlText w:val="%6."/>
      <w:lvlJc w:val="right"/>
      <w:pPr>
        <w:ind w:left="3581" w:hanging="420"/>
      </w:pPr>
    </w:lvl>
    <w:lvl w:ilvl="6" w:tplc="0409000F" w:tentative="1">
      <w:start w:val="1"/>
      <w:numFmt w:val="decimal"/>
      <w:lvlText w:val="%7."/>
      <w:lvlJc w:val="left"/>
      <w:pPr>
        <w:ind w:left="4001" w:hanging="420"/>
      </w:pPr>
    </w:lvl>
    <w:lvl w:ilvl="7" w:tplc="04090019" w:tentative="1">
      <w:start w:val="1"/>
      <w:numFmt w:val="lowerLetter"/>
      <w:lvlText w:val="%8)"/>
      <w:lvlJc w:val="left"/>
      <w:pPr>
        <w:ind w:left="4421" w:hanging="420"/>
      </w:pPr>
    </w:lvl>
    <w:lvl w:ilvl="8" w:tplc="0409001B" w:tentative="1">
      <w:start w:val="1"/>
      <w:numFmt w:val="lowerRoman"/>
      <w:lvlText w:val="%9."/>
      <w:lvlJc w:val="right"/>
      <w:pPr>
        <w:ind w:left="4841" w:hanging="420"/>
      </w:pPr>
    </w:lvl>
  </w:abstractNum>
  <w:abstractNum w:abstractNumId="31">
    <w:nsid w:val="7D271620"/>
    <w:multiLevelType w:val="hybridMultilevel"/>
    <w:tmpl w:val="D236EAC6"/>
    <w:lvl w:ilvl="0" w:tplc="5A363182">
      <w:start w:val="1"/>
      <w:numFmt w:val="decimal"/>
      <w:lvlText w:val="%1."/>
      <w:lvlJc w:val="left"/>
      <w:pPr>
        <w:ind w:left="900" w:hanging="360"/>
      </w:pPr>
      <w:rPr>
        <w:rFonts w:hint="default"/>
      </w:rPr>
    </w:lvl>
    <w:lvl w:ilvl="1" w:tplc="04090019" w:tentative="1">
      <w:start w:val="1"/>
      <w:numFmt w:val="lowerLetter"/>
      <w:lvlText w:val="%2)"/>
      <w:lvlJc w:val="left"/>
      <w:pPr>
        <w:ind w:left="1380" w:hanging="420"/>
      </w:pPr>
    </w:lvl>
    <w:lvl w:ilvl="2" w:tplc="0409001B" w:tentative="1">
      <w:start w:val="1"/>
      <w:numFmt w:val="lowerRoman"/>
      <w:lvlText w:val="%3."/>
      <w:lvlJc w:val="right"/>
      <w:pPr>
        <w:ind w:left="1800" w:hanging="420"/>
      </w:pPr>
    </w:lvl>
    <w:lvl w:ilvl="3" w:tplc="0409000F" w:tentative="1">
      <w:start w:val="1"/>
      <w:numFmt w:val="decimal"/>
      <w:lvlText w:val="%4."/>
      <w:lvlJc w:val="left"/>
      <w:pPr>
        <w:ind w:left="2220" w:hanging="420"/>
      </w:pPr>
    </w:lvl>
    <w:lvl w:ilvl="4" w:tplc="04090019" w:tentative="1">
      <w:start w:val="1"/>
      <w:numFmt w:val="lowerLetter"/>
      <w:lvlText w:val="%5)"/>
      <w:lvlJc w:val="left"/>
      <w:pPr>
        <w:ind w:left="2640" w:hanging="420"/>
      </w:pPr>
    </w:lvl>
    <w:lvl w:ilvl="5" w:tplc="0409001B" w:tentative="1">
      <w:start w:val="1"/>
      <w:numFmt w:val="lowerRoman"/>
      <w:lvlText w:val="%6."/>
      <w:lvlJc w:val="right"/>
      <w:pPr>
        <w:ind w:left="3060" w:hanging="420"/>
      </w:pPr>
    </w:lvl>
    <w:lvl w:ilvl="6" w:tplc="0409000F" w:tentative="1">
      <w:start w:val="1"/>
      <w:numFmt w:val="decimal"/>
      <w:lvlText w:val="%7."/>
      <w:lvlJc w:val="left"/>
      <w:pPr>
        <w:ind w:left="3480" w:hanging="420"/>
      </w:pPr>
    </w:lvl>
    <w:lvl w:ilvl="7" w:tplc="04090019" w:tentative="1">
      <w:start w:val="1"/>
      <w:numFmt w:val="lowerLetter"/>
      <w:lvlText w:val="%8)"/>
      <w:lvlJc w:val="left"/>
      <w:pPr>
        <w:ind w:left="3900" w:hanging="420"/>
      </w:pPr>
    </w:lvl>
    <w:lvl w:ilvl="8" w:tplc="0409001B" w:tentative="1">
      <w:start w:val="1"/>
      <w:numFmt w:val="lowerRoman"/>
      <w:lvlText w:val="%9."/>
      <w:lvlJc w:val="right"/>
      <w:pPr>
        <w:ind w:left="4320" w:hanging="420"/>
      </w:pPr>
    </w:lvl>
  </w:abstractNum>
  <w:num w:numId="1">
    <w:abstractNumId w:val="1"/>
  </w:num>
  <w:num w:numId="2">
    <w:abstractNumId w:val="25"/>
  </w:num>
  <w:num w:numId="3">
    <w:abstractNumId w:val="23"/>
  </w:num>
  <w:num w:numId="4">
    <w:abstractNumId w:val="6"/>
  </w:num>
  <w:num w:numId="5">
    <w:abstractNumId w:val="7"/>
  </w:num>
  <w:num w:numId="6">
    <w:abstractNumId w:val="24"/>
  </w:num>
  <w:num w:numId="7">
    <w:abstractNumId w:val="8"/>
  </w:num>
  <w:num w:numId="8">
    <w:abstractNumId w:val="15"/>
  </w:num>
  <w:num w:numId="9">
    <w:abstractNumId w:val="13"/>
  </w:num>
  <w:num w:numId="10">
    <w:abstractNumId w:val="16"/>
  </w:num>
  <w:num w:numId="11">
    <w:abstractNumId w:val="9"/>
  </w:num>
  <w:num w:numId="12">
    <w:abstractNumId w:val="6"/>
    <w:lvlOverride w:ilvl="0">
      <w:startOverride w:val="1"/>
    </w:lvlOverride>
  </w:num>
  <w:num w:numId="13">
    <w:abstractNumId w:val="19"/>
  </w:num>
  <w:num w:numId="14">
    <w:abstractNumId w:val="2"/>
  </w:num>
  <w:num w:numId="15">
    <w:abstractNumId w:val="28"/>
  </w:num>
  <w:num w:numId="16">
    <w:abstractNumId w:val="29"/>
  </w:num>
  <w:num w:numId="17">
    <w:abstractNumId w:val="5"/>
  </w:num>
  <w:num w:numId="18">
    <w:abstractNumId w:val="3"/>
  </w:num>
  <w:num w:numId="19">
    <w:abstractNumId w:val="31"/>
  </w:num>
  <w:num w:numId="20">
    <w:abstractNumId w:val="27"/>
  </w:num>
  <w:num w:numId="21">
    <w:abstractNumId w:val="10"/>
  </w:num>
  <w:num w:numId="22">
    <w:abstractNumId w:val="30"/>
  </w:num>
  <w:num w:numId="23">
    <w:abstractNumId w:val="21"/>
  </w:num>
  <w:num w:numId="24">
    <w:abstractNumId w:val="17"/>
  </w:num>
  <w:num w:numId="25">
    <w:abstractNumId w:val="11"/>
  </w:num>
  <w:num w:numId="26">
    <w:abstractNumId w:val="0"/>
  </w:num>
  <w:num w:numId="27">
    <w:abstractNumId w:val="20"/>
  </w:num>
  <w:num w:numId="28">
    <w:abstractNumId w:val="14"/>
  </w:num>
  <w:num w:numId="29">
    <w:abstractNumId w:val="26"/>
  </w:num>
  <w:num w:numId="30">
    <w:abstractNumId w:val="4"/>
  </w:num>
  <w:num w:numId="31">
    <w:abstractNumId w:val="22"/>
  </w:num>
  <w:num w:numId="32">
    <w:abstractNumId w:val="18"/>
  </w:num>
  <w:num w:numId="33">
    <w:abstractNumId w:val="1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hyphenationZone w:val="425"/>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D48"/>
    <w:rsid w:val="0001068A"/>
    <w:rsid w:val="00011FB9"/>
    <w:rsid w:val="000153FE"/>
    <w:rsid w:val="00020C5C"/>
    <w:rsid w:val="00021677"/>
    <w:rsid w:val="00021B68"/>
    <w:rsid w:val="000238AA"/>
    <w:rsid w:val="0003157D"/>
    <w:rsid w:val="0003221F"/>
    <w:rsid w:val="00034E46"/>
    <w:rsid w:val="000366B0"/>
    <w:rsid w:val="00037018"/>
    <w:rsid w:val="000409DB"/>
    <w:rsid w:val="00040E4B"/>
    <w:rsid w:val="000444F1"/>
    <w:rsid w:val="00044BA3"/>
    <w:rsid w:val="00051A99"/>
    <w:rsid w:val="00054227"/>
    <w:rsid w:val="000563C8"/>
    <w:rsid w:val="00056B02"/>
    <w:rsid w:val="00057AFB"/>
    <w:rsid w:val="00057E3B"/>
    <w:rsid w:val="00060F35"/>
    <w:rsid w:val="0006237E"/>
    <w:rsid w:val="0006280E"/>
    <w:rsid w:val="00062B22"/>
    <w:rsid w:val="00072F07"/>
    <w:rsid w:val="000812A7"/>
    <w:rsid w:val="00085A07"/>
    <w:rsid w:val="00086E73"/>
    <w:rsid w:val="00087A82"/>
    <w:rsid w:val="000A00C4"/>
    <w:rsid w:val="000A681E"/>
    <w:rsid w:val="000B101F"/>
    <w:rsid w:val="000B2DCA"/>
    <w:rsid w:val="000B31F7"/>
    <w:rsid w:val="000C0C86"/>
    <w:rsid w:val="000C2E68"/>
    <w:rsid w:val="000C34EE"/>
    <w:rsid w:val="000C560B"/>
    <w:rsid w:val="000D049B"/>
    <w:rsid w:val="000D20FB"/>
    <w:rsid w:val="000D299E"/>
    <w:rsid w:val="000D2BA7"/>
    <w:rsid w:val="000D52C6"/>
    <w:rsid w:val="000D6EDB"/>
    <w:rsid w:val="000E31B7"/>
    <w:rsid w:val="000E4BA5"/>
    <w:rsid w:val="000E6941"/>
    <w:rsid w:val="000F0CE7"/>
    <w:rsid w:val="000F1A83"/>
    <w:rsid w:val="000F5478"/>
    <w:rsid w:val="000F5B5C"/>
    <w:rsid w:val="000F5E57"/>
    <w:rsid w:val="00101981"/>
    <w:rsid w:val="001026E0"/>
    <w:rsid w:val="00103D34"/>
    <w:rsid w:val="00103D66"/>
    <w:rsid w:val="00106E9F"/>
    <w:rsid w:val="0010750C"/>
    <w:rsid w:val="001119F3"/>
    <w:rsid w:val="001121F1"/>
    <w:rsid w:val="00113B5B"/>
    <w:rsid w:val="001144F4"/>
    <w:rsid w:val="00120740"/>
    <w:rsid w:val="0012370E"/>
    <w:rsid w:val="0012595B"/>
    <w:rsid w:val="00125A23"/>
    <w:rsid w:val="0012770C"/>
    <w:rsid w:val="00130F29"/>
    <w:rsid w:val="0013418B"/>
    <w:rsid w:val="001343AD"/>
    <w:rsid w:val="00140C9B"/>
    <w:rsid w:val="00141F2D"/>
    <w:rsid w:val="0014263A"/>
    <w:rsid w:val="0014557B"/>
    <w:rsid w:val="001459F8"/>
    <w:rsid w:val="00147E00"/>
    <w:rsid w:val="0015108D"/>
    <w:rsid w:val="00155E3C"/>
    <w:rsid w:val="001563EC"/>
    <w:rsid w:val="00163F30"/>
    <w:rsid w:val="00165AD2"/>
    <w:rsid w:val="00167562"/>
    <w:rsid w:val="00172287"/>
    <w:rsid w:val="0017231C"/>
    <w:rsid w:val="00175C0D"/>
    <w:rsid w:val="001773FD"/>
    <w:rsid w:val="001817E0"/>
    <w:rsid w:val="0018201C"/>
    <w:rsid w:val="00183621"/>
    <w:rsid w:val="00183A44"/>
    <w:rsid w:val="00184E17"/>
    <w:rsid w:val="00186B4F"/>
    <w:rsid w:val="00193FE8"/>
    <w:rsid w:val="0019484D"/>
    <w:rsid w:val="00196E0C"/>
    <w:rsid w:val="001A37BE"/>
    <w:rsid w:val="001A72AE"/>
    <w:rsid w:val="001B0856"/>
    <w:rsid w:val="001B28FD"/>
    <w:rsid w:val="001B614E"/>
    <w:rsid w:val="001C4331"/>
    <w:rsid w:val="001C456B"/>
    <w:rsid w:val="001C6F00"/>
    <w:rsid w:val="001C7B5E"/>
    <w:rsid w:val="001D035A"/>
    <w:rsid w:val="001D332B"/>
    <w:rsid w:val="001D72EE"/>
    <w:rsid w:val="001E0770"/>
    <w:rsid w:val="001E08BD"/>
    <w:rsid w:val="001E410B"/>
    <w:rsid w:val="001E49EC"/>
    <w:rsid w:val="001E7B87"/>
    <w:rsid w:val="001E7F92"/>
    <w:rsid w:val="001F02FA"/>
    <w:rsid w:val="001F1D85"/>
    <w:rsid w:val="001F3931"/>
    <w:rsid w:val="001F3DEC"/>
    <w:rsid w:val="001F79D5"/>
    <w:rsid w:val="00200392"/>
    <w:rsid w:val="00201BC7"/>
    <w:rsid w:val="002050EB"/>
    <w:rsid w:val="00206197"/>
    <w:rsid w:val="00210E77"/>
    <w:rsid w:val="00212094"/>
    <w:rsid w:val="00221A5C"/>
    <w:rsid w:val="00222361"/>
    <w:rsid w:val="00222897"/>
    <w:rsid w:val="0022528E"/>
    <w:rsid w:val="0022567C"/>
    <w:rsid w:val="00236CEB"/>
    <w:rsid w:val="00242054"/>
    <w:rsid w:val="00242659"/>
    <w:rsid w:val="00243A56"/>
    <w:rsid w:val="00243E47"/>
    <w:rsid w:val="0024644C"/>
    <w:rsid w:val="00247086"/>
    <w:rsid w:val="0025546D"/>
    <w:rsid w:val="00257337"/>
    <w:rsid w:val="00261103"/>
    <w:rsid w:val="002615FF"/>
    <w:rsid w:val="00264724"/>
    <w:rsid w:val="002649D2"/>
    <w:rsid w:val="002649FA"/>
    <w:rsid w:val="0026720E"/>
    <w:rsid w:val="00271E20"/>
    <w:rsid w:val="002812D9"/>
    <w:rsid w:val="0028256D"/>
    <w:rsid w:val="002833FC"/>
    <w:rsid w:val="00284369"/>
    <w:rsid w:val="00285984"/>
    <w:rsid w:val="00286AA1"/>
    <w:rsid w:val="0028730B"/>
    <w:rsid w:val="002A2232"/>
    <w:rsid w:val="002A2BEF"/>
    <w:rsid w:val="002A6F3E"/>
    <w:rsid w:val="002A798D"/>
    <w:rsid w:val="002B17A2"/>
    <w:rsid w:val="002B2088"/>
    <w:rsid w:val="002B54F8"/>
    <w:rsid w:val="002B7ECE"/>
    <w:rsid w:val="002C55BD"/>
    <w:rsid w:val="002C6F13"/>
    <w:rsid w:val="002E20FA"/>
    <w:rsid w:val="002E2BE2"/>
    <w:rsid w:val="002E668A"/>
    <w:rsid w:val="00307D95"/>
    <w:rsid w:val="003103DC"/>
    <w:rsid w:val="00313061"/>
    <w:rsid w:val="00313BAD"/>
    <w:rsid w:val="003144B2"/>
    <w:rsid w:val="0032055C"/>
    <w:rsid w:val="00325F07"/>
    <w:rsid w:val="00331888"/>
    <w:rsid w:val="00335191"/>
    <w:rsid w:val="0033755D"/>
    <w:rsid w:val="0034260A"/>
    <w:rsid w:val="003428D4"/>
    <w:rsid w:val="00344159"/>
    <w:rsid w:val="0034733E"/>
    <w:rsid w:val="0035166C"/>
    <w:rsid w:val="00351745"/>
    <w:rsid w:val="00352EB2"/>
    <w:rsid w:val="00356719"/>
    <w:rsid w:val="0035674E"/>
    <w:rsid w:val="00357D01"/>
    <w:rsid w:val="00360ECF"/>
    <w:rsid w:val="003650C9"/>
    <w:rsid w:val="00365D8E"/>
    <w:rsid w:val="003668B0"/>
    <w:rsid w:val="00367775"/>
    <w:rsid w:val="00375D11"/>
    <w:rsid w:val="00377A57"/>
    <w:rsid w:val="00380F61"/>
    <w:rsid w:val="0038408D"/>
    <w:rsid w:val="00384CFF"/>
    <w:rsid w:val="0039578B"/>
    <w:rsid w:val="003957B4"/>
    <w:rsid w:val="003A06CE"/>
    <w:rsid w:val="003A282D"/>
    <w:rsid w:val="003A428A"/>
    <w:rsid w:val="003A45C5"/>
    <w:rsid w:val="003A49EB"/>
    <w:rsid w:val="003A63CF"/>
    <w:rsid w:val="003A6806"/>
    <w:rsid w:val="003B0BA7"/>
    <w:rsid w:val="003B27EC"/>
    <w:rsid w:val="003C01FE"/>
    <w:rsid w:val="003C0906"/>
    <w:rsid w:val="003C40FF"/>
    <w:rsid w:val="003D13E0"/>
    <w:rsid w:val="003D1FEF"/>
    <w:rsid w:val="003D247A"/>
    <w:rsid w:val="003D5CCE"/>
    <w:rsid w:val="003E1EF3"/>
    <w:rsid w:val="003E7636"/>
    <w:rsid w:val="003F09F0"/>
    <w:rsid w:val="003F1065"/>
    <w:rsid w:val="003F3C38"/>
    <w:rsid w:val="003F3CC9"/>
    <w:rsid w:val="003F3D0C"/>
    <w:rsid w:val="00402D3E"/>
    <w:rsid w:val="004033A7"/>
    <w:rsid w:val="00404E7D"/>
    <w:rsid w:val="00406AB9"/>
    <w:rsid w:val="00406C06"/>
    <w:rsid w:val="004105CF"/>
    <w:rsid w:val="004107F2"/>
    <w:rsid w:val="00410B11"/>
    <w:rsid w:val="00416CB8"/>
    <w:rsid w:val="00416E8C"/>
    <w:rsid w:val="00425081"/>
    <w:rsid w:val="00425654"/>
    <w:rsid w:val="0043279F"/>
    <w:rsid w:val="00435D6D"/>
    <w:rsid w:val="00446CA5"/>
    <w:rsid w:val="0045523B"/>
    <w:rsid w:val="00456FBA"/>
    <w:rsid w:val="0046042D"/>
    <w:rsid w:val="00460C0F"/>
    <w:rsid w:val="00462030"/>
    <w:rsid w:val="004638D1"/>
    <w:rsid w:val="004667D0"/>
    <w:rsid w:val="00466910"/>
    <w:rsid w:val="00467A6B"/>
    <w:rsid w:val="00470A84"/>
    <w:rsid w:val="00474141"/>
    <w:rsid w:val="00475A60"/>
    <w:rsid w:val="00477369"/>
    <w:rsid w:val="00480FAD"/>
    <w:rsid w:val="0048590D"/>
    <w:rsid w:val="00486515"/>
    <w:rsid w:val="00487987"/>
    <w:rsid w:val="004915B9"/>
    <w:rsid w:val="00493227"/>
    <w:rsid w:val="00493982"/>
    <w:rsid w:val="00495638"/>
    <w:rsid w:val="004A2436"/>
    <w:rsid w:val="004B10A5"/>
    <w:rsid w:val="004B115D"/>
    <w:rsid w:val="004B21F1"/>
    <w:rsid w:val="004B3599"/>
    <w:rsid w:val="004B51CD"/>
    <w:rsid w:val="004B6D3E"/>
    <w:rsid w:val="004B7D83"/>
    <w:rsid w:val="004B7EF9"/>
    <w:rsid w:val="004C01DB"/>
    <w:rsid w:val="004C11BA"/>
    <w:rsid w:val="004C5DFA"/>
    <w:rsid w:val="004C79D1"/>
    <w:rsid w:val="004D1AC3"/>
    <w:rsid w:val="004E223B"/>
    <w:rsid w:val="004E7F1E"/>
    <w:rsid w:val="004F563C"/>
    <w:rsid w:val="00502D81"/>
    <w:rsid w:val="00502D8D"/>
    <w:rsid w:val="005039A1"/>
    <w:rsid w:val="00503BD2"/>
    <w:rsid w:val="00506553"/>
    <w:rsid w:val="00511968"/>
    <w:rsid w:val="00523DEB"/>
    <w:rsid w:val="00525CBF"/>
    <w:rsid w:val="00535092"/>
    <w:rsid w:val="00535B26"/>
    <w:rsid w:val="00537C13"/>
    <w:rsid w:val="00542A53"/>
    <w:rsid w:val="005454CE"/>
    <w:rsid w:val="00545EAE"/>
    <w:rsid w:val="00546182"/>
    <w:rsid w:val="00547235"/>
    <w:rsid w:val="00551A59"/>
    <w:rsid w:val="005639CA"/>
    <w:rsid w:val="00564AC3"/>
    <w:rsid w:val="005700DB"/>
    <w:rsid w:val="0057198A"/>
    <w:rsid w:val="0057472E"/>
    <w:rsid w:val="00580D22"/>
    <w:rsid w:val="00581568"/>
    <w:rsid w:val="005817C3"/>
    <w:rsid w:val="005819BE"/>
    <w:rsid w:val="005832FC"/>
    <w:rsid w:val="00583645"/>
    <w:rsid w:val="00584736"/>
    <w:rsid w:val="00585465"/>
    <w:rsid w:val="00597B49"/>
    <w:rsid w:val="005A22FD"/>
    <w:rsid w:val="005A2963"/>
    <w:rsid w:val="005A395C"/>
    <w:rsid w:val="005A41A5"/>
    <w:rsid w:val="005A4C81"/>
    <w:rsid w:val="005A4EF9"/>
    <w:rsid w:val="005A5221"/>
    <w:rsid w:val="005A6AE9"/>
    <w:rsid w:val="005B16D9"/>
    <w:rsid w:val="005C005A"/>
    <w:rsid w:val="005C5ED6"/>
    <w:rsid w:val="005E2225"/>
    <w:rsid w:val="005E270C"/>
    <w:rsid w:val="005E35C9"/>
    <w:rsid w:val="005E4297"/>
    <w:rsid w:val="005F0253"/>
    <w:rsid w:val="005F347D"/>
    <w:rsid w:val="00605795"/>
    <w:rsid w:val="00605E16"/>
    <w:rsid w:val="00606E11"/>
    <w:rsid w:val="00611CDE"/>
    <w:rsid w:val="006124BD"/>
    <w:rsid w:val="00613E5B"/>
    <w:rsid w:val="0061413C"/>
    <w:rsid w:val="006173E5"/>
    <w:rsid w:val="00622415"/>
    <w:rsid w:val="006306C5"/>
    <w:rsid w:val="0063105D"/>
    <w:rsid w:val="00631AA8"/>
    <w:rsid w:val="00640D36"/>
    <w:rsid w:val="006423D5"/>
    <w:rsid w:val="006427BB"/>
    <w:rsid w:val="00646DA7"/>
    <w:rsid w:val="00646EC7"/>
    <w:rsid w:val="00647FC8"/>
    <w:rsid w:val="00655A03"/>
    <w:rsid w:val="00655ED4"/>
    <w:rsid w:val="0065730C"/>
    <w:rsid w:val="00665014"/>
    <w:rsid w:val="006657F5"/>
    <w:rsid w:val="0067109B"/>
    <w:rsid w:val="00672C71"/>
    <w:rsid w:val="0067322D"/>
    <w:rsid w:val="0067533C"/>
    <w:rsid w:val="006810FC"/>
    <w:rsid w:val="00683FAC"/>
    <w:rsid w:val="006964F7"/>
    <w:rsid w:val="006A601C"/>
    <w:rsid w:val="006B1F50"/>
    <w:rsid w:val="006B3830"/>
    <w:rsid w:val="006B4BBF"/>
    <w:rsid w:val="006B6B75"/>
    <w:rsid w:val="006C1AD6"/>
    <w:rsid w:val="006C2FD9"/>
    <w:rsid w:val="006C348A"/>
    <w:rsid w:val="006D3117"/>
    <w:rsid w:val="006D703D"/>
    <w:rsid w:val="006E20A1"/>
    <w:rsid w:val="006E2353"/>
    <w:rsid w:val="006E7739"/>
    <w:rsid w:val="006F43DC"/>
    <w:rsid w:val="006F5069"/>
    <w:rsid w:val="00700E74"/>
    <w:rsid w:val="007067C7"/>
    <w:rsid w:val="007171D3"/>
    <w:rsid w:val="00722DBD"/>
    <w:rsid w:val="00725A50"/>
    <w:rsid w:val="007279A9"/>
    <w:rsid w:val="00730015"/>
    <w:rsid w:val="0073205A"/>
    <w:rsid w:val="007350BC"/>
    <w:rsid w:val="00743B0B"/>
    <w:rsid w:val="007457E4"/>
    <w:rsid w:val="0074580B"/>
    <w:rsid w:val="007469A9"/>
    <w:rsid w:val="00746C51"/>
    <w:rsid w:val="007515F5"/>
    <w:rsid w:val="007547A3"/>
    <w:rsid w:val="00760069"/>
    <w:rsid w:val="0076078F"/>
    <w:rsid w:val="0076222E"/>
    <w:rsid w:val="00763535"/>
    <w:rsid w:val="007645EA"/>
    <w:rsid w:val="0076559F"/>
    <w:rsid w:val="00770545"/>
    <w:rsid w:val="007765DA"/>
    <w:rsid w:val="00777848"/>
    <w:rsid w:val="00780612"/>
    <w:rsid w:val="00781C90"/>
    <w:rsid w:val="00783017"/>
    <w:rsid w:val="00783D51"/>
    <w:rsid w:val="00784347"/>
    <w:rsid w:val="0079143F"/>
    <w:rsid w:val="00792964"/>
    <w:rsid w:val="00794C66"/>
    <w:rsid w:val="00794CAA"/>
    <w:rsid w:val="00794EDB"/>
    <w:rsid w:val="007A2814"/>
    <w:rsid w:val="007A37A7"/>
    <w:rsid w:val="007A7942"/>
    <w:rsid w:val="007B6782"/>
    <w:rsid w:val="007C0C24"/>
    <w:rsid w:val="007C75E3"/>
    <w:rsid w:val="007D1449"/>
    <w:rsid w:val="007D3001"/>
    <w:rsid w:val="007D3674"/>
    <w:rsid w:val="007D3BFE"/>
    <w:rsid w:val="007D574C"/>
    <w:rsid w:val="007E10DC"/>
    <w:rsid w:val="007E1B7E"/>
    <w:rsid w:val="007E2875"/>
    <w:rsid w:val="007E4856"/>
    <w:rsid w:val="007E5266"/>
    <w:rsid w:val="007E7BE3"/>
    <w:rsid w:val="007F14A5"/>
    <w:rsid w:val="007F225A"/>
    <w:rsid w:val="007F229D"/>
    <w:rsid w:val="007F22E3"/>
    <w:rsid w:val="00803BC3"/>
    <w:rsid w:val="0080423D"/>
    <w:rsid w:val="008057EC"/>
    <w:rsid w:val="00806246"/>
    <w:rsid w:val="00806786"/>
    <w:rsid w:val="00807E61"/>
    <w:rsid w:val="00811980"/>
    <w:rsid w:val="00815200"/>
    <w:rsid w:val="00820F58"/>
    <w:rsid w:val="00822731"/>
    <w:rsid w:val="00825ED3"/>
    <w:rsid w:val="00827286"/>
    <w:rsid w:val="00827FAC"/>
    <w:rsid w:val="0083037B"/>
    <w:rsid w:val="00832406"/>
    <w:rsid w:val="008365C6"/>
    <w:rsid w:val="00847203"/>
    <w:rsid w:val="00861DF7"/>
    <w:rsid w:val="00863654"/>
    <w:rsid w:val="0086387A"/>
    <w:rsid w:val="00864871"/>
    <w:rsid w:val="00865CBA"/>
    <w:rsid w:val="0088381C"/>
    <w:rsid w:val="00885F09"/>
    <w:rsid w:val="0088637F"/>
    <w:rsid w:val="008933FA"/>
    <w:rsid w:val="00894262"/>
    <w:rsid w:val="008A241B"/>
    <w:rsid w:val="008A3BA3"/>
    <w:rsid w:val="008A4EF4"/>
    <w:rsid w:val="008A4FEA"/>
    <w:rsid w:val="008A73C9"/>
    <w:rsid w:val="008B0915"/>
    <w:rsid w:val="008B0E74"/>
    <w:rsid w:val="008B4D86"/>
    <w:rsid w:val="008C1584"/>
    <w:rsid w:val="008C19D6"/>
    <w:rsid w:val="008C2C59"/>
    <w:rsid w:val="008C4D4D"/>
    <w:rsid w:val="008C599C"/>
    <w:rsid w:val="008C5E75"/>
    <w:rsid w:val="008C6493"/>
    <w:rsid w:val="008C6E8F"/>
    <w:rsid w:val="008D0286"/>
    <w:rsid w:val="008D24AA"/>
    <w:rsid w:val="008D7A95"/>
    <w:rsid w:val="008E0C86"/>
    <w:rsid w:val="008E1E0C"/>
    <w:rsid w:val="008E3F84"/>
    <w:rsid w:val="008E5CF9"/>
    <w:rsid w:val="008E6AD1"/>
    <w:rsid w:val="008E6E83"/>
    <w:rsid w:val="008F1016"/>
    <w:rsid w:val="008F3085"/>
    <w:rsid w:val="008F3A81"/>
    <w:rsid w:val="008F3E23"/>
    <w:rsid w:val="0090152B"/>
    <w:rsid w:val="00906B8E"/>
    <w:rsid w:val="009130A0"/>
    <w:rsid w:val="00914372"/>
    <w:rsid w:val="009213FC"/>
    <w:rsid w:val="00922D6B"/>
    <w:rsid w:val="00923771"/>
    <w:rsid w:val="00924308"/>
    <w:rsid w:val="009270EA"/>
    <w:rsid w:val="0093142A"/>
    <w:rsid w:val="00935434"/>
    <w:rsid w:val="00940CFD"/>
    <w:rsid w:val="009411BB"/>
    <w:rsid w:val="0095324A"/>
    <w:rsid w:val="00961972"/>
    <w:rsid w:val="009649CE"/>
    <w:rsid w:val="00983799"/>
    <w:rsid w:val="00986AC8"/>
    <w:rsid w:val="009879C4"/>
    <w:rsid w:val="00990261"/>
    <w:rsid w:val="0099218C"/>
    <w:rsid w:val="009930BB"/>
    <w:rsid w:val="009A21FB"/>
    <w:rsid w:val="009A3187"/>
    <w:rsid w:val="009A4121"/>
    <w:rsid w:val="009A5BCF"/>
    <w:rsid w:val="009A6011"/>
    <w:rsid w:val="009B08DD"/>
    <w:rsid w:val="009B3A01"/>
    <w:rsid w:val="009D1D53"/>
    <w:rsid w:val="009D31C1"/>
    <w:rsid w:val="009D48F7"/>
    <w:rsid w:val="009D4CF5"/>
    <w:rsid w:val="009D4DBA"/>
    <w:rsid w:val="009D56F6"/>
    <w:rsid w:val="009E1E86"/>
    <w:rsid w:val="009E2C23"/>
    <w:rsid w:val="009E3AF6"/>
    <w:rsid w:val="009E49FC"/>
    <w:rsid w:val="009E55FD"/>
    <w:rsid w:val="009F58A6"/>
    <w:rsid w:val="009F7DA4"/>
    <w:rsid w:val="00A033E5"/>
    <w:rsid w:val="00A03A48"/>
    <w:rsid w:val="00A0744B"/>
    <w:rsid w:val="00A13E99"/>
    <w:rsid w:val="00A14786"/>
    <w:rsid w:val="00A2464D"/>
    <w:rsid w:val="00A253E5"/>
    <w:rsid w:val="00A266BB"/>
    <w:rsid w:val="00A3438F"/>
    <w:rsid w:val="00A36A72"/>
    <w:rsid w:val="00A50C79"/>
    <w:rsid w:val="00A52821"/>
    <w:rsid w:val="00A53B33"/>
    <w:rsid w:val="00A5580F"/>
    <w:rsid w:val="00A57048"/>
    <w:rsid w:val="00A6630D"/>
    <w:rsid w:val="00A66783"/>
    <w:rsid w:val="00A704A0"/>
    <w:rsid w:val="00A74A76"/>
    <w:rsid w:val="00A821F4"/>
    <w:rsid w:val="00A8322C"/>
    <w:rsid w:val="00A83F70"/>
    <w:rsid w:val="00A8505C"/>
    <w:rsid w:val="00A851F6"/>
    <w:rsid w:val="00A9778D"/>
    <w:rsid w:val="00AA5A87"/>
    <w:rsid w:val="00AB3312"/>
    <w:rsid w:val="00AB3FEE"/>
    <w:rsid w:val="00AB7B14"/>
    <w:rsid w:val="00AC7192"/>
    <w:rsid w:val="00AD03F8"/>
    <w:rsid w:val="00AD22C4"/>
    <w:rsid w:val="00AD265F"/>
    <w:rsid w:val="00AD4403"/>
    <w:rsid w:val="00AE0B75"/>
    <w:rsid w:val="00AE2447"/>
    <w:rsid w:val="00AE3170"/>
    <w:rsid w:val="00AE416E"/>
    <w:rsid w:val="00AE75CF"/>
    <w:rsid w:val="00AF07D3"/>
    <w:rsid w:val="00AF3CAC"/>
    <w:rsid w:val="00AF4051"/>
    <w:rsid w:val="00AF5E30"/>
    <w:rsid w:val="00AF6581"/>
    <w:rsid w:val="00AF6BC3"/>
    <w:rsid w:val="00AF7D62"/>
    <w:rsid w:val="00AF7F20"/>
    <w:rsid w:val="00B01BF1"/>
    <w:rsid w:val="00B02119"/>
    <w:rsid w:val="00B02925"/>
    <w:rsid w:val="00B051D0"/>
    <w:rsid w:val="00B15612"/>
    <w:rsid w:val="00B2026A"/>
    <w:rsid w:val="00B2068A"/>
    <w:rsid w:val="00B20882"/>
    <w:rsid w:val="00B20B6D"/>
    <w:rsid w:val="00B20F2F"/>
    <w:rsid w:val="00B24EE0"/>
    <w:rsid w:val="00B264DB"/>
    <w:rsid w:val="00B37A5E"/>
    <w:rsid w:val="00B41757"/>
    <w:rsid w:val="00B43344"/>
    <w:rsid w:val="00B43AAC"/>
    <w:rsid w:val="00B463F6"/>
    <w:rsid w:val="00B4728E"/>
    <w:rsid w:val="00B47419"/>
    <w:rsid w:val="00B50D64"/>
    <w:rsid w:val="00B576CC"/>
    <w:rsid w:val="00B6334E"/>
    <w:rsid w:val="00B658E2"/>
    <w:rsid w:val="00B67B73"/>
    <w:rsid w:val="00B67D5F"/>
    <w:rsid w:val="00B70B23"/>
    <w:rsid w:val="00B70DC0"/>
    <w:rsid w:val="00B7155B"/>
    <w:rsid w:val="00B715FA"/>
    <w:rsid w:val="00B72455"/>
    <w:rsid w:val="00B77976"/>
    <w:rsid w:val="00B80BE6"/>
    <w:rsid w:val="00B8493D"/>
    <w:rsid w:val="00B856D7"/>
    <w:rsid w:val="00B87240"/>
    <w:rsid w:val="00B8739E"/>
    <w:rsid w:val="00B900A2"/>
    <w:rsid w:val="00B95709"/>
    <w:rsid w:val="00BA5EAC"/>
    <w:rsid w:val="00BB65DE"/>
    <w:rsid w:val="00BC073B"/>
    <w:rsid w:val="00BC3A58"/>
    <w:rsid w:val="00BC4AA0"/>
    <w:rsid w:val="00BC586E"/>
    <w:rsid w:val="00BD2480"/>
    <w:rsid w:val="00BE1921"/>
    <w:rsid w:val="00BF78ED"/>
    <w:rsid w:val="00C00BD5"/>
    <w:rsid w:val="00C00CFF"/>
    <w:rsid w:val="00C02D2A"/>
    <w:rsid w:val="00C04B88"/>
    <w:rsid w:val="00C06B0F"/>
    <w:rsid w:val="00C072CF"/>
    <w:rsid w:val="00C1235E"/>
    <w:rsid w:val="00C16015"/>
    <w:rsid w:val="00C23006"/>
    <w:rsid w:val="00C304B6"/>
    <w:rsid w:val="00C34324"/>
    <w:rsid w:val="00C446C8"/>
    <w:rsid w:val="00C458F9"/>
    <w:rsid w:val="00C52DCE"/>
    <w:rsid w:val="00C53131"/>
    <w:rsid w:val="00C56638"/>
    <w:rsid w:val="00C602EA"/>
    <w:rsid w:val="00C60AB0"/>
    <w:rsid w:val="00C739C3"/>
    <w:rsid w:val="00C76747"/>
    <w:rsid w:val="00C77578"/>
    <w:rsid w:val="00C878BF"/>
    <w:rsid w:val="00C92A89"/>
    <w:rsid w:val="00C93C30"/>
    <w:rsid w:val="00CA1782"/>
    <w:rsid w:val="00CA1BAE"/>
    <w:rsid w:val="00CA221F"/>
    <w:rsid w:val="00CB3D04"/>
    <w:rsid w:val="00CB6423"/>
    <w:rsid w:val="00CC5537"/>
    <w:rsid w:val="00CC553E"/>
    <w:rsid w:val="00CC7202"/>
    <w:rsid w:val="00CD7720"/>
    <w:rsid w:val="00CE3D47"/>
    <w:rsid w:val="00CE539F"/>
    <w:rsid w:val="00CF13F3"/>
    <w:rsid w:val="00D02557"/>
    <w:rsid w:val="00D03B81"/>
    <w:rsid w:val="00D0509E"/>
    <w:rsid w:val="00D10E97"/>
    <w:rsid w:val="00D11C3B"/>
    <w:rsid w:val="00D152B0"/>
    <w:rsid w:val="00D15AE8"/>
    <w:rsid w:val="00D17DD8"/>
    <w:rsid w:val="00D3335F"/>
    <w:rsid w:val="00D37576"/>
    <w:rsid w:val="00D5045C"/>
    <w:rsid w:val="00D54B7C"/>
    <w:rsid w:val="00D555FB"/>
    <w:rsid w:val="00D65C1A"/>
    <w:rsid w:val="00D73182"/>
    <w:rsid w:val="00D82CB7"/>
    <w:rsid w:val="00D857B9"/>
    <w:rsid w:val="00D90902"/>
    <w:rsid w:val="00D91043"/>
    <w:rsid w:val="00D94A35"/>
    <w:rsid w:val="00DA4B7F"/>
    <w:rsid w:val="00DA6216"/>
    <w:rsid w:val="00DB694D"/>
    <w:rsid w:val="00DB76F1"/>
    <w:rsid w:val="00DB7EF2"/>
    <w:rsid w:val="00DC0067"/>
    <w:rsid w:val="00DC01B2"/>
    <w:rsid w:val="00DC25A6"/>
    <w:rsid w:val="00DD4E22"/>
    <w:rsid w:val="00DD707C"/>
    <w:rsid w:val="00DE0742"/>
    <w:rsid w:val="00DE3D5A"/>
    <w:rsid w:val="00DE42E0"/>
    <w:rsid w:val="00DE49D5"/>
    <w:rsid w:val="00DE7778"/>
    <w:rsid w:val="00DF431C"/>
    <w:rsid w:val="00DF5AA8"/>
    <w:rsid w:val="00DF6133"/>
    <w:rsid w:val="00E00E2F"/>
    <w:rsid w:val="00E03B01"/>
    <w:rsid w:val="00E03CCC"/>
    <w:rsid w:val="00E10C38"/>
    <w:rsid w:val="00E20520"/>
    <w:rsid w:val="00E24A87"/>
    <w:rsid w:val="00E27797"/>
    <w:rsid w:val="00E31078"/>
    <w:rsid w:val="00E31AF8"/>
    <w:rsid w:val="00E325B9"/>
    <w:rsid w:val="00E33785"/>
    <w:rsid w:val="00E3428D"/>
    <w:rsid w:val="00E42578"/>
    <w:rsid w:val="00E5262B"/>
    <w:rsid w:val="00E52FAA"/>
    <w:rsid w:val="00E540B2"/>
    <w:rsid w:val="00E5615A"/>
    <w:rsid w:val="00E60B90"/>
    <w:rsid w:val="00E60FA2"/>
    <w:rsid w:val="00E63C79"/>
    <w:rsid w:val="00E659CB"/>
    <w:rsid w:val="00E7187C"/>
    <w:rsid w:val="00E72370"/>
    <w:rsid w:val="00E756D1"/>
    <w:rsid w:val="00E839B4"/>
    <w:rsid w:val="00E83C33"/>
    <w:rsid w:val="00E859E6"/>
    <w:rsid w:val="00E91CE3"/>
    <w:rsid w:val="00E93887"/>
    <w:rsid w:val="00E93AA6"/>
    <w:rsid w:val="00E943E7"/>
    <w:rsid w:val="00EA31CC"/>
    <w:rsid w:val="00EA7F81"/>
    <w:rsid w:val="00EB1DA2"/>
    <w:rsid w:val="00EB53B6"/>
    <w:rsid w:val="00EC0A6A"/>
    <w:rsid w:val="00EC332A"/>
    <w:rsid w:val="00EC3782"/>
    <w:rsid w:val="00EC5D02"/>
    <w:rsid w:val="00EC7412"/>
    <w:rsid w:val="00ED12F1"/>
    <w:rsid w:val="00ED2600"/>
    <w:rsid w:val="00ED26D5"/>
    <w:rsid w:val="00ED3983"/>
    <w:rsid w:val="00ED4F64"/>
    <w:rsid w:val="00ED6DBD"/>
    <w:rsid w:val="00EE0D7D"/>
    <w:rsid w:val="00EE12AB"/>
    <w:rsid w:val="00EE4903"/>
    <w:rsid w:val="00EF1293"/>
    <w:rsid w:val="00F0020D"/>
    <w:rsid w:val="00F00BD4"/>
    <w:rsid w:val="00F017BA"/>
    <w:rsid w:val="00F01E33"/>
    <w:rsid w:val="00F04143"/>
    <w:rsid w:val="00F061E6"/>
    <w:rsid w:val="00F06BB7"/>
    <w:rsid w:val="00F131BD"/>
    <w:rsid w:val="00F17494"/>
    <w:rsid w:val="00F24ED3"/>
    <w:rsid w:val="00F25A16"/>
    <w:rsid w:val="00F27A0C"/>
    <w:rsid w:val="00F30D2E"/>
    <w:rsid w:val="00F35139"/>
    <w:rsid w:val="00F36195"/>
    <w:rsid w:val="00F47637"/>
    <w:rsid w:val="00F51A11"/>
    <w:rsid w:val="00F54A1C"/>
    <w:rsid w:val="00F60C1C"/>
    <w:rsid w:val="00F6436B"/>
    <w:rsid w:val="00F6531B"/>
    <w:rsid w:val="00F66339"/>
    <w:rsid w:val="00F744E1"/>
    <w:rsid w:val="00F74EEB"/>
    <w:rsid w:val="00F761FA"/>
    <w:rsid w:val="00F82941"/>
    <w:rsid w:val="00F82C1D"/>
    <w:rsid w:val="00F86502"/>
    <w:rsid w:val="00F86D49"/>
    <w:rsid w:val="00F92711"/>
    <w:rsid w:val="00F97643"/>
    <w:rsid w:val="00FA5517"/>
    <w:rsid w:val="00FA6029"/>
    <w:rsid w:val="00FA6CA5"/>
    <w:rsid w:val="00FA793A"/>
    <w:rsid w:val="00FC0F3B"/>
    <w:rsid w:val="00FC25E7"/>
    <w:rsid w:val="00FC4D96"/>
    <w:rsid w:val="00FC522D"/>
    <w:rsid w:val="00FD1717"/>
    <w:rsid w:val="00FD527E"/>
    <w:rsid w:val="00FE1133"/>
    <w:rsid w:val="00FE4C69"/>
    <w:rsid w:val="00FF0175"/>
    <w:rsid w:val="00FF018B"/>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de-DE"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03D66"/>
    <w:rPr>
      <w:rFonts w:eastAsiaTheme="minorEastAsia" w:cs="Arial"/>
      <w:kern w:val="44"/>
      <w:sz w:val="18"/>
      <w:szCs w:val="18"/>
    </w:rPr>
  </w:style>
  <w:style w:type="paragraph" w:styleId="10">
    <w:name w:val="heading 1"/>
    <w:basedOn w:val="a1"/>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1"/>
    <w:link w:val="2Char"/>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1"/>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1"/>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1"/>
    <w:next w:val="a1"/>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1"/>
    <w:next w:val="a1"/>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1"/>
    <w:next w:val="a1"/>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1"/>
    <w:next w:val="a1"/>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1"/>
    <w:next w:val="a1"/>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EN">
    <w:name w:val="EN正文"/>
    <w:basedOn w:val="a5"/>
    <w:link w:val="ENChar"/>
    <w:autoRedefine/>
    <w:qFormat/>
    <w:rsid w:val="00E42578"/>
    <w:pPr>
      <w:spacing w:beforeLines="50" w:afterLines="50"/>
      <w:ind w:left="289"/>
    </w:pPr>
    <w:rPr>
      <w:rFonts w:eastAsia="Arial"/>
      <w:bCs/>
      <w:kern w:val="2"/>
    </w:rPr>
  </w:style>
  <w:style w:type="character" w:customStyle="1" w:styleId="ENChar">
    <w:name w:val="EN正文 Char"/>
    <w:link w:val="EN"/>
    <w:rsid w:val="00E42578"/>
    <w:rPr>
      <w:rFonts w:eastAsia="Arial" w:cs="Arial"/>
      <w:bCs/>
      <w:sz w:val="18"/>
      <w:szCs w:val="18"/>
    </w:rPr>
  </w:style>
  <w:style w:type="paragraph" w:styleId="a5">
    <w:name w:val="Body Text"/>
    <w:basedOn w:val="a1"/>
    <w:link w:val="Char"/>
    <w:uiPriority w:val="1"/>
    <w:unhideWhenUsed/>
    <w:qFormat/>
    <w:rsid w:val="00103D66"/>
  </w:style>
  <w:style w:type="character" w:customStyle="1" w:styleId="Char">
    <w:name w:val="正文文本 Char"/>
    <w:basedOn w:val="a2"/>
    <w:link w:val="a5"/>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80F61"/>
    <w:pPr>
      <w:spacing w:before="0" w:after="0" w:line="276" w:lineRule="auto"/>
      <w:ind w:left="0"/>
      <w:jc w:val="center"/>
    </w:pPr>
    <w:rPr>
      <w:rFonts w:cs="微软雅黑"/>
      <w:b/>
      <w:i/>
      <w:kern w:val="44"/>
      <w:sz w:val="18"/>
      <w:szCs w:val="18"/>
    </w:rPr>
  </w:style>
  <w:style w:type="character" w:customStyle="1" w:styleId="FigureTittleChar">
    <w:name w:val="Figure Tittle Char"/>
    <w:basedOn w:val="a2"/>
    <w:link w:val="FigureTittle"/>
    <w:rsid w:val="00380F61"/>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1"/>
    <w:autoRedefine/>
    <w:qFormat/>
    <w:rsid w:val="009A5BCF"/>
    <w:pPr>
      <w:spacing w:before="0" w:after="0" w:line="276" w:lineRule="auto"/>
      <w:ind w:left="0"/>
    </w:pPr>
    <w:rPr>
      <w:rFonts w:eastAsia="宋体"/>
      <w:b/>
      <w:bCs/>
    </w:rPr>
  </w:style>
  <w:style w:type="paragraph" w:customStyle="1" w:styleId="ItemListinTable">
    <w:name w:val="Item List in Table"/>
    <w:basedOn w:val="TableText"/>
    <w:qFormat/>
    <w:rsid w:val="006D703D"/>
    <w:pPr>
      <w:numPr>
        <w:numId w:val="7"/>
      </w:numPr>
      <w:spacing w:beforeLines="20" w:before="20" w:afterLines="20" w:after="20"/>
    </w:pPr>
    <w:rPr>
      <w:rFonts w:eastAsia="Arial"/>
    </w:rPr>
  </w:style>
  <w:style w:type="paragraph" w:customStyle="1" w:styleId="Itemlist0">
    <w:name w:val="Item list 中正文"/>
    <w:basedOn w:val="a1"/>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1"/>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1"/>
    <w:link w:val="NOTEChar"/>
    <w:autoRedefine/>
    <w:qFormat/>
    <w:rsid w:val="00BD2480"/>
    <w:pPr>
      <w:widowControl w:val="0"/>
      <w:pBdr>
        <w:bottom w:val="single" w:sz="4" w:space="0" w:color="auto"/>
      </w:pBdr>
      <w:spacing w:beforeLines="20" w:before="48" w:afterLines="20" w:after="48" w:line="276" w:lineRule="auto"/>
      <w:ind w:left="284"/>
    </w:pPr>
    <w:rPr>
      <w:rFonts w:eastAsia="宋体"/>
      <w:bCs/>
      <w:noProof/>
      <w:snapToGrid w:val="0"/>
    </w:rPr>
  </w:style>
  <w:style w:type="character" w:customStyle="1" w:styleId="NOTEChar">
    <w:name w:val="NOTE文本 Char"/>
    <w:link w:val="NOTE"/>
    <w:rsid w:val="00BD2480"/>
    <w:rPr>
      <w:rFonts w:eastAsia="宋体" w:cs="Arial"/>
      <w:bCs/>
      <w:noProof/>
      <w:snapToGrid w:val="0"/>
      <w:kern w:val="44"/>
      <w:sz w:val="18"/>
      <w:szCs w:val="18"/>
    </w:rPr>
  </w:style>
  <w:style w:type="paragraph" w:customStyle="1" w:styleId="NOTE0">
    <w:name w:val="NOTE标题"/>
    <w:basedOn w:val="NOTE"/>
    <w:link w:val="NOTEChar0"/>
    <w:autoRedefine/>
    <w:qFormat/>
    <w:rsid w:val="002B7ECE"/>
    <w:pPr>
      <w:pBdr>
        <w:top w:val="single" w:sz="4" w:space="1" w:color="auto"/>
        <w:bottom w:val="none" w:sz="0" w:space="0" w:color="auto"/>
      </w:pBdr>
    </w:pPr>
    <w:rPr>
      <w:rFonts w:cs="宋体"/>
      <w:b/>
      <w:bCs w:val="0"/>
      <w:noProof w:val="0"/>
      <w:snapToGrid/>
      <w:kern w:val="2"/>
    </w:rPr>
  </w:style>
  <w:style w:type="character" w:customStyle="1" w:styleId="2Char">
    <w:name w:val="标题 2 Char"/>
    <w:basedOn w:val="a2"/>
    <w:link w:val="2"/>
    <w:uiPriority w:val="1"/>
    <w:rsid w:val="00103D66"/>
    <w:rPr>
      <w:rFonts w:eastAsiaTheme="minorEastAsia" w:cstheme="majorBidi"/>
      <w:b/>
      <w:kern w:val="44"/>
      <w:sz w:val="28"/>
      <w:szCs w:val="32"/>
    </w:rPr>
  </w:style>
  <w:style w:type="character" w:customStyle="1" w:styleId="NOTEChar0">
    <w:name w:val="NOTE标题 Char"/>
    <w:link w:val="NOTE0"/>
    <w:rsid w:val="002B7ECE"/>
    <w:rPr>
      <w:rFonts w:eastAsia="宋体" w:cs="宋体"/>
      <w:b/>
      <w:sz w:val="18"/>
      <w:szCs w:val="18"/>
    </w:rPr>
  </w:style>
  <w:style w:type="paragraph" w:customStyle="1" w:styleId="Trademark">
    <w:name w:val="Trademark"/>
    <w:basedOn w:val="a1"/>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2"/>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1"/>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3"/>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6">
    <w:name w:val="表格标题行"/>
    <w:basedOn w:val="a3"/>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7">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0">
    <w:name w:val="操作标题"/>
    <w:basedOn w:val="a1"/>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Char">
    <w:name w:val="标题 5 Char"/>
    <w:basedOn w:val="a2"/>
    <w:link w:val="5"/>
    <w:uiPriority w:val="9"/>
    <w:rsid w:val="00040E4B"/>
    <w:rPr>
      <w:rFonts w:eastAsiaTheme="minorEastAsia" w:cs="Arial"/>
      <w:b/>
      <w:bCs/>
      <w:kern w:val="44"/>
      <w:sz w:val="28"/>
      <w:szCs w:val="28"/>
    </w:rPr>
  </w:style>
  <w:style w:type="paragraph" w:customStyle="1" w:styleId="a8">
    <w:name w:val="操作文本"/>
    <w:basedOn w:val="a0"/>
    <w:link w:val="Char0"/>
    <w:autoRedefine/>
    <w:qFormat/>
    <w:rsid w:val="005E270C"/>
    <w:pPr>
      <w:numPr>
        <w:numId w:val="0"/>
      </w:numPr>
      <w:spacing w:beforeLines="20" w:before="48" w:afterLines="20" w:after="48" w:line="276" w:lineRule="auto"/>
      <w:ind w:left="1061"/>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2"/>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2"/>
    <w:link w:val="4"/>
    <w:uiPriority w:val="1"/>
    <w:qFormat/>
    <w:rsid w:val="00103D66"/>
    <w:rPr>
      <w:rFonts w:eastAsiaTheme="minorEastAsia" w:cstheme="majorBidi"/>
      <w:bCs/>
      <w:i/>
      <w:kern w:val="44"/>
      <w:sz w:val="20"/>
      <w:szCs w:val="28"/>
    </w:rPr>
  </w:style>
  <w:style w:type="character" w:customStyle="1" w:styleId="7Char">
    <w:name w:val="标题 7 Char"/>
    <w:basedOn w:val="a2"/>
    <w:link w:val="7"/>
    <w:uiPriority w:val="9"/>
    <w:qFormat/>
    <w:rsid w:val="00040E4B"/>
    <w:rPr>
      <w:rFonts w:eastAsiaTheme="minorEastAsia" w:cs="Arial"/>
      <w:b/>
      <w:bCs/>
      <w:kern w:val="44"/>
      <w:sz w:val="24"/>
      <w:szCs w:val="18"/>
    </w:rPr>
  </w:style>
  <w:style w:type="character" w:customStyle="1" w:styleId="8Char">
    <w:name w:val="标题 8 Char"/>
    <w:basedOn w:val="a2"/>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2"/>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1"/>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1"/>
    <w:next w:val="a1"/>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1"/>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1"/>
    <w:autoRedefine/>
    <w:uiPriority w:val="39"/>
    <w:unhideWhenUsed/>
    <w:qFormat/>
    <w:rsid w:val="009130A0"/>
    <w:pPr>
      <w:ind w:left="360"/>
    </w:pPr>
    <w:rPr>
      <w:i/>
      <w:iCs/>
      <w:smallCaps w:val="0"/>
    </w:rPr>
  </w:style>
  <w:style w:type="paragraph" w:styleId="ab">
    <w:name w:val="header"/>
    <w:basedOn w:val="a1"/>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2"/>
    <w:link w:val="ab"/>
    <w:uiPriority w:val="99"/>
    <w:rsid w:val="00B67D5F"/>
    <w:rPr>
      <w:rFonts w:asciiTheme="minorHAnsi" w:eastAsiaTheme="minorEastAsia" w:hAnsiTheme="minorHAnsi"/>
      <w:kern w:val="0"/>
      <w:sz w:val="18"/>
      <w:szCs w:val="18"/>
      <w:lang w:eastAsia="en-US"/>
    </w:rPr>
  </w:style>
  <w:style w:type="paragraph" w:styleId="ac">
    <w:name w:val="footer"/>
    <w:basedOn w:val="a1"/>
    <w:link w:val="Char3"/>
    <w:uiPriority w:val="99"/>
    <w:unhideWhenUsed/>
    <w:qFormat/>
    <w:rsid w:val="00B67D5F"/>
    <w:pPr>
      <w:tabs>
        <w:tab w:val="center" w:pos="4153"/>
        <w:tab w:val="right" w:pos="8306"/>
      </w:tabs>
      <w:snapToGrid w:val="0"/>
    </w:pPr>
  </w:style>
  <w:style w:type="character" w:customStyle="1" w:styleId="Char3">
    <w:name w:val="页脚 Char"/>
    <w:basedOn w:val="a2"/>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1"/>
    <w:link w:val="Char4"/>
    <w:uiPriority w:val="34"/>
    <w:qFormat/>
    <w:rsid w:val="00B67D5F"/>
  </w:style>
  <w:style w:type="paragraph" w:customStyle="1" w:styleId="TableParagraph">
    <w:name w:val="Table Paragraph"/>
    <w:basedOn w:val="a1"/>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2"/>
    <w:uiPriority w:val="99"/>
    <w:unhideWhenUsed/>
    <w:rsid w:val="00B67D5F"/>
    <w:rPr>
      <w:color w:val="0000FF"/>
      <w:u w:val="single"/>
    </w:rPr>
  </w:style>
  <w:style w:type="character" w:styleId="af">
    <w:name w:val="FollowedHyperlink"/>
    <w:basedOn w:val="a2"/>
    <w:uiPriority w:val="99"/>
    <w:semiHidden/>
    <w:unhideWhenUsed/>
    <w:rsid w:val="00B67D5F"/>
    <w:rPr>
      <w:color w:val="800080"/>
      <w:u w:val="single"/>
    </w:rPr>
  </w:style>
  <w:style w:type="table" w:styleId="af0">
    <w:name w:val="Table Grid"/>
    <w:basedOn w:val="a3"/>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1"/>
    <w:next w:val="a1"/>
    <w:uiPriority w:val="35"/>
    <w:unhideWhenUsed/>
    <w:qFormat/>
    <w:rsid w:val="00103D66"/>
    <w:rPr>
      <w:rFonts w:asciiTheme="majorHAnsi" w:eastAsia="黑体" w:hAnsiTheme="majorHAnsi" w:cstheme="majorBidi"/>
      <w:sz w:val="20"/>
      <w:szCs w:val="20"/>
    </w:rPr>
  </w:style>
  <w:style w:type="character" w:styleId="af2">
    <w:name w:val="annotation reference"/>
    <w:basedOn w:val="a2"/>
    <w:uiPriority w:val="99"/>
    <w:semiHidden/>
    <w:unhideWhenUsed/>
    <w:qFormat/>
    <w:rsid w:val="00103D66"/>
    <w:rPr>
      <w:sz w:val="21"/>
      <w:szCs w:val="21"/>
    </w:rPr>
  </w:style>
  <w:style w:type="paragraph" w:styleId="af3">
    <w:name w:val="annotation text"/>
    <w:basedOn w:val="a1"/>
    <w:link w:val="Char5"/>
    <w:uiPriority w:val="99"/>
    <w:unhideWhenUsed/>
    <w:qFormat/>
    <w:rsid w:val="00103D66"/>
  </w:style>
  <w:style w:type="character" w:customStyle="1" w:styleId="Char5">
    <w:name w:val="批注文字 Char"/>
    <w:basedOn w:val="a2"/>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1"/>
    <w:link w:val="Char7"/>
    <w:uiPriority w:val="99"/>
    <w:semiHidden/>
    <w:unhideWhenUsed/>
    <w:qFormat/>
    <w:rsid w:val="00103D66"/>
  </w:style>
  <w:style w:type="character" w:customStyle="1" w:styleId="Char7">
    <w:name w:val="批注框文本 Char"/>
    <w:basedOn w:val="a2"/>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1"/>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2"/>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1"/>
    <w:autoRedefine/>
    <w:qFormat/>
    <w:rsid w:val="00103D66"/>
    <w:pPr>
      <w:widowControl w:val="0"/>
      <w:spacing w:line="200" w:lineRule="exact"/>
    </w:pPr>
    <w:rPr>
      <w:rFonts w:eastAsia="微软雅黑"/>
      <w:kern w:val="2"/>
      <w:szCs w:val="22"/>
    </w:rPr>
  </w:style>
  <w:style w:type="character" w:customStyle="1" w:styleId="Char0">
    <w:name w:val="操作文本 Char"/>
    <w:link w:val="a8"/>
    <w:qFormat/>
    <w:rsid w:val="005E270C"/>
    <w:rPr>
      <w:rFonts w:cs="宋体"/>
      <w:snapToGrid w:val="0"/>
      <w:sz w:val="18"/>
      <w:szCs w:val="18"/>
    </w:rPr>
  </w:style>
  <w:style w:type="character" w:customStyle="1" w:styleId="Char4">
    <w:name w:val="列出段落 Char"/>
    <w:basedOn w:val="a2"/>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val="0"/>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2"/>
    <w:uiPriority w:val="99"/>
    <w:semiHidden/>
    <w:rsid w:val="00486515"/>
    <w:rPr>
      <w:color w:val="808080"/>
    </w:rPr>
  </w:style>
  <w:style w:type="paragraph" w:styleId="TOC">
    <w:name w:val="TOC Heading"/>
    <w:basedOn w:val="10"/>
    <w:next w:val="a1"/>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1"/>
    <w:next w:val="a1"/>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1"/>
    <w:next w:val="a1"/>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1"/>
    <w:next w:val="a1"/>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1"/>
    <w:next w:val="a1"/>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1"/>
    <w:next w:val="a1"/>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1"/>
    <w:next w:val="a1"/>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1"/>
    <w:next w:val="a1"/>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2"/>
    <w:link w:val="afa"/>
    <w:rsid w:val="00D82CB7"/>
    <w:rPr>
      <w:rFonts w:asciiTheme="majorHAnsi" w:eastAsia="宋体" w:hAnsiTheme="majorHAnsi" w:cstheme="majorBidi"/>
      <w:b/>
      <w:bCs/>
      <w:kern w:val="44"/>
      <w:sz w:val="32"/>
      <w:szCs w:val="32"/>
    </w:rPr>
  </w:style>
  <w:style w:type="paragraph" w:styleId="afb">
    <w:name w:val="footnote text"/>
    <w:basedOn w:val="a1"/>
    <w:link w:val="Char9"/>
    <w:uiPriority w:val="99"/>
    <w:semiHidden/>
    <w:rsid w:val="004E223B"/>
    <w:pPr>
      <w:snapToGrid w:val="0"/>
      <w:jc w:val="left"/>
    </w:pPr>
  </w:style>
  <w:style w:type="character" w:customStyle="1" w:styleId="Char9">
    <w:name w:val="脚注文本 Char"/>
    <w:basedOn w:val="a2"/>
    <w:link w:val="afb"/>
    <w:uiPriority w:val="99"/>
    <w:semiHidden/>
    <w:rsid w:val="004E223B"/>
    <w:rPr>
      <w:rFonts w:eastAsiaTheme="minorEastAsia" w:cs="Arial"/>
      <w:kern w:val="44"/>
      <w:sz w:val="18"/>
      <w:szCs w:val="18"/>
    </w:rPr>
  </w:style>
  <w:style w:type="character" w:styleId="afc">
    <w:name w:val="footnote reference"/>
    <w:basedOn w:val="a2"/>
    <w:uiPriority w:val="99"/>
    <w:semiHidden/>
    <w:rsid w:val="004E223B"/>
    <w:rPr>
      <w:vertAlign w:val="superscript"/>
    </w:rPr>
  </w:style>
  <w:style w:type="character" w:customStyle="1" w:styleId="im-content1">
    <w:name w:val="im-content1"/>
    <w:basedOn w:val="a2"/>
    <w:rsid w:val="005A41A5"/>
    <w:rPr>
      <w:vanish w:val="0"/>
      <w:webHidden w:val="0"/>
      <w:color w:val="000000"/>
      <w:specVanish w:val="0"/>
    </w:rPr>
  </w:style>
  <w:style w:type="character" w:customStyle="1" w:styleId="im-content2">
    <w:name w:val="im-content2"/>
    <w:basedOn w:val="a2"/>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character" w:customStyle="1" w:styleId="12">
    <w:name w:val="未处理的提及1"/>
    <w:basedOn w:val="a2"/>
    <w:uiPriority w:val="99"/>
    <w:semiHidden/>
    <w:unhideWhenUsed/>
    <w:rsid w:val="00580D22"/>
    <w:rPr>
      <w:color w:val="605E5C"/>
      <w:shd w:val="clear" w:color="auto" w:fill="E1DFDD"/>
    </w:rPr>
  </w:style>
  <w:style w:type="character" w:customStyle="1" w:styleId="zmlenmeyenBahsetme1">
    <w:name w:val="Çözümlenmeyen Bahsetme1"/>
    <w:basedOn w:val="a2"/>
    <w:uiPriority w:val="99"/>
    <w:semiHidden/>
    <w:unhideWhenUsed/>
    <w:rsid w:val="008C4D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jpeg"/><Relationship Id="rId63" Type="http://schemas.openxmlformats.org/officeDocument/2006/relationships/image" Target="media/image51.png"/><Relationship Id="rId68" Type="http://schemas.openxmlformats.org/officeDocument/2006/relationships/image" Target="media/image56.png"/><Relationship Id="rId84" Type="http://schemas.microsoft.com/office/2016/09/relationships/commentsIds" Target="commentsIds.xml"/><Relationship Id="rId16" Type="http://schemas.openxmlformats.org/officeDocument/2006/relationships/image" Target="media/image7.png"/><Relationship Id="rId11" Type="http://schemas.openxmlformats.org/officeDocument/2006/relationships/footer" Target="foot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footer" Target="footer4.xml"/><Relationship Id="rId58" Type="http://schemas.openxmlformats.org/officeDocument/2006/relationships/image" Target="media/image47.jpeg"/><Relationship Id="rId74" Type="http://schemas.openxmlformats.org/officeDocument/2006/relationships/image" Target="media/image62.png"/><Relationship Id="rId79" Type="http://schemas.openxmlformats.org/officeDocument/2006/relationships/footer" Target="footer6.xml"/><Relationship Id="rId5" Type="http://schemas.openxmlformats.org/officeDocument/2006/relationships/webSettings" Target="webSettings.xml"/><Relationship Id="rId61" Type="http://schemas.microsoft.com/office/2007/relationships/hdphoto" Target="media/hdphoto1.wdp"/><Relationship Id="rId82"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5.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image" Target="media/image65.jpe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jp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footer" Target="footer3.xml"/><Relationship Id="rId60" Type="http://schemas.openxmlformats.org/officeDocument/2006/relationships/image" Target="media/image49.png"/><Relationship Id="rId65" Type="http://schemas.openxmlformats.org/officeDocument/2006/relationships/image" Target="media/image53.jpg"/><Relationship Id="rId73" Type="http://schemas.openxmlformats.org/officeDocument/2006/relationships/image" Target="media/image61.png"/><Relationship Id="rId78" Type="http://schemas.openxmlformats.org/officeDocument/2006/relationships/footer" Target="footer5.xml"/><Relationship Id="rId81" Type="http://schemas.openxmlformats.org/officeDocument/2006/relationships/image" Target="media/image67.jp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jpg"/><Relationship Id="rId55" Type="http://schemas.openxmlformats.org/officeDocument/2006/relationships/image" Target="media/image44.jpg"/><Relationship Id="rId76" Type="http://schemas.openxmlformats.org/officeDocument/2006/relationships/image" Target="media/image64.jpe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85D612A2-00AF-4564-B2F0-AAA3F032E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3</TotalTime>
  <Pages>79</Pages>
  <Words>11913</Words>
  <Characters>67906</Characters>
  <Application>Microsoft Office Word</Application>
  <DocSecurity>0</DocSecurity>
  <Lines>565</Lines>
  <Paragraphs>159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79660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63</cp:revision>
  <cp:lastPrinted>2022-06-24T09:39:00Z</cp:lastPrinted>
  <dcterms:created xsi:type="dcterms:W3CDTF">2022-07-03T07:32:00Z</dcterms:created>
  <dcterms:modified xsi:type="dcterms:W3CDTF">2022-12-01T09:54:00Z</dcterms:modified>
  <cp:version>1.0</cp:version>
</cp:coreProperties>
</file>